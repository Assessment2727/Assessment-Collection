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1034"/>
        <w:gridCol w:w="4676"/>
        <w:gridCol w:w="3545"/>
      </w:tblGrid>
      <w:tr w:rsidR="00730DEA" w:rsidTr="00EA0EAF">
        <w:trPr>
          <w:cantSplit/>
          <w:trHeight w:val="851"/>
        </w:trPr>
        <w:tc>
          <w:tcPr>
            <w:tcW w:w="10207" w:type="dxa"/>
            <w:gridSpan w:val="4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972939937"/>
              <w:placeholder>
                <w:docPart w:val="8C48E10B1E714B5C9464356D16A1373A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730DEA" w:rsidRPr="005615AC" w:rsidRDefault="00730DEA" w:rsidP="00730DEA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730DEA" w:rsidRDefault="00730DEA" w:rsidP="00730DEA">
            <w:pPr>
              <w:pStyle w:val="Header"/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830057525"/>
                <w:placeholder>
                  <w:docPart w:val="45691C47A4E24B7F8349CE5444CEFD19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325745" w:rsidTr="00EA0EAF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232839955"/>
            <w:placeholder>
              <w:docPart w:val="50BA8C4F2A0B4F96B212C3DE2B0F151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986" w:type="dxa"/>
                <w:gridSpan w:val="2"/>
                <w:shd w:val="clear" w:color="auto" w:fill="B6DDE8" w:themeFill="accent5" w:themeFillTint="66"/>
                <w:vAlign w:val="center"/>
              </w:tcPr>
              <w:p w:rsidR="00C868AD" w:rsidRPr="00325745" w:rsidRDefault="00146DE6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5227311"/>
            <w:placeholder>
              <w:docPart w:val="05F819DFD7F64632972ACD29A270D03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4676" w:type="dxa"/>
                <w:shd w:val="clear" w:color="auto" w:fill="B6DDE8" w:themeFill="accent5" w:themeFillTint="66"/>
              </w:tcPr>
              <w:p w:rsidR="001D51F7" w:rsidRPr="005C44C0" w:rsidRDefault="00146DE6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Polygons and Circles</w:t>
                </w:r>
              </w:p>
            </w:tc>
          </w:sdtContent>
        </w:sdt>
        <w:tc>
          <w:tcPr>
            <w:tcW w:w="3545" w:type="dxa"/>
            <w:shd w:val="clear" w:color="auto" w:fill="215868" w:themeFill="accent5" w:themeFillShade="80"/>
          </w:tcPr>
          <w:p w:rsidR="00853748" w:rsidRPr="00325745" w:rsidRDefault="00146DE6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 Test</w:t>
            </w:r>
          </w:p>
        </w:tc>
      </w:tr>
      <w:tr w:rsidR="00872A74" w:rsidTr="00EA0EAF">
        <w:trPr>
          <w:cantSplit/>
          <w:trHeight w:val="851"/>
        </w:trPr>
        <w:tc>
          <w:tcPr>
            <w:tcW w:w="6662" w:type="dxa"/>
            <w:gridSpan w:val="3"/>
            <w:shd w:val="clear" w:color="auto" w:fill="B6DDE8" w:themeFill="accent5" w:themeFillTint="66"/>
          </w:tcPr>
          <w:p w:rsidR="00872A74" w:rsidRPr="00B24BED" w:rsidRDefault="00872A74" w:rsidP="00872A74">
            <w:pPr>
              <w:spacing w:after="200" w:line="276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B24BED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872A74" w:rsidRPr="00B24BED" w:rsidRDefault="00872A74" w:rsidP="00425C9D">
            <w:pPr>
              <w:numPr>
                <w:ilvl w:val="0"/>
                <w:numId w:val="7"/>
              </w:numPr>
              <w:spacing w:after="200" w:line="276" w:lineRule="auto"/>
              <w:ind w:left="318" w:hanging="142"/>
              <w:contextualSpacing/>
              <w:rPr>
                <w:rFonts w:ascii="Times New Roman" w:hAnsi="Times New Roman"/>
                <w:sz w:val="16"/>
                <w:szCs w:val="16"/>
              </w:rPr>
            </w:pPr>
            <w:r w:rsidRPr="00B24BED">
              <w:rPr>
                <w:rFonts w:ascii="Times New Roman" w:hAnsi="Times New Roman"/>
                <w:sz w:val="16"/>
                <w:szCs w:val="16"/>
              </w:rPr>
              <w:t>Classify triangles according to their side and angle properties and describe quadrilaterals (ACMMG165)</w:t>
            </w:r>
          </w:p>
          <w:p w:rsidR="00872A74" w:rsidRDefault="00872A74" w:rsidP="00425C9D">
            <w:pPr>
              <w:numPr>
                <w:ilvl w:val="0"/>
                <w:numId w:val="7"/>
              </w:numPr>
              <w:spacing w:after="200" w:line="276" w:lineRule="auto"/>
              <w:ind w:left="318" w:hanging="142"/>
              <w:contextualSpacing/>
              <w:rPr>
                <w:rFonts w:ascii="Times New Roman" w:hAnsi="Times New Roman"/>
                <w:sz w:val="16"/>
                <w:szCs w:val="16"/>
              </w:rPr>
            </w:pPr>
            <w:r w:rsidRPr="00B24BED">
              <w:rPr>
                <w:rFonts w:ascii="Times New Roman" w:hAnsi="Times New Roman"/>
                <w:sz w:val="16"/>
                <w:szCs w:val="16"/>
              </w:rPr>
              <w:t>Demonstrate that the angle sum of a triangle is 180° and use this to find the angle sum of a quadrilateral (ACMMG166)</w:t>
            </w:r>
          </w:p>
          <w:p w:rsidR="00425C9D" w:rsidRPr="00B24BED" w:rsidRDefault="00425C9D" w:rsidP="00425C9D">
            <w:pPr>
              <w:numPr>
                <w:ilvl w:val="0"/>
                <w:numId w:val="7"/>
              </w:numPr>
              <w:spacing w:after="200" w:line="276" w:lineRule="auto"/>
              <w:ind w:left="315" w:hanging="142"/>
              <w:contextualSpacing/>
              <w:rPr>
                <w:rFonts w:ascii="Times New Roman" w:hAnsi="Times New Roman"/>
                <w:sz w:val="16"/>
                <w:szCs w:val="16"/>
              </w:rPr>
            </w:pPr>
            <w:r w:rsidRPr="00425C9D">
              <w:rPr>
                <w:rFonts w:ascii="Times New Roman" w:hAnsi="Times New Roman"/>
                <w:sz w:val="16"/>
                <w:szCs w:val="16"/>
              </w:rPr>
              <w:t>Identify  line and rotational symmetries  (ACMMG181)</w:t>
            </w:r>
          </w:p>
          <w:p w:rsidR="00872A74" w:rsidRPr="00C56E1E" w:rsidRDefault="00872A74" w:rsidP="00425C9D">
            <w:pPr>
              <w:numPr>
                <w:ilvl w:val="0"/>
                <w:numId w:val="7"/>
              </w:numPr>
              <w:spacing w:after="200" w:line="276" w:lineRule="auto"/>
              <w:ind w:left="318" w:hanging="142"/>
              <w:contextualSpacing/>
              <w:rPr>
                <w:rFonts w:ascii="Times New Roman" w:hAnsi="Times New Roman"/>
                <w:sz w:val="16"/>
                <w:szCs w:val="16"/>
              </w:rPr>
            </w:pPr>
            <w:r w:rsidRPr="00B24BED">
              <w:rPr>
                <w:rFonts w:ascii="Times New Roman" w:hAnsi="Times New Roman"/>
                <w:sz w:val="16"/>
                <w:szCs w:val="16"/>
              </w:rPr>
              <w:t>Investigate the relationship between features of  circles such as circumference, area, radius and diameter.  (ACMMG197) </w:t>
            </w:r>
          </w:p>
        </w:tc>
        <w:tc>
          <w:tcPr>
            <w:tcW w:w="3545" w:type="dxa"/>
            <w:shd w:val="clear" w:color="auto" w:fill="B6DDE8" w:themeFill="accent5" w:themeFillTint="66"/>
          </w:tcPr>
          <w:p w:rsidR="00872A74" w:rsidRPr="00325745" w:rsidRDefault="00872A74" w:rsidP="00872A7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872A74" w:rsidTr="00EA0EAF">
        <w:trPr>
          <w:cantSplit/>
          <w:trHeight w:val="1495"/>
        </w:trPr>
        <w:tc>
          <w:tcPr>
            <w:tcW w:w="10207" w:type="dxa"/>
            <w:gridSpan w:val="4"/>
            <w:shd w:val="clear" w:color="auto" w:fill="B6DDE8" w:themeFill="accent5" w:themeFillTint="66"/>
          </w:tcPr>
          <w:p w:rsidR="00872A74" w:rsidRPr="00E371AE" w:rsidRDefault="00872A74" w:rsidP="00872A74">
            <w:pPr>
              <w:ind w:firstLine="567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Answer all questions in the spaces provided on this test paper by: </w:t>
            </w:r>
          </w:p>
          <w:p w:rsidR="00872A74" w:rsidRPr="00E371AE" w:rsidRDefault="00872A74" w:rsidP="00872A74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Writing the answer in the box </w:t>
            </w:r>
            <w:r w:rsidR="00FA239A">
              <w:rPr>
                <w:rFonts w:asciiTheme="majorHAnsi" w:hAnsiTheme="majorHAnsi"/>
                <w:i/>
                <w:sz w:val="24"/>
                <w:szCs w:val="24"/>
              </w:rPr>
              <w:t xml:space="preserve">or on the lines </w:t>
            </w: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>provided.</w:t>
            </w:r>
          </w:p>
          <w:p w:rsidR="00872A74" w:rsidRPr="00E371AE" w:rsidRDefault="00872A74" w:rsidP="00872A74">
            <w:pPr>
              <w:ind w:firstLine="1418"/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>or</w:t>
            </w:r>
          </w:p>
          <w:p w:rsidR="00872A74" w:rsidRPr="00E371AE" w:rsidRDefault="00872A74" w:rsidP="00872A74">
            <w:pPr>
              <w:ind w:firstLine="993"/>
              <w:jc w:val="both"/>
              <w:rPr>
                <w:rFonts w:asciiTheme="majorHAnsi" w:hAnsiTheme="majorHAnsi"/>
                <w:i/>
                <w:sz w:val="24"/>
                <w:szCs w:val="24"/>
              </w:rPr>
            </w:pPr>
            <w:r w:rsidRPr="00E371AE">
              <w:rPr>
                <w:rFonts w:asciiTheme="majorHAnsi" w:hAnsiTheme="majorHAnsi"/>
                <w:i/>
                <w:sz w:val="24"/>
                <w:szCs w:val="24"/>
              </w:rPr>
              <w:t xml:space="preserve">Shading in the bubble for the correct answer from the four choices provided. </w:t>
            </w:r>
          </w:p>
          <w:p w:rsidR="00872A74" w:rsidRDefault="00872A74" w:rsidP="00872A74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E371AE">
              <w:rPr>
                <w:rFonts w:asciiTheme="majorHAnsi" w:hAnsiTheme="majorHAnsi"/>
                <w:sz w:val="24"/>
                <w:szCs w:val="24"/>
              </w:rPr>
              <w:t xml:space="preserve">          Show any working out on the test paper.</w:t>
            </w:r>
            <w:r w:rsidRPr="00667642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  </w:t>
            </w:r>
            <w:r w:rsidRPr="00E371AE">
              <w:rPr>
                <w:rFonts w:asciiTheme="majorHAnsi" w:hAnsiTheme="majorHAnsi"/>
                <w:sz w:val="24"/>
                <w:szCs w:val="24"/>
              </w:rPr>
              <w:t>Calculators are allowed.</w:t>
            </w:r>
          </w:p>
          <w:p w:rsidR="00425C9D" w:rsidRPr="00425C9D" w:rsidRDefault="00425C9D" w:rsidP="00872A74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25C9D">
              <w:rPr>
                <w:rFonts w:asciiTheme="majorHAnsi" w:hAnsiTheme="majorHAnsi"/>
                <w:b/>
                <w:sz w:val="24"/>
                <w:szCs w:val="24"/>
              </w:rPr>
              <w:t xml:space="preserve">          Geometric Instruments are required for this test.</w: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What type of quadrilateral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shown here?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9" type="#_x0000_t75" style="position:absolute;margin-left:180pt;margin-top:7.05pt;width:169.2pt;height:61.2pt;z-index:251659264;mso-position-horizontal-relative:text;mso-position-vertical-relative:text">
                  <v:imagedata r:id="rId8" o:title=""/>
                </v:shape>
                <o:OLEObject Type="Embed" ProgID="FXDraw.Graphic" ShapeID="_x0000_s1049" DrawAspect="Content" ObjectID="_1556907633" r:id="rId9"/>
              </w:object>
            </w:r>
            <w:r w:rsidR="00872A74"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3424" behindDoc="0" locked="0" layoutInCell="1" allowOverlap="1" wp14:anchorId="3D7D5FF4" wp14:editId="0DD6EC0F">
                      <wp:simplePos x="0" y="0"/>
                      <wp:positionH relativeFrom="column">
                        <wp:posOffset>207010</wp:posOffset>
                      </wp:positionH>
                      <wp:positionV relativeFrom="paragraph">
                        <wp:posOffset>35560</wp:posOffset>
                      </wp:positionV>
                      <wp:extent cx="213360" cy="883920"/>
                      <wp:effectExtent l="0" t="0" r="15240" b="11430"/>
                      <wp:wrapNone/>
                      <wp:docPr id="20" name="Group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14C869" id="Group 20" o:spid="_x0000_s1026" style="position:absolute;margin-left:16.3pt;margin-top:2.8pt;width:16.8pt;height:69.6pt;z-index:25162342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h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FIItOH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SyVxAAAANsAAAAPAAAAZHJzL2Rvd25yZXYueG1sRI9Ba8JA&#10;FITvBf/D8gQvRTdKqT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N3hLJXEAAAA2wAAAA8A&#10;AAAAAAAAAAAAAAAABwIAAGRycy9kb3ducmV2LnhtbFBLBQYAAAAAAwADALcAAAD4AgAAAAA=&#10;" strokecolor="windowText" strokeweight="1pt"/>
                    </v:group>
                  </w:pict>
                </mc:Fallback>
              </mc:AlternateConten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A kite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 parallelogram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A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rhombus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.    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A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trapezium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B70435" w:rsidP="00872A74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3BB9FEA">
                <v:shape id="_x0000_s1048" type="#_x0000_t75" style="position:absolute;left:0;text-align:left;margin-left:42.15pt;margin-top:23.45pt;width:457.6pt;height:79.85pt;z-index:251658240;mso-position-horizontal-relative:text;mso-position-vertical-relative:text">
                  <v:imagedata r:id="rId10" o:title=""/>
                </v:shape>
                <o:OLEObject Type="Embed" ProgID="FXDraw.Graphic" ShapeID="_x0000_s1048" DrawAspect="Content" ObjectID="_1556907634" r:id="rId11"/>
              </w:object>
            </w: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figure shows an acute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scalene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triangle?</w:t>
            </w:r>
            <w:r w:rsidR="00425C9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(Diagrams are not to scale.)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6496" behindDoc="0" locked="0" layoutInCell="1" allowOverlap="1" wp14:anchorId="092ABBD1" wp14:editId="4773F586">
                      <wp:simplePos x="0" y="0"/>
                      <wp:positionH relativeFrom="column">
                        <wp:posOffset>226060</wp:posOffset>
                      </wp:positionH>
                      <wp:positionV relativeFrom="paragraph">
                        <wp:posOffset>173990</wp:posOffset>
                      </wp:positionV>
                      <wp:extent cx="4914900" cy="114300"/>
                      <wp:effectExtent l="0" t="0" r="19050" b="1905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14900" cy="114300"/>
                                <a:chOff x="0" y="0"/>
                                <a:chExt cx="4914900" cy="114300"/>
                              </a:xfrm>
                            </wpg:grpSpPr>
                            <wps:wsp>
                              <wps:cNvPr id="29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43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76375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09925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817A928" id="Group 1" o:spid="_x0000_s1026" style="position:absolute;margin-left:17.8pt;margin-top:13.7pt;width:387pt;height:9pt;z-index:251626496" coordsize="49149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">
                      <v:roundrect id="AutoShape 3" o:spid="_x0000_s1027" style="position:absolute;left:47434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" strokecolor="windowText" strokeweight="1pt"/>
                      <v:roundrect id="AutoShape 5" o:spid="_x0000_s1029" style="position:absolute;left:14763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" strokecolor="windowText" strokeweight="1pt"/>
                      <v:roundrect id="AutoShape 6" o:spid="_x0000_s1030" style="position:absolute;left:32099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" strokecolor="windowText" strokeweight="1pt"/>
                    </v:group>
                  </w:pict>
                </mc:Fallback>
              </mc:AlternateConten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Which figure shows an irregular pentagon?</w:t>
            </w:r>
          </w:p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B7DD2D9">
                <v:shape id="_x0000_s1050" type="#_x0000_t75" style="position:absolute;margin-left:38.95pt;margin-top:2.25pt;width:319.35pt;height:204.5pt;z-index:251622399;mso-position-horizontal-relative:text;mso-position-vertical-relative:text">
                  <v:imagedata r:id="rId12" o:title=""/>
                </v:shape>
                <o:OLEObject Type="Embed" ProgID="FXDraw.Graphic" ShapeID="_x0000_s1050" DrawAspect="Content" ObjectID="_1556907635" r:id="rId13"/>
              </w:objec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469F0326" wp14:editId="5D48B11A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84455</wp:posOffset>
                      </wp:positionV>
                      <wp:extent cx="2907030" cy="1874520"/>
                      <wp:effectExtent l="0" t="0" r="26670" b="11430"/>
                      <wp:wrapNone/>
                      <wp:docPr id="61" name="Group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07030" cy="1874520"/>
                                <a:chOff x="0" y="0"/>
                                <a:chExt cx="2907030" cy="1874520"/>
                              </a:xfrm>
                            </wpg:grpSpPr>
                            <wps:wsp>
                              <wps:cNvPr id="1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524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55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35580" y="17068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7602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3EDF59" id="Group 61" o:spid="_x0000_s1026" style="position:absolute;margin-left:16.9pt;margin-top:6.65pt;width:228.9pt;height:147.6pt;z-index:251639808" coordsize="29070,18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">
                      <v:roundrect id="AutoShape 4" o:spid="_x0000_s1027" style="position:absolute;top:15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" strokecolor="windowText" strokeweight="1pt"/>
                      <v:roundrect id="AutoShape 6" o:spid="_x0000_s1028" style="position:absolute;left:27355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" strokecolor="windowText" strokeweight="1pt"/>
                      <v:roundrect id="AutoShape 3" o:spid="_x0000_s1029" style="position:absolute;left:27355;top:17068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" strokecolor="windowText" strokeweight="1pt"/>
                      <v:roundrect id="AutoShape 5" o:spid="_x0000_s1030" style="position:absolute;top:1760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wt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gZVfZAA9/wMAAP//AwBQSwECLQAUAAYACAAAACEA2+H2y+4AAACFAQAAEwAAAAAAAAAA&#10;AAAAAAAAAAAAW0NvbnRlbnRfVHlwZXNdLnhtbFBLAQItABQABgAIAAAAIQBa9CxbvwAAABUBAAAL&#10;AAAAAAAAAAAAAAAAAB8BAABfcmVscy8ucmVsc1BLAQItABQABgAIAAAAIQCSwOw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7520" behindDoc="0" locked="0" layoutInCell="1" allowOverlap="1" wp14:anchorId="48BF2CA7" wp14:editId="6920E652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301" name="Group 3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30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D5BD6F" id="Group 301" o:spid="_x0000_s1026" style="position:absolute;margin-left:117.5pt;margin-top:590.4pt;width:222pt;height:36pt;z-index:251627520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">
                      <v:roundrect id="AutoShape 13" o:spid="_x0000_s1027" style="position:absolute;left:353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"/>
                      <v:roundrect id="AutoShape 14" o:spid="_x0000_s1028" style="position:absolute;left:353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"/>
                      <v:roundrect id="AutoShape 15" o:spid="_x0000_s1029" style="position:absolute;left:7160;top:684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"/>
                      <v:roundrect id="AutoShape 16" o:spid="_x0000_s1030" style="position:absolute;left:7160;top:7380;width:270;height:18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"/>
                    </v:group>
                  </w:pict>
                </mc:Fallback>
              </mc:AlternateConten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1" type="#_x0000_t75" style="position:absolute;margin-left:271.3pt;margin-top:19.95pt;width:110.3pt;height:137.05pt;z-index:251661312;mso-position-horizontal-relative:text;mso-position-vertical-relative:text">
                  <v:imagedata r:id="rId14" o:title=""/>
                </v:shape>
                <o:OLEObject Type="Embed" ProgID="FXDraw.Graphic" ShapeID="_x0000_s1051" DrawAspect="Content" ObjectID="_1556907636" r:id="rId15"/>
              </w:objec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In the design</w:t>
            </w:r>
            <w:r w:rsidR="00872A74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bel</w: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ow, which type of triangle is </w:t>
            </w:r>
            <w:r w:rsidR="00872A74" w:rsidRPr="002F359A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not</w: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included</w:t>
            </w:r>
            <w:r w:rsidR="00872A74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?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4448" behindDoc="0" locked="0" layoutInCell="1" allowOverlap="1" wp14:anchorId="2E30C7F5" wp14:editId="2073D8A0">
                      <wp:simplePos x="0" y="0"/>
                      <wp:positionH relativeFrom="column">
                        <wp:posOffset>254635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6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7584C9" id="Group 6" o:spid="_x0000_s1026" style="position:absolute;margin-left:20.05pt;margin-top:3.9pt;width:16.8pt;height:69.6pt;z-index:25162444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Acute isosceles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Obtuse isoscel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es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Obtuse scalene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Right scalene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Which is </w:t>
            </w:r>
            <w:r w:rsidR="001B430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a 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true</w:t>
            </w:r>
            <w:r w:rsidR="001B430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statement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about the kite shown?</w:t>
            </w:r>
          </w:p>
          <w:p w:rsidR="00872A74" w:rsidRPr="00B7403A" w:rsidRDefault="00B70435" w:rsidP="00872A74">
            <w:pPr>
              <w:rPr>
                <w:rFonts w:ascii="Times New Roman" w:eastAsiaTheme="minorHAnsi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CF780AE">
                <v:shape id="_x0000_s1053" type="#_x0000_t75" style="position:absolute;margin-left:264.75pt;margin-top:3.85pt;width:174.85pt;height:105.2pt;z-index:251663360;mso-position-horizontal-relative:text;mso-position-vertical-relative:text">
                  <v:imagedata r:id="rId16" o:title=""/>
                </v:shape>
                <o:OLEObject Type="Embed" ProgID="FXDraw.Graphic" ShapeID="_x0000_s1053" DrawAspect="Content" ObjectID="_1556907637" r:id="rId17"/>
              </w:objec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9568" behindDoc="0" locked="0" layoutInCell="1" allowOverlap="1" wp14:anchorId="174A24B4" wp14:editId="126ED82C">
                      <wp:simplePos x="0" y="0"/>
                      <wp:positionH relativeFrom="column">
                        <wp:posOffset>206375</wp:posOffset>
                      </wp:positionH>
                      <wp:positionV relativeFrom="paragraph">
                        <wp:posOffset>29210</wp:posOffset>
                      </wp:positionV>
                      <wp:extent cx="219075" cy="895350"/>
                      <wp:effectExtent l="0" t="0" r="28575" b="19050"/>
                      <wp:wrapNone/>
                      <wp:docPr id="319" name="Group 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9075" cy="89535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2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4DD03A" id="Group 319" o:spid="_x0000_s1026" style="position:absolute;margin-left:16.25pt;margin-top:2.3pt;width:17.25pt;height:70.5pt;z-index:25162956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IPc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Wg4gMeZcATk7A4AAP//AwBQSwECLQAUAAYACAAAACEA2+H2y+4AAACFAQAAEwAAAAAAAAAA&#10;AAAAAAAAAAAAW0NvbnRlbnRfVHlwZXNdLnhtbFBLAQItABQABgAIAAAAIQBa9CxbvwAAABUBAAAL&#10;AAAAAAAAAAAAAAAAAB8BAABfcmVscy8ucmVsc1BLAQItABQABgAIAAAAIQD/aIPcxQAAANw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rgw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2ncHtTDgCMr0CAAD//wMAUEsBAi0AFAAGAAgAAAAhANvh9svuAAAAhQEAABMAAAAAAAAA&#10;AAAAAAAAAAAAAFtDb250ZW50X1R5cGVzXS54bWxQSwECLQAUAAYACAAAACEAWvQsW78AAAAVAQAA&#10;CwAAAAAAAAAAAAAAAAAfAQAAX3JlbHMvLnJlbHNQSwECLQAUAAYACAAAACEAYPa4M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The diagonals EG and FH are equal in length.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The diagonal EG is equal to the side FG.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The side FG is equal to the side FE.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The side EF is equal to the side EH.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</w: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A562ED">
              <w:rPr>
                <w:rFonts w:ascii="Times New Roman" w:hAnsi="Times New Roman"/>
                <w:i/>
                <w:noProof/>
                <w:sz w:val="24"/>
                <w:szCs w:val="24"/>
                <w:lang w:eastAsia="en-AU"/>
              </w:rPr>
              <w:t>C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is the centre of the circle shown.</w:t>
            </w:r>
          </w:p>
          <w:p w:rsidR="00872A74" w:rsidRPr="00E237BA" w:rsidRDefault="00872A74" w:rsidP="00872A74">
            <w:pPr>
              <w:spacing w:after="240"/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Write down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the names of the two features of the circle, indicated by the arrows.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4167CE1A" wp14:editId="465A852D">
                      <wp:simplePos x="0" y="0"/>
                      <wp:positionH relativeFrom="column">
                        <wp:posOffset>3197860</wp:posOffset>
                      </wp:positionH>
                      <wp:positionV relativeFrom="paragraph">
                        <wp:posOffset>17145</wp:posOffset>
                      </wp:positionV>
                      <wp:extent cx="1771650" cy="373380"/>
                      <wp:effectExtent l="0" t="0" r="19050" b="26670"/>
                      <wp:wrapNone/>
                      <wp:docPr id="311" name="Rectangle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E83624" id="Rectangle 311" o:spid="_x0000_s1026" style="position:absolute;margin-left:251.8pt;margin-top:1.35pt;width:139.5pt;height:29.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" filled="f" strokecolor="windowText" strokeweight="1.5pt"/>
                  </w:pict>
                </mc:Fallback>
              </mc:AlternateContent>
            </w:r>
            <w:r w:rsidR="00B70435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2" type="#_x0000_t75" style="position:absolute;margin-left:105pt;margin-top:2.9pt;width:168.8pt;height:138.3pt;z-index:251662336;mso-position-horizontal-relative:text;mso-position-vertical-relative:text">
                  <v:imagedata r:id="rId18" o:title=""/>
                </v:shape>
                <o:OLEObject Type="Embed" ProgID="FXDraw.Graphic" ShapeID="_x0000_s1052" DrawAspect="Content" ObjectID="_1556907638" r:id="rId19"/>
              </w:object>
            </w:r>
          </w:p>
          <w:p w:rsidR="00872A74" w:rsidRDefault="00872A74" w:rsidP="00872A74">
            <w:pPr>
              <w:pStyle w:val="QuestionStyle"/>
            </w:pPr>
          </w:p>
          <w:p w:rsidR="00872A74" w:rsidRDefault="00872A74" w:rsidP="00872A74">
            <w:pPr>
              <w:pStyle w:val="QuestionStyle"/>
            </w:pPr>
          </w:p>
          <w:p w:rsidR="00872A74" w:rsidRDefault="00872A74" w:rsidP="00872A74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 wp14:anchorId="19B3DF00" wp14:editId="247EB9B3">
                      <wp:simplePos x="0" y="0"/>
                      <wp:positionH relativeFrom="column">
                        <wp:posOffset>3444875</wp:posOffset>
                      </wp:positionH>
                      <wp:positionV relativeFrom="paragraph">
                        <wp:posOffset>72390</wp:posOffset>
                      </wp:positionV>
                      <wp:extent cx="1800225" cy="373380"/>
                      <wp:effectExtent l="0" t="0" r="28575" b="2667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F9CC2A" id="Rectangle 2" o:spid="_x0000_s1026" style="position:absolute;margin-left:271.25pt;margin-top:5.7pt;width:141.75pt;height:29.4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" filled="f" strokecolor="windowText" strokeweight="1.5pt"/>
                  </w:pict>
                </mc:Fallback>
              </mc:AlternateContent>
            </w:r>
          </w:p>
          <w:p w:rsidR="00872A74" w:rsidRDefault="00872A74" w:rsidP="00872A74">
            <w:pPr>
              <w:pStyle w:val="QuestionStyle"/>
            </w:pPr>
          </w:p>
          <w:p w:rsidR="00872A74" w:rsidRDefault="00872A74" w:rsidP="00872A74">
            <w:pPr>
              <w:pStyle w:val="QuestionStyle"/>
            </w:pPr>
          </w:p>
          <w:p w:rsidR="00872A74" w:rsidRDefault="00872A74" w:rsidP="00872A74">
            <w:pPr>
              <w:pStyle w:val="QuestionStyle"/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What is the size of  </w:t>
            </w:r>
            <w:r w:rsidRPr="00685EB7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694" w:dyaOrig="192">
                <v:shape id="_x0000_i1031" type="#_x0000_t75" style="width:34.5pt;height:9.75pt" o:ole="">
                  <v:imagedata r:id="rId20" o:title=""/>
                </v:shape>
                <o:OLEObject Type="Embed" ProgID="FXEquation.Equation" ShapeID="_x0000_i1031" DrawAspect="Content" ObjectID="_1556907585" r:id="rId21"/>
              </w:objec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in the triangle below?</w:t>
            </w:r>
          </w:p>
          <w:p w:rsidR="00872A74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4" type="#_x0000_t75" style="position:absolute;margin-left:13.5pt;margin-top:11.5pt;width:248.15pt;height:96.75pt;z-index:251664384;mso-position-horizontal-relative:text;mso-position-vertical-relative:text">
                  <v:imagedata r:id="rId22" o:title=""/>
                </v:shape>
                <o:OLEObject Type="Embed" ProgID="FXDraw.Graphic" ShapeID="_x0000_s1054" DrawAspect="Content" ObjectID="_1556907639" r:id="rId23"/>
              </w:objec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2CA6D26F" wp14:editId="16E3ADF7">
                      <wp:simplePos x="0" y="0"/>
                      <wp:positionH relativeFrom="column">
                        <wp:posOffset>3969385</wp:posOffset>
                      </wp:positionH>
                      <wp:positionV relativeFrom="paragraph">
                        <wp:posOffset>224155</wp:posOffset>
                      </wp:positionV>
                      <wp:extent cx="1238250" cy="373380"/>
                      <wp:effectExtent l="0" t="0" r="1905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B96AB3" id="Rectangle 28" o:spid="_x0000_s1026" style="position:absolute;margin-left:312.55pt;margin-top:17.65pt;width:97.5pt;height:29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" filled="f" strokecolor="windowText" strokeweight="1.5pt"/>
                  </w:pict>
                </mc:Fallback>
              </mc:AlternateConten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Is the triangle below, right angled ?  ( Explain why.)</w:t>
            </w:r>
          </w:p>
          <w:p w:rsidR="00872A74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CB0070D">
                <v:shape id="_x0000_s1056" type="#_x0000_t75" style="position:absolute;margin-left:26.25pt;margin-top:4.75pt;width:156.35pt;height:137.45pt;z-index:251666432;mso-position-horizontal-relative:text;mso-position-vertical-relative:text">
                  <v:imagedata r:id="rId24" o:title=""/>
                </v:shape>
                <o:OLEObject Type="Embed" ProgID="FXDraw.Graphic" ShapeID="_x0000_s1056" DrawAspect="Content" ObjectID="_1556907640" r:id="rId25"/>
              </w:object>
            </w:r>
            <w:r w:rsidR="00872A74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379594B4" wp14:editId="00768B2C">
                      <wp:simplePos x="0" y="0"/>
                      <wp:positionH relativeFrom="column">
                        <wp:posOffset>3731260</wp:posOffset>
                      </wp:positionH>
                      <wp:positionV relativeFrom="paragraph">
                        <wp:posOffset>88900</wp:posOffset>
                      </wp:positionV>
                      <wp:extent cx="1238250" cy="373380"/>
                      <wp:effectExtent l="0" t="0" r="19050" b="2667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E2941" id="Rectangle 29" o:spid="_x0000_s1026" style="position:absolute;margin-left:293.8pt;margin-top:7pt;width:97.5pt;height:29.4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" filled="f" strokecolor="windowText" strokeweight="1.5pt"/>
                  </w:pict>
                </mc:Fallback>
              </mc:AlternateConten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                                          ___________________________________</w: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                                          ___________________________________</w: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                                          ___________________________________</w: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447C1DCA">
                <v:shape id="_x0000_s1055" type="#_x0000_t75" style="position:absolute;margin-left:20.05pt;margin-top:16.1pt;width:397.5pt;height:92.15pt;z-index:251665408;mso-position-horizontal-relative:text;mso-position-vertical-relative:text">
                  <v:imagedata r:id="rId26" o:title=""/>
                </v:shape>
                <o:OLEObject Type="Embed" ProgID="FXDraw.Graphic" ShapeID="_x0000_s1055" DrawAspect="Content" ObjectID="_1556907641" r:id="rId27"/>
              </w:objec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Which figure shows an isosceles</w:t>
            </w:r>
            <w:r w:rsidR="00872A74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triangle?</w:t>
            </w:r>
            <w:r w:rsidR="00425C9D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( Diagrams are not to scale)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0592" behindDoc="0" locked="0" layoutInCell="1" allowOverlap="1" wp14:anchorId="5EC5B8ED" wp14:editId="625440CD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235585</wp:posOffset>
                      </wp:positionV>
                      <wp:extent cx="4162425" cy="114300"/>
                      <wp:effectExtent l="0" t="0" r="28575" b="1905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62425" cy="114300"/>
                                <a:chOff x="0" y="0"/>
                                <a:chExt cx="4162425" cy="114300"/>
                              </a:xfrm>
                            </wpg:grpSpPr>
                            <wps:wsp>
                              <wps:cNvPr id="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90975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285875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14625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227CC3" id="Group 27" o:spid="_x0000_s1026" style="position:absolute;margin-left:56.8pt;margin-top:18.55pt;width:327.75pt;height:9pt;z-index:251630592" coordsize="41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">
                      <v:roundrect id="AutoShape 3" o:spid="_x0000_s1027" style="position:absolute;left:3990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yP/xAAAANoAAAAPAAAAZHJzL2Rvd25yZXYueG1sRI9Ba8JA&#10;FITvQv/D8gpepG5ax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Pz7I//EAAAA2g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" strokecolor="windowText" strokeweight="1pt"/>
                      <v:roundrect id="AutoShape 5" o:spid="_x0000_s1029" style="position:absolute;left:12858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" strokecolor="windowText" strokeweight="1pt"/>
                      <v:roundrect id="AutoShape 6" o:spid="_x0000_s1030" style="position:absolute;left:27146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75FF75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What is the value of </w:t>
            </w:r>
            <w:r w:rsidRPr="00213B86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154" w:dyaOrig="194" w14:anchorId="5C41356D">
                <v:shape id="_x0000_i1035" type="#_x0000_t75" style="width:7.5pt;height:9.75pt" o:ole="">
                  <v:imagedata r:id="rId28" o:title=""/>
                </v:shape>
                <o:OLEObject Type="Embed" ProgID="FXEquation.Equation" ShapeID="_x0000_i1035" DrawAspect="Content" ObjectID="_1556907586" r:id="rId29"/>
              </w:objec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in the quadrilateral below?</w:t>
            </w:r>
          </w:p>
          <w:p w:rsidR="00872A74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F6EE481">
                <v:shape id="_x0000_s1057" type="#_x0000_t75" style="position:absolute;margin-left:60.75pt;margin-top:11.5pt;width:189.35pt;height:111.6pt;z-index:251667456;mso-position-horizontal-relative:text;mso-position-vertical-relative:text">
                  <v:imagedata r:id="rId30" o:title=""/>
                </v:shape>
                <o:OLEObject Type="Embed" ProgID="FXDraw.Graphic" ShapeID="_x0000_s1057" DrawAspect="Content" ObjectID="_1556907642" r:id="rId31"/>
              </w:objec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 wp14:anchorId="5546E292" wp14:editId="1B6EDCAC">
                      <wp:simplePos x="0" y="0"/>
                      <wp:positionH relativeFrom="column">
                        <wp:posOffset>3969385</wp:posOffset>
                      </wp:positionH>
                      <wp:positionV relativeFrom="paragraph">
                        <wp:posOffset>224155</wp:posOffset>
                      </wp:positionV>
                      <wp:extent cx="1238250" cy="373380"/>
                      <wp:effectExtent l="0" t="0" r="1905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820ECE" id="Rectangle 30" o:spid="_x0000_s1026" style="position:absolute;margin-left:312.55pt;margin-top:17.65pt;width:97.5pt;height:29.4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" filled="f" strokecolor="windowText" strokeweight="1.5pt"/>
                  </w:pict>
                </mc:Fallback>
              </mc:AlternateContent>
            </w: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pStyle w:val="QuestionStyle"/>
            </w:pPr>
            <w:r>
              <w:t>A polygon has the properties listed below.</w:t>
            </w:r>
          </w:p>
          <w:p w:rsidR="00872A74" w:rsidRDefault="00872A74" w:rsidP="00872A74">
            <w:pPr>
              <w:pStyle w:val="QuestionStyle"/>
              <w:numPr>
                <w:ilvl w:val="0"/>
                <w:numId w:val="15"/>
              </w:numPr>
            </w:pPr>
            <w:r>
              <w:t>Angle sum is 360</w:t>
            </w:r>
            <w:r w:rsidRPr="001B0C32">
              <w:rPr>
                <w:vertAlign w:val="superscript"/>
              </w:rPr>
              <w:t>o</w:t>
            </w:r>
            <w:r>
              <w:t>.</w:t>
            </w:r>
          </w:p>
          <w:p w:rsidR="00872A74" w:rsidRDefault="00872A74" w:rsidP="00872A74">
            <w:pPr>
              <w:pStyle w:val="QuestionStyle"/>
              <w:numPr>
                <w:ilvl w:val="0"/>
                <w:numId w:val="15"/>
              </w:numPr>
            </w:pPr>
            <w:r>
              <w:t>All sides are equal.</w:t>
            </w:r>
          </w:p>
          <w:p w:rsidR="00872A74" w:rsidRDefault="00872A74" w:rsidP="00872A74">
            <w:pPr>
              <w:pStyle w:val="QuestionStyle"/>
              <w:numPr>
                <w:ilvl w:val="0"/>
                <w:numId w:val="15"/>
              </w:numPr>
              <w:spacing w:after="240"/>
              <w:ind w:left="714" w:hanging="357"/>
            </w:pPr>
            <w:r>
              <w:t xml:space="preserve">Does not include a right angle. </w:t>
            </w:r>
          </w:p>
          <w:p w:rsidR="00872A74" w:rsidRDefault="00872A74" w:rsidP="00872A74">
            <w:pPr>
              <w:pStyle w:val="QuestionStyle"/>
              <w:spacing w:before="120"/>
            </w:pPr>
            <w:r>
              <w:t>What name could be given to the polygon?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2640" behindDoc="0" locked="0" layoutInCell="1" allowOverlap="1" wp14:anchorId="07147FF7" wp14:editId="387DD32A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36" name="Group 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FF3D278" id="Group 36" o:spid="_x0000_s1026" style="position:absolute;margin-left:34.3pt;margin-top:3.9pt;width:16.8pt;height:69.6pt;z-index:25163264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iQ/xQAAANsAAAAPAAAAZHJzL2Rvd25yZXYueG1sRI9Ba8JA&#10;FITvQv/D8gQv0mxqQ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Co6iQ/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BNwQAAANsAAAAPAAAAZHJzL2Rvd25yZXYueG1sRE9Na8JA&#10;EL0L/odlBC9SNy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Nl1sE3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RXWxAAAANsAAAAPAAAAZHJzL2Rvd25yZXYueG1sRI9Ba8JA&#10;FITvBf/D8gQvoptW0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LY5Fdb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c82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H8Fzzb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An equilateral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An isosceles triangle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A rhombus</w:t>
            </w:r>
          </w:p>
          <w:p w:rsidR="00872A74" w:rsidRDefault="00872A74" w:rsidP="00872A74"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 square</w: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Find the size of </w:t>
            </w:r>
            <w:r>
              <w:object w:dxaOrig="749" w:dyaOrig="192">
                <v:shape id="_x0000_i1037" type="#_x0000_t75" style="width:37.5pt;height:9.75pt" o:ole="">
                  <v:imagedata r:id="rId32" o:title=""/>
                </v:shape>
                <o:OLEObject Type="Embed" ProgID="FXEquation.Equation" ShapeID="_x0000_i1037" DrawAspect="Content" ObjectID="_1556907587" r:id="rId33"/>
              </w:object>
            </w:r>
            <w:r>
              <w:t xml:space="preserve"> </w: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in the diagram below.</w:t>
            </w:r>
          </w:p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FB56FAE">
                <v:shape id="_x0000_s1059" type="#_x0000_t75" style="position:absolute;margin-left:12.7pt;margin-top:11.65pt;width:230.05pt;height:142.35pt;z-index:251669504">
                  <v:imagedata r:id="rId34" o:title=""/>
                </v:shape>
                <o:OLEObject Type="Embed" ProgID="FXDraw.Graphic" ShapeID="_x0000_s1059" DrawAspect="Content" ObjectID="_1556907643" r:id="rId35"/>
              </w:objec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allowOverlap="1" wp14:anchorId="4E1AC115" wp14:editId="736E1FC3">
                      <wp:simplePos x="0" y="0"/>
                      <wp:positionH relativeFrom="column">
                        <wp:posOffset>4253230</wp:posOffset>
                      </wp:positionH>
                      <wp:positionV relativeFrom="paragraph">
                        <wp:posOffset>225425</wp:posOffset>
                      </wp:positionV>
                      <wp:extent cx="1038225" cy="542925"/>
                      <wp:effectExtent l="0" t="0" r="28575" b="28575"/>
                      <wp:wrapNone/>
                      <wp:docPr id="334" name="Rectangle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8225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ysClr val="windowText" lastClr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7D31D8" id="Rectangle 334" o:spid="_x0000_s1026" style="position:absolute;margin-left:334.9pt;margin-top:17.75pt;width:81.75pt;height:42.7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" strokecolor="windowText" strokeweight="1.5pt"/>
                  </w:pict>
                </mc:Fallback>
              </mc:AlternateConten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FB5F3D" w:rsidRDefault="00872A74" w:rsidP="00872A74">
            <w:pPr>
              <w:rPr>
                <w:rFonts w:ascii="Times New Roman" w:hAnsi="Times New Roman"/>
                <w:i/>
                <w:noProof/>
                <w:sz w:val="28"/>
                <w:szCs w:val="28"/>
                <w:lang w:eastAsia="en-AU"/>
              </w:rPr>
            </w:pPr>
            <w:r w:rsidRPr="00FB5F3D">
              <w:rPr>
                <w:rFonts w:ascii="Times New Roman" w:hAnsi="Times New Roman"/>
                <w:noProof/>
                <w:sz w:val="28"/>
                <w:szCs w:val="28"/>
                <w:lang w:eastAsia="en-AU"/>
              </w:rPr>
              <w:t xml:space="preserve">                                                                </w:t>
            </w:r>
            <w:r>
              <w:rPr>
                <w:rFonts w:ascii="Times New Roman" w:hAnsi="Times New Roman"/>
                <w:noProof/>
                <w:sz w:val="28"/>
                <w:szCs w:val="28"/>
                <w:lang w:eastAsia="en-AU"/>
              </w:rPr>
              <w:t xml:space="preserve">               </w:t>
            </w:r>
            <w:r w:rsidRPr="00FB5F3D">
              <w:rPr>
                <w:rFonts w:ascii="Times New Roman" w:hAnsi="Times New Roman"/>
                <w:noProof/>
                <w:sz w:val="28"/>
                <w:szCs w:val="28"/>
                <w:lang w:eastAsia="en-AU"/>
              </w:rPr>
              <w:t xml:space="preserve">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872A74" w:rsidP="00872A74">
            <w:pPr>
              <w:pStyle w:val="QuestionStyle"/>
            </w:pPr>
            <w:r w:rsidRPr="00D520B4">
              <w:rPr>
                <w:i/>
              </w:rPr>
              <w:t>O</w:t>
            </w:r>
            <w:r>
              <w:t xml:space="preserve"> is the centre of the circle below.</w:t>
            </w:r>
          </w:p>
          <w:p w:rsidR="00872A74" w:rsidRDefault="00B70435" w:rsidP="00872A74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58" type="#_x0000_t75" style="position:absolute;margin-left:239.1pt;margin-top:6.3pt;width:106.8pt;height:106.6pt;z-index:251668480;mso-position-horizontal-relative:text;mso-position-vertical-relative:text">
                  <v:imagedata r:id="rId36" o:title=""/>
                </v:shape>
                <o:OLEObject Type="Embed" ProgID="FXDraw.Graphic" ShapeID="_x0000_s1058" DrawAspect="Content" ObjectID="_1556907644" r:id="rId37"/>
              </w:object>
            </w:r>
            <w:r w:rsidR="00872A74">
              <w:t>What name is given to the shaded region?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5712" behindDoc="0" locked="0" layoutInCell="1" allowOverlap="1" wp14:anchorId="62C57393" wp14:editId="4BEFB26E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31" name="Group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E71155" id="Group 31" o:spid="_x0000_s1026" style="position:absolute;margin-left:34.3pt;margin-top:3.9pt;width:16.8pt;height:69.6pt;z-index:251635712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YenxAAAANsAAAAPAAAAZHJzL2Rvd25yZXYueG1sRI9Ba8JA&#10;FITvBf/D8gQvRTdaqD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Lidh6f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I8xQAAANsAAAAPAAAAZHJzL2Rvd25yZXYueG1sRI9Ba8JA&#10;FITvQv/D8gQv0myqYG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DX0SI8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pI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YOLpI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/TxQAAANsAAAAPAAAAZHJzL2Rvd25yZXYueG1sRI9Ba8JA&#10;FITvQv/D8gq9SN1UaZ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A3dB/T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 minor sector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A minor segment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A quadrant</w:t>
            </w:r>
          </w:p>
          <w:p w:rsidR="00872A74" w:rsidRDefault="00872A74" w:rsidP="00872A74"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 semicircle</w:t>
            </w:r>
          </w:p>
          <w:p w:rsidR="00872A74" w:rsidRDefault="00872A74" w:rsidP="00872A74">
            <w:pPr>
              <w:pStyle w:val="QuestionStyle"/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872A74" w:rsidP="00872A74">
            <w:pPr>
              <w:pStyle w:val="QuestionStyle"/>
              <w:spacing w:after="240"/>
            </w:pPr>
            <w:r>
              <w:t>Which of the following quadrilaterals could be either a convex or non-convex polygon?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6736" behindDoc="0" locked="0" layoutInCell="1" allowOverlap="1" wp14:anchorId="459D129B" wp14:editId="35DFACAF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2AF547" id="Group 41" o:spid="_x0000_s1026" style="position:absolute;margin-left:34.3pt;margin-top:3.9pt;width:16.8pt;height:69.6pt;z-index:25163673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 kite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A parallelogram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A rectangle</w:t>
            </w:r>
          </w:p>
          <w:p w:rsidR="00872A74" w:rsidRDefault="00872A74" w:rsidP="00872A74"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 rhombus</w:t>
            </w: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Pr="00E237BA" w:rsidRDefault="00B70435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0FED5780">
                <v:shape id="_x0000_s1060" type="#_x0000_t75" style="position:absolute;margin-left:225.55pt;margin-top:16.6pt;width:215.9pt;height:131.15pt;z-index:251670528;mso-position-horizontal-relative:text;mso-position-vertical-relative:text">
                  <v:imagedata r:id="rId38" o:title=""/>
                </v:shape>
                <o:OLEObject Type="Embed" ProgID="FXDraw.Graphic" ShapeID="_x0000_s1060" DrawAspect="Content" ObjectID="_1556907645" r:id="rId39"/>
              </w:objec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What is the value of  </w:t>
            </w:r>
            <w:r w:rsidR="00872A74" w:rsidRPr="00735494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317" w:dyaOrig="238">
                <v:shape id="_x0000_i1041" type="#_x0000_t75" style="width:15.75pt;height:12pt" o:ole="">
                  <v:imagedata r:id="rId40" o:title=""/>
                </v:shape>
                <o:OLEObject Type="Embed" ProgID="FXEquation.Equation" ShapeID="_x0000_i1041" DrawAspect="Content" ObjectID="_1556907588" r:id="rId41"/>
              </w:object>
            </w:r>
            <w:r w:rsidR="00872A74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7760" behindDoc="0" locked="0" layoutInCell="1" allowOverlap="1" wp14:anchorId="60F09063" wp14:editId="07E00581">
                      <wp:simplePos x="0" y="0"/>
                      <wp:positionH relativeFrom="column">
                        <wp:posOffset>816610</wp:posOffset>
                      </wp:positionH>
                      <wp:positionV relativeFrom="paragraph">
                        <wp:posOffset>125095</wp:posOffset>
                      </wp:positionV>
                      <wp:extent cx="1095375" cy="504825"/>
                      <wp:effectExtent l="0" t="0" r="28575" b="28575"/>
                      <wp:wrapNone/>
                      <wp:docPr id="335" name="Rectangle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274A23" id="Rectangle 335" o:spid="_x0000_s1026" style="position:absolute;margin-left:64.3pt;margin-top:9.85pt;width:86.25pt;height:39.7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" strokeweight="1.5pt"/>
                  </w:pict>
                </mc:Fallback>
              </mc:AlternateConten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</w:t>
            </w: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872A74" w:rsidRPr="00E237BA" w:rsidRDefault="00872A74" w:rsidP="00872A7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872A74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872A74" w:rsidRPr="001B3341" w:rsidRDefault="00872A74" w:rsidP="00872A74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72A74" w:rsidRDefault="00425C9D" w:rsidP="00872A74">
            <w:pPr>
              <w:pStyle w:val="QuestionStyle"/>
            </w:pPr>
            <w:r>
              <w:t>Which of the following has</w:t>
            </w:r>
            <w:r w:rsidR="00372922">
              <w:t xml:space="preserve"> rotational symmetry but no line symmetry?</w:t>
            </w:r>
            <w:r>
              <w:t xml:space="preserve"> </w:t>
            </w:r>
          </w:p>
          <w:p w:rsidR="00425C9D" w:rsidRPr="00E237BA" w:rsidRDefault="00B70435" w:rsidP="00425C9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63" type="#_x0000_t75" style="position:absolute;margin-left:24.2pt;margin-top:6.75pt;width:391.5pt;height:80.35pt;z-index:251671552">
                  <v:imagedata r:id="rId42" o:title=""/>
                </v:shape>
                <o:OLEObject Type="Embed" ProgID="FXDraw.Graphic" ShapeID="_x0000_s1063" DrawAspect="Content" ObjectID="_1556907646" r:id="rId43"/>
              </w:object>
            </w:r>
          </w:p>
          <w:p w:rsidR="00425C9D" w:rsidRPr="00E237BA" w:rsidRDefault="00425C9D" w:rsidP="00425C9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25C9D" w:rsidRPr="00E237BA" w:rsidRDefault="00425C9D" w:rsidP="00425C9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25C9D" w:rsidRPr="00E237BA" w:rsidRDefault="00425C9D" w:rsidP="00425C9D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425C9D" w:rsidRPr="00E237BA" w:rsidRDefault="00425C9D" w:rsidP="00425C9D">
            <w:pPr>
              <w:rPr>
                <w:rFonts w:ascii="Times New Roman" w:hAnsi="Times New Roman"/>
                <w:sz w:val="24"/>
                <w:szCs w:val="24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3664" behindDoc="0" locked="0" layoutInCell="1" allowOverlap="1" wp14:anchorId="79C5D5A2" wp14:editId="35A19E8A">
                      <wp:simplePos x="0" y="0"/>
                      <wp:positionH relativeFrom="column">
                        <wp:posOffset>554990</wp:posOffset>
                      </wp:positionH>
                      <wp:positionV relativeFrom="paragraph">
                        <wp:posOffset>244475</wp:posOffset>
                      </wp:positionV>
                      <wp:extent cx="4362450" cy="114300"/>
                      <wp:effectExtent l="0" t="0" r="19050" b="19050"/>
                      <wp:wrapNone/>
                      <wp:docPr id="352" name="Group 3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5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95B662" id="Group 352" o:spid="_x0000_s1026" style="position:absolute;margin-left:43.7pt;margin-top:19.25pt;width:343.5pt;height:9pt;z-index:25163366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">
                      <v:roundrect id="AutoShape 3" o:spid="_x0000_s1027" style="position:absolute;left:41910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</w:p>
          <w:p w:rsidR="00425C9D" w:rsidRDefault="00425C9D" w:rsidP="00872A74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1918506">
                <v:shape id="_x0000_s1065" type="#_x0000_t75" style="position:absolute;margin-left:214.15pt;margin-top:18.75pt;width:225.05pt;height:106.75pt;z-index:251673600;mso-position-horizontal-relative:text;mso-position-vertical-relative:text">
                  <v:imagedata r:id="rId44" o:title=""/>
                </v:shape>
                <o:OLEObject Type="Embed" ProgID="FXDraw.Graphic" ShapeID="_x0000_s1065" DrawAspect="Content" ObjectID="_1556907647" r:id="rId45"/>
              </w:object>
            </w:r>
            <w:r w:rsidR="0037292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Find the value of  </w:t>
            </w:r>
            <w:r w:rsidR="00372922" w:rsidRPr="00372922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156" w:dyaOrig="144" w14:anchorId="76A930EF">
                <v:shape id="_x0000_i1044" type="#_x0000_t75" style="width:7.5pt;height:7.5pt" o:ole="">
                  <v:imagedata r:id="rId46" o:title=""/>
                </v:shape>
                <o:OLEObject Type="Embed" ProgID="FXEquation.Equation" ShapeID="_x0000_i1044" DrawAspect="Content" ObjectID="_1556907589" r:id="rId47"/>
              </w:object>
            </w:r>
            <w:r w:rsidR="0037292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  <w:r w:rsidR="00372922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in the diagram below.</w:t>
            </w:r>
          </w:p>
          <w:p w:rsidR="00372922" w:rsidRPr="00372922" w:rsidRDefault="007D3324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8784" behindDoc="0" locked="0" layoutInCell="1" allowOverlap="1" wp14:anchorId="0755BBE0" wp14:editId="7F154156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87630</wp:posOffset>
                      </wp:positionV>
                      <wp:extent cx="214688" cy="836295"/>
                      <wp:effectExtent l="0" t="0" r="13970" b="20955"/>
                      <wp:wrapNone/>
                      <wp:docPr id="288" name="Group 2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88" cy="836295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8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285584" id="Group 288" o:spid="_x0000_s1026" style="position:absolute;margin-left:12.25pt;margin-top:6.9pt;width:16.9pt;height:65.85pt;z-index:25163878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="00372922"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</w:t>
            </w:r>
            <w:r w:rsidR="00372922" w:rsidRPr="00372922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83" w:dyaOrig="192" w14:anchorId="53C74778">
                <v:shape id="_x0000_i1045" type="#_x0000_t75" style="width:36.75pt;height:9.75pt" o:ole="">
                  <v:imagedata r:id="rId48" o:title=""/>
                </v:shape>
                <o:OLEObject Type="Embed" ProgID="FXEquation.Equation" ShapeID="_x0000_i1045" DrawAspect="Content" ObjectID="_1556907590" r:id="rId49"/>
              </w:object>
            </w:r>
            <w:r w:rsidR="00372922" w:rsidRPr="00372922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</w:t>
            </w:r>
          </w:p>
          <w:p w:rsidR="00372922" w:rsidRPr="00372922" w:rsidRDefault="00372922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    </w:t>
            </w:r>
            <w:r w:rsidRPr="00372922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83" w:dyaOrig="192" w14:anchorId="1F0DB02C">
                <v:shape id="_x0000_i1046" type="#_x0000_t75" style="width:36.75pt;height:9.75pt" o:ole="">
                  <v:imagedata r:id="rId50" o:title=""/>
                </v:shape>
                <o:OLEObject Type="Embed" ProgID="FXEquation.Equation" ShapeID="_x0000_i1046" DrawAspect="Content" ObjectID="_1556907591" r:id="rId51"/>
              </w:object>
            </w:r>
            <w:r w:rsidRPr="00372922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    </w:t>
            </w:r>
          </w:p>
          <w:p w:rsidR="00372922" w:rsidRPr="008231F7" w:rsidRDefault="00372922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</w:t>
            </w:r>
            <w:r w:rsidR="008231F7" w:rsidRPr="008231F7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83" w:dyaOrig="192">
                <v:shape id="_x0000_i1047" type="#_x0000_t75" style="width:36.75pt;height:9.75pt" o:ole="">
                  <v:imagedata r:id="rId52" o:title=""/>
                </v:shape>
                <o:OLEObject Type="Embed" ProgID="FXEquation.Equation" ShapeID="_x0000_i1047" DrawAspect="Content" ObjectID="_1556907592" r:id="rId53"/>
              </w:object>
            </w:r>
            <w:r w:rsidRPr="008231F7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</w:t>
            </w:r>
          </w:p>
          <w:p w:rsidR="00372922" w:rsidRPr="008231F7" w:rsidRDefault="00372922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="008231F7" w:rsidRPr="008231F7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964" w:dyaOrig="192">
                <v:shape id="_x0000_i1048" type="#_x0000_t75" style="width:45.75pt;height:9.75pt" o:ole="">
                  <v:imagedata r:id="rId54" o:title=""/>
                </v:shape>
                <o:OLEObject Type="Embed" ProgID="FXEquation.Equation" ShapeID="_x0000_i1048" DrawAspect="Content" ObjectID="_1556907593" r:id="rId55"/>
              </w:object>
            </w:r>
          </w:p>
          <w:p w:rsidR="00372922" w:rsidRDefault="00372922" w:rsidP="00372922">
            <w:pPr>
              <w:pStyle w:val="QuestionStyle"/>
            </w:pPr>
          </w:p>
          <w:p w:rsidR="00372922" w:rsidRPr="00E237BA" w:rsidRDefault="00372922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B5FFD" w:rsidRDefault="002B5FFD" w:rsidP="00372922">
            <w:pPr>
              <w:pStyle w:val="QuestionStyle"/>
            </w:pPr>
            <w:r>
              <w:t xml:space="preserve">A regular octagon is shown below, with </w:t>
            </w:r>
            <w:r w:rsidR="00BB1127">
              <w:t xml:space="preserve">the </w:t>
            </w:r>
            <w:r>
              <w:t>opposite vertices joined by their diagonals.</w:t>
            </w:r>
          </w:p>
          <w:p w:rsidR="002B5FFD" w:rsidRDefault="002B5FFD" w:rsidP="00372922">
            <w:pPr>
              <w:pStyle w:val="QuestionStyle"/>
            </w:pPr>
          </w:p>
          <w:p w:rsidR="002B5FFD" w:rsidRDefault="00B70435" w:rsidP="002B5FFD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6" type="#_x0000_t75" style="position:absolute;margin-left:316.3pt;margin-top:13.5pt;width:116.35pt;height:116.35pt;z-index:251674624;mso-position-horizontal-relative:text;mso-position-vertical-relative:text">
                  <v:imagedata r:id="rId56" o:title=""/>
                </v:shape>
                <o:OLEObject Type="Embed" ProgID="FXDraw.Graphic" ShapeID="_x0000_s1066" DrawAspect="Content" ObjectID="_1556907648" r:id="rId57"/>
              </w:object>
            </w:r>
            <w:r w:rsidR="002B5FFD">
              <w:t>Which of these shapes cannot be found within the diagram?</w:t>
            </w:r>
          </w:p>
          <w:p w:rsidR="002B5FFD" w:rsidRPr="00E237BA" w:rsidRDefault="002B5FFD" w:rsidP="002B5FFD">
            <w:pPr>
              <w:pStyle w:val="QuestionStyle"/>
            </w:pPr>
          </w:p>
          <w:p w:rsidR="002B5FFD" w:rsidRPr="00E237BA" w:rsidRDefault="002B5FFD" w:rsidP="002B5FFD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6976" behindDoc="0" locked="0" layoutInCell="1" allowOverlap="1" wp14:anchorId="26C19E5D" wp14:editId="6CE5256E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300" name="Group 3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0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3FC44B" id="Group 300" o:spid="_x0000_s1026" style="position:absolute;margin-left:34.3pt;margin-top:3.9pt;width:16.8pt;height:69.6pt;z-index:251646976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An isosceles triangle</w:t>
            </w:r>
          </w:p>
          <w:p w:rsidR="002B5FFD" w:rsidRPr="00E237BA" w:rsidRDefault="002B5FFD" w:rsidP="002B5FFD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A kite</w:t>
            </w:r>
          </w:p>
          <w:p w:rsidR="002B5FFD" w:rsidRPr="00E237BA" w:rsidRDefault="002B5FFD" w:rsidP="002B5FFD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An irregular pentagon</w:t>
            </w:r>
          </w:p>
          <w:p w:rsidR="002B5FFD" w:rsidRDefault="002B5FFD" w:rsidP="002B5FFD">
            <w:pPr>
              <w:pStyle w:val="QuestionStyle"/>
              <w:rPr>
                <w:noProof/>
                <w:lang w:eastAsia="en-AU"/>
              </w:rPr>
            </w:pPr>
            <w:r w:rsidRPr="00E237BA">
              <w:rPr>
                <w:noProof/>
                <w:lang w:eastAsia="en-AU"/>
              </w:rPr>
              <w:t xml:space="preserve">                     </w:t>
            </w:r>
            <w:r>
              <w:rPr>
                <w:noProof/>
                <w:lang w:eastAsia="en-AU"/>
              </w:rPr>
              <w:t>A rhombus</w:t>
            </w:r>
          </w:p>
          <w:p w:rsidR="002B5FFD" w:rsidRDefault="002B5FFD" w:rsidP="002B5FFD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Pr="00E237BA" w:rsidRDefault="00372922" w:rsidP="00372922">
            <w:pPr>
              <w:pStyle w:val="QuestionStyle"/>
              <w:spacing w:after="240"/>
            </w:pPr>
            <w:r>
              <w:t>Which of the following quadrilaterals has diagonals which are equal and which bisect one another?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4928" behindDoc="0" locked="0" layoutInCell="1" allowOverlap="1" wp14:anchorId="106AC4BD" wp14:editId="6B0A351D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57" name="Group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859422F" id="Group 57" o:spid="_x0000_s1026" style="position:absolute;margin-left:34.3pt;margin-top:3.9pt;width:16.8pt;height:69.6pt;z-index:251644928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t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ASqVe3BAAAA2wAAAA8AAAAA&#10;AAAAAAAAAAAABwIAAGRycy9kb3ducmV2LnhtbFBLBQYAAAAAAwADALcAAAD1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B2xAAAANsAAAAPAAAAZHJzL2Rvd25yZXYueG1sRI9Ba8JA&#10;FITvBf/D8gQvopsW1B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Gvm8HbEAAAA2wAAAA8A&#10;AAAAAAAAAAAAAAAABwIAAGRycy9kb3ducmV2LnhtbFBLBQYAAAAAAwADALcAAAD4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A kite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A parallelogram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A rectangle</w:t>
            </w:r>
          </w:p>
          <w:p w:rsidR="00372922" w:rsidRDefault="00372922" w:rsidP="00372922"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A rhombus</w:t>
            </w: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66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Pr="00E237BA" w:rsidRDefault="00B70435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31CDCB0E">
                <v:shape id="_x0000_s1064" type="#_x0000_t75" style="position:absolute;margin-left:203.05pt;margin-top:6.85pt;width:213.4pt;height:120.65pt;z-index:251672576;mso-position-horizontal-relative:text;mso-position-vertical-relative:text">
                  <v:imagedata r:id="rId58" o:title=""/>
                </v:shape>
                <o:OLEObject Type="Embed" ProgID="FXDraw.Graphic" ShapeID="_x0000_s1064" DrawAspect="Content" ObjectID="_1556907649" r:id="rId59"/>
              </w:object>
            </w:r>
            <w:r w:rsidR="0037292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What is the size of </w:t>
            </w:r>
            <w:r w:rsidR="00372922" w:rsidRPr="00425C9D">
              <w:rPr>
                <w:rFonts w:ascii="Times New Roman" w:hAnsi="Times New Roman"/>
                <w:noProof/>
                <w:color w:val="FF0000"/>
                <w:position w:val="-6"/>
                <w:sz w:val="24"/>
                <w:szCs w:val="24"/>
                <w:lang w:eastAsia="en-AU"/>
              </w:rPr>
              <w:object w:dxaOrig="858" w:dyaOrig="232" w14:anchorId="3EF3A3FD">
                <v:shape id="_x0000_i1051" type="#_x0000_t75" style="width:42.75pt;height:11.25pt" o:ole="">
                  <v:imagedata r:id="rId60" o:title=""/>
                </v:shape>
                <o:OLEObject Type="Embed" ProgID="FXEquation.Equation" ShapeID="_x0000_i1051" DrawAspect="Content" ObjectID="_1556907594" r:id="rId61"/>
              </w:object>
            </w:r>
            <w:r w:rsidR="00372922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01A48B0E" wp14:editId="207752C2">
                      <wp:simplePos x="0" y="0"/>
                      <wp:positionH relativeFrom="column">
                        <wp:posOffset>816610</wp:posOffset>
                      </wp:positionH>
                      <wp:positionV relativeFrom="paragraph">
                        <wp:posOffset>125095</wp:posOffset>
                      </wp:positionV>
                      <wp:extent cx="1095375" cy="504825"/>
                      <wp:effectExtent l="0" t="0" r="28575" b="28575"/>
                      <wp:wrapNone/>
                      <wp:docPr id="63" name="Rectangle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94360F" id="Rectangle 63" o:spid="_x0000_s1026" style="position:absolute;margin-left:64.3pt;margin-top:9.85pt;width:86.25pt;height:39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" strokeweight="1.5pt"/>
                  </w:pict>
                </mc:Fallback>
              </mc:AlternateConten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   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7" type="#_x0000_t75" style="position:absolute;margin-left:217.5pt;margin-top:6.95pt;width:188.7pt;height:140.95pt;z-index:251675648;mso-position-horizontal-relative:text;mso-position-vertical-relative:text">
                  <v:imagedata r:id="rId62" o:title=""/>
                </v:shape>
                <o:OLEObject Type="Embed" ProgID="FXDraw.Graphic" ShapeID="_x0000_s1067" DrawAspect="Content" ObjectID="_1556907650" r:id="rId63"/>
              </w:object>
            </w:r>
            <w:r w:rsidR="006415B0">
              <w:t>Find the size</w:t>
            </w:r>
            <w:r w:rsidR="007D3324">
              <w:t xml:space="preserve"> of</w:t>
            </w:r>
            <w:r w:rsidR="006415B0">
              <w:t xml:space="preserve">  </w:t>
            </w:r>
            <w:r w:rsidR="006415B0" w:rsidRPr="006415B0">
              <w:rPr>
                <w:color w:val="FF0000"/>
                <w:position w:val="-2"/>
              </w:rPr>
              <w:object w:dxaOrig="874" w:dyaOrig="188">
                <v:shape id="_x0000_i1053" type="#_x0000_t75" style="width:43.5pt;height:9.75pt" o:ole="">
                  <v:imagedata r:id="rId64" o:title=""/>
                </v:shape>
                <o:OLEObject Type="Embed" ProgID="FXEquation.Equation" ShapeID="_x0000_i1053" DrawAspect="Content" ObjectID="_1556907595" r:id="rId65"/>
              </w:object>
            </w:r>
            <w:r w:rsidR="006415B0">
              <w:t xml:space="preserve"> </w:t>
            </w:r>
            <w:r w:rsidR="007D3324">
              <w:t>.</w:t>
            </w:r>
          </w:p>
          <w:p w:rsidR="007D3324" w:rsidRDefault="007D3324" w:rsidP="00372922">
            <w:pPr>
              <w:pStyle w:val="QuestionStyle"/>
            </w:pPr>
          </w:p>
          <w:p w:rsidR="007D3324" w:rsidRDefault="007D3324" w:rsidP="00372922">
            <w:pPr>
              <w:pStyle w:val="QuestionStyle"/>
            </w:pPr>
          </w:p>
          <w:p w:rsidR="007D3324" w:rsidRPr="006415B0" w:rsidRDefault="007D3324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51B91E5F" wp14:editId="45CF1620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67945</wp:posOffset>
                      </wp:positionV>
                      <wp:extent cx="214688" cy="836295"/>
                      <wp:effectExtent l="0" t="0" r="13970" b="20955"/>
                      <wp:wrapNone/>
                      <wp:docPr id="310" name="Group 3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88" cy="836295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1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0DD8F92" id="Group 310" o:spid="_x0000_s1026" style="position:absolute;margin-left:10pt;margin-top:5.35pt;width:16.9pt;height:65.85pt;z-index:25164800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nKN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2mcHtTDgCMr0CAAD//wMAUEsBAi0AFAAGAAgAAAAhANvh9svuAAAAhQEAABMAAAAAAAAA&#10;AAAAAAAAAAAAAFtDb250ZW50X1R5cGVzXS54bWxQSwECLQAUAAYACAAAACEAWvQsW78AAAAVAQAA&#10;CwAAAAAAAAAAAAAAAAAfAQAAX3JlbHMvLnJlbHNQSwECLQAUAAYACAAAACEArppyjcYAAADcAAAA&#10;DwAAAAAAAAAAAAAAAAAHAgAAZHJzL2Rvd25yZXYueG1sUEsFBgAAAAADAAMAtwAAAPo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</w:t>
            </w:r>
            <w:r w:rsidR="006415B0" w:rsidRPr="006415B0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348" w:dyaOrig="192">
                <v:shape id="_x0000_i1054" type="#_x0000_t75" style="width:16.5pt;height:9.75pt" o:ole="">
                  <v:imagedata r:id="rId66" o:title=""/>
                </v:shape>
                <o:OLEObject Type="Embed" ProgID="FXEquation.Equation" ShapeID="_x0000_i1054" DrawAspect="Content" ObjectID="_1556907596" r:id="rId67"/>
              </w:object>
            </w:r>
            <w:r w:rsidRPr="006415B0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</w:t>
            </w:r>
          </w:p>
          <w:p w:rsidR="007D3324" w:rsidRPr="006415B0" w:rsidRDefault="007D3324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    </w:t>
            </w:r>
            <w:r w:rsidR="006415B0" w:rsidRPr="006415B0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348" w:dyaOrig="192">
                <v:shape id="_x0000_i1055" type="#_x0000_t75" style="width:16.5pt;height:9.75pt" o:ole="">
                  <v:imagedata r:id="rId68" o:title=""/>
                </v:shape>
                <o:OLEObject Type="Embed" ProgID="FXEquation.Equation" ShapeID="_x0000_i1055" DrawAspect="Content" ObjectID="_1556907597" r:id="rId69"/>
              </w:object>
            </w:r>
            <w:r w:rsidR="006415B0" w:rsidRPr="006415B0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</w:t>
            </w:r>
            <w:r w:rsidRPr="006415B0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    </w:t>
            </w:r>
          </w:p>
          <w:p w:rsidR="007D3324" w:rsidRPr="006415B0" w:rsidRDefault="007D3324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</w:t>
            </w:r>
            <w:r w:rsidR="006415B0" w:rsidRPr="006415B0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348" w:dyaOrig="192">
                <v:shape id="_x0000_i1056" type="#_x0000_t75" style="width:16.5pt;height:9.75pt" o:ole="">
                  <v:imagedata r:id="rId70" o:title=""/>
                </v:shape>
                <o:OLEObject Type="Embed" ProgID="FXEquation.Equation" ShapeID="_x0000_i1056" DrawAspect="Content" ObjectID="_1556907598" r:id="rId71"/>
              </w:object>
            </w:r>
            <w:r w:rsidR="006415B0" w:rsidRPr="006415B0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</w:t>
            </w:r>
            <w:r w:rsidRPr="006415B0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</w:t>
            </w:r>
          </w:p>
          <w:p w:rsidR="007D3324" w:rsidRPr="006415B0" w:rsidRDefault="007D3324" w:rsidP="007D3324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="006415B0" w:rsidRPr="006415B0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348" w:dyaOrig="192">
                <v:shape id="_x0000_i1057" type="#_x0000_t75" style="width:16.5pt;height:9.75pt" o:ole="">
                  <v:imagedata r:id="rId72" o:title=""/>
                </v:shape>
                <o:OLEObject Type="Embed" ProgID="FXEquation.Equation" ShapeID="_x0000_i1057" DrawAspect="Content" ObjectID="_1556907599" r:id="rId73"/>
              </w:object>
            </w:r>
          </w:p>
          <w:p w:rsidR="007D3324" w:rsidRDefault="007D3324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8" type="#_x0000_t75" style="position:absolute;margin-left:322.5pt;margin-top:7.55pt;width:130.3pt;height:129.05pt;z-index:251676672;mso-position-horizontal-relative:text;mso-position-vertical-relative:text">
                  <v:imagedata r:id="rId74" o:title=""/>
                </v:shape>
                <o:OLEObject Type="Embed" ProgID="FXDraw.Graphic" ShapeID="_x0000_s1068" DrawAspect="Content" ObjectID="_1556907651" r:id="rId75"/>
              </w:object>
            </w:r>
            <w:r w:rsidR="00A92A2B">
              <w:t>Which statement describes the symmetry of this shape?</w:t>
            </w:r>
          </w:p>
          <w:p w:rsidR="00A92A2B" w:rsidRPr="00E237BA" w:rsidRDefault="00A92A2B" w:rsidP="00A92A2B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</w:p>
          <w:p w:rsidR="00A92A2B" w:rsidRPr="00E237BA" w:rsidRDefault="00A92A2B" w:rsidP="00A92A2B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2880" behindDoc="0" locked="0" layoutInCell="1" allowOverlap="1" wp14:anchorId="3A7CA77E" wp14:editId="5B32656A">
                      <wp:simplePos x="0" y="0"/>
                      <wp:positionH relativeFrom="column">
                        <wp:posOffset>254635</wp:posOffset>
                      </wp:positionH>
                      <wp:positionV relativeFrom="paragraph">
                        <wp:posOffset>30480</wp:posOffset>
                      </wp:positionV>
                      <wp:extent cx="213360" cy="883920"/>
                      <wp:effectExtent l="0" t="0" r="15240" b="11430"/>
                      <wp:wrapNone/>
                      <wp:docPr id="316" name="Group 3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1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BA6029" id="Group 316" o:spid="_x0000_s1026" style="position:absolute;margin-left:20.05pt;margin-top:2.4pt;width:16.8pt;height:69.6pt;z-index:251642880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</w:t>
            </w:r>
            <w:r w:rsidR="00A6138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No line symmetry and rotational symmetry of order 3.</w:t>
            </w:r>
          </w:p>
          <w:p w:rsidR="00A61383" w:rsidRDefault="00A92A2B" w:rsidP="00A92A2B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</w:t>
            </w:r>
            <w:r w:rsidR="00A6138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3 axes of symmetry and no rotational symmetry</w:t>
            </w:r>
          </w:p>
          <w:p w:rsidR="00A92A2B" w:rsidRPr="00E237BA" w:rsidRDefault="00A92A2B" w:rsidP="00A92A2B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</w:t>
            </w:r>
            <w:r w:rsidR="00A6138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3 axes of symmetry and rotational symmetry of order 3</w:t>
            </w:r>
          </w:p>
          <w:p w:rsidR="00A92A2B" w:rsidRPr="00E237BA" w:rsidRDefault="00A92A2B" w:rsidP="00A92A2B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</w:t>
            </w:r>
            <w:r w:rsidR="00A61383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6 axes of symmetry and rotational symmetry of order 6</w:t>
            </w:r>
          </w:p>
          <w:p w:rsidR="00A92A2B" w:rsidRDefault="00A92A2B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50F16" w:rsidRDefault="00B70435" w:rsidP="00050F16">
            <w:pPr>
              <w:pStyle w:val="QuestionStyle"/>
              <w:rPr>
                <w:position w:val="-2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72" type="#_x0000_t75" style="position:absolute;margin-left:225.05pt;margin-top:11.7pt;width:227.75pt;height:116.85pt;z-index:251679744;mso-position-horizontal-relative:text;mso-position-vertical-relative:text">
                  <v:imagedata r:id="rId76" o:title=""/>
                </v:shape>
                <o:OLEObject Type="Embed" ProgID="FXDraw.Graphic" ShapeID="_x0000_s1072" DrawAspect="Content" ObjectID="_1556907652" r:id="rId77"/>
              </w:object>
            </w:r>
            <w:r w:rsidR="00050F16">
              <w:t xml:space="preserve">What is the value of </w:t>
            </w:r>
            <w:r w:rsidR="00050F16" w:rsidRPr="00050F16">
              <w:rPr>
                <w:color w:val="FF0000"/>
                <w:position w:val="-2"/>
              </w:rPr>
              <w:object w:dxaOrig="304" w:dyaOrig="192">
                <v:shape id="_x0000_i1060" type="#_x0000_t75" style="width:15pt;height:9.75pt" o:ole="">
                  <v:imagedata r:id="rId78" o:title=""/>
                </v:shape>
                <o:OLEObject Type="Embed" ProgID="FXEquation.Equation" ShapeID="_x0000_i1060" DrawAspect="Content" ObjectID="_1556907600" r:id="rId79"/>
              </w:object>
            </w:r>
            <w:r w:rsidR="00050F16" w:rsidRPr="00050F16">
              <w:rPr>
                <w:position w:val="-2"/>
              </w:rPr>
              <w:t xml:space="preserve"> </w:t>
            </w:r>
          </w:p>
          <w:p w:rsidR="00050F16" w:rsidRPr="00050F16" w:rsidRDefault="00050F16" w:rsidP="00050F16">
            <w:pPr>
              <w:pStyle w:val="QuestionStyle"/>
              <w:rPr>
                <w:position w:val="-2"/>
              </w:rPr>
            </w:pPr>
          </w:p>
          <w:p w:rsidR="00050F16" w:rsidRPr="004469D5" w:rsidRDefault="00050F16" w:rsidP="00050F16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9024" behindDoc="0" locked="0" layoutInCell="1" allowOverlap="1" wp14:anchorId="5C2B9EF4" wp14:editId="107DD2CE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68580</wp:posOffset>
                      </wp:positionV>
                      <wp:extent cx="214688" cy="836295"/>
                      <wp:effectExtent l="0" t="0" r="13970" b="20955"/>
                      <wp:wrapNone/>
                      <wp:docPr id="328" name="Group 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88" cy="836295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81809F9" id="Group 328" o:spid="_x0000_s1026" style="position:absolute;margin-left:12.25pt;margin-top:5.4pt;width:16.9pt;height:65.85pt;z-index:25164902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RUB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2m8DtTDgCMr0CAAD//wMAUEsBAi0AFAAGAAgAAAAhANvh9svuAAAAhQEAABMAAAAAAAAA&#10;AAAAAAAAAAAAAFtDb250ZW50X1R5cGVzXS54bWxQSwECLQAUAAYACAAAACEAWvQsW78AAAAVAQAA&#10;CwAAAAAAAAAAAAAAAAAfAQAAX3JlbHMvLnJlbHNQSwECLQAUAAYACAAAACEAerEVAcYAAADcAAAA&#10;DwAAAAAAAAAAAAAAAAAHAgAAZHJzL2Rvd25yZXYueG1sUEsFBgAAAAADAAMAtwAAAPoC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</w:t>
            </w:r>
            <w:r w:rsidR="004469D5" w:rsidRPr="004469D5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648" w:dyaOrig="192">
                <v:shape id="_x0000_i1061" type="#_x0000_t75" style="width:30.75pt;height:9.75pt" o:ole="">
                  <v:imagedata r:id="rId80" o:title=""/>
                </v:shape>
                <o:OLEObject Type="Embed" ProgID="FXEquation.Equation" ShapeID="_x0000_i1061" DrawAspect="Content" ObjectID="_1556907601" r:id="rId81"/>
              </w:object>
            </w:r>
            <w:r w:rsidRPr="004469D5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</w:t>
            </w:r>
          </w:p>
          <w:p w:rsidR="00050F16" w:rsidRPr="00050F16" w:rsidRDefault="00050F16" w:rsidP="00050F16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    </w:t>
            </w:r>
            <w:r w:rsidR="004469D5" w:rsidRPr="00050F16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68" w:dyaOrig="192">
                <v:shape id="_x0000_i1062" type="#_x0000_t75" style="width:36.75pt;height:9.75pt" o:ole="">
                  <v:imagedata r:id="rId82" o:title=""/>
                </v:shape>
                <o:OLEObject Type="Embed" ProgID="FXEquation.Equation" ShapeID="_x0000_i1062" DrawAspect="Content" ObjectID="_1556907602" r:id="rId83"/>
              </w:object>
            </w:r>
            <w:r w:rsidRPr="00050F16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    </w:t>
            </w:r>
          </w:p>
          <w:p w:rsidR="00050F16" w:rsidRPr="004469D5" w:rsidRDefault="00050F16" w:rsidP="00050F16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    </w:t>
            </w:r>
            <w:r w:rsidR="004469D5" w:rsidRPr="004469D5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68" w:dyaOrig="192">
                <v:shape id="_x0000_i1063" type="#_x0000_t75" style="width:36.75pt;height:9.75pt" o:ole="">
                  <v:imagedata r:id="rId84" o:title=""/>
                </v:shape>
                <o:OLEObject Type="Embed" ProgID="FXEquation.Equation" ShapeID="_x0000_i1063" DrawAspect="Content" ObjectID="_1556907603" r:id="rId85"/>
              </w:object>
            </w:r>
            <w:r w:rsidRPr="004469D5"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  <w:t xml:space="preserve">                  </w:t>
            </w:r>
          </w:p>
          <w:p w:rsidR="00050F16" w:rsidRPr="004469D5" w:rsidRDefault="00050F16" w:rsidP="00050F16">
            <w:pPr>
              <w:rPr>
                <w:rFonts w:ascii="Times New Roman" w:hAnsi="Times New Roman"/>
                <w:noProof/>
                <w:position w:val="-2"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Pr="00E237BA">
              <w:rPr>
                <w:rFonts w:ascii="Times New Roman" w:hAnsi="Times New Roman"/>
                <w:noProof/>
                <w:position w:val="-6"/>
                <w:sz w:val="24"/>
                <w:szCs w:val="24"/>
                <w:lang w:eastAsia="en-AU"/>
              </w:rPr>
              <w:t xml:space="preserve">    </w:t>
            </w:r>
            <w:r w:rsidR="004469D5" w:rsidRPr="004469D5">
              <w:rPr>
                <w:rFonts w:ascii="Times New Roman" w:hAnsi="Times New Roman"/>
                <w:noProof/>
                <w:color w:val="FF0000"/>
                <w:position w:val="-2"/>
                <w:sz w:val="24"/>
                <w:szCs w:val="24"/>
                <w:lang w:eastAsia="en-AU"/>
              </w:rPr>
              <w:object w:dxaOrig="768" w:dyaOrig="192">
                <v:shape id="_x0000_i1064" type="#_x0000_t75" style="width:36.75pt;height:9.75pt" o:ole="">
                  <v:imagedata r:id="rId86" o:title=""/>
                </v:shape>
                <o:OLEObject Type="Embed" ProgID="FXEquation.Equation" ShapeID="_x0000_i1064" DrawAspect="Content" ObjectID="_1556907604" r:id="rId87"/>
              </w:object>
            </w:r>
          </w:p>
          <w:p w:rsidR="00941E79" w:rsidRDefault="00941E79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4" type="#_x0000_t75" style="position:absolute;margin-left:255.75pt;margin-top:14.25pt;width:188.6pt;height:102.95pt;z-index:251681792;mso-position-horizontal-relative:text;mso-position-vertical-relative:text">
                  <v:imagedata r:id="rId88" o:title=""/>
                </v:shape>
                <o:OLEObject Type="Embed" ProgID="FXDraw.Graphic" ShapeID="_x0000_s1074" DrawAspect="Content" ObjectID="_1556907653" r:id="rId89"/>
              </w:object>
            </w:r>
            <w:r w:rsidR="00145155">
              <w:t xml:space="preserve">What is the value of </w:t>
            </w:r>
            <w:r w:rsidR="00145155" w:rsidRPr="00145155">
              <w:rPr>
                <w:i/>
              </w:rPr>
              <w:t>z</w:t>
            </w:r>
            <w:r w:rsidR="00145155">
              <w:t>?</w:t>
            </w:r>
          </w:p>
          <w:p w:rsidR="004469D5" w:rsidRDefault="004469D5" w:rsidP="00372922">
            <w:pPr>
              <w:pStyle w:val="QuestionStyle"/>
            </w:pPr>
          </w:p>
          <w:p w:rsidR="004469D5" w:rsidRDefault="004469D5" w:rsidP="00372922">
            <w:pPr>
              <w:pStyle w:val="QuestionStyle"/>
            </w:pPr>
          </w:p>
          <w:p w:rsidR="004469D5" w:rsidRDefault="004469D5" w:rsidP="00372922">
            <w:pPr>
              <w:pStyle w:val="QuestionStyle"/>
            </w:pPr>
          </w:p>
          <w:p w:rsidR="004469D5" w:rsidRDefault="00145155" w:rsidP="00372922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3AB2B213" wp14:editId="74665240">
                      <wp:simplePos x="0" y="0"/>
                      <wp:positionH relativeFrom="column">
                        <wp:posOffset>1532890</wp:posOffset>
                      </wp:positionH>
                      <wp:positionV relativeFrom="paragraph">
                        <wp:posOffset>104140</wp:posOffset>
                      </wp:positionV>
                      <wp:extent cx="1095375" cy="504825"/>
                      <wp:effectExtent l="0" t="0" r="28575" b="28575"/>
                      <wp:wrapNone/>
                      <wp:docPr id="336" name="Rectangle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DC4FB2" id="Rectangle 336" o:spid="_x0000_s1026" style="position:absolute;margin-left:120.7pt;margin-top:8.2pt;width:86.25pt;height:39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" strokeweight="1.5pt"/>
                  </w:pict>
                </mc:Fallback>
              </mc:AlternateContent>
            </w:r>
          </w:p>
          <w:p w:rsidR="004469D5" w:rsidRDefault="004469D5" w:rsidP="00372922">
            <w:pPr>
              <w:pStyle w:val="QuestionStyle"/>
            </w:pPr>
          </w:p>
          <w:p w:rsidR="004469D5" w:rsidRDefault="004469D5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6E7F82" w:rsidP="00372922">
            <w:pPr>
              <w:pStyle w:val="QuestionStyle"/>
            </w:pPr>
            <w:r>
              <w:t xml:space="preserve">The figure </w:t>
            </w:r>
            <w:r w:rsidRPr="006E7F82">
              <w:rPr>
                <w:i/>
              </w:rPr>
              <w:t xml:space="preserve">ABCD </w:t>
            </w:r>
            <w:r>
              <w:t xml:space="preserve">is a rectangle and </w:t>
            </w:r>
            <w:r w:rsidRPr="006E7F82">
              <w:rPr>
                <w:i/>
              </w:rPr>
              <w:t>AEFG</w:t>
            </w:r>
            <w:r>
              <w:t xml:space="preserve"> is a parallelogram.</w:t>
            </w:r>
          </w:p>
          <w:p w:rsidR="006E7F8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5" type="#_x0000_t75" style="position:absolute;margin-left:227.8pt;margin-top:6.45pt;width:194.15pt;height:164.85pt;z-index:251682816;mso-position-horizontal-relative:text;mso-position-vertical-relative:text">
                  <v:imagedata r:id="rId90" o:title=""/>
                </v:shape>
                <o:OLEObject Type="Embed" ProgID="FXDraw.Graphic" ShapeID="_x0000_s1075" DrawAspect="Content" ObjectID="_1556907654" r:id="rId91"/>
              </w:object>
            </w:r>
            <w:r w:rsidR="006E7F82">
              <w:t xml:space="preserve">What is the size of  </w:t>
            </w:r>
            <w:r w:rsidR="006E7F82" w:rsidRPr="006E7F82">
              <w:rPr>
                <w:color w:val="FF0000"/>
                <w:position w:val="-2"/>
              </w:rPr>
              <w:object w:dxaOrig="858" w:dyaOrig="192">
                <v:shape id="_x0000_i1067" type="#_x0000_t75" style="width:42.75pt;height:9.75pt" o:ole="">
                  <v:imagedata r:id="rId92" o:title=""/>
                </v:shape>
                <o:OLEObject Type="Embed" ProgID="FXEquation.Equation" ShapeID="_x0000_i1067" DrawAspect="Content" ObjectID="_1556907605" r:id="rId93"/>
              </w:object>
            </w:r>
            <w:r w:rsidR="006E7F82">
              <w:t xml:space="preserve"> </w:t>
            </w: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04F37704" wp14:editId="0B298336">
                      <wp:simplePos x="0" y="0"/>
                      <wp:positionH relativeFrom="column">
                        <wp:posOffset>1332865</wp:posOffset>
                      </wp:positionH>
                      <wp:positionV relativeFrom="paragraph">
                        <wp:posOffset>242570</wp:posOffset>
                      </wp:positionV>
                      <wp:extent cx="1095375" cy="504825"/>
                      <wp:effectExtent l="0" t="0" r="28575" b="28575"/>
                      <wp:wrapNone/>
                      <wp:docPr id="337" name="Rectangle 3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AD41C5" id="Rectangle 337" o:spid="_x0000_s1026" style="position:absolute;margin-left:104.95pt;margin-top:19.1pt;width:86.25pt;height:39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" strokeweight="1.5pt"/>
                  </w:pict>
                </mc:Fallback>
              </mc:AlternateContent>
            </w: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</w:p>
          <w:p w:rsidR="006E7F82" w:rsidRDefault="006E7F82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372922" w:rsidP="00372922">
            <w:pPr>
              <w:pStyle w:val="QuestionStyle"/>
            </w:pPr>
            <w:r>
              <w:t>When you think of a kite, a rhombus and a parallelogram, which of these properties is only true of the rhombus and not of the other two quadrilaterals?</w:t>
            </w:r>
          </w:p>
          <w:p w:rsidR="00372922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68243E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904" behindDoc="0" locked="0" layoutInCell="1" allowOverlap="1" wp14:anchorId="1CAE9893" wp14:editId="711FF1F0">
                      <wp:simplePos x="0" y="0"/>
                      <wp:positionH relativeFrom="column">
                        <wp:posOffset>435610</wp:posOffset>
                      </wp:positionH>
                      <wp:positionV relativeFrom="paragraph">
                        <wp:posOffset>49530</wp:posOffset>
                      </wp:positionV>
                      <wp:extent cx="213360" cy="883920"/>
                      <wp:effectExtent l="0" t="0" r="15240" b="11430"/>
                      <wp:wrapNone/>
                      <wp:docPr id="46" name="Group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360" cy="88392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4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1B34ED" id="Group 46" o:spid="_x0000_s1026" style="position:absolute;margin-left:34.3pt;margin-top:3.9pt;width:16.8pt;height:69.6pt;z-index:251643904;mso-width-relative:margin;mso-height-relative:margin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">
                      <v:roundrect id="AutoShape 3" o:spid="_x0000_s1027" style="position:absolute;top:8305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" strokecolor="windowText" strokeweight="1pt"/>
                    </v:group>
                  </w:pict>
                </mc:Fallback>
              </mc:AlternateContent>
            </w: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</w:t>
            </w:r>
            <w:r w:rsidRPr="00726E41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Both diagonals are axes of line symmetry.</w:t>
            </w:r>
          </w:p>
          <w:p w:rsidR="00372922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Each diagonal bisects the other.</w:t>
            </w:r>
          </w:p>
          <w:p w:rsidR="00372922" w:rsidRPr="00E237BA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   The diagonals are equal.</w:t>
            </w:r>
          </w:p>
          <w:p w:rsidR="00372922" w:rsidRPr="00726E41" w:rsidRDefault="00372922" w:rsidP="00372922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                The diagonals meet at right angles.</w:t>
            </w:r>
            <w:r w:rsidRPr="00E237BA">
              <w:rPr>
                <w:noProof/>
                <w:lang w:eastAsia="en-AU"/>
              </w:rPr>
              <w:t xml:space="preserve">                     </w:t>
            </w: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i/>
                <w:noProof/>
                <w:lang w:eastAsia="en-AU"/>
              </w:rPr>
              <w:object w:dxaOrig="1440" w:dyaOrig="1440">
                <v:shape id="_x0000_s1073" type="#_x0000_t75" style="position:absolute;margin-left:247.5pt;margin-top:18.05pt;width:204.45pt;height:155.9pt;z-index:251680768;mso-position-horizontal-relative:text;mso-position-vertical-relative:text">
                  <v:imagedata r:id="rId94" o:title=""/>
                </v:shape>
                <o:OLEObject Type="Embed" ProgID="FXDraw.Graphic" ShapeID="_x0000_s1073" DrawAspect="Content" ObjectID="_1556907655" r:id="rId95"/>
              </w:object>
            </w:r>
            <w:r w:rsidR="007A4BC0" w:rsidRPr="007A4BC0">
              <w:rPr>
                <w:i/>
              </w:rPr>
              <w:t>O</w:t>
            </w:r>
            <w:r w:rsidR="007A4BC0">
              <w:t xml:space="preserve"> is the centre of the circle and </w:t>
            </w:r>
            <w:r w:rsidR="007A4BC0" w:rsidRPr="007A4BC0">
              <w:rPr>
                <w:i/>
              </w:rPr>
              <w:t>P</w:t>
            </w:r>
            <w:r w:rsidR="007A4BC0">
              <w:t xml:space="preserve"> and </w:t>
            </w:r>
            <w:r w:rsidR="007A4BC0" w:rsidRPr="007A4BC0">
              <w:rPr>
                <w:i/>
              </w:rPr>
              <w:t>Q</w:t>
            </w:r>
            <w:r w:rsidR="007A4BC0">
              <w:t xml:space="preserve"> are points on its circumference.</w:t>
            </w:r>
          </w:p>
          <w:p w:rsidR="007A4BC0" w:rsidRDefault="007A4BC0" w:rsidP="00372922">
            <w:pPr>
              <w:pStyle w:val="QuestionStyle"/>
            </w:pPr>
            <w:r>
              <w:t xml:space="preserve">What is the size of  </w:t>
            </w:r>
            <w:r w:rsidRPr="007A4BC0">
              <w:rPr>
                <w:color w:val="FF0000"/>
                <w:position w:val="-6"/>
              </w:rPr>
              <w:object w:dxaOrig="844" w:dyaOrig="232">
                <v:shape id="_x0000_i1069" type="#_x0000_t75" style="width:42pt;height:11.25pt" o:ole="">
                  <v:imagedata r:id="rId96" o:title=""/>
                </v:shape>
                <o:OLEObject Type="Embed" ProgID="FXEquation.Equation" ShapeID="_x0000_i1069" DrawAspect="Content" ObjectID="_1556907606" r:id="rId97"/>
              </w:object>
            </w:r>
            <w:r>
              <w:t xml:space="preserve"> </w:t>
            </w:r>
          </w:p>
          <w:p w:rsidR="007A4BC0" w:rsidRDefault="007A4BC0" w:rsidP="00372922">
            <w:pPr>
              <w:pStyle w:val="QuestionStyle"/>
            </w:pPr>
          </w:p>
          <w:p w:rsidR="007A4BC0" w:rsidRDefault="007A4BC0" w:rsidP="00372922">
            <w:pPr>
              <w:pStyle w:val="QuestionStyle"/>
            </w:pPr>
          </w:p>
          <w:p w:rsidR="007A4BC0" w:rsidRDefault="007A4BC0" w:rsidP="00372922">
            <w:pPr>
              <w:pStyle w:val="QuestionStyle"/>
            </w:pPr>
          </w:p>
          <w:p w:rsidR="007A4BC0" w:rsidRDefault="007A4BC0" w:rsidP="00372922">
            <w:pPr>
              <w:pStyle w:val="QuestionStyle"/>
            </w:pPr>
          </w:p>
          <w:p w:rsidR="007A4BC0" w:rsidRDefault="007A4BC0" w:rsidP="00372922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3DBD58A" wp14:editId="739BD9B0">
                      <wp:simplePos x="0" y="0"/>
                      <wp:positionH relativeFrom="column">
                        <wp:posOffset>989965</wp:posOffset>
                      </wp:positionH>
                      <wp:positionV relativeFrom="paragraph">
                        <wp:posOffset>93345</wp:posOffset>
                      </wp:positionV>
                      <wp:extent cx="1095375" cy="504825"/>
                      <wp:effectExtent l="0" t="0" r="28575" b="28575"/>
                      <wp:wrapNone/>
                      <wp:docPr id="333" name="Rectangle 3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CB2BD2" id="Rectangle 333" o:spid="_x0000_s1026" style="position:absolute;margin-left:77.95pt;margin-top:7.35pt;width:86.25pt;height:39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" strokeweight="1.5pt"/>
                  </w:pict>
                </mc:Fallback>
              </mc:AlternateContent>
            </w:r>
          </w:p>
          <w:p w:rsidR="007A4BC0" w:rsidRDefault="007A4BC0" w:rsidP="00372922">
            <w:pPr>
              <w:pStyle w:val="QuestionStyle"/>
            </w:pPr>
          </w:p>
          <w:p w:rsidR="007A4BC0" w:rsidRDefault="007A4BC0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71" type="#_x0000_t75" style="position:absolute;margin-left:170.25pt;margin-top:1.25pt;width:274.55pt;height:2in;z-index:251678720;mso-position-horizontal-relative:text;mso-position-vertical-relative:text">
                  <v:imagedata r:id="rId98" o:title=""/>
                </v:shape>
                <o:OLEObject Type="Embed" ProgID="FXDraw.Graphic" ShapeID="_x0000_s1071" DrawAspect="Content" ObjectID="_1556907656" r:id="rId99"/>
              </w:object>
            </w:r>
            <w:r w:rsidR="00941E79">
              <w:t xml:space="preserve">Find the value of </w:t>
            </w:r>
            <w:r w:rsidR="00941E79" w:rsidRPr="00050F16">
              <w:rPr>
                <w:i/>
              </w:rPr>
              <w:t>x</w:t>
            </w:r>
            <w:r w:rsidR="00941E79">
              <w:t>.</w:t>
            </w:r>
          </w:p>
          <w:p w:rsidR="00941E79" w:rsidRDefault="00941E79" w:rsidP="00372922">
            <w:pPr>
              <w:pStyle w:val="QuestionStyle"/>
            </w:pPr>
          </w:p>
          <w:p w:rsidR="00941E79" w:rsidRDefault="00941E79" w:rsidP="00372922">
            <w:pPr>
              <w:pStyle w:val="QuestionStyle"/>
            </w:pPr>
          </w:p>
          <w:p w:rsidR="00941E79" w:rsidRDefault="00941E79" w:rsidP="00372922">
            <w:pPr>
              <w:pStyle w:val="QuestionStyle"/>
            </w:pPr>
          </w:p>
          <w:p w:rsidR="00941E79" w:rsidRDefault="00050F16" w:rsidP="00372922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7E230E39" wp14:editId="21E5ACE6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106680</wp:posOffset>
                      </wp:positionV>
                      <wp:extent cx="1095375" cy="504825"/>
                      <wp:effectExtent l="0" t="0" r="28575" b="28575"/>
                      <wp:wrapNone/>
                      <wp:docPr id="327" name="Rectangle 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1E6EE0" id="Rectangle 327" o:spid="_x0000_s1026" style="position:absolute;margin-left:41.95pt;margin-top:8.4pt;width:86.25pt;height:39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" strokeweight="1.5pt"/>
                  </w:pict>
                </mc:Fallback>
              </mc:AlternateContent>
            </w:r>
          </w:p>
          <w:p w:rsidR="00941E79" w:rsidRDefault="00941E79" w:rsidP="00372922">
            <w:pPr>
              <w:pStyle w:val="QuestionStyle"/>
            </w:pPr>
          </w:p>
          <w:p w:rsidR="00941E79" w:rsidRDefault="00941E79" w:rsidP="00372922">
            <w:pPr>
              <w:pStyle w:val="QuestionStyle"/>
            </w:pPr>
          </w:p>
          <w:p w:rsidR="00941E79" w:rsidRDefault="00941E79" w:rsidP="00372922">
            <w:pPr>
              <w:pStyle w:val="QuestionStyle"/>
            </w:pPr>
          </w:p>
        </w:tc>
      </w:tr>
      <w:tr w:rsidR="00372922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72922" w:rsidRPr="001B3341" w:rsidRDefault="00372922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72922" w:rsidRDefault="00B70435" w:rsidP="00372922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69" type="#_x0000_t75" style="position:absolute;margin-left:217.5pt;margin-top:14.55pt;width:223.6pt;height:153.15pt;z-index:251677696;mso-position-horizontal-relative:text;mso-position-vertical-relative:text">
                  <v:imagedata r:id="rId100" o:title=""/>
                </v:shape>
                <o:OLEObject Type="Embed" ProgID="FXDraw.Graphic" ShapeID="_x0000_s1069" DrawAspect="Content" ObjectID="_1556907657" r:id="rId101"/>
              </w:object>
            </w:r>
            <w:r w:rsidR="000878D9">
              <w:t xml:space="preserve">What is the size of  </w:t>
            </w:r>
            <w:r w:rsidR="000878D9" w:rsidRPr="000878D9">
              <w:rPr>
                <w:color w:val="FF0000"/>
                <w:position w:val="-2"/>
              </w:rPr>
              <w:object w:dxaOrig="828" w:dyaOrig="192">
                <v:shape id="_x0000_i1072" type="#_x0000_t75" style="width:41.25pt;height:9.75pt" o:ole="">
                  <v:imagedata r:id="rId102" o:title=""/>
                </v:shape>
                <o:OLEObject Type="Embed" ProgID="FXEquation.Equation" ShapeID="_x0000_i1072" DrawAspect="Content" ObjectID="_1556907607" r:id="rId103"/>
              </w:object>
            </w:r>
            <w:r w:rsidR="000878D9">
              <w:t xml:space="preserve"> </w:t>
            </w: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77ECD633" wp14:editId="53E24D86">
                      <wp:simplePos x="0" y="0"/>
                      <wp:positionH relativeFrom="column">
                        <wp:posOffset>1075690</wp:posOffset>
                      </wp:positionH>
                      <wp:positionV relativeFrom="paragraph">
                        <wp:posOffset>92075</wp:posOffset>
                      </wp:positionV>
                      <wp:extent cx="1095375" cy="504825"/>
                      <wp:effectExtent l="0" t="0" r="28575" b="28575"/>
                      <wp:wrapNone/>
                      <wp:docPr id="326" name="Rectangle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05F7A5" id="Rectangle 326" o:spid="_x0000_s1026" style="position:absolute;margin-left:84.7pt;margin-top:7.25pt;width:86.25pt;height:39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" strokeweight="1.5pt"/>
                  </w:pict>
                </mc:Fallback>
              </mc:AlternateContent>
            </w: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</w:p>
          <w:p w:rsidR="000878D9" w:rsidRDefault="000878D9" w:rsidP="00372922">
            <w:pPr>
              <w:pStyle w:val="QuestionStyle"/>
            </w:pPr>
          </w:p>
        </w:tc>
      </w:tr>
      <w:tr w:rsidR="00343353" w:rsidTr="00EA0EAF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99"/>
          </w:tcPr>
          <w:p w:rsidR="00343353" w:rsidRPr="001B3341" w:rsidRDefault="00343353" w:rsidP="0037292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  <w:r w:rsidRPr="007A4BC0">
              <w:rPr>
                <w:i/>
              </w:rPr>
              <w:t>O</w:t>
            </w:r>
            <w:r>
              <w:t xml:space="preserve"> is the centre of the circle and </w:t>
            </w:r>
            <w:r>
              <w:rPr>
                <w:i/>
              </w:rPr>
              <w:t>A, B</w:t>
            </w:r>
            <w:r>
              <w:t xml:space="preserve"> and </w:t>
            </w:r>
            <w:r>
              <w:rPr>
                <w:i/>
              </w:rPr>
              <w:t>C</w:t>
            </w:r>
            <w:r>
              <w:t xml:space="preserve"> are points on its circumference.</w:t>
            </w:r>
          </w:p>
          <w:p w:rsidR="00343353" w:rsidRDefault="001056CD" w:rsidP="00372922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 xml:space="preserve">Find an expression in terms of </w:t>
            </w:r>
            <w:r w:rsidRPr="001056CD">
              <w:rPr>
                <w:i/>
                <w:noProof/>
                <w:lang w:eastAsia="en-AU"/>
              </w:rPr>
              <w:t>c</w:t>
            </w:r>
            <w:r>
              <w:rPr>
                <w:noProof/>
                <w:lang w:eastAsia="en-AU"/>
              </w:rPr>
              <w:t xml:space="preserve"> for the size of  </w:t>
            </w:r>
            <w:r w:rsidRPr="001056CD">
              <w:rPr>
                <w:noProof/>
                <w:color w:val="FF0000"/>
                <w:position w:val="-2"/>
                <w:lang w:eastAsia="en-AU"/>
              </w:rPr>
              <w:object w:dxaOrig="708" w:dyaOrig="192">
                <v:shape id="_x0000_i1073" type="#_x0000_t75" style="width:35.25pt;height:9.75pt" o:ole="">
                  <v:imagedata r:id="rId104" o:title=""/>
                </v:shape>
                <o:OLEObject Type="Embed" ProgID="FXEquation.Equation" ShapeID="_x0000_i1073" DrawAspect="Content" ObjectID="_1556907608" r:id="rId105"/>
              </w:object>
            </w:r>
            <w:r>
              <w:rPr>
                <w:noProof/>
                <w:lang w:eastAsia="en-AU"/>
              </w:rPr>
              <w:t xml:space="preserve"> </w:t>
            </w:r>
          </w:p>
          <w:p w:rsidR="00343353" w:rsidRDefault="00B70435" w:rsidP="00372922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76" type="#_x0000_t75" style="position:absolute;margin-left:253.5pt;margin-top:7.5pt;width:153.85pt;height:145.9pt;z-index:251683840;mso-position-horizontal-relative:text;mso-position-vertical-relative:text">
                  <v:imagedata r:id="rId106" o:title=""/>
                </v:shape>
                <o:OLEObject Type="Embed" ProgID="FXDraw.Graphic" ShapeID="_x0000_s1076" DrawAspect="Content" ObjectID="_1556907658" r:id="rId107"/>
              </w:object>
            </w:r>
          </w:p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</w:p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</w:p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</w:p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</w:p>
          <w:p w:rsidR="00343353" w:rsidRDefault="001056CD" w:rsidP="00372922">
            <w:pPr>
              <w:pStyle w:val="QuestionStyle"/>
              <w:rPr>
                <w:noProof/>
                <w:lang w:eastAsia="en-AU"/>
              </w:rPr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B47A650" wp14:editId="76C41490">
                      <wp:simplePos x="0" y="0"/>
                      <wp:positionH relativeFrom="column">
                        <wp:posOffset>1094740</wp:posOffset>
                      </wp:positionH>
                      <wp:positionV relativeFrom="paragraph">
                        <wp:posOffset>41910</wp:posOffset>
                      </wp:positionV>
                      <wp:extent cx="1095375" cy="504825"/>
                      <wp:effectExtent l="0" t="0" r="28575" b="28575"/>
                      <wp:wrapNone/>
                      <wp:docPr id="338" name="Rectangle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5375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4FF344" id="Rectangle 338" o:spid="_x0000_s1026" style="position:absolute;margin-left:86.2pt;margin-top:3.3pt;width:86.25pt;height:39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" strokeweight="1.5pt"/>
                  </w:pict>
                </mc:Fallback>
              </mc:AlternateContent>
            </w:r>
          </w:p>
          <w:p w:rsidR="001056CD" w:rsidRDefault="001056CD" w:rsidP="00372922">
            <w:pPr>
              <w:pStyle w:val="QuestionStyle"/>
              <w:rPr>
                <w:noProof/>
                <w:lang w:eastAsia="en-AU"/>
              </w:rPr>
            </w:pPr>
          </w:p>
          <w:p w:rsidR="00343353" w:rsidRDefault="00343353" w:rsidP="00372922">
            <w:pPr>
              <w:pStyle w:val="QuestionStyle"/>
              <w:rPr>
                <w:noProof/>
                <w:lang w:eastAsia="en-AU"/>
              </w:rPr>
            </w:pPr>
          </w:p>
        </w:tc>
      </w:tr>
    </w:tbl>
    <w:p w:rsidR="00413DF5" w:rsidRDefault="00413DF5">
      <w:pPr>
        <w:sectPr w:rsidR="00413DF5" w:rsidSect="00B850EA">
          <w:headerReference w:type="default" r:id="rId108"/>
          <w:footerReference w:type="default" r:id="rId109"/>
          <w:footerReference w:type="first" r:id="rId110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872A74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6833C2" w:rsidTr="00872A74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595167019"/>
              <w:placeholder>
                <w:docPart w:val="52998C95CABA48AEBA4E48C793DA7942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6833C2" w:rsidRPr="005615AC" w:rsidRDefault="006833C2" w:rsidP="006833C2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6833C2" w:rsidRPr="00325745" w:rsidRDefault="006833C2" w:rsidP="006833C2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1914315234"/>
                <w:placeholder>
                  <w:docPart w:val="63E6EEC54E4B443C997043069968D518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885304" w:rsidTr="00CD209A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93318446"/>
            <w:placeholder>
              <w:docPart w:val="597C71C5D4C043449BD4A2B286357BAD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885304" w:rsidRPr="00325745" w:rsidRDefault="00146DE6" w:rsidP="0088530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1581099126"/>
            <w:placeholder>
              <w:docPart w:val="A3A892C8746D4A5EBBBACC570044788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885304" w:rsidRPr="005C44C0" w:rsidRDefault="00146DE6" w:rsidP="0088530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Polygons and Circles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885304" w:rsidRDefault="00885304" w:rsidP="001B430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Longer Answer</w:t>
            </w:r>
          </w:p>
          <w:p w:rsidR="00885304" w:rsidRPr="00325745" w:rsidRDefault="00885304" w:rsidP="0088530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CD209A">
        <w:trPr>
          <w:cantSplit/>
          <w:trHeight w:val="509"/>
        </w:trPr>
        <w:tc>
          <w:tcPr>
            <w:tcW w:w="6522" w:type="dxa"/>
            <w:gridSpan w:val="2"/>
            <w:shd w:val="clear" w:color="auto" w:fill="B6DDE8" w:themeFill="accent5" w:themeFillTint="66"/>
          </w:tcPr>
          <w:p w:rsidR="00853748" w:rsidRPr="00325745" w:rsidRDefault="00853748" w:rsidP="00872A74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685" w:type="dxa"/>
            <w:shd w:val="clear" w:color="auto" w:fill="B6DDE8" w:themeFill="accent5" w:themeFillTint="66"/>
          </w:tcPr>
          <w:p w:rsidR="005615AC" w:rsidRDefault="005615AC" w:rsidP="00872A74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853748" w:rsidRPr="00325745" w:rsidRDefault="00853748" w:rsidP="00872A7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D667E2" w:rsidTr="00CD209A">
        <w:trPr>
          <w:cantSplit/>
          <w:trHeight w:val="340"/>
        </w:trPr>
        <w:tc>
          <w:tcPr>
            <w:tcW w:w="10207" w:type="dxa"/>
            <w:gridSpan w:val="3"/>
            <w:shd w:val="clear" w:color="auto" w:fill="B6DDE8" w:themeFill="accent5" w:themeFillTint="66"/>
          </w:tcPr>
          <w:p w:rsidR="00D667E2" w:rsidRDefault="00D667E2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Write all working and answers in the spaces provided on this test paper.</w:t>
            </w:r>
          </w:p>
          <w:p w:rsidR="00A81533" w:rsidRP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may not be awarded if working out and/or answers are not clear.</w:t>
            </w:r>
          </w:p>
          <w:p w:rsidR="00A81533" w:rsidRDefault="00A81533" w:rsidP="00A252B0">
            <w:pPr>
              <w:jc w:val="center"/>
              <w:rPr>
                <w:rFonts w:asciiTheme="majorHAnsi" w:hAnsiTheme="majorHAnsi"/>
                <w:b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i/>
                <w:sz w:val="24"/>
                <w:szCs w:val="24"/>
              </w:rPr>
              <w:t>Marks allocated are shown beside each question.</w:t>
            </w:r>
          </w:p>
          <w:p w:rsidR="00A81533" w:rsidRDefault="00A81533" w:rsidP="00A252B0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81533">
              <w:rPr>
                <w:rFonts w:asciiTheme="majorHAnsi" w:hAnsiTheme="majorHAnsi"/>
                <w:b/>
                <w:i/>
                <w:sz w:val="24"/>
                <w:szCs w:val="24"/>
              </w:rPr>
              <w:t>Calculators are allowed.</w:t>
            </w:r>
          </w:p>
        </w:tc>
      </w:tr>
    </w:tbl>
    <w:p w:rsidR="00A252B0" w:rsidRDefault="00A252B0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8263"/>
        <w:gridCol w:w="992"/>
      </w:tblGrid>
      <w:tr w:rsidR="00A252B0" w:rsidTr="00A824D7">
        <w:trPr>
          <w:cantSplit/>
          <w:trHeight w:val="227"/>
          <w:tblHeader/>
        </w:trPr>
        <w:tc>
          <w:tcPr>
            <w:tcW w:w="9215" w:type="dxa"/>
            <w:gridSpan w:val="2"/>
          </w:tcPr>
          <w:p w:rsidR="00A252B0" w:rsidRDefault="00A252B0" w:rsidP="00872A7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A252B0" w:rsidRPr="00A252B0" w:rsidRDefault="00A252B0" w:rsidP="00A252B0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A252B0">
              <w:rPr>
                <w:rFonts w:ascii="Times New Roman" w:hAnsi="Times New Roman"/>
                <w:b/>
                <w:sz w:val="24"/>
                <w:szCs w:val="24"/>
              </w:rPr>
              <w:t>Marks</w:t>
            </w:r>
          </w:p>
        </w:tc>
      </w:tr>
      <w:tr w:rsidR="001056CD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1056CD" w:rsidRPr="001B3341" w:rsidRDefault="001056CD" w:rsidP="001056CD">
            <w:pPr>
              <w:pStyle w:val="ListParagraph"/>
              <w:numPr>
                <w:ilvl w:val="0"/>
                <w:numId w:val="3"/>
              </w:numPr>
              <w:ind w:right="-149" w:hanging="68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056CD" w:rsidRDefault="001056CD" w:rsidP="001056CD">
            <w:pPr>
              <w:pStyle w:val="LongerQuestions"/>
              <w:numPr>
                <w:ilvl w:val="0"/>
                <w:numId w:val="17"/>
              </w:numPr>
            </w:pPr>
            <w:r>
              <w:t xml:space="preserve"> Use instruments to accurately draw a parallelogram </w:t>
            </w:r>
            <w:r w:rsidRPr="001056CD">
              <w:rPr>
                <w:i/>
              </w:rPr>
              <w:t>PQRS</w:t>
            </w:r>
            <w:r>
              <w:rPr>
                <w:i/>
              </w:rPr>
              <w:t xml:space="preserve"> </w:t>
            </w:r>
            <w:r>
              <w:t>and place markings on the diagram to show any equal sides and angles.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  <w:ind w:left="720"/>
            </w:pPr>
          </w:p>
          <w:p w:rsidR="001B4304" w:rsidRDefault="001B4304" w:rsidP="001056CD">
            <w:pPr>
              <w:pStyle w:val="LongerQuestions"/>
              <w:ind w:left="720"/>
            </w:pPr>
          </w:p>
          <w:p w:rsidR="001B4304" w:rsidRDefault="001B4304" w:rsidP="001056CD">
            <w:pPr>
              <w:pStyle w:val="LongerQuestions"/>
              <w:ind w:left="720"/>
            </w:pPr>
          </w:p>
          <w:p w:rsidR="001B4304" w:rsidRDefault="001B4304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B4304" w:rsidRDefault="001B4304" w:rsidP="001056CD">
            <w:pPr>
              <w:pStyle w:val="LongerQuestions"/>
            </w:pPr>
          </w:p>
          <w:p w:rsidR="001B4304" w:rsidRDefault="001B4304" w:rsidP="001056CD">
            <w:pPr>
              <w:pStyle w:val="LongerQuestions"/>
            </w:pPr>
          </w:p>
        </w:tc>
        <w:tc>
          <w:tcPr>
            <w:tcW w:w="992" w:type="dxa"/>
          </w:tcPr>
          <w:p w:rsidR="001056CD" w:rsidRPr="00A252B0" w:rsidRDefault="001056CD" w:rsidP="001056C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1056CD" w:rsidTr="005277D4">
        <w:trPr>
          <w:cantSplit/>
          <w:trHeight w:val="851"/>
        </w:trPr>
        <w:tc>
          <w:tcPr>
            <w:tcW w:w="952" w:type="dxa"/>
            <w:shd w:val="clear" w:color="auto" w:fill="5DFF5D"/>
          </w:tcPr>
          <w:p w:rsidR="001056CD" w:rsidRPr="001B3341" w:rsidRDefault="001056CD" w:rsidP="001056CD">
            <w:pPr>
              <w:pStyle w:val="ListParagraph"/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056CD" w:rsidRDefault="00165B2C" w:rsidP="001056CD">
            <w:pPr>
              <w:pStyle w:val="LongerQuestions"/>
              <w:numPr>
                <w:ilvl w:val="0"/>
                <w:numId w:val="17"/>
              </w:numPr>
            </w:pPr>
            <w:r>
              <w:t>Measure the angles in the parallelogram and use this to describe one of the angle properties of the parallelogram.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056CD" w:rsidRPr="00A252B0" w:rsidRDefault="001056CD" w:rsidP="001056C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</w:tr>
      <w:tr w:rsidR="001056CD" w:rsidTr="005277D4">
        <w:trPr>
          <w:cantSplit/>
          <w:trHeight w:val="851"/>
        </w:trPr>
        <w:tc>
          <w:tcPr>
            <w:tcW w:w="952" w:type="dxa"/>
            <w:shd w:val="clear" w:color="auto" w:fill="FFFF66"/>
          </w:tcPr>
          <w:p w:rsidR="001056CD" w:rsidRPr="001B3341" w:rsidRDefault="001056CD" w:rsidP="001056CD">
            <w:pPr>
              <w:pStyle w:val="ListParagraph"/>
              <w:numPr>
                <w:ilvl w:val="0"/>
                <w:numId w:val="3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056CD" w:rsidRDefault="001056CD" w:rsidP="0028235D">
            <w:pPr>
              <w:pStyle w:val="LongerQuestions"/>
              <w:numPr>
                <w:ilvl w:val="0"/>
                <w:numId w:val="18"/>
              </w:numPr>
              <w:spacing w:after="0"/>
              <w:ind w:hanging="720"/>
            </w:pPr>
            <w:r>
              <w:rPr>
                <w:i/>
              </w:rPr>
              <w:t>EFG</w:t>
            </w:r>
            <w:r w:rsidR="0028235D">
              <w:t xml:space="preserve"> is an equilateral triangle and </w:t>
            </w:r>
            <w:r w:rsidR="0028235D" w:rsidRPr="0028235D">
              <w:rPr>
                <w:i/>
              </w:rPr>
              <w:t>FGH</w:t>
            </w:r>
            <w:r w:rsidR="0028235D">
              <w:t xml:space="preserve"> is an </w:t>
            </w:r>
            <w:r>
              <w:t>isosceles triangle</w:t>
            </w:r>
            <w:r w:rsidR="0028235D">
              <w:t>.</w:t>
            </w:r>
          </w:p>
          <w:p w:rsidR="001056CD" w:rsidRPr="0028235D" w:rsidRDefault="0028235D" w:rsidP="0028235D">
            <w:pPr>
              <w:pStyle w:val="LongerQuestions"/>
              <w:ind w:left="360"/>
              <w:rPr>
                <w:position w:val="-2"/>
              </w:rPr>
            </w:pPr>
            <w:r>
              <w:t xml:space="preserve">      </w:t>
            </w:r>
            <w:r w:rsidRPr="0028235D">
              <w:rPr>
                <w:color w:val="FF0000"/>
                <w:position w:val="-2"/>
              </w:rPr>
              <w:object w:dxaOrig="1503" w:dyaOrig="192" w14:anchorId="750DA909">
                <v:shape id="_x0000_i1075" type="#_x0000_t75" style="width:75pt;height:9.75pt" o:ole="">
                  <v:imagedata r:id="rId111" o:title=""/>
                </v:shape>
                <o:OLEObject Type="Embed" ProgID="FXEquation.Equation" ShapeID="_x0000_i1075" DrawAspect="Content" ObjectID="_1556907609" r:id="rId112"/>
              </w:object>
            </w:r>
            <w:r w:rsidR="001056CD" w:rsidRPr="0028235D">
              <w:rPr>
                <w:position w:val="-2"/>
              </w:rPr>
              <w:t xml:space="preserve"> </w:t>
            </w:r>
          </w:p>
          <w:p w:rsidR="001056CD" w:rsidRDefault="00B70435" w:rsidP="001056CD">
            <w:pPr>
              <w:pStyle w:val="LongerQuestions"/>
              <w:ind w:left="720"/>
            </w:pPr>
            <w:r>
              <w:rPr>
                <w:noProof/>
                <w:lang w:eastAsia="en-AU"/>
              </w:rPr>
              <w:object w:dxaOrig="1440" w:dyaOrig="1440" w14:anchorId="1F435481">
                <v:shape id="_x0000_s1077" type="#_x0000_t75" style="position:absolute;left:0;text-align:left;margin-left:34.8pt;margin-top:8.4pt;width:257.5pt;height:118.05pt;z-index:251684864;mso-position-horizontal-relative:text;mso-position-vertical-relative:text">
                  <v:imagedata r:id="rId113" o:title=""/>
                </v:shape>
                <o:OLEObject Type="Embed" ProgID="FXDraw.Graphic" ShapeID="_x0000_s1077" DrawAspect="Content" ObjectID="_1556907659" r:id="rId114"/>
              </w:object>
            </w:r>
          </w:p>
          <w:p w:rsidR="001056CD" w:rsidRDefault="001056CD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  <w:ind w:left="720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 xml:space="preserve">            Find the size of  </w:t>
            </w:r>
            <w:r w:rsidR="0028235D" w:rsidRPr="0028235D">
              <w:rPr>
                <w:color w:val="FF0000"/>
                <w:position w:val="-2"/>
              </w:rPr>
              <w:object w:dxaOrig="694" w:dyaOrig="188" w14:anchorId="281AA5BF">
                <v:shape id="_x0000_i1077" type="#_x0000_t75" style="width:34.5pt;height:9.75pt" o:ole="">
                  <v:imagedata r:id="rId115" o:title=""/>
                </v:shape>
                <o:OLEObject Type="Embed" ProgID="FXEquation.Equation" ShapeID="_x0000_i1077" DrawAspect="Content" ObjectID="_1556907610" r:id="rId116"/>
              </w:object>
            </w:r>
            <w:r w:rsidR="0028235D">
              <w:t xml:space="preserve">, </w:t>
            </w:r>
            <w:r>
              <w:t>giving reasons for your answer.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056CD" w:rsidRPr="00A252B0" w:rsidRDefault="001056CD" w:rsidP="001056C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1056CD" w:rsidTr="001B4304">
        <w:trPr>
          <w:cantSplit/>
          <w:trHeight w:val="851"/>
        </w:trPr>
        <w:tc>
          <w:tcPr>
            <w:tcW w:w="952" w:type="dxa"/>
            <w:shd w:val="clear" w:color="auto" w:fill="E5B8B7" w:themeFill="accent2" w:themeFillTint="66"/>
          </w:tcPr>
          <w:p w:rsidR="001056CD" w:rsidRPr="001B3341" w:rsidRDefault="001056CD" w:rsidP="001056CD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63" w:type="dxa"/>
          </w:tcPr>
          <w:p w:rsidR="001056CD" w:rsidRDefault="0028235D" w:rsidP="0028235D">
            <w:pPr>
              <w:pStyle w:val="LongerQuestions"/>
              <w:ind w:left="360" w:hanging="423"/>
            </w:pPr>
            <w:r>
              <w:t xml:space="preserve">(b)        </w:t>
            </w:r>
            <w:r w:rsidRPr="0028235D">
              <w:rPr>
                <w:i/>
              </w:rPr>
              <w:t>STUV</w:t>
            </w:r>
            <w:r>
              <w:t xml:space="preserve"> is a kite. </w:t>
            </w:r>
            <w:r w:rsidRPr="0028235D">
              <w:rPr>
                <w:i/>
              </w:rPr>
              <w:t>SU</w:t>
            </w:r>
            <w:r>
              <w:t xml:space="preserve"> and </w:t>
            </w:r>
            <w:r w:rsidRPr="0028235D">
              <w:rPr>
                <w:i/>
              </w:rPr>
              <w:t>TV</w:t>
            </w:r>
            <w:r w:rsidR="001056CD">
              <w:t xml:space="preserve"> are th</w:t>
            </w:r>
            <w:r>
              <w:t xml:space="preserve">e diagonals which intersect at </w:t>
            </w:r>
            <w:r>
              <w:rPr>
                <w:i/>
              </w:rPr>
              <w:t>W</w:t>
            </w:r>
            <w:r w:rsidR="001056CD">
              <w:t>.</w:t>
            </w:r>
          </w:p>
          <w:p w:rsidR="001056CD" w:rsidRPr="0028235D" w:rsidRDefault="001056CD" w:rsidP="001056CD">
            <w:pPr>
              <w:pStyle w:val="LongerQuestions"/>
              <w:ind w:left="720"/>
              <w:rPr>
                <w:position w:val="-2"/>
              </w:rPr>
            </w:pPr>
            <w:r>
              <w:t xml:space="preserve"> </w:t>
            </w:r>
            <w:r w:rsidR="0028235D" w:rsidRPr="0028235D">
              <w:rPr>
                <w:color w:val="FF0000"/>
                <w:position w:val="-2"/>
              </w:rPr>
              <w:object w:dxaOrig="3514" w:dyaOrig="196" w14:anchorId="484154C5">
                <v:shape id="_x0000_i1078" type="#_x0000_t75" style="width:177pt;height:9.75pt" o:ole="">
                  <v:imagedata r:id="rId117" o:title=""/>
                </v:shape>
                <o:OLEObject Type="Embed" ProgID="FXEquation.Equation" ShapeID="_x0000_i1078" DrawAspect="Content" ObjectID="_1556907611" r:id="rId118"/>
              </w:object>
            </w:r>
            <w:r w:rsidRPr="0028235D">
              <w:rPr>
                <w:position w:val="-2"/>
              </w:rPr>
              <w:t xml:space="preserve"> </w:t>
            </w:r>
          </w:p>
          <w:p w:rsidR="001056CD" w:rsidRDefault="00B70435" w:rsidP="001056CD">
            <w:pPr>
              <w:pStyle w:val="LongerQuestions"/>
              <w:ind w:left="720"/>
            </w:pPr>
            <w:r>
              <w:rPr>
                <w:noProof/>
                <w:lang w:eastAsia="en-AU"/>
              </w:rPr>
              <w:object w:dxaOrig="1440" w:dyaOrig="1440" w14:anchorId="3033A4AD">
                <v:shape id="_x0000_s1078" type="#_x0000_t75" style="position:absolute;left:0;text-align:left;margin-left:89.2pt;margin-top:18.8pt;width:248.6pt;height:135.05pt;z-index:251685888;mso-position-horizontal-relative:text;mso-position-vertical-relative:text">
                  <v:imagedata r:id="rId119" o:title=""/>
                </v:shape>
                <o:OLEObject Type="Embed" ProgID="FXDraw.Graphic" ShapeID="_x0000_s1078" DrawAspect="Content" ObjectID="_1556907660" r:id="rId120"/>
              </w:object>
            </w:r>
            <w:r w:rsidR="001056CD">
              <w:t>F</w:t>
            </w:r>
            <w:r w:rsidR="0028235D">
              <w:t xml:space="preserve">ind the size of  </w:t>
            </w:r>
            <w:r w:rsidR="0028235D" w:rsidRPr="0028235D">
              <w:rPr>
                <w:color w:val="FF0000"/>
                <w:position w:val="-2"/>
              </w:rPr>
              <w:object w:dxaOrig="753" w:dyaOrig="192">
                <v:shape id="_x0000_i1080" type="#_x0000_t75" style="width:37.5pt;height:9.75pt" o:ole="">
                  <v:imagedata r:id="rId121" o:title=""/>
                </v:shape>
                <o:OLEObject Type="Embed" ProgID="FXEquation.Equation" ShapeID="_x0000_i1080" DrawAspect="Content" ObjectID="_1556907612" r:id="rId122"/>
              </w:object>
            </w:r>
            <w:r w:rsidR="0028235D">
              <w:t xml:space="preserve"> </w:t>
            </w:r>
            <w:r w:rsidR="001056CD">
              <w:rPr>
                <w:i/>
              </w:rPr>
              <w:t xml:space="preserve">, </w:t>
            </w:r>
            <w:r w:rsidR="0028235D">
              <w:t>giving reasons for your answer.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28235D" w:rsidRDefault="0028235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  <w:p w:rsidR="001056CD" w:rsidRDefault="001056CD" w:rsidP="001056CD">
            <w:pPr>
              <w:pStyle w:val="LongerQuestions"/>
            </w:pPr>
          </w:p>
          <w:p w:rsidR="001056CD" w:rsidRDefault="001056CD" w:rsidP="001056CD">
            <w:pPr>
              <w:pStyle w:val="LongerQuestions"/>
            </w:pPr>
            <w:r>
              <w:t>……………………………………………………………………………………..</w:t>
            </w:r>
          </w:p>
        </w:tc>
        <w:tc>
          <w:tcPr>
            <w:tcW w:w="992" w:type="dxa"/>
          </w:tcPr>
          <w:p w:rsidR="001056CD" w:rsidRPr="00A252B0" w:rsidRDefault="001056CD" w:rsidP="001056CD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</w:tbl>
    <w:p w:rsidR="00885304" w:rsidRDefault="00885304" w:rsidP="008F7C86">
      <w:pPr>
        <w:rPr>
          <w:rFonts w:asciiTheme="majorHAnsi" w:hAnsiTheme="majorHAnsi"/>
          <w:sz w:val="24"/>
          <w:szCs w:val="24"/>
        </w:rPr>
      </w:pPr>
    </w:p>
    <w:p w:rsidR="00DD6890" w:rsidRDefault="00DD6890" w:rsidP="008F7C86">
      <w:pPr>
        <w:rPr>
          <w:rFonts w:asciiTheme="majorHAnsi" w:hAnsiTheme="majorHAnsi"/>
          <w:sz w:val="24"/>
          <w:szCs w:val="24"/>
        </w:rPr>
        <w:sectPr w:rsidR="00DD6890" w:rsidSect="009D24C3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243"/>
        <w:gridCol w:w="3545"/>
      </w:tblGrid>
      <w:tr w:rsidR="00DD6890" w:rsidRPr="00325745" w:rsidTr="00872A74">
        <w:trPr>
          <w:cantSplit/>
          <w:trHeight w:val="851"/>
        </w:trPr>
        <w:tc>
          <w:tcPr>
            <w:tcW w:w="10207" w:type="dxa"/>
            <w:gridSpan w:val="3"/>
            <w:tcBorders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1366720173"/>
              <w:placeholder>
                <w:docPart w:val="D08D9ADCD07341DCB6CD1AD19C6420EE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872A74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872A7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413977126"/>
                <w:placeholder>
                  <w:docPart w:val="1471240A3DDE4DD2BD3105A7DA9CCB24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872A74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2076346182"/>
            <w:placeholder>
              <w:docPart w:val="980B74FBDF2E4B6FA346069E66971026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146DE6" w:rsidP="00872A7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-559400912"/>
            <w:placeholder>
              <w:docPart w:val="4FD6A56E2C3F40DD9899E3A452FF7EB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243" w:type="dxa"/>
                <w:tcBorders>
                  <w:right w:val="single" w:sz="4" w:space="0" w:color="auto"/>
                </w:tcBorders>
                <w:shd w:val="clear" w:color="auto" w:fill="B6DDE8" w:themeFill="accent5" w:themeFillTint="66"/>
              </w:tcPr>
              <w:p w:rsidR="00DD6890" w:rsidRPr="005C44C0" w:rsidRDefault="00146DE6" w:rsidP="00872A7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Polygons and Circles</w:t>
                </w:r>
              </w:p>
            </w:tc>
          </w:sdtContent>
        </w:sdt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5868" w:themeFill="accent5" w:themeFillShade="80"/>
          </w:tcPr>
          <w:p w:rsidR="00DD6890" w:rsidRPr="00325745" w:rsidRDefault="00DD6890" w:rsidP="001B4304">
            <w:pPr>
              <w:rPr>
                <w:rFonts w:ascii="Times New Roman" w:hAnsi="Times New Roman"/>
                <w:sz w:val="36"/>
                <w:szCs w:val="36"/>
              </w:rPr>
            </w:pPr>
            <w:r w:rsidRPr="00DD6890">
              <w:rPr>
                <w:rStyle w:val="Heading1Char"/>
                <w:color w:val="FFFFFF" w:themeColor="background1"/>
              </w:rPr>
              <w:t xml:space="preserve">Calculator </w:t>
            </w:r>
            <w:r w:rsidR="001B4304">
              <w:rPr>
                <w:rStyle w:val="Heading1Char"/>
                <w:color w:val="FFFFFF" w:themeColor="background1"/>
              </w:rPr>
              <w:t>Test</w:t>
            </w:r>
          </w:p>
        </w:tc>
      </w:tr>
    </w:tbl>
    <w:p w:rsidR="00DD6890" w:rsidRDefault="00DD6890" w:rsidP="00DD6890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p w:rsidR="00DD6890" w:rsidRDefault="00DD6890" w:rsidP="00DD6890"/>
    <w:p w:rsidR="00DD6890" w:rsidRDefault="00DD6890" w:rsidP="00DD6890">
      <w:pPr>
        <w:sectPr w:rsidR="00DD6890" w:rsidSect="00DD6890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9781" w:type="dxa"/>
        <w:tblInd w:w="-45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134"/>
        <w:gridCol w:w="8647"/>
      </w:tblGrid>
      <w:tr w:rsidR="001B4304" w:rsidTr="001B4304">
        <w:trPr>
          <w:cantSplit/>
          <w:tblHeader/>
        </w:trPr>
        <w:tc>
          <w:tcPr>
            <w:tcW w:w="1134" w:type="dxa"/>
          </w:tcPr>
          <w:p w:rsidR="001B4304" w:rsidRPr="00DD6890" w:rsidRDefault="001B4304" w:rsidP="00872A74">
            <w:pPr>
              <w:rPr>
                <w:rFonts w:asciiTheme="majorHAnsi" w:hAnsiTheme="majorHAnsi"/>
              </w:rPr>
            </w:pPr>
            <w:r w:rsidRPr="00DD6890">
              <w:rPr>
                <w:rFonts w:asciiTheme="majorHAnsi" w:hAnsiTheme="majorHAnsi"/>
              </w:rPr>
              <w:t>Question</w:t>
            </w:r>
          </w:p>
        </w:tc>
        <w:tc>
          <w:tcPr>
            <w:tcW w:w="8647" w:type="dxa"/>
          </w:tcPr>
          <w:p w:rsidR="001B4304" w:rsidRDefault="001B4304" w:rsidP="00872A74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Working and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Having all sides equal, it is a rhombus.</w:t>
            </w:r>
          </w:p>
          <w:p w:rsidR="001B4304" w:rsidRDefault="001B4304" w:rsidP="001B4304">
            <w:pPr>
              <w:pStyle w:val="QuestionStyle"/>
              <w:rPr>
                <w:b/>
              </w:rPr>
            </w:pPr>
          </w:p>
          <w:p w:rsidR="001B4304" w:rsidRDefault="001B4304" w:rsidP="001B4304">
            <w:pPr>
              <w:pStyle w:val="QuestionStyle"/>
            </w:pPr>
            <w:r w:rsidRPr="00E8300C">
              <w:rPr>
                <w:b/>
              </w:rPr>
              <w:t>3</w:t>
            </w:r>
            <w:r w:rsidRPr="00E8300C">
              <w:rPr>
                <w:b/>
                <w:vertAlign w:val="superscript"/>
              </w:rPr>
              <w:t>rd</w:t>
            </w:r>
            <w:r w:rsidRPr="00E8300C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Only figure 4 is both scalene and acute angled, (the missing angle is 83</w:t>
            </w:r>
            <w:r w:rsidRPr="00E8300C">
              <w:rPr>
                <w:vertAlign w:val="superscript"/>
              </w:rPr>
              <w:t>o</w:t>
            </w:r>
            <w:r>
              <w:t>.)</w:t>
            </w:r>
          </w:p>
          <w:p w:rsidR="001B4304" w:rsidRDefault="001B4304" w:rsidP="001B4304">
            <w:pPr>
              <w:pStyle w:val="QuestionStyle"/>
              <w:rPr>
                <w:b/>
              </w:rPr>
            </w:pPr>
          </w:p>
          <w:p w:rsidR="001B4304" w:rsidRPr="00E8300C" w:rsidRDefault="001B4304" w:rsidP="001B4304">
            <w:pPr>
              <w:pStyle w:val="QuestionStyle"/>
              <w:rPr>
                <w:b/>
              </w:rPr>
            </w:pPr>
            <w:r>
              <w:rPr>
                <w:b/>
              </w:rPr>
              <w:t>4</w:t>
            </w:r>
            <w:r w:rsidRPr="00374041">
              <w:rPr>
                <w:b/>
                <w:vertAlign w:val="superscript"/>
              </w:rPr>
              <w:t>th</w:t>
            </w:r>
            <w:r>
              <w:rPr>
                <w:b/>
              </w:rPr>
              <w:t xml:space="preserve"> </w:t>
            </w:r>
            <w:r w:rsidRPr="00E8300C">
              <w:rPr>
                <w:b/>
              </w:rPr>
              <w:t>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The 2</w:t>
            </w:r>
            <w:r w:rsidRPr="00052984">
              <w:rPr>
                <w:vertAlign w:val="superscript"/>
              </w:rPr>
              <w:t>nd</w:t>
            </w:r>
            <w:r>
              <w:t xml:space="preserve"> and 3</w:t>
            </w:r>
            <w:r w:rsidRPr="00052984">
              <w:rPr>
                <w:vertAlign w:val="superscript"/>
              </w:rPr>
              <w:t>rd</w:t>
            </w:r>
            <w:r>
              <w:t xml:space="preserve"> f</w:t>
            </w:r>
            <w:r w:rsidR="00D22C24">
              <w:t>igures are pentagons, only the 3</w:t>
            </w:r>
            <w:r w:rsidR="00D22C24" w:rsidRPr="00D22C24">
              <w:rPr>
                <w:vertAlign w:val="superscript"/>
              </w:rPr>
              <w:t>rd</w:t>
            </w:r>
            <w:r w:rsidR="00D22C24">
              <w:t xml:space="preserve"> </w:t>
            </w:r>
            <w:r>
              <w:t xml:space="preserve">is </w:t>
            </w:r>
            <w:r w:rsidR="00D22C24">
              <w:t>ir</w:t>
            </w:r>
            <w:r>
              <w:t>regular.</w:t>
            </w:r>
          </w:p>
          <w:p w:rsidR="001B4304" w:rsidRDefault="001B4304" w:rsidP="001B4304">
            <w:pPr>
              <w:pStyle w:val="QuestionStyle"/>
            </w:pPr>
          </w:p>
          <w:p w:rsidR="001B4304" w:rsidRDefault="00D22C24" w:rsidP="001B4304">
            <w:pPr>
              <w:pStyle w:val="QuestionStyle"/>
            </w:pPr>
            <w:r>
              <w:rPr>
                <w:b/>
              </w:rPr>
              <w:t>3</w:t>
            </w:r>
            <w:r w:rsidRPr="00D22C24">
              <w:rPr>
                <w:b/>
                <w:vertAlign w:val="superscript"/>
              </w:rPr>
              <w:t>rd</w:t>
            </w:r>
            <w:r w:rsidR="001B4304">
              <w:rPr>
                <w:b/>
              </w:rPr>
              <w:t xml:space="preserve"> </w:t>
            </w:r>
            <w:r w:rsidR="001B4304" w:rsidRPr="00E8300C">
              <w:rPr>
                <w:b/>
              </w:rPr>
              <w:t>Answer</w:t>
            </w:r>
            <w:bookmarkStart w:id="0" w:name="_GoBack"/>
            <w:bookmarkEnd w:id="0"/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B70435" w:rsidP="001B4304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object w:dxaOrig="1440" w:dyaOrig="1440" w14:anchorId="586C43E5">
                <v:shape id="_x0000_s1079" type="#_x0000_t75" style="position:absolute;margin-left:9.95pt;margin-top:5.85pt;width:314.6pt;height:145.2pt;z-index:251686912;mso-position-horizontal-relative:text;mso-position-vertical-relative:text">
                  <v:imagedata r:id="rId123" o:title=""/>
                </v:shape>
                <o:OLEObject Type="Embed" ProgID="FXDraw.Graphic" ShapeID="_x0000_s1079" DrawAspect="Content" ObjectID="_1556907661" r:id="rId124"/>
              </w:object>
            </w: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  <w:r>
              <w:rPr>
                <w:noProof/>
                <w:lang w:eastAsia="en-AU"/>
              </w:rPr>
              <w:t>There is no a</w:t>
            </w:r>
            <w:r w:rsidRPr="00052984">
              <w:rPr>
                <w:noProof/>
                <w:lang w:eastAsia="en-AU"/>
              </w:rPr>
              <w:t>cute isosceles triangle</w:t>
            </w: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  <w:r>
              <w:rPr>
                <w:b/>
              </w:rPr>
              <w:t>1</w:t>
            </w:r>
            <w:r w:rsidRPr="00052984">
              <w:rPr>
                <w:b/>
                <w:vertAlign w:val="superscript"/>
              </w:rPr>
              <w:t>st</w:t>
            </w:r>
            <w:r>
              <w:rPr>
                <w:b/>
              </w:rPr>
              <w:t xml:space="preserve"> </w:t>
            </w:r>
            <w:r w:rsidRPr="00E8300C">
              <w:rPr>
                <w:b/>
              </w:rPr>
              <w:t>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  <w:r>
              <w:t xml:space="preserve">The sides adjacent to one another and on opposite sides of the axis of symmetry are equal, so </w:t>
            </w:r>
            <w:r w:rsidRPr="00E237BA">
              <w:rPr>
                <w:noProof/>
                <w:lang w:eastAsia="en-AU"/>
              </w:rPr>
              <w:t>side EF is equal to the side EH.</w:t>
            </w:r>
          </w:p>
          <w:p w:rsidR="001B4304" w:rsidRDefault="001B4304" w:rsidP="001B4304">
            <w:pPr>
              <w:pStyle w:val="QuestionStyle"/>
            </w:pPr>
            <w:r w:rsidRPr="00F9292B">
              <w:rPr>
                <w:b/>
                <w:noProof/>
                <w:lang w:eastAsia="en-AU"/>
              </w:rPr>
              <w:t>4</w:t>
            </w:r>
            <w:r w:rsidRPr="00F9292B">
              <w:rPr>
                <w:b/>
                <w:noProof/>
                <w:vertAlign w:val="superscript"/>
                <w:lang w:eastAsia="en-AU"/>
              </w:rPr>
              <w:t>th</w:t>
            </w:r>
            <w:r w:rsidRPr="00F9292B">
              <w:rPr>
                <w:b/>
                <w:noProof/>
                <w:lang w:eastAsia="en-AU"/>
              </w:rPr>
              <w:t xml:space="preserve"> Answer.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A chord joins two points on the circumference.</w:t>
            </w:r>
          </w:p>
          <w:p w:rsidR="001B4304" w:rsidRDefault="001B4304" w:rsidP="001B4304">
            <w:pPr>
              <w:pStyle w:val="QuestionStyle"/>
            </w:pPr>
            <w:r>
              <w:t>A diameter joins two points on the circumference and passes through the centre.</w:t>
            </w:r>
          </w:p>
          <w:p w:rsidR="001B4304" w:rsidRDefault="001B4304" w:rsidP="001B4304">
            <w:r w:rsidRPr="00E237B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7AC819AA" wp14:editId="698D81B2">
                      <wp:simplePos x="0" y="0"/>
                      <wp:positionH relativeFrom="column">
                        <wp:posOffset>2073910</wp:posOffset>
                      </wp:positionH>
                      <wp:positionV relativeFrom="paragraph">
                        <wp:posOffset>38100</wp:posOffset>
                      </wp:positionV>
                      <wp:extent cx="1771650" cy="373380"/>
                      <wp:effectExtent l="0" t="0" r="19050" b="26670"/>
                      <wp:wrapNone/>
                      <wp:docPr id="339" name="Rectangle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7648" w:rsidRPr="00FA059C" w:rsidRDefault="00777648" w:rsidP="00777648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FA059C">
                                    <w:rPr>
                                      <w:sz w:val="28"/>
                                      <w:szCs w:val="28"/>
                                    </w:rPr>
                                    <w:t>Diameter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C819AA" id="Rectangle 339" o:spid="_x0000_s1026" style="position:absolute;margin-left:163.3pt;margin-top:3pt;width:139.5pt;height:29.4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" filled="f" strokecolor="windowText" strokeweight="1.5pt">
                      <v:textbox>
                        <w:txbxContent>
                          <w:p w:rsidR="00777648" w:rsidRPr="00FA059C" w:rsidRDefault="00777648" w:rsidP="007776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A059C">
                              <w:rPr>
                                <w:sz w:val="28"/>
                                <w:szCs w:val="28"/>
                              </w:rPr>
                              <w:t>Diameter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70435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206411FA">
                <v:shape id="_x0000_s1080" type="#_x0000_t75" style="position:absolute;margin-left:13.5pt;margin-top:2.9pt;width:168.8pt;height:138.3pt;z-index:251687936;mso-position-horizontal-relative:text;mso-position-vertical-relative:text">
                  <v:imagedata r:id="rId18" o:title=""/>
                </v:shape>
                <o:OLEObject Type="Embed" ProgID="FXDraw.Graphic" ShapeID="_x0000_s1080" DrawAspect="Content" ObjectID="_1556907662" r:id="rId125"/>
              </w:object>
            </w: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  <w:r w:rsidRPr="00E237BA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74B57C14" wp14:editId="7165F31D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203835</wp:posOffset>
                      </wp:positionV>
                      <wp:extent cx="1800225" cy="373380"/>
                      <wp:effectExtent l="0" t="0" r="28575" b="26670"/>
                      <wp:wrapNone/>
                      <wp:docPr id="340" name="Rectangle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225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7648" w:rsidRPr="00FA059C" w:rsidRDefault="00777648" w:rsidP="00777648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Chord</w:t>
                                  </w:r>
                                </w:p>
                                <w:p w:rsidR="00777648" w:rsidRDefault="00777648" w:rsidP="0077764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B57C14" id="Rectangle 340" o:spid="_x0000_s1027" style="position:absolute;margin-left:182.75pt;margin-top:16.05pt;width:141.75pt;height:29.4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" filled="f" strokecolor="windowText" strokeweight="1.5pt">
                      <v:textbox>
                        <w:txbxContent>
                          <w:p w:rsidR="00777648" w:rsidRPr="00FA059C" w:rsidRDefault="00777648" w:rsidP="007776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Chord</w:t>
                            </w:r>
                          </w:p>
                          <w:p w:rsidR="00777648" w:rsidRDefault="00777648" w:rsidP="00777648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 </w:t>
            </w:r>
            <w:r>
              <w:object w:dxaOrig="4414" w:dyaOrig="238" w14:anchorId="6F2C9672">
                <v:shape id="_x0000_i1083" type="#_x0000_t75" style="width:220.5pt;height:12pt" o:ole="">
                  <v:imagedata r:id="rId126" o:title=""/>
                </v:shape>
                <o:OLEObject Type="Embed" ProgID="FXEquation.Equation" ShapeID="_x0000_i1083" DrawAspect="Content" ObjectID="_1556907613" r:id="rId127"/>
              </w:object>
            </w:r>
            <w:r>
              <w:t xml:space="preserve"> </w:t>
            </w:r>
          </w:p>
          <w:p w:rsidR="001B4304" w:rsidRDefault="001B4304" w:rsidP="001B4304">
            <w:pPr>
              <w:pStyle w:val="QuestionStyle"/>
            </w:pPr>
          </w:p>
          <w:p w:rsidR="001B4304" w:rsidRPr="009D7A3A" w:rsidRDefault="001B4304" w:rsidP="001B4304">
            <w:pPr>
              <w:pStyle w:val="QuestionStyle"/>
              <w:rPr>
                <w:b/>
                <w:position w:val="-2"/>
              </w:rPr>
            </w:pPr>
            <w:r>
              <w:rPr>
                <w:b/>
              </w:rPr>
              <w:t xml:space="preserve"> </w:t>
            </w:r>
            <w:r w:rsidRPr="009D7A3A">
              <w:rPr>
                <w:b/>
                <w:color w:val="FF0000"/>
                <w:position w:val="-2"/>
              </w:rPr>
              <w:object w:dxaOrig="364" w:dyaOrig="194" w14:anchorId="1C947772">
                <v:shape id="_x0000_i1084" type="#_x0000_t75" style="width:18pt;height:9.75pt" o:ole="">
                  <v:imagedata r:id="rId128" o:title=""/>
                </v:shape>
                <o:OLEObject Type="Embed" ProgID="FXEquation.Equation" ShapeID="_x0000_i1084" DrawAspect="Content" ObjectID="_1556907614" r:id="rId129"/>
              </w:object>
            </w:r>
            <w:r w:rsidRPr="009D7A3A">
              <w:rPr>
                <w:b/>
                <w:position w:val="-2"/>
              </w:rP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object w:dxaOrig="5058" w:dyaOrig="238" w14:anchorId="16D56227">
                <v:shape id="_x0000_i1085" type="#_x0000_t75" style="width:252.75pt;height:12pt" o:ole="">
                  <v:imagedata r:id="rId130" o:title=""/>
                </v:shape>
                <o:OLEObject Type="Embed" ProgID="FXEquation.Equation" ShapeID="_x0000_i1085" DrawAspect="Content" ObjectID="_1556907615" r:id="rId131"/>
              </w:object>
            </w:r>
            <w:r>
              <w:t xml:space="preserve"> </w:t>
            </w:r>
          </w:p>
          <w:p w:rsidR="001B4304" w:rsidRDefault="001B4304" w:rsidP="001B4304">
            <w:pPr>
              <w:pStyle w:val="QuestionStyle"/>
            </w:pPr>
          </w:p>
          <w:p w:rsidR="001B4304" w:rsidRPr="009D7A3A" w:rsidRDefault="001B4304" w:rsidP="001B4304">
            <w:pPr>
              <w:pStyle w:val="QuestionStyle"/>
              <w:rPr>
                <w:position w:val="-8"/>
              </w:rPr>
            </w:pPr>
            <w:r>
              <w:rPr>
                <w:b/>
              </w:rPr>
              <w:t xml:space="preserve"> </w:t>
            </w:r>
            <w:r w:rsidRPr="009D7A3A">
              <w:rPr>
                <w:b/>
                <w:color w:val="FF0000"/>
                <w:position w:val="-8"/>
              </w:rPr>
              <w:object w:dxaOrig="5958" w:dyaOrig="283" w14:anchorId="132338D4">
                <v:shape id="_x0000_i1086" type="#_x0000_t75" style="width:297.75pt;height:14.25pt" o:ole="">
                  <v:imagedata r:id="rId132" o:title=""/>
                </v:shape>
                <o:OLEObject Type="Embed" ProgID="FXEquation.Equation" ShapeID="_x0000_i1086" DrawAspect="Content" ObjectID="_1556907616" r:id="rId133"/>
              </w:objec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object w:dxaOrig="5344" w:dyaOrig="1736" w14:anchorId="0422CBDF">
                <v:shape id="_x0000_i1087" type="#_x0000_t75" style="width:267pt;height:87pt" o:ole="">
                  <v:imagedata r:id="rId134" o:title=""/>
                </v:shape>
                <o:OLEObject Type="Embed" ProgID="FXEquation.Equation" ShapeID="_x0000_i1087" DrawAspect="Content" ObjectID="_1556907617" r:id="rId135"/>
              </w:object>
            </w:r>
            <w:r>
              <w:t xml:space="preserve"> </w:t>
            </w:r>
          </w:p>
          <w:p w:rsidR="001B4304" w:rsidRDefault="001B4304" w:rsidP="001B4304">
            <w:pPr>
              <w:pStyle w:val="QuestionStyle"/>
            </w:pPr>
            <w:r w:rsidRPr="00A348C7">
              <w:rPr>
                <w:b/>
              </w:rPr>
              <w:t>3</w:t>
            </w:r>
            <w:r w:rsidRPr="00A348C7">
              <w:rPr>
                <w:b/>
                <w:vertAlign w:val="superscript"/>
              </w:rPr>
              <w:t>rd</w:t>
            </w:r>
            <w:r w:rsidRPr="00A348C7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Pr="00D0312F" w:rsidRDefault="001B4304" w:rsidP="001B4304">
            <w:pPr>
              <w:pStyle w:val="QuestionStyle"/>
              <w:rPr>
                <w:position w:val="-88"/>
              </w:rPr>
            </w:pPr>
            <w:r>
              <w:t xml:space="preserve"> </w:t>
            </w:r>
            <w:r w:rsidRPr="00D0312F">
              <w:rPr>
                <w:color w:val="FF0000"/>
                <w:position w:val="-88"/>
              </w:rPr>
              <w:object w:dxaOrig="6724" w:dyaOrig="1056" w14:anchorId="139D1B42">
                <v:shape id="_x0000_i1088" type="#_x0000_t75" style="width:336pt;height:52.5pt" o:ole="">
                  <v:imagedata r:id="rId136" o:title=""/>
                </v:shape>
                <o:OLEObject Type="Embed" ProgID="FXEquation.Equation" ShapeID="_x0000_i1088" DrawAspect="Content" ObjectID="_1556907618" r:id="rId137"/>
              </w:object>
            </w:r>
            <w:r w:rsidRPr="00D0312F">
              <w:rPr>
                <w:position w:val="-88"/>
              </w:rP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  <w:numPr>
                <w:ilvl w:val="0"/>
                <w:numId w:val="15"/>
              </w:numPr>
            </w:pPr>
            <w:r>
              <w:t>Angle sum is 360</w:t>
            </w:r>
            <w:r w:rsidRPr="001B0C32">
              <w:rPr>
                <w:vertAlign w:val="superscript"/>
              </w:rPr>
              <w:t>o</w:t>
            </w:r>
            <w:r>
              <w:t>. .</w:t>
            </w:r>
            <w:r>
              <w:sym w:font="Mathematica1" w:char="F094"/>
            </w:r>
            <w:r>
              <w:t xml:space="preserve"> It is a quadrilateral</w:t>
            </w:r>
          </w:p>
          <w:p w:rsidR="001B4304" w:rsidRDefault="001B4304" w:rsidP="001B4304">
            <w:pPr>
              <w:pStyle w:val="QuestionStyle"/>
              <w:numPr>
                <w:ilvl w:val="0"/>
                <w:numId w:val="15"/>
              </w:numPr>
            </w:pPr>
            <w:r>
              <w:t>All sides are equal.</w:t>
            </w:r>
            <w:r>
              <w:sym w:font="Mathematica1" w:char="F094"/>
            </w:r>
            <w:r>
              <w:t xml:space="preserve"> it is a rhombus (or square)</w:t>
            </w:r>
          </w:p>
          <w:p w:rsidR="001B4304" w:rsidRDefault="001B4304" w:rsidP="001B4304">
            <w:pPr>
              <w:pStyle w:val="QuestionStyle"/>
              <w:numPr>
                <w:ilvl w:val="0"/>
                <w:numId w:val="15"/>
              </w:numPr>
              <w:spacing w:after="240"/>
              <w:ind w:left="714" w:hanging="357"/>
            </w:pPr>
            <w:r>
              <w:t>Does not include a right angle. .</w:t>
            </w:r>
            <w:r>
              <w:sym w:font="Mathematica1" w:char="F094"/>
            </w:r>
            <w:r>
              <w:t xml:space="preserve"> it isn’t a square so rhombus</w:t>
            </w:r>
          </w:p>
          <w:p w:rsidR="001B4304" w:rsidRPr="001C2C88" w:rsidRDefault="001B4304" w:rsidP="001B4304">
            <w:pPr>
              <w:pStyle w:val="QuestionStyle"/>
              <w:rPr>
                <w:b/>
              </w:rPr>
            </w:pPr>
            <w:r w:rsidRPr="001C2C88">
              <w:rPr>
                <w:b/>
              </w:rPr>
              <w:t>3</w:t>
            </w:r>
            <w:r w:rsidRPr="001C2C88">
              <w:rPr>
                <w:b/>
                <w:vertAlign w:val="superscript"/>
              </w:rPr>
              <w:t>rd</w:t>
            </w:r>
            <w:r w:rsidRPr="001C2C88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4688" w:dyaOrig="1052" w14:anchorId="148343C3">
                <v:shape id="_x0000_i1089" type="#_x0000_t75" style="width:234.75pt;height:52.5pt" o:ole="">
                  <v:imagedata r:id="rId138" o:title=""/>
                </v:shape>
                <o:OLEObject Type="Embed" ProgID="FXEquation.Equation" ShapeID="_x0000_i1089" DrawAspect="Content" ObjectID="_1556907619" r:id="rId139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The region is cut off by a chord and makes up less than half of the circle, so it is a minor segment.</w:t>
            </w:r>
          </w:p>
          <w:p w:rsidR="001B4304" w:rsidRPr="002E46B4" w:rsidRDefault="001B4304" w:rsidP="001B4304">
            <w:pPr>
              <w:pStyle w:val="QuestionStyle"/>
              <w:rPr>
                <w:b/>
              </w:rPr>
            </w:pPr>
            <w:r w:rsidRPr="002E46B4">
              <w:rPr>
                <w:b/>
              </w:rPr>
              <w:t>2</w:t>
            </w:r>
            <w:r w:rsidRPr="002E46B4">
              <w:rPr>
                <w:b/>
                <w:vertAlign w:val="superscript"/>
              </w:rPr>
              <w:t>nd</w:t>
            </w:r>
            <w:r w:rsidRPr="002E46B4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B70435" w:rsidP="001B4304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0C521F9">
                <v:shape id="_x0000_s1081" type="#_x0000_t75" style="position:absolute;margin-left:2.9pt;margin-top:3.6pt;width:334.75pt;height:102.95pt;z-index:251688960;mso-position-horizontal-relative:text;mso-position-vertical-relative:text">
                  <v:imagedata r:id="rId140" o:title=""/>
                </v:shape>
                <o:OLEObject Type="Embed" ProgID="FXDraw.Graphic" ShapeID="_x0000_s1081" DrawAspect="Content" ObjectID="_1556907663" r:id="rId141"/>
              </w:object>
            </w: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Pr="00911339" w:rsidRDefault="001B4304" w:rsidP="001B4304">
            <w:pPr>
              <w:pStyle w:val="QuestionStyle"/>
              <w:rPr>
                <w:b/>
              </w:rPr>
            </w:pPr>
            <w:r w:rsidRPr="00911339">
              <w:rPr>
                <w:b/>
              </w:rPr>
              <w:t>1</w:t>
            </w:r>
            <w:r w:rsidRPr="00911339">
              <w:rPr>
                <w:b/>
                <w:vertAlign w:val="superscript"/>
              </w:rPr>
              <w:t>st</w:t>
            </w:r>
            <w:r w:rsidRPr="00911339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3004" w:dyaOrig="537" w14:anchorId="428F90C0">
                <v:shape id="_x0000_i1091" type="#_x0000_t75" style="width:150pt;height:27pt" o:ole="">
                  <v:imagedata r:id="rId142" o:title=""/>
                </v:shape>
                <o:OLEObject Type="Embed" ProgID="FXEquation.Equation" ShapeID="_x0000_i1091" DrawAspect="Content" ObjectID="_1556907620" r:id="rId143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>The parallelogram (figure 2) has no line symmetry but has rotational symmetry of order 2. All of the others have line symmetry.</w:t>
            </w:r>
          </w:p>
          <w:p w:rsidR="001B4304" w:rsidRPr="00F02A34" w:rsidRDefault="001B4304" w:rsidP="001B4304">
            <w:pPr>
              <w:pStyle w:val="QuestionStyle"/>
              <w:rPr>
                <w:b/>
              </w:rPr>
            </w:pPr>
            <w:r w:rsidRPr="00F02A34">
              <w:rPr>
                <w:b/>
              </w:rPr>
              <w:t>2</w:t>
            </w:r>
            <w:r w:rsidRPr="00F02A34">
              <w:rPr>
                <w:b/>
                <w:vertAlign w:val="superscript"/>
              </w:rPr>
              <w:t>nd</w:t>
            </w:r>
            <w:r w:rsidRPr="00F02A34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Pr="00F02A34" w:rsidRDefault="001B4304" w:rsidP="001B4304">
            <w:pPr>
              <w:pStyle w:val="QuestionStyle"/>
            </w:pPr>
            <w:r w:rsidRPr="00F02A34">
              <w:t xml:space="preserve"> </w:t>
            </w:r>
            <w:r w:rsidRPr="00F02A34">
              <w:rPr>
                <w:color w:val="FF0000"/>
              </w:rPr>
              <w:object w:dxaOrig="3664" w:dyaOrig="1052" w14:anchorId="4DCBAA56">
                <v:shape id="_x0000_i1092" type="#_x0000_t75" style="width:183pt;height:52.5pt" o:ole="">
                  <v:imagedata r:id="rId144" o:title=""/>
                </v:shape>
                <o:OLEObject Type="Embed" ProgID="FXEquation.Equation" ShapeID="_x0000_i1092" DrawAspect="Content" ObjectID="_1556907621" r:id="rId145"/>
              </w:object>
            </w:r>
            <w:r w:rsidRPr="00F02A34">
              <w:t xml:space="preserve"> </w:t>
            </w:r>
          </w:p>
          <w:p w:rsidR="001B4304" w:rsidRPr="00F02A34" w:rsidRDefault="001B4304" w:rsidP="001B4304">
            <w:pPr>
              <w:pStyle w:val="QuestionStyle"/>
            </w:pP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B70435" w:rsidP="001B4304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6E41DC47">
                <v:shape id="_x0000_s1082" type="#_x0000_t75" style="position:absolute;margin-left:65.05pt;margin-top:-.9pt;width:229.35pt;height:153.2pt;z-index:251689984;mso-position-horizontal-relative:text;mso-position-vertical-relative:text">
                  <v:imagedata r:id="rId146" o:title=""/>
                </v:shape>
                <o:OLEObject Type="Embed" ProgID="FXDraw.Graphic" ShapeID="_x0000_s1082" DrawAspect="Content" ObjectID="_1556907664" r:id="rId147"/>
              </w:object>
            </w: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Pr="00E237BA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  <w:rPr>
                <w:noProof/>
                <w:lang w:eastAsia="en-AU"/>
              </w:rPr>
            </w:pPr>
            <w:r w:rsidRPr="00E237BA">
              <w:rPr>
                <w:noProof/>
                <w:lang w:eastAsia="en-AU"/>
              </w:rPr>
              <w:t xml:space="preserve">                     </w:t>
            </w:r>
            <w:r>
              <w:rPr>
                <w:noProof/>
                <w:lang w:eastAsia="en-AU"/>
              </w:rPr>
              <w:t>A rhombus cannot be found.</w:t>
            </w:r>
          </w:p>
          <w:p w:rsidR="001B4304" w:rsidRDefault="001B4304" w:rsidP="001B4304">
            <w:pPr>
              <w:pStyle w:val="QuestionStyle"/>
            </w:pPr>
            <w:r w:rsidRPr="007E5AAA">
              <w:rPr>
                <w:b/>
                <w:noProof/>
                <w:lang w:eastAsia="en-AU"/>
              </w:rPr>
              <w:t>4</w:t>
            </w:r>
            <w:r w:rsidRPr="007E5AAA">
              <w:rPr>
                <w:b/>
                <w:noProof/>
                <w:vertAlign w:val="superscript"/>
                <w:lang w:eastAsia="en-AU"/>
              </w:rPr>
              <w:t>th</w:t>
            </w:r>
            <w:r w:rsidRPr="007E5AAA">
              <w:rPr>
                <w:b/>
                <w:noProof/>
                <w:lang w:eastAsia="en-AU"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A kite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 Diagonals could be equal but only one bisects the other</w:t>
            </w:r>
          </w:p>
          <w:p w:rsidR="001B4304" w:rsidRPr="00E237BA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Parallelogram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Diagonals are not equal</w:t>
            </w:r>
          </w:p>
          <w:p w:rsidR="001B4304" w:rsidRPr="00E237BA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A rectangle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Diagonals are equal and bisect one another</w:t>
            </w:r>
          </w:p>
          <w:p w:rsidR="001B4304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A rhombus 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Diagonals are not equal</w:t>
            </w:r>
          </w:p>
          <w:p w:rsidR="001B4304" w:rsidRPr="00512AE9" w:rsidRDefault="001B4304" w:rsidP="001B4304">
            <w:pPr>
              <w:rPr>
                <w:b/>
              </w:rPr>
            </w:pPr>
            <w:r w:rsidRPr="00512AE9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3</w:t>
            </w:r>
            <w:r w:rsidRPr="00512AE9">
              <w:rPr>
                <w:rFonts w:ascii="Times New Roman" w:hAnsi="Times New Roman"/>
                <w:b/>
                <w:noProof/>
                <w:sz w:val="24"/>
                <w:szCs w:val="24"/>
                <w:vertAlign w:val="superscript"/>
                <w:lang w:eastAsia="en-AU"/>
              </w:rPr>
              <w:t>rd</w:t>
            </w:r>
            <w:r w:rsidRPr="00512AE9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4864" w:dyaOrig="816" w14:anchorId="659BDFCE">
                <v:shape id="_x0000_i1094" type="#_x0000_t75" style="width:243pt;height:40.5pt" o:ole="">
                  <v:imagedata r:id="rId148" o:title=""/>
                </v:shape>
                <o:OLEObject Type="Embed" ProgID="FXEquation.Equation" ShapeID="_x0000_i1094" DrawAspect="Content" ObjectID="_1556907622" r:id="rId149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4998" w:dyaOrig="1338" w14:anchorId="35015AA4">
                <v:shape id="_x0000_i1095" type="#_x0000_t75" style="width:249.75pt;height:66.75pt" o:ole="">
                  <v:imagedata r:id="rId150" o:title=""/>
                </v:shape>
                <o:OLEObject Type="Embed" ProgID="FXEquation.Equation" ShapeID="_x0000_i1095" DrawAspect="Content" ObjectID="_1556907623" r:id="rId151"/>
              </w:object>
            </w:r>
            <w:r>
              <w:t xml:space="preserve"> </w:t>
            </w:r>
          </w:p>
          <w:p w:rsidR="001B4304" w:rsidRDefault="001B4304" w:rsidP="001B4304">
            <w:pPr>
              <w:pStyle w:val="QuestionStyle"/>
            </w:pPr>
            <w:r w:rsidRPr="00512AE9">
              <w:rPr>
                <w:b/>
                <w:noProof/>
                <w:lang w:eastAsia="en-AU"/>
              </w:rPr>
              <w:t>3</w:t>
            </w:r>
            <w:r w:rsidRPr="00512AE9">
              <w:rPr>
                <w:b/>
                <w:noProof/>
                <w:vertAlign w:val="superscript"/>
                <w:lang w:eastAsia="en-AU"/>
              </w:rPr>
              <w:t>rd</w:t>
            </w:r>
            <w:r w:rsidRPr="00512AE9">
              <w:rPr>
                <w:b/>
                <w:noProof/>
                <w:lang w:eastAsia="en-AU"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B70435" w:rsidP="001B4304">
            <w:pPr>
              <w:pStyle w:val="QuestionStyle"/>
              <w:ind w:right="3860"/>
            </w:pPr>
            <w:r>
              <w:rPr>
                <w:noProof/>
                <w:lang w:eastAsia="en-AU"/>
              </w:rPr>
              <w:object w:dxaOrig="1440" w:dyaOrig="1440" w14:anchorId="6D3FF5CF">
                <v:shape id="_x0000_s1083" type="#_x0000_t75" style="position:absolute;margin-left:270.2pt;margin-top:6.25pt;width:144.8pt;height:129.6pt;z-index:251691008;mso-position-horizontal-relative:text;mso-position-vertical-relative:text">
                  <v:imagedata r:id="rId152" o:title=""/>
                </v:shape>
                <o:OLEObject Type="Embed" ProgID="FXDraw.Graphic" ShapeID="_x0000_s1083" DrawAspect="Content" ObjectID="_1556907665" r:id="rId153"/>
              </w:object>
            </w:r>
            <w:r w:rsidR="001B4304">
              <w:t>There are 3 axes of symmetry as shown</w:t>
            </w:r>
          </w:p>
          <w:p w:rsidR="001B4304" w:rsidRDefault="001B4304" w:rsidP="001B4304">
            <w:pPr>
              <w:pStyle w:val="QuestionStyle"/>
              <w:ind w:right="3860"/>
            </w:pPr>
            <w:r>
              <w:t xml:space="preserve">There are 3 positions to which it can rotate, so order 3. </w:t>
            </w:r>
          </w:p>
          <w:p w:rsidR="00777648" w:rsidRDefault="00777648" w:rsidP="001B4304">
            <w:pPr>
              <w:pStyle w:val="QuestionStyle"/>
            </w:pPr>
          </w:p>
          <w:p w:rsidR="00777648" w:rsidRDefault="00777648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</w:p>
          <w:p w:rsidR="001B4304" w:rsidRDefault="001B4304" w:rsidP="001B4304">
            <w:pPr>
              <w:pStyle w:val="QuestionStyle"/>
            </w:pPr>
            <w:r w:rsidRPr="009166B5">
              <w:rPr>
                <w:b/>
              </w:rPr>
              <w:t>3</w:t>
            </w:r>
            <w:r w:rsidRPr="009166B5">
              <w:rPr>
                <w:b/>
                <w:vertAlign w:val="superscript"/>
              </w:rPr>
              <w:t>rd</w:t>
            </w:r>
            <w:r w:rsidRPr="009166B5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4788" w:dyaOrig="1056" w14:anchorId="66B5EB47">
                <v:shape id="_x0000_i1097" type="#_x0000_t75" style="width:239.25pt;height:52.5pt" o:ole="">
                  <v:imagedata r:id="rId154" o:title=""/>
                </v:shape>
                <o:OLEObject Type="Embed" ProgID="FXEquation.Equation" ShapeID="_x0000_i1097" DrawAspect="Content" ObjectID="_1556907624" r:id="rId155"/>
              </w:object>
            </w:r>
            <w:r>
              <w:t xml:space="preserve"> </w:t>
            </w:r>
          </w:p>
          <w:p w:rsidR="001B4304" w:rsidRPr="00DC5951" w:rsidRDefault="001B4304" w:rsidP="001B4304">
            <w:pPr>
              <w:pStyle w:val="QuestionStyle"/>
              <w:rPr>
                <w:b/>
              </w:rPr>
            </w:pPr>
            <w:r w:rsidRPr="00DC5951">
              <w:rPr>
                <w:b/>
              </w:rPr>
              <w:t>4</w:t>
            </w:r>
            <w:r w:rsidRPr="00DC5951">
              <w:rPr>
                <w:b/>
                <w:vertAlign w:val="superscript"/>
              </w:rPr>
              <w:t>th</w:t>
            </w:r>
            <w:r w:rsidRPr="00DC5951">
              <w:rPr>
                <w:b/>
              </w:rPr>
              <w:t xml:space="preserve"> Answer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Pr="00BB111A" w:rsidRDefault="001B4304" w:rsidP="001B4304">
            <w:pPr>
              <w:pStyle w:val="QuestionStyle"/>
              <w:rPr>
                <w:position w:val="-146"/>
              </w:rPr>
            </w:pPr>
            <w:r>
              <w:t xml:space="preserve"> </w:t>
            </w:r>
            <w:r w:rsidRPr="00BB111A">
              <w:rPr>
                <w:color w:val="FF0000"/>
                <w:position w:val="-146"/>
              </w:rPr>
              <w:object w:dxaOrig="5448" w:dyaOrig="1636" w14:anchorId="247BEA35">
                <v:shape id="_x0000_i1098" type="#_x0000_t75" style="width:272.25pt;height:81.75pt" o:ole="">
                  <v:imagedata r:id="rId156" o:title=""/>
                </v:shape>
                <o:OLEObject Type="Embed" ProgID="FXEquation.Equation" ShapeID="_x0000_i1098" DrawAspect="Content" ObjectID="_1556907625" r:id="rId157"/>
              </w:object>
            </w:r>
            <w:r w:rsidRPr="00BB111A">
              <w:rPr>
                <w:position w:val="-146"/>
              </w:rP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4728" w:dyaOrig="1056" w14:anchorId="3A96F3E3">
                <v:shape id="_x0000_i1099" type="#_x0000_t75" style="width:236.25pt;height:52.5pt" o:ole="">
                  <v:imagedata r:id="rId158" o:title=""/>
                </v:shape>
                <o:OLEObject Type="Embed" ProgID="FXEquation.Equation" ShapeID="_x0000_i1099" DrawAspect="Content" ObjectID="_1556907626" r:id="rId159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 w:rsidRPr="003276FA"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Both diagonals are axes of line symmetry.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Only true of the rhombus, the parallelogram has no line symmetery and the kite has one diagoanl as an axis of symmetry</w:t>
            </w:r>
          </w:p>
          <w:p w:rsidR="001B4304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Each diagonal bisects the other.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True of the rhombus and the parallelogram</w:t>
            </w:r>
          </w:p>
          <w:p w:rsidR="001B4304" w:rsidRPr="00E237BA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The diagonals are equal.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 Not true of the rhombus</w:t>
            </w:r>
          </w:p>
          <w:p w:rsidR="001B4304" w:rsidRDefault="001B4304" w:rsidP="001B4304">
            <w:pP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 xml:space="preserve">The diagonals meet at right angles. </w: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sym w:font="Mathematica1" w:char="F094"/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t>True of the rhombus and the kite</w:t>
            </w:r>
          </w:p>
          <w:p w:rsidR="001B4304" w:rsidRPr="003276FA" w:rsidRDefault="001B4304" w:rsidP="001B4304">
            <w:pPr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</w:pPr>
            <w:r w:rsidRPr="003276FA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>1</w:t>
            </w:r>
            <w:r w:rsidRPr="003276FA">
              <w:rPr>
                <w:rFonts w:ascii="Times New Roman" w:hAnsi="Times New Roman"/>
                <w:b/>
                <w:noProof/>
                <w:sz w:val="24"/>
                <w:szCs w:val="24"/>
                <w:vertAlign w:val="superscript"/>
                <w:lang w:eastAsia="en-AU"/>
              </w:rPr>
              <w:t>st</w:t>
            </w:r>
            <w:r w:rsidRPr="003276FA">
              <w:rPr>
                <w:rFonts w:ascii="Times New Roman" w:hAnsi="Times New Roman"/>
                <w:b/>
                <w:noProof/>
                <w:sz w:val="24"/>
                <w:szCs w:val="24"/>
                <w:lang w:eastAsia="en-AU"/>
              </w:rPr>
              <w:t xml:space="preserve"> Answer</w:t>
            </w:r>
          </w:p>
          <w:p w:rsidR="001B4304" w:rsidRDefault="001B4304" w:rsidP="001B4304">
            <w:pPr>
              <w:pStyle w:val="QuestionStyle"/>
            </w:pP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7188" w:dyaOrig="1956" w14:anchorId="22DC331E">
                <v:shape id="_x0000_i1100" type="#_x0000_t75" style="width:359.25pt;height:97.5pt" o:ole="">
                  <v:imagedata r:id="rId160" o:title=""/>
                </v:shape>
                <o:OLEObject Type="Embed" ProgID="FXEquation.Equation" ShapeID="_x0000_i1100" DrawAspect="Content" ObjectID="_1556907627" r:id="rId161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Pr="00E70CFC" w:rsidRDefault="001B4304" w:rsidP="001B4304">
            <w:pPr>
              <w:pStyle w:val="QuestionStyle"/>
              <w:rPr>
                <w:position w:val="-144"/>
              </w:rPr>
            </w:pPr>
            <w:r>
              <w:t xml:space="preserve"> </w:t>
            </w:r>
            <w:r w:rsidR="00E70CFC" w:rsidRPr="00E70CFC">
              <w:rPr>
                <w:color w:val="FF0000"/>
                <w:position w:val="-144"/>
              </w:rPr>
              <w:object w:dxaOrig="6528" w:dyaOrig="1616" w14:anchorId="7EC3E1D7">
                <v:shape id="_x0000_i1101" type="#_x0000_t75" style="width:327pt;height:81pt" o:ole="">
                  <v:imagedata r:id="rId162" o:title=""/>
                </v:shape>
                <o:OLEObject Type="Embed" ProgID="FXEquation.Equation" ShapeID="_x0000_i1101" DrawAspect="Content" ObjectID="_1556907628" r:id="rId163"/>
              </w:object>
            </w:r>
            <w:r w:rsidRPr="00E70CFC">
              <w:rPr>
                <w:position w:val="-144"/>
              </w:rP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Default="001B4304" w:rsidP="001B4304">
            <w:pPr>
              <w:pStyle w:val="QuestionStyle"/>
            </w:pPr>
            <w:r>
              <w:t xml:space="preserve"> </w:t>
            </w:r>
            <w:r>
              <w:object w:dxaOrig="5808" w:dyaOrig="2218" w14:anchorId="34CFE8AC">
                <v:shape id="_x0000_i1102" type="#_x0000_t75" style="width:290.25pt;height:111pt" o:ole="">
                  <v:imagedata r:id="rId164" o:title=""/>
                </v:shape>
                <o:OLEObject Type="Embed" ProgID="FXEquation.Equation" ShapeID="_x0000_i1102" DrawAspect="Content" ObjectID="_1556907629" r:id="rId165"/>
              </w:object>
            </w:r>
            <w:r>
              <w:t xml:space="preserve"> </w:t>
            </w:r>
          </w:p>
        </w:tc>
      </w:tr>
      <w:tr w:rsidR="001B4304" w:rsidTr="001B4304">
        <w:trPr>
          <w:cantSplit/>
        </w:trPr>
        <w:tc>
          <w:tcPr>
            <w:tcW w:w="1134" w:type="dxa"/>
          </w:tcPr>
          <w:p w:rsidR="001B4304" w:rsidRPr="00750A38" w:rsidRDefault="001B4304" w:rsidP="001B4304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8647" w:type="dxa"/>
          </w:tcPr>
          <w:p w:rsidR="001B4304" w:rsidRPr="00F260F7" w:rsidRDefault="001B4304" w:rsidP="001B4304">
            <w:pPr>
              <w:pStyle w:val="QuestionStyle"/>
              <w:rPr>
                <w:position w:val="-88"/>
              </w:rPr>
            </w:pPr>
            <w:r>
              <w:t xml:space="preserve"> </w:t>
            </w:r>
            <w:r w:rsidRPr="00F260F7">
              <w:rPr>
                <w:color w:val="FF0000"/>
                <w:position w:val="-88"/>
              </w:rPr>
              <w:object w:dxaOrig="4608" w:dyaOrig="1056" w14:anchorId="3EAC0940">
                <v:shape id="_x0000_i1103" type="#_x0000_t75" style="width:230.25pt;height:52.5pt" o:ole="">
                  <v:imagedata r:id="rId166" o:title=""/>
                </v:shape>
                <o:OLEObject Type="Embed" ProgID="FXEquation.Equation" ShapeID="_x0000_i1103" DrawAspect="Content" ObjectID="_1556907630" r:id="rId167"/>
              </w:object>
            </w:r>
            <w:r w:rsidRPr="00F260F7">
              <w:rPr>
                <w:position w:val="-88"/>
              </w:rPr>
              <w:t xml:space="preserve"> </w:t>
            </w:r>
          </w:p>
        </w:tc>
      </w:tr>
    </w:tbl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872A7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num="2" w:space="709"/>
          <w:titlePg/>
          <w:docGrid w:linePitch="360"/>
        </w:sect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</w:pPr>
    </w:p>
    <w:p w:rsidR="00DD6890" w:rsidRDefault="00DD6890" w:rsidP="00DD6890">
      <w:pPr>
        <w:rPr>
          <w:rFonts w:asciiTheme="majorHAnsi" w:hAnsiTheme="majorHAnsi"/>
          <w:sz w:val="24"/>
          <w:szCs w:val="24"/>
        </w:rPr>
        <w:sectPr w:rsidR="00DD6890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DD6890" w:rsidRDefault="00DD6890"/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419"/>
        <w:gridCol w:w="5103"/>
        <w:gridCol w:w="3685"/>
      </w:tblGrid>
      <w:tr w:rsidR="00DD6890" w:rsidRPr="00325745" w:rsidTr="00DD6890">
        <w:trPr>
          <w:cantSplit/>
          <w:trHeight w:val="851"/>
        </w:trPr>
        <w:tc>
          <w:tcPr>
            <w:tcW w:w="10207" w:type="dxa"/>
            <w:gridSpan w:val="3"/>
            <w:shd w:val="clear" w:color="auto" w:fill="B6DDE8" w:themeFill="accent5" w:themeFillTint="66"/>
            <w:vAlign w:val="center"/>
          </w:tcPr>
          <w:sdt>
            <w:sdtPr>
              <w:rPr>
                <w:rFonts w:ascii="Baskerville Old Face" w:hAnsi="Baskerville Old Face"/>
                <w:i/>
                <w:sz w:val="52"/>
                <w:szCs w:val="52"/>
              </w:rPr>
              <w:alias w:val="Comments"/>
              <w:tag w:val=""/>
              <w:id w:val="-1029260708"/>
              <w:placeholder>
                <w:docPart w:val="F296557F77694B5D9D6CE8A49D702DF1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p w:rsidR="00DD6890" w:rsidRPr="005615AC" w:rsidRDefault="00DD6890" w:rsidP="00872A74">
                <w:pPr>
                  <w:pStyle w:val="Header"/>
                  <w:jc w:val="center"/>
                  <w:rPr>
                    <w:rFonts w:ascii="Baskerville Old Face" w:hAnsi="Baskerville Old Face"/>
                    <w:i/>
                    <w:sz w:val="52"/>
                    <w:szCs w:val="52"/>
                  </w:rPr>
                </w:pPr>
                <w:r>
                  <w:rPr>
                    <w:rFonts w:ascii="Baskerville Old Face" w:hAnsi="Baskerville Old Face"/>
                    <w:i/>
                    <w:sz w:val="52"/>
                    <w:szCs w:val="52"/>
                  </w:rPr>
                  <w:t>School Name</w:t>
                </w:r>
              </w:p>
            </w:sdtContent>
          </w:sdt>
          <w:p w:rsidR="00DD6890" w:rsidRPr="00325745" w:rsidRDefault="00DD6890" w:rsidP="00872A74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615AC">
              <w:rPr>
                <w:rFonts w:ascii="Baskerville Old Face" w:hAnsi="Baskerville Old Face"/>
                <w:i/>
                <w:sz w:val="52"/>
                <w:szCs w:val="52"/>
              </w:rPr>
              <w:t xml:space="preserve">Mathematics Test </w:t>
            </w:r>
            <w:sdt>
              <w:sdtPr>
                <w:rPr>
                  <w:rFonts w:ascii="Baskerville Old Face" w:hAnsi="Baskerville Old Face"/>
                  <w:i/>
                  <w:sz w:val="52"/>
                  <w:szCs w:val="52"/>
                </w:rPr>
                <w:alias w:val="Status"/>
                <w:tag w:val=""/>
                <w:id w:val="-931279904"/>
                <w:placeholder>
                  <w:docPart w:val="6010477F0E2A40EE88925D10BE7D7346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:text/>
              </w:sdtPr>
              <w:sdtEndPr/>
              <w:sdtContent>
                <w:r w:rsidR="006A1410">
                  <w:rPr>
                    <w:rFonts w:ascii="Baskerville Old Face" w:hAnsi="Baskerville Old Face"/>
                    <w:i/>
                    <w:sz w:val="52"/>
                    <w:szCs w:val="52"/>
                  </w:rPr>
                  <w:t>2017</w:t>
                </w:r>
              </w:sdtContent>
            </w:sdt>
          </w:p>
        </w:tc>
      </w:tr>
      <w:tr w:rsidR="00DD6890" w:rsidRPr="00325745" w:rsidTr="00DD6890">
        <w:trPr>
          <w:cantSplit/>
          <w:trHeight w:val="851"/>
        </w:trPr>
        <w:sdt>
          <w:sdtPr>
            <w:rPr>
              <w:rFonts w:ascii="Times New Roman" w:hAnsi="Times New Roman"/>
              <w:sz w:val="36"/>
              <w:szCs w:val="36"/>
            </w:rPr>
            <w:alias w:val="Category"/>
            <w:tag w:val=""/>
            <w:id w:val="-1086607261"/>
            <w:placeholder>
              <w:docPart w:val="FBC773144C6344F7A40633C19196C92F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1419" w:type="dxa"/>
                <w:shd w:val="clear" w:color="auto" w:fill="B6DDE8" w:themeFill="accent5" w:themeFillTint="66"/>
                <w:vAlign w:val="center"/>
              </w:tcPr>
              <w:p w:rsidR="00DD6890" w:rsidRPr="00325745" w:rsidRDefault="00146DE6" w:rsidP="00872A74">
                <w:pPr>
                  <w:jc w:val="center"/>
                  <w:rPr>
                    <w:rFonts w:ascii="Times New Roman" w:hAnsi="Times New Roman"/>
                    <w:sz w:val="36"/>
                    <w:szCs w:val="36"/>
                  </w:rPr>
                </w:pPr>
                <w:r>
                  <w:rPr>
                    <w:rFonts w:ascii="Times New Roman" w:hAnsi="Times New Roman"/>
                    <w:sz w:val="36"/>
                    <w:szCs w:val="36"/>
                  </w:rPr>
                  <w:t>Year 8</w:t>
                </w:r>
              </w:p>
            </w:tc>
          </w:sdtContent>
        </w:sdt>
        <w:sdt>
          <w:sdtPr>
            <w:rPr>
              <w:rFonts w:asciiTheme="majorHAnsi" w:hAnsiTheme="majorHAnsi"/>
              <w:i/>
              <w:sz w:val="52"/>
              <w:szCs w:val="52"/>
            </w:rPr>
            <w:alias w:val="Title"/>
            <w:tag w:val=""/>
            <w:id w:val="491994384"/>
            <w:placeholder>
              <w:docPart w:val="35DD849B03644978AC8F490DBEBB630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103" w:type="dxa"/>
                <w:shd w:val="clear" w:color="auto" w:fill="B6DDE8" w:themeFill="accent5" w:themeFillTint="66"/>
              </w:tcPr>
              <w:p w:rsidR="00DD6890" w:rsidRPr="005C44C0" w:rsidRDefault="00146DE6" w:rsidP="00872A74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Polygons and Circles</w:t>
                </w:r>
              </w:p>
            </w:tc>
          </w:sdtContent>
        </w:sdt>
        <w:tc>
          <w:tcPr>
            <w:tcW w:w="3685" w:type="dxa"/>
            <w:shd w:val="clear" w:color="auto" w:fill="215868" w:themeFill="accent5" w:themeFillShade="80"/>
          </w:tcPr>
          <w:p w:rsidR="00DD6890" w:rsidRPr="005E3EB0" w:rsidRDefault="00DD6890" w:rsidP="00165B2C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5E3EB0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Longer Answer</w:t>
            </w:r>
          </w:p>
          <w:p w:rsidR="00DD6890" w:rsidRPr="00325745" w:rsidRDefault="00DD6890" w:rsidP="00872A74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5E3EB0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</w:tbl>
    <w:p w:rsidR="00624B16" w:rsidRDefault="00624B16" w:rsidP="00624B16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9889" w:type="dxa"/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1242"/>
        <w:gridCol w:w="6237"/>
        <w:gridCol w:w="2410"/>
      </w:tblGrid>
      <w:tr w:rsidR="00DD6890" w:rsidTr="005E3EB0">
        <w:trPr>
          <w:cantSplit/>
          <w:tblHeader/>
        </w:trPr>
        <w:tc>
          <w:tcPr>
            <w:tcW w:w="1242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Question</w:t>
            </w:r>
          </w:p>
        </w:tc>
        <w:tc>
          <w:tcPr>
            <w:tcW w:w="6237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Answer</w:t>
            </w:r>
          </w:p>
        </w:tc>
        <w:tc>
          <w:tcPr>
            <w:tcW w:w="2410" w:type="dxa"/>
          </w:tcPr>
          <w:p w:rsidR="00DD6890" w:rsidRDefault="00DD6890" w:rsidP="00DD68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Marks</w:t>
            </w:r>
          </w:p>
        </w:tc>
      </w:tr>
      <w:tr w:rsidR="00165B2C" w:rsidTr="005E3EB0">
        <w:trPr>
          <w:cantSplit/>
        </w:trPr>
        <w:tc>
          <w:tcPr>
            <w:tcW w:w="1242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6237" w:type="dxa"/>
          </w:tcPr>
          <w:p w:rsidR="00165B2C" w:rsidRDefault="00165B2C" w:rsidP="00165B2C">
            <w:pPr>
              <w:pStyle w:val="QuestionStyle"/>
            </w:pPr>
            <w:r>
              <w:t xml:space="preserve">(a)     </w:t>
            </w:r>
          </w:p>
          <w:p w:rsidR="00165B2C" w:rsidRDefault="00165B2C" w:rsidP="00165B2C">
            <w:pPr>
              <w:pStyle w:val="QuestionStyle"/>
            </w:pPr>
          </w:p>
          <w:p w:rsidR="00165B2C" w:rsidRDefault="00B70435" w:rsidP="00165B2C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 w14:anchorId="011A51F7">
                <v:shape id="_x0000_s1084" type="#_x0000_t75" style="position:absolute;margin-left:0;margin-top:0;width:258.45pt;height:116.4pt;z-index:251692032;mso-position-horizontal-relative:text;mso-position-vertical-relative:text">
                  <v:imagedata r:id="rId168" o:title=""/>
                </v:shape>
                <o:OLEObject Type="Embed" ProgID="FXDraw.Graphic" ShapeID="_x0000_s1084" DrawAspect="Content" ObjectID="_1556907666" r:id="rId169"/>
              </w:object>
            </w: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</w:p>
        </w:tc>
        <w:tc>
          <w:tcPr>
            <w:tcW w:w="2410" w:type="dxa"/>
          </w:tcPr>
          <w:p w:rsidR="00165B2C" w:rsidRDefault="00165B2C" w:rsidP="00165B2C">
            <w:pPr>
              <w:pStyle w:val="QuestionStyle"/>
            </w:pPr>
            <w:r>
              <w:t>2 marks for accurately drawn and labelled diagram.</w:t>
            </w: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  <w:r>
              <w:t>1 mark if accuracy or labelling are lacking</w:t>
            </w:r>
          </w:p>
        </w:tc>
      </w:tr>
      <w:tr w:rsidR="00165B2C" w:rsidTr="005E3EB0">
        <w:trPr>
          <w:cantSplit/>
        </w:trPr>
        <w:tc>
          <w:tcPr>
            <w:tcW w:w="1242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165B2C" w:rsidRDefault="00165B2C" w:rsidP="00165B2C">
            <w:pPr>
              <w:pStyle w:val="QuestionStyle"/>
            </w:pPr>
            <w:r>
              <w:t>(b)    The angles above are 126</w:t>
            </w:r>
            <w:r w:rsidRPr="00F350FB">
              <w:rPr>
                <w:vertAlign w:val="superscript"/>
              </w:rPr>
              <w:t>o</w:t>
            </w:r>
            <w:r>
              <w:t xml:space="preserve"> and 54</w:t>
            </w:r>
            <w:r w:rsidRPr="00F350FB">
              <w:rPr>
                <w:vertAlign w:val="superscript"/>
              </w:rPr>
              <w:t>o</w:t>
            </w:r>
            <w:r>
              <w:t xml:space="preserve"> for example.</w:t>
            </w:r>
          </w:p>
          <w:p w:rsidR="00165B2C" w:rsidRDefault="00165B2C" w:rsidP="00165B2C">
            <w:pPr>
              <w:pStyle w:val="QuestionStyle"/>
            </w:pPr>
            <w:r>
              <w:t>The opposite angles of the parallelogram are equal.   The cointerior angles of the parallelogram are supplementary.</w:t>
            </w:r>
          </w:p>
          <w:p w:rsidR="00165B2C" w:rsidRDefault="00165B2C" w:rsidP="00165B2C">
            <w:pPr>
              <w:pStyle w:val="QuestionStyle"/>
            </w:pPr>
            <w:r>
              <w:t>The angle sum is 360</w:t>
            </w:r>
            <w:r w:rsidRPr="00F350FB">
              <w:rPr>
                <w:vertAlign w:val="superscript"/>
              </w:rPr>
              <w:t>o</w:t>
            </w:r>
            <w:r>
              <w:t>.</w:t>
            </w:r>
          </w:p>
        </w:tc>
        <w:tc>
          <w:tcPr>
            <w:tcW w:w="2410" w:type="dxa"/>
          </w:tcPr>
          <w:p w:rsidR="00165B2C" w:rsidRDefault="00165B2C" w:rsidP="00165B2C">
            <w:pPr>
              <w:pStyle w:val="QuestionStyle"/>
            </w:pPr>
            <w:r>
              <w:t>1 mark for accurately measured angles</w:t>
            </w:r>
          </w:p>
          <w:p w:rsidR="00165B2C" w:rsidRDefault="00165B2C" w:rsidP="00165B2C">
            <w:pPr>
              <w:pStyle w:val="QuestionStyle"/>
            </w:pPr>
          </w:p>
          <w:p w:rsidR="00165B2C" w:rsidRDefault="00165B2C" w:rsidP="00165B2C">
            <w:pPr>
              <w:pStyle w:val="QuestionStyle"/>
            </w:pPr>
            <w:r>
              <w:t>1 mark for any correct statement about the angle properties</w:t>
            </w:r>
          </w:p>
        </w:tc>
      </w:tr>
      <w:tr w:rsidR="00165B2C" w:rsidTr="005E3EB0">
        <w:trPr>
          <w:cantSplit/>
        </w:trPr>
        <w:tc>
          <w:tcPr>
            <w:tcW w:w="1242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6237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(a)       </w:t>
            </w:r>
            <w:r w:rsidRPr="004C60A3">
              <w:rPr>
                <w:rFonts w:ascii="Times New Roman" w:hAnsi="Times New Roman"/>
                <w:color w:val="FF0000"/>
                <w:position w:val="-174"/>
                <w:sz w:val="24"/>
                <w:szCs w:val="24"/>
              </w:rPr>
              <w:object w:dxaOrig="5374" w:dyaOrig="1916" w14:anchorId="1382BBDE">
                <v:shape id="_x0000_i1105" type="#_x0000_t75" style="width:268.5pt;height:96pt" o:ole="">
                  <v:imagedata r:id="rId170" o:title=""/>
                </v:shape>
                <o:OLEObject Type="Embed" ProgID="FXEquation.Equation" ShapeID="_x0000_i1105" DrawAspect="Content" ObjectID="_1556907631" r:id="rId171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 marks for fully reasoned answer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 marks for reasoned answer with minor error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if some minor progress made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65B2C" w:rsidTr="005E3EB0">
        <w:trPr>
          <w:cantSplit/>
        </w:trPr>
        <w:tc>
          <w:tcPr>
            <w:tcW w:w="1242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37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(b)     </w:t>
            </w:r>
            <w:r w:rsidRPr="00F9292B">
              <w:rPr>
                <w:rFonts w:ascii="Times New Roman" w:hAnsi="Times New Roman"/>
                <w:color w:val="FF0000"/>
                <w:position w:val="-174"/>
                <w:sz w:val="24"/>
                <w:szCs w:val="24"/>
              </w:rPr>
              <w:object w:dxaOrig="5734" w:dyaOrig="1916" w14:anchorId="7502D269">
                <v:shape id="_x0000_i1106" type="#_x0000_t75" style="width:286.5pt;height:96pt" o:ole="">
                  <v:imagedata r:id="rId172" o:title=""/>
                </v:shape>
                <o:OLEObject Type="Embed" ProgID="FXEquation.Equation" ShapeID="_x0000_i1106" DrawAspect="Content" ObjectID="_1556907632" r:id="rId173"/>
              </w:objec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 marks for fully reasoned answer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 marks for reasoned answer with minor error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 mark if some minor progress made</w:t>
            </w:r>
          </w:p>
          <w:p w:rsidR="00165B2C" w:rsidRDefault="00165B2C" w:rsidP="00165B2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DD6890" w:rsidRPr="00DD6890" w:rsidRDefault="00DD6890" w:rsidP="00DD6890">
      <w:pPr>
        <w:rPr>
          <w:rFonts w:ascii="Times New Roman" w:hAnsi="Times New Roman"/>
          <w:sz w:val="24"/>
          <w:szCs w:val="24"/>
        </w:rPr>
      </w:pPr>
    </w:p>
    <w:sectPr w:rsidR="00DD6890" w:rsidRPr="00DD6890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0435" w:rsidRDefault="00B70435" w:rsidP="00C868AD">
      <w:r>
        <w:separator/>
      </w:r>
    </w:p>
  </w:endnote>
  <w:endnote w:type="continuationSeparator" w:id="0">
    <w:p w:rsidR="00B70435" w:rsidRDefault="00B70435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athematica1">
    <w:altName w:val="Symbol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43629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77648" w:rsidRDefault="007776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2C24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777648" w:rsidRDefault="007776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79869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77648" w:rsidRDefault="007776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043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77648" w:rsidRDefault="007776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0435" w:rsidRDefault="00B70435" w:rsidP="00C868AD">
      <w:r>
        <w:separator/>
      </w:r>
    </w:p>
  </w:footnote>
  <w:footnote w:type="continuationSeparator" w:id="0">
    <w:p w:rsidR="00B70435" w:rsidRDefault="00B70435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648" w:rsidRPr="00C868AD" w:rsidRDefault="00B70435">
    <w:pPr>
      <w:pStyle w:val="Header"/>
      <w:rPr>
        <w:u w:val="single"/>
      </w:rPr>
    </w:pPr>
    <w:sdt>
      <w:sdtPr>
        <w:rPr>
          <w:u w:val="single"/>
        </w:rPr>
        <w:alias w:val="Comments"/>
        <w:tag w:val=""/>
        <w:id w:val="-137803159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777648">
          <w:rPr>
            <w:u w:val="single"/>
          </w:rPr>
          <w:t>School Name</w:t>
        </w:r>
      </w:sdtContent>
    </w:sdt>
    <w:r w:rsidR="00777648">
      <w:rPr>
        <w:u w:val="single"/>
      </w:rPr>
      <w:t xml:space="preserve">                       Mathematics </w:t>
    </w:r>
    <w:r w:rsidR="00777648" w:rsidRPr="00C868AD">
      <w:rPr>
        <w:u w:val="single"/>
      </w:rPr>
      <w:t>Test</w:t>
    </w:r>
    <w:r w:rsidR="00777648">
      <w:rPr>
        <w:u w:val="single"/>
      </w:rPr>
      <w:t xml:space="preserve">  -  </w:t>
    </w:r>
    <w:sdt>
      <w:sdtPr>
        <w:rPr>
          <w:u w:val="single"/>
        </w:rPr>
        <w:alias w:val="Title"/>
        <w:tag w:val=""/>
        <w:id w:val="1775589371"/>
        <w:placeholder>
          <w:docPart w:val="B70B913643794AE3B18DF64EF86F542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77648">
          <w:rPr>
            <w:u w:val="single"/>
          </w:rPr>
          <w:t>Polygons and Circles</w:t>
        </w:r>
      </w:sdtContent>
    </w:sdt>
    <w:r w:rsidR="00777648" w:rsidRPr="00C868AD">
      <w:rPr>
        <w:u w:val="single"/>
      </w:rPr>
      <w:tab/>
    </w:r>
    <w:sdt>
      <w:sdtPr>
        <w:rPr>
          <w:u w:val="single"/>
        </w:rPr>
        <w:alias w:val="Status"/>
        <w:tag w:val=""/>
        <w:id w:val="143868159"/>
        <w:placeholder>
          <w:docPart w:val="63E6EEC54E4B443C997043069968D518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777648">
          <w:rPr>
            <w:u w:val="single"/>
          </w:rPr>
          <w:t>2017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C274E"/>
    <w:multiLevelType w:val="hybridMultilevel"/>
    <w:tmpl w:val="C3C26676"/>
    <w:lvl w:ilvl="0" w:tplc="BE184A6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F1E0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C777B"/>
    <w:multiLevelType w:val="hybridMultilevel"/>
    <w:tmpl w:val="EF1CB580"/>
    <w:lvl w:ilvl="0" w:tplc="8876A414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4245E"/>
    <w:multiLevelType w:val="hybridMultilevel"/>
    <w:tmpl w:val="A48E79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8266B"/>
    <w:multiLevelType w:val="hybridMultilevel"/>
    <w:tmpl w:val="D0E0C8D4"/>
    <w:lvl w:ilvl="0" w:tplc="573039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95AD4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C2D86"/>
    <w:multiLevelType w:val="hybridMultilevel"/>
    <w:tmpl w:val="9784531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BD199C"/>
    <w:multiLevelType w:val="hybridMultilevel"/>
    <w:tmpl w:val="7B88A526"/>
    <w:lvl w:ilvl="0" w:tplc="175A292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8C1300"/>
    <w:multiLevelType w:val="hybridMultilevel"/>
    <w:tmpl w:val="477A868C"/>
    <w:lvl w:ilvl="0" w:tplc="0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8949E9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11"/>
  </w:num>
  <w:num w:numId="4">
    <w:abstractNumId w:val="3"/>
  </w:num>
  <w:num w:numId="5">
    <w:abstractNumId w:val="13"/>
  </w:num>
  <w:num w:numId="6">
    <w:abstractNumId w:val="0"/>
  </w:num>
  <w:num w:numId="7">
    <w:abstractNumId w:val="15"/>
  </w:num>
  <w:num w:numId="8">
    <w:abstractNumId w:val="17"/>
  </w:num>
  <w:num w:numId="9">
    <w:abstractNumId w:val="4"/>
  </w:num>
  <w:num w:numId="10">
    <w:abstractNumId w:val="7"/>
  </w:num>
  <w:num w:numId="11">
    <w:abstractNumId w:val="9"/>
  </w:num>
  <w:num w:numId="12">
    <w:abstractNumId w:val="16"/>
  </w:num>
  <w:num w:numId="13">
    <w:abstractNumId w:val="5"/>
  </w:num>
  <w:num w:numId="14">
    <w:abstractNumId w:val="2"/>
  </w:num>
  <w:num w:numId="15">
    <w:abstractNumId w:val="14"/>
  </w:num>
  <w:num w:numId="16">
    <w:abstractNumId w:val="10"/>
  </w:num>
  <w:num w:numId="17">
    <w:abstractNumId w:val="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DE6"/>
    <w:rsid w:val="000176AA"/>
    <w:rsid w:val="000266E5"/>
    <w:rsid w:val="00050F16"/>
    <w:rsid w:val="000878D9"/>
    <w:rsid w:val="00097813"/>
    <w:rsid w:val="000A3DF6"/>
    <w:rsid w:val="000C4CAD"/>
    <w:rsid w:val="00101A66"/>
    <w:rsid w:val="001056CD"/>
    <w:rsid w:val="00110126"/>
    <w:rsid w:val="00145155"/>
    <w:rsid w:val="00146DE6"/>
    <w:rsid w:val="00165B2C"/>
    <w:rsid w:val="0018287C"/>
    <w:rsid w:val="001B0C32"/>
    <w:rsid w:val="001B4304"/>
    <w:rsid w:val="001D1C88"/>
    <w:rsid w:val="001D25CA"/>
    <w:rsid w:val="001D51F7"/>
    <w:rsid w:val="00213B86"/>
    <w:rsid w:val="00216994"/>
    <w:rsid w:val="00240741"/>
    <w:rsid w:val="00246314"/>
    <w:rsid w:val="0028235D"/>
    <w:rsid w:val="002A3CD8"/>
    <w:rsid w:val="002B5FFD"/>
    <w:rsid w:val="002C1F1F"/>
    <w:rsid w:val="002C796E"/>
    <w:rsid w:val="002F359A"/>
    <w:rsid w:val="002F6CD4"/>
    <w:rsid w:val="002F71E5"/>
    <w:rsid w:val="00325745"/>
    <w:rsid w:val="00343353"/>
    <w:rsid w:val="003570FE"/>
    <w:rsid w:val="003606FB"/>
    <w:rsid w:val="00372922"/>
    <w:rsid w:val="00374BC9"/>
    <w:rsid w:val="00396770"/>
    <w:rsid w:val="003D41FF"/>
    <w:rsid w:val="00413DF5"/>
    <w:rsid w:val="00425C9D"/>
    <w:rsid w:val="004469D5"/>
    <w:rsid w:val="00452A7A"/>
    <w:rsid w:val="00460B7C"/>
    <w:rsid w:val="00474558"/>
    <w:rsid w:val="004A5C38"/>
    <w:rsid w:val="004A64CB"/>
    <w:rsid w:val="004D00E4"/>
    <w:rsid w:val="004E1D1E"/>
    <w:rsid w:val="004E25DA"/>
    <w:rsid w:val="005277D4"/>
    <w:rsid w:val="005503D3"/>
    <w:rsid w:val="005615AC"/>
    <w:rsid w:val="00580F8E"/>
    <w:rsid w:val="00591FD0"/>
    <w:rsid w:val="005B261E"/>
    <w:rsid w:val="005C44C0"/>
    <w:rsid w:val="005E3EB0"/>
    <w:rsid w:val="005F70B5"/>
    <w:rsid w:val="00624B16"/>
    <w:rsid w:val="006415B0"/>
    <w:rsid w:val="00641EA7"/>
    <w:rsid w:val="00667642"/>
    <w:rsid w:val="006718CF"/>
    <w:rsid w:val="006833C2"/>
    <w:rsid w:val="00685EB7"/>
    <w:rsid w:val="006A1410"/>
    <w:rsid w:val="006C3A9E"/>
    <w:rsid w:val="006C60A7"/>
    <w:rsid w:val="006C67CF"/>
    <w:rsid w:val="006E7F82"/>
    <w:rsid w:val="006F3D36"/>
    <w:rsid w:val="00726E41"/>
    <w:rsid w:val="00730DEA"/>
    <w:rsid w:val="00735494"/>
    <w:rsid w:val="007403DD"/>
    <w:rsid w:val="00777648"/>
    <w:rsid w:val="007A4BC0"/>
    <w:rsid w:val="007A7013"/>
    <w:rsid w:val="007B3348"/>
    <w:rsid w:val="007D3324"/>
    <w:rsid w:val="007D39B1"/>
    <w:rsid w:val="008231F7"/>
    <w:rsid w:val="00845ACB"/>
    <w:rsid w:val="00853748"/>
    <w:rsid w:val="00860520"/>
    <w:rsid w:val="00872A74"/>
    <w:rsid w:val="00885304"/>
    <w:rsid w:val="008959EE"/>
    <w:rsid w:val="008A20B4"/>
    <w:rsid w:val="008B7480"/>
    <w:rsid w:val="008C68D7"/>
    <w:rsid w:val="008D649D"/>
    <w:rsid w:val="008F3E43"/>
    <w:rsid w:val="008F7C86"/>
    <w:rsid w:val="009225C7"/>
    <w:rsid w:val="00941E79"/>
    <w:rsid w:val="00955159"/>
    <w:rsid w:val="009A5487"/>
    <w:rsid w:val="009D24C3"/>
    <w:rsid w:val="009D5D26"/>
    <w:rsid w:val="009E0C2C"/>
    <w:rsid w:val="00A133A2"/>
    <w:rsid w:val="00A158D7"/>
    <w:rsid w:val="00A23965"/>
    <w:rsid w:val="00A252B0"/>
    <w:rsid w:val="00A562ED"/>
    <w:rsid w:val="00A61383"/>
    <w:rsid w:val="00A81533"/>
    <w:rsid w:val="00A824D7"/>
    <w:rsid w:val="00A92A2B"/>
    <w:rsid w:val="00AB0C62"/>
    <w:rsid w:val="00B0317F"/>
    <w:rsid w:val="00B1072B"/>
    <w:rsid w:val="00B26BD8"/>
    <w:rsid w:val="00B70435"/>
    <w:rsid w:val="00B850EA"/>
    <w:rsid w:val="00B925AC"/>
    <w:rsid w:val="00B9780A"/>
    <w:rsid w:val="00BB1127"/>
    <w:rsid w:val="00BC0959"/>
    <w:rsid w:val="00BE233F"/>
    <w:rsid w:val="00C17E11"/>
    <w:rsid w:val="00C204E3"/>
    <w:rsid w:val="00C342C2"/>
    <w:rsid w:val="00C56E1E"/>
    <w:rsid w:val="00C71E16"/>
    <w:rsid w:val="00C868AD"/>
    <w:rsid w:val="00CA11C9"/>
    <w:rsid w:val="00CA296A"/>
    <w:rsid w:val="00CB457B"/>
    <w:rsid w:val="00CD209A"/>
    <w:rsid w:val="00CD27CC"/>
    <w:rsid w:val="00CE296F"/>
    <w:rsid w:val="00D03A78"/>
    <w:rsid w:val="00D22C24"/>
    <w:rsid w:val="00D33041"/>
    <w:rsid w:val="00D520B4"/>
    <w:rsid w:val="00D667E2"/>
    <w:rsid w:val="00D752EC"/>
    <w:rsid w:val="00D95422"/>
    <w:rsid w:val="00DA14CB"/>
    <w:rsid w:val="00DA247D"/>
    <w:rsid w:val="00DB0E30"/>
    <w:rsid w:val="00DB4E76"/>
    <w:rsid w:val="00DD06F8"/>
    <w:rsid w:val="00DD6890"/>
    <w:rsid w:val="00E23FED"/>
    <w:rsid w:val="00E371AE"/>
    <w:rsid w:val="00E60EDD"/>
    <w:rsid w:val="00E70CFC"/>
    <w:rsid w:val="00E73210"/>
    <w:rsid w:val="00E97D94"/>
    <w:rsid w:val="00EA0EAF"/>
    <w:rsid w:val="00EB1449"/>
    <w:rsid w:val="00EB3839"/>
    <w:rsid w:val="00ED489E"/>
    <w:rsid w:val="00F76BBF"/>
    <w:rsid w:val="00FA239A"/>
    <w:rsid w:val="00FB7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5"/>
    <o:shapelayout v:ext="edit">
      <o:idmap v:ext="edit" data="1"/>
    </o:shapelayout>
  </w:shapeDefaults>
  <w:decimalSymbol w:val="."/>
  <w:listSeparator w:val=","/>
  <w14:docId w14:val="09D3758F"/>
  <w15:docId w15:val="{CC397C18-5828-482A-8680-D58FDC989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25745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6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D520B4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D520B4"/>
    <w:rPr>
      <w:rFonts w:ascii="Times New Roman" w:eastAsia="Calibri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8530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D689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54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2.bin"/><Relationship Id="rId138" Type="http://schemas.openxmlformats.org/officeDocument/2006/relationships/image" Target="media/image64.png"/><Relationship Id="rId154" Type="http://schemas.openxmlformats.org/officeDocument/2006/relationships/image" Target="media/image72.png"/><Relationship Id="rId159" Type="http://schemas.openxmlformats.org/officeDocument/2006/relationships/oleObject" Target="embeddings/oleObject75.bin"/><Relationship Id="rId175" Type="http://schemas.openxmlformats.org/officeDocument/2006/relationships/glossaryDocument" Target="glossary/document.xml"/><Relationship Id="rId170" Type="http://schemas.openxmlformats.org/officeDocument/2006/relationships/image" Target="media/image80.png"/><Relationship Id="rId16" Type="http://schemas.openxmlformats.org/officeDocument/2006/relationships/image" Target="media/image5.png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oleObject" Target="embeddings/oleObject36.bin"/><Relationship Id="rId102" Type="http://schemas.openxmlformats.org/officeDocument/2006/relationships/image" Target="media/image48.png"/><Relationship Id="rId123" Type="http://schemas.openxmlformats.org/officeDocument/2006/relationships/image" Target="media/image57.png"/><Relationship Id="rId128" Type="http://schemas.openxmlformats.org/officeDocument/2006/relationships/image" Target="media/image59.png"/><Relationship Id="rId144" Type="http://schemas.openxmlformats.org/officeDocument/2006/relationships/image" Target="media/image67.png"/><Relationship Id="rId149" Type="http://schemas.openxmlformats.org/officeDocument/2006/relationships/oleObject" Target="embeddings/oleObject70.bin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oleObject" Target="embeddings/oleObject44.bin"/><Relationship Id="rId160" Type="http://schemas.openxmlformats.org/officeDocument/2006/relationships/image" Target="media/image75.png"/><Relationship Id="rId165" Type="http://schemas.openxmlformats.org/officeDocument/2006/relationships/oleObject" Target="embeddings/oleObject78.bin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113" Type="http://schemas.openxmlformats.org/officeDocument/2006/relationships/image" Target="media/image52.png"/><Relationship Id="rId118" Type="http://schemas.openxmlformats.org/officeDocument/2006/relationships/oleObject" Target="embeddings/oleObject54.bin"/><Relationship Id="rId134" Type="http://schemas.openxmlformats.org/officeDocument/2006/relationships/image" Target="media/image62.png"/><Relationship Id="rId139" Type="http://schemas.openxmlformats.org/officeDocument/2006/relationships/oleObject" Target="embeddings/oleObject65.bin"/><Relationship Id="rId80" Type="http://schemas.openxmlformats.org/officeDocument/2006/relationships/image" Target="media/image37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70.png"/><Relationship Id="rId155" Type="http://schemas.openxmlformats.org/officeDocument/2006/relationships/oleObject" Target="embeddings/oleObject73.bin"/><Relationship Id="rId171" Type="http://schemas.openxmlformats.org/officeDocument/2006/relationships/oleObject" Target="embeddings/oleObject81.bin"/><Relationship Id="rId176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08" Type="http://schemas.openxmlformats.org/officeDocument/2006/relationships/header" Target="header1.xml"/><Relationship Id="rId124" Type="http://schemas.openxmlformats.org/officeDocument/2006/relationships/oleObject" Target="embeddings/oleObject57.bin"/><Relationship Id="rId129" Type="http://schemas.openxmlformats.org/officeDocument/2006/relationships/oleObject" Target="embeddings/oleObject60.bin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oleObject" Target="embeddings/oleObject34.bin"/><Relationship Id="rId91" Type="http://schemas.openxmlformats.org/officeDocument/2006/relationships/oleObject" Target="embeddings/oleObject42.bin"/><Relationship Id="rId96" Type="http://schemas.openxmlformats.org/officeDocument/2006/relationships/image" Target="media/image45.png"/><Relationship Id="rId140" Type="http://schemas.openxmlformats.org/officeDocument/2006/relationships/image" Target="media/image65.png"/><Relationship Id="rId145" Type="http://schemas.openxmlformats.org/officeDocument/2006/relationships/oleObject" Target="embeddings/oleObject68.bin"/><Relationship Id="rId161" Type="http://schemas.openxmlformats.org/officeDocument/2006/relationships/oleObject" Target="embeddings/oleObject76.bin"/><Relationship Id="rId16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2.bin"/><Relationship Id="rId119" Type="http://schemas.openxmlformats.org/officeDocument/2006/relationships/image" Target="media/image55.png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png"/><Relationship Id="rId81" Type="http://schemas.openxmlformats.org/officeDocument/2006/relationships/oleObject" Target="embeddings/oleObject37.bin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56.bin"/><Relationship Id="rId130" Type="http://schemas.openxmlformats.org/officeDocument/2006/relationships/image" Target="media/image60.png"/><Relationship Id="rId135" Type="http://schemas.openxmlformats.org/officeDocument/2006/relationships/oleObject" Target="embeddings/oleObject63.bin"/><Relationship Id="rId143" Type="http://schemas.openxmlformats.org/officeDocument/2006/relationships/oleObject" Target="embeddings/oleObject67.bin"/><Relationship Id="rId148" Type="http://schemas.openxmlformats.org/officeDocument/2006/relationships/image" Target="media/image69.png"/><Relationship Id="rId151" Type="http://schemas.openxmlformats.org/officeDocument/2006/relationships/oleObject" Target="embeddings/oleObject71.bin"/><Relationship Id="rId156" Type="http://schemas.openxmlformats.org/officeDocument/2006/relationships/image" Target="media/image73.png"/><Relationship Id="rId164" Type="http://schemas.openxmlformats.org/officeDocument/2006/relationships/image" Target="media/image77.png"/><Relationship Id="rId169" Type="http://schemas.openxmlformats.org/officeDocument/2006/relationships/oleObject" Target="embeddings/oleObject80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72" Type="http://schemas.openxmlformats.org/officeDocument/2006/relationships/image" Target="media/image8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109" Type="http://schemas.openxmlformats.org/officeDocument/2006/relationships/footer" Target="footer1.xml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5.png"/><Relationship Id="rId97" Type="http://schemas.openxmlformats.org/officeDocument/2006/relationships/oleObject" Target="embeddings/oleObject45.bin"/><Relationship Id="rId104" Type="http://schemas.openxmlformats.org/officeDocument/2006/relationships/image" Target="media/image49.png"/><Relationship Id="rId120" Type="http://schemas.openxmlformats.org/officeDocument/2006/relationships/oleObject" Target="embeddings/oleObject55.bin"/><Relationship Id="rId125" Type="http://schemas.openxmlformats.org/officeDocument/2006/relationships/oleObject" Target="embeddings/oleObject58.bin"/><Relationship Id="rId141" Type="http://schemas.openxmlformats.org/officeDocument/2006/relationships/oleObject" Target="embeddings/oleObject66.bin"/><Relationship Id="rId146" Type="http://schemas.openxmlformats.org/officeDocument/2006/relationships/image" Target="media/image68.png"/><Relationship Id="rId167" Type="http://schemas.openxmlformats.org/officeDocument/2006/relationships/oleObject" Target="embeddings/oleObject79.bin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3.png"/><Relationship Id="rId16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87" Type="http://schemas.openxmlformats.org/officeDocument/2006/relationships/oleObject" Target="embeddings/oleObject40.bin"/><Relationship Id="rId110" Type="http://schemas.openxmlformats.org/officeDocument/2006/relationships/footer" Target="footer2.xml"/><Relationship Id="rId115" Type="http://schemas.openxmlformats.org/officeDocument/2006/relationships/image" Target="media/image53.png"/><Relationship Id="rId131" Type="http://schemas.openxmlformats.org/officeDocument/2006/relationships/oleObject" Target="embeddings/oleObject61.bin"/><Relationship Id="rId136" Type="http://schemas.openxmlformats.org/officeDocument/2006/relationships/image" Target="media/image63.png"/><Relationship Id="rId157" Type="http://schemas.openxmlformats.org/officeDocument/2006/relationships/oleObject" Target="embeddings/oleObject74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8.png"/><Relationship Id="rId152" Type="http://schemas.openxmlformats.org/officeDocument/2006/relationships/image" Target="media/image71.png"/><Relationship Id="rId173" Type="http://schemas.openxmlformats.org/officeDocument/2006/relationships/oleObject" Target="embeddings/oleObject82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56" Type="http://schemas.openxmlformats.org/officeDocument/2006/relationships/image" Target="media/image25.png"/><Relationship Id="rId77" Type="http://schemas.openxmlformats.org/officeDocument/2006/relationships/oleObject" Target="embeddings/oleObject35.bin"/><Relationship Id="rId100" Type="http://schemas.openxmlformats.org/officeDocument/2006/relationships/image" Target="media/image47.png"/><Relationship Id="rId105" Type="http://schemas.openxmlformats.org/officeDocument/2006/relationships/oleObject" Target="embeddings/oleObject49.bin"/><Relationship Id="rId126" Type="http://schemas.openxmlformats.org/officeDocument/2006/relationships/image" Target="media/image58.png"/><Relationship Id="rId147" Type="http://schemas.openxmlformats.org/officeDocument/2006/relationships/oleObject" Target="embeddings/oleObject69.bin"/><Relationship Id="rId168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png"/><Relationship Id="rId93" Type="http://schemas.openxmlformats.org/officeDocument/2006/relationships/oleObject" Target="embeddings/oleObject43.bin"/><Relationship Id="rId98" Type="http://schemas.openxmlformats.org/officeDocument/2006/relationships/image" Target="media/image46.png"/><Relationship Id="rId121" Type="http://schemas.openxmlformats.org/officeDocument/2006/relationships/image" Target="media/image56.png"/><Relationship Id="rId142" Type="http://schemas.openxmlformats.org/officeDocument/2006/relationships/image" Target="media/image66.png"/><Relationship Id="rId163" Type="http://schemas.openxmlformats.org/officeDocument/2006/relationships/oleObject" Target="embeddings/oleObject77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png"/><Relationship Id="rId67" Type="http://schemas.openxmlformats.org/officeDocument/2006/relationships/oleObject" Target="embeddings/oleObject30.bin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4.bin"/><Relationship Id="rId158" Type="http://schemas.openxmlformats.org/officeDocument/2006/relationships/image" Target="media/image74.png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62" Type="http://schemas.openxmlformats.org/officeDocument/2006/relationships/image" Target="media/image28.png"/><Relationship Id="rId83" Type="http://schemas.openxmlformats.org/officeDocument/2006/relationships/oleObject" Target="embeddings/oleObject38.bin"/><Relationship Id="rId88" Type="http://schemas.openxmlformats.org/officeDocument/2006/relationships/image" Target="media/image41.png"/><Relationship Id="rId111" Type="http://schemas.openxmlformats.org/officeDocument/2006/relationships/image" Target="media/image51.png"/><Relationship Id="rId132" Type="http://schemas.openxmlformats.org/officeDocument/2006/relationships/image" Target="media/image61.png"/><Relationship Id="rId153" Type="http://schemas.openxmlformats.org/officeDocument/2006/relationships/oleObject" Target="embeddings/oleObject72.bin"/><Relationship Id="rId174" Type="http://schemas.openxmlformats.org/officeDocument/2006/relationships/fontTable" Target="fontTable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5.bin"/><Relationship Id="rId106" Type="http://schemas.openxmlformats.org/officeDocument/2006/relationships/image" Target="media/image50.png"/><Relationship Id="rId127" Type="http://schemas.openxmlformats.org/officeDocument/2006/relationships/oleObject" Target="embeddings/oleObject59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esktop\Draft%20Products\Draft%20products%202016\2016%207%2010%20Assessment%20Bank\Year%207%208%20Test%20Template%202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C48E10B1E714B5C9464356D16A137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01911F-49B6-445E-A175-DF35F2B4465D}"/>
      </w:docPartPr>
      <w:docPartBody>
        <w:p w:rsidR="009D287C" w:rsidRDefault="00A427A0">
          <w:pPr>
            <w:pStyle w:val="8C48E10B1E714B5C9464356D16A1373A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45691C47A4E24B7F8349CE5444CEFD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5CD004-E2C0-465A-8BF8-67200F3381B4}"/>
      </w:docPartPr>
      <w:docPartBody>
        <w:p w:rsidR="009D287C" w:rsidRDefault="00A427A0">
          <w:pPr>
            <w:pStyle w:val="45691C47A4E24B7F8349CE5444CEFD19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50BA8C4F2A0B4F96B212C3DE2B0F15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3BB709-1AD5-4C6A-9C68-304CFD7687BF}"/>
      </w:docPartPr>
      <w:docPartBody>
        <w:p w:rsidR="009D287C" w:rsidRDefault="00A427A0">
          <w:pPr>
            <w:pStyle w:val="50BA8C4F2A0B4F96B212C3DE2B0F151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05F819DFD7F64632972ACD29A270D0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F25910-E51E-4739-BB4B-90ED14A31CF6}"/>
      </w:docPartPr>
      <w:docPartBody>
        <w:p w:rsidR="009D287C" w:rsidRDefault="00A427A0">
          <w:pPr>
            <w:pStyle w:val="05F819DFD7F64632972ACD29A270D036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B70B913643794AE3B18DF64EF86F54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2A2F10-9AFB-4EC9-9EF7-FE8CCE06A827}"/>
      </w:docPartPr>
      <w:docPartBody>
        <w:p w:rsidR="009D287C" w:rsidRDefault="00A427A0">
          <w:pPr>
            <w:pStyle w:val="B70B913643794AE3B18DF64EF86F5424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52998C95CABA48AEBA4E48C793DA79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BA57A8-6235-4594-A0FB-3ADE5D694788}"/>
      </w:docPartPr>
      <w:docPartBody>
        <w:p w:rsidR="009D287C" w:rsidRDefault="00A427A0">
          <w:pPr>
            <w:pStyle w:val="52998C95CABA48AEBA4E48C793DA7942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63E6EEC54E4B443C997043069968D5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E21F3E-FF61-4DF1-BC58-A0FD74CE6FC0}"/>
      </w:docPartPr>
      <w:docPartBody>
        <w:p w:rsidR="009D287C" w:rsidRDefault="00A427A0">
          <w:pPr>
            <w:pStyle w:val="63E6EEC54E4B443C997043069968D518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597C71C5D4C043449BD4A2B286357B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B50285-0926-4D20-8A1F-9EB31A85E7C2}"/>
      </w:docPartPr>
      <w:docPartBody>
        <w:p w:rsidR="009D287C" w:rsidRDefault="00A427A0">
          <w:pPr>
            <w:pStyle w:val="597C71C5D4C043449BD4A2B286357BAD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A3A892C8746D4A5EBBBACC57004478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46152F-44C5-445F-BBBD-F0AAE0B71898}"/>
      </w:docPartPr>
      <w:docPartBody>
        <w:p w:rsidR="009D287C" w:rsidRDefault="00A427A0">
          <w:pPr>
            <w:pStyle w:val="A3A892C8746D4A5EBBBACC570044788E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D08D9ADCD07341DCB6CD1AD19C642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B2E2C0-D2ED-4176-B540-975CAF923374}"/>
      </w:docPartPr>
      <w:docPartBody>
        <w:p w:rsidR="009D287C" w:rsidRDefault="00A427A0">
          <w:pPr>
            <w:pStyle w:val="D08D9ADCD07341DCB6CD1AD19C6420EE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1471240A3DDE4DD2BD3105A7DA9CCB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E6C0AC-AE3F-4226-B732-C28CF9D8D779}"/>
      </w:docPartPr>
      <w:docPartBody>
        <w:p w:rsidR="009D287C" w:rsidRDefault="00A427A0">
          <w:pPr>
            <w:pStyle w:val="1471240A3DDE4DD2BD3105A7DA9CCB24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980B74FBDF2E4B6FA346069E66971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8AF5D9-5712-4F67-8287-BDDB23F21098}"/>
      </w:docPartPr>
      <w:docPartBody>
        <w:p w:rsidR="009D287C" w:rsidRDefault="00A427A0">
          <w:pPr>
            <w:pStyle w:val="980B74FBDF2E4B6FA346069E66971026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4FD6A56E2C3F40DD9899E3A452FF7E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F50DAD-35E1-44F5-9A69-A61EEC8423C9}"/>
      </w:docPartPr>
      <w:docPartBody>
        <w:p w:rsidR="009D287C" w:rsidRDefault="00A427A0">
          <w:pPr>
            <w:pStyle w:val="4FD6A56E2C3F40DD9899E3A452FF7EB6"/>
          </w:pPr>
          <w:r w:rsidRPr="00EE6CF7">
            <w:rPr>
              <w:rStyle w:val="PlaceholderText"/>
            </w:rPr>
            <w:t>[Title]</w:t>
          </w:r>
        </w:p>
      </w:docPartBody>
    </w:docPart>
    <w:docPart>
      <w:docPartPr>
        <w:name w:val="F296557F77694B5D9D6CE8A49D702D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1F4D6A-3885-479E-B3FC-0245DBAD3F93}"/>
      </w:docPartPr>
      <w:docPartBody>
        <w:p w:rsidR="009D287C" w:rsidRDefault="00A427A0">
          <w:pPr>
            <w:pStyle w:val="F296557F77694B5D9D6CE8A49D702DF1"/>
          </w:pPr>
          <w:r w:rsidRPr="00A1070F">
            <w:rPr>
              <w:rStyle w:val="PlaceholderText"/>
            </w:rPr>
            <w:t>[Comments]</w:t>
          </w:r>
        </w:p>
      </w:docPartBody>
    </w:docPart>
    <w:docPart>
      <w:docPartPr>
        <w:name w:val="6010477F0E2A40EE88925D10BE7D7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3432F-DC70-4A31-BDAA-DCA640CA15E5}"/>
      </w:docPartPr>
      <w:docPartBody>
        <w:p w:rsidR="009D287C" w:rsidRDefault="00A427A0">
          <w:pPr>
            <w:pStyle w:val="6010477F0E2A40EE88925D10BE7D7346"/>
          </w:pPr>
          <w:r w:rsidRPr="00A1070F">
            <w:rPr>
              <w:rStyle w:val="PlaceholderText"/>
            </w:rPr>
            <w:t>[Status]</w:t>
          </w:r>
        </w:p>
      </w:docPartBody>
    </w:docPart>
    <w:docPart>
      <w:docPartPr>
        <w:name w:val="FBC773144C6344F7A40633C19196C9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0F7A02-720A-4567-AF6D-DB9C0BD2311A}"/>
      </w:docPartPr>
      <w:docPartBody>
        <w:p w:rsidR="009D287C" w:rsidRDefault="00A427A0">
          <w:pPr>
            <w:pStyle w:val="FBC773144C6344F7A40633C19196C92F"/>
          </w:pPr>
          <w:r w:rsidRPr="00EE6CF7">
            <w:rPr>
              <w:rStyle w:val="PlaceholderText"/>
            </w:rPr>
            <w:t>[Category]</w:t>
          </w:r>
        </w:p>
      </w:docPartBody>
    </w:docPart>
    <w:docPart>
      <w:docPartPr>
        <w:name w:val="35DD849B03644978AC8F490DBEBB63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752085-74F3-4DF0-8461-08CD87C6366A}"/>
      </w:docPartPr>
      <w:docPartBody>
        <w:p w:rsidR="009D287C" w:rsidRDefault="00A427A0">
          <w:pPr>
            <w:pStyle w:val="35DD849B03644978AC8F490DBEBB6304"/>
          </w:pPr>
          <w:r w:rsidRPr="00EE6CF7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athematica1">
    <w:altName w:val="Symbol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7A0"/>
    <w:rsid w:val="00297783"/>
    <w:rsid w:val="004A7DE0"/>
    <w:rsid w:val="009D287C"/>
    <w:rsid w:val="00A427A0"/>
    <w:rsid w:val="00EF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C48E10B1E714B5C9464356D16A1373A">
    <w:name w:val="8C48E10B1E714B5C9464356D16A1373A"/>
  </w:style>
  <w:style w:type="paragraph" w:customStyle="1" w:styleId="45691C47A4E24B7F8349CE5444CEFD19">
    <w:name w:val="45691C47A4E24B7F8349CE5444CEFD19"/>
  </w:style>
  <w:style w:type="paragraph" w:customStyle="1" w:styleId="50BA8C4F2A0B4F96B212C3DE2B0F1514">
    <w:name w:val="50BA8C4F2A0B4F96B212C3DE2B0F1514"/>
  </w:style>
  <w:style w:type="paragraph" w:customStyle="1" w:styleId="05F819DFD7F64632972ACD29A270D036">
    <w:name w:val="05F819DFD7F64632972ACD29A270D036"/>
  </w:style>
  <w:style w:type="paragraph" w:customStyle="1" w:styleId="7D3ECED4346C47AAA8AFC9C792476B41">
    <w:name w:val="7D3ECED4346C47AAA8AFC9C792476B41"/>
  </w:style>
  <w:style w:type="paragraph" w:customStyle="1" w:styleId="E332D73F8B6E4DF1A82369C3FADC8206">
    <w:name w:val="E332D73F8B6E4DF1A82369C3FADC8206"/>
  </w:style>
  <w:style w:type="paragraph" w:customStyle="1" w:styleId="B70B913643794AE3B18DF64EF86F5424">
    <w:name w:val="B70B913643794AE3B18DF64EF86F5424"/>
  </w:style>
  <w:style w:type="paragraph" w:customStyle="1" w:styleId="1013425FCC6A49CDACFA126E1C91DE24">
    <w:name w:val="1013425FCC6A49CDACFA126E1C91DE24"/>
  </w:style>
  <w:style w:type="paragraph" w:customStyle="1" w:styleId="52998C95CABA48AEBA4E48C793DA7942">
    <w:name w:val="52998C95CABA48AEBA4E48C793DA7942"/>
  </w:style>
  <w:style w:type="paragraph" w:customStyle="1" w:styleId="63E6EEC54E4B443C997043069968D518">
    <w:name w:val="63E6EEC54E4B443C997043069968D518"/>
  </w:style>
  <w:style w:type="paragraph" w:customStyle="1" w:styleId="597C71C5D4C043449BD4A2B286357BAD">
    <w:name w:val="597C71C5D4C043449BD4A2B286357BAD"/>
  </w:style>
  <w:style w:type="paragraph" w:customStyle="1" w:styleId="A3A892C8746D4A5EBBBACC570044788E">
    <w:name w:val="A3A892C8746D4A5EBBBACC570044788E"/>
  </w:style>
  <w:style w:type="paragraph" w:customStyle="1" w:styleId="D08D9ADCD07341DCB6CD1AD19C6420EE">
    <w:name w:val="D08D9ADCD07341DCB6CD1AD19C6420EE"/>
  </w:style>
  <w:style w:type="paragraph" w:customStyle="1" w:styleId="1471240A3DDE4DD2BD3105A7DA9CCB24">
    <w:name w:val="1471240A3DDE4DD2BD3105A7DA9CCB24"/>
  </w:style>
  <w:style w:type="paragraph" w:customStyle="1" w:styleId="980B74FBDF2E4B6FA346069E66971026">
    <w:name w:val="980B74FBDF2E4B6FA346069E66971026"/>
  </w:style>
  <w:style w:type="paragraph" w:customStyle="1" w:styleId="4FD6A56E2C3F40DD9899E3A452FF7EB6">
    <w:name w:val="4FD6A56E2C3F40DD9899E3A452FF7EB6"/>
  </w:style>
  <w:style w:type="paragraph" w:customStyle="1" w:styleId="F4394AA5EBE741A4B0467B6EBCD6AAA1">
    <w:name w:val="F4394AA5EBE741A4B0467B6EBCD6AAA1"/>
  </w:style>
  <w:style w:type="paragraph" w:customStyle="1" w:styleId="94A9862075CF4F46902CA0BB590EB2C5">
    <w:name w:val="94A9862075CF4F46902CA0BB590EB2C5"/>
  </w:style>
  <w:style w:type="paragraph" w:customStyle="1" w:styleId="FEC2933C52534FBF888DAF1993613691">
    <w:name w:val="FEC2933C52534FBF888DAF1993613691"/>
  </w:style>
  <w:style w:type="paragraph" w:customStyle="1" w:styleId="C1294B58218F483FBBE293D92A48E916">
    <w:name w:val="C1294B58218F483FBBE293D92A48E916"/>
  </w:style>
  <w:style w:type="paragraph" w:customStyle="1" w:styleId="F296557F77694B5D9D6CE8A49D702DF1">
    <w:name w:val="F296557F77694B5D9D6CE8A49D702DF1"/>
  </w:style>
  <w:style w:type="paragraph" w:customStyle="1" w:styleId="6010477F0E2A40EE88925D10BE7D7346">
    <w:name w:val="6010477F0E2A40EE88925D10BE7D7346"/>
  </w:style>
  <w:style w:type="paragraph" w:customStyle="1" w:styleId="FBC773144C6344F7A40633C19196C92F">
    <w:name w:val="FBC773144C6344F7A40633C19196C92F"/>
  </w:style>
  <w:style w:type="paragraph" w:customStyle="1" w:styleId="35DD849B03644978AC8F490DBEBB6304">
    <w:name w:val="35DD849B03644978AC8F490DBEBB630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4AB7FA-A72B-4D8D-BBEC-730DDC2C8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 2016</Template>
  <TotalTime>1</TotalTime>
  <Pages>19</Pages>
  <Words>1666</Words>
  <Characters>9497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Polygons and Circles</vt:lpstr>
    </vt:vector>
  </TitlesOfParts>
  <Company>Western Mathematics</Company>
  <LinksUpToDate>false</LinksUpToDate>
  <CharactersWithSpaces>11141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Polygons and Circles</dc:title>
  <dc:creator>Garry</dc:creator>
  <dc:description>School Name</dc:description>
  <cp:lastModifiedBy>Garry Thorn</cp:lastModifiedBy>
  <cp:revision>2</cp:revision>
  <dcterms:created xsi:type="dcterms:W3CDTF">2017-05-21T11:32:00Z</dcterms:created>
  <dcterms:modified xsi:type="dcterms:W3CDTF">2017-05-21T11:32:00Z</dcterms:modified>
  <cp:category>Year 8</cp:category>
  <cp:contentStatus>2017</cp:contentStatus>
</cp:coreProperties>
</file>