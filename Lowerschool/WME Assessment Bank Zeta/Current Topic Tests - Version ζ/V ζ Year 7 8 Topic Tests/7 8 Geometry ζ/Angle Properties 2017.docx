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730DEA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972939937"/>
              <w:placeholder>
                <w:docPart w:val="7E1A0EB67D644D468E8E30A87F441C2A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730DEA" w:rsidRPr="005615AC" w:rsidRDefault="0042418F" w:rsidP="00730DEA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730DEA" w:rsidRDefault="00730DEA" w:rsidP="00730DEA">
            <w:pPr>
              <w:pStyle w:val="Header"/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830057525"/>
                <w:placeholder>
                  <w:docPart w:val="5180201158C74EDABA0785B1C06E8B77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42418F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325745" w:rsidTr="00EA0EAF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7C7FB56727334CD8B8A797701CEA0FE0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42418F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1379147407294D78A865924B21113AD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42418F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Angle Properties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084534" w:rsidTr="00084534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084534" w:rsidRDefault="00084534" w:rsidP="00084534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084534" w:rsidRDefault="00084534" w:rsidP="00084534">
            <w:pPr>
              <w:pStyle w:val="ListParagraph"/>
              <w:numPr>
                <w:ilvl w:val="0"/>
                <w:numId w:val="7"/>
              </w:numPr>
              <w:spacing w:after="200" w:line="276" w:lineRule="auto"/>
              <w:ind w:left="46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Use the language, notation and conventions of geometry.</w:t>
            </w:r>
          </w:p>
          <w:p w:rsidR="00084534" w:rsidRDefault="00084534" w:rsidP="00084534">
            <w:pPr>
              <w:pStyle w:val="ListParagraph"/>
              <w:numPr>
                <w:ilvl w:val="0"/>
                <w:numId w:val="7"/>
              </w:numPr>
              <w:spacing w:after="200" w:line="276" w:lineRule="auto"/>
              <w:ind w:left="46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Recognise the geometric properties of angles at a point.</w:t>
            </w:r>
          </w:p>
          <w:p w:rsidR="00084534" w:rsidRDefault="00084534" w:rsidP="00084534">
            <w:pPr>
              <w:pStyle w:val="ListParagraph"/>
              <w:numPr>
                <w:ilvl w:val="0"/>
                <w:numId w:val="7"/>
              </w:numPr>
              <w:spacing w:after="200" w:line="276" w:lineRule="auto"/>
              <w:ind w:left="46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Identify corresponding, alternate and co-interior angles when two straight lines are crossed by a transversal (ACMMG163)</w:t>
            </w:r>
          </w:p>
          <w:p w:rsidR="00084534" w:rsidRPr="00C56E1E" w:rsidRDefault="00084534" w:rsidP="00084534">
            <w:pPr>
              <w:pStyle w:val="ListParagraph"/>
              <w:numPr>
                <w:ilvl w:val="0"/>
                <w:numId w:val="7"/>
              </w:numPr>
              <w:spacing w:after="200" w:line="276" w:lineRule="auto"/>
              <w:ind w:left="460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Investigate conditions for two lines to be parallel and solve simple numerical problems using reasoning (ACMMG164)</w:t>
            </w:r>
          </w:p>
        </w:tc>
        <w:tc>
          <w:tcPr>
            <w:tcW w:w="3545" w:type="dxa"/>
            <w:shd w:val="clear" w:color="auto" w:fill="B6DDE8" w:themeFill="accent5" w:themeFillTint="66"/>
            <w:vAlign w:val="center"/>
          </w:tcPr>
          <w:p w:rsidR="00084534" w:rsidRPr="00325745" w:rsidRDefault="00084534" w:rsidP="0008453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084534" w:rsidTr="00EA0EAF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084534" w:rsidRPr="00E371AE" w:rsidRDefault="00084534" w:rsidP="00084534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084534" w:rsidRPr="00E371AE" w:rsidRDefault="00084534" w:rsidP="00084534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084534" w:rsidRPr="00E371AE" w:rsidRDefault="00084534" w:rsidP="00084534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084534" w:rsidRPr="00E371AE" w:rsidRDefault="00084534" w:rsidP="00084534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084534" w:rsidRDefault="00084534" w:rsidP="00084534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  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Calculators are </w:t>
            </w:r>
            <w:r w:rsidRPr="00E371AE">
              <w:rPr>
                <w:rFonts w:asciiTheme="majorHAnsi" w:hAnsiTheme="majorHAnsi"/>
                <w:b/>
                <w:sz w:val="24"/>
                <w:szCs w:val="24"/>
              </w:rPr>
              <w:t xml:space="preserve">not 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>allowed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in this section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>.</w:t>
            </w:r>
          </w:p>
          <w:p w:rsidR="00084534" w:rsidRPr="00084534" w:rsidRDefault="00084534" w:rsidP="00084534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          </w:t>
            </w:r>
            <w:r w:rsidRPr="00084534">
              <w:rPr>
                <w:rFonts w:asciiTheme="majorHAnsi" w:hAnsiTheme="majorHAnsi"/>
                <w:b/>
                <w:sz w:val="24"/>
                <w:szCs w:val="24"/>
              </w:rPr>
              <w:t>A protractor and ruler are needed for this test.</w:t>
            </w: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084534" w:rsidRPr="0076733B" w:rsidRDefault="00084534" w:rsidP="00EF1062">
            <w:pPr>
              <w:pStyle w:val="QuestionStyle"/>
            </w:pPr>
            <w:r w:rsidRPr="0076733B">
              <w:t xml:space="preserve">Use a protractor to help draw and label an angle </w:t>
            </w:r>
            <w:r w:rsidR="00E348F6" w:rsidRPr="0076733B">
              <w:rPr>
                <w:i/>
              </w:rPr>
              <w:t>STU</w:t>
            </w:r>
            <w:r w:rsidRPr="0076733B">
              <w:t xml:space="preserve">, which </w:t>
            </w:r>
            <w:r w:rsidR="00E348F6" w:rsidRPr="0076733B">
              <w:t>measures 38</w:t>
            </w:r>
            <w:r w:rsidRPr="0076733B">
              <w:rPr>
                <w:vertAlign w:val="superscript"/>
              </w:rPr>
              <w:t>o</w:t>
            </w:r>
            <w:r w:rsidRPr="0076733B">
              <w:t>.</w:t>
            </w: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  <w:rPr>
                <w:noProof/>
                <w:lang w:eastAsia="en-AU"/>
              </w:rPr>
            </w:pPr>
            <w:r w:rsidRPr="0076733B">
              <w:rPr>
                <w:noProof/>
                <w:lang w:eastAsia="en-AU"/>
              </w:rPr>
              <w:t xml:space="preserve">                                                                                                               </w:t>
            </w:r>
          </w:p>
          <w:p w:rsidR="00084534" w:rsidRPr="0076733B" w:rsidRDefault="00084534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w:t xml:space="preserve">                                                                       </w:t>
            </w: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97" type="#_x0000_t75" style="position:absolute;margin-left:253.1pt;margin-top:15.6pt;width:188.35pt;height:70pt;z-index:251672576;mso-position-horizontal-relative:text;mso-position-vertical-relative:text">
                  <v:imagedata r:id="rId8" o:title=""/>
                </v:shape>
                <o:OLEObject Type="Embed" ProgID="FXDraw.Graphic" ShapeID="_x0000_s1097" DrawAspect="Content" ObjectID="_1556907501" r:id="rId9"/>
              </w:object>
            </w:r>
            <w:r w:rsidR="00284321" w:rsidRPr="0076733B">
              <w:rPr>
                <w:noProof/>
                <w:lang w:eastAsia="en-AU"/>
              </w:rPr>
              <w:t>What is the value</w:t>
            </w:r>
            <w:r w:rsidR="00084534" w:rsidRPr="0076733B">
              <w:rPr>
                <w:noProof/>
                <w:lang w:eastAsia="en-AU"/>
              </w:rPr>
              <w:t xml:space="preserve"> of  </w:t>
            </w:r>
            <w:r w:rsidR="0076733B" w:rsidRPr="0076733B">
              <w:rPr>
                <w:noProof/>
                <w:lang w:eastAsia="en-AU"/>
              </w:rPr>
              <w:object w:dxaOrig="304" w:dyaOrig="156" w14:anchorId="353A5B29">
                <v:shape id="_x0000_i1026" type="#_x0000_t75" style="width:15pt;height:7.5pt" o:ole="">
                  <v:imagedata r:id="rId10" o:title=""/>
                </v:shape>
                <o:OLEObject Type="Embed" ProgID="FXEquation.Equation" ShapeID="_x0000_i1026" DrawAspect="Content" ObjectID="_1556907382" r:id="rId11"/>
              </w:object>
            </w:r>
            <w:r w:rsidR="00084534" w:rsidRPr="0076733B">
              <w:rPr>
                <w:noProof/>
                <w:lang w:eastAsia="en-AU"/>
              </w:rPr>
              <w:t xml:space="preserve">  </w:t>
            </w:r>
          </w:p>
          <w:p w:rsidR="00084534" w:rsidRPr="0076733B" w:rsidRDefault="00084534" w:rsidP="00EF1062">
            <w:pPr>
              <w:pStyle w:val="QuestionStyle"/>
              <w:rPr>
                <w:noProof/>
                <w:lang w:eastAsia="en-AU"/>
              </w:rPr>
            </w:pPr>
          </w:p>
          <w:p w:rsidR="00084534" w:rsidRPr="0076733B" w:rsidRDefault="00084534" w:rsidP="00EF1062">
            <w:pPr>
              <w:pStyle w:val="QuestionStyle"/>
              <w:rPr>
                <w:noProof/>
                <w:lang w:eastAsia="en-AU"/>
              </w:rPr>
            </w:pPr>
          </w:p>
          <w:p w:rsidR="00084534" w:rsidRPr="0076733B" w:rsidRDefault="00084534" w:rsidP="00EF1062">
            <w:pPr>
              <w:pStyle w:val="QuestionStyle"/>
              <w:rPr>
                <w:noProof/>
                <w:lang w:eastAsia="en-AU"/>
              </w:rPr>
            </w:pPr>
            <w:r w:rsidRPr="0076733B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44064" behindDoc="0" locked="0" layoutInCell="1" allowOverlap="1" wp14:anchorId="7F989225" wp14:editId="1B2B9113">
                      <wp:simplePos x="0" y="0"/>
                      <wp:positionH relativeFrom="column">
                        <wp:posOffset>1336675</wp:posOffset>
                      </wp:positionH>
                      <wp:positionV relativeFrom="paragraph">
                        <wp:posOffset>26670</wp:posOffset>
                      </wp:positionV>
                      <wp:extent cx="754380" cy="373380"/>
                      <wp:effectExtent l="0" t="0" r="26670" b="2667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90136C" id="Rectangle 2" o:spid="_x0000_s1026" style="position:absolute;margin-left:105.25pt;margin-top:2.1pt;width:59.4pt;height:29.4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" filled="f" strokecolor="black [3213]" strokeweight="1.5pt"/>
                  </w:pict>
                </mc:Fallback>
              </mc:AlternateContent>
            </w:r>
            <w:r w:rsidR="00284321" w:rsidRPr="0076733B">
              <w:rPr>
                <w:noProof/>
                <w:lang w:eastAsia="en-AU"/>
              </w:rPr>
              <w:t xml:space="preserve">                 </w:t>
            </w:r>
            <w:r w:rsidRPr="0076733B">
              <w:rPr>
                <w:noProof/>
                <w:lang w:eastAsia="en-AU"/>
              </w:rPr>
              <w:t xml:space="preserve">                                    </w:t>
            </w:r>
          </w:p>
          <w:p w:rsidR="00084534" w:rsidRPr="0076733B" w:rsidRDefault="00084534" w:rsidP="00EF1062">
            <w:pPr>
              <w:pStyle w:val="QuestionStyle"/>
              <w:rPr>
                <w:noProof/>
                <w:lang w:eastAsia="en-AU"/>
              </w:rPr>
            </w:pP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31449" w:rsidRPr="0076733B" w:rsidRDefault="001C5755" w:rsidP="00A075D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98" type="#_x0000_t75" style="position:absolute;margin-left:258.25pt;margin-top:13.95pt;width:183.2pt;height:143.2pt;z-index:251673600;mso-position-horizontal-relative:text;mso-position-vertical-relative:text">
                  <v:imagedata r:id="rId12" o:title=""/>
                </v:shape>
                <o:OLEObject Type="Embed" ProgID="FXDraw.Graphic" ShapeID="_x0000_s1098" DrawAspect="Content" ObjectID="_1556907502" r:id="rId13"/>
              </w:object>
            </w:r>
            <w:r w:rsidR="00731449" w:rsidRPr="0076733B">
              <w:rPr>
                <w:rFonts w:ascii="Times New Roman" w:hAnsi="Times New Roman"/>
                <w:sz w:val="24"/>
                <w:szCs w:val="24"/>
              </w:rPr>
              <w:t>Name one of the angles which is</w:t>
            </w:r>
            <w:r w:rsidR="00084534" w:rsidRPr="0076733B">
              <w:rPr>
                <w:rFonts w:ascii="Times New Roman" w:hAnsi="Times New Roman"/>
                <w:sz w:val="24"/>
                <w:szCs w:val="24"/>
              </w:rPr>
              <w:t xml:space="preserve"> adjacent </w:t>
            </w:r>
            <w:r w:rsidR="00731449" w:rsidRPr="0076733B">
              <w:rPr>
                <w:rFonts w:ascii="Times New Roman" w:hAnsi="Times New Roman"/>
                <w:sz w:val="24"/>
                <w:szCs w:val="24"/>
              </w:rPr>
              <w:t xml:space="preserve">to  </w:t>
            </w:r>
            <w:r w:rsidR="0076733B" w:rsidRPr="0076733B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94" w:dyaOrig="192">
                <v:shape id="_x0000_i1028" type="#_x0000_t75" style="width:34.5pt;height:9.75pt" o:ole="">
                  <v:imagedata r:id="rId14" o:title=""/>
                </v:shape>
                <o:OLEObject Type="Embed" ProgID="FXEquation.Equation" ShapeID="_x0000_i1028" DrawAspect="Content" ObjectID="_1556907383" r:id="rId15"/>
              </w:object>
            </w:r>
            <w:r w:rsidR="00731449" w:rsidRPr="0076733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A075D9" w:rsidRPr="0076733B" w:rsidRDefault="00A075D9" w:rsidP="00A075D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A075D9" w:rsidRPr="0076733B" w:rsidRDefault="00A075D9" w:rsidP="00A075D9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731449" w:rsidRPr="0076733B" w:rsidRDefault="00731449" w:rsidP="00EF1062">
            <w:pPr>
              <w:pStyle w:val="QuestionStyle"/>
              <w:rPr>
                <w:noProof/>
                <w:lang w:eastAsia="en-AU"/>
              </w:rPr>
            </w:pPr>
          </w:p>
          <w:p w:rsidR="00731449" w:rsidRPr="0076733B" w:rsidRDefault="00731449" w:rsidP="00EF1062">
            <w:pPr>
              <w:pStyle w:val="QuestionStyle"/>
              <w:rPr>
                <w:noProof/>
                <w:lang w:eastAsia="en-AU"/>
              </w:rPr>
            </w:pPr>
          </w:p>
          <w:p w:rsidR="00731449" w:rsidRPr="0076733B" w:rsidRDefault="00731449" w:rsidP="00EF1062">
            <w:pPr>
              <w:pStyle w:val="QuestionStyle"/>
              <w:rPr>
                <w:noProof/>
                <w:lang w:eastAsia="en-AU"/>
              </w:rPr>
            </w:pPr>
            <w:r w:rsidRPr="0076733B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6528" behindDoc="0" locked="0" layoutInCell="1" allowOverlap="1" wp14:anchorId="7C41738C" wp14:editId="75FAC342">
                      <wp:simplePos x="0" y="0"/>
                      <wp:positionH relativeFrom="column">
                        <wp:posOffset>1336675</wp:posOffset>
                      </wp:positionH>
                      <wp:positionV relativeFrom="paragraph">
                        <wp:posOffset>26670</wp:posOffset>
                      </wp:positionV>
                      <wp:extent cx="754380" cy="373380"/>
                      <wp:effectExtent l="0" t="0" r="26670" b="2667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53D9C2" id="Rectangle 21" o:spid="_x0000_s1026" style="position:absolute;margin-left:105.25pt;margin-top:2.1pt;width:59.4pt;height:29.4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" filled="f" strokecolor="black [3213]" strokeweight="1.5pt"/>
                  </w:pict>
                </mc:Fallback>
              </mc:AlternateContent>
            </w:r>
            <w:r w:rsidRPr="0076733B">
              <w:rPr>
                <w:noProof/>
                <w:lang w:eastAsia="en-AU"/>
              </w:rPr>
              <w:t xml:space="preserve">                                                     </w:t>
            </w:r>
          </w:p>
          <w:p w:rsidR="00731449" w:rsidRPr="0076733B" w:rsidRDefault="00731449" w:rsidP="00EF1062">
            <w:pPr>
              <w:pStyle w:val="QuestionStyle"/>
              <w:rPr>
                <w:noProof/>
                <w:lang w:eastAsia="en-AU"/>
              </w:rPr>
            </w:pPr>
          </w:p>
          <w:p w:rsidR="00084534" w:rsidRPr="0076733B" w:rsidRDefault="00084534" w:rsidP="0008453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0A8D61E0">
                <v:shape id="_x0000_s1055" type="#_x0000_t75" style="position:absolute;margin-left:216.55pt;margin-top:13.95pt;width:234.35pt;height:94.7pt;z-index:251659264;mso-position-horizontal-relative:text;mso-position-vertical-relative:text">
                  <v:imagedata r:id="rId16" o:title=""/>
                </v:shape>
                <o:OLEObject Type="Embed" ProgID="FXDraw.Graphic" ShapeID="_x0000_s1055" DrawAspect="Content" ObjectID="_1556907503" r:id="rId17"/>
              </w:object>
            </w:r>
            <w:r w:rsidR="00084534" w:rsidRPr="0076733B">
              <w:t xml:space="preserve">What is the value of </w:t>
            </w:r>
            <w:r w:rsidR="00084534" w:rsidRPr="0076733B">
              <w:rPr>
                <w:i/>
              </w:rPr>
              <w:t>x</w:t>
            </w:r>
            <w:r w:rsidR="00084534" w:rsidRPr="0076733B">
              <w:t>?</w:t>
            </w: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  <w:rPr>
                <w:noProof/>
                <w:lang w:eastAsia="en-AU"/>
              </w:rPr>
            </w:pPr>
            <w:r w:rsidRPr="0076733B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48160" behindDoc="0" locked="0" layoutInCell="1" allowOverlap="1" wp14:anchorId="08E4DB7E" wp14:editId="4EC52A65">
                      <wp:simplePos x="0" y="0"/>
                      <wp:positionH relativeFrom="column">
                        <wp:posOffset>991870</wp:posOffset>
                      </wp:positionH>
                      <wp:positionV relativeFrom="paragraph">
                        <wp:posOffset>182245</wp:posOffset>
                      </wp:positionV>
                      <wp:extent cx="963930" cy="466725"/>
                      <wp:effectExtent l="0" t="0" r="26670" b="28575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3930" cy="4667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B9F291" id="Rectangle 3" o:spid="_x0000_s1026" style="position:absolute;margin-left:78.1pt;margin-top:14.35pt;width:75.9pt;height:36.75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084534" w:rsidRPr="0076733B" w:rsidRDefault="00084534" w:rsidP="00EF1062">
            <w:pPr>
              <w:pStyle w:val="QuestionStyle"/>
              <w:rPr>
                <w:noProof/>
                <w:lang w:eastAsia="en-AU"/>
              </w:rPr>
            </w:pPr>
            <w:r w:rsidRPr="0076733B">
              <w:rPr>
                <w:noProof/>
                <w:lang w:eastAsia="en-AU"/>
              </w:rPr>
              <w:t xml:space="preserve">                                                            </w:t>
            </w:r>
          </w:p>
          <w:p w:rsidR="00084534" w:rsidRPr="0076733B" w:rsidRDefault="00084534" w:rsidP="00EF1062">
            <w:pPr>
              <w:pStyle w:val="QuestionStyle"/>
              <w:rPr>
                <w:noProof/>
                <w:lang w:eastAsia="en-AU"/>
              </w:rPr>
            </w:pPr>
          </w:p>
          <w:p w:rsidR="00084534" w:rsidRPr="0076733B" w:rsidRDefault="00084534" w:rsidP="00EF1062">
            <w:pPr>
              <w:pStyle w:val="QuestionStyle"/>
            </w:pP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084534" w:rsidP="00EF1062">
            <w:pPr>
              <w:pStyle w:val="QuestionStyle"/>
            </w:pPr>
            <w:r w:rsidRPr="0076733B">
              <w:t xml:space="preserve">Use a protractor </w:t>
            </w:r>
            <w:r w:rsidR="00CB374C" w:rsidRPr="0076733B">
              <w:t xml:space="preserve">measure  </w:t>
            </w:r>
            <w:r w:rsidR="0076733B" w:rsidRPr="0076733B">
              <w:object w:dxaOrig="768" w:dyaOrig="232">
                <v:shape id="_x0000_i1030" type="#_x0000_t75" style="width:38.25pt;height:11.25pt" o:ole="">
                  <v:imagedata r:id="rId18" o:title=""/>
                </v:shape>
                <o:OLEObject Type="Embed" ProgID="FXEquation.Equation" ShapeID="_x0000_i1030" DrawAspect="Content" ObjectID="_1556907384" r:id="rId19"/>
              </w:object>
            </w:r>
            <w:r w:rsidR="00CB374C" w:rsidRPr="0076733B">
              <w:t xml:space="preserve"> </w:t>
            </w:r>
            <w:r w:rsidRPr="0076733B">
              <w:t xml:space="preserve">  </w:t>
            </w:r>
          </w:p>
          <w:p w:rsidR="00084534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4DBB25D8">
                <v:shape id="_x0000_s1099" type="#_x0000_t75" style="position:absolute;margin-left:143.8pt;margin-top:6.2pt;width:224.75pt;height:142.2pt;z-index:251674624">
                  <v:imagedata r:id="rId20" o:title=""/>
                </v:shape>
                <o:OLEObject Type="Embed" ProgID="FXDraw.Graphic" ShapeID="_x0000_s1099" DrawAspect="Content" ObjectID="_1556907504" r:id="rId21"/>
              </w:object>
            </w: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  <w:p w:rsidR="00CB374C" w:rsidRPr="0076733B" w:rsidRDefault="00CB374C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943655" w:rsidRPr="0068398C" w:rsidRDefault="00943655" w:rsidP="00EF1062">
            <w:pPr>
              <w:pStyle w:val="QuestionStyle"/>
            </w:pPr>
            <w:r w:rsidRPr="0076733B">
              <w:t xml:space="preserve"> </w:t>
            </w:r>
            <w:r w:rsidR="0068398C" w:rsidRPr="0068398C">
              <w:object w:dxaOrig="5584" w:dyaOrig="236">
                <v:shape id="_x0000_i1032" type="#_x0000_t75" style="width:279pt;height:12pt" o:ole="">
                  <v:imagedata r:id="rId22" o:title=""/>
                </v:shape>
                <o:OLEObject Type="Embed" ProgID="FXEquation.Equation" ShapeID="_x0000_i1032" DrawAspect="Content" ObjectID="_1556907385" r:id="rId23"/>
              </w:object>
            </w:r>
            <w:r w:rsidRPr="0068398C">
              <w:t xml:space="preserve"> </w:t>
            </w:r>
          </w:p>
          <w:p w:rsidR="00084534" w:rsidRPr="0076733B" w:rsidRDefault="00084534" w:rsidP="00EF1062">
            <w:pPr>
              <w:pStyle w:val="QuestionStyle"/>
            </w:pPr>
            <w:r w:rsidRPr="0076733B">
              <w:t xml:space="preserve">Which </w:t>
            </w:r>
            <w:r w:rsidR="0076733B">
              <w:t>is true</w:t>
            </w:r>
            <w:r w:rsidRPr="0076733B">
              <w:t>?</w:t>
            </w:r>
          </w:p>
          <w:p w:rsidR="0076733B" w:rsidRPr="0076733B" w:rsidRDefault="0076733B" w:rsidP="00EF1062">
            <w:pPr>
              <w:pStyle w:val="QuestionStyle"/>
              <w:rPr>
                <w:noProof/>
                <w:lang w:eastAsia="en-AU"/>
              </w:rPr>
            </w:pPr>
            <w:r w:rsidRPr="0076733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7792" behindDoc="0" locked="0" layoutInCell="1" allowOverlap="1" wp14:anchorId="0E517215" wp14:editId="659245BA">
                      <wp:simplePos x="0" y="0"/>
                      <wp:positionH relativeFrom="column">
                        <wp:posOffset>358140</wp:posOffset>
                      </wp:positionH>
                      <wp:positionV relativeFrom="paragraph">
                        <wp:posOffset>38428</wp:posOffset>
                      </wp:positionV>
                      <wp:extent cx="213360" cy="883920"/>
                      <wp:effectExtent l="0" t="0" r="15240" b="11430"/>
                      <wp:wrapNone/>
                      <wp:docPr id="28" name="Group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954FAA" id="Group 28" o:spid="_x0000_s1026" style="position:absolute;margin-left:28.2pt;margin-top:3.05pt;width:16.8pt;height:69.6pt;z-index:25161779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7xL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CcDvEvBAAAA2wAAAA8AAAAA&#10;AAAAAAAAAAAABwIAAGRycy9kb3ducmV2LnhtbFBLBQYAAAAAAwADALcAAAD1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k1xQAAANsAAAAPAAAAZHJzL2Rvd25yZXYueG1sRI9Ba8JA&#10;FITvQv/D8gQv0mwqYm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AAPsk1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76733B">
              <w:rPr>
                <w:noProof/>
                <w:lang w:eastAsia="en-AU"/>
              </w:rPr>
              <w:t xml:space="preserve">                     </w:t>
            </w:r>
            <w:r>
              <w:rPr>
                <w:noProof/>
                <w:lang w:eastAsia="en-AU"/>
              </w:rPr>
              <w:t xml:space="preserve"> </w:t>
            </w:r>
            <w:r w:rsidRPr="0076733B">
              <w:rPr>
                <w:noProof/>
                <w:lang w:eastAsia="en-AU"/>
              </w:rPr>
              <w:object w:dxaOrig="4488" w:dyaOrig="256">
                <v:shape id="_x0000_i1033" type="#_x0000_t75" style="width:224.25pt;height:12.75pt" o:ole="">
                  <v:imagedata r:id="rId24" o:title=""/>
                </v:shape>
                <o:OLEObject Type="Embed" ProgID="FXEquation.Equation" ShapeID="_x0000_i1033" DrawAspect="Content" ObjectID="_1556907386" r:id="rId25"/>
              </w:object>
            </w:r>
            <w:r w:rsidRPr="0076733B">
              <w:rPr>
                <w:noProof/>
                <w:lang w:eastAsia="en-AU"/>
              </w:rPr>
              <w:t xml:space="preserve"> </w:t>
            </w:r>
          </w:p>
          <w:p w:rsidR="0076733B" w:rsidRPr="0068398C" w:rsidRDefault="0076733B" w:rsidP="00EF1062">
            <w:pPr>
              <w:pStyle w:val="QuestionStyle"/>
              <w:rPr>
                <w:noProof/>
                <w:lang w:eastAsia="en-AU"/>
              </w:rPr>
            </w:pPr>
            <w:r w:rsidRPr="0076733B">
              <w:rPr>
                <w:noProof/>
                <w:lang w:eastAsia="en-AU"/>
              </w:rPr>
              <w:t xml:space="preserve">                     </w:t>
            </w:r>
            <w:r>
              <w:rPr>
                <w:noProof/>
                <w:lang w:eastAsia="en-AU"/>
              </w:rPr>
              <w:t xml:space="preserve"> </w:t>
            </w:r>
            <w:r w:rsidR="0068398C" w:rsidRPr="0068398C">
              <w:rPr>
                <w:noProof/>
                <w:lang w:eastAsia="en-AU"/>
              </w:rPr>
              <w:object w:dxaOrig="4518" w:dyaOrig="256">
                <v:shape id="_x0000_i1034" type="#_x0000_t75" style="width:225.75pt;height:12.75pt" o:ole="">
                  <v:imagedata r:id="rId26" o:title=""/>
                </v:shape>
                <o:OLEObject Type="Embed" ProgID="FXEquation.Equation" ShapeID="_x0000_i1034" DrawAspect="Content" ObjectID="_1556907387" r:id="rId27"/>
              </w:object>
            </w:r>
            <w:r w:rsidRPr="0068398C">
              <w:rPr>
                <w:noProof/>
                <w:lang w:eastAsia="en-AU"/>
              </w:rPr>
              <w:t xml:space="preserve"> </w:t>
            </w:r>
          </w:p>
          <w:p w:rsidR="0076733B" w:rsidRPr="0068398C" w:rsidRDefault="0076733B" w:rsidP="0076733B">
            <w:pPr>
              <w:rPr>
                <w:noProof/>
                <w:position w:val="-8"/>
                <w:sz w:val="24"/>
                <w:szCs w:val="24"/>
                <w:lang w:eastAsia="en-AU"/>
              </w:rPr>
            </w:pPr>
            <w:r w:rsidRPr="0076733B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</w:t>
            </w:r>
            <w:r>
              <w:rPr>
                <w:noProof/>
                <w:sz w:val="24"/>
                <w:szCs w:val="24"/>
                <w:lang w:eastAsia="en-AU"/>
              </w:rPr>
              <w:t xml:space="preserve"> </w:t>
            </w:r>
            <w:r w:rsidR="0068398C" w:rsidRPr="0068398C">
              <w:rPr>
                <w:noProof/>
                <w:color w:val="FF0000"/>
                <w:position w:val="-8"/>
                <w:sz w:val="24"/>
                <w:szCs w:val="24"/>
                <w:lang w:eastAsia="en-AU"/>
              </w:rPr>
              <w:object w:dxaOrig="4398" w:dyaOrig="256">
                <v:shape id="_x0000_i1035" type="#_x0000_t75" style="width:219.75pt;height:12.75pt" o:ole="">
                  <v:imagedata r:id="rId28" o:title=""/>
                </v:shape>
                <o:OLEObject Type="Embed" ProgID="FXEquation.Equation" ShapeID="_x0000_i1035" DrawAspect="Content" ObjectID="_1556907388" r:id="rId29"/>
              </w:object>
            </w:r>
            <w:r w:rsidRPr="0068398C">
              <w:rPr>
                <w:noProof/>
                <w:position w:val="-8"/>
                <w:sz w:val="24"/>
                <w:szCs w:val="24"/>
                <w:lang w:eastAsia="en-AU"/>
              </w:rPr>
              <w:t xml:space="preserve"> </w:t>
            </w:r>
          </w:p>
          <w:p w:rsidR="00084534" w:rsidRPr="0068398C" w:rsidRDefault="0076733B" w:rsidP="0076733B">
            <w:pPr>
              <w:rPr>
                <w:rFonts w:ascii="Times New Roman" w:hAnsi="Times New Roman"/>
                <w:position w:val="-8"/>
                <w:sz w:val="24"/>
                <w:szCs w:val="24"/>
              </w:rPr>
            </w:pPr>
            <w:r w:rsidRPr="0076733B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</w:t>
            </w:r>
            <w:r>
              <w:rPr>
                <w:noProof/>
                <w:sz w:val="24"/>
                <w:szCs w:val="24"/>
                <w:lang w:eastAsia="en-AU"/>
              </w:rPr>
              <w:t xml:space="preserve"> </w:t>
            </w:r>
            <w:r w:rsidR="0068398C" w:rsidRPr="0068398C">
              <w:rPr>
                <w:noProof/>
                <w:color w:val="FF0000"/>
                <w:position w:val="-8"/>
                <w:sz w:val="24"/>
                <w:szCs w:val="24"/>
                <w:lang w:eastAsia="en-AU"/>
              </w:rPr>
              <w:object w:dxaOrig="4578" w:dyaOrig="256">
                <v:shape id="_x0000_i1036" type="#_x0000_t75" style="width:228.75pt;height:12.75pt" o:ole="">
                  <v:imagedata r:id="rId30" o:title=""/>
                </v:shape>
                <o:OLEObject Type="Embed" ProgID="FXEquation.Equation" ShapeID="_x0000_i1036" DrawAspect="Content" ObjectID="_1556907389" r:id="rId31"/>
              </w:object>
            </w: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CB374C" w:rsidP="00EF1062">
            <w:pPr>
              <w:pStyle w:val="QuestionStyle"/>
            </w:pPr>
            <w:r w:rsidRPr="0076733B">
              <w:t>What is the supplement of 85</w:t>
            </w:r>
            <w:r w:rsidR="00084534" w:rsidRPr="0076733B">
              <w:rPr>
                <w:vertAlign w:val="superscript"/>
              </w:rPr>
              <w:t>o</w:t>
            </w:r>
            <w:r w:rsidR="00084534" w:rsidRPr="0076733B">
              <w:t>?</w:t>
            </w:r>
          </w:p>
          <w:p w:rsidR="00084534" w:rsidRPr="0076733B" w:rsidRDefault="00084534" w:rsidP="00EF1062">
            <w:pPr>
              <w:pStyle w:val="QuestionStyle"/>
            </w:pPr>
            <w:r w:rsidRPr="0076733B">
              <w:t xml:space="preserve"> </w:t>
            </w:r>
          </w:p>
          <w:p w:rsidR="00084534" w:rsidRPr="0076733B" w:rsidRDefault="00084534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52256" behindDoc="0" locked="0" layoutInCell="1" allowOverlap="1" wp14:anchorId="4DDF0285" wp14:editId="7F7079AF">
                      <wp:simplePos x="0" y="0"/>
                      <wp:positionH relativeFrom="column">
                        <wp:posOffset>439464</wp:posOffset>
                      </wp:positionH>
                      <wp:positionV relativeFrom="paragraph">
                        <wp:posOffset>27940</wp:posOffset>
                      </wp:positionV>
                      <wp:extent cx="4224581" cy="114306"/>
                      <wp:effectExtent l="0" t="0" r="24130" b="19050"/>
                      <wp:wrapNone/>
                      <wp:docPr id="71" name="Group 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4581" cy="114306"/>
                                <a:chOff x="0" y="0"/>
                                <a:chExt cx="4224581" cy="114306"/>
                              </a:xfrm>
                            </wpg:grpSpPr>
                            <wps:wsp>
                              <wps:cNvPr id="6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03" cy="11430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53131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653887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3498" y="0"/>
                                  <a:ext cx="171503" cy="11430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AD2CD1" id="Group 71" o:spid="_x0000_s1026" style="position:absolute;margin-left:34.6pt;margin-top:2.2pt;width:332.65pt;height:9pt;z-index:251552256" coordsize="42245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">
                      <v:roundrect id="AutoShape 4" o:spid="_x0000_s1027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" strokeweight="1pt"/>
                      <v:roundrect id="AutoShape 3" o:spid="_x0000_s1028" style="position:absolute;left:40531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" strokeweight="1pt"/>
                      <v:roundrect id="AutoShape 5" o:spid="_x0000_s1029" style="position:absolute;left:26538;width:1709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" strokeweight="1pt"/>
                      <v:roundrect id="AutoShape 6" o:spid="_x0000_s1030" style="position:absolute;left:14034;width:1716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" strokeweight="1pt"/>
                    </v:group>
                  </w:pict>
                </mc:Fallback>
              </mc:AlternateContent>
            </w:r>
            <w:r w:rsidR="00943655" w:rsidRPr="0076733B">
              <w:t xml:space="preserve">      </w:t>
            </w:r>
            <w:r w:rsidR="0068398C">
              <w:t xml:space="preserve"> </w:t>
            </w:r>
            <w:r w:rsidR="00943655" w:rsidRPr="0076733B">
              <w:t xml:space="preserve">         </w:t>
            </w:r>
            <w:r w:rsidRPr="0076733B">
              <w:t xml:space="preserve">  5</w:t>
            </w:r>
            <w:r w:rsidRPr="0076733B">
              <w:rPr>
                <w:vertAlign w:val="superscript"/>
              </w:rPr>
              <w:t>o</w:t>
            </w:r>
            <w:r w:rsidR="00943655" w:rsidRPr="0076733B">
              <w:t xml:space="preserve">             </w:t>
            </w:r>
            <w:r w:rsidR="0068398C">
              <w:t xml:space="preserve">     </w:t>
            </w:r>
            <w:r w:rsidR="00943655" w:rsidRPr="0076733B">
              <w:t xml:space="preserve">             </w:t>
            </w:r>
            <w:r w:rsidRPr="0076733B">
              <w:t xml:space="preserve">   </w:t>
            </w:r>
            <w:r w:rsidR="00581636" w:rsidRPr="0076733B">
              <w:t>8</w:t>
            </w:r>
            <w:r w:rsidRPr="0076733B">
              <w:t>5</w:t>
            </w:r>
            <w:r w:rsidRPr="0076733B">
              <w:rPr>
                <w:vertAlign w:val="superscript"/>
              </w:rPr>
              <w:t>o</w:t>
            </w:r>
            <w:r w:rsidR="00943655" w:rsidRPr="0076733B">
              <w:t xml:space="preserve">        </w:t>
            </w:r>
            <w:r w:rsidR="0068398C">
              <w:t xml:space="preserve">      </w:t>
            </w:r>
            <w:r w:rsidR="00943655" w:rsidRPr="0076733B">
              <w:t xml:space="preserve">            </w:t>
            </w:r>
            <w:r w:rsidRPr="0076733B">
              <w:t xml:space="preserve">  </w:t>
            </w:r>
            <w:r w:rsidR="00581636" w:rsidRPr="0076733B">
              <w:t>9</w:t>
            </w:r>
            <w:r w:rsidRPr="0076733B">
              <w:t>5</w:t>
            </w:r>
            <w:r w:rsidRPr="0076733B">
              <w:rPr>
                <w:vertAlign w:val="superscript"/>
              </w:rPr>
              <w:t>o</w:t>
            </w:r>
            <w:r w:rsidRPr="0076733B">
              <w:t xml:space="preserve">         </w:t>
            </w:r>
            <w:r w:rsidR="0068398C">
              <w:t xml:space="preserve">      </w:t>
            </w:r>
            <w:r w:rsidRPr="0076733B">
              <w:t xml:space="preserve">            </w:t>
            </w:r>
            <w:r w:rsidR="00943655" w:rsidRPr="0076733B">
              <w:t xml:space="preserve"> </w:t>
            </w:r>
            <w:r w:rsidRPr="0076733B">
              <w:t xml:space="preserve">   </w:t>
            </w:r>
            <w:r w:rsidR="00581636" w:rsidRPr="0076733B">
              <w:t>105</w:t>
            </w:r>
            <w:r w:rsidR="00581636" w:rsidRPr="0076733B">
              <w:rPr>
                <w:vertAlign w:val="superscript"/>
              </w:rPr>
              <w:t>o</w:t>
            </w:r>
          </w:p>
        </w:tc>
      </w:tr>
      <w:tr w:rsidR="00084534" w:rsidTr="00F928AB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581636" w:rsidP="00EF1062">
            <w:pPr>
              <w:pStyle w:val="QuestionStyle"/>
            </w:pPr>
            <w:r w:rsidRPr="0076733B">
              <w:t>Name a pair of perpendicular lines in the diagram.</w:t>
            </w:r>
          </w:p>
          <w:p w:rsidR="00581636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18F938D2">
                <v:shape id="_x0000_s1057" type="#_x0000_t75" style="position:absolute;margin-left:204.25pt;margin-top:1.65pt;width:238.9pt;height:82.95pt;z-index:251660288">
                  <v:imagedata r:id="rId32" o:title=""/>
                </v:shape>
                <o:OLEObject Type="Embed" ProgID="FXDraw.Graphic" ShapeID="_x0000_s1057" DrawAspect="Content" ObjectID="_1556907505" r:id="rId33"/>
              </w:object>
            </w: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581636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57376" behindDoc="0" locked="0" layoutInCell="1" allowOverlap="1" wp14:anchorId="1AC9B6EE" wp14:editId="477B8B4C">
                      <wp:simplePos x="0" y="0"/>
                      <wp:positionH relativeFrom="column">
                        <wp:posOffset>1351915</wp:posOffset>
                      </wp:positionH>
                      <wp:positionV relativeFrom="paragraph">
                        <wp:posOffset>130810</wp:posOffset>
                      </wp:positionV>
                      <wp:extent cx="754380" cy="373380"/>
                      <wp:effectExtent l="0" t="0" r="26670" b="2667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B0632D" id="Rectangle 1" o:spid="_x0000_s1026" style="position:absolute;margin-left:106.45pt;margin-top:10.3pt;width:59.4pt;height:29.4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" filled="f" strokecolor="black [3213]" strokeweight="1.5pt"/>
                  </w:pict>
                </mc:Fallback>
              </mc:AlternateContent>
            </w:r>
            <w:r w:rsidRPr="0076733B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516D556C" wp14:editId="6A72E5CD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130810</wp:posOffset>
                      </wp:positionV>
                      <wp:extent cx="754380" cy="373380"/>
                      <wp:effectExtent l="0" t="0" r="26670" b="2667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6E3F44" id="Rectangle 22" o:spid="_x0000_s1026" style="position:absolute;margin-left:-.05pt;margin-top:10.3pt;width:59.4pt;height:29.4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581636" w:rsidRDefault="00943655" w:rsidP="00EF1062">
            <w:pPr>
              <w:pStyle w:val="QuestionStyle"/>
            </w:pPr>
            <w:r w:rsidRPr="0076733B">
              <w:t xml:space="preserve">                    </w:t>
            </w:r>
            <w:r w:rsidR="00581636" w:rsidRPr="0076733B">
              <w:t xml:space="preserve"> </w:t>
            </w:r>
            <w:r w:rsidRPr="0076733B">
              <w:t>a</w:t>
            </w:r>
            <w:r w:rsidR="00581636" w:rsidRPr="0076733B">
              <w:t>nd</w:t>
            </w:r>
            <w:r w:rsidRPr="0076733B">
              <w:t xml:space="preserve">                     </w:t>
            </w:r>
          </w:p>
          <w:p w:rsidR="0068398C" w:rsidRPr="0076733B" w:rsidRDefault="0068398C" w:rsidP="00EF1062">
            <w:pPr>
              <w:pStyle w:val="QuestionStyle"/>
            </w:pPr>
          </w:p>
        </w:tc>
      </w:tr>
      <w:tr w:rsidR="00E348F6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E348F6" w:rsidRPr="001B3341" w:rsidRDefault="00E348F6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348F6" w:rsidRPr="0076733B" w:rsidRDefault="00E348F6" w:rsidP="00EF1062">
            <w:pPr>
              <w:pStyle w:val="QuestionStyle"/>
            </w:pPr>
            <w:r w:rsidRPr="0076733B">
              <w:t xml:space="preserve">Use a protractor to help draw and label an angle </w:t>
            </w:r>
            <w:r w:rsidRPr="0076733B">
              <w:rPr>
                <w:i/>
              </w:rPr>
              <w:t>LMK</w:t>
            </w:r>
            <w:r w:rsidRPr="0076733B">
              <w:t>, which measures 138</w:t>
            </w:r>
            <w:r w:rsidRPr="0076733B">
              <w:rPr>
                <w:vertAlign w:val="superscript"/>
              </w:rPr>
              <w:t>o</w:t>
            </w:r>
            <w:r w:rsidRPr="0076733B">
              <w:t>.</w:t>
            </w:r>
          </w:p>
          <w:p w:rsidR="00E348F6" w:rsidRPr="0076733B" w:rsidRDefault="00E348F6" w:rsidP="00EF1062">
            <w:pPr>
              <w:pStyle w:val="QuestionStyle"/>
            </w:pPr>
          </w:p>
          <w:p w:rsidR="00E348F6" w:rsidRPr="0076733B" w:rsidRDefault="00E348F6" w:rsidP="00EF1062">
            <w:pPr>
              <w:pStyle w:val="QuestionStyle"/>
            </w:pPr>
          </w:p>
          <w:p w:rsidR="00E348F6" w:rsidRPr="0076733B" w:rsidRDefault="00E348F6" w:rsidP="00EF1062">
            <w:pPr>
              <w:pStyle w:val="QuestionStyle"/>
            </w:pPr>
          </w:p>
          <w:p w:rsidR="00E348F6" w:rsidRPr="0076733B" w:rsidRDefault="00E348F6" w:rsidP="00EF1062">
            <w:pPr>
              <w:pStyle w:val="QuestionStyle"/>
            </w:pPr>
          </w:p>
          <w:p w:rsidR="00E348F6" w:rsidRPr="0076733B" w:rsidRDefault="00E348F6" w:rsidP="00EF1062">
            <w:pPr>
              <w:pStyle w:val="QuestionStyle"/>
            </w:pPr>
          </w:p>
          <w:p w:rsidR="00E348F6" w:rsidRPr="0076733B" w:rsidRDefault="00E348F6" w:rsidP="00EF1062">
            <w:pPr>
              <w:pStyle w:val="QuestionStyle"/>
            </w:pPr>
          </w:p>
          <w:p w:rsidR="00E348F6" w:rsidRPr="0076733B" w:rsidRDefault="00E348F6" w:rsidP="00EF1062">
            <w:pPr>
              <w:pStyle w:val="QuestionStyle"/>
            </w:pPr>
          </w:p>
          <w:p w:rsidR="00E348F6" w:rsidRPr="0076733B" w:rsidRDefault="00E348F6" w:rsidP="00EF1062">
            <w:pPr>
              <w:pStyle w:val="QuestionStyle"/>
            </w:pPr>
          </w:p>
          <w:p w:rsidR="00E348F6" w:rsidRPr="0076733B" w:rsidRDefault="00E348F6" w:rsidP="00EF1062">
            <w:pPr>
              <w:pStyle w:val="QuestionStyle"/>
              <w:rPr>
                <w:noProof/>
                <w:lang w:eastAsia="en-AU"/>
              </w:rPr>
            </w:pPr>
            <w:r w:rsidRPr="0076733B">
              <w:rPr>
                <w:noProof/>
                <w:lang w:eastAsia="en-AU"/>
              </w:rPr>
              <w:t xml:space="preserve">                              </w:t>
            </w: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83" type="#_x0000_t75" style="position:absolute;margin-left:281.3pt;margin-top:1.8pt;width:173.5pt;height:135.4pt;z-index:251675648;mso-position-horizontal-relative:text;mso-position-vertical-relative:text">
                  <v:imagedata r:id="rId34" o:title=""/>
                </v:shape>
                <o:OLEObject Type="Embed" ProgID="FXDraw.Graphic" ShapeID="_x0000_s1183" DrawAspect="Content" ObjectID="_1556907506" r:id="rId35"/>
              </w:object>
            </w:r>
            <w:r w:rsidR="00C83368">
              <w:t>Which is a pair of equal</w:t>
            </w:r>
            <w:r w:rsidR="00084534" w:rsidRPr="0076733B">
              <w:t xml:space="preserve"> angle</w:t>
            </w:r>
            <w:r w:rsidR="00C83368">
              <w:t>s in the diagram below.</w:t>
            </w:r>
            <w:r w:rsidR="00084534" w:rsidRPr="0076733B">
              <w:t xml:space="preserve"> </w:t>
            </w:r>
          </w:p>
          <w:p w:rsidR="00084534" w:rsidRPr="0076733B" w:rsidRDefault="00084534" w:rsidP="00EF1062">
            <w:pPr>
              <w:pStyle w:val="QuestionStyle"/>
            </w:pPr>
          </w:p>
          <w:p w:rsidR="00084534" w:rsidRPr="00C83368" w:rsidRDefault="00C83368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2912" behindDoc="0" locked="0" layoutInCell="1" allowOverlap="1" wp14:anchorId="0D9FFE21" wp14:editId="4DE4EDF0">
                      <wp:simplePos x="0" y="0"/>
                      <wp:positionH relativeFrom="column">
                        <wp:posOffset>549910</wp:posOffset>
                      </wp:positionH>
                      <wp:positionV relativeFrom="paragraph">
                        <wp:posOffset>6350</wp:posOffset>
                      </wp:positionV>
                      <wp:extent cx="213360" cy="883920"/>
                      <wp:effectExtent l="0" t="0" r="15240" b="11430"/>
                      <wp:wrapNone/>
                      <wp:docPr id="45" name="Group 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4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73A21AD" id="Group 45" o:spid="_x0000_s1026" style="position:absolute;margin-left:43.3pt;margin-top:.5pt;width:16.8pt;height:69.6pt;z-index:25162291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8MwwQAAANsAAAAPAAAAZHJzL2Rvd25yZXYueG1sRE9Na8JA&#10;EL0L/odlBC9SN4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IFzwzD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pzxQAAANsAAAAPAAAAZHJzL2Rvd25yZXYueG1sRI9Ba8JA&#10;FITvQv/D8gQv0mwqaG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Dqq/pz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t xml:space="preserve">                         </w:t>
            </w:r>
            <w:r w:rsidRPr="00C83368">
              <w:object w:dxaOrig="798" w:dyaOrig="238">
                <v:shape id="_x0000_i1039" type="#_x0000_t75" style="width:39.75pt;height:12pt" o:ole="">
                  <v:imagedata r:id="rId36" o:title=""/>
                </v:shape>
                <o:OLEObject Type="Embed" ProgID="FXEquation.Equation" ShapeID="_x0000_i1039" DrawAspect="Content" ObjectID="_1556907390" r:id="rId37"/>
              </w:object>
            </w:r>
            <w:r w:rsidRPr="00C83368">
              <w:t xml:space="preserve"> </w:t>
            </w:r>
          </w:p>
          <w:p w:rsidR="00C83368" w:rsidRPr="00C83368" w:rsidRDefault="00C83368" w:rsidP="00EF1062">
            <w:pPr>
              <w:pStyle w:val="QuestionStyle"/>
            </w:pPr>
            <w:r>
              <w:t xml:space="preserve">                         </w:t>
            </w:r>
            <w:r w:rsidRPr="00C83368">
              <w:object w:dxaOrig="783" w:dyaOrig="236">
                <v:shape id="_x0000_i1040" type="#_x0000_t75" style="width:39pt;height:12pt" o:ole="">
                  <v:imagedata r:id="rId38" o:title=""/>
                </v:shape>
                <o:OLEObject Type="Embed" ProgID="FXEquation.Equation" ShapeID="_x0000_i1040" DrawAspect="Content" ObjectID="_1556907391" r:id="rId39"/>
              </w:object>
            </w:r>
            <w:r w:rsidRPr="00C83368">
              <w:t xml:space="preserve"> </w:t>
            </w:r>
          </w:p>
          <w:p w:rsidR="00C83368" w:rsidRPr="00C83368" w:rsidRDefault="00C83368" w:rsidP="00EF1062">
            <w:pPr>
              <w:pStyle w:val="QuestionStyle"/>
            </w:pPr>
            <w:r>
              <w:t xml:space="preserve">                         </w:t>
            </w:r>
            <w:r w:rsidRPr="00C83368">
              <w:object w:dxaOrig="783" w:dyaOrig="238">
                <v:shape id="_x0000_i1041" type="#_x0000_t75" style="width:39pt;height:12pt" o:ole="">
                  <v:imagedata r:id="rId40" o:title=""/>
                </v:shape>
                <o:OLEObject Type="Embed" ProgID="FXEquation.Equation" ShapeID="_x0000_i1041" DrawAspect="Content" ObjectID="_1556907392" r:id="rId41"/>
              </w:object>
            </w:r>
            <w:r w:rsidRPr="00C83368">
              <w:t xml:space="preserve"> </w:t>
            </w:r>
          </w:p>
          <w:p w:rsidR="00C83368" w:rsidRPr="00C83368" w:rsidRDefault="00C83368" w:rsidP="00EF1062">
            <w:pPr>
              <w:pStyle w:val="QuestionStyle"/>
            </w:pPr>
            <w:r>
              <w:t xml:space="preserve">                         </w:t>
            </w:r>
            <w:r w:rsidRPr="00C83368">
              <w:object w:dxaOrig="783" w:dyaOrig="238">
                <v:shape id="_x0000_i1042" type="#_x0000_t75" style="width:39pt;height:12pt" o:ole="">
                  <v:imagedata r:id="rId42" o:title=""/>
                </v:shape>
                <o:OLEObject Type="Embed" ProgID="FXEquation.Equation" ShapeID="_x0000_i1042" DrawAspect="Content" ObjectID="_1556907393" r:id="rId43"/>
              </w:object>
            </w:r>
          </w:p>
          <w:p w:rsidR="00084534" w:rsidRPr="0076733B" w:rsidRDefault="00084534" w:rsidP="00EF1062">
            <w:pPr>
              <w:pStyle w:val="QuestionStyle"/>
            </w:pP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Default="003A50F6" w:rsidP="00EF1062">
            <w:pPr>
              <w:pStyle w:val="QuestionStyle"/>
            </w:pPr>
            <w:r>
              <w:t xml:space="preserve">Which reason could be used to determine the value of </w:t>
            </w:r>
            <w:r w:rsidRPr="003A50F6">
              <w:rPr>
                <w:i/>
              </w:rPr>
              <w:t>w</w:t>
            </w:r>
            <w:r>
              <w:t>?</w:t>
            </w:r>
          </w:p>
          <w:p w:rsidR="00820368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2701F1E3">
                <v:shape id="_x0000_s1059" type="#_x0000_t75" style="position:absolute;margin-left:119.45pt;margin-top:4.35pt;width:161.85pt;height:86.15pt;z-index:251661312">
                  <v:imagedata r:id="rId44" o:title=""/>
                </v:shape>
                <o:OLEObject Type="Embed" ProgID="FXDraw.Graphic" ShapeID="_x0000_s1059" DrawAspect="Content" ObjectID="_1556907507" r:id="rId45"/>
              </w:object>
            </w:r>
          </w:p>
          <w:p w:rsidR="00820368" w:rsidRDefault="00820368" w:rsidP="00EF1062">
            <w:pPr>
              <w:pStyle w:val="QuestionStyle"/>
            </w:pPr>
          </w:p>
          <w:p w:rsidR="003A50F6" w:rsidRDefault="003A50F6" w:rsidP="00EF1062">
            <w:pPr>
              <w:pStyle w:val="QuestionStyle"/>
            </w:pPr>
          </w:p>
          <w:p w:rsidR="00820368" w:rsidRDefault="00820368" w:rsidP="00EF1062">
            <w:pPr>
              <w:pStyle w:val="QuestionStyle"/>
            </w:pPr>
          </w:p>
          <w:p w:rsidR="00820368" w:rsidRPr="0076733B" w:rsidRDefault="00820368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61472" behindDoc="0" locked="0" layoutInCell="1" allowOverlap="1" wp14:anchorId="64D38643" wp14:editId="21D29BC6">
                      <wp:simplePos x="0" y="0"/>
                      <wp:positionH relativeFrom="column">
                        <wp:posOffset>358140</wp:posOffset>
                      </wp:positionH>
                      <wp:positionV relativeFrom="paragraph">
                        <wp:posOffset>38428</wp:posOffset>
                      </wp:positionV>
                      <wp:extent cx="213360" cy="883920"/>
                      <wp:effectExtent l="0" t="0" r="15240" b="11430"/>
                      <wp:wrapNone/>
                      <wp:docPr id="12" name="Group 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9EF7B40" id="Group 12" o:spid="_x0000_s1026" style="position:absolute;margin-left:28.2pt;margin-top:3.05pt;width:16.8pt;height:69.6pt;z-index:25156147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" strokecolor="windowText" strokeweight="1pt"/>
                    </v:group>
                  </w:pict>
                </mc:Fallback>
              </mc:AlternateContent>
            </w:r>
            <w:r w:rsidRPr="0076733B">
              <w:t xml:space="preserve">                    </w:t>
            </w:r>
            <w:r w:rsidR="00820368">
              <w:t>Equal a</w:t>
            </w:r>
            <w:r w:rsidRPr="0076733B">
              <w:t>lternate angles on parallel lines.</w:t>
            </w:r>
          </w:p>
          <w:p w:rsidR="00084534" w:rsidRPr="0076733B" w:rsidRDefault="00084534" w:rsidP="00EF1062">
            <w:pPr>
              <w:pStyle w:val="QuestionStyle"/>
            </w:pPr>
            <w:r w:rsidRPr="0076733B">
              <w:t xml:space="preserve">                    </w:t>
            </w:r>
            <w:r w:rsidR="00820368">
              <w:t>Equal corresponding</w:t>
            </w:r>
            <w:r w:rsidR="00820368" w:rsidRPr="0076733B">
              <w:t xml:space="preserve"> angles on parallel lines.</w:t>
            </w:r>
          </w:p>
          <w:p w:rsidR="00084534" w:rsidRPr="0076733B" w:rsidRDefault="00084534" w:rsidP="00EF1062">
            <w:pPr>
              <w:pStyle w:val="QuestionStyle"/>
            </w:pPr>
            <w:r w:rsidRPr="0076733B">
              <w:t xml:space="preserve">                    </w:t>
            </w:r>
            <w:r w:rsidR="00820368">
              <w:t>Supplementary a</w:t>
            </w:r>
            <w:r w:rsidR="00820368" w:rsidRPr="0076733B">
              <w:t>lternate angles on parallel lines.</w:t>
            </w:r>
          </w:p>
          <w:p w:rsidR="00084534" w:rsidRPr="0076733B" w:rsidRDefault="00820368" w:rsidP="00EF1062">
            <w:pPr>
              <w:pStyle w:val="QuestionStyle"/>
            </w:pPr>
            <w:r>
              <w:t xml:space="preserve">                    Supplementary cointerior</w:t>
            </w:r>
            <w:r w:rsidRPr="0076733B">
              <w:t xml:space="preserve"> angles on parallel lines.</w:t>
            </w: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84" type="#_x0000_t75" style="position:absolute;margin-left:209.25pt;margin-top:4.65pt;width:215.05pt;height:89.75pt;z-index:251676672;mso-position-horizontal-relative:text;mso-position-vertical-relative:text">
                  <v:imagedata r:id="rId46" o:title=""/>
                </v:shape>
                <o:OLEObject Type="Embed" ProgID="FXDraw.Graphic" ShapeID="_x0000_s1184" DrawAspect="Content" ObjectID="_1556907508" r:id="rId47"/>
              </w:object>
            </w:r>
            <w:r w:rsidR="00084534" w:rsidRPr="0076733B">
              <w:t xml:space="preserve">What is the value of </w:t>
            </w:r>
            <w:r w:rsidR="003A50F6" w:rsidRPr="003A50F6">
              <w:rPr>
                <w:i/>
              </w:rPr>
              <w:t>u</w:t>
            </w:r>
            <w:r w:rsidR="00084534" w:rsidRPr="0076733B">
              <w:t>?</w:t>
            </w:r>
          </w:p>
          <w:p w:rsidR="00084534" w:rsidRPr="00820368" w:rsidRDefault="00084534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66592" behindDoc="0" locked="0" layoutInCell="1" allowOverlap="1" wp14:anchorId="7101193A" wp14:editId="5231AC6C">
                      <wp:simplePos x="0" y="0"/>
                      <wp:positionH relativeFrom="column">
                        <wp:posOffset>211898</wp:posOffset>
                      </wp:positionH>
                      <wp:positionV relativeFrom="paragraph">
                        <wp:posOffset>46990</wp:posOffset>
                      </wp:positionV>
                      <wp:extent cx="213360" cy="883920"/>
                      <wp:effectExtent l="0" t="0" r="15240" b="11430"/>
                      <wp:wrapNone/>
                      <wp:docPr id="36" name="Group 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DF6B2D" id="Group 36" o:spid="_x0000_s1026" style="position:absolute;margin-left:16.7pt;margin-top:3.7pt;width:16.8pt;height:69.6pt;z-index:25156659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iQ/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p4X8P8l/AC5+gMAAP//AwBQSwECLQAUAAYACAAAACEA2+H2y+4AAACFAQAAEwAAAAAAAAAA&#10;AAAAAAAAAAAAW0NvbnRlbnRfVHlwZXNdLnhtbFBLAQItABQABgAIAAAAIQBa9CxbvwAAABUBAAAL&#10;AAAAAAAAAAAAAAAAAB8BAABfcmVscy8ucmVsc1BLAQItABQABgAIAAAAIQCo6iQ/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BN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Nl1sE3BAAAA2wAAAA8AAAAA&#10;AAAAAAAAAAAABwIAAGRycy9kb3ducmV2LnhtbFBLBQYAAAAAAwADALcAAAD1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RXWxAAAANsAAAAPAAAAZHJzL2Rvd25yZXYueG1sRI9Ba8JA&#10;FITvBf/D8gQvoptW0B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LY5Fdb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c82wQAAANsAAAAPAAAAZHJzL2Rvd25yZXYueG1sRE9Na8JA&#10;EL0L/odlBC9SN4rU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H8FzzbBAAAA2wAAAA8AAAAA&#10;AAAAAAAAAAAABwIAAGRycy9kb3ducmV2LnhtbFBLBQYAAAAAAwADALcAAAD1AgAAAAA=&#10;" strokecolor="windowText" strokeweight="1pt"/>
                    </v:group>
                  </w:pict>
                </mc:Fallback>
              </mc:AlternateContent>
            </w:r>
            <w:r w:rsidRPr="0076733B">
              <w:t xml:space="preserve">               </w:t>
            </w:r>
            <w:r w:rsidR="00820368">
              <w:t xml:space="preserve"> </w:t>
            </w:r>
            <w:r w:rsidR="00820368" w:rsidRPr="00820368">
              <w:object w:dxaOrig="858" w:dyaOrig="192">
                <v:shape id="_x0000_i1045" type="#_x0000_t75" style="width:42.75pt;height:9.75pt" o:ole="">
                  <v:imagedata r:id="rId48" o:title=""/>
                </v:shape>
                <o:OLEObject Type="Embed" ProgID="FXEquation.Equation" ShapeID="_x0000_i1045" DrawAspect="Content" ObjectID="_1556907394" r:id="rId49"/>
              </w:object>
            </w:r>
            <w:r w:rsidR="00820368" w:rsidRPr="00820368">
              <w:t xml:space="preserve"> </w:t>
            </w:r>
          </w:p>
          <w:p w:rsidR="00084534" w:rsidRPr="0076733B" w:rsidRDefault="00084534" w:rsidP="00EF1062">
            <w:pPr>
              <w:pStyle w:val="QuestionStyle"/>
            </w:pPr>
            <w:r w:rsidRPr="0076733B">
              <w:t xml:space="preserve">               </w:t>
            </w:r>
            <w:r w:rsidR="00820368">
              <w:t xml:space="preserve"> </w:t>
            </w:r>
            <w:r w:rsidR="00820368" w:rsidRPr="00820368">
              <w:object w:dxaOrig="978" w:dyaOrig="192">
                <v:shape id="_x0000_i1046" type="#_x0000_t75" style="width:48.75pt;height:9.75pt" o:ole="">
                  <v:imagedata r:id="rId50" o:title=""/>
                </v:shape>
                <o:OLEObject Type="Embed" ProgID="FXEquation.Equation" ShapeID="_x0000_i1046" DrawAspect="Content" ObjectID="_1556907395" r:id="rId51"/>
              </w:object>
            </w:r>
          </w:p>
          <w:p w:rsidR="00084534" w:rsidRPr="0076733B" w:rsidRDefault="00084534" w:rsidP="00EF1062">
            <w:pPr>
              <w:pStyle w:val="QuestionStyle"/>
            </w:pPr>
            <w:r w:rsidRPr="0076733B">
              <w:t xml:space="preserve">               </w:t>
            </w:r>
            <w:r w:rsidR="00820368">
              <w:t xml:space="preserve"> </w:t>
            </w:r>
            <w:r w:rsidR="00820368" w:rsidRPr="00820368">
              <w:object w:dxaOrig="978" w:dyaOrig="192">
                <v:shape id="_x0000_i1047" type="#_x0000_t75" style="width:48.75pt;height:9.75pt" o:ole="">
                  <v:imagedata r:id="rId52" o:title=""/>
                </v:shape>
                <o:OLEObject Type="Embed" ProgID="FXEquation.Equation" ShapeID="_x0000_i1047" DrawAspect="Content" ObjectID="_1556907396" r:id="rId53"/>
              </w:object>
            </w:r>
          </w:p>
          <w:p w:rsidR="00084534" w:rsidRPr="00820368" w:rsidRDefault="00084534" w:rsidP="00EF1062">
            <w:pPr>
              <w:pStyle w:val="QuestionStyle"/>
            </w:pPr>
            <w:r w:rsidRPr="0076733B">
              <w:t xml:space="preserve">            </w:t>
            </w:r>
            <w:r w:rsidR="00820368">
              <w:t xml:space="preserve"> </w:t>
            </w:r>
            <w:r w:rsidRPr="0076733B">
              <w:t xml:space="preserve">  </w:t>
            </w:r>
            <w:r w:rsidR="00820368">
              <w:t xml:space="preserve"> </w:t>
            </w:r>
            <w:r w:rsidR="00820368" w:rsidRPr="00820368">
              <w:object w:dxaOrig="978" w:dyaOrig="192">
                <v:shape id="_x0000_i1048" type="#_x0000_t75" style="width:48.75pt;height:9.75pt" o:ole="">
                  <v:imagedata r:id="rId54" o:title=""/>
                </v:shape>
                <o:OLEObject Type="Embed" ProgID="FXEquation.Equation" ShapeID="_x0000_i1048" DrawAspect="Content" ObjectID="_1556907397" r:id="rId55"/>
              </w:object>
            </w: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56B089DE">
                <v:shape id="_x0000_s1061" type="#_x0000_t75" style="position:absolute;margin-left:169.55pt;margin-top:17.5pt;width:249.05pt;height:81.85pt;z-index:251662336;mso-position-horizontal-relative:text;mso-position-vertical-relative:text">
                  <v:imagedata r:id="rId56" o:title=""/>
                </v:shape>
                <o:OLEObject Type="Embed" ProgID="FXDraw.Graphic" ShapeID="_x0000_s1061" DrawAspect="Content" ObjectID="_1556907509" r:id="rId57"/>
              </w:object>
            </w:r>
            <w:r w:rsidR="00084534" w:rsidRPr="0076733B">
              <w:t xml:space="preserve">What is the size of  </w:t>
            </w:r>
            <w:r w:rsidR="00820368" w:rsidRPr="00820368">
              <w:object w:dxaOrig="844" w:dyaOrig="192" w14:anchorId="4DA5F34C">
                <v:shape id="_x0000_i1050" type="#_x0000_t75" style="width:42.75pt;height:9.75pt" o:ole="">
                  <v:imagedata r:id="rId58" o:title=""/>
                </v:shape>
                <o:OLEObject Type="Embed" ProgID="FXEquation.Equation" ShapeID="_x0000_i1050" DrawAspect="Content" ObjectID="_1556907398" r:id="rId59"/>
              </w:object>
            </w:r>
            <w:r w:rsidR="00084534" w:rsidRPr="0076733B">
              <w:t xml:space="preserve"> </w:t>
            </w:r>
          </w:p>
          <w:p w:rsidR="00084534" w:rsidRPr="0076733B" w:rsidRDefault="00084534" w:rsidP="00EF1062">
            <w:pPr>
              <w:pStyle w:val="QuestionStyle"/>
              <w:rPr>
                <w:noProof/>
                <w:lang w:eastAsia="en-AU"/>
              </w:rPr>
            </w:pPr>
          </w:p>
          <w:p w:rsidR="00084534" w:rsidRPr="0076733B" w:rsidRDefault="00084534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70688" behindDoc="0" locked="0" layoutInCell="1" allowOverlap="1" wp14:anchorId="5E792905" wp14:editId="69279C66">
                      <wp:simplePos x="0" y="0"/>
                      <wp:positionH relativeFrom="column">
                        <wp:posOffset>555625</wp:posOffset>
                      </wp:positionH>
                      <wp:positionV relativeFrom="paragraph">
                        <wp:posOffset>81915</wp:posOffset>
                      </wp:positionV>
                      <wp:extent cx="754380" cy="373380"/>
                      <wp:effectExtent l="0" t="0" r="26670" b="26670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4A7319" id="Rectangle 41" o:spid="_x0000_s1026" style="position:absolute;margin-left:43.75pt;margin-top:6.45pt;width:59.4pt;height:29.4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" filled="f" strokecolor="black [3213]" strokeweight="1.5pt"/>
                  </w:pict>
                </mc:Fallback>
              </mc:AlternateContent>
            </w:r>
            <w:r w:rsidRPr="0076733B">
              <w:rPr>
                <w:noProof/>
                <w:lang w:eastAsia="en-AU"/>
              </w:rPr>
              <w:t xml:space="preserve">                          </w:t>
            </w:r>
            <w:r w:rsidR="00820368">
              <w:rPr>
                <w:noProof/>
                <w:lang w:eastAsia="en-AU"/>
              </w:rPr>
              <w:t xml:space="preserve">                               </w:t>
            </w: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85" type="#_x0000_t75" style="position:absolute;margin-left:250.55pt;margin-top:0;width:173.75pt;height:152.15pt;z-index:251677696;mso-position-horizontal-relative:text;mso-position-vertical-relative:text">
                  <v:imagedata r:id="rId60" o:title=""/>
                </v:shape>
                <o:OLEObject Type="Embed" ProgID="FXDraw.Graphic" ShapeID="_x0000_s1185" DrawAspect="Content" ObjectID="_1556907510" r:id="rId61"/>
              </w:object>
            </w:r>
            <w:r w:rsidR="00AE1BB8">
              <w:t>Which</w:t>
            </w:r>
            <w:r w:rsidR="008F4097">
              <w:t xml:space="preserve"> is </w:t>
            </w:r>
            <w:r w:rsidR="00195B02" w:rsidRPr="00195B02">
              <w:rPr>
                <w:b/>
              </w:rPr>
              <w:t>not</w:t>
            </w:r>
            <w:r w:rsidR="00195B02">
              <w:t xml:space="preserve"> a </w:t>
            </w:r>
            <w:r w:rsidR="008F4097">
              <w:t xml:space="preserve">pair of </w:t>
            </w:r>
            <w:r w:rsidR="00195B02">
              <w:t>supplementary</w:t>
            </w:r>
            <w:r w:rsidR="008F4097">
              <w:t xml:space="preserve"> angles on the parallel lines shown?</w:t>
            </w:r>
            <w:r w:rsidR="00084534" w:rsidRPr="0076733B">
              <w:t xml:space="preserve"> </w:t>
            </w:r>
          </w:p>
          <w:p w:rsidR="00084534" w:rsidRPr="008F4097" w:rsidRDefault="00084534" w:rsidP="00EF1062">
            <w:pPr>
              <w:pStyle w:val="QuestionStyle"/>
            </w:pPr>
            <w:r w:rsidRPr="0076733B">
              <w:t xml:space="preserve"> </w:t>
            </w:r>
          </w:p>
          <w:p w:rsidR="00084534" w:rsidRPr="00195B02" w:rsidRDefault="00084534" w:rsidP="00EF1062">
            <w:pPr>
              <w:pStyle w:val="QuestionStyle"/>
            </w:pPr>
            <w:r w:rsidRPr="008F409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80928" behindDoc="0" locked="0" layoutInCell="1" allowOverlap="1" wp14:anchorId="72318D0A" wp14:editId="71FCA4C0">
                      <wp:simplePos x="0" y="0"/>
                      <wp:positionH relativeFrom="column">
                        <wp:posOffset>341630</wp:posOffset>
                      </wp:positionH>
                      <wp:positionV relativeFrom="paragraph">
                        <wp:posOffset>48452</wp:posOffset>
                      </wp:positionV>
                      <wp:extent cx="213360" cy="883920"/>
                      <wp:effectExtent l="0" t="0" r="15240" b="11430"/>
                      <wp:wrapNone/>
                      <wp:docPr id="50" name="Group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5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00C9E0" id="Group 50" o:spid="_x0000_s1026" style="position:absolute;margin-left:26.9pt;margin-top:3.8pt;width:16.8pt;height:69.6pt;z-index:25158092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secxQAAANsAAAAPAAAAZHJzL2Rvd25yZXYueG1sRI9Ba8JA&#10;FITvQv/D8gq9SN1UaZ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AKDsec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1/oxQAAANsAAAAPAAAAZHJzL2Rvd25yZXYueG1sRI9Ba8JA&#10;FITvQv/D8gq9SN1UbJ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CF51/o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8F4097">
              <w:t xml:space="preserve">                  </w:t>
            </w:r>
            <w:r w:rsidR="00195B02" w:rsidRPr="00195B02">
              <w:object w:dxaOrig="738" w:dyaOrig="236">
                <v:shape id="_x0000_i1052" type="#_x0000_t75" style="width:36.75pt;height:12pt" o:ole="">
                  <v:imagedata r:id="rId62" o:title=""/>
                </v:shape>
                <o:OLEObject Type="Embed" ProgID="FXEquation.Equation" ShapeID="_x0000_i1052" DrawAspect="Content" ObjectID="_1556907399" r:id="rId63"/>
              </w:object>
            </w:r>
            <w:r w:rsidR="00195B02" w:rsidRPr="00195B02">
              <w:t xml:space="preserve"> </w:t>
            </w:r>
          </w:p>
          <w:p w:rsidR="00084534" w:rsidRPr="00195B02" w:rsidRDefault="00084534" w:rsidP="00EF1062">
            <w:pPr>
              <w:pStyle w:val="QuestionStyle"/>
            </w:pPr>
            <w:r w:rsidRPr="008F4097">
              <w:t xml:space="preserve">                  </w:t>
            </w:r>
            <w:r w:rsidR="00195B02" w:rsidRPr="00195B02">
              <w:object w:dxaOrig="783" w:dyaOrig="236">
                <v:shape id="_x0000_i1053" type="#_x0000_t75" style="width:39pt;height:12pt" o:ole="">
                  <v:imagedata r:id="rId64" o:title=""/>
                </v:shape>
                <o:OLEObject Type="Embed" ProgID="FXEquation.Equation" ShapeID="_x0000_i1053" DrawAspect="Content" ObjectID="_1556907400" r:id="rId65"/>
              </w:object>
            </w:r>
          </w:p>
          <w:p w:rsidR="00084534" w:rsidRPr="00195B02" w:rsidRDefault="00084534" w:rsidP="00EF1062">
            <w:pPr>
              <w:pStyle w:val="QuestionStyle"/>
            </w:pPr>
            <w:r w:rsidRPr="008F4097">
              <w:t xml:space="preserve">                  </w:t>
            </w:r>
            <w:r w:rsidR="00195B02" w:rsidRPr="00195B02">
              <w:object w:dxaOrig="724" w:dyaOrig="238">
                <v:shape id="_x0000_i1054" type="#_x0000_t75" style="width:36pt;height:12pt" o:ole="">
                  <v:imagedata r:id="rId66" o:title=""/>
                </v:shape>
                <o:OLEObject Type="Embed" ProgID="FXEquation.Equation" ShapeID="_x0000_i1054" DrawAspect="Content" ObjectID="_1556907401" r:id="rId67"/>
              </w:object>
            </w:r>
          </w:p>
          <w:p w:rsidR="00084534" w:rsidRPr="008F4097" w:rsidRDefault="00084534" w:rsidP="00EF1062">
            <w:pPr>
              <w:pStyle w:val="QuestionStyle"/>
            </w:pPr>
            <w:r w:rsidRPr="008F4097">
              <w:t xml:space="preserve">                  </w:t>
            </w:r>
            <w:r w:rsidR="00195B02" w:rsidRPr="00195B02">
              <w:object w:dxaOrig="740" w:dyaOrig="236">
                <v:shape id="_x0000_i1055" type="#_x0000_t75" style="width:36.75pt;height:12pt" o:ole="">
                  <v:imagedata r:id="rId68" o:title=""/>
                </v:shape>
                <o:OLEObject Type="Embed" ProgID="FXEquation.Equation" ShapeID="_x0000_i1055" DrawAspect="Content" ObjectID="_1556907402" r:id="rId69"/>
              </w:object>
            </w:r>
          </w:p>
          <w:p w:rsidR="00084534" w:rsidRPr="0076733B" w:rsidRDefault="00084534" w:rsidP="00EF1062">
            <w:pPr>
              <w:pStyle w:val="QuestionStyle"/>
            </w:pPr>
          </w:p>
          <w:p w:rsidR="00084534" w:rsidRPr="0076733B" w:rsidRDefault="00084534" w:rsidP="00EF1062">
            <w:pPr>
              <w:pStyle w:val="QuestionStyle"/>
            </w:pPr>
          </w:p>
        </w:tc>
      </w:tr>
      <w:tr w:rsidR="0008453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87" type="#_x0000_t75" style="position:absolute;margin-left:244.15pt;margin-top:-2.1pt;width:115.9pt;height:123.35pt;z-index:251678720;mso-position-horizontal-relative:text;mso-position-vertical-relative:text">
                  <v:imagedata r:id="rId70" o:title=""/>
                </v:shape>
                <o:OLEObject Type="Embed" ProgID="FXDraw.Graphic" ShapeID="_x0000_s1187" DrawAspect="Content" ObjectID="_1556907511" r:id="rId71"/>
              </w:object>
            </w:r>
            <w:r w:rsidR="00084534" w:rsidRPr="0076733B">
              <w:t>How could you describe the shaded angle?</w:t>
            </w:r>
          </w:p>
          <w:p w:rsidR="00084534" w:rsidRPr="0076733B" w:rsidRDefault="00084534" w:rsidP="00EF1062">
            <w:pPr>
              <w:pStyle w:val="QuestionStyle"/>
            </w:pPr>
            <w:r w:rsidRPr="0076733B">
              <w:t xml:space="preserve">         </w:t>
            </w:r>
          </w:p>
          <w:p w:rsidR="00084534" w:rsidRPr="009317B2" w:rsidRDefault="00084534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4240" behindDoc="0" locked="0" layoutInCell="1" allowOverlap="1" wp14:anchorId="0AC6A6A9" wp14:editId="01F44D88">
                      <wp:simplePos x="0" y="0"/>
                      <wp:positionH relativeFrom="column">
                        <wp:posOffset>175260</wp:posOffset>
                      </wp:positionH>
                      <wp:positionV relativeFrom="paragraph">
                        <wp:posOffset>34733</wp:posOffset>
                      </wp:positionV>
                      <wp:extent cx="213360" cy="883920"/>
                      <wp:effectExtent l="0" t="0" r="15240" b="11430"/>
                      <wp:wrapNone/>
                      <wp:docPr id="60" name="Group 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6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E57698" id="Group 60" o:spid="_x0000_s1026" style="position:absolute;margin-left:13.8pt;margin-top:2.75pt;width:16.8pt;height:69.6pt;z-index:25159424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g0hxQAAANsAAAAPAAAAZHJzL2Rvd25yZXYueG1sRI9Ba8JA&#10;FITvQv/D8gQv0mxqwc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DEYg0h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5VVxQAAANsAAAAPAAAAZHJzL2Rvd25yZXYueG1sRI9Ba8JA&#10;FITvQv/D8gQv0mwqxc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BLi5VV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76733B">
              <w:t xml:space="preserve">            </w:t>
            </w:r>
            <w:r w:rsidR="009317B2" w:rsidRPr="009317B2">
              <w:object w:dxaOrig="728" w:dyaOrig="192" w14:anchorId="50301FF8">
                <v:shape id="_x0000_i1057" type="#_x0000_t75" style="width:36.75pt;height:9.75pt" o:ole="">
                  <v:imagedata r:id="rId72" o:title=""/>
                </v:shape>
                <o:OLEObject Type="Embed" ProgID="FXEquation.Equation" ShapeID="_x0000_i1057" DrawAspect="Content" ObjectID="_1556907403" r:id="rId73"/>
              </w:object>
            </w:r>
            <w:r w:rsidRPr="009317B2">
              <w:t xml:space="preserve"> </w:t>
            </w:r>
            <w:r w:rsidR="009317B2">
              <w:tab/>
            </w:r>
          </w:p>
          <w:p w:rsidR="00084534" w:rsidRPr="009317B2" w:rsidRDefault="00084534" w:rsidP="00EF1062">
            <w:pPr>
              <w:pStyle w:val="QuestionStyle"/>
            </w:pPr>
            <w:r w:rsidRPr="0076733B">
              <w:t xml:space="preserve">            </w:t>
            </w:r>
            <w:r w:rsidR="009317B2" w:rsidRPr="009317B2">
              <w:object w:dxaOrig="744" w:dyaOrig="192" w14:anchorId="61474309">
                <v:shape id="_x0000_i1058" type="#_x0000_t75" style="width:37.5pt;height:9.75pt" o:ole="">
                  <v:imagedata r:id="rId74" o:title=""/>
                </v:shape>
                <o:OLEObject Type="Embed" ProgID="FXEquation.Equation" ShapeID="_x0000_i1058" DrawAspect="Content" ObjectID="_1556907404" r:id="rId75"/>
              </w:object>
            </w:r>
          </w:p>
          <w:p w:rsidR="00084534" w:rsidRPr="009317B2" w:rsidRDefault="00084534" w:rsidP="00EF1062">
            <w:pPr>
              <w:pStyle w:val="QuestionStyle"/>
            </w:pPr>
            <w:r w:rsidRPr="0076733B">
              <w:t xml:space="preserve">            </w:t>
            </w:r>
            <w:r w:rsidR="009317B2" w:rsidRPr="009317B2">
              <w:object w:dxaOrig="708" w:dyaOrig="192" w14:anchorId="05E3973A">
                <v:shape id="_x0000_i1059" type="#_x0000_t75" style="width:35.25pt;height:9.75pt" o:ole="">
                  <v:imagedata r:id="rId76" o:title=""/>
                </v:shape>
                <o:OLEObject Type="Embed" ProgID="FXEquation.Equation" ShapeID="_x0000_i1059" DrawAspect="Content" ObjectID="_1556907405" r:id="rId77"/>
              </w:object>
            </w:r>
            <w:r w:rsidRPr="009317B2">
              <w:t xml:space="preserve">  </w:t>
            </w:r>
          </w:p>
          <w:p w:rsidR="00084534" w:rsidRPr="009317B2" w:rsidRDefault="00084534" w:rsidP="00EF1062">
            <w:pPr>
              <w:pStyle w:val="QuestionStyle"/>
            </w:pPr>
            <w:r w:rsidRPr="0076733B">
              <w:t xml:space="preserve">            </w:t>
            </w:r>
            <w:r w:rsidR="009317B2" w:rsidRPr="009317B2">
              <w:object w:dxaOrig="427" w:dyaOrig="192" w14:anchorId="072D2F37">
                <v:shape id="_x0000_i1060" type="#_x0000_t75" style="width:21.75pt;height:9.75pt" o:ole="">
                  <v:imagedata r:id="rId78" o:title=""/>
                </v:shape>
                <o:OLEObject Type="Embed" ProgID="FXEquation.Equation" ShapeID="_x0000_i1060" DrawAspect="Content" ObjectID="_1556907406" r:id="rId79"/>
              </w:object>
            </w:r>
            <w:r w:rsidRPr="009317B2">
              <w:t xml:space="preserve"> </w:t>
            </w:r>
          </w:p>
        </w:tc>
      </w:tr>
      <w:tr w:rsidR="00F928AB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F928AB" w:rsidRPr="001B3341" w:rsidRDefault="00F928AB" w:rsidP="00F928A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928AB" w:rsidRPr="001B2B16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6E44729C">
                <v:shape id="_x0000_s1193" type="#_x0000_t75" style="position:absolute;margin-left:237.2pt;margin-top:19.35pt;width:189.15pt;height:82.25pt;z-index:251679744;mso-position-horizontal-relative:text;mso-position-vertical-relative:text">
                  <v:imagedata r:id="rId80" o:title=""/>
                </v:shape>
                <o:OLEObject Type="Embed" ProgID="FXDraw.Graphic" ShapeID="_x0000_s1193" DrawAspect="Content" ObjectID="_1556907512" r:id="rId81"/>
              </w:object>
            </w:r>
            <w:r w:rsidR="00F928AB" w:rsidRPr="0076733B">
              <w:t xml:space="preserve"> </w:t>
            </w:r>
            <w:r w:rsidR="00F928AB" w:rsidRPr="001B2B16">
              <w:object w:dxaOrig="2134" w:dyaOrig="196" w14:anchorId="52EDCF12">
                <v:shape id="_x0000_i1062" type="#_x0000_t75" style="width:107.25pt;height:9.75pt" o:ole="">
                  <v:imagedata r:id="rId82" o:title=""/>
                </v:shape>
                <o:OLEObject Type="Embed" ProgID="FXEquation.Equation" ShapeID="_x0000_i1062" DrawAspect="Content" ObjectID="_1556907407" r:id="rId83"/>
              </w:object>
            </w:r>
            <w:r w:rsidR="00F928AB" w:rsidRPr="001B2B16">
              <w:t xml:space="preserve"> </w:t>
            </w:r>
          </w:p>
          <w:p w:rsidR="00F928AB" w:rsidRPr="0076733B" w:rsidRDefault="00F928AB" w:rsidP="00EF1062">
            <w:pPr>
              <w:pStyle w:val="QuestionStyle"/>
            </w:pPr>
          </w:p>
          <w:p w:rsidR="00F928AB" w:rsidRPr="0076733B" w:rsidRDefault="00F928AB" w:rsidP="00EF1062">
            <w:pPr>
              <w:pStyle w:val="QuestionStyle"/>
            </w:pPr>
          </w:p>
          <w:p w:rsidR="00F928AB" w:rsidRPr="0076733B" w:rsidRDefault="00F928AB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63D56588" wp14:editId="0CA4F628">
                      <wp:simplePos x="0" y="0"/>
                      <wp:positionH relativeFrom="column">
                        <wp:posOffset>1283335</wp:posOffset>
                      </wp:positionH>
                      <wp:positionV relativeFrom="paragraph">
                        <wp:posOffset>81915</wp:posOffset>
                      </wp:positionV>
                      <wp:extent cx="973455" cy="440055"/>
                      <wp:effectExtent l="0" t="0" r="17145" b="17145"/>
                      <wp:wrapNone/>
                      <wp:docPr id="43" name="Rectangl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3455" cy="4400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FCB387" id="Rectangle 43" o:spid="_x0000_s1026" style="position:absolute;margin-left:101.05pt;margin-top:6.45pt;width:76.65pt;height:34.6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" filled="f" strokecolor="black [3213]" strokeweight="1.5pt"/>
                  </w:pict>
                </mc:Fallback>
              </mc:AlternateContent>
            </w:r>
          </w:p>
          <w:p w:rsidR="00F928AB" w:rsidRPr="0076733B" w:rsidRDefault="00F928AB" w:rsidP="00EF1062">
            <w:pPr>
              <w:pStyle w:val="QuestionStyle"/>
            </w:pPr>
            <w:r w:rsidRPr="0076733B">
              <w:t xml:space="preserve">                      </w:t>
            </w:r>
          </w:p>
          <w:p w:rsidR="00F928AB" w:rsidRPr="0076733B" w:rsidRDefault="00F928AB" w:rsidP="00EF1062">
            <w:pPr>
              <w:pStyle w:val="QuestionStyle"/>
            </w:pPr>
          </w:p>
        </w:tc>
      </w:tr>
      <w:tr w:rsidR="00F928AB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F928AB" w:rsidRPr="001B3341" w:rsidRDefault="00F928AB" w:rsidP="00F928A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928AB" w:rsidRPr="00F928A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94" type="#_x0000_t75" style="position:absolute;margin-left:237.2pt;margin-top:9pt;width:208.55pt;height:118.3pt;z-index:251680768;mso-position-horizontal-relative:text;mso-position-vertical-relative:text">
                  <v:imagedata r:id="rId84" o:title=""/>
                </v:shape>
                <o:OLEObject Type="Embed" ProgID="FXDraw.Graphic" ShapeID="_x0000_s1194" DrawAspect="Content" ObjectID="_1556907513" r:id="rId85"/>
              </w:object>
            </w:r>
            <w:r w:rsidR="00F928AB" w:rsidRPr="0076733B">
              <w:t xml:space="preserve"> </w:t>
            </w:r>
            <w:r w:rsidR="00F928AB" w:rsidRPr="00F928AB">
              <w:object w:dxaOrig="2193" w:dyaOrig="256" w14:anchorId="4E4D17EB">
                <v:shape id="_x0000_i1064" type="#_x0000_t75" style="width:110.25pt;height:12.75pt" o:ole="">
                  <v:imagedata r:id="rId86" o:title=""/>
                </v:shape>
                <o:OLEObject Type="Embed" ProgID="FXEquation.Equation" ShapeID="_x0000_i1064" DrawAspect="Content" ObjectID="_1556907408" r:id="rId87"/>
              </w:object>
            </w:r>
            <w:r w:rsidR="00F928AB" w:rsidRPr="00F928AB">
              <w:t xml:space="preserve"> </w:t>
            </w:r>
          </w:p>
          <w:p w:rsidR="00F928AB" w:rsidRPr="0076733B" w:rsidRDefault="00F928AB" w:rsidP="00EF1062">
            <w:pPr>
              <w:pStyle w:val="QuestionStyle"/>
            </w:pPr>
            <w:r>
              <w:t>What is the size of</w:t>
            </w:r>
            <w:r w:rsidRPr="0076733B">
              <w:t xml:space="preserve"> </w:t>
            </w:r>
            <w:r w:rsidR="00493E12" w:rsidRPr="00493E12">
              <w:object w:dxaOrig="964" w:dyaOrig="192" w14:anchorId="7E9B5E6B">
                <v:shape id="_x0000_i1065" type="#_x0000_t75" style="width:48.75pt;height:9.75pt" o:ole="">
                  <v:imagedata r:id="rId88" o:title=""/>
                </v:shape>
                <o:OLEObject Type="Embed" ProgID="FXEquation.Equation" ShapeID="_x0000_i1065" DrawAspect="Content" ObjectID="_1556907409" r:id="rId89"/>
              </w:object>
            </w:r>
            <w:r w:rsidRPr="0076733B">
              <w:t xml:space="preserve"> </w:t>
            </w:r>
          </w:p>
          <w:p w:rsidR="00F928AB" w:rsidRPr="0076733B" w:rsidRDefault="00F928AB" w:rsidP="00EF1062">
            <w:pPr>
              <w:pStyle w:val="QuestionStyle"/>
            </w:pPr>
          </w:p>
          <w:p w:rsidR="00F928AB" w:rsidRPr="0076733B" w:rsidRDefault="00F928AB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4960" behindDoc="0" locked="0" layoutInCell="1" allowOverlap="1" wp14:anchorId="5C16E604" wp14:editId="75832016">
                      <wp:simplePos x="0" y="0"/>
                      <wp:positionH relativeFrom="column">
                        <wp:posOffset>1283335</wp:posOffset>
                      </wp:positionH>
                      <wp:positionV relativeFrom="paragraph">
                        <wp:posOffset>248285</wp:posOffset>
                      </wp:positionV>
                      <wp:extent cx="1030605" cy="373380"/>
                      <wp:effectExtent l="0" t="0" r="17145" b="2667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060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64145C" id="Rectangle 72" o:spid="_x0000_s1026" style="position:absolute;margin-left:101.05pt;margin-top:19.55pt;width:81.15pt;height:29.4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" filled="f" strokecolor="black [3213]" strokeweight="1.5pt"/>
                  </w:pict>
                </mc:Fallback>
              </mc:AlternateContent>
            </w:r>
          </w:p>
          <w:p w:rsidR="00F928AB" w:rsidRPr="0076733B" w:rsidRDefault="00F928AB" w:rsidP="00EF1062">
            <w:pPr>
              <w:pStyle w:val="QuestionStyle"/>
            </w:pPr>
          </w:p>
          <w:p w:rsidR="00F928AB" w:rsidRPr="0076733B" w:rsidRDefault="00F928AB" w:rsidP="00EF1062">
            <w:pPr>
              <w:pStyle w:val="QuestionStyle"/>
            </w:pPr>
          </w:p>
          <w:p w:rsidR="00F928AB" w:rsidRPr="0076733B" w:rsidRDefault="00F928AB" w:rsidP="00EF1062">
            <w:pPr>
              <w:pStyle w:val="QuestionStyle"/>
            </w:pPr>
          </w:p>
        </w:tc>
      </w:tr>
      <w:tr w:rsidR="00F928AB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F928AB" w:rsidRPr="001B3341" w:rsidRDefault="00F928AB" w:rsidP="00F928A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928AB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95" type="#_x0000_t75" style="position:absolute;margin-left:222.75pt;margin-top:15.6pt;width:205.2pt;height:107.25pt;z-index:251681792;mso-position-horizontal-relative:text;mso-position-vertical-relative:text">
                  <v:imagedata r:id="rId90" o:title=""/>
                </v:shape>
                <o:OLEObject Type="Embed" ProgID="FXDraw.Graphic" ShapeID="_x0000_s1195" DrawAspect="Content" ObjectID="_1556907514" r:id="rId91"/>
              </w:object>
            </w:r>
            <w:r w:rsidR="00F928AB" w:rsidRPr="0076733B">
              <w:t xml:space="preserve">What is the value of </w:t>
            </w:r>
            <w:r w:rsidR="001452C6" w:rsidRPr="001452C6">
              <w:rPr>
                <w:i/>
              </w:rPr>
              <w:t>p</w:t>
            </w:r>
            <w:r w:rsidR="00F928AB" w:rsidRPr="0076733B">
              <w:t>?</w:t>
            </w:r>
          </w:p>
          <w:p w:rsidR="00F928AB" w:rsidRPr="0076733B" w:rsidRDefault="00F928AB" w:rsidP="00EF1062">
            <w:pPr>
              <w:pStyle w:val="QuestionStyle"/>
            </w:pPr>
          </w:p>
          <w:p w:rsidR="00F928AB" w:rsidRPr="00B22EF3" w:rsidRDefault="00F928AB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7008" behindDoc="0" locked="0" layoutInCell="1" allowOverlap="1" wp14:anchorId="5B177D45" wp14:editId="2F2DB87A">
                      <wp:simplePos x="0" y="0"/>
                      <wp:positionH relativeFrom="column">
                        <wp:posOffset>603250</wp:posOffset>
                      </wp:positionH>
                      <wp:positionV relativeFrom="paragraph">
                        <wp:posOffset>3175</wp:posOffset>
                      </wp:positionV>
                      <wp:extent cx="213360" cy="883920"/>
                      <wp:effectExtent l="0" t="0" r="15240" b="11430"/>
                      <wp:wrapNone/>
                      <wp:docPr id="80" name="Group 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8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9344BC" id="Group 80" o:spid="_x0000_s1026" style="position:absolute;margin-left:47.5pt;margin-top:.25pt;width:16.8pt;height:69.6pt;z-index:25162700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76733B">
              <w:t xml:space="preserve">                        </w:t>
            </w:r>
            <w:r w:rsidR="00B22EF3" w:rsidRPr="00B22EF3">
              <w:rPr>
                <w:color w:val="FF0000"/>
              </w:rPr>
              <w:object w:dxaOrig="736" w:dyaOrig="252" w14:anchorId="5F868F8E">
                <v:shape id="_x0000_i1067" type="#_x0000_t75" style="width:37.5pt;height:12.75pt" o:ole="">
                  <v:imagedata r:id="rId92" o:title=""/>
                </v:shape>
                <o:OLEObject Type="Embed" ProgID="FXEquation.Equation" ShapeID="_x0000_i1067" DrawAspect="Content" ObjectID="_1556907410" r:id="rId93"/>
              </w:object>
            </w:r>
            <w:r w:rsidRPr="00B22EF3">
              <w:t xml:space="preserve">      </w:t>
            </w:r>
          </w:p>
          <w:p w:rsidR="00F928AB" w:rsidRPr="00B22EF3" w:rsidRDefault="00B22EF3" w:rsidP="00EF1062">
            <w:pPr>
              <w:pStyle w:val="QuestionStyle"/>
            </w:pPr>
            <w:r>
              <w:t xml:space="preserve">                        </w:t>
            </w:r>
            <w:r w:rsidRPr="00B22EF3">
              <w:object w:dxaOrig="736" w:dyaOrig="252">
                <v:shape id="_x0000_i1068" type="#_x0000_t75" style="width:37.5pt;height:12.75pt" o:ole="">
                  <v:imagedata r:id="rId94" o:title=""/>
                </v:shape>
                <o:OLEObject Type="Embed" ProgID="FXEquation.Equation" ShapeID="_x0000_i1068" DrawAspect="Content" ObjectID="_1556907411" r:id="rId95"/>
              </w:object>
            </w:r>
            <w:r w:rsidRPr="00B22EF3">
              <w:t xml:space="preserve"> </w:t>
            </w:r>
            <w:r w:rsidR="00F928AB" w:rsidRPr="00B22EF3">
              <w:t xml:space="preserve">    </w:t>
            </w:r>
          </w:p>
          <w:p w:rsidR="00F928AB" w:rsidRPr="00B22EF3" w:rsidRDefault="00F928AB" w:rsidP="00EF1062">
            <w:pPr>
              <w:pStyle w:val="QuestionStyle"/>
            </w:pPr>
            <w:r w:rsidRPr="0076733B">
              <w:t xml:space="preserve">                        </w:t>
            </w:r>
            <w:r w:rsidR="00B22EF3" w:rsidRPr="00B22EF3">
              <w:object w:dxaOrig="736" w:dyaOrig="252">
                <v:shape id="_x0000_i1069" type="#_x0000_t75" style="width:37.5pt;height:12.75pt" o:ole="">
                  <v:imagedata r:id="rId96" o:title=""/>
                </v:shape>
                <o:OLEObject Type="Embed" ProgID="FXEquation.Equation" ShapeID="_x0000_i1069" DrawAspect="Content" ObjectID="_1556907412" r:id="rId97"/>
              </w:object>
            </w:r>
            <w:r w:rsidR="00B22EF3" w:rsidRPr="00B22EF3">
              <w:t xml:space="preserve"> </w:t>
            </w:r>
            <w:r w:rsidRPr="00B22EF3">
              <w:t xml:space="preserve">    </w:t>
            </w:r>
          </w:p>
          <w:p w:rsidR="00F928AB" w:rsidRPr="00B22EF3" w:rsidRDefault="00F928AB" w:rsidP="00EF1062">
            <w:pPr>
              <w:pStyle w:val="QuestionStyle"/>
            </w:pPr>
            <w:r w:rsidRPr="0076733B">
              <w:t xml:space="preserve">                        </w:t>
            </w:r>
            <w:r w:rsidR="00B22EF3" w:rsidRPr="00B22EF3">
              <w:object w:dxaOrig="856" w:dyaOrig="252">
                <v:shape id="_x0000_i1070" type="#_x0000_t75" style="width:43.5pt;height:12.75pt" o:ole="">
                  <v:imagedata r:id="rId98" o:title=""/>
                </v:shape>
                <o:OLEObject Type="Embed" ProgID="FXEquation.Equation" ShapeID="_x0000_i1070" DrawAspect="Content" ObjectID="_1556907413" r:id="rId99"/>
              </w:object>
            </w:r>
            <w:r w:rsidR="00B22EF3" w:rsidRPr="00B22EF3">
              <w:t xml:space="preserve"> </w:t>
            </w:r>
            <w:r w:rsidRPr="00B22EF3">
              <w:t xml:space="preserve">   </w:t>
            </w:r>
          </w:p>
        </w:tc>
      </w:tr>
      <w:tr w:rsidR="00F928AB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F928AB" w:rsidRPr="001B3341" w:rsidRDefault="00F928AB" w:rsidP="00F928A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928AB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196" type="#_x0000_t75" style="position:absolute;margin-left:201.9pt;margin-top:0;width:243.85pt;height:117.6pt;z-index:251682816;mso-position-horizontal-relative:text;mso-position-vertical-relative:text">
                  <v:imagedata r:id="rId100" o:title=""/>
                </v:shape>
                <o:OLEObject Type="Embed" ProgID="FXDraw.Graphic" ShapeID="_x0000_s1196" DrawAspect="Content" ObjectID="_1556907515" r:id="rId101"/>
              </w:object>
            </w:r>
            <w:r w:rsidR="00F928AB" w:rsidRPr="0076733B">
              <w:t xml:space="preserve">What is the value of </w:t>
            </w:r>
            <w:r w:rsidR="008703E9">
              <w:t xml:space="preserve"> </w:t>
            </w:r>
            <w:r w:rsidR="008703E9" w:rsidRPr="008703E9">
              <w:object w:dxaOrig="154" w:dyaOrig="194">
                <v:shape id="_x0000_i1072" type="#_x0000_t75" style="width:7.5pt;height:9.75pt" o:ole="">
                  <v:imagedata r:id="rId102" o:title=""/>
                </v:shape>
                <o:OLEObject Type="Embed" ProgID="FXEquation.Equation" ShapeID="_x0000_i1072" DrawAspect="Content" ObjectID="_1556907414" r:id="rId103"/>
              </w:object>
            </w:r>
            <w:r w:rsidR="008703E9">
              <w:t xml:space="preserve"> </w:t>
            </w:r>
            <w:r w:rsidR="00F928AB" w:rsidRPr="0076733B">
              <w:t>?</w:t>
            </w:r>
          </w:p>
          <w:p w:rsidR="00F928AB" w:rsidRPr="0076733B" w:rsidRDefault="00F928AB" w:rsidP="00EF1062">
            <w:pPr>
              <w:pStyle w:val="QuestionStyle"/>
            </w:pPr>
          </w:p>
          <w:p w:rsidR="00F928AB" w:rsidRPr="0076733B" w:rsidRDefault="00F928AB" w:rsidP="00EF1062">
            <w:pPr>
              <w:pStyle w:val="QuestionStyle"/>
            </w:pPr>
          </w:p>
          <w:p w:rsidR="00F928AB" w:rsidRPr="0076733B" w:rsidRDefault="00F928AB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5200" behindDoc="0" locked="0" layoutInCell="1" allowOverlap="1" wp14:anchorId="080AF631" wp14:editId="27936F6C">
                      <wp:simplePos x="0" y="0"/>
                      <wp:positionH relativeFrom="column">
                        <wp:posOffset>527050</wp:posOffset>
                      </wp:positionH>
                      <wp:positionV relativeFrom="paragraph">
                        <wp:posOffset>92710</wp:posOffset>
                      </wp:positionV>
                      <wp:extent cx="754380" cy="373380"/>
                      <wp:effectExtent l="0" t="0" r="26670" b="26670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158CB9" id="Rectangle 73" o:spid="_x0000_s1026" style="position:absolute;margin-left:41.5pt;margin-top:7.3pt;width:59.4pt;height:29.4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" filled="f" strokecolor="black [3213]" strokeweight="1.5pt"/>
                  </w:pict>
                </mc:Fallback>
              </mc:AlternateContent>
            </w:r>
          </w:p>
          <w:p w:rsidR="00F928AB" w:rsidRPr="0076733B" w:rsidRDefault="00F928AB" w:rsidP="00EF1062">
            <w:pPr>
              <w:pStyle w:val="QuestionStyle"/>
            </w:pPr>
          </w:p>
          <w:p w:rsidR="00F928AB" w:rsidRPr="0076733B" w:rsidRDefault="00F928AB" w:rsidP="00EF1062">
            <w:pPr>
              <w:pStyle w:val="QuestionStyle"/>
            </w:pPr>
          </w:p>
        </w:tc>
      </w:tr>
      <w:tr w:rsidR="00F928AB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F928AB" w:rsidRPr="001B3341" w:rsidRDefault="00F928AB" w:rsidP="00F928AB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928AB" w:rsidRPr="0076733B" w:rsidRDefault="00F928AB" w:rsidP="00EF1062">
            <w:pPr>
              <w:pStyle w:val="QuestionStyle"/>
            </w:pPr>
            <w:r w:rsidRPr="0076733B">
              <w:t xml:space="preserve">     </w:t>
            </w:r>
            <w:r w:rsidR="00325D74">
              <w:t>What is an expression for the shaded angle?</w:t>
            </w:r>
          </w:p>
          <w:p w:rsidR="00F928AB" w:rsidRPr="0076733B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1CAD0999">
                <v:shape id="_x0000_s1197" type="#_x0000_t75" style="position:absolute;margin-left:212.8pt;margin-top:.9pt;width:219.1pt;height:95.45pt;z-index:251683840">
                  <v:imagedata r:id="rId104" o:title=""/>
                </v:shape>
                <o:OLEObject Type="Embed" ProgID="FXDraw.Graphic" ShapeID="_x0000_s1197" DrawAspect="Content" ObjectID="_1556907516" r:id="rId105"/>
              </w:object>
            </w:r>
            <w:r w:rsidR="00F928AB" w:rsidRPr="0076733B">
              <w:t xml:space="preserve"> </w:t>
            </w:r>
          </w:p>
          <w:p w:rsidR="00F928AB" w:rsidRPr="00DE5972" w:rsidRDefault="00F928AB" w:rsidP="00EF1062">
            <w:pPr>
              <w:pStyle w:val="QuestionStyle"/>
            </w:pPr>
            <w:r w:rsidRPr="0076733B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7248" behindDoc="0" locked="0" layoutInCell="1" allowOverlap="1" wp14:anchorId="5E264FDC" wp14:editId="7ED28BA7">
                      <wp:simplePos x="0" y="0"/>
                      <wp:positionH relativeFrom="column">
                        <wp:posOffset>481330</wp:posOffset>
                      </wp:positionH>
                      <wp:positionV relativeFrom="paragraph">
                        <wp:posOffset>23495</wp:posOffset>
                      </wp:positionV>
                      <wp:extent cx="213360" cy="883920"/>
                      <wp:effectExtent l="0" t="0" r="15240" b="11430"/>
                      <wp:wrapNone/>
                      <wp:docPr id="140" name="Group 1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4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561802" id="Group 140" o:spid="_x0000_s1026" style="position:absolute;margin-left:37.9pt;margin-top:1.85pt;width:16.8pt;height:69.6pt;z-index:25163724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 w:rsidRPr="0076733B">
              <w:t xml:space="preserve">                     </w:t>
            </w:r>
            <w:r w:rsidR="00DE5972" w:rsidRPr="00DE5972">
              <w:object w:dxaOrig="798" w:dyaOrig="238" w14:anchorId="68AD8B41">
                <v:shape id="_x0000_i1074" type="#_x0000_t75" style="width:40.5pt;height:12pt" o:ole="">
                  <v:imagedata r:id="rId106" o:title=""/>
                </v:shape>
                <o:OLEObject Type="Embed" ProgID="FXEquation.Equation" ShapeID="_x0000_i1074" DrawAspect="Content" ObjectID="_1556907415" r:id="rId107"/>
              </w:object>
            </w:r>
            <w:r w:rsidRPr="00DE5972">
              <w:t xml:space="preserve"> </w:t>
            </w:r>
          </w:p>
          <w:p w:rsidR="00F928AB" w:rsidRPr="00DE5972" w:rsidRDefault="00F928AB" w:rsidP="00EF1062">
            <w:pPr>
              <w:pStyle w:val="QuestionStyle"/>
            </w:pPr>
            <w:r w:rsidRPr="0076733B">
              <w:t xml:space="preserve">                     </w:t>
            </w:r>
            <w:r w:rsidR="00DE5972" w:rsidRPr="00DE5972">
              <w:object w:dxaOrig="753" w:dyaOrig="238" w14:anchorId="64C43300">
                <v:shape id="_x0000_i1075" type="#_x0000_t75" style="width:38.25pt;height:12pt" o:ole="">
                  <v:imagedata r:id="rId108" o:title=""/>
                </v:shape>
                <o:OLEObject Type="Embed" ProgID="FXEquation.Equation" ShapeID="_x0000_i1075" DrawAspect="Content" ObjectID="_1556907416" r:id="rId109"/>
              </w:object>
            </w:r>
            <w:r w:rsidRPr="00DE5972">
              <w:t xml:space="preserve"> </w:t>
            </w:r>
          </w:p>
          <w:p w:rsidR="00F928AB" w:rsidRPr="00DE5972" w:rsidRDefault="00F928AB" w:rsidP="00EF1062">
            <w:pPr>
              <w:pStyle w:val="QuestionStyle"/>
            </w:pPr>
            <w:r w:rsidRPr="0076733B">
              <w:t xml:space="preserve">                     </w:t>
            </w:r>
            <w:r w:rsidR="00DE5972" w:rsidRPr="00DE5972">
              <w:object w:dxaOrig="828" w:dyaOrig="238" w14:anchorId="55E5608A">
                <v:shape id="_x0000_i1076" type="#_x0000_t75" style="width:41.25pt;height:12pt" o:ole="">
                  <v:imagedata r:id="rId110" o:title=""/>
                </v:shape>
                <o:OLEObject Type="Embed" ProgID="FXEquation.Equation" ShapeID="_x0000_i1076" DrawAspect="Content" ObjectID="_1556907417" r:id="rId111"/>
              </w:object>
            </w:r>
            <w:r w:rsidRPr="00DE5972">
              <w:t xml:space="preserve"> </w:t>
            </w:r>
          </w:p>
          <w:p w:rsidR="00F928AB" w:rsidRPr="00DE5972" w:rsidRDefault="00F928AB" w:rsidP="00EF1062">
            <w:pPr>
              <w:pStyle w:val="QuestionStyle"/>
            </w:pPr>
            <w:r w:rsidRPr="0076733B">
              <w:t xml:space="preserve">                     </w:t>
            </w:r>
            <w:r w:rsidR="00DE5972" w:rsidRPr="00DE5972">
              <w:object w:dxaOrig="1444" w:dyaOrig="238" w14:anchorId="5BB56A4B">
                <v:shape id="_x0000_i1077" type="#_x0000_t75" style="width:1in;height:12pt" o:ole="">
                  <v:imagedata r:id="rId112" o:title=""/>
                </v:shape>
                <o:OLEObject Type="Embed" ProgID="FXEquation.Equation" ShapeID="_x0000_i1077" DrawAspect="Content" ObjectID="_1556907418" r:id="rId113"/>
              </w:object>
            </w: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114"/>
          <w:footerReference w:type="default" r:id="rId115"/>
          <w:footerReference w:type="first" r:id="rId116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6833C2" w:rsidTr="00284321">
        <w:trPr>
          <w:cantSplit/>
          <w:trHeight w:val="851"/>
        </w:trPr>
        <w:tc>
          <w:tcPr>
            <w:tcW w:w="10207" w:type="dxa"/>
            <w:gridSpan w:val="4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524527342"/>
              <w:placeholder>
                <w:docPart w:val="6C45D202879D4295812C818D03BB37BB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6833C2" w:rsidRPr="005615AC" w:rsidRDefault="0042418F" w:rsidP="006833C2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6833C2" w:rsidRPr="00325745" w:rsidRDefault="006833C2" w:rsidP="006833C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458766950"/>
                <w:placeholder>
                  <w:docPart w:val="30A5912557604F5FADF8B910125018E8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42418F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885304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661890148"/>
            <w:placeholder>
              <w:docPart w:val="4EEA6A70AC7A484CA4F55134BA8E50F1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85304" w:rsidRPr="00325745" w:rsidRDefault="0042418F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058201428"/>
            <w:placeholder>
              <w:docPart w:val="1ED94136BA7F4C6F9FC890DEE8444D8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85304" w:rsidRPr="005C44C0" w:rsidRDefault="0042418F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Angle Properties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B6DDE8" w:themeFill="accent5" w:themeFillTint="6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A81533" w:rsidRPr="00E371AE" w:rsidRDefault="00A81533" w:rsidP="00A81533">
            <w:pPr>
              <w:ind w:firstLine="567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A81533" w:rsidRPr="00E371AE" w:rsidRDefault="00A81533" w:rsidP="00A81533">
            <w:pPr>
              <w:ind w:firstLine="1418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A81533" w:rsidP="00A81533">
            <w:pPr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</w:t>
            </w:r>
            <w:r w:rsidR="00E371AE">
              <w:rPr>
                <w:rFonts w:asciiTheme="majorHAnsi" w:hAnsiTheme="majorHAnsi"/>
                <w:sz w:val="24"/>
                <w:szCs w:val="24"/>
              </w:rPr>
              <w:t xml:space="preserve">     Show any working out on this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test paper.  Calculators are allowed.</w:t>
            </w: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084534" w:rsidRDefault="00BF7C7D" w:rsidP="000845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</w:t>
            </w:r>
            <w:r w:rsidR="003F0CD9">
              <w:rPr>
                <w:rFonts w:ascii="Times New Roman" w:hAnsi="Times New Roman"/>
                <w:sz w:val="24"/>
                <w:szCs w:val="24"/>
              </w:rPr>
              <w:t>hich best describes the typ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es of angles around point </w:t>
            </w:r>
            <w:r w:rsidRPr="00BF7C7D">
              <w:rPr>
                <w:rFonts w:ascii="Times New Roman" w:hAnsi="Times New Roman"/>
                <w:i/>
                <w:sz w:val="24"/>
                <w:szCs w:val="24"/>
              </w:rPr>
              <w:t>O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BF7C7D" w:rsidRDefault="001C5755" w:rsidP="000845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30E7D3B1">
                <v:shape id="_x0000_s1071" type="#_x0000_t75" style="position:absolute;margin-left:169.8pt;margin-top:2.15pt;width:139.75pt;height:130.15pt;z-index:251663360">
                  <v:imagedata r:id="rId117" o:title=""/>
                </v:shape>
                <o:OLEObject Type="Embed" ProgID="FXDraw.Graphic" ShapeID="_x0000_s1071" DrawAspect="Content" ObjectID="_1556907517" r:id="rId118"/>
              </w:object>
            </w:r>
          </w:p>
          <w:p w:rsidR="00BF7C7D" w:rsidRDefault="00BF7C7D" w:rsidP="000845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BF7C7D" w:rsidRDefault="00BF7C7D" w:rsidP="000845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BF7C7D" w:rsidRDefault="00BF7C7D" w:rsidP="000845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BF7C7D" w:rsidRDefault="00BF7C7D" w:rsidP="000845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BF7C7D" w:rsidRDefault="00BF7C7D" w:rsidP="000845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84534" w:rsidRDefault="00084534" w:rsidP="000845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BF7C7D" w:rsidRDefault="00BF7C7D" w:rsidP="00BF7C7D">
            <w:pPr>
              <w:rPr>
                <w:rFonts w:ascii="Times New Roman" w:hAnsi="Times New Roman"/>
                <w:sz w:val="24"/>
                <w:szCs w:val="24"/>
              </w:rPr>
            </w:pPr>
            <w:r w:rsidRPr="00C372FD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3152" behindDoc="0" locked="0" layoutInCell="1" allowOverlap="1" wp14:anchorId="6AB0FE08" wp14:editId="230E5B37">
                      <wp:simplePos x="0" y="0"/>
                      <wp:positionH relativeFrom="column">
                        <wp:posOffset>452755</wp:posOffset>
                      </wp:positionH>
                      <wp:positionV relativeFrom="paragraph">
                        <wp:posOffset>49284</wp:posOffset>
                      </wp:positionV>
                      <wp:extent cx="213360" cy="883920"/>
                      <wp:effectExtent l="0" t="0" r="15240" b="11430"/>
                      <wp:wrapNone/>
                      <wp:docPr id="155" name="Group 1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5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F98A8D6" id="Group 155" o:spid="_x0000_s1026" style="position:absolute;margin-left:35.65pt;margin-top:3.9pt;width:16.8pt;height:69.6pt;z-index:25163315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There are </w:t>
            </w:r>
            <w:r w:rsidR="003F0CD9">
              <w:rPr>
                <w:rFonts w:ascii="Times New Roman" w:hAnsi="Times New Roman"/>
                <w:sz w:val="24"/>
                <w:szCs w:val="24"/>
              </w:rPr>
              <w:t>two acute angles, a right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angle and an obtuse angle.</w:t>
            </w:r>
          </w:p>
          <w:p w:rsidR="00084534" w:rsidRDefault="003F0CD9" w:rsidP="00BF7C7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There are two acute angles, an obtuse angle and a reflex angle.</w:t>
            </w:r>
          </w:p>
          <w:p w:rsidR="00BF7C7D" w:rsidRDefault="003F0CD9" w:rsidP="00BF7C7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There are two right angles, an acute angle and an obtuse angle.</w:t>
            </w:r>
          </w:p>
          <w:p w:rsidR="00084534" w:rsidRPr="006A6381" w:rsidRDefault="003F0CD9" w:rsidP="003F0CD9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There are two right angles, an obtuse angle and a reflex angle.</w:t>
            </w:r>
            <w:r w:rsidR="0008453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084534" w:rsidRPr="006A6381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6" w:dyaOrig="29" w14:anchorId="49023963">
                <v:shape id="_x0000_i1079" type="#_x0000_t75" style="width:3.75pt;height:1.5pt" o:ole="">
                  <v:imagedata r:id="rId119" o:title=""/>
                </v:shape>
                <o:OLEObject Type="Embed" ProgID="FXEquation.Equation" ShapeID="_x0000_i1079" DrawAspect="Content" ObjectID="_1556907419" r:id="rId120"/>
              </w:object>
            </w:r>
            <w:r w:rsidR="00084534" w:rsidRPr="006A6381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1C5755" w:rsidP="000845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198" type="#_x0000_t75" style="position:absolute;margin-left:238.2pt;margin-top:15pt;width:181.2pt;height:125.65pt;z-index:251684864;mso-position-horizontal-relative:text;mso-position-vertical-relative:text">
                  <v:imagedata r:id="rId121" o:title=""/>
                </v:shape>
                <o:OLEObject Type="Embed" ProgID="FXDraw.Graphic" ShapeID="_x0000_s1198" DrawAspect="Content" ObjectID="_1556907518" r:id="rId122"/>
              </w:objec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3FDA97E3">
                <v:shape id="_x0000_s1072" type="#_x0000_t75" style="position:absolute;margin-left:430pt;margin-top:15pt;width:65.4pt;height:65.4pt;z-index:251664384;mso-position-horizontal-relative:text;mso-position-vertical-relative:text">
                  <v:imagedata r:id="rId123" o:title=""/>
                </v:shape>
                <o:OLEObject Type="Embed" ProgID="FXDraw.Graphic" ShapeID="_x0000_s1072" DrawAspect="Content" ObjectID="_1556907519" r:id="rId124"/>
              </w:object>
            </w:r>
            <w:r w:rsidR="005361F0" w:rsidRPr="00522BC2">
              <w:rPr>
                <w:rFonts w:ascii="Times New Roman" w:hAnsi="Times New Roman"/>
                <w:sz w:val="24"/>
                <w:szCs w:val="24"/>
              </w:rPr>
              <w:t>What name could be used to describe the shaded angle?</w:t>
            </w:r>
          </w:p>
          <w:p w:rsidR="00084534" w:rsidRPr="00522BC2" w:rsidRDefault="00084534" w:rsidP="000845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84534" w:rsidRPr="00522BC2" w:rsidRDefault="00084534" w:rsidP="0008453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74784" behindDoc="0" locked="0" layoutInCell="1" allowOverlap="1" wp14:anchorId="6D6A3B1B" wp14:editId="1F6A7DA3">
                      <wp:simplePos x="0" y="0"/>
                      <wp:positionH relativeFrom="column">
                        <wp:posOffset>328930</wp:posOffset>
                      </wp:positionH>
                      <wp:positionV relativeFrom="paragraph">
                        <wp:posOffset>28575</wp:posOffset>
                      </wp:positionV>
                      <wp:extent cx="213360" cy="883920"/>
                      <wp:effectExtent l="0" t="0" r="15240" b="11430"/>
                      <wp:wrapNone/>
                      <wp:docPr id="90" name="Group 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9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7698882" id="Group 90" o:spid="_x0000_s1026" style="position:absolute;margin-left:25.9pt;margin-top:2.25pt;width:16.8pt;height:69.6pt;z-index:25157478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5361F0"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694" w:dyaOrig="188" w14:anchorId="4001BD0D">
                <v:shape id="_x0000_i1082" type="#_x0000_t75" style="width:35.25pt;height:9.75pt" o:ole="">
                  <v:imagedata r:id="rId125" o:title=""/>
                </v:shape>
                <o:OLEObject Type="Embed" ProgID="FXEquation.Equation" ShapeID="_x0000_i1082" DrawAspect="Content" ObjectID="_1556907420" r:id="rId126"/>
              </w:object>
            </w:r>
            <w:r w:rsidRPr="00522BC2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1C3F5A" w:rsidRPr="00522BC2" w:rsidRDefault="00084534" w:rsidP="00084534">
            <w:pP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</w:t>
            </w:r>
            <w:r w:rsidR="001C3F5A" w:rsidRPr="00522BC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C3F5A"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68" w:dyaOrig="188">
                <v:shape id="_x0000_i1083" type="#_x0000_t75" style="width:39pt;height:9.75pt" o:ole="">
                  <v:imagedata r:id="rId127" o:title=""/>
                </v:shape>
                <o:OLEObject Type="Embed" ProgID="FXEquation.Equation" ShapeID="_x0000_i1083" DrawAspect="Content" ObjectID="_1556907421" r:id="rId128"/>
              </w:object>
            </w:r>
          </w:p>
          <w:p w:rsidR="00084534" w:rsidRPr="00522BC2" w:rsidRDefault="001C3F5A" w:rsidP="0008453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               </w:t>
            </w:r>
            <w:r w:rsidR="00084534" w:rsidRPr="00522BC2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798" w:dyaOrig="188" w14:anchorId="1DBE708B">
                <v:shape id="_x0000_i1084" type="#_x0000_t75" style="width:40.5pt;height:9.75pt" o:ole="">
                  <v:imagedata r:id="rId129" o:title=""/>
                </v:shape>
                <o:OLEObject Type="Embed" ProgID="FXEquation.Equation" ShapeID="_x0000_i1084" DrawAspect="Content" ObjectID="_1556907422" r:id="rId130"/>
              </w:object>
            </w:r>
            <w:r w:rsidR="00084534" w:rsidRPr="00522BC2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084534" w:rsidRPr="00522BC2" w:rsidRDefault="00084534" w:rsidP="0008453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1C3F5A"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858" w:dyaOrig="188" w14:anchorId="2DF04FA7">
                <v:shape id="_x0000_i1085" type="#_x0000_t75" style="width:43.5pt;height:9.75pt" o:ole="">
                  <v:imagedata r:id="rId131" o:title=""/>
                </v:shape>
                <o:OLEObject Type="Embed" ProgID="FXEquation.Equation" ShapeID="_x0000_i1085" DrawAspect="Content" ObjectID="_1556907423" r:id="rId132"/>
              </w:object>
            </w:r>
            <w:r w:rsidRPr="00522BC2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5361F0" w:rsidRPr="00522BC2" w:rsidRDefault="00084534" w:rsidP="001C3F5A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1C5755" w:rsidP="0008453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53628F62">
                <v:shape id="_x0000_s1079" type="#_x0000_t75" style="position:absolute;margin-left:226.6pt;margin-top:6.55pt;width:181.6pt;height:118.1pt;z-index:251665408;mso-position-horizontal-relative:text;mso-position-vertical-relative:text">
                  <v:imagedata r:id="rId133" o:title=""/>
                </v:shape>
                <o:OLEObject Type="Embed" ProgID="FXDraw.Graphic" ShapeID="_x0000_s1079" DrawAspect="Content" ObjectID="_1556907520" r:id="rId134"/>
              </w:object>
            </w:r>
            <w:r w:rsidR="00084534" w:rsidRPr="00522BC2">
              <w:rPr>
                <w:rFonts w:ascii="Times New Roman" w:hAnsi="Times New Roman"/>
                <w:sz w:val="24"/>
                <w:szCs w:val="24"/>
              </w:rPr>
              <w:t>Which of the</w:t>
            </w:r>
            <w:r w:rsidR="00537854" w:rsidRPr="00522BC2">
              <w:rPr>
                <w:rFonts w:ascii="Times New Roman" w:hAnsi="Times New Roman"/>
                <w:sz w:val="24"/>
                <w:szCs w:val="24"/>
              </w:rPr>
              <w:t>se</w:t>
            </w:r>
            <w:r w:rsidR="00084534" w:rsidRPr="00522BC2">
              <w:rPr>
                <w:rFonts w:ascii="Times New Roman" w:hAnsi="Times New Roman"/>
                <w:sz w:val="24"/>
                <w:szCs w:val="24"/>
              </w:rPr>
              <w:t xml:space="preserve"> angles </w:t>
            </w:r>
            <w:r w:rsidR="00537854" w:rsidRPr="00522BC2">
              <w:rPr>
                <w:rFonts w:ascii="Times New Roman" w:hAnsi="Times New Roman"/>
                <w:sz w:val="24"/>
                <w:szCs w:val="24"/>
              </w:rPr>
              <w:t>is a reflex angle</w:t>
            </w:r>
            <w:r w:rsidR="00084534" w:rsidRPr="00522BC2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8D0C52" w:rsidRPr="00522BC2" w:rsidRDefault="008D0C52" w:rsidP="00084534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537854" w:rsidRPr="00522BC2" w:rsidRDefault="00537854" w:rsidP="0053785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3392" behindDoc="0" locked="0" layoutInCell="1" allowOverlap="1" wp14:anchorId="4EEA1BDC" wp14:editId="063BB3DF">
                      <wp:simplePos x="0" y="0"/>
                      <wp:positionH relativeFrom="column">
                        <wp:posOffset>328930</wp:posOffset>
                      </wp:positionH>
                      <wp:positionV relativeFrom="paragraph">
                        <wp:posOffset>28575</wp:posOffset>
                      </wp:positionV>
                      <wp:extent cx="213360" cy="883920"/>
                      <wp:effectExtent l="0" t="0" r="15240" b="11430"/>
                      <wp:wrapNone/>
                      <wp:docPr id="160" name="Group 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6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6D29A3" id="Group 160" o:spid="_x0000_s1026" style="position:absolute;margin-left:25.9pt;margin-top:2.25pt;width:16.8pt;height:69.6pt;z-index:25164339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AB10C7"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22" w:dyaOrig="198">
                <v:shape id="_x0000_i1087" type="#_x0000_t75" style="width:21.75pt;height:10.5pt" o:ole="">
                  <v:imagedata r:id="rId135" o:title=""/>
                </v:shape>
                <o:OLEObject Type="Embed" ProgID="FXEquation.Equation" ShapeID="_x0000_i1087" DrawAspect="Content" ObjectID="_1556907424" r:id="rId136"/>
              </w:object>
            </w:r>
            <w:r w:rsidRPr="00522BC2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537854" w:rsidRPr="00522BC2" w:rsidRDefault="00537854" w:rsidP="00537854">
            <w:pP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</w:t>
            </w: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AB10C7"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30" w:dyaOrig="166">
                <v:shape id="_x0000_i1088" type="#_x0000_t75" style="width:21.75pt;height:8.25pt" o:ole="">
                  <v:imagedata r:id="rId137" o:title=""/>
                </v:shape>
                <o:OLEObject Type="Embed" ProgID="FXEquation.Equation" ShapeID="_x0000_i1088" DrawAspect="Content" ObjectID="_1556907425" r:id="rId138"/>
              </w:object>
            </w:r>
          </w:p>
          <w:p w:rsidR="00537854" w:rsidRPr="00522BC2" w:rsidRDefault="00537854" w:rsidP="00537854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               </w:t>
            </w:r>
            <w:r w:rsidRPr="00522BC2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  <w:r w:rsidR="00827A6A" w:rsidRPr="00522BC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444" w:dyaOrig="206">
                <v:shape id="_x0000_i1089" type="#_x0000_t75" style="width:22.5pt;height:10.5pt" o:ole="">
                  <v:imagedata r:id="rId139" o:title=""/>
                </v:shape>
                <o:OLEObject Type="Embed" ProgID="FXEquation.Equation" ShapeID="_x0000_i1089" DrawAspect="Content" ObjectID="_1556907426" r:id="rId140"/>
              </w:object>
            </w:r>
            <w:r w:rsidRPr="00522BC2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</w:t>
            </w:r>
          </w:p>
          <w:p w:rsidR="00537854" w:rsidRPr="00522BC2" w:rsidRDefault="00537854" w:rsidP="0053785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  </w:t>
            </w:r>
            <w:r w:rsidR="00827A6A"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23" w:dyaOrig="194">
                <v:shape id="_x0000_i1090" type="#_x0000_t75" style="width:21pt;height:9.75pt" o:ole="">
                  <v:imagedata r:id="rId141" o:title=""/>
                </v:shape>
                <o:OLEObject Type="Embed" ProgID="FXEquation.Equation" ShapeID="_x0000_i1090" DrawAspect="Content" ObjectID="_1556907427" r:id="rId142"/>
              </w:object>
            </w:r>
            <w:r w:rsidRPr="00522BC2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084534" w:rsidRPr="00522BC2" w:rsidRDefault="00537854" w:rsidP="00537854">
            <w:pPr>
              <w:rPr>
                <w:rFonts w:ascii="Times New Roman" w:hAnsi="Times New Roman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 </w:t>
            </w:r>
            <w:r w:rsidR="00084534" w:rsidRPr="00522BC2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</w:t>
            </w: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60225B" w:rsidP="00EF1062">
            <w:pPr>
              <w:pStyle w:val="QuestionStyle"/>
            </w:pPr>
            <w:r w:rsidRPr="00522BC2">
              <w:t>Which statement is true?</w:t>
            </w:r>
          </w:p>
          <w:p w:rsidR="00084534" w:rsidRPr="00522BC2" w:rsidRDefault="00522BC2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6704" behindDoc="0" locked="0" layoutInCell="1" allowOverlap="1" wp14:anchorId="79E8CB33" wp14:editId="72C85856">
                      <wp:simplePos x="0" y="0"/>
                      <wp:positionH relativeFrom="column">
                        <wp:posOffset>351790</wp:posOffset>
                      </wp:positionH>
                      <wp:positionV relativeFrom="paragraph">
                        <wp:posOffset>635</wp:posOffset>
                      </wp:positionV>
                      <wp:extent cx="213360" cy="883920"/>
                      <wp:effectExtent l="0" t="0" r="15240" b="11430"/>
                      <wp:wrapNone/>
                      <wp:docPr id="220" name="Group 2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2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0AB0AD" id="Group 220" o:spid="_x0000_s1026" style="position:absolute;margin-left:27.7pt;margin-top:.05pt;width:16.8pt;height:69.6pt;z-index:25165670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="00084534" w:rsidRPr="00522BC2">
              <w:t xml:space="preserve">                 </w:t>
            </w:r>
            <w:r w:rsidR="0060225B" w:rsidRPr="00522BC2">
              <w:object w:dxaOrig="2704" w:dyaOrig="256" w14:anchorId="1E0D8CAA">
                <v:shape id="_x0000_i1091" type="#_x0000_t75" style="width:135.75pt;height:12.75pt" o:ole="">
                  <v:imagedata r:id="rId143" o:title=""/>
                </v:shape>
                <o:OLEObject Type="Embed" ProgID="FXEquation.Equation" ShapeID="_x0000_i1091" DrawAspect="Content" ObjectID="_1556907428" r:id="rId144"/>
              </w:objec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  <w:r w:rsidR="0060225B" w:rsidRPr="00522BC2">
              <w:object w:dxaOrig="2824" w:dyaOrig="256">
                <v:shape id="_x0000_i1092" type="#_x0000_t75" style="width:141.75pt;height:12.75pt" o:ole="">
                  <v:imagedata r:id="rId145" o:title=""/>
                </v:shape>
                <o:OLEObject Type="Embed" ProgID="FXEquation.Equation" ShapeID="_x0000_i1092" DrawAspect="Content" ObjectID="_1556907429" r:id="rId146"/>
              </w:objec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  <w:r w:rsidR="0060225B" w:rsidRPr="00522BC2">
              <w:object w:dxaOrig="2778" w:dyaOrig="256">
                <v:shape id="_x0000_i1093" type="#_x0000_t75" style="width:139.5pt;height:12.75pt" o:ole="">
                  <v:imagedata r:id="rId147" o:title=""/>
                </v:shape>
                <o:OLEObject Type="Embed" ProgID="FXEquation.Equation" ShapeID="_x0000_i1093" DrawAspect="Content" ObjectID="_1556907430" r:id="rId148"/>
              </w:objec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  <w:r w:rsidR="0060225B" w:rsidRPr="00522BC2">
              <w:object w:dxaOrig="2898" w:dyaOrig="256">
                <v:shape id="_x0000_i1094" type="#_x0000_t75" style="width:145.5pt;height:12.75pt" o:ole="">
                  <v:imagedata r:id="rId149" o:title=""/>
                </v:shape>
                <o:OLEObject Type="Embed" ProgID="FXEquation.Equation" ShapeID="_x0000_i1094" DrawAspect="Content" ObjectID="_1556907431" r:id="rId150"/>
              </w:object>
            </w: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084534" w:rsidP="00EF1062">
            <w:pPr>
              <w:pStyle w:val="QuestionStyle"/>
            </w:pPr>
            <w:r w:rsidRPr="00522BC2">
              <w:t xml:space="preserve">Which </w:t>
            </w:r>
            <w:r w:rsidR="001F104A" w:rsidRPr="00522BC2">
              <w:t>is true?</w:t>
            </w:r>
          </w:p>
          <w:p w:rsidR="00084534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52740FC3">
                <v:shape id="_x0000_s1080" type="#_x0000_t75" style="position:absolute;margin-left:217.95pt;margin-top:9.85pt;width:229.2pt;height:89.25pt;z-index:251666432">
                  <v:imagedata r:id="rId151" o:title=""/>
                </v:shape>
                <o:OLEObject Type="Embed" ProgID="FXDraw.Graphic" ShapeID="_x0000_s1080" DrawAspect="Content" ObjectID="_1556907521" r:id="rId152"/>
              </w:object>
            </w:r>
          </w:p>
          <w:p w:rsidR="00084534" w:rsidRPr="00522BC2" w:rsidRDefault="00522BC2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9776" behindDoc="0" locked="0" layoutInCell="1" allowOverlap="1" wp14:anchorId="22D33E9F" wp14:editId="1D16128F">
                      <wp:simplePos x="0" y="0"/>
                      <wp:positionH relativeFrom="column">
                        <wp:posOffset>399415</wp:posOffset>
                      </wp:positionH>
                      <wp:positionV relativeFrom="paragraph">
                        <wp:posOffset>11758</wp:posOffset>
                      </wp:positionV>
                      <wp:extent cx="213360" cy="883920"/>
                      <wp:effectExtent l="0" t="0" r="15240" b="11430"/>
                      <wp:wrapNone/>
                      <wp:docPr id="225" name="Group 2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2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9C3728" id="Group 225" o:spid="_x0000_s1026" style="position:absolute;margin-left:31.45pt;margin-top:.95pt;width:16.8pt;height:69.6pt;z-index:25165977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="00084534" w:rsidRPr="00522BC2">
              <w:t xml:space="preserve">                  </w:t>
            </w:r>
            <w:r w:rsidR="00BE32C4" w:rsidRPr="00522BC2">
              <w:object w:dxaOrig="2083" w:dyaOrig="256" w14:anchorId="498D9EB4">
                <v:shape id="_x0000_i1096" type="#_x0000_t75" style="width:105pt;height:13.5pt" o:ole="">
                  <v:imagedata r:id="rId153" o:title=""/>
                </v:shape>
                <o:OLEObject Type="Embed" ProgID="FXEquation.Equation" ShapeID="_x0000_i1096" DrawAspect="Content" ObjectID="_1556907432" r:id="rId154"/>
              </w:object>
            </w:r>
            <w:r w:rsidR="00084534" w:rsidRPr="00522BC2">
              <w:t xml:space="preserve"> 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</w:t>
            </w:r>
            <w:r w:rsidR="001F104A" w:rsidRPr="00522BC2">
              <w:t xml:space="preserve">  </w:t>
            </w:r>
            <w:r w:rsidR="00BE32C4" w:rsidRPr="00522BC2">
              <w:object w:dxaOrig="2204" w:dyaOrig="256">
                <v:shape id="_x0000_i1097" type="#_x0000_t75" style="width:111pt;height:13.5pt" o:ole="">
                  <v:imagedata r:id="rId155" o:title=""/>
                </v:shape>
                <o:OLEObject Type="Embed" ProgID="FXEquation.Equation" ShapeID="_x0000_i1097" DrawAspect="Content" ObjectID="_1556907433" r:id="rId156"/>
              </w:objec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</w:t>
            </w:r>
            <w:r w:rsidR="001F104A" w:rsidRPr="00522BC2">
              <w:t xml:space="preserve">  </w:t>
            </w:r>
            <w:r w:rsidR="001F104A" w:rsidRPr="00522BC2">
              <w:object w:dxaOrig="2204" w:dyaOrig="256">
                <v:shape id="_x0000_i1098" type="#_x0000_t75" style="width:111pt;height:13.5pt" o:ole="">
                  <v:imagedata r:id="rId157" o:title=""/>
                </v:shape>
                <o:OLEObject Type="Embed" ProgID="FXEquation.Equation" ShapeID="_x0000_i1098" DrawAspect="Content" ObjectID="_1556907434" r:id="rId158"/>
              </w:objec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</w:t>
            </w:r>
            <w:r w:rsidR="001F104A" w:rsidRPr="00522BC2">
              <w:t xml:space="preserve">  </w:t>
            </w:r>
            <w:r w:rsidR="00BE32C4" w:rsidRPr="00522BC2">
              <w:object w:dxaOrig="2324" w:dyaOrig="256">
                <v:shape id="_x0000_i1099" type="#_x0000_t75" style="width:117pt;height:13.5pt" o:ole="">
                  <v:imagedata r:id="rId159" o:title=""/>
                </v:shape>
                <o:OLEObject Type="Embed" ProgID="FXEquation.Equation" ShapeID="_x0000_i1099" DrawAspect="Content" ObjectID="_1556907435" r:id="rId160"/>
              </w:object>
            </w: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59F51CA1">
                <v:shape id="_x0000_s1081" type="#_x0000_t75" style="position:absolute;margin-left:229.95pt;margin-top:10.8pt;width:206.15pt;height:114.7pt;z-index:251667456;mso-position-horizontal-relative:text;mso-position-vertical-relative:text">
                  <v:imagedata r:id="rId161" o:title=""/>
                </v:shape>
                <o:OLEObject Type="Embed" ProgID="FXDraw.Graphic" ShapeID="_x0000_s1081" DrawAspect="Content" ObjectID="_1556907522" r:id="rId162"/>
              </w:object>
            </w:r>
            <w:r w:rsidR="00D23959" w:rsidRPr="00522BC2">
              <w:t xml:space="preserve">What is the value of </w:t>
            </w:r>
            <w:r w:rsidR="00D23959" w:rsidRPr="00522BC2">
              <w:object w:dxaOrig="317" w:dyaOrig="192">
                <v:shape id="_x0000_i1101" type="#_x0000_t75" style="width:15.75pt;height:9.75pt" o:ole="">
                  <v:imagedata r:id="rId163" o:title=""/>
                </v:shape>
                <o:OLEObject Type="Embed" ProgID="FXEquation.Equation" ShapeID="_x0000_i1101" DrawAspect="Content" ObjectID="_1556907436" r:id="rId164"/>
              </w:object>
            </w:r>
            <w:r w:rsidR="00D23959" w:rsidRPr="00522BC2">
              <w:t xml:space="preserve"> </w:t>
            </w:r>
          </w:p>
          <w:p w:rsidR="00084534" w:rsidRPr="00522BC2" w:rsidRDefault="00084534" w:rsidP="00EF1062">
            <w:pPr>
              <w:pStyle w:val="QuestionStyle"/>
              <w:rPr>
                <w:noProof/>
                <w:lang w:eastAsia="en-AU"/>
              </w:rPr>
            </w:pPr>
          </w:p>
          <w:p w:rsidR="00084534" w:rsidRPr="00522BC2" w:rsidRDefault="00084534" w:rsidP="00EF1062">
            <w:pPr>
              <w:pStyle w:val="QuestionStyle"/>
              <w:rPr>
                <w:noProof/>
                <w:lang w:eastAsia="en-AU"/>
              </w:rPr>
            </w:pPr>
          </w:p>
          <w:p w:rsidR="00084534" w:rsidRPr="00522BC2" w:rsidRDefault="00084534" w:rsidP="00EF1062">
            <w:pPr>
              <w:pStyle w:val="QuestionStyle"/>
              <w:rPr>
                <w:noProof/>
                <w:lang w:eastAsia="en-AU"/>
              </w:rPr>
            </w:pPr>
            <w:r w:rsidRPr="00522BC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85024" behindDoc="0" locked="0" layoutInCell="1" allowOverlap="1" wp14:anchorId="66E09148" wp14:editId="50326BD2">
                      <wp:simplePos x="0" y="0"/>
                      <wp:positionH relativeFrom="column">
                        <wp:posOffset>1336675</wp:posOffset>
                      </wp:positionH>
                      <wp:positionV relativeFrom="paragraph">
                        <wp:posOffset>26670</wp:posOffset>
                      </wp:positionV>
                      <wp:extent cx="754380" cy="373380"/>
                      <wp:effectExtent l="0" t="0" r="26670" b="26670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4B3E12" id="Rectangle 5" o:spid="_x0000_s1026" style="position:absolute;margin-left:105.25pt;margin-top:2.1pt;width:59.4pt;height:29.4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" filled="f" strokecolor="black [3213]" strokeweight="1.5pt"/>
                  </w:pict>
                </mc:Fallback>
              </mc:AlternateContent>
            </w:r>
            <w:r w:rsidRPr="00522BC2">
              <w:rPr>
                <w:noProof/>
                <w:lang w:eastAsia="en-AU"/>
              </w:rPr>
              <w:t xml:space="preserve">                                                        </w:t>
            </w:r>
          </w:p>
          <w:p w:rsidR="00084534" w:rsidRPr="00522BC2" w:rsidRDefault="00084534" w:rsidP="00EF1062">
            <w:pPr>
              <w:pStyle w:val="QuestionStyle"/>
              <w:rPr>
                <w:noProof/>
                <w:lang w:eastAsia="en-AU"/>
              </w:rPr>
            </w:pPr>
          </w:p>
          <w:p w:rsidR="00084534" w:rsidRDefault="00084534" w:rsidP="00EF1062">
            <w:pPr>
              <w:pStyle w:val="QuestionStyle"/>
            </w:pPr>
          </w:p>
          <w:p w:rsidR="00522BC2" w:rsidRPr="00522BC2" w:rsidRDefault="00522BC2" w:rsidP="00EF1062">
            <w:pPr>
              <w:pStyle w:val="QuestionStyle"/>
            </w:pP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6D2A5F" w:rsidP="00EF1062">
            <w:pPr>
              <w:pStyle w:val="QuestionStyle"/>
            </w:pPr>
            <w:r w:rsidRPr="00522BC2">
              <w:t xml:space="preserve">Which side is parallel to </w:t>
            </w:r>
            <w:r w:rsidRPr="00522BC2">
              <w:rPr>
                <w:i/>
              </w:rPr>
              <w:t>ED</w:t>
            </w:r>
            <w:r w:rsidRPr="00522BC2">
              <w:t xml:space="preserve"> and perpendicular to </w:t>
            </w:r>
            <w:r w:rsidRPr="00522BC2">
              <w:rPr>
                <w:i/>
              </w:rPr>
              <w:t>BC</w:t>
            </w:r>
            <w:r w:rsidRPr="00522BC2">
              <w:t>?</w:t>
            </w:r>
          </w:p>
          <w:p w:rsidR="00084534" w:rsidRPr="00522BC2" w:rsidRDefault="00522BC2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2848" behindDoc="0" locked="0" layoutInCell="1" allowOverlap="1" wp14:anchorId="30251D61" wp14:editId="1AE4D7D9">
                      <wp:simplePos x="0" y="0"/>
                      <wp:positionH relativeFrom="column">
                        <wp:posOffset>323215</wp:posOffset>
                      </wp:positionH>
                      <wp:positionV relativeFrom="paragraph">
                        <wp:posOffset>254000</wp:posOffset>
                      </wp:positionV>
                      <wp:extent cx="213360" cy="883920"/>
                      <wp:effectExtent l="0" t="0" r="15240" b="11430"/>
                      <wp:wrapNone/>
                      <wp:docPr id="230" name="Group 2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3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D267D5C" id="Group 230" o:spid="_x0000_s1026" style="position:absolute;margin-left:25.45pt;margin-top:20pt;width:16.8pt;height:69.6pt;z-index:25166284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="001C5755">
              <w:rPr>
                <w:noProof/>
                <w:lang w:eastAsia="en-AU"/>
              </w:rPr>
              <w:object w:dxaOrig="1440" w:dyaOrig="1440">
                <v:shape id="_x0000_s1199" type="#_x0000_t75" style="position:absolute;margin-left:217.35pt;margin-top:4.95pt;width:229.45pt;height:157.2pt;z-index:251685888;mso-position-horizontal-relative:text;mso-position-vertical-relative:text">
                  <v:imagedata r:id="rId165" o:title=""/>
                </v:shape>
                <o:OLEObject Type="Embed" ProgID="FXDraw.Graphic" ShapeID="_x0000_s1199" DrawAspect="Content" ObjectID="_1556907523" r:id="rId166"/>
              </w:object>
            </w:r>
          </w:p>
          <w:p w:rsidR="00084534" w:rsidRPr="00522BC2" w:rsidRDefault="00084534" w:rsidP="00EF1062">
            <w:pPr>
              <w:pStyle w:val="QuestionStyle"/>
              <w:rPr>
                <w:i/>
              </w:rPr>
            </w:pPr>
            <w:r w:rsidRPr="00522BC2">
              <w:t xml:space="preserve">                </w:t>
            </w:r>
            <w:r w:rsidR="006D2A5F" w:rsidRPr="00522BC2">
              <w:t xml:space="preserve"> </w:t>
            </w:r>
            <w:r w:rsidR="006D2A5F" w:rsidRPr="00522BC2">
              <w:rPr>
                <w:i/>
              </w:rPr>
              <w:t>AB</w:t>
            </w:r>
            <w:r w:rsidRPr="00522BC2">
              <w:rPr>
                <w:i/>
              </w:rPr>
              <w:t xml:space="preserve"> 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  <w:r w:rsidR="006D2A5F" w:rsidRPr="00522BC2">
              <w:t>AE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  <w:r w:rsidR="006D2A5F" w:rsidRPr="00522BC2">
              <w:t>CD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  <w:r w:rsidR="006D2A5F" w:rsidRPr="00522BC2">
              <w:t>DA</w:t>
            </w:r>
          </w:p>
          <w:p w:rsidR="00084534" w:rsidRPr="00522BC2" w:rsidRDefault="00084534" w:rsidP="00EF1062">
            <w:pPr>
              <w:pStyle w:val="QuestionStyle"/>
            </w:pPr>
          </w:p>
          <w:p w:rsidR="006D2A5F" w:rsidRPr="00522BC2" w:rsidRDefault="006D2A5F" w:rsidP="00EF1062">
            <w:pPr>
              <w:pStyle w:val="QuestionStyle"/>
            </w:pPr>
          </w:p>
          <w:p w:rsidR="006D2A5F" w:rsidRDefault="006D2A5F" w:rsidP="00EF1062">
            <w:pPr>
              <w:pStyle w:val="QuestionStyle"/>
            </w:pPr>
          </w:p>
          <w:p w:rsidR="00522BC2" w:rsidRPr="00522BC2" w:rsidRDefault="00522BC2" w:rsidP="00EF1062">
            <w:pPr>
              <w:pStyle w:val="QuestionStyle"/>
            </w:pP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73774" w:rsidRPr="00522BC2" w:rsidRDefault="00673774" w:rsidP="00EF1062">
            <w:pPr>
              <w:pStyle w:val="QuestionStyle"/>
            </w:pPr>
            <w:r w:rsidRPr="00522BC2">
              <w:t xml:space="preserve">What is the value of </w:t>
            </w:r>
            <w:r w:rsidRPr="00522BC2">
              <w:rPr>
                <w:i/>
              </w:rPr>
              <w:t>z</w:t>
            </w:r>
            <w:r w:rsidRPr="00522BC2">
              <w:t>?</w:t>
            </w:r>
          </w:p>
          <w:p w:rsidR="00673774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200" type="#_x0000_t75" style="position:absolute;margin-left:209.6pt;margin-top:.75pt;width:229.2pt;height:75.1pt;z-index:251686912">
                  <v:imagedata r:id="rId167" o:title=""/>
                </v:shape>
                <o:OLEObject Type="Embed" ProgID="FXDraw.Graphic" ShapeID="_x0000_s1200" DrawAspect="Content" ObjectID="_1556907524" r:id="rId168"/>
              </w:object>
            </w:r>
          </w:p>
          <w:p w:rsidR="00673774" w:rsidRPr="00522BC2" w:rsidRDefault="00673774" w:rsidP="00EF1062">
            <w:pPr>
              <w:pStyle w:val="QuestionStyle"/>
            </w:pPr>
          </w:p>
          <w:p w:rsidR="00084534" w:rsidRPr="00522BC2" w:rsidRDefault="00084534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89120" behindDoc="0" locked="0" layoutInCell="1" allowOverlap="1" wp14:anchorId="177BC334" wp14:editId="01FC584B">
                      <wp:simplePos x="0" y="0"/>
                      <wp:positionH relativeFrom="column">
                        <wp:posOffset>1167130</wp:posOffset>
                      </wp:positionH>
                      <wp:positionV relativeFrom="paragraph">
                        <wp:posOffset>252730</wp:posOffset>
                      </wp:positionV>
                      <wp:extent cx="754380" cy="373380"/>
                      <wp:effectExtent l="0" t="0" r="26670" b="26670"/>
                      <wp:wrapNone/>
                      <wp:docPr id="106" name="Rectangl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857CEA" id="Rectangle 106" o:spid="_x0000_s1026" style="position:absolute;margin-left:91.9pt;margin-top:19.9pt;width:59.4pt;height:29.4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" filled="f" strokecolor="black [3213]" strokeweight="1.5pt"/>
                  </w:pict>
                </mc:Fallback>
              </mc:AlternateContent>
            </w:r>
          </w:p>
          <w:p w:rsidR="00084534" w:rsidRPr="00522BC2" w:rsidRDefault="00084534" w:rsidP="00EF1062">
            <w:pPr>
              <w:pStyle w:val="QuestionStyle"/>
            </w:pPr>
          </w:p>
          <w:p w:rsidR="00084534" w:rsidRPr="00522BC2" w:rsidRDefault="00084534" w:rsidP="00EF1062">
            <w:pPr>
              <w:pStyle w:val="QuestionStyle"/>
            </w:pP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360A06" w:rsidP="0008453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522BC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Which angle forms a pair of equal </w:t>
            </w:r>
            <w:r w:rsidR="00C20CC7" w:rsidRPr="00522BC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alternate</w:t>
            </w:r>
            <w:r w:rsidRPr="00522BC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angles with angle </w:t>
            </w:r>
            <w:r w:rsidRPr="00522BC2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156" w:dyaOrig="144">
                <v:shape id="_x0000_i1104" type="#_x0000_t75" style="width:7.5pt;height:7.5pt" o:ole="">
                  <v:imagedata r:id="rId169" o:title=""/>
                </v:shape>
                <o:OLEObject Type="Embed" ProgID="FXEquation.Equation" ShapeID="_x0000_i1104" DrawAspect="Content" ObjectID="_1556907437" r:id="rId170"/>
              </w:object>
            </w:r>
            <w:r w:rsidR="00084534" w:rsidRPr="00522BC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?</w:t>
            </w:r>
          </w:p>
          <w:p w:rsidR="00DF16A6" w:rsidRPr="00522BC2" w:rsidRDefault="001C5755" w:rsidP="0008453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8D3E3C7">
                <v:shape id="_x0000_s1086" type="#_x0000_t75" style="position:absolute;margin-left:162.8pt;margin-top:2.85pt;width:276pt;height:165.1pt;z-index:251668480">
                  <v:imagedata r:id="rId171" o:title=""/>
                </v:shape>
                <o:OLEObject Type="Embed" ProgID="FXDraw.Graphic" ShapeID="_x0000_s1086" DrawAspect="Content" ObjectID="_1556907525" r:id="rId172"/>
              </w:object>
            </w:r>
          </w:p>
          <w:p w:rsidR="00DF16A6" w:rsidRPr="00522BC2" w:rsidRDefault="00DF16A6" w:rsidP="0008453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084534" w:rsidRPr="00522BC2" w:rsidRDefault="00084534" w:rsidP="0008453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084534" w:rsidRPr="00522BC2" w:rsidRDefault="00084534" w:rsidP="00084534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8336" behindDoc="0" locked="0" layoutInCell="1" allowOverlap="1" wp14:anchorId="58437D5D" wp14:editId="302D4EF3">
                      <wp:simplePos x="0" y="0"/>
                      <wp:positionH relativeFrom="column">
                        <wp:posOffset>211263</wp:posOffset>
                      </wp:positionH>
                      <wp:positionV relativeFrom="paragraph">
                        <wp:posOffset>31750</wp:posOffset>
                      </wp:positionV>
                      <wp:extent cx="213360" cy="883920"/>
                      <wp:effectExtent l="0" t="0" r="15240" b="11430"/>
                      <wp:wrapNone/>
                      <wp:docPr id="31" name="Group 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93F7EC" id="Group 31" o:spid="_x0000_s1026" style="position:absolute;margin-left:16.65pt;margin-top:2.5pt;width:16.8pt;height:69.6pt;z-index:25159833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SI8xQAAANsAAAAPAAAAZHJzL2Rvd25yZXYueG1sRI9Ba8JA&#10;FITvQv/D8gQv0myqYG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DX0SI8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pIxQAAANsAAAAPAAAAZHJzL2Rvd25yZXYueG1sRI9Ba8JA&#10;FITvQv/D8gq9SN1US5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BYOLpI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/TxQAAANsAAAAPAAAAZHJzL2Rvd25yZXYueG1sRI9Ba8JA&#10;FITvQv/D8gq9SN1UaZ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A3dB/T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DF16A6" w:rsidRPr="00522BC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244" w:dyaOrig="238" w14:anchorId="03D61B6C">
                <v:shape id="_x0000_i1106" type="#_x0000_t75" style="width:12pt;height:12pt" o:ole="">
                  <v:imagedata r:id="rId173" o:title=""/>
                </v:shape>
                <o:OLEObject Type="Embed" ProgID="FXEquation.Equation" ShapeID="_x0000_i1106" DrawAspect="Content" ObjectID="_1556907438" r:id="rId174"/>
              </w:object>
            </w:r>
            <w:r w:rsidRPr="00522BC2">
              <w:rPr>
                <w:rFonts w:ascii="Times New Roman" w:hAnsi="Times New Roman"/>
                <w:position w:val="-6"/>
                <w:sz w:val="24"/>
                <w:szCs w:val="24"/>
              </w:rPr>
              <w:t xml:space="preserve">       </w:t>
            </w:r>
          </w:p>
          <w:p w:rsidR="00084534" w:rsidRPr="00522BC2" w:rsidRDefault="00084534" w:rsidP="00084534">
            <w:pPr>
              <w:rPr>
                <w:rFonts w:ascii="Times New Roman" w:hAnsi="Times New Roman"/>
                <w:position w:val="-6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DF16A6" w:rsidRPr="00522BC2">
              <w:rPr>
                <w:rFonts w:ascii="Times New Roman" w:hAnsi="Times New Roman"/>
                <w:color w:val="FF0000"/>
                <w:position w:val="-6"/>
                <w:sz w:val="24"/>
                <w:szCs w:val="24"/>
              </w:rPr>
              <w:object w:dxaOrig="176" w:dyaOrig="184" w14:anchorId="47E6A559">
                <v:shape id="_x0000_i1107" type="#_x0000_t75" style="width:9pt;height:9pt" o:ole="">
                  <v:imagedata r:id="rId175" o:title=""/>
                </v:shape>
                <o:OLEObject Type="Embed" ProgID="FXEquation.Equation" ShapeID="_x0000_i1107" DrawAspect="Content" ObjectID="_1556907439" r:id="rId176"/>
              </w:object>
            </w:r>
          </w:p>
          <w:p w:rsidR="00084534" w:rsidRPr="00522BC2" w:rsidRDefault="00084534" w:rsidP="0008453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DF16A6"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54" w:dyaOrig="144" w14:anchorId="76621A20">
                <v:shape id="_x0000_i1108" type="#_x0000_t75" style="width:7.5pt;height:7.5pt" o:ole="">
                  <v:imagedata r:id="rId177" o:title=""/>
                </v:shape>
                <o:OLEObject Type="Embed" ProgID="FXEquation.Equation" ShapeID="_x0000_i1108" DrawAspect="Content" ObjectID="_1556907440" r:id="rId178"/>
              </w:object>
            </w:r>
          </w:p>
          <w:p w:rsidR="00084534" w:rsidRPr="00522BC2" w:rsidRDefault="00084534" w:rsidP="00084534">
            <w:pP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  <w:r w:rsidRPr="00522BC2">
              <w:rPr>
                <w:rFonts w:ascii="Times New Roman" w:hAnsi="Times New Roman"/>
                <w:sz w:val="24"/>
                <w:szCs w:val="24"/>
              </w:rPr>
              <w:t xml:space="preserve">               </w:t>
            </w:r>
            <w:r w:rsidR="00DF16A6" w:rsidRPr="00522BC2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84" w:dyaOrig="194" w14:anchorId="2C9132D0">
                <v:shape id="_x0000_i1109" type="#_x0000_t75" style="width:9pt;height:9.75pt" o:ole="">
                  <v:imagedata r:id="rId179" o:title=""/>
                </v:shape>
                <o:OLEObject Type="Embed" ProgID="FXEquation.Equation" ShapeID="_x0000_i1109" DrawAspect="Content" ObjectID="_1556907441" r:id="rId180"/>
              </w:object>
            </w:r>
          </w:p>
          <w:p w:rsidR="00DF16A6" w:rsidRPr="00522BC2" w:rsidRDefault="00DF16A6" w:rsidP="00084534">
            <w:pP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</w:p>
          <w:p w:rsidR="00DF16A6" w:rsidRPr="00522BC2" w:rsidRDefault="00DF16A6" w:rsidP="00084534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553A84E9">
                <v:shape id="_x0000_s1087" type="#_x0000_t75" style="position:absolute;margin-left:218.4pt;margin-top:-.8pt;width:228.7pt;height:156.45pt;z-index:251669504;mso-position-horizontal-relative:text;mso-position-vertical-relative:text">
                  <v:imagedata r:id="rId181" o:title=""/>
                </v:shape>
                <o:OLEObject Type="Embed" ProgID="FXDraw.Graphic" ShapeID="_x0000_s1087" DrawAspect="Content" ObjectID="_1556907526" r:id="rId182"/>
              </w:object>
            </w:r>
            <w:r w:rsidR="00084534" w:rsidRPr="00522BC2">
              <w:t xml:space="preserve">Find the value of </w:t>
            </w:r>
            <w:r w:rsidR="00360A06" w:rsidRPr="00522BC2">
              <w:rPr>
                <w:i/>
              </w:rPr>
              <w:t>s</w:t>
            </w:r>
            <w:r w:rsidR="00084534" w:rsidRPr="00522BC2">
              <w:t xml:space="preserve">. </w:t>
            </w:r>
          </w:p>
          <w:p w:rsidR="00084534" w:rsidRPr="00522BC2" w:rsidRDefault="00084534" w:rsidP="00EF1062">
            <w:pPr>
              <w:pStyle w:val="QuestionStyle"/>
            </w:pPr>
          </w:p>
          <w:p w:rsidR="00084534" w:rsidRPr="00522BC2" w:rsidRDefault="00084534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2432" behindDoc="0" locked="0" layoutInCell="1" allowOverlap="1" wp14:anchorId="74ADCEE6" wp14:editId="4AE73375">
                      <wp:simplePos x="0" y="0"/>
                      <wp:positionH relativeFrom="column">
                        <wp:posOffset>1113790</wp:posOffset>
                      </wp:positionH>
                      <wp:positionV relativeFrom="paragraph">
                        <wp:posOffset>209550</wp:posOffset>
                      </wp:positionV>
                      <wp:extent cx="754380" cy="373380"/>
                      <wp:effectExtent l="0" t="0" r="26670" b="2667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CD7569" id="Rectangle 107" o:spid="_x0000_s1026" style="position:absolute;margin-left:87.7pt;margin-top:16.5pt;width:59.4pt;height:29.4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" filled="f" strokecolor="black [3213]" strokeweight="1.5pt"/>
                  </w:pict>
                </mc:Fallback>
              </mc:AlternateContent>
            </w:r>
          </w:p>
          <w:p w:rsidR="00084534" w:rsidRPr="00522BC2" w:rsidRDefault="00084534" w:rsidP="00EF1062">
            <w:pPr>
              <w:pStyle w:val="QuestionStyle"/>
            </w:pPr>
          </w:p>
          <w:p w:rsidR="00084534" w:rsidRPr="00522BC2" w:rsidRDefault="00084534" w:rsidP="00EF1062">
            <w:pPr>
              <w:pStyle w:val="QuestionStyle"/>
            </w:pPr>
          </w:p>
          <w:p w:rsidR="00084534" w:rsidRPr="00522BC2" w:rsidRDefault="00084534" w:rsidP="00EF1062">
            <w:pPr>
              <w:pStyle w:val="QuestionStyle"/>
            </w:pPr>
          </w:p>
          <w:p w:rsidR="00084534" w:rsidRDefault="00084534" w:rsidP="00EF1062">
            <w:pPr>
              <w:pStyle w:val="QuestionStyle"/>
            </w:pPr>
          </w:p>
          <w:p w:rsidR="00522BC2" w:rsidRPr="00522BC2" w:rsidRDefault="00522BC2" w:rsidP="00EF1062">
            <w:pPr>
              <w:pStyle w:val="QuestionStyle"/>
            </w:pP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DD4B7B" w:rsidP="00EF1062">
            <w:pPr>
              <w:pStyle w:val="QuestionStyle"/>
            </w:pPr>
            <w:r w:rsidRPr="00522BC2">
              <w:t xml:space="preserve">The Holiday Hotel is a rectangular building on the corner of Breeze Boulevarde and Ocean Street. </w:t>
            </w:r>
          </w:p>
          <w:p w:rsidR="00084534" w:rsidRPr="00522BC2" w:rsidRDefault="00DD4B7B" w:rsidP="00EF1062">
            <w:pPr>
              <w:pStyle w:val="QuestionStyle"/>
            </w:pPr>
            <w:r w:rsidRPr="00522BC2">
              <w:t xml:space="preserve">What is the size the angle marked </w:t>
            </w:r>
            <w:r w:rsidRPr="00522BC2">
              <w:rPr>
                <w:color w:val="FF0000"/>
              </w:rPr>
              <w:object w:dxaOrig="184" w:dyaOrig="242">
                <v:shape id="_x0000_i1111" type="#_x0000_t75" style="width:9pt;height:12pt" o:ole="">
                  <v:imagedata r:id="rId183" o:title=""/>
                </v:shape>
                <o:OLEObject Type="Embed" ProgID="FXEquation.Equation" ShapeID="_x0000_i1111" DrawAspect="Content" ObjectID="_1556907442" r:id="rId184"/>
              </w:object>
            </w:r>
            <w:r w:rsidR="00084534" w:rsidRPr="00522BC2">
              <w:t>?</w:t>
            </w:r>
          </w:p>
          <w:p w:rsidR="00084534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22ADEA8B">
                <v:shape id="_x0000_s1088" type="#_x0000_t75" style="position:absolute;margin-left:118.95pt;margin-top:10.7pt;width:331.75pt;height:138.85pt;z-index:251670528">
                  <v:imagedata r:id="rId185" o:title=""/>
                </v:shape>
                <o:OLEObject Type="Embed" ProgID="FXDraw.Graphic" ShapeID="_x0000_s1088" DrawAspect="Content" ObjectID="_1556907527" r:id="rId186"/>
              </w:object>
            </w:r>
          </w:p>
          <w:p w:rsidR="00084534" w:rsidRPr="00522BC2" w:rsidRDefault="00522BC2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4896" behindDoc="0" locked="0" layoutInCell="1" allowOverlap="1" wp14:anchorId="79E8CB33" wp14:editId="72C85856">
                      <wp:simplePos x="0" y="0"/>
                      <wp:positionH relativeFrom="column">
                        <wp:posOffset>332740</wp:posOffset>
                      </wp:positionH>
                      <wp:positionV relativeFrom="paragraph">
                        <wp:posOffset>47625</wp:posOffset>
                      </wp:positionV>
                      <wp:extent cx="213360" cy="883920"/>
                      <wp:effectExtent l="0" t="0" r="15240" b="11430"/>
                      <wp:wrapNone/>
                      <wp:docPr id="235" name="Group 2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3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DC731D" id="Group 235" o:spid="_x0000_s1026" style="position:absolute;margin-left:26.2pt;margin-top:3.75pt;width:16.8pt;height:69.6pt;z-index:25166489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" strokecolor="windowText" strokeweight="1pt"/>
                    </v:group>
                  </w:pict>
                </mc:Fallback>
              </mc:AlternateContent>
            </w:r>
            <w:r w:rsidR="00084534" w:rsidRPr="00522BC2">
              <w:t xml:space="preserve">                 </w:t>
            </w:r>
            <w:r w:rsidR="00DD4B7B" w:rsidRPr="00522BC2">
              <w:object w:dxaOrig="348" w:dyaOrig="192" w14:anchorId="050BA493">
                <v:shape id="_x0000_i1113" type="#_x0000_t75" style="width:18pt;height:9.75pt" o:ole="">
                  <v:imagedata r:id="rId187" o:title=""/>
                </v:shape>
                <o:OLEObject Type="Embed" ProgID="FXEquation.Equation" ShapeID="_x0000_i1113" DrawAspect="Content" ObjectID="_1556907443" r:id="rId188"/>
              </w:object>
            </w:r>
            <w:r w:rsidR="00084534" w:rsidRPr="00522BC2">
              <w:t xml:space="preserve">  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  <w:r w:rsidR="00DD4B7B" w:rsidRPr="00522BC2">
              <w:object w:dxaOrig="348" w:dyaOrig="192" w14:anchorId="2AB55938">
                <v:shape id="_x0000_i1114" type="#_x0000_t75" style="width:18pt;height:9.75pt" o:ole="">
                  <v:imagedata r:id="rId189" o:title=""/>
                </v:shape>
                <o:OLEObject Type="Embed" ProgID="FXEquation.Equation" ShapeID="_x0000_i1114" DrawAspect="Content" ObjectID="_1556907444" r:id="rId190"/>
              </w:object>
            </w:r>
            <w:r w:rsidRPr="00522BC2">
              <w:t xml:space="preserve"> 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  <w:r w:rsidR="00DD4B7B" w:rsidRPr="00522BC2">
              <w:object w:dxaOrig="348" w:dyaOrig="192" w14:anchorId="0A2C8D91">
                <v:shape id="_x0000_i1115" type="#_x0000_t75" style="width:18pt;height:9.75pt" o:ole="">
                  <v:imagedata r:id="rId191" o:title=""/>
                </v:shape>
                <o:OLEObject Type="Embed" ProgID="FXEquation.Equation" ShapeID="_x0000_i1115" DrawAspect="Content" ObjectID="_1556907445" r:id="rId192"/>
              </w:object>
            </w:r>
            <w:r w:rsidRPr="00522BC2">
              <w:t xml:space="preserve"> 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  <w:r w:rsidR="00DD4B7B" w:rsidRPr="00522BC2">
              <w:object w:dxaOrig="468" w:dyaOrig="192" w14:anchorId="6A3FAD71">
                <v:shape id="_x0000_i1116" type="#_x0000_t75" style="width:24pt;height:9.75pt" o:ole="">
                  <v:imagedata r:id="rId193" o:title=""/>
                </v:shape>
                <o:OLEObject Type="Embed" ProgID="FXEquation.Equation" ShapeID="_x0000_i1116" DrawAspect="Content" ObjectID="_1556907446" r:id="rId194"/>
              </w:objec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</w:t>
            </w:r>
          </w:p>
          <w:p w:rsidR="00084534" w:rsidRDefault="00084534" w:rsidP="00EF1062">
            <w:pPr>
              <w:pStyle w:val="QuestionStyle"/>
            </w:pPr>
          </w:p>
          <w:p w:rsidR="00522BC2" w:rsidRPr="00522BC2" w:rsidRDefault="00522BC2" w:rsidP="00EF1062">
            <w:pPr>
              <w:pStyle w:val="QuestionStyle"/>
            </w:pPr>
          </w:p>
        </w:tc>
      </w:tr>
      <w:tr w:rsidR="00084534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084534" w:rsidRPr="001B3341" w:rsidRDefault="00084534" w:rsidP="00084534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4534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78E4550A">
                <v:shape id="_x0000_s1090" type="#_x0000_t75" style="position:absolute;margin-left:234.75pt;margin-top:5.55pt;width:145.9pt;height:145.9pt;z-index:251671552;mso-position-horizontal-relative:text;mso-position-vertical-relative:text">
                  <v:imagedata r:id="rId195" o:title=""/>
                </v:shape>
                <o:OLEObject Type="Embed" ProgID="FXDraw.Graphic" ShapeID="_x0000_s1090" DrawAspect="Content" ObjectID="_1556907528" r:id="rId196"/>
              </w:object>
            </w:r>
            <w:r w:rsidR="00084534" w:rsidRPr="00522BC2">
              <w:t xml:space="preserve">What is the value of </w:t>
            </w:r>
            <w:r w:rsidR="00C20CC7" w:rsidRPr="00522BC2">
              <w:rPr>
                <w:i/>
              </w:rPr>
              <w:t>g</w:t>
            </w:r>
            <w:r w:rsidR="00084534" w:rsidRPr="00522BC2">
              <w:t>?</w:t>
            </w:r>
          </w:p>
          <w:p w:rsidR="00084534" w:rsidRPr="00522BC2" w:rsidRDefault="00084534" w:rsidP="00EF1062">
            <w:pPr>
              <w:pStyle w:val="QuestionStyle"/>
            </w:pPr>
          </w:p>
          <w:p w:rsidR="00084534" w:rsidRPr="00522BC2" w:rsidRDefault="00522BC2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7968" behindDoc="0" locked="0" layoutInCell="1" allowOverlap="1" wp14:anchorId="2308684C" wp14:editId="1495F6B1">
                      <wp:simplePos x="0" y="0"/>
                      <wp:positionH relativeFrom="column">
                        <wp:posOffset>475615</wp:posOffset>
                      </wp:positionH>
                      <wp:positionV relativeFrom="paragraph">
                        <wp:posOffset>40640</wp:posOffset>
                      </wp:positionV>
                      <wp:extent cx="213360" cy="883920"/>
                      <wp:effectExtent l="0" t="0" r="15240" b="11430"/>
                      <wp:wrapNone/>
                      <wp:docPr id="240" name="Group 2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4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83E225" id="Group 240" o:spid="_x0000_s1026" style="position:absolute;margin-left:37.45pt;margin-top:3.2pt;width:16.8pt;height:69.6pt;z-index:25166796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="00084534" w:rsidRPr="00522BC2">
              <w:t xml:space="preserve">                     </w:t>
            </w:r>
            <w:r w:rsidR="00084534" w:rsidRPr="00522BC2">
              <w:object w:dxaOrig="354" w:dyaOrig="192" w14:anchorId="6A9F6015">
                <v:shape id="_x0000_i1118" type="#_x0000_t75" style="width:18pt;height:9.75pt" o:ole="">
                  <v:imagedata r:id="rId197" o:title=""/>
                </v:shape>
                <o:OLEObject Type="Embed" ProgID="FXEquation.Equation" ShapeID="_x0000_i1118" DrawAspect="Content" ObjectID="_1556907447" r:id="rId198"/>
              </w:object>
            </w:r>
            <w:r w:rsidR="00084534" w:rsidRPr="00522BC2">
              <w:t xml:space="preserve"> 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    </w:t>
            </w:r>
            <w:r w:rsidRPr="00522BC2">
              <w:object w:dxaOrig="354" w:dyaOrig="194" w14:anchorId="7F3604C7">
                <v:shape id="_x0000_i1119" type="#_x0000_t75" style="width:18pt;height:9.75pt" o:ole="">
                  <v:imagedata r:id="rId199" o:title=""/>
                </v:shape>
                <o:OLEObject Type="Embed" ProgID="FXEquation.Equation" ShapeID="_x0000_i1119" DrawAspect="Content" ObjectID="_1556907448" r:id="rId200"/>
              </w:object>
            </w:r>
            <w:r w:rsidRPr="00522BC2">
              <w:t xml:space="preserve"> 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    </w:t>
            </w:r>
            <w:r w:rsidRPr="00522BC2">
              <w:object w:dxaOrig="354" w:dyaOrig="192" w14:anchorId="56624FDC">
                <v:shape id="_x0000_i1120" type="#_x0000_t75" style="width:18pt;height:9.75pt" o:ole="">
                  <v:imagedata r:id="rId201" o:title=""/>
                </v:shape>
                <o:OLEObject Type="Embed" ProgID="FXEquation.Equation" ShapeID="_x0000_i1120" DrawAspect="Content" ObjectID="_1556907449" r:id="rId202"/>
              </w:object>
            </w:r>
            <w:r w:rsidRPr="00522BC2">
              <w:t xml:space="preserve"> </w:t>
            </w:r>
          </w:p>
          <w:p w:rsidR="00084534" w:rsidRPr="00522BC2" w:rsidRDefault="00084534" w:rsidP="00EF1062">
            <w:pPr>
              <w:pStyle w:val="QuestionStyle"/>
            </w:pPr>
            <w:r w:rsidRPr="00522BC2">
              <w:t xml:space="preserve">                     </w:t>
            </w:r>
            <w:r w:rsidRPr="00522BC2">
              <w:object w:dxaOrig="461" w:dyaOrig="194" w14:anchorId="149E97A5">
                <v:shape id="_x0000_i1121" type="#_x0000_t75" style="width:22.5pt;height:9.75pt" o:ole="">
                  <v:imagedata r:id="rId203" o:title=""/>
                </v:shape>
                <o:OLEObject Type="Embed" ProgID="FXEquation.Equation" ShapeID="_x0000_i1121" DrawAspect="Content" ObjectID="_1556907450" r:id="rId204"/>
              </w:object>
            </w:r>
            <w:r w:rsidRPr="00522BC2">
              <w:t xml:space="preserve">  </w:t>
            </w:r>
          </w:p>
          <w:p w:rsidR="00084534" w:rsidRPr="00522BC2" w:rsidRDefault="00084534" w:rsidP="00EF1062">
            <w:pPr>
              <w:pStyle w:val="QuestionStyle"/>
            </w:pPr>
          </w:p>
          <w:p w:rsidR="00522BC2" w:rsidRPr="00522BC2" w:rsidRDefault="00522BC2" w:rsidP="00EF1062">
            <w:pPr>
              <w:pStyle w:val="QuestionStyle"/>
            </w:pPr>
          </w:p>
        </w:tc>
      </w:tr>
      <w:tr w:rsidR="00A6382D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A6382D" w:rsidRPr="001B3341" w:rsidRDefault="00A6382D" w:rsidP="00A6382D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6382D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21381003">
                <v:shape id="_x0000_s1220" type="#_x0000_t75" style="position:absolute;margin-left:189.25pt;margin-top:13.9pt;width:235.5pt;height:126.25pt;z-index:251689984;mso-position-horizontal-relative:text;mso-position-vertical-relative:text">
                  <v:imagedata r:id="rId205" o:title=""/>
                </v:shape>
                <o:OLEObject Type="Embed" ProgID="FXDraw.Graphic" ShapeID="_x0000_s1220" DrawAspect="Content" ObjectID="_1556907529" r:id="rId206"/>
              </w:object>
            </w:r>
            <w:r w:rsidR="00A6382D" w:rsidRPr="00522BC2">
              <w:t xml:space="preserve">What is the value of </w:t>
            </w:r>
            <w:r w:rsidR="00A6382D" w:rsidRPr="00522BC2">
              <w:rPr>
                <w:i/>
              </w:rPr>
              <w:t>q</w:t>
            </w:r>
            <w:r w:rsidR="00A6382D" w:rsidRPr="00522BC2">
              <w:t>?</w:t>
            </w:r>
          </w:p>
          <w:p w:rsidR="00A6382D" w:rsidRPr="00522BC2" w:rsidRDefault="00A6382D" w:rsidP="00EF1062">
            <w:pPr>
              <w:pStyle w:val="QuestionStyle"/>
            </w:pPr>
          </w:p>
          <w:p w:rsidR="00A6382D" w:rsidRPr="00522BC2" w:rsidRDefault="00A6382D" w:rsidP="00EF1062">
            <w:pPr>
              <w:pStyle w:val="QuestionStyle"/>
            </w:pPr>
          </w:p>
          <w:p w:rsidR="00A6382D" w:rsidRPr="00522BC2" w:rsidRDefault="00A6382D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7C3101E8" wp14:editId="7F23212E">
                      <wp:simplePos x="0" y="0"/>
                      <wp:positionH relativeFrom="column">
                        <wp:posOffset>885190</wp:posOffset>
                      </wp:positionH>
                      <wp:positionV relativeFrom="paragraph">
                        <wp:posOffset>122555</wp:posOffset>
                      </wp:positionV>
                      <wp:extent cx="754380" cy="373380"/>
                      <wp:effectExtent l="0" t="0" r="26670" b="2667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1224E4" id="Rectangle 105" o:spid="_x0000_s1026" style="position:absolute;margin-left:69.7pt;margin-top:9.65pt;width:59.4pt;height:29.4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" filled="f" strokecolor="black [3213]" strokeweight="1.5pt"/>
                  </w:pict>
                </mc:Fallback>
              </mc:AlternateContent>
            </w:r>
          </w:p>
          <w:p w:rsidR="00A6382D" w:rsidRPr="00522BC2" w:rsidRDefault="00A6382D" w:rsidP="00EF1062">
            <w:pPr>
              <w:pStyle w:val="QuestionStyle"/>
              <w:rPr>
                <w:i/>
              </w:rPr>
            </w:pPr>
            <w:r w:rsidRPr="00522BC2">
              <w:t xml:space="preserve">            </w:t>
            </w:r>
          </w:p>
          <w:p w:rsidR="00A6382D" w:rsidRPr="00522BC2" w:rsidRDefault="00A6382D" w:rsidP="00EF1062">
            <w:pPr>
              <w:pStyle w:val="QuestionStyle"/>
            </w:pPr>
          </w:p>
          <w:p w:rsidR="00A6382D" w:rsidRDefault="00A6382D" w:rsidP="00EF1062">
            <w:pPr>
              <w:pStyle w:val="QuestionStyle"/>
            </w:pPr>
          </w:p>
          <w:p w:rsidR="00522BC2" w:rsidRPr="00522BC2" w:rsidRDefault="00522BC2" w:rsidP="00EF1062">
            <w:pPr>
              <w:pStyle w:val="QuestionStyle"/>
            </w:pPr>
          </w:p>
        </w:tc>
      </w:tr>
      <w:tr w:rsidR="00A6382D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A6382D" w:rsidRPr="001B3341" w:rsidRDefault="00A6382D" w:rsidP="00A6382D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6382D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5C621C44">
                <v:shape id="_x0000_s1215" type="#_x0000_t75" style="position:absolute;margin-left:168pt;margin-top:6.75pt;width:286.55pt;height:164.85pt;z-index:251688960;mso-position-horizontal-relative:text;mso-position-vertical-relative:text">
                  <v:imagedata r:id="rId207" o:title=""/>
                </v:shape>
                <o:OLEObject Type="Embed" ProgID="FXDraw.Graphic" ShapeID="_x0000_s1215" DrawAspect="Content" ObjectID="_1556907530" r:id="rId208"/>
              </w:object>
            </w:r>
            <w:r w:rsidR="00A6382D" w:rsidRPr="00522BC2">
              <w:t>Which lines are parallel?</w:t>
            </w:r>
          </w:p>
          <w:p w:rsidR="00A6382D" w:rsidRPr="00522BC2" w:rsidRDefault="00A6382D" w:rsidP="00EF1062">
            <w:pPr>
              <w:pStyle w:val="QuestionStyle"/>
            </w:pPr>
          </w:p>
          <w:p w:rsidR="007F042D" w:rsidRPr="00522BC2" w:rsidRDefault="007F042D" w:rsidP="00EF1062">
            <w:pPr>
              <w:pStyle w:val="QuestionStyle"/>
            </w:pPr>
          </w:p>
          <w:p w:rsidR="00A6382D" w:rsidRPr="00522BC2" w:rsidRDefault="00522BC2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0016" behindDoc="0" locked="0" layoutInCell="1" allowOverlap="1" wp14:anchorId="79E8CB33" wp14:editId="72C85856">
                      <wp:simplePos x="0" y="0"/>
                      <wp:positionH relativeFrom="column">
                        <wp:posOffset>376555</wp:posOffset>
                      </wp:positionH>
                      <wp:positionV relativeFrom="paragraph">
                        <wp:posOffset>1905</wp:posOffset>
                      </wp:positionV>
                      <wp:extent cx="213360" cy="883920"/>
                      <wp:effectExtent l="0" t="0" r="15240" b="11430"/>
                      <wp:wrapNone/>
                      <wp:docPr id="245" name="Group 2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4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67690D" id="Group 245" o:spid="_x0000_s1026" style="position:absolute;margin-left:29.65pt;margin-top:.15pt;width:16.8pt;height:69.6pt;z-index:25167001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" strokecolor="windowText" strokeweight="1pt"/>
                    </v:group>
                  </w:pict>
                </mc:Fallback>
              </mc:AlternateContent>
            </w:r>
            <w:r w:rsidR="00A6382D" w:rsidRPr="00522BC2">
              <w:t xml:space="preserve">                    </w:t>
            </w:r>
            <w:r w:rsidR="00A6382D" w:rsidRPr="00522BC2">
              <w:rPr>
                <w:i/>
              </w:rPr>
              <w:t>AB</w:t>
            </w:r>
            <w:r w:rsidR="00A6382D" w:rsidRPr="00522BC2">
              <w:t xml:space="preserve"> and </w:t>
            </w:r>
            <w:r w:rsidR="00A6382D" w:rsidRPr="00522BC2">
              <w:rPr>
                <w:i/>
              </w:rPr>
              <w:t>CD</w:t>
            </w:r>
          </w:p>
          <w:p w:rsidR="00A6382D" w:rsidRPr="00522BC2" w:rsidRDefault="00A6382D" w:rsidP="00EF1062">
            <w:pPr>
              <w:pStyle w:val="QuestionStyle"/>
            </w:pPr>
            <w:r w:rsidRPr="00522BC2">
              <w:t xml:space="preserve">                    </w:t>
            </w:r>
            <w:r w:rsidR="007F042D" w:rsidRPr="00522BC2">
              <w:rPr>
                <w:i/>
              </w:rPr>
              <w:t>FE</w:t>
            </w:r>
            <w:r w:rsidRPr="00522BC2">
              <w:t xml:space="preserve"> and </w:t>
            </w:r>
            <w:r w:rsidR="007F042D" w:rsidRPr="00522BC2">
              <w:rPr>
                <w:i/>
              </w:rPr>
              <w:t>IJ</w:t>
            </w:r>
          </w:p>
          <w:p w:rsidR="00A6382D" w:rsidRPr="00522BC2" w:rsidRDefault="00A6382D" w:rsidP="00EF1062">
            <w:pPr>
              <w:pStyle w:val="QuestionStyle"/>
            </w:pPr>
            <w:r w:rsidRPr="00522BC2">
              <w:t xml:space="preserve">                    </w:t>
            </w:r>
            <w:r w:rsidR="007F042D" w:rsidRPr="00522BC2">
              <w:rPr>
                <w:i/>
              </w:rPr>
              <w:t>FE</w:t>
            </w:r>
            <w:r w:rsidRPr="00522BC2">
              <w:t xml:space="preserve"> and </w:t>
            </w:r>
            <w:r w:rsidR="007F042D" w:rsidRPr="00522BC2">
              <w:rPr>
                <w:i/>
              </w:rPr>
              <w:t>HG</w:t>
            </w:r>
          </w:p>
          <w:p w:rsidR="00A6382D" w:rsidRPr="00522BC2" w:rsidRDefault="00A6382D" w:rsidP="00EF1062">
            <w:pPr>
              <w:pStyle w:val="QuestionStyle"/>
            </w:pPr>
            <w:r w:rsidRPr="00522BC2">
              <w:t xml:space="preserve">                    </w:t>
            </w:r>
            <w:r w:rsidR="007F042D" w:rsidRPr="00522BC2">
              <w:rPr>
                <w:i/>
              </w:rPr>
              <w:t>IJ</w:t>
            </w:r>
            <w:r w:rsidRPr="00522BC2">
              <w:t xml:space="preserve"> and </w:t>
            </w:r>
            <w:r w:rsidRPr="00522BC2">
              <w:rPr>
                <w:i/>
              </w:rPr>
              <w:t>HG</w:t>
            </w:r>
            <w:r w:rsidRPr="00522BC2">
              <w:t xml:space="preserve"> </w:t>
            </w:r>
          </w:p>
          <w:p w:rsidR="00A6382D" w:rsidRDefault="00A6382D" w:rsidP="00EF1062">
            <w:pPr>
              <w:pStyle w:val="QuestionStyle"/>
            </w:pPr>
          </w:p>
          <w:p w:rsidR="00522BC2" w:rsidRPr="00522BC2" w:rsidRDefault="00522BC2" w:rsidP="00EF1062">
            <w:pPr>
              <w:pStyle w:val="QuestionStyle"/>
            </w:pPr>
          </w:p>
        </w:tc>
      </w:tr>
      <w:tr w:rsidR="008A44D0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A44D0" w:rsidRPr="001B3341" w:rsidRDefault="008A44D0" w:rsidP="008A44D0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A44D0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3178211C">
                <v:shape id="_x0000_s1221" type="#_x0000_t75" style="position:absolute;margin-left:193pt;margin-top:8pt;width:201.85pt;height:154.8pt;z-index:251691008;mso-position-horizontal-relative:text;mso-position-vertical-relative:text">
                  <v:imagedata r:id="rId209" o:title=""/>
                </v:shape>
                <o:OLEObject Type="Embed" ProgID="FXDraw.Graphic" ShapeID="_x0000_s1221" DrawAspect="Content" ObjectID="_1556907531" r:id="rId210"/>
              </w:object>
            </w:r>
            <w:r w:rsidR="008A44D0" w:rsidRPr="00522BC2">
              <w:t xml:space="preserve"> </w:t>
            </w:r>
            <w:r w:rsidR="008C4E61" w:rsidRPr="00522BC2">
              <w:t>What is the value of y?</w:t>
            </w:r>
          </w:p>
          <w:p w:rsidR="008C4E61" w:rsidRPr="00522BC2" w:rsidRDefault="008C4E61" w:rsidP="00EF1062">
            <w:pPr>
              <w:pStyle w:val="QuestionStyle"/>
            </w:pPr>
          </w:p>
          <w:p w:rsidR="008A44D0" w:rsidRPr="00522BC2" w:rsidRDefault="00522BC2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2064" behindDoc="0" locked="0" layoutInCell="1" allowOverlap="1" wp14:anchorId="79E8CB33" wp14:editId="72C85856">
                      <wp:simplePos x="0" y="0"/>
                      <wp:positionH relativeFrom="column">
                        <wp:posOffset>447040</wp:posOffset>
                      </wp:positionH>
                      <wp:positionV relativeFrom="paragraph">
                        <wp:posOffset>27940</wp:posOffset>
                      </wp:positionV>
                      <wp:extent cx="213360" cy="883920"/>
                      <wp:effectExtent l="0" t="0" r="15240" b="11430"/>
                      <wp:wrapNone/>
                      <wp:docPr id="250" name="Group 2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5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42F340" id="Group 250" o:spid="_x0000_s1026" style="position:absolute;margin-left:35.2pt;margin-top:2.2pt;width:16.8pt;height:69.6pt;z-index:25167206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="008A44D0" w:rsidRPr="00522BC2">
              <w:t xml:space="preserve">                     </w:t>
            </w:r>
            <w:r w:rsidR="008C4E61" w:rsidRPr="00522BC2">
              <w:object w:dxaOrig="654" w:dyaOrig="252">
                <v:shape id="_x0000_i1125" type="#_x0000_t75" style="width:33pt;height:12.75pt" o:ole="">
                  <v:imagedata r:id="rId211" o:title=""/>
                </v:shape>
                <o:OLEObject Type="Embed" ProgID="FXEquation.Equation" ShapeID="_x0000_i1125" DrawAspect="Content" ObjectID="_1556907451" r:id="rId212"/>
              </w:object>
            </w:r>
            <w:r w:rsidR="008A44D0" w:rsidRPr="00522BC2">
              <w:t xml:space="preserve"> </w:t>
            </w:r>
          </w:p>
          <w:p w:rsidR="008A44D0" w:rsidRPr="00522BC2" w:rsidRDefault="008A44D0" w:rsidP="00EF1062">
            <w:pPr>
              <w:pStyle w:val="QuestionStyle"/>
            </w:pPr>
            <w:r w:rsidRPr="00522BC2">
              <w:t xml:space="preserve">                     </w:t>
            </w:r>
            <w:r w:rsidR="008C4E61" w:rsidRPr="00522BC2">
              <w:object w:dxaOrig="774" w:dyaOrig="252">
                <v:shape id="_x0000_i1126" type="#_x0000_t75" style="width:39pt;height:12.75pt" o:ole="">
                  <v:imagedata r:id="rId213" o:title=""/>
                </v:shape>
                <o:OLEObject Type="Embed" ProgID="FXEquation.Equation" ShapeID="_x0000_i1126" DrawAspect="Content" ObjectID="_1556907452" r:id="rId214"/>
              </w:object>
            </w:r>
            <w:r w:rsidRPr="00522BC2">
              <w:t xml:space="preserve"> </w:t>
            </w:r>
          </w:p>
          <w:p w:rsidR="008A44D0" w:rsidRPr="00522BC2" w:rsidRDefault="008A44D0" w:rsidP="00EF1062">
            <w:pPr>
              <w:pStyle w:val="QuestionStyle"/>
            </w:pPr>
            <w:r w:rsidRPr="00522BC2">
              <w:t xml:space="preserve">                     </w:t>
            </w:r>
            <w:r w:rsidR="008C4E61" w:rsidRPr="00522BC2">
              <w:object w:dxaOrig="774" w:dyaOrig="252">
                <v:shape id="_x0000_i1127" type="#_x0000_t75" style="width:39pt;height:12.75pt" o:ole="">
                  <v:imagedata r:id="rId215" o:title=""/>
                </v:shape>
                <o:OLEObject Type="Embed" ProgID="FXEquation.Equation" ShapeID="_x0000_i1127" DrawAspect="Content" ObjectID="_1556907453" r:id="rId216"/>
              </w:object>
            </w:r>
            <w:r w:rsidRPr="00522BC2">
              <w:t xml:space="preserve"> </w:t>
            </w:r>
          </w:p>
          <w:p w:rsidR="008A44D0" w:rsidRPr="00522BC2" w:rsidRDefault="008A44D0" w:rsidP="00EF1062">
            <w:pPr>
              <w:pStyle w:val="QuestionStyle"/>
            </w:pPr>
            <w:r w:rsidRPr="00522BC2">
              <w:t xml:space="preserve">                     </w:t>
            </w:r>
            <w:r w:rsidR="008C4E61" w:rsidRPr="00522BC2">
              <w:object w:dxaOrig="774" w:dyaOrig="252">
                <v:shape id="_x0000_i1128" type="#_x0000_t75" style="width:39pt;height:12.75pt" o:ole="">
                  <v:imagedata r:id="rId217" o:title=""/>
                </v:shape>
                <o:OLEObject Type="Embed" ProgID="FXEquation.Equation" ShapeID="_x0000_i1128" DrawAspect="Content" ObjectID="_1556907454" r:id="rId218"/>
              </w:object>
            </w:r>
            <w:r w:rsidRPr="00522BC2">
              <w:t xml:space="preserve">  </w:t>
            </w:r>
          </w:p>
          <w:p w:rsidR="008C4E61" w:rsidRPr="00522BC2" w:rsidRDefault="008C4E61" w:rsidP="00EF1062">
            <w:pPr>
              <w:pStyle w:val="QuestionStyle"/>
            </w:pPr>
          </w:p>
          <w:p w:rsidR="00522BC2" w:rsidRDefault="00522BC2" w:rsidP="00EF1062">
            <w:pPr>
              <w:pStyle w:val="QuestionStyle"/>
            </w:pPr>
          </w:p>
          <w:p w:rsidR="00522BC2" w:rsidRPr="00522BC2" w:rsidRDefault="00522BC2" w:rsidP="00EF1062">
            <w:pPr>
              <w:pStyle w:val="QuestionStyle"/>
            </w:pPr>
          </w:p>
        </w:tc>
      </w:tr>
      <w:tr w:rsidR="008A44D0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8A44D0" w:rsidRPr="00522BC2" w:rsidRDefault="008A44D0" w:rsidP="008A44D0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22BC2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223" type="#_x0000_t75" style="position:absolute;margin-left:177.75pt;margin-top:4.5pt;width:264.7pt;height:159.35pt;z-index:251692032;mso-position-horizontal-relative:text;mso-position-vertical-relative:text">
                  <v:imagedata r:id="rId219" o:title=""/>
                </v:shape>
                <o:OLEObject Type="Embed" ProgID="FXDraw.Graphic" ShapeID="_x0000_s1223" DrawAspect="Content" ObjectID="_1556907532" r:id="rId220"/>
              </w:object>
            </w:r>
            <w:r w:rsidR="00522BC2" w:rsidRPr="00522BC2">
              <w:t xml:space="preserve">AB || CD and  </w:t>
            </w:r>
            <w:r w:rsidR="00522BC2" w:rsidRPr="00522BC2">
              <w:object w:dxaOrig="1016" w:dyaOrig="188">
                <v:shape id="_x0000_i1130" type="#_x0000_t75" style="width:51pt;height:9.75pt" o:ole="">
                  <v:imagedata r:id="rId221" o:title=""/>
                </v:shape>
                <o:OLEObject Type="Embed" ProgID="FXEquation.Equation" ShapeID="_x0000_i1130" DrawAspect="Content" ObjectID="_1556907455" r:id="rId222"/>
              </w:object>
            </w:r>
            <w:r w:rsidR="00522BC2" w:rsidRPr="00522BC2">
              <w:t xml:space="preserve">    </w:t>
            </w:r>
            <w:r w:rsidR="008A44D0" w:rsidRPr="00522BC2">
              <w:t xml:space="preserve"> </w:t>
            </w:r>
          </w:p>
          <w:p w:rsidR="008A44D0" w:rsidRPr="00522BC2" w:rsidRDefault="008A44D0" w:rsidP="00EF1062">
            <w:pPr>
              <w:pStyle w:val="QuestionStyle"/>
            </w:pPr>
            <w:r w:rsidRPr="00522BC2">
              <w:t xml:space="preserve">What is the size of  </w:t>
            </w:r>
            <w:r w:rsidR="00522BC2" w:rsidRPr="00522BC2">
              <w:object w:dxaOrig="844" w:dyaOrig="192" w14:anchorId="4C00C23D">
                <v:shape id="_x0000_i1131" type="#_x0000_t75" style="width:42.75pt;height:9.75pt" o:ole="">
                  <v:imagedata r:id="rId223" o:title=""/>
                </v:shape>
                <o:OLEObject Type="Embed" ProgID="FXEquation.Equation" ShapeID="_x0000_i1131" DrawAspect="Content" ObjectID="_1556907456" r:id="rId224"/>
              </w:object>
            </w:r>
            <w:r w:rsidRPr="00522BC2">
              <w:t xml:space="preserve"> </w:t>
            </w:r>
          </w:p>
          <w:p w:rsidR="00522BC2" w:rsidRPr="00522BC2" w:rsidRDefault="00522BC2" w:rsidP="00EF1062">
            <w:pPr>
              <w:pStyle w:val="QuestionStyle"/>
            </w:pPr>
          </w:p>
          <w:p w:rsidR="008A44D0" w:rsidRPr="00644BD5" w:rsidRDefault="00522BC2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5136" behindDoc="0" locked="0" layoutInCell="1" allowOverlap="1" wp14:anchorId="79E8CB33" wp14:editId="72C85856">
                      <wp:simplePos x="0" y="0"/>
                      <wp:positionH relativeFrom="column">
                        <wp:posOffset>447040</wp:posOffset>
                      </wp:positionH>
                      <wp:positionV relativeFrom="paragraph">
                        <wp:posOffset>42238</wp:posOffset>
                      </wp:positionV>
                      <wp:extent cx="213360" cy="883920"/>
                      <wp:effectExtent l="0" t="0" r="15240" b="11430"/>
                      <wp:wrapNone/>
                      <wp:docPr id="255" name="Group 2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5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FF12EAA" id="Group 255" o:spid="_x0000_s1026" style="position:absolute;margin-left:35.2pt;margin-top:3.35pt;width:16.8pt;height:69.6pt;z-index:25167513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" strokecolor="windowText" strokeweight="1pt"/>
                    </v:group>
                  </w:pict>
                </mc:Fallback>
              </mc:AlternateContent>
            </w:r>
            <w:r w:rsidR="008A44D0" w:rsidRPr="00522BC2">
              <w:t xml:space="preserve">                     </w:t>
            </w:r>
            <w:r w:rsidR="00644BD5" w:rsidRPr="00644BD5">
              <w:object w:dxaOrig="468" w:dyaOrig="192" w14:anchorId="54287ECF">
                <v:shape id="_x0000_i1132" type="#_x0000_t75" style="width:24pt;height:9.75pt" o:ole="">
                  <v:imagedata r:id="rId225" o:title=""/>
                </v:shape>
                <o:OLEObject Type="Embed" ProgID="FXEquation.Equation" ShapeID="_x0000_i1132" DrawAspect="Content" ObjectID="_1556907457" r:id="rId226"/>
              </w:object>
            </w:r>
            <w:r w:rsidR="008A44D0" w:rsidRPr="00644BD5">
              <w:t xml:space="preserve"> </w:t>
            </w:r>
          </w:p>
          <w:p w:rsidR="008A44D0" w:rsidRPr="00644BD5" w:rsidRDefault="008A44D0" w:rsidP="00EF1062">
            <w:pPr>
              <w:pStyle w:val="QuestionStyle"/>
            </w:pPr>
            <w:r w:rsidRPr="00522BC2">
              <w:t xml:space="preserve">                     </w:t>
            </w:r>
            <w:r w:rsidR="00644BD5" w:rsidRPr="00644BD5">
              <w:object w:dxaOrig="468" w:dyaOrig="192">
                <v:shape id="_x0000_i1133" type="#_x0000_t75" style="width:24pt;height:9.75pt" o:ole="">
                  <v:imagedata r:id="rId227" o:title=""/>
                </v:shape>
                <o:OLEObject Type="Embed" ProgID="FXEquation.Equation" ShapeID="_x0000_i1133" DrawAspect="Content" ObjectID="_1556907458" r:id="rId228"/>
              </w:object>
            </w:r>
            <w:r w:rsidR="00644BD5" w:rsidRPr="00644BD5">
              <w:t xml:space="preserve"> </w:t>
            </w:r>
            <w:r w:rsidRPr="00644BD5">
              <w:t xml:space="preserve"> </w:t>
            </w:r>
          </w:p>
          <w:p w:rsidR="008A44D0" w:rsidRPr="00644BD5" w:rsidRDefault="008A44D0" w:rsidP="00EF1062">
            <w:pPr>
              <w:pStyle w:val="QuestionStyle"/>
            </w:pPr>
            <w:r w:rsidRPr="00522BC2">
              <w:t xml:space="preserve">                     </w:t>
            </w:r>
            <w:r w:rsidR="00644BD5" w:rsidRPr="00644BD5">
              <w:object w:dxaOrig="468" w:dyaOrig="192">
                <v:shape id="_x0000_i1134" type="#_x0000_t75" style="width:24pt;height:9.75pt" o:ole="">
                  <v:imagedata r:id="rId229" o:title=""/>
                </v:shape>
                <o:OLEObject Type="Embed" ProgID="FXEquation.Equation" ShapeID="_x0000_i1134" DrawAspect="Content" ObjectID="_1556907459" r:id="rId230"/>
              </w:object>
            </w:r>
            <w:r w:rsidR="00644BD5" w:rsidRPr="00644BD5">
              <w:t xml:space="preserve"> </w:t>
            </w:r>
            <w:r w:rsidRPr="00644BD5">
              <w:t xml:space="preserve"> </w:t>
            </w:r>
          </w:p>
          <w:p w:rsidR="008A44D0" w:rsidRPr="00644BD5" w:rsidRDefault="008A44D0" w:rsidP="00EF1062">
            <w:pPr>
              <w:pStyle w:val="QuestionStyle"/>
            </w:pPr>
            <w:r w:rsidRPr="00522BC2">
              <w:t xml:space="preserve">                     </w:t>
            </w:r>
            <w:r w:rsidR="00644BD5" w:rsidRPr="00644BD5">
              <w:object w:dxaOrig="468" w:dyaOrig="192">
                <v:shape id="_x0000_i1135" type="#_x0000_t75" style="width:24pt;height:9.75pt" o:ole="">
                  <v:imagedata r:id="rId231" o:title=""/>
                </v:shape>
                <o:OLEObject Type="Embed" ProgID="FXEquation.Equation" ShapeID="_x0000_i1135" DrawAspect="Content" ObjectID="_1556907460" r:id="rId232"/>
              </w:object>
            </w:r>
            <w:r w:rsidR="00644BD5" w:rsidRPr="00644BD5">
              <w:t xml:space="preserve"> </w:t>
            </w:r>
            <w:r w:rsidRPr="00644BD5">
              <w:t xml:space="preserve">  </w:t>
            </w:r>
          </w:p>
          <w:p w:rsidR="00381656" w:rsidRDefault="00381656" w:rsidP="00EF1062">
            <w:pPr>
              <w:pStyle w:val="QuestionStyle"/>
            </w:pPr>
          </w:p>
          <w:p w:rsidR="00522BC2" w:rsidRPr="00522BC2" w:rsidRDefault="00522BC2" w:rsidP="00EF1062">
            <w:pPr>
              <w:pStyle w:val="QuestionStyle"/>
            </w:pPr>
          </w:p>
        </w:tc>
      </w:tr>
      <w:tr w:rsidR="00A6382D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A6382D" w:rsidRPr="001B3341" w:rsidRDefault="00A6382D" w:rsidP="00A6382D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6382D" w:rsidRPr="00EF1062" w:rsidRDefault="00EF1062" w:rsidP="00EF1062">
            <w:pPr>
              <w:pStyle w:val="QuestionStyle"/>
            </w:pPr>
            <w:r w:rsidRPr="00EF1062">
              <w:t xml:space="preserve">Write an expression for the size of </w:t>
            </w:r>
            <w:r w:rsidR="00A6382D" w:rsidRPr="00EF1062">
              <w:t xml:space="preserve"> </w:t>
            </w:r>
            <w:r w:rsidRPr="00EF1062">
              <w:rPr>
                <w:color w:val="FF0000"/>
                <w:position w:val="-2"/>
              </w:rPr>
              <w:object w:dxaOrig="639" w:dyaOrig="192" w14:anchorId="148F9DA7">
                <v:shape id="_x0000_i1136" type="#_x0000_t75" style="width:32.25pt;height:9.75pt" o:ole="">
                  <v:imagedata r:id="rId233" o:title=""/>
                </v:shape>
                <o:OLEObject Type="Embed" ProgID="FXEquation.Equation" ShapeID="_x0000_i1136" DrawAspect="Content" ObjectID="_1556907461" r:id="rId234"/>
              </w:object>
            </w:r>
            <w:r w:rsidR="00A6382D" w:rsidRPr="00EF1062">
              <w:t xml:space="preserve"> </w:t>
            </w:r>
            <w:r>
              <w:t xml:space="preserve">in terms of </w:t>
            </w:r>
            <w:r w:rsidRPr="00EF1062">
              <w:rPr>
                <w:i/>
              </w:rPr>
              <w:t>x</w:t>
            </w:r>
            <w:r>
              <w:t>.</w:t>
            </w:r>
          </w:p>
          <w:p w:rsidR="00A6382D" w:rsidRPr="00522BC2" w:rsidRDefault="001C5755" w:rsidP="00EF106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05EA9CD7">
                <v:shape id="_x0000_s1213" type="#_x0000_t75" style="position:absolute;margin-left:173.8pt;margin-top:4.65pt;width:255.6pt;height:190.25pt;z-index:251687936">
                  <v:imagedata r:id="rId235" o:title=""/>
                </v:shape>
                <o:OLEObject Type="Embed" ProgID="FXDraw.Graphic" ShapeID="_x0000_s1213" DrawAspect="Content" ObjectID="_1556907533" r:id="rId236"/>
              </w:object>
            </w:r>
          </w:p>
          <w:p w:rsidR="00A6382D" w:rsidRPr="00522BC2" w:rsidRDefault="00A6382D" w:rsidP="00EF1062">
            <w:pPr>
              <w:pStyle w:val="QuestionStyle"/>
            </w:pPr>
          </w:p>
          <w:p w:rsidR="00A6382D" w:rsidRPr="00522BC2" w:rsidRDefault="00A6382D" w:rsidP="00EF1062">
            <w:pPr>
              <w:pStyle w:val="QuestionStyle"/>
            </w:pPr>
          </w:p>
          <w:p w:rsidR="00A6382D" w:rsidRPr="00522BC2" w:rsidRDefault="00A6382D" w:rsidP="00EF1062">
            <w:pPr>
              <w:pStyle w:val="QuestionStyle"/>
            </w:pPr>
          </w:p>
          <w:p w:rsidR="00A6382D" w:rsidRPr="00522BC2" w:rsidRDefault="00A6382D" w:rsidP="00EF1062">
            <w:pPr>
              <w:pStyle w:val="QuestionStyle"/>
            </w:pPr>
          </w:p>
          <w:p w:rsidR="00A6382D" w:rsidRPr="00522BC2" w:rsidRDefault="00A6382D" w:rsidP="00EF1062">
            <w:pPr>
              <w:pStyle w:val="QuestionStyle"/>
            </w:pPr>
          </w:p>
          <w:p w:rsidR="00A6382D" w:rsidRDefault="00A6382D" w:rsidP="00EF1062">
            <w:pPr>
              <w:pStyle w:val="QuestionStyle"/>
            </w:pPr>
          </w:p>
          <w:p w:rsidR="00EF1062" w:rsidRDefault="005B4913" w:rsidP="00EF1062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5DA18D33" wp14:editId="19B2C3A8">
                      <wp:simplePos x="0" y="0"/>
                      <wp:positionH relativeFrom="column">
                        <wp:posOffset>578485</wp:posOffset>
                      </wp:positionH>
                      <wp:positionV relativeFrom="paragraph">
                        <wp:posOffset>10795</wp:posOffset>
                      </wp:positionV>
                      <wp:extent cx="1028700" cy="373380"/>
                      <wp:effectExtent l="0" t="0" r="19050" b="26670"/>
                      <wp:wrapNone/>
                      <wp:docPr id="128" name="Rectangl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595E43" id="Rectangle 128" o:spid="_x0000_s1026" style="position:absolute;margin-left:45.55pt;margin-top:.85pt;width:81pt;height:29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" filled="f" strokecolor="black [3213]" strokeweight="1.5pt"/>
                  </w:pict>
                </mc:Fallback>
              </mc:AlternateContent>
            </w:r>
          </w:p>
          <w:p w:rsidR="00EF1062" w:rsidRDefault="00EF1062" w:rsidP="00EF1062">
            <w:pPr>
              <w:pStyle w:val="QuestionStyle"/>
            </w:pPr>
          </w:p>
          <w:p w:rsidR="00EF1062" w:rsidRPr="00522BC2" w:rsidRDefault="00EF1062" w:rsidP="00EF1062">
            <w:pPr>
              <w:pStyle w:val="QuestionStyle"/>
            </w:pPr>
          </w:p>
        </w:tc>
      </w:tr>
      <w:tr w:rsidR="000B49B1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0B49B1" w:rsidRPr="001B3341" w:rsidRDefault="000B49B1" w:rsidP="000B49B1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B49B1" w:rsidRPr="00522BC2" w:rsidRDefault="000B49B1" w:rsidP="000B49B1">
            <w:pPr>
              <w:pStyle w:val="QuestionStyle"/>
            </w:pPr>
            <w:r w:rsidRPr="00522BC2">
              <w:t xml:space="preserve">What is the value of </w:t>
            </w:r>
            <w:r w:rsidRPr="000B49B1">
              <w:rPr>
                <w:i/>
              </w:rPr>
              <w:t>p</w:t>
            </w:r>
            <w:r w:rsidRPr="00522BC2">
              <w:t>?</w:t>
            </w:r>
            <w:r w:rsidR="001C5755">
              <w:rPr>
                <w:noProof/>
                <w:lang w:eastAsia="en-AU"/>
              </w:rPr>
              <w:object w:dxaOrig="1440" w:dyaOrig="1440" w14:anchorId="752957AA">
                <v:shape id="_x0000_s1227" type="#_x0000_t75" style="position:absolute;margin-left:226.2pt;margin-top:4.2pt;width:177.1pt;height:146.15pt;z-index:251695104;mso-position-horizontal-relative:text;mso-position-vertical-relative:text">
                  <v:imagedata r:id="rId237" o:title=""/>
                </v:shape>
                <o:OLEObject Type="Embed" ProgID="FXDraw.Graphic" ShapeID="_x0000_s1227" DrawAspect="Content" ObjectID="_1556907534" r:id="rId238"/>
              </w:object>
            </w: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3328" behindDoc="0" locked="0" layoutInCell="1" allowOverlap="1" wp14:anchorId="089BE281" wp14:editId="5F4D34EB">
                      <wp:simplePos x="0" y="0"/>
                      <wp:positionH relativeFrom="column">
                        <wp:posOffset>826135</wp:posOffset>
                      </wp:positionH>
                      <wp:positionV relativeFrom="paragraph">
                        <wp:posOffset>143510</wp:posOffset>
                      </wp:positionV>
                      <wp:extent cx="982980" cy="373380"/>
                      <wp:effectExtent l="0" t="0" r="26670" b="26670"/>
                      <wp:wrapNone/>
                      <wp:docPr id="145" name="Rectang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29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28DB86" id="Rectangle 145" o:spid="_x0000_s1026" style="position:absolute;margin-left:65.05pt;margin-top:11.3pt;width:77.4pt;height:29.4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" filled="f" strokecolor="black [3213]" strokeweight="1.5pt"/>
                  </w:pict>
                </mc:Fallback>
              </mc:AlternateContent>
            </w: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</w:tc>
      </w:tr>
      <w:tr w:rsidR="000B49B1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0B49B1" w:rsidRPr="001B3341" w:rsidRDefault="000B49B1" w:rsidP="000B49B1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B49B1" w:rsidRPr="00522BC2" w:rsidRDefault="000B49B1" w:rsidP="000B49B1">
            <w:pPr>
              <w:pStyle w:val="QuestionStyle"/>
            </w:pPr>
            <w:r w:rsidRPr="00522BC2">
              <w:rPr>
                <w:i/>
              </w:rPr>
              <w:t>RS</w:t>
            </w:r>
            <w:r w:rsidRPr="00522BC2">
              <w:t xml:space="preserve"> is parallel to </w:t>
            </w:r>
            <w:r w:rsidRPr="00522BC2">
              <w:rPr>
                <w:i/>
              </w:rPr>
              <w:t>YX</w:t>
            </w:r>
            <w:r w:rsidRPr="00522BC2">
              <w:t>.</w:t>
            </w:r>
          </w:p>
          <w:p w:rsidR="000B49B1" w:rsidRPr="00522BC2" w:rsidRDefault="000B49B1" w:rsidP="000B49B1">
            <w:pPr>
              <w:pStyle w:val="QuestionStyle"/>
            </w:pPr>
            <w:r w:rsidRPr="00522BC2">
              <w:t xml:space="preserve">Name an interval which is perpendicular to </w:t>
            </w:r>
            <w:r w:rsidRPr="00522BC2">
              <w:rPr>
                <w:i/>
              </w:rPr>
              <w:t>PQ</w:t>
            </w:r>
            <w:r w:rsidRPr="00522BC2">
              <w:t>.</w:t>
            </w:r>
          </w:p>
          <w:p w:rsidR="000B49B1" w:rsidRPr="00522BC2" w:rsidRDefault="001C5755" w:rsidP="000B49B1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3C9BAC35">
                <v:shape id="_x0000_s1225" type="#_x0000_t75" style="position:absolute;margin-left:204.55pt;margin-top:15.35pt;width:237pt;height:153.05pt;z-index:251693056">
                  <v:imagedata r:id="rId239" o:title=""/>
                </v:shape>
                <o:OLEObject Type="Embed" ProgID="FXDraw.Graphic" ShapeID="_x0000_s1225" DrawAspect="Content" ObjectID="_1556907535" r:id="rId240"/>
              </w:object>
            </w: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6C24227A" wp14:editId="414B8946">
                      <wp:simplePos x="0" y="0"/>
                      <wp:positionH relativeFrom="column">
                        <wp:posOffset>585470</wp:posOffset>
                      </wp:positionH>
                      <wp:positionV relativeFrom="paragraph">
                        <wp:posOffset>6985</wp:posOffset>
                      </wp:positionV>
                      <wp:extent cx="754380" cy="373380"/>
                      <wp:effectExtent l="0" t="0" r="26670" b="26670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92E31D" id="Rectangle 49" o:spid="_x0000_s1026" style="position:absolute;margin-left:46.1pt;margin-top:.55pt;width:59.4pt;height:29.4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" filled="f" strokecolor="black [3213]" strokeweight="1.5pt"/>
                  </w:pict>
                </mc:Fallback>
              </mc:AlternateContent>
            </w:r>
          </w:p>
          <w:p w:rsidR="000B49B1" w:rsidRPr="00522BC2" w:rsidRDefault="000B49B1" w:rsidP="000B49B1">
            <w:pPr>
              <w:pStyle w:val="QuestionStyle"/>
            </w:pPr>
          </w:p>
          <w:p w:rsidR="000B49B1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</w:tc>
      </w:tr>
      <w:tr w:rsidR="000B49B1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0B49B1" w:rsidRPr="001B3341" w:rsidRDefault="000B49B1" w:rsidP="000B49B1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B49B1" w:rsidRPr="00522BC2" w:rsidRDefault="001C5755" w:rsidP="000B49B1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0CF393E5">
                <v:shape id="_x0000_s1226" type="#_x0000_t75" style="position:absolute;margin-left:183.5pt;margin-top:3.55pt;width:258.95pt;height:166.8pt;z-index:251694080;mso-position-horizontal-relative:text;mso-position-vertical-relative:text">
                  <v:imagedata r:id="rId241" o:title=""/>
                </v:shape>
                <o:OLEObject Type="Embed" ProgID="FXDraw.Graphic" ShapeID="_x0000_s1226" DrawAspect="Content" ObjectID="_1556907536" r:id="rId242"/>
              </w:object>
            </w:r>
            <w:r w:rsidR="000B49B1" w:rsidRPr="00522BC2">
              <w:t xml:space="preserve">What is the value of </w:t>
            </w:r>
            <w:r w:rsidR="000B49B1">
              <w:rPr>
                <w:i/>
              </w:rPr>
              <w:t>x</w:t>
            </w:r>
            <w:r w:rsidR="000B49B1" w:rsidRPr="00522BC2">
              <w:rPr>
                <w:i/>
              </w:rPr>
              <w:t xml:space="preserve"> </w:t>
            </w:r>
            <w:r w:rsidR="000B49B1" w:rsidRPr="00522BC2">
              <w:t>?</w:t>
            </w: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  <w:p w:rsidR="000B49B1" w:rsidRDefault="000B49B1" w:rsidP="000B49B1">
            <w:pPr>
              <w:pStyle w:val="QuestionStyle"/>
            </w:pPr>
            <w:r w:rsidRPr="00522BC2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09DE0C16" wp14:editId="268270AD">
                      <wp:simplePos x="0" y="0"/>
                      <wp:positionH relativeFrom="column">
                        <wp:posOffset>856615</wp:posOffset>
                      </wp:positionH>
                      <wp:positionV relativeFrom="paragraph">
                        <wp:posOffset>168910</wp:posOffset>
                      </wp:positionV>
                      <wp:extent cx="754380" cy="373380"/>
                      <wp:effectExtent l="0" t="0" r="26670" b="26670"/>
                      <wp:wrapNone/>
                      <wp:docPr id="129" name="Rectangl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3769D3" id="Rectangle 129" o:spid="_x0000_s1026" style="position:absolute;margin-left:67.45pt;margin-top:13.3pt;width:59.4pt;height:29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" filled="f" strokecolor="black [3213]" strokeweight="1.5pt"/>
                  </w:pict>
                </mc:Fallback>
              </mc:AlternateContent>
            </w:r>
          </w:p>
          <w:p w:rsidR="000B49B1" w:rsidRDefault="000B49B1" w:rsidP="000B49B1">
            <w:pPr>
              <w:pStyle w:val="QuestionStyle"/>
            </w:pPr>
          </w:p>
          <w:p w:rsidR="000B49B1" w:rsidRPr="00522BC2" w:rsidRDefault="000B49B1" w:rsidP="000B49B1">
            <w:pPr>
              <w:pStyle w:val="QuestionStyle"/>
            </w:pPr>
          </w:p>
        </w:tc>
      </w:tr>
    </w:tbl>
    <w:p w:rsidR="00D667E2" w:rsidRDefault="00D667E2">
      <w:pPr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284321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366720173"/>
              <w:placeholder>
                <w:docPart w:val="E060EC0EBBC84666976C1520F0FDEF92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DD6890" w:rsidRPr="005615AC" w:rsidRDefault="0042418F" w:rsidP="00284321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284321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413977126"/>
                <w:placeholder>
                  <w:docPart w:val="C1659D6894834BEDBB654DE2E12F489E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42418F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284321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2076346182"/>
            <w:placeholder>
              <w:docPart w:val="CCE78926C22D449B8A918D2BD56E5B62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42418F" w:rsidP="00284321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559400912"/>
            <w:placeholder>
              <w:docPart w:val="14CB607FDBC641F38B64D25A382E00F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42418F" w:rsidP="00284321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Angle Properties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Pr="00325745" w:rsidRDefault="00DD6890" w:rsidP="00284321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DD6890">
              <w:rPr>
                <w:rStyle w:val="Heading1Char"/>
                <w:color w:val="FFFFFF" w:themeColor="background1"/>
              </w:rPr>
              <w:t>Non Calculator Section</w:t>
            </w:r>
          </w:p>
        </w:tc>
      </w:tr>
    </w:tbl>
    <w:p w:rsidR="00DD6890" w:rsidRDefault="00DD6890" w:rsidP="00DD6890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p w:rsidR="00DD6890" w:rsidRDefault="00DD6890" w:rsidP="00DD6890"/>
    <w:p w:rsidR="00DD6890" w:rsidRDefault="00DD6890" w:rsidP="00DD6890">
      <w:pPr>
        <w:sectPr w:rsidR="00DD6890" w:rsidSect="00DD6890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065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4465"/>
        <w:gridCol w:w="4466"/>
      </w:tblGrid>
      <w:tr w:rsidR="005C0019" w:rsidTr="005C0019">
        <w:trPr>
          <w:cantSplit/>
          <w:tblHeader/>
        </w:trPr>
        <w:tc>
          <w:tcPr>
            <w:tcW w:w="1134" w:type="dxa"/>
            <w:vAlign w:val="center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8931" w:type="dxa"/>
            <w:gridSpan w:val="2"/>
            <w:vAlign w:val="center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Default="001C5755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object w:dxaOrig="1440" w:dyaOrig="1440" w14:anchorId="35208C03">
                <v:shape id="_x0000_s1228" type="#_x0000_t75" style="position:absolute;margin-left:48pt;margin-top:13.5pt;width:221.75pt;height:152.4pt;z-index:251697152;mso-position-horizontal-relative:text;mso-position-vertical-relative:text">
                  <v:imagedata r:id="rId243" o:title=""/>
                </v:shape>
                <o:OLEObject Type="Embed" ProgID="FXDraw.Graphic" ShapeID="_x0000_s1228" DrawAspect="Content" ObjectID="_1556907537" r:id="rId244"/>
              </w:object>
            </w: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Accurately drawn and labelled ngle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bookmarkStart w:id="0" w:name="_GoBack"/>
        <w:tc>
          <w:tcPr>
            <w:tcW w:w="8931" w:type="dxa"/>
            <w:gridSpan w:val="2"/>
          </w:tcPr>
          <w:p w:rsidR="002D28C1" w:rsidRPr="00FF6D03" w:rsidRDefault="002D28C1" w:rsidP="002D28C1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 w:rsidRPr="00FF6D03">
              <w:rPr>
                <w:noProof/>
                <w:color w:val="FF0000"/>
                <w:position w:val="-2"/>
                <w:lang w:eastAsia="en-AU"/>
              </w:rPr>
              <w:object w:dxaOrig="4324" w:dyaOrig="776" w14:anchorId="564D9A54">
                <v:shape id="_x0000_i1142" type="#_x0000_t75" style="width:216.75pt;height:39pt" o:ole="">
                  <v:imagedata r:id="rId245" o:title=""/>
                </v:shape>
                <o:OLEObject Type="Embed" ProgID="FXEquation.Equation" ShapeID="_x0000_i1142" DrawAspect="Content" ObjectID="_1556907462" r:id="rId246"/>
              </w:object>
            </w:r>
            <w:bookmarkEnd w:id="0"/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Pr="006777F5" w:rsidRDefault="002D28C1" w:rsidP="002D28C1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 w:rsidRPr="006777F5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4818" w:dyaOrig="536" w14:anchorId="2C619CB3">
                <v:shape id="_x0000_i1143" type="#_x0000_t75" style="width:240.75pt;height:28.5pt" o:ole="">
                  <v:imagedata r:id="rId247" o:title=""/>
                </v:shape>
                <o:OLEObject Type="Embed" ProgID="FXEquation.Equation" ShapeID="_x0000_i1143" DrawAspect="Content" ObjectID="_1556907463" r:id="rId248"/>
              </w:objec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Pr="00EB0C65" w:rsidRDefault="002D28C1" w:rsidP="002D28C1">
            <w:pPr>
              <w:rPr>
                <w:rFonts w:asciiTheme="majorHAnsi" w:hAnsiTheme="majorHAnsi"/>
                <w:position w:val="-8"/>
                <w:sz w:val="24"/>
                <w:szCs w:val="24"/>
              </w:rPr>
            </w:pPr>
            <w:r w:rsidRPr="00EB0C65">
              <w:rPr>
                <w:rFonts w:asciiTheme="majorHAnsi" w:hAnsiTheme="majorHAnsi"/>
                <w:color w:val="FF0000"/>
                <w:position w:val="-8"/>
                <w:sz w:val="24"/>
                <w:szCs w:val="24"/>
              </w:rPr>
              <w:object w:dxaOrig="4666" w:dyaOrig="256" w14:anchorId="26992939">
                <v:shape id="_x0000_i1144" type="#_x0000_t75" style="width:233.25pt;height:12.75pt" o:ole="">
                  <v:imagedata r:id="rId249" o:title=""/>
                </v:shape>
                <o:OLEObject Type="Embed" ProgID="FXEquation.Equation" ShapeID="_x0000_i1144" DrawAspect="Content" ObjectID="_1556907464" r:id="rId250"/>
              </w:object>
            </w:r>
            <w:r w:rsidRPr="00EB0C65">
              <w:rPr>
                <w:rFonts w:asciiTheme="majorHAnsi" w:hAnsiTheme="majorHAnsi"/>
                <w:position w:val="-8"/>
                <w:sz w:val="24"/>
                <w:szCs w:val="24"/>
              </w:rPr>
              <w:t xml:space="preserve"> 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1C5755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136E3DC4">
                <v:shape id="_x0000_s1229" type="#_x0000_t75" style="position:absolute;margin-left:21pt;margin-top:6.25pt;width:294.4pt;height:186.25pt;z-index:251698176">
                  <v:imagedata r:id="rId251" o:title=""/>
                </v:shape>
                <o:OLEObject Type="Embed" ProgID="FXDraw.Graphic" ShapeID="_x0000_s1229" DrawAspect="Content" ObjectID="_1556907538" r:id="rId252"/>
              </w:object>
            </w: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E55180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Allow one degree either way.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Default="00362C49" w:rsidP="002D28C1">
            <w:pPr>
              <w:rPr>
                <w:color w:val="FF0000"/>
                <w:position w:val="-92"/>
              </w:rPr>
            </w:pPr>
            <w:r w:rsidRPr="00362C49">
              <w:rPr>
                <w:color w:val="FF0000"/>
                <w:position w:val="-92"/>
              </w:rPr>
              <w:object w:dxaOrig="3004" w:dyaOrig="1096">
                <v:shape id="_x0000_i1146" type="#_x0000_t75" style="width:150pt;height:55.5pt" o:ole="">
                  <v:imagedata r:id="rId253" o:title=""/>
                </v:shape>
                <o:OLEObject Type="Embed" ProgID="FXEquation.Equation" ShapeID="_x0000_i1146" DrawAspect="Content" ObjectID="_1556907465" r:id="rId254"/>
              </w:object>
            </w:r>
          </w:p>
          <w:p w:rsidR="00362C49" w:rsidRPr="0042418F" w:rsidRDefault="00362C49" w:rsidP="002D28C1">
            <w:pPr>
              <w:rPr>
                <w:rFonts w:ascii="Times New Roman" w:hAnsi="Times New Roman"/>
              </w:rPr>
            </w:pPr>
            <w:r w:rsidRPr="0042418F">
              <w:rPr>
                <w:rFonts w:ascii="Times New Roman" w:hAnsi="Times New Roman"/>
              </w:rPr>
              <w:t>Only the first statement is correct</w:t>
            </w:r>
          </w:p>
          <w:p w:rsidR="00362C49" w:rsidRPr="0042418F" w:rsidRDefault="00362C49" w:rsidP="002D28C1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42418F">
              <w:rPr>
                <w:rFonts w:ascii="Times New Roman" w:hAnsi="Times New Roman"/>
                <w:b/>
              </w:rPr>
              <w:t>1</w:t>
            </w:r>
            <w:r w:rsidRPr="0042418F">
              <w:rPr>
                <w:rFonts w:ascii="Times New Roman" w:hAnsi="Times New Roman"/>
                <w:b/>
                <w:vertAlign w:val="superscript"/>
              </w:rPr>
              <w:t>st</w:t>
            </w:r>
            <w:r w:rsidRPr="0042418F">
              <w:rPr>
                <w:rFonts w:ascii="Times New Roman" w:hAnsi="Times New Roman"/>
                <w:b/>
              </w:rPr>
              <w:t xml:space="preserve"> Answer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Pr="00D2605B" w:rsidRDefault="002D28C1" w:rsidP="002D28C1">
            <w:pPr>
              <w:rPr>
                <w:rFonts w:ascii="Times New Roman" w:hAnsi="Times New Roman"/>
                <w:position w:val="-9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D2605B">
              <w:rPr>
                <w:rFonts w:ascii="Times New Roman" w:hAnsi="Times New Roman"/>
                <w:color w:val="FF0000"/>
                <w:position w:val="-92"/>
                <w:sz w:val="24"/>
                <w:szCs w:val="24"/>
              </w:rPr>
              <w:object w:dxaOrig="3138" w:dyaOrig="1096" w14:anchorId="13290E30">
                <v:shape id="_x0000_i1147" type="#_x0000_t75" style="width:156.75pt;height:54.75pt" o:ole="">
                  <v:imagedata r:id="rId255" o:title=""/>
                </v:shape>
                <o:OLEObject Type="Embed" ProgID="FXEquation.Equation" ShapeID="_x0000_i1147" DrawAspect="Content" ObjectID="_1556907466" r:id="rId256"/>
              </w:object>
            </w:r>
            <w:r w:rsidRPr="00D2605B">
              <w:rPr>
                <w:rFonts w:ascii="Times New Roman" w:hAnsi="Times New Roman"/>
                <w:position w:val="-92"/>
                <w:sz w:val="24"/>
                <w:szCs w:val="24"/>
              </w:rPr>
              <w:t xml:space="preserve"> 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Default="002D28C1" w:rsidP="002D28C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  <w:r w:rsidRPr="00D2605B">
              <w:rPr>
                <w:rFonts w:ascii="Times New Roman" w:hAnsi="Times New Roman"/>
                <w:i/>
                <w:sz w:val="24"/>
                <w:szCs w:val="24"/>
              </w:rPr>
              <w:t>HE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 w:rsidRPr="00D2605B">
              <w:rPr>
                <w:rFonts w:ascii="Times New Roman" w:hAnsi="Times New Roman"/>
                <w:i/>
                <w:sz w:val="24"/>
                <w:szCs w:val="24"/>
              </w:rPr>
              <w:t>EF</w:t>
            </w:r>
          </w:p>
          <w:p w:rsidR="002D28C1" w:rsidRPr="00BE59FD" w:rsidRDefault="002D28C1" w:rsidP="002D28C1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or     </w:t>
            </w:r>
            <w:r w:rsidRPr="00D2605B">
              <w:rPr>
                <w:rFonts w:ascii="Times New Roman" w:hAnsi="Times New Roman"/>
                <w:i/>
                <w:sz w:val="24"/>
                <w:szCs w:val="24"/>
              </w:rPr>
              <w:t>HE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and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>HD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Default="001C5755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color w:val="FF0000"/>
                <w:sz w:val="24"/>
                <w:szCs w:val="24"/>
                <w:lang w:eastAsia="en-AU"/>
              </w:rPr>
              <w:object w:dxaOrig="1440" w:dyaOrig="1440" w14:anchorId="30892601">
                <v:shape id="_x0000_s1230" type="#_x0000_t75" style="position:absolute;margin-left:55.5pt;margin-top:15.45pt;width:246pt;height:100.55pt;z-index:251699200;mso-position-horizontal-relative:text;mso-position-vertical-relative:text">
                  <v:imagedata r:id="rId257" o:title=""/>
                </v:shape>
                <o:OLEObject Type="Embed" ProgID="FXDraw.Graphic" ShapeID="_x0000_s1230" DrawAspect="Content" ObjectID="_1556907539" r:id="rId258"/>
              </w:object>
            </w:r>
          </w:p>
          <w:p w:rsidR="002D28C1" w:rsidRDefault="002D28C1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  <w:p w:rsidR="002D28C1" w:rsidRPr="00BE59FD" w:rsidRDefault="00E55180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Allow one degree either way.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Default="002D28C1" w:rsidP="002D28C1">
            <w:pPr>
              <w:rPr>
                <w:rFonts w:ascii="Times New Roman" w:hAnsi="Times New Roman"/>
                <w:color w:val="FF0000"/>
                <w:position w:val="-36"/>
                <w:sz w:val="24"/>
                <w:szCs w:val="24"/>
              </w:rPr>
            </w:pPr>
            <w:r w:rsidRPr="00A47295">
              <w:rPr>
                <w:rFonts w:ascii="Times New Roman" w:hAnsi="Times New Roman"/>
                <w:color w:val="FF0000"/>
                <w:position w:val="-36"/>
                <w:sz w:val="24"/>
                <w:szCs w:val="24"/>
              </w:rPr>
              <w:object w:dxaOrig="3934" w:dyaOrig="537" w14:anchorId="4C6B1BB6">
                <v:shape id="_x0000_i1149" type="#_x0000_t75" style="width:197.25pt;height:26.25pt" o:ole="">
                  <v:imagedata r:id="rId259" o:title=""/>
                </v:shape>
                <o:OLEObject Type="Embed" ProgID="FXEquation.Equation" ShapeID="_x0000_i1149" DrawAspect="Content" ObjectID="_1556907467" r:id="rId260"/>
              </w:object>
            </w:r>
          </w:p>
          <w:p w:rsidR="002D28C1" w:rsidRPr="00A47295" w:rsidRDefault="002D28C1" w:rsidP="002D28C1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47295"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 w:rsidRPr="00A47295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rd</w:t>
            </w:r>
            <w:r w:rsidRPr="00A47295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Default="002D28C1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BE59FD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3004" w:dyaOrig="536" w14:anchorId="3D98E70B">
                <v:shape id="_x0000_i1150" type="#_x0000_t75" style="width:150pt;height:27pt" o:ole="">
                  <v:imagedata r:id="rId261" o:title=""/>
                </v:shape>
                <o:OLEObject Type="Embed" ProgID="FXEquation.Equation" ShapeID="_x0000_i1150" DrawAspect="Content" ObjectID="_1556907468" r:id="rId262"/>
              </w:object>
            </w:r>
          </w:p>
          <w:p w:rsidR="002D28C1" w:rsidRDefault="002D28C1" w:rsidP="002D28C1">
            <w:pPr>
              <w:rPr>
                <w:rFonts w:ascii="Times New Roman" w:hAnsi="Times New Roman"/>
                <w:sz w:val="24"/>
                <w:szCs w:val="24"/>
              </w:rPr>
            </w:pPr>
            <w:r w:rsidRPr="007E7171">
              <w:rPr>
                <w:rFonts w:ascii="Times New Roman" w:hAnsi="Times New Roman"/>
                <w:sz w:val="24"/>
                <w:szCs w:val="24"/>
              </w:rPr>
              <w:t>Supplementary cointerior angles on parallel lines</w:t>
            </w:r>
          </w:p>
          <w:p w:rsidR="002D28C1" w:rsidRPr="007E7171" w:rsidRDefault="002D28C1" w:rsidP="002D28C1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7E7171">
              <w:rPr>
                <w:rFonts w:ascii="Times New Roman" w:hAnsi="Times New Roman"/>
                <w:b/>
                <w:sz w:val="24"/>
                <w:szCs w:val="24"/>
              </w:rPr>
              <w:t>4</w:t>
            </w:r>
            <w:r w:rsidRPr="007E7171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th</w:t>
            </w:r>
            <w:r w:rsidRPr="007E7171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Pr="00823BD6" w:rsidRDefault="002D28C1" w:rsidP="002D28C1">
            <w:pPr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</w:pPr>
            <w:r w:rsidRPr="00BE59FD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Pr="00823BD6">
              <w:rPr>
                <w:rFonts w:ascii="Times New Roman" w:hAnsi="Times New Roman"/>
                <w:color w:val="FF0000"/>
                <w:position w:val="-60"/>
                <w:sz w:val="24"/>
                <w:szCs w:val="24"/>
              </w:rPr>
              <w:object w:dxaOrig="5178" w:dyaOrig="776" w14:anchorId="632B539A">
                <v:shape id="_x0000_i1151" type="#_x0000_t75" style="width:258.75pt;height:39pt" o:ole="">
                  <v:imagedata r:id="rId263" o:title=""/>
                </v:shape>
                <o:OLEObject Type="Embed" ProgID="FXEquation.Equation" ShapeID="_x0000_i1151" DrawAspect="Content" ObjectID="_1556907469" r:id="rId264"/>
              </w:object>
            </w:r>
          </w:p>
          <w:p w:rsidR="002D28C1" w:rsidRPr="00823BD6" w:rsidRDefault="002D28C1" w:rsidP="002D28C1">
            <w:pPr>
              <w:rPr>
                <w:rFonts w:ascii="Times New Roman" w:hAnsi="Times New Roman"/>
                <w:b/>
                <w:position w:val="-6"/>
                <w:sz w:val="24"/>
                <w:szCs w:val="24"/>
              </w:rPr>
            </w:pPr>
            <w:r w:rsidRPr="00823BD6">
              <w:rPr>
                <w:rFonts w:ascii="Times New Roman" w:hAnsi="Times New Roman"/>
                <w:b/>
                <w:sz w:val="24"/>
                <w:szCs w:val="24"/>
              </w:rPr>
              <w:t>2</w:t>
            </w:r>
            <w:r w:rsidRPr="00823BD6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nd</w:t>
            </w:r>
            <w:r w:rsidRPr="00823BD6">
              <w:rPr>
                <w:rFonts w:ascii="Times New Roman" w:hAnsi="Times New Roman"/>
                <w:b/>
                <w:sz w:val="24"/>
                <w:szCs w:val="24"/>
              </w:rPr>
              <w:t xml:space="preserve"> Answer</w:t>
            </w:r>
            <w:r w:rsidRPr="00823BD6">
              <w:rPr>
                <w:rFonts w:ascii="Times New Roman" w:hAnsi="Times New Roman"/>
                <w:b/>
                <w:position w:val="-6"/>
                <w:sz w:val="24"/>
                <w:szCs w:val="24"/>
              </w:rPr>
              <w:t xml:space="preserve"> 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Default="002D28C1" w:rsidP="002D28C1">
            <w:pPr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BE59F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BE59FD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3364" w:dyaOrig="256" w14:anchorId="1AD81889">
                <v:shape id="_x0000_i1152" type="#_x0000_t75" style="width:168pt;height:12.75pt" o:ole="">
                  <v:imagedata r:id="rId265" o:title=""/>
                </v:shape>
                <o:OLEObject Type="Embed" ProgID="FXEquation.Equation" ShapeID="_x0000_i1152" DrawAspect="Content" ObjectID="_1556907470" r:id="rId266"/>
              </w:object>
            </w:r>
          </w:p>
          <w:p w:rsidR="002D28C1" w:rsidRPr="00823BD6" w:rsidRDefault="002D28C1" w:rsidP="002D28C1">
            <w:pPr>
              <w:rPr>
                <w:rFonts w:ascii="Times New Roman" w:hAnsi="Times New Roman"/>
                <w:b/>
                <w:position w:val="-2"/>
                <w:sz w:val="24"/>
                <w:szCs w:val="24"/>
              </w:rPr>
            </w:pPr>
            <w:r w:rsidRPr="00823BD6">
              <w:rPr>
                <w:rFonts w:ascii="Times New Roman" w:hAnsi="Times New Roman"/>
                <w:b/>
                <w:sz w:val="24"/>
                <w:szCs w:val="24"/>
              </w:rPr>
              <w:t>116</w:t>
            </w:r>
            <w:r w:rsidRPr="00823BD6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o</w:t>
            </w:r>
            <w:r w:rsidRPr="00823BD6">
              <w:rPr>
                <w:rFonts w:ascii="Times New Roman" w:hAnsi="Times New Roman"/>
                <w:b/>
                <w:position w:val="-2"/>
                <w:sz w:val="24"/>
                <w:szCs w:val="24"/>
              </w:rPr>
              <w:t xml:space="preserve">  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Pr="00926FF8" w:rsidRDefault="002D28C1" w:rsidP="002D28C1">
            <w:pPr>
              <w:pStyle w:val="QuestionStyle"/>
            </w:pPr>
            <w:r w:rsidRPr="008F4097">
              <w:t xml:space="preserve">                  </w:t>
            </w:r>
            <w:r w:rsidRPr="00926FF8">
              <w:object w:dxaOrig="5614" w:dyaOrig="256" w14:anchorId="5681BF72">
                <v:shape id="_x0000_i1153" type="#_x0000_t75" style="width:280.5pt;height:12.75pt" o:ole="">
                  <v:imagedata r:id="rId267" o:title=""/>
                </v:shape>
                <o:OLEObject Type="Embed" ProgID="FXEquation.Equation" ShapeID="_x0000_i1153" DrawAspect="Content" ObjectID="_1556907471" r:id="rId268"/>
              </w:object>
            </w:r>
            <w:r w:rsidRPr="00926FF8">
              <w:t xml:space="preserve"> </w:t>
            </w:r>
          </w:p>
          <w:p w:rsidR="002D28C1" w:rsidRPr="00195B02" w:rsidRDefault="002D28C1" w:rsidP="002D28C1">
            <w:pPr>
              <w:pStyle w:val="QuestionStyle"/>
            </w:pPr>
            <w:r w:rsidRPr="008F4097">
              <w:t xml:space="preserve">                  </w:t>
            </w:r>
            <w:r w:rsidRPr="00195B02">
              <w:object w:dxaOrig="4652" w:dyaOrig="256" w14:anchorId="4A9A5FBD">
                <v:shape id="_x0000_i1154" type="#_x0000_t75" style="width:232.5pt;height:12.75pt" o:ole="">
                  <v:imagedata r:id="rId269" o:title=""/>
                </v:shape>
                <o:OLEObject Type="Embed" ProgID="FXEquation.Equation" ShapeID="_x0000_i1154" DrawAspect="Content" ObjectID="_1556907472" r:id="rId270"/>
              </w:object>
            </w:r>
          </w:p>
          <w:p w:rsidR="002D28C1" w:rsidRPr="00195B02" w:rsidRDefault="002D28C1" w:rsidP="002D28C1">
            <w:pPr>
              <w:pStyle w:val="QuestionStyle"/>
            </w:pPr>
            <w:r w:rsidRPr="008F4097">
              <w:t xml:space="preserve">                  </w:t>
            </w:r>
            <w:r w:rsidRPr="00195B02">
              <w:object w:dxaOrig="4637" w:dyaOrig="258" w14:anchorId="1F57C202">
                <v:shape id="_x0000_i1155" type="#_x0000_t75" style="width:231.75pt;height:12.75pt" o:ole="">
                  <v:imagedata r:id="rId271" o:title=""/>
                </v:shape>
                <o:OLEObject Type="Embed" ProgID="FXEquation.Equation" ShapeID="_x0000_i1155" DrawAspect="Content" ObjectID="_1556907473" r:id="rId272"/>
              </w:object>
            </w:r>
          </w:p>
          <w:p w:rsidR="002D28C1" w:rsidRDefault="002D28C1" w:rsidP="002D28C1">
            <w:pPr>
              <w:pStyle w:val="QuestionStyle"/>
            </w:pPr>
            <w:r w:rsidRPr="008F4097">
              <w:t xml:space="preserve">                  </w:t>
            </w:r>
            <w:r w:rsidRPr="00926FF8">
              <w:object w:dxaOrig="5314" w:dyaOrig="256" w14:anchorId="04BA933B">
                <v:shape id="_x0000_i1156" type="#_x0000_t75" style="width:265.5pt;height:12.75pt" o:ole="">
                  <v:imagedata r:id="rId273" o:title=""/>
                </v:shape>
                <o:OLEObject Type="Embed" ProgID="FXEquation.Equation" ShapeID="_x0000_i1156" DrawAspect="Content" ObjectID="_1556907474" r:id="rId274"/>
              </w:object>
            </w:r>
          </w:p>
          <w:p w:rsidR="002D28C1" w:rsidRPr="00926FF8" w:rsidRDefault="002D28C1" w:rsidP="002D28C1">
            <w:pPr>
              <w:pStyle w:val="QuestionStyle"/>
            </w:pPr>
            <w:r w:rsidRPr="00926FF8">
              <w:t>1</w:t>
            </w:r>
            <w:r w:rsidRPr="00926FF8">
              <w:rPr>
                <w:vertAlign w:val="superscript"/>
              </w:rPr>
              <w:t>st</w:t>
            </w:r>
            <w:r w:rsidRPr="00926FF8">
              <w:t xml:space="preserve"> Answer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Default="002D28C1" w:rsidP="002D28C1">
            <w:pPr>
              <w:rPr>
                <w:color w:val="FF0000"/>
                <w:position w:val="-8"/>
              </w:rPr>
            </w:pPr>
            <w:r w:rsidRPr="00583704">
              <w:rPr>
                <w:color w:val="FF0000"/>
                <w:position w:val="-8"/>
              </w:rPr>
              <w:object w:dxaOrig="4008" w:dyaOrig="256" w14:anchorId="2769EAEA">
                <v:shape id="_x0000_i1157" type="#_x0000_t75" style="width:201pt;height:12.75pt" o:ole="">
                  <v:imagedata r:id="rId275" o:title=""/>
                </v:shape>
                <o:OLEObject Type="Embed" ProgID="FXEquation.Equation" ShapeID="_x0000_i1157" DrawAspect="Content" ObjectID="_1556907475" r:id="rId276"/>
              </w:object>
            </w:r>
          </w:p>
          <w:p w:rsidR="002D28C1" w:rsidRPr="00583704" w:rsidRDefault="002D28C1" w:rsidP="002D28C1">
            <w:pPr>
              <w:rPr>
                <w:rFonts w:asciiTheme="majorHAnsi" w:hAnsiTheme="majorHAnsi"/>
                <w:b/>
                <w:position w:val="-8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position w:val="-8"/>
                <w:sz w:val="24"/>
                <w:szCs w:val="24"/>
              </w:rPr>
              <w:t>3</w:t>
            </w:r>
            <w:r w:rsidRPr="00583704">
              <w:rPr>
                <w:rFonts w:asciiTheme="majorHAnsi" w:hAnsiTheme="majorHAnsi"/>
                <w:b/>
                <w:position w:val="-8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b/>
                <w:position w:val="-8"/>
                <w:sz w:val="24"/>
                <w:szCs w:val="24"/>
              </w:rPr>
              <w:t xml:space="preserve"> </w:t>
            </w:r>
            <w:r w:rsidRPr="00583704">
              <w:rPr>
                <w:rFonts w:asciiTheme="majorHAnsi" w:hAnsiTheme="majorHAnsi"/>
                <w:b/>
                <w:position w:val="-8"/>
                <w:sz w:val="24"/>
                <w:szCs w:val="24"/>
              </w:rPr>
              <w:t>Answer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Pr="003350F2" w:rsidRDefault="002D28C1" w:rsidP="002D28C1">
            <w:pPr>
              <w:rPr>
                <w:rFonts w:asciiTheme="majorHAnsi" w:hAnsiTheme="majorHAnsi"/>
                <w:position w:val="-11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3350F2">
              <w:rPr>
                <w:rFonts w:asciiTheme="majorHAnsi" w:hAnsiTheme="majorHAnsi"/>
                <w:color w:val="FF0000"/>
                <w:position w:val="-116"/>
                <w:sz w:val="24"/>
                <w:szCs w:val="24"/>
              </w:rPr>
              <w:object w:dxaOrig="1878" w:dyaOrig="1336" w14:anchorId="79BBA6DA">
                <v:shape id="_x0000_i1158" type="#_x0000_t75" style="width:93.75pt;height:67.5pt" o:ole="">
                  <v:imagedata r:id="rId277" o:title=""/>
                </v:shape>
                <o:OLEObject Type="Embed" ProgID="FXEquation.Equation" ShapeID="_x0000_i1158" DrawAspect="Content" ObjectID="_1556907476" r:id="rId278"/>
              </w:object>
            </w:r>
            <w:r w:rsidRPr="003350F2">
              <w:rPr>
                <w:rFonts w:asciiTheme="majorHAnsi" w:hAnsiTheme="majorHAnsi"/>
                <w:position w:val="-116"/>
                <w:sz w:val="24"/>
                <w:szCs w:val="24"/>
              </w:rPr>
              <w:t xml:space="preserve"> </w: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Pr="001E70E7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 w:rsidRPr="001E70E7">
              <w:rPr>
                <w:rFonts w:asciiTheme="majorHAnsi" w:hAnsiTheme="majorHAnsi"/>
                <w:color w:val="FF0000"/>
                <w:sz w:val="24"/>
                <w:szCs w:val="24"/>
              </w:rPr>
              <w:object w:dxaOrig="6903" w:dyaOrig="1056" w14:anchorId="3718B0E9">
                <v:shape id="_x0000_i1159" type="#_x0000_t75" style="width:346.5pt;height:53.25pt" o:ole="">
                  <v:imagedata r:id="rId279" o:title=""/>
                </v:shape>
                <o:OLEObject Type="Embed" ProgID="FXEquation.Equation" ShapeID="_x0000_i1159" DrawAspect="Content" ObjectID="_1556907477" r:id="rId280"/>
              </w:object>
            </w: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Pr="002B622D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2B622D">
              <w:rPr>
                <w:rFonts w:asciiTheme="majorHAnsi" w:hAnsiTheme="majorHAnsi"/>
                <w:color w:val="FF0000"/>
                <w:sz w:val="24"/>
                <w:szCs w:val="24"/>
              </w:rPr>
              <w:object w:dxaOrig="5148" w:dyaOrig="1956" w14:anchorId="5CFE0093">
                <v:shape id="_x0000_i1160" type="#_x0000_t75" style="width:257.25pt;height:98.25pt" o:ole="">
                  <v:imagedata r:id="rId281" o:title=""/>
                </v:shape>
                <o:OLEObject Type="Embed" ProgID="FXEquation.Equation" ShapeID="_x0000_i1160" DrawAspect="Content" ObjectID="_1556907478" r:id="rId282"/>
              </w:object>
            </w:r>
            <w:r w:rsidRPr="002B622D"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  <w:p w:rsidR="002D28C1" w:rsidRPr="002B622D" w:rsidRDefault="002D28C1" w:rsidP="002D28C1">
            <w:pPr>
              <w:rPr>
                <w:rFonts w:asciiTheme="majorHAnsi" w:hAnsiTheme="majorHAnsi"/>
                <w:b/>
                <w:position w:val="-178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 xml:space="preserve">         </w:t>
            </w:r>
            <w:r w:rsidRPr="002B622D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2B622D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2B622D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42418F" w:rsidTr="002026CE">
        <w:trPr>
          <w:cantSplit/>
        </w:trPr>
        <w:tc>
          <w:tcPr>
            <w:tcW w:w="1134" w:type="dxa"/>
          </w:tcPr>
          <w:p w:rsidR="0042418F" w:rsidRPr="00750A38" w:rsidRDefault="0042418F" w:rsidP="0042418F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4465" w:type="dxa"/>
          </w:tcPr>
          <w:p w:rsidR="0042418F" w:rsidRDefault="0042418F" w:rsidP="0042418F">
            <w:pPr>
              <w:rPr>
                <w:rFonts w:asciiTheme="majorHAnsi" w:hAnsiTheme="majorHAnsi"/>
                <w:position w:val="-34"/>
                <w:sz w:val="24"/>
                <w:szCs w:val="24"/>
              </w:rPr>
            </w:pPr>
            <w:r>
              <w:rPr>
                <w:rFonts w:asciiTheme="majorHAnsi" w:hAnsiTheme="majorHAnsi"/>
                <w:position w:val="-34"/>
                <w:sz w:val="24"/>
                <w:szCs w:val="24"/>
              </w:rPr>
              <w:t>Different methods are possible (2 shown).</w:t>
            </w:r>
          </w:p>
          <w:p w:rsidR="0042418F" w:rsidRDefault="001C5755" w:rsidP="0042418F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05636DBC">
                <v:shape id="_x0000_s1355" type="#_x0000_t75" style="position:absolute;margin-left:11.6pt;margin-top:7.05pt;width:160.05pt;height:117.6pt;z-index:251708416;mso-position-horizontal-relative:text;mso-position-vertical-relative:text">
                  <v:imagedata r:id="rId283" o:title=""/>
                </v:shape>
                <o:OLEObject Type="Embed" ProgID="FXDraw.Graphic" ShapeID="_x0000_s1355" DrawAspect="Content" ObjectID="_1556907540" r:id="rId284"/>
              </w:object>
            </w: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Pr="002B622D" w:rsidRDefault="0042418F" w:rsidP="0042418F">
            <w:pPr>
              <w:rPr>
                <w:rFonts w:asciiTheme="majorHAnsi" w:hAnsiTheme="majorHAnsi"/>
                <w:position w:val="-9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                 </w:t>
            </w:r>
            <w:r w:rsidRPr="002B622D">
              <w:rPr>
                <w:rFonts w:asciiTheme="majorHAnsi" w:hAnsiTheme="majorHAnsi"/>
                <w:color w:val="FF0000"/>
                <w:position w:val="-90"/>
                <w:sz w:val="24"/>
                <w:szCs w:val="24"/>
              </w:rPr>
              <w:object w:dxaOrig="3934" w:dyaOrig="1075" w14:anchorId="01A0FED8">
                <v:shape id="_x0000_i1162" type="#_x0000_t75" style="width:196.5pt;height:53.25pt" o:ole="">
                  <v:imagedata r:id="rId285" o:title=""/>
                </v:shape>
                <o:OLEObject Type="Embed" ProgID="FXEquation.Equation" ShapeID="_x0000_i1162" DrawAspect="Content" ObjectID="_1556907479" r:id="rId286"/>
              </w:object>
            </w:r>
            <w:r w:rsidRPr="002B622D">
              <w:rPr>
                <w:rFonts w:asciiTheme="majorHAnsi" w:hAnsiTheme="majorHAnsi"/>
                <w:position w:val="-90"/>
                <w:sz w:val="24"/>
                <w:szCs w:val="24"/>
              </w:rPr>
              <w:t xml:space="preserve"> </w:t>
            </w: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4466" w:type="dxa"/>
          </w:tcPr>
          <w:p w:rsidR="0042418F" w:rsidRDefault="001C5755" w:rsidP="0042418F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527585F6">
                <v:shape id="_x0000_s1356" type="#_x0000_t75" style="position:absolute;margin-left:14.1pt;margin-top:7.05pt;width:160.05pt;height:117.6pt;z-index:251709440;mso-position-horizontal-relative:text;mso-position-vertical-relative:text">
                  <v:imagedata r:id="rId287" o:title=""/>
                </v:shape>
                <o:OLEObject Type="Embed" ProgID="FXDraw.Graphic" ShapeID="_x0000_s1356" DrawAspect="Content" ObjectID="_1556907541" r:id="rId288"/>
              </w:object>
            </w: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42418F" w:rsidRPr="00532257" w:rsidRDefault="0042418F" w:rsidP="0042418F">
            <w:pPr>
              <w:rPr>
                <w:rFonts w:asciiTheme="majorHAnsi" w:hAnsiTheme="majorHAnsi"/>
                <w:position w:val="-11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                 </w:t>
            </w:r>
            <w:r w:rsidRPr="00532257">
              <w:rPr>
                <w:rFonts w:asciiTheme="majorHAnsi" w:hAnsiTheme="majorHAnsi"/>
                <w:color w:val="FF0000"/>
                <w:position w:val="-116"/>
                <w:sz w:val="24"/>
                <w:szCs w:val="24"/>
              </w:rPr>
              <w:object w:dxaOrig="3633" w:dyaOrig="1336" w14:anchorId="185D5B18">
                <v:shape id="_x0000_i1164" type="#_x0000_t75" style="width:181.5pt;height:66pt" o:ole="">
                  <v:imagedata r:id="rId289" o:title=""/>
                </v:shape>
                <o:OLEObject Type="Embed" ProgID="FXEquation.Equation" ShapeID="_x0000_i1164" DrawAspect="Content" ObjectID="_1556907480" r:id="rId290"/>
              </w:object>
            </w:r>
            <w:r w:rsidRPr="00532257">
              <w:rPr>
                <w:rFonts w:asciiTheme="majorHAnsi" w:hAnsiTheme="majorHAnsi"/>
                <w:position w:val="-116"/>
                <w:sz w:val="24"/>
                <w:szCs w:val="24"/>
              </w:rPr>
              <w:t xml:space="preserve"> </w:t>
            </w:r>
          </w:p>
          <w:p w:rsidR="0042418F" w:rsidRPr="00BF25A8" w:rsidRDefault="0042418F" w:rsidP="0042418F">
            <w:pPr>
              <w:rPr>
                <w:rFonts w:asciiTheme="majorHAnsi" w:hAnsiTheme="majorHAnsi"/>
                <w:position w:val="-34"/>
                <w:sz w:val="24"/>
                <w:szCs w:val="24"/>
              </w:rPr>
            </w:pPr>
          </w:p>
        </w:tc>
      </w:tr>
      <w:tr w:rsidR="002D28C1" w:rsidTr="005C0019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gridSpan w:val="2"/>
          </w:tcPr>
          <w:p w:rsidR="002D28C1" w:rsidRPr="00352F5D" w:rsidRDefault="001C5755" w:rsidP="002D28C1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7F787D0D">
                <v:shape id="_x0000_s1232" type="#_x0000_t75" style="position:absolute;margin-left:34.5pt;margin-top:7.95pt;width:219.05pt;height:95.45pt;z-index:251701248;mso-position-horizontal-relative:text;mso-position-vertical-relative:text">
                  <v:imagedata r:id="rId291" o:title=""/>
                </v:shape>
                <o:OLEObject Type="Embed" ProgID="FXDraw.Graphic" ShapeID="_x0000_s1232" DrawAspect="Content" ObjectID="_1556907542" r:id="rId292"/>
              </w:object>
            </w:r>
            <w:r w:rsidR="002D28C1">
              <w:t xml:space="preserve">     </w:t>
            </w:r>
          </w:p>
          <w:p w:rsidR="002D28C1" w:rsidRDefault="002D28C1" w:rsidP="002D28C1">
            <w:pPr>
              <w:pStyle w:val="QuestionStyle"/>
            </w:pPr>
            <w:r>
              <w:t xml:space="preserve"> </w:t>
            </w: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  <w:r>
              <w:t xml:space="preserve"> </w:t>
            </w:r>
            <w:r w:rsidRPr="008711B2">
              <w:object w:dxaOrig="3212" w:dyaOrig="816" w14:anchorId="4C6259AD">
                <v:shape id="_x0000_i1166" type="#_x0000_t75" style="width:161.25pt;height:41.25pt" o:ole="">
                  <v:imagedata r:id="rId293" o:title=""/>
                </v:shape>
                <o:OLEObject Type="Embed" ProgID="FXEquation.Equation" ShapeID="_x0000_i1166" DrawAspect="Content" ObjectID="_1556907481" r:id="rId294"/>
              </w:object>
            </w:r>
            <w:r w:rsidRPr="008711B2">
              <w:t xml:space="preserve"> </w:t>
            </w:r>
          </w:p>
          <w:p w:rsidR="001869E0" w:rsidRPr="008711B2" w:rsidRDefault="001869E0" w:rsidP="002D28C1">
            <w:pPr>
              <w:pStyle w:val="QuestionStyle"/>
            </w:pPr>
            <w:r>
              <w:rPr>
                <w:b/>
              </w:rPr>
              <w:t>3</w:t>
            </w:r>
            <w:r w:rsidRPr="00A77BE9">
              <w:rPr>
                <w:b/>
                <w:vertAlign w:val="superscript"/>
              </w:rPr>
              <w:t>rd</w:t>
            </w:r>
            <w:r>
              <w:rPr>
                <w:b/>
              </w:rPr>
              <w:t xml:space="preserve"> Answer</w:t>
            </w:r>
          </w:p>
        </w:tc>
      </w:tr>
    </w:tbl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284321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284321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953861633"/>
              <w:placeholder>
                <w:docPart w:val="6C1CF4BB9C744833BEEBE87469B158AF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DD6890" w:rsidRPr="005615AC" w:rsidRDefault="0042418F" w:rsidP="00284321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284321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287786267"/>
                <w:placeholder>
                  <w:docPart w:val="75D4934F5A114BAFB08A325F4F2FC3B0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42418F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284321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824817181"/>
            <w:placeholder>
              <w:docPart w:val="1FB2DFDCA1EC4F58AA733635E36C88C1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42418F" w:rsidP="00284321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7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396818929"/>
            <w:placeholder>
              <w:docPart w:val="7DE51C8E4F084F949C0833C2C4DDF99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42418F" w:rsidP="00284321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Angle Properties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Default="00DD6890" w:rsidP="00284321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DD6890" w:rsidRDefault="00DD6890" w:rsidP="00284321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DD6890" w:rsidRPr="00325745" w:rsidRDefault="00DD6890" w:rsidP="00284321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</w:tbl>
    <w:p w:rsidR="00DD6890" w:rsidRDefault="00DD6890" w:rsidP="00DD6890"/>
    <w:p w:rsidR="00DD6890" w:rsidRPr="00624B16" w:rsidRDefault="00624B16" w:rsidP="00624B16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10206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9072"/>
      </w:tblGrid>
      <w:tr w:rsidR="005C0019" w:rsidTr="002D28C1">
        <w:trPr>
          <w:cantSplit/>
        </w:trPr>
        <w:tc>
          <w:tcPr>
            <w:tcW w:w="1134" w:type="dxa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9072" w:type="dxa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D87B14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5614" w:dyaOrig="536" w14:anchorId="00A35F39">
                <v:shape id="_x0000_i1167" type="#_x0000_t75" style="width:281.25pt;height:27pt" o:ole="">
                  <v:imagedata r:id="rId295" o:title=""/>
                </v:shape>
                <o:OLEObject Type="Embed" ProgID="FXEquation.Equation" ShapeID="_x0000_i1167" DrawAspect="Content" ObjectID="_1556907482" r:id="rId296"/>
              </w:object>
            </w:r>
            <w:r w:rsidRPr="00D87B14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  <w:p w:rsidR="002D28C1" w:rsidRPr="00186706" w:rsidRDefault="002D28C1" w:rsidP="002D28C1">
            <w:pPr>
              <w:rPr>
                <w:rFonts w:asciiTheme="majorHAnsi" w:hAnsiTheme="majorHAnsi"/>
                <w:b/>
                <w:position w:val="-6"/>
                <w:sz w:val="24"/>
                <w:szCs w:val="24"/>
              </w:rPr>
            </w:pPr>
            <w:r w:rsidRPr="00186706">
              <w:rPr>
                <w:rFonts w:asciiTheme="majorHAnsi" w:hAnsiTheme="majorHAnsi"/>
                <w:b/>
                <w:position w:val="-6"/>
                <w:sz w:val="24"/>
                <w:szCs w:val="24"/>
              </w:rPr>
              <w:t>3</w:t>
            </w:r>
            <w:r w:rsidRPr="00186706">
              <w:rPr>
                <w:rFonts w:asciiTheme="majorHAnsi" w:hAnsiTheme="majorHAnsi"/>
                <w:b/>
                <w:position w:val="-6"/>
                <w:sz w:val="24"/>
                <w:szCs w:val="24"/>
                <w:vertAlign w:val="superscript"/>
              </w:rPr>
              <w:t>rd</w:t>
            </w:r>
            <w:r w:rsidRPr="00186706">
              <w:rPr>
                <w:rFonts w:asciiTheme="majorHAnsi" w:hAnsiTheme="majorHAnsi"/>
                <w:b/>
                <w:position w:val="-6"/>
                <w:sz w:val="24"/>
                <w:szCs w:val="24"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42418F" w:rsidRDefault="0042418F" w:rsidP="0042418F">
            <w:pPr>
              <w:rPr>
                <w:rFonts w:ascii="Times New Roman" w:hAnsi="Times New Roman"/>
                <w:color w:val="000000" w:themeColor="text1"/>
                <w:position w:val="-2"/>
                <w:sz w:val="24"/>
                <w:szCs w:val="24"/>
              </w:rPr>
            </w:pPr>
            <w:r w:rsidRPr="00186706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858" w:dyaOrig="188">
                <v:shape id="_x0000_i1168" type="#_x0000_t75" style="width:43.5pt;height:9.75pt" o:ole="">
                  <v:imagedata r:id="rId131" o:title=""/>
                </v:shape>
                <o:OLEObject Type="Embed" ProgID="FXEquation.Equation" ShapeID="_x0000_i1168" DrawAspect="Content" ObjectID="_1556907483" r:id="rId297"/>
              </w:object>
            </w:r>
            <w:r>
              <w:rPr>
                <w:rFonts w:ascii="Times New Roman" w:hAnsi="Times New Roman"/>
                <w:color w:val="000000" w:themeColor="text1"/>
                <w:position w:val="-2"/>
                <w:sz w:val="24"/>
                <w:szCs w:val="24"/>
              </w:rPr>
              <w:t xml:space="preserve"> is the shaded</w:t>
            </w:r>
            <w:r w:rsidRPr="00D87B14">
              <w:rPr>
                <w:rFonts w:ascii="Times New Roman" w:hAnsi="Times New Roman"/>
                <w:color w:val="000000" w:themeColor="text1"/>
                <w:position w:val="-2"/>
                <w:sz w:val="24"/>
                <w:szCs w:val="24"/>
              </w:rPr>
              <w:t xml:space="preserve"> angle</w:t>
            </w:r>
          </w:p>
          <w:p w:rsidR="002D28C1" w:rsidRDefault="0042418F" w:rsidP="0042418F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position w:val="-6"/>
                <w:sz w:val="24"/>
                <w:szCs w:val="24"/>
              </w:rPr>
              <w:t>4</w:t>
            </w:r>
            <w:r>
              <w:rPr>
                <w:rFonts w:asciiTheme="majorHAnsi" w:hAnsiTheme="majorHAnsi"/>
                <w:b/>
                <w:position w:val="-6"/>
                <w:sz w:val="24"/>
                <w:szCs w:val="24"/>
                <w:vertAlign w:val="superscript"/>
              </w:rPr>
              <w:t>th</w:t>
            </w:r>
            <w:r w:rsidRPr="00186706">
              <w:rPr>
                <w:rFonts w:asciiTheme="majorHAnsi" w:hAnsiTheme="majorHAnsi"/>
                <w:b/>
                <w:position w:val="-6"/>
                <w:sz w:val="24"/>
                <w:szCs w:val="24"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pPr>
              <w:rPr>
                <w:rFonts w:asciiTheme="majorHAnsi" w:hAnsiTheme="majorHAnsi"/>
                <w:position w:val="-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2464E6">
              <w:rPr>
                <w:rFonts w:asciiTheme="majorHAnsi" w:hAnsiTheme="majorHAnsi"/>
                <w:color w:val="FF0000"/>
                <w:position w:val="-2"/>
                <w:sz w:val="24"/>
                <w:szCs w:val="24"/>
              </w:rPr>
              <w:object w:dxaOrig="3468" w:dyaOrig="198" w14:anchorId="46C33054">
                <v:shape id="_x0000_i1169" type="#_x0000_t75" style="width:173.25pt;height:10.5pt" o:ole="">
                  <v:imagedata r:id="rId298" o:title=""/>
                </v:shape>
                <o:OLEObject Type="Embed" ProgID="FXEquation.Equation" ShapeID="_x0000_i1169" DrawAspect="Content" ObjectID="_1556907484" r:id="rId299"/>
              </w:object>
            </w:r>
            <w:r w:rsidRPr="002464E6">
              <w:rPr>
                <w:rFonts w:asciiTheme="majorHAnsi" w:hAnsiTheme="majorHAnsi"/>
                <w:position w:val="-2"/>
                <w:sz w:val="24"/>
                <w:szCs w:val="24"/>
              </w:rPr>
              <w:t xml:space="preserve"> </w:t>
            </w:r>
          </w:p>
          <w:p w:rsidR="002D28C1" w:rsidRPr="002464E6" w:rsidRDefault="002D28C1" w:rsidP="002D28C1">
            <w:pPr>
              <w:rPr>
                <w:rFonts w:asciiTheme="majorHAnsi" w:hAnsiTheme="majorHAnsi"/>
                <w:b/>
                <w:position w:val="-2"/>
                <w:sz w:val="24"/>
                <w:szCs w:val="24"/>
              </w:rPr>
            </w:pPr>
            <w:r w:rsidRPr="002464E6">
              <w:rPr>
                <w:rFonts w:asciiTheme="majorHAnsi" w:hAnsiTheme="majorHAnsi"/>
                <w:b/>
                <w:position w:val="-2"/>
                <w:sz w:val="24"/>
                <w:szCs w:val="24"/>
              </w:rPr>
              <w:t>1</w:t>
            </w:r>
            <w:r w:rsidRPr="002464E6">
              <w:rPr>
                <w:rFonts w:asciiTheme="majorHAnsi" w:hAnsiTheme="majorHAnsi"/>
                <w:b/>
                <w:position w:val="-2"/>
                <w:sz w:val="24"/>
                <w:szCs w:val="24"/>
                <w:vertAlign w:val="superscript"/>
              </w:rPr>
              <w:t>st</w:t>
            </w:r>
            <w:r w:rsidRPr="002464E6">
              <w:rPr>
                <w:rFonts w:asciiTheme="majorHAnsi" w:hAnsiTheme="majorHAnsi"/>
                <w:b/>
                <w:position w:val="-2"/>
                <w:sz w:val="24"/>
                <w:szCs w:val="24"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pPr>
              <w:pStyle w:val="QuestionStyle"/>
            </w:pPr>
            <w:r w:rsidRPr="0024766F">
              <w:object w:dxaOrig="2764" w:dyaOrig="476" w14:anchorId="10A14897">
                <v:shape id="_x0000_i1170" type="#_x0000_t75" style="width:138.75pt;height:24pt" o:ole="">
                  <v:imagedata r:id="rId300" o:title=""/>
                </v:shape>
                <o:OLEObject Type="Embed" ProgID="FXEquation.Equation" ShapeID="_x0000_i1170" DrawAspect="Content" ObjectID="_1556907485" r:id="rId301"/>
              </w:object>
            </w:r>
          </w:p>
          <w:p w:rsidR="002D28C1" w:rsidRPr="0024766F" w:rsidRDefault="002D28C1" w:rsidP="002D28C1">
            <w:pPr>
              <w:pStyle w:val="QuestionStyle"/>
              <w:rPr>
                <w:b/>
              </w:rPr>
            </w:pPr>
            <w:r w:rsidRPr="0024766F">
              <w:rPr>
                <w:b/>
              </w:rPr>
              <w:t>2</w:t>
            </w:r>
            <w:r w:rsidRPr="0024766F">
              <w:rPr>
                <w:b/>
                <w:vertAlign w:val="superscript"/>
              </w:rPr>
              <w:t>nd</w:t>
            </w:r>
            <w:r w:rsidRPr="0024766F">
              <w:rPr>
                <w:b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r w:rsidRPr="0066582B">
              <w:rPr>
                <w:color w:val="FF0000"/>
                <w:position w:val="-36"/>
              </w:rPr>
              <w:object w:dxaOrig="3508" w:dyaOrig="536" w14:anchorId="6A3091E3">
                <v:shape id="_x0000_i1171" type="#_x0000_t75" style="width:176.25pt;height:28.5pt" o:ole="">
                  <v:imagedata r:id="rId302" o:title=""/>
                </v:shape>
                <o:OLEObject Type="Embed" ProgID="FXEquation.Equation" ShapeID="_x0000_i1171" DrawAspect="Content" ObjectID="_1556907486" r:id="rId303"/>
              </w:object>
            </w:r>
            <w:r>
              <w:t xml:space="preserve"> </w:t>
            </w: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 w:rsidRPr="0066582B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66582B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66582B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Pr="00622215" w:rsidRDefault="002D28C1" w:rsidP="002D28C1">
            <w:pPr>
              <w:rPr>
                <w:rFonts w:asciiTheme="majorHAnsi" w:hAnsiTheme="majorHAnsi"/>
                <w:position w:val="-6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622215"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4038" w:dyaOrig="776" w14:anchorId="38E8307B">
                <v:shape id="_x0000_i1172" type="#_x0000_t75" style="width:201.75pt;height:39pt" o:ole="">
                  <v:imagedata r:id="rId304" o:title=""/>
                </v:shape>
                <o:OLEObject Type="Embed" ProgID="FXEquation.Equation" ShapeID="_x0000_i1172" DrawAspect="Content" ObjectID="_1556907487" r:id="rId305"/>
              </w:object>
            </w:r>
            <w:r w:rsidRPr="00622215">
              <w:rPr>
                <w:rFonts w:asciiTheme="majorHAnsi" w:hAnsiTheme="majorHAnsi"/>
                <w:position w:val="-60"/>
                <w:sz w:val="24"/>
                <w:szCs w:val="24"/>
              </w:rPr>
              <w:t xml:space="preserve"> 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  </w:t>
            </w:r>
            <w:r>
              <w:rPr>
                <w:rFonts w:asciiTheme="majorHAnsi" w:hAnsiTheme="majorHAnsi"/>
                <w:sz w:val="24"/>
                <w:szCs w:val="24"/>
              </w:rPr>
              <w:object w:dxaOrig="1864" w:dyaOrig="256" w14:anchorId="00DDE188">
                <v:shape id="_x0000_i1173" type="#_x0000_t75" style="width:93pt;height:12.75pt" o:ole="">
                  <v:imagedata r:id="rId306" o:title=""/>
                </v:shape>
                <o:OLEObject Type="Embed" ProgID="FXEquation.Equation" ShapeID="_x0000_i1173" DrawAspect="Content" ObjectID="_1556907488" r:id="rId307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  <w:p w:rsidR="002D28C1" w:rsidRPr="00622215" w:rsidRDefault="002D28C1" w:rsidP="002D28C1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622215">
              <w:rPr>
                <w:rFonts w:asciiTheme="majorHAnsi" w:hAnsiTheme="majorHAnsi"/>
                <w:b/>
                <w:sz w:val="24"/>
                <w:szCs w:val="24"/>
              </w:rPr>
              <w:t>1</w:t>
            </w:r>
            <w:r w:rsidRPr="00622215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st</w:t>
            </w:r>
            <w:r w:rsidRPr="00622215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 w:rsidRPr="00622215">
              <w:rPr>
                <w:rFonts w:asciiTheme="majorHAnsi" w:hAnsiTheme="majorHAnsi"/>
                <w:color w:val="FF0000"/>
                <w:position w:val="-60"/>
                <w:sz w:val="24"/>
                <w:szCs w:val="24"/>
              </w:rPr>
              <w:object w:dxaOrig="5246" w:dyaOrig="776" w14:anchorId="061C1533">
                <v:shape id="_x0000_i1174" type="#_x0000_t75" style="width:262.5pt;height:39pt" o:ole="">
                  <v:imagedata r:id="rId308" o:title=""/>
                </v:shape>
                <o:OLEObject Type="Embed" ProgID="FXEquation.Equation" ShapeID="_x0000_i1174" DrawAspect="Content" ObjectID="_1556907489" r:id="rId309"/>
              </w:objec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Pr="000206D3" w:rsidRDefault="002D28C1" w:rsidP="002D28C1">
            <w:pPr>
              <w:rPr>
                <w:rFonts w:asciiTheme="majorHAnsi" w:hAnsiTheme="majorHAnsi"/>
                <w:position w:val="-8"/>
                <w:sz w:val="24"/>
                <w:szCs w:val="24"/>
              </w:rPr>
            </w:pPr>
            <w:r>
              <w:rPr>
                <w:rFonts w:asciiTheme="majorHAnsi" w:hAnsiTheme="majorHAnsi"/>
                <w:position w:val="-80"/>
                <w:sz w:val="24"/>
                <w:szCs w:val="24"/>
              </w:rPr>
              <w:t xml:space="preserve"> </w:t>
            </w:r>
            <w:r w:rsidRPr="000206D3">
              <w:rPr>
                <w:rFonts w:asciiTheme="majorHAnsi" w:hAnsiTheme="majorHAnsi"/>
                <w:color w:val="FF0000"/>
                <w:position w:val="-8"/>
                <w:sz w:val="24"/>
                <w:szCs w:val="24"/>
              </w:rPr>
              <w:object w:dxaOrig="2658" w:dyaOrig="258" w14:anchorId="26510C98">
                <v:shape id="_x0000_i1175" type="#_x0000_t75" style="width:132.75pt;height:12.75pt" o:ole="">
                  <v:imagedata r:id="rId310" o:title=""/>
                </v:shape>
                <o:OLEObject Type="Embed" ProgID="FXEquation.Equation" ShapeID="_x0000_i1175" DrawAspect="Content" ObjectID="_1556907490" r:id="rId311"/>
              </w:object>
            </w:r>
            <w:r w:rsidRPr="000206D3">
              <w:rPr>
                <w:rFonts w:asciiTheme="majorHAnsi" w:hAnsiTheme="majorHAnsi"/>
                <w:position w:val="-8"/>
                <w:sz w:val="24"/>
                <w:szCs w:val="24"/>
              </w:rPr>
              <w:t xml:space="preserve"> </w:t>
            </w:r>
          </w:p>
          <w:p w:rsidR="002D28C1" w:rsidRPr="00591C23" w:rsidRDefault="002D28C1" w:rsidP="002D28C1">
            <w:pPr>
              <w:rPr>
                <w:rFonts w:asciiTheme="majorHAnsi" w:hAnsiTheme="majorHAnsi"/>
                <w:b/>
                <w:position w:val="-8"/>
                <w:sz w:val="24"/>
                <w:szCs w:val="24"/>
              </w:rPr>
            </w:pPr>
            <w:r w:rsidRPr="00591C23">
              <w:rPr>
                <w:rFonts w:asciiTheme="majorHAnsi" w:hAnsiTheme="majorHAnsi"/>
                <w:b/>
                <w:position w:val="-8"/>
                <w:sz w:val="24"/>
                <w:szCs w:val="24"/>
              </w:rPr>
              <w:t>1</w:t>
            </w:r>
            <w:r w:rsidRPr="00591C23">
              <w:rPr>
                <w:rFonts w:asciiTheme="majorHAnsi" w:hAnsiTheme="majorHAnsi"/>
                <w:b/>
                <w:position w:val="-8"/>
                <w:sz w:val="24"/>
                <w:szCs w:val="24"/>
                <w:vertAlign w:val="superscript"/>
              </w:rPr>
              <w:t>st</w:t>
            </w:r>
            <w:r w:rsidRPr="00591C23">
              <w:rPr>
                <w:rFonts w:asciiTheme="majorHAnsi" w:hAnsiTheme="majorHAnsi"/>
                <w:b/>
                <w:position w:val="-8"/>
                <w:sz w:val="24"/>
                <w:szCs w:val="24"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3638" w:dyaOrig="776" w14:anchorId="1CA38D43">
                <v:shape id="_x0000_i1176" type="#_x0000_t75" style="width:182.25pt;height:39pt" o:ole="">
                  <v:imagedata r:id="rId312" o:title=""/>
                </v:shape>
                <o:OLEObject Type="Embed" ProgID="FXEquation.Equation" ShapeID="_x0000_i1176" DrawAspect="Content" ObjectID="_1556907491" r:id="rId313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Pr="000954B6" w:rsidRDefault="002D28C1" w:rsidP="002D28C1">
            <w:pPr>
              <w:rPr>
                <w:rFonts w:asciiTheme="majorHAnsi" w:hAnsiTheme="majorHAnsi"/>
                <w:position w:val="-15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0954B6">
              <w:rPr>
                <w:rFonts w:asciiTheme="majorHAnsi" w:hAnsiTheme="majorHAnsi"/>
                <w:color w:val="FF0000"/>
                <w:position w:val="-150"/>
                <w:sz w:val="24"/>
                <w:szCs w:val="24"/>
              </w:rPr>
              <w:object w:dxaOrig="4174" w:dyaOrig="1676" w14:anchorId="4518B265">
                <v:shape id="_x0000_i1177" type="#_x0000_t75" style="width:208.5pt;height:84pt" o:ole="">
                  <v:imagedata r:id="rId314" o:title=""/>
                </v:shape>
                <o:OLEObject Type="Embed" ProgID="FXEquation.Equation" ShapeID="_x0000_i1177" DrawAspect="Content" ObjectID="_1556907492" r:id="rId315"/>
              </w:object>
            </w:r>
            <w:r w:rsidRPr="000954B6">
              <w:rPr>
                <w:rFonts w:asciiTheme="majorHAnsi" w:hAnsiTheme="majorHAnsi"/>
                <w:position w:val="-150"/>
                <w:sz w:val="24"/>
                <w:szCs w:val="24"/>
              </w:rPr>
              <w:t xml:space="preserve"> </w:t>
            </w:r>
          </w:p>
          <w:p w:rsidR="002D28C1" w:rsidRPr="00D4596A" w:rsidRDefault="002D28C1" w:rsidP="002D28C1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D4596A"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 w:rsidRPr="00D4596A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D4596A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object w:dxaOrig="5755" w:dyaOrig="1096" w14:anchorId="072CF804">
                <v:shape id="_x0000_i1178" type="#_x0000_t75" style="width:4in;height:55.5pt" o:ole="">
                  <v:imagedata r:id="rId316" o:title=""/>
                </v:shape>
                <o:OLEObject Type="Embed" ProgID="FXEquation.Equation" ShapeID="_x0000_i1178" DrawAspect="Content" ObjectID="_1556907493" r:id="rId317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0206D3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b/>
                <w:sz w:val="24"/>
                <w:szCs w:val="24"/>
              </w:rPr>
              <w:t xml:space="preserve"> </w:t>
            </w:r>
            <w:r w:rsidRPr="00D4596A">
              <w:rPr>
                <w:rFonts w:asciiTheme="majorHAnsi" w:hAnsiTheme="majorHAnsi"/>
                <w:b/>
                <w:sz w:val="24"/>
                <w:szCs w:val="24"/>
              </w:rPr>
              <w:t>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Pr="00CB582B" w:rsidRDefault="002D28C1" w:rsidP="002D28C1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 w:rsidRPr="00622215">
              <w:rPr>
                <w:rFonts w:asciiTheme="majorHAnsi" w:hAnsiTheme="majorHAnsi"/>
                <w:color w:val="FF0000"/>
                <w:position w:val="-8"/>
                <w:sz w:val="24"/>
                <w:szCs w:val="24"/>
              </w:rPr>
              <w:object w:dxaOrig="4188" w:dyaOrig="816" w14:anchorId="050E787D">
                <v:shape id="_x0000_i1179" type="#_x0000_t75" style="width:209.25pt;height:41.25pt" o:ole="">
                  <v:imagedata r:id="rId318" o:title=""/>
                </v:shape>
                <o:OLEObject Type="Embed" ProgID="FXEquation.Equation" ShapeID="_x0000_i1179" DrawAspect="Content" ObjectID="_1556907494" r:id="rId319"/>
              </w:objec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Between FE and HG there are a pair of cointerior angles that are supplementary (88</w:t>
            </w:r>
            <w:r w:rsidRPr="00942654">
              <w:rPr>
                <w:rFonts w:asciiTheme="majorHAnsi" w:hAnsiTheme="majorHAnsi"/>
                <w:sz w:val="24"/>
                <w:szCs w:val="24"/>
                <w:vertAlign w:val="superscript"/>
              </w:rPr>
              <w:t>o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and 92</w:t>
            </w:r>
            <w:r w:rsidRPr="00942654">
              <w:rPr>
                <w:rFonts w:asciiTheme="majorHAnsi" w:hAnsiTheme="majorHAnsi"/>
                <w:sz w:val="24"/>
                <w:szCs w:val="24"/>
                <w:vertAlign w:val="superscript"/>
              </w:rPr>
              <w:t>o</w:t>
            </w:r>
            <w:r>
              <w:rPr>
                <w:rFonts w:asciiTheme="majorHAnsi" w:hAnsiTheme="majorHAnsi"/>
                <w:sz w:val="24"/>
                <w:szCs w:val="24"/>
              </w:rPr>
              <w:t>) so they are parallel.</w:t>
            </w:r>
          </w:p>
          <w:p w:rsidR="002D28C1" w:rsidRPr="00942654" w:rsidRDefault="002D28C1" w:rsidP="002D28C1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942654"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 w:rsidRPr="00942654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942654">
              <w:rPr>
                <w:rFonts w:asciiTheme="majorHAnsi" w:hAnsiTheme="majorHAnsi"/>
                <w:b/>
                <w:sz w:val="24"/>
                <w:szCs w:val="24"/>
              </w:rPr>
              <w:t xml:space="preserve"> Answer 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2D28C1" w:rsidP="002D28C1">
            <w:pPr>
              <w:rPr>
                <w:rFonts w:asciiTheme="majorHAnsi" w:hAnsiTheme="majorHAnsi"/>
                <w:position w:val="-150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DA6FF0">
              <w:rPr>
                <w:rFonts w:asciiTheme="majorHAnsi" w:hAnsiTheme="majorHAnsi"/>
                <w:color w:val="FF0000"/>
                <w:position w:val="-150"/>
                <w:sz w:val="24"/>
                <w:szCs w:val="24"/>
              </w:rPr>
              <w:object w:dxaOrig="6364" w:dyaOrig="1676" w14:anchorId="34A3235D">
                <v:shape id="_x0000_i1180" type="#_x0000_t75" style="width:318pt;height:84pt" o:ole="">
                  <v:imagedata r:id="rId320" o:title=""/>
                </v:shape>
                <o:OLEObject Type="Embed" ProgID="FXEquation.Equation" ShapeID="_x0000_i1180" DrawAspect="Content" ObjectID="_1556907495" r:id="rId321"/>
              </w:object>
            </w:r>
            <w:r w:rsidRPr="00DA6FF0">
              <w:rPr>
                <w:rFonts w:asciiTheme="majorHAnsi" w:hAnsiTheme="majorHAnsi"/>
                <w:position w:val="-150"/>
                <w:sz w:val="24"/>
                <w:szCs w:val="24"/>
              </w:rPr>
              <w:t xml:space="preserve"> </w:t>
            </w:r>
          </w:p>
          <w:p w:rsidR="002D28C1" w:rsidRPr="00DA6FF0" w:rsidRDefault="002D28C1" w:rsidP="002D28C1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DA6FF0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DA6FF0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DA6FF0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1C5755" w:rsidP="002D28C1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0B20290D">
                <v:shape id="_x0000_s1233" type="#_x0000_t75" style="position:absolute;margin-left:27.95pt;margin-top:6.5pt;width:221.5pt;height:159.35pt;z-index:251703296;mso-position-horizontal-relative:text;mso-position-vertical-relative:text">
                  <v:imagedata r:id="rId322" o:title=""/>
                </v:shape>
                <o:OLEObject Type="Embed" ProgID="FXDraw.Graphic" ShapeID="_x0000_s1233" DrawAspect="Content" ObjectID="_1556907543" r:id="rId323"/>
              </w:object>
            </w: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  <w:rPr>
                <w:position w:val="-208"/>
              </w:rPr>
            </w:pPr>
            <w:r>
              <w:t xml:space="preserve"> </w:t>
            </w:r>
            <w:r w:rsidRPr="001E3CCC">
              <w:rPr>
                <w:color w:val="FF0000"/>
                <w:position w:val="-208"/>
              </w:rPr>
              <w:object w:dxaOrig="7144" w:dyaOrig="2256" w14:anchorId="6BD38BA5">
                <v:shape id="_x0000_i1182" type="#_x0000_t75" style="width:357pt;height:112.5pt" o:ole="">
                  <v:imagedata r:id="rId324" o:title=""/>
                </v:shape>
                <o:OLEObject Type="Embed" ProgID="FXEquation.Equation" ShapeID="_x0000_i1182" DrawAspect="Content" ObjectID="_1556907496" r:id="rId325"/>
              </w:object>
            </w:r>
            <w:r w:rsidRPr="001E3CCC">
              <w:rPr>
                <w:position w:val="-208"/>
              </w:rPr>
              <w:t xml:space="preserve"> </w:t>
            </w:r>
          </w:p>
          <w:p w:rsidR="0042418F" w:rsidRPr="0042418F" w:rsidRDefault="0042418F" w:rsidP="002D28C1">
            <w:pPr>
              <w:pStyle w:val="QuestionStyle"/>
            </w:pPr>
            <w:r>
              <w:rPr>
                <w:b/>
              </w:rPr>
              <w:t>3</w:t>
            </w:r>
            <w:r w:rsidRPr="00A77BE9">
              <w:rPr>
                <w:b/>
                <w:vertAlign w:val="superscript"/>
              </w:rPr>
              <w:t>rd</w:t>
            </w:r>
            <w:r>
              <w:rPr>
                <w:b/>
              </w:rPr>
              <w:t xml:space="preserve"> Answer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1C5755" w:rsidP="002D28C1">
            <w:pP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  <w:r>
              <w:rPr>
                <w:noProof/>
                <w:lang w:eastAsia="en-AU"/>
              </w:rPr>
              <w:object w:dxaOrig="1440" w:dyaOrig="1440" w14:anchorId="0FFDD0BA">
                <v:shape id="_x0000_s1234" type="#_x0000_t75" style="position:absolute;margin-left:82.3pt;margin-top:4.85pt;width:204.85pt;height:190.25pt;z-index:251704320;mso-position-horizontal-relative:text;mso-position-vertical-relative:text">
                  <v:imagedata r:id="rId326" o:title=""/>
                </v:shape>
                <o:OLEObject Type="Embed" ProgID="FXDraw.Graphic" ShapeID="_x0000_s1234" DrawAspect="Content" ObjectID="_1556907544" r:id="rId327"/>
              </w:object>
            </w:r>
          </w:p>
          <w:p w:rsidR="002D28C1" w:rsidRDefault="002D28C1" w:rsidP="002D28C1">
            <w:pP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</w:p>
          <w:p w:rsidR="002D28C1" w:rsidRPr="00522BC2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42418F" w:rsidRDefault="0042418F" w:rsidP="002D28C1">
            <w:pPr>
              <w:pStyle w:val="QuestionStyle"/>
            </w:pPr>
          </w:p>
          <w:p w:rsidR="0042418F" w:rsidRPr="00522BC2" w:rsidRDefault="0042418F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</w:pPr>
          </w:p>
          <w:p w:rsidR="002D28C1" w:rsidRDefault="002D28C1" w:rsidP="002D28C1">
            <w:pPr>
              <w:pStyle w:val="QuestionStyle"/>
              <w:rPr>
                <w:rFonts w:asciiTheme="majorHAnsi" w:hAnsiTheme="majorHAnsi"/>
                <w:noProof/>
                <w:lang w:eastAsia="en-AU"/>
              </w:rPr>
            </w:pPr>
            <w:r>
              <w:t xml:space="preserve"> </w:t>
            </w:r>
            <w:r w:rsidRPr="008D5058">
              <w:rPr>
                <w:color w:val="FF0000"/>
                <w:position w:val="-94"/>
              </w:rPr>
              <w:object w:dxaOrig="5508" w:dyaOrig="1116" w14:anchorId="173D2512">
                <v:shape id="_x0000_i1184" type="#_x0000_t75" style="width:275.25pt;height:55.5pt" o:ole="">
                  <v:imagedata r:id="rId328" o:title=""/>
                </v:shape>
                <o:OLEObject Type="Embed" ProgID="FXEquation.Equation" ShapeID="_x0000_i1184" DrawAspect="Content" ObjectID="_1556907497" r:id="rId329"/>
              </w:object>
            </w:r>
            <w:r w:rsidRPr="008D5058">
              <w:rPr>
                <w:position w:val="-94"/>
              </w:rPr>
              <w:t xml:space="preserve"> 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Pr="00AF75D9" w:rsidRDefault="002D28C1" w:rsidP="002D28C1">
            <w:pPr>
              <w:rPr>
                <w:rFonts w:asciiTheme="majorHAnsi" w:hAnsiTheme="majorHAnsi"/>
                <w:noProof/>
                <w:position w:val="-144"/>
                <w:sz w:val="24"/>
                <w:szCs w:val="24"/>
                <w:lang w:eastAsia="en-AU"/>
              </w:rPr>
            </w:pPr>
            <w:r w:rsidRPr="00AF75D9">
              <w:rPr>
                <w:rFonts w:asciiTheme="majorHAnsi" w:hAnsiTheme="majorHAnsi"/>
                <w:noProof/>
                <w:position w:val="-144"/>
                <w:sz w:val="24"/>
                <w:szCs w:val="24"/>
                <w:lang w:eastAsia="en-AU"/>
              </w:rPr>
              <w:t xml:space="preserve"> </w:t>
            </w:r>
            <w:r>
              <w:rPr>
                <w:rFonts w:asciiTheme="majorHAnsi" w:hAnsiTheme="majorHAnsi"/>
                <w:noProof/>
                <w:position w:val="-144"/>
                <w:sz w:val="24"/>
                <w:szCs w:val="24"/>
                <w:lang w:eastAsia="en-AU"/>
              </w:rPr>
              <w:t xml:space="preserve"> </w:t>
            </w:r>
            <w:r>
              <w:rPr>
                <w:rFonts w:asciiTheme="majorHAnsi" w:hAnsiTheme="majorHAnsi"/>
                <w:noProof/>
                <w:position w:val="-144"/>
                <w:sz w:val="24"/>
                <w:szCs w:val="24"/>
                <w:lang w:eastAsia="en-AU"/>
              </w:rPr>
              <w:object w:dxaOrig="7008" w:dyaOrig="1676" w14:anchorId="51F47B84">
                <v:shape id="_x0000_i1185" type="#_x0000_t75" style="width:350.25pt;height:84pt" o:ole="">
                  <v:imagedata r:id="rId330" o:title=""/>
                </v:shape>
                <o:OLEObject Type="Embed" ProgID="FXEquation.Equation" ShapeID="_x0000_i1185" DrawAspect="Content" ObjectID="_1556907498" r:id="rId331"/>
              </w:object>
            </w:r>
            <w:r>
              <w:rPr>
                <w:rFonts w:asciiTheme="majorHAnsi" w:hAnsiTheme="majorHAnsi"/>
                <w:noProof/>
                <w:position w:val="-144"/>
                <w:sz w:val="24"/>
                <w:szCs w:val="24"/>
                <w:lang w:eastAsia="en-AU"/>
              </w:rPr>
              <w:t xml:space="preserve"> 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1C5755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object w:dxaOrig="1440" w:dyaOrig="1440" w14:anchorId="6E7DC193">
                <v:shape id="_x0000_s1235" type="#_x0000_t75" style="position:absolute;margin-left:82.3pt;margin-top:4.5pt;width:269.05pt;height:173.75pt;z-index:251705344;mso-position-horizontal-relative:text;mso-position-vertical-relative:text">
                  <v:imagedata r:id="rId332" o:title=""/>
                </v:shape>
                <o:OLEObject Type="Embed" ProgID="FXDraw.Graphic" ShapeID="_x0000_s1235" DrawAspect="Content" ObjectID="_1556907545" r:id="rId333"/>
              </w:object>
            </w: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Resolving all of the angles around the segment PQ gives the diagram above.</w:t>
            </w:r>
          </w:p>
          <w:p w:rsidR="002D28C1" w:rsidRDefault="002D28C1" w:rsidP="002D28C1">
            <w:pPr>
              <w:rPr>
                <w:rFonts w:asciiTheme="majorHAnsi" w:hAnsiTheme="majorHAnsi"/>
                <w:sz w:val="24"/>
                <w:szCs w:val="24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Pr="00CB582B">
              <w:rPr>
                <w:rFonts w:asciiTheme="majorHAnsi" w:hAnsiTheme="majorHAnsi"/>
                <w:color w:val="FF0000"/>
                <w:position w:val="-6"/>
                <w:sz w:val="24"/>
                <w:szCs w:val="24"/>
              </w:rPr>
              <w:object w:dxaOrig="2718" w:dyaOrig="232" w14:anchorId="69781431">
                <v:shape id="_x0000_i1187" type="#_x0000_t75" style="width:135.75pt;height:11.25pt" o:ole="">
                  <v:imagedata r:id="rId334" o:title=""/>
                </v:shape>
                <o:OLEObject Type="Embed" ProgID="FXEquation.Equation" ShapeID="_x0000_i1187" DrawAspect="Content" ObjectID="_1556907499" r:id="rId335"/>
              </w:object>
            </w:r>
            <w:r w:rsidRPr="00CB582B"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 </w:t>
            </w:r>
          </w:p>
          <w:p w:rsidR="002D28C1" w:rsidRPr="00CB582B" w:rsidRDefault="002D28C1" w:rsidP="002D28C1">
            <w:pPr>
              <w:rPr>
                <w:rFonts w:asciiTheme="majorHAnsi" w:hAnsiTheme="majorHAnsi"/>
                <w:position w:val="-6"/>
                <w:sz w:val="24"/>
                <w:szCs w:val="24"/>
              </w:rPr>
            </w:pPr>
            <w:r>
              <w:rPr>
                <w:rFonts w:asciiTheme="majorHAnsi" w:hAnsiTheme="majorHAnsi"/>
                <w:position w:val="-6"/>
                <w:sz w:val="24"/>
                <w:szCs w:val="24"/>
              </w:rPr>
              <w:t xml:space="preserve">So the line perpendicular to PQ is </w:t>
            </w:r>
            <w:r w:rsidRPr="00CB582B">
              <w:rPr>
                <w:rFonts w:asciiTheme="majorHAnsi" w:hAnsiTheme="majorHAnsi"/>
                <w:b/>
                <w:position w:val="-6"/>
                <w:sz w:val="24"/>
                <w:szCs w:val="24"/>
              </w:rPr>
              <w:t>TP.</w:t>
            </w:r>
          </w:p>
        </w:tc>
      </w:tr>
      <w:tr w:rsidR="002D28C1" w:rsidTr="002D28C1">
        <w:trPr>
          <w:cantSplit/>
        </w:trPr>
        <w:tc>
          <w:tcPr>
            <w:tcW w:w="1134" w:type="dxa"/>
          </w:tcPr>
          <w:p w:rsidR="002D28C1" w:rsidRPr="00750A38" w:rsidRDefault="002D28C1" w:rsidP="002D28C1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</w:tcPr>
          <w:p w:rsidR="002D28C1" w:rsidRDefault="001C5755" w:rsidP="002D28C1">
            <w:pP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object w:dxaOrig="1440" w:dyaOrig="1440" w14:anchorId="7A2D918B">
                <v:shape id="_x0000_s1236" type="#_x0000_t75" style="position:absolute;margin-left:57.15pt;margin-top:3.8pt;width:216.45pt;height:166.8pt;z-index:251706368;mso-position-horizontal-relative:text;mso-position-vertical-relative:text">
                  <v:imagedata r:id="rId336" o:title=""/>
                </v:shape>
                <o:OLEObject Type="Embed" ProgID="FXDraw.Graphic" ShapeID="_x0000_s1236" DrawAspect="Content" ObjectID="_1556907546" r:id="rId337"/>
              </w:object>
            </w:r>
          </w:p>
          <w:p w:rsidR="002D28C1" w:rsidRDefault="002D28C1" w:rsidP="002D28C1">
            <w:pP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</w:p>
          <w:p w:rsidR="002D28C1" w:rsidRDefault="002D28C1" w:rsidP="002D28C1">
            <w:pP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</w:p>
          <w:p w:rsidR="002D28C1" w:rsidRDefault="002D28C1" w:rsidP="002D28C1">
            <w:pPr>
              <w:tabs>
                <w:tab w:val="left" w:pos="6330"/>
              </w:tabs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tab/>
            </w:r>
          </w:p>
          <w:p w:rsidR="002D28C1" w:rsidRDefault="002D28C1" w:rsidP="002D28C1">
            <w:pPr>
              <w:tabs>
                <w:tab w:val="left" w:pos="6330"/>
              </w:tabs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</w:p>
          <w:p w:rsidR="002D28C1" w:rsidRDefault="002D28C1" w:rsidP="002D28C1">
            <w:pPr>
              <w:tabs>
                <w:tab w:val="left" w:pos="6330"/>
              </w:tabs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</w:p>
          <w:p w:rsidR="002D28C1" w:rsidRDefault="002D28C1" w:rsidP="002D28C1">
            <w:pPr>
              <w:tabs>
                <w:tab w:val="left" w:pos="6330"/>
              </w:tabs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</w:p>
          <w:p w:rsidR="002D28C1" w:rsidRDefault="002D28C1" w:rsidP="002D28C1">
            <w:pPr>
              <w:tabs>
                <w:tab w:val="left" w:pos="6330"/>
              </w:tabs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</w:pPr>
          </w:p>
          <w:p w:rsidR="002D28C1" w:rsidRPr="00364816" w:rsidRDefault="002D28C1" w:rsidP="002D28C1">
            <w:pPr>
              <w:rPr>
                <w:rFonts w:asciiTheme="majorHAnsi" w:hAnsiTheme="majorHAnsi"/>
                <w:position w:val="-82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AU"/>
              </w:rPr>
              <w:t xml:space="preserve"> </w:t>
            </w:r>
            <w:r w:rsidRPr="00AF75D9">
              <w:rPr>
                <w:rFonts w:asciiTheme="majorHAnsi" w:hAnsiTheme="majorHAnsi"/>
                <w:noProof/>
                <w:color w:val="FF0000"/>
                <w:position w:val="-144"/>
                <w:sz w:val="24"/>
                <w:szCs w:val="24"/>
                <w:lang w:eastAsia="en-AU"/>
              </w:rPr>
              <w:object w:dxaOrig="5254" w:dyaOrig="1616" w14:anchorId="41357257">
                <v:shape id="_x0000_i1189" type="#_x0000_t75" style="width:262.5pt;height:81pt" o:ole="">
                  <v:imagedata r:id="rId338" o:title=""/>
                </v:shape>
                <o:OLEObject Type="Embed" ProgID="FXEquation.Equation" ShapeID="_x0000_i1189" DrawAspect="Content" ObjectID="_1556907500" r:id="rId339"/>
              </w:object>
            </w:r>
          </w:p>
        </w:tc>
      </w:tr>
    </w:tbl>
    <w:p w:rsidR="00DD6890" w:rsidRPr="00DD6890" w:rsidRDefault="00DD6890" w:rsidP="00DD6890">
      <w:pPr>
        <w:rPr>
          <w:rFonts w:ascii="Times New Roman" w:hAnsi="Times New Roman"/>
          <w:sz w:val="24"/>
          <w:szCs w:val="24"/>
        </w:rPr>
      </w:pPr>
    </w:p>
    <w:sectPr w:rsidR="00DD6890" w:rsidRPr="00DD6890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5755" w:rsidRDefault="001C5755" w:rsidP="00C868AD">
      <w:r>
        <w:separator/>
      </w:r>
    </w:p>
  </w:endnote>
  <w:endnote w:type="continuationSeparator" w:id="0">
    <w:p w:rsidR="001C5755" w:rsidRDefault="001C5755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4362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81656" w:rsidRDefault="0038165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55180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381656" w:rsidRDefault="0038165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79869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81656" w:rsidRDefault="0038165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575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381656" w:rsidRDefault="003816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5755" w:rsidRDefault="001C5755" w:rsidP="00C868AD">
      <w:r>
        <w:separator/>
      </w:r>
    </w:p>
  </w:footnote>
  <w:footnote w:type="continuationSeparator" w:id="0">
    <w:p w:rsidR="001C5755" w:rsidRDefault="001C5755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1656" w:rsidRPr="00C868AD" w:rsidRDefault="001C5755">
    <w:pPr>
      <w:pStyle w:val="Header"/>
      <w:rPr>
        <w:u w:val="single"/>
      </w:rPr>
    </w:pPr>
    <w:sdt>
      <w:sdtPr>
        <w:rPr>
          <w:u w:val="single"/>
        </w:rPr>
        <w:alias w:val="Comments"/>
        <w:tag w:val=""/>
        <w:id w:val="-137803159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r w:rsidR="00381656">
          <w:rPr>
            <w:u w:val="single"/>
          </w:rPr>
          <w:t>School Name</w:t>
        </w:r>
      </w:sdtContent>
    </w:sdt>
    <w:r w:rsidR="00381656">
      <w:rPr>
        <w:u w:val="single"/>
      </w:rPr>
      <w:t xml:space="preserve">                       Mathematics </w:t>
    </w:r>
    <w:r w:rsidR="00381656" w:rsidRPr="00C868AD">
      <w:rPr>
        <w:u w:val="single"/>
      </w:rPr>
      <w:t>Test</w:t>
    </w:r>
    <w:r w:rsidR="00381656">
      <w:rPr>
        <w:u w:val="single"/>
      </w:rPr>
      <w:t xml:space="preserve">  -  </w:t>
    </w:r>
    <w:sdt>
      <w:sdtPr>
        <w:rPr>
          <w:u w:val="single"/>
        </w:rPr>
        <w:alias w:val="Title"/>
        <w:tag w:val=""/>
        <w:id w:val="1775589371"/>
        <w:placeholder>
          <w:docPart w:val="4EEA6A70AC7A484CA4F55134BA8E50F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381656">
          <w:rPr>
            <w:u w:val="single"/>
          </w:rPr>
          <w:t>Angle Properties</w:t>
        </w:r>
      </w:sdtContent>
    </w:sdt>
    <w:r w:rsidR="00381656" w:rsidRPr="00C868AD">
      <w:rPr>
        <w:u w:val="single"/>
      </w:rPr>
      <w:tab/>
    </w:r>
    <w:sdt>
      <w:sdtPr>
        <w:rPr>
          <w:u w:val="single"/>
        </w:rPr>
        <w:alias w:val="Status"/>
        <w:tag w:val=""/>
        <w:id w:val="143868159"/>
        <w:placeholder>
          <w:docPart w:val="E46C08B3A1E642D588CBBF0621B257E9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 w:rsidR="00381656">
          <w:rPr>
            <w:u w:val="single"/>
          </w:rPr>
          <w:t>2017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2"/>
  </w:num>
  <w:num w:numId="5">
    <w:abstractNumId w:val="10"/>
  </w:num>
  <w:num w:numId="6">
    <w:abstractNumId w:val="0"/>
  </w:num>
  <w:num w:numId="7">
    <w:abstractNumId w:val="11"/>
  </w:num>
  <w:num w:numId="8">
    <w:abstractNumId w:val="13"/>
  </w:num>
  <w:num w:numId="9">
    <w:abstractNumId w:val="3"/>
  </w:num>
  <w:num w:numId="10">
    <w:abstractNumId w:val="5"/>
  </w:num>
  <w:num w:numId="11">
    <w:abstractNumId w:val="7"/>
  </w:num>
  <w:num w:numId="12">
    <w:abstractNumId w:val="12"/>
  </w:num>
  <w:num w:numId="13">
    <w:abstractNumId w:val="4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34"/>
    <w:rsid w:val="000176AA"/>
    <w:rsid w:val="000266E5"/>
    <w:rsid w:val="00031DED"/>
    <w:rsid w:val="00084534"/>
    <w:rsid w:val="00097813"/>
    <w:rsid w:val="000A3DF6"/>
    <w:rsid w:val="000B49B1"/>
    <w:rsid w:val="000C4CAD"/>
    <w:rsid w:val="00110126"/>
    <w:rsid w:val="001452C6"/>
    <w:rsid w:val="0018287C"/>
    <w:rsid w:val="001869E0"/>
    <w:rsid w:val="00195B02"/>
    <w:rsid w:val="001B2B16"/>
    <w:rsid w:val="001C3F5A"/>
    <w:rsid w:val="001C5755"/>
    <w:rsid w:val="001D1C88"/>
    <w:rsid w:val="001D25CA"/>
    <w:rsid w:val="001D51F7"/>
    <w:rsid w:val="001F104A"/>
    <w:rsid w:val="00216994"/>
    <w:rsid w:val="00246314"/>
    <w:rsid w:val="0027009B"/>
    <w:rsid w:val="00284321"/>
    <w:rsid w:val="002A3CD8"/>
    <w:rsid w:val="002C1F1F"/>
    <w:rsid w:val="002D28C1"/>
    <w:rsid w:val="002F71E5"/>
    <w:rsid w:val="00325745"/>
    <w:rsid w:val="00325D74"/>
    <w:rsid w:val="003570FE"/>
    <w:rsid w:val="00360A06"/>
    <w:rsid w:val="00362C49"/>
    <w:rsid w:val="00374BC9"/>
    <w:rsid w:val="00381656"/>
    <w:rsid w:val="00387A4E"/>
    <w:rsid w:val="00396770"/>
    <w:rsid w:val="003A50F6"/>
    <w:rsid w:val="003D41FF"/>
    <w:rsid w:val="003F0CD9"/>
    <w:rsid w:val="00413DF5"/>
    <w:rsid w:val="00416080"/>
    <w:rsid w:val="0042418F"/>
    <w:rsid w:val="00460B7C"/>
    <w:rsid w:val="00474558"/>
    <w:rsid w:val="00493E12"/>
    <w:rsid w:val="004A64CB"/>
    <w:rsid w:val="004E1D1E"/>
    <w:rsid w:val="00522BC2"/>
    <w:rsid w:val="005277D4"/>
    <w:rsid w:val="005361F0"/>
    <w:rsid w:val="00537854"/>
    <w:rsid w:val="005503D3"/>
    <w:rsid w:val="005615AC"/>
    <w:rsid w:val="00581636"/>
    <w:rsid w:val="00591FD0"/>
    <w:rsid w:val="005B261E"/>
    <w:rsid w:val="005B4913"/>
    <w:rsid w:val="005C0019"/>
    <w:rsid w:val="005C44C0"/>
    <w:rsid w:val="005E3EB0"/>
    <w:rsid w:val="005F70B5"/>
    <w:rsid w:val="0060225B"/>
    <w:rsid w:val="00624B16"/>
    <w:rsid w:val="00641EA7"/>
    <w:rsid w:val="00644BD5"/>
    <w:rsid w:val="00667642"/>
    <w:rsid w:val="006718CF"/>
    <w:rsid w:val="00673774"/>
    <w:rsid w:val="006833C2"/>
    <w:rsid w:val="0068398C"/>
    <w:rsid w:val="006A1410"/>
    <w:rsid w:val="006D2A5F"/>
    <w:rsid w:val="006F3D36"/>
    <w:rsid w:val="00715D25"/>
    <w:rsid w:val="00730DEA"/>
    <w:rsid w:val="00731449"/>
    <w:rsid w:val="007403DD"/>
    <w:rsid w:val="0076733B"/>
    <w:rsid w:val="0079028D"/>
    <w:rsid w:val="007A7013"/>
    <w:rsid w:val="007B3348"/>
    <w:rsid w:val="007C2664"/>
    <w:rsid w:val="007C422B"/>
    <w:rsid w:val="007D39B1"/>
    <w:rsid w:val="007F042D"/>
    <w:rsid w:val="00820368"/>
    <w:rsid w:val="00827A6A"/>
    <w:rsid w:val="00845ACB"/>
    <w:rsid w:val="00853748"/>
    <w:rsid w:val="00860257"/>
    <w:rsid w:val="00860520"/>
    <w:rsid w:val="008703E9"/>
    <w:rsid w:val="00885304"/>
    <w:rsid w:val="00890668"/>
    <w:rsid w:val="008959EE"/>
    <w:rsid w:val="008A20B4"/>
    <w:rsid w:val="008A44D0"/>
    <w:rsid w:val="008B7480"/>
    <w:rsid w:val="008C140F"/>
    <w:rsid w:val="008C4E61"/>
    <w:rsid w:val="008C68D7"/>
    <w:rsid w:val="008D0C52"/>
    <w:rsid w:val="008F3E43"/>
    <w:rsid w:val="008F4097"/>
    <w:rsid w:val="008F7C86"/>
    <w:rsid w:val="009317B2"/>
    <w:rsid w:val="00943655"/>
    <w:rsid w:val="009508D1"/>
    <w:rsid w:val="00955159"/>
    <w:rsid w:val="009A5487"/>
    <w:rsid w:val="009D24C3"/>
    <w:rsid w:val="009D5D26"/>
    <w:rsid w:val="009E0C2C"/>
    <w:rsid w:val="00A075D9"/>
    <w:rsid w:val="00A133A2"/>
    <w:rsid w:val="00A158D7"/>
    <w:rsid w:val="00A23965"/>
    <w:rsid w:val="00A252B0"/>
    <w:rsid w:val="00A6382D"/>
    <w:rsid w:val="00A81533"/>
    <w:rsid w:val="00A824D7"/>
    <w:rsid w:val="00AB0C62"/>
    <w:rsid w:val="00AB10C7"/>
    <w:rsid w:val="00AE1BB8"/>
    <w:rsid w:val="00AF11EC"/>
    <w:rsid w:val="00B0317F"/>
    <w:rsid w:val="00B22EF3"/>
    <w:rsid w:val="00B26BD8"/>
    <w:rsid w:val="00B850EA"/>
    <w:rsid w:val="00B9780A"/>
    <w:rsid w:val="00BC0959"/>
    <w:rsid w:val="00BE233F"/>
    <w:rsid w:val="00BE32C4"/>
    <w:rsid w:val="00BF7C7D"/>
    <w:rsid w:val="00C02653"/>
    <w:rsid w:val="00C17E11"/>
    <w:rsid w:val="00C204E3"/>
    <w:rsid w:val="00C20A4A"/>
    <w:rsid w:val="00C20CC7"/>
    <w:rsid w:val="00C342C2"/>
    <w:rsid w:val="00C56E1E"/>
    <w:rsid w:val="00C64455"/>
    <w:rsid w:val="00C71E16"/>
    <w:rsid w:val="00C83368"/>
    <w:rsid w:val="00C868AD"/>
    <w:rsid w:val="00CA11C9"/>
    <w:rsid w:val="00CA296A"/>
    <w:rsid w:val="00CB374C"/>
    <w:rsid w:val="00CD209A"/>
    <w:rsid w:val="00D03A78"/>
    <w:rsid w:val="00D23959"/>
    <w:rsid w:val="00D33041"/>
    <w:rsid w:val="00D667E2"/>
    <w:rsid w:val="00D752EC"/>
    <w:rsid w:val="00D95422"/>
    <w:rsid w:val="00DB0E30"/>
    <w:rsid w:val="00DC76ED"/>
    <w:rsid w:val="00DD06F8"/>
    <w:rsid w:val="00DD4B7B"/>
    <w:rsid w:val="00DD6890"/>
    <w:rsid w:val="00DE5972"/>
    <w:rsid w:val="00DF16A6"/>
    <w:rsid w:val="00E348F6"/>
    <w:rsid w:val="00E371AE"/>
    <w:rsid w:val="00E55180"/>
    <w:rsid w:val="00E73210"/>
    <w:rsid w:val="00E902EC"/>
    <w:rsid w:val="00E97D94"/>
    <w:rsid w:val="00EA0EAF"/>
    <w:rsid w:val="00EA7558"/>
    <w:rsid w:val="00EB1449"/>
    <w:rsid w:val="00EB3839"/>
    <w:rsid w:val="00EF1062"/>
    <w:rsid w:val="00F6780E"/>
    <w:rsid w:val="00F76BBF"/>
    <w:rsid w:val="00F928AB"/>
    <w:rsid w:val="00FE0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57"/>
    <o:shapelayout v:ext="edit">
      <o:idmap v:ext="edit" data="1"/>
    </o:shapelayout>
  </w:shapeDefaults>
  <w:decimalSymbol w:val="."/>
  <w:listSeparator w:val=","/>
  <w14:docId w14:val="4643FC8B"/>
  <w15:docId w15:val="{35A4BEFD-691C-4FF2-B471-98F9AF6AB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76733B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6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EF1062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EF1062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D6890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536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99" Type="http://schemas.openxmlformats.org/officeDocument/2006/relationships/oleObject" Target="embeddings/oleObject145.bin"/><Relationship Id="rId303" Type="http://schemas.openxmlformats.org/officeDocument/2006/relationships/oleObject" Target="embeddings/oleObject147.bin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63" Type="http://schemas.openxmlformats.org/officeDocument/2006/relationships/oleObject" Target="embeddings/oleObject28.bin"/><Relationship Id="rId84" Type="http://schemas.openxmlformats.org/officeDocument/2006/relationships/image" Target="media/image39.png"/><Relationship Id="rId138" Type="http://schemas.openxmlformats.org/officeDocument/2006/relationships/oleObject" Target="embeddings/oleObject64.bin"/><Relationship Id="rId159" Type="http://schemas.openxmlformats.org/officeDocument/2006/relationships/image" Target="media/image75.png"/><Relationship Id="rId324" Type="http://schemas.openxmlformats.org/officeDocument/2006/relationships/image" Target="media/image157.png"/><Relationship Id="rId170" Type="http://schemas.openxmlformats.org/officeDocument/2006/relationships/oleObject" Target="embeddings/oleObject80.bin"/><Relationship Id="rId191" Type="http://schemas.openxmlformats.org/officeDocument/2006/relationships/image" Target="media/image91.png"/><Relationship Id="rId205" Type="http://schemas.openxmlformats.org/officeDocument/2006/relationships/image" Target="media/image98.png"/><Relationship Id="rId226" Type="http://schemas.openxmlformats.org/officeDocument/2006/relationships/oleObject" Target="embeddings/oleObject108.bin"/><Relationship Id="rId247" Type="http://schemas.openxmlformats.org/officeDocument/2006/relationships/image" Target="media/image119.png"/><Relationship Id="rId107" Type="http://schemas.openxmlformats.org/officeDocument/2006/relationships/oleObject" Target="embeddings/oleObject50.bin"/><Relationship Id="rId268" Type="http://schemas.openxmlformats.org/officeDocument/2006/relationships/oleObject" Target="embeddings/oleObject129.bin"/><Relationship Id="rId289" Type="http://schemas.openxmlformats.org/officeDocument/2006/relationships/image" Target="media/image140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53" Type="http://schemas.openxmlformats.org/officeDocument/2006/relationships/oleObject" Target="embeddings/oleObject23.bin"/><Relationship Id="rId74" Type="http://schemas.openxmlformats.org/officeDocument/2006/relationships/image" Target="media/image34.png"/><Relationship Id="rId128" Type="http://schemas.openxmlformats.org/officeDocument/2006/relationships/oleObject" Target="embeddings/oleObject59.bin"/><Relationship Id="rId149" Type="http://schemas.openxmlformats.org/officeDocument/2006/relationships/image" Target="media/image70.png"/><Relationship Id="rId314" Type="http://schemas.openxmlformats.org/officeDocument/2006/relationships/image" Target="media/image152.png"/><Relationship Id="rId335" Type="http://schemas.openxmlformats.org/officeDocument/2006/relationships/oleObject" Target="embeddings/oleObject163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44.bin"/><Relationship Id="rId160" Type="http://schemas.openxmlformats.org/officeDocument/2006/relationships/oleObject" Target="embeddings/oleObject75.bin"/><Relationship Id="rId181" Type="http://schemas.openxmlformats.org/officeDocument/2006/relationships/image" Target="media/image86.png"/><Relationship Id="rId216" Type="http://schemas.openxmlformats.org/officeDocument/2006/relationships/oleObject" Target="embeddings/oleObject103.bin"/><Relationship Id="rId237" Type="http://schemas.openxmlformats.org/officeDocument/2006/relationships/image" Target="media/image114.png"/><Relationship Id="rId258" Type="http://schemas.openxmlformats.org/officeDocument/2006/relationships/oleObject" Target="embeddings/oleObject124.bin"/><Relationship Id="rId279" Type="http://schemas.openxmlformats.org/officeDocument/2006/relationships/image" Target="media/image135.png"/><Relationship Id="rId22" Type="http://schemas.openxmlformats.org/officeDocument/2006/relationships/image" Target="media/image8.png"/><Relationship Id="rId43" Type="http://schemas.openxmlformats.org/officeDocument/2006/relationships/oleObject" Target="embeddings/oleObject18.bin"/><Relationship Id="rId64" Type="http://schemas.openxmlformats.org/officeDocument/2006/relationships/image" Target="media/image29.png"/><Relationship Id="rId118" Type="http://schemas.openxmlformats.org/officeDocument/2006/relationships/oleObject" Target="embeddings/oleObject54.bin"/><Relationship Id="rId139" Type="http://schemas.openxmlformats.org/officeDocument/2006/relationships/image" Target="media/image65.png"/><Relationship Id="rId290" Type="http://schemas.openxmlformats.org/officeDocument/2006/relationships/oleObject" Target="embeddings/oleObject140.bin"/><Relationship Id="rId304" Type="http://schemas.openxmlformats.org/officeDocument/2006/relationships/image" Target="media/image147.png"/><Relationship Id="rId325" Type="http://schemas.openxmlformats.org/officeDocument/2006/relationships/oleObject" Target="embeddings/oleObject158.bin"/><Relationship Id="rId85" Type="http://schemas.openxmlformats.org/officeDocument/2006/relationships/oleObject" Target="embeddings/oleObject39.bin"/><Relationship Id="rId150" Type="http://schemas.openxmlformats.org/officeDocument/2006/relationships/oleObject" Target="embeddings/oleObject70.bin"/><Relationship Id="rId171" Type="http://schemas.openxmlformats.org/officeDocument/2006/relationships/image" Target="media/image81.png"/><Relationship Id="rId192" Type="http://schemas.openxmlformats.org/officeDocument/2006/relationships/oleObject" Target="embeddings/oleObject91.bin"/><Relationship Id="rId206" Type="http://schemas.openxmlformats.org/officeDocument/2006/relationships/oleObject" Target="embeddings/oleObject98.bin"/><Relationship Id="rId227" Type="http://schemas.openxmlformats.org/officeDocument/2006/relationships/image" Target="media/image109.png"/><Relationship Id="rId248" Type="http://schemas.openxmlformats.org/officeDocument/2006/relationships/oleObject" Target="embeddings/oleObject119.bin"/><Relationship Id="rId269" Type="http://schemas.openxmlformats.org/officeDocument/2006/relationships/image" Target="media/image130.png"/><Relationship Id="rId12" Type="http://schemas.openxmlformats.org/officeDocument/2006/relationships/image" Target="media/image3.png"/><Relationship Id="rId33" Type="http://schemas.openxmlformats.org/officeDocument/2006/relationships/oleObject" Target="embeddings/oleObject13.bin"/><Relationship Id="rId108" Type="http://schemas.openxmlformats.org/officeDocument/2006/relationships/image" Target="media/image51.png"/><Relationship Id="rId129" Type="http://schemas.openxmlformats.org/officeDocument/2006/relationships/image" Target="media/image60.png"/><Relationship Id="rId280" Type="http://schemas.openxmlformats.org/officeDocument/2006/relationships/oleObject" Target="embeddings/oleObject135.bin"/><Relationship Id="rId315" Type="http://schemas.openxmlformats.org/officeDocument/2006/relationships/oleObject" Target="embeddings/oleObject153.bin"/><Relationship Id="rId336" Type="http://schemas.openxmlformats.org/officeDocument/2006/relationships/image" Target="media/image163.png"/><Relationship Id="rId54" Type="http://schemas.openxmlformats.org/officeDocument/2006/relationships/image" Target="media/image24.png"/><Relationship Id="rId75" Type="http://schemas.openxmlformats.org/officeDocument/2006/relationships/oleObject" Target="embeddings/oleObject34.bin"/><Relationship Id="rId96" Type="http://schemas.openxmlformats.org/officeDocument/2006/relationships/image" Target="media/image45.png"/><Relationship Id="rId140" Type="http://schemas.openxmlformats.org/officeDocument/2006/relationships/oleObject" Target="embeddings/oleObject65.bin"/><Relationship Id="rId161" Type="http://schemas.openxmlformats.org/officeDocument/2006/relationships/image" Target="media/image76.png"/><Relationship Id="rId182" Type="http://schemas.openxmlformats.org/officeDocument/2006/relationships/oleObject" Target="embeddings/oleObject86.bin"/><Relationship Id="rId217" Type="http://schemas.openxmlformats.org/officeDocument/2006/relationships/image" Target="media/image104.png"/><Relationship Id="rId6" Type="http://schemas.openxmlformats.org/officeDocument/2006/relationships/footnotes" Target="footnotes.xml"/><Relationship Id="rId238" Type="http://schemas.openxmlformats.org/officeDocument/2006/relationships/oleObject" Target="embeddings/oleObject114.bin"/><Relationship Id="rId259" Type="http://schemas.openxmlformats.org/officeDocument/2006/relationships/image" Target="media/image125.png"/><Relationship Id="rId23" Type="http://schemas.openxmlformats.org/officeDocument/2006/relationships/oleObject" Target="embeddings/oleObject8.bin"/><Relationship Id="rId119" Type="http://schemas.openxmlformats.org/officeDocument/2006/relationships/image" Target="media/image55.png"/><Relationship Id="rId270" Type="http://schemas.openxmlformats.org/officeDocument/2006/relationships/oleObject" Target="embeddings/oleObject130.bin"/><Relationship Id="rId291" Type="http://schemas.openxmlformats.org/officeDocument/2006/relationships/image" Target="media/image141.png"/><Relationship Id="rId305" Type="http://schemas.openxmlformats.org/officeDocument/2006/relationships/oleObject" Target="embeddings/oleObject148.bin"/><Relationship Id="rId326" Type="http://schemas.openxmlformats.org/officeDocument/2006/relationships/image" Target="media/image158.png"/><Relationship Id="rId44" Type="http://schemas.openxmlformats.org/officeDocument/2006/relationships/image" Target="media/image19.png"/><Relationship Id="rId65" Type="http://schemas.openxmlformats.org/officeDocument/2006/relationships/oleObject" Target="embeddings/oleObject29.bin"/><Relationship Id="rId86" Type="http://schemas.openxmlformats.org/officeDocument/2006/relationships/image" Target="media/image40.png"/><Relationship Id="rId130" Type="http://schemas.openxmlformats.org/officeDocument/2006/relationships/oleObject" Target="embeddings/oleObject60.bin"/><Relationship Id="rId151" Type="http://schemas.openxmlformats.org/officeDocument/2006/relationships/image" Target="media/image71.png"/><Relationship Id="rId172" Type="http://schemas.openxmlformats.org/officeDocument/2006/relationships/oleObject" Target="embeddings/oleObject81.bin"/><Relationship Id="rId193" Type="http://schemas.openxmlformats.org/officeDocument/2006/relationships/image" Target="media/image92.png"/><Relationship Id="rId207" Type="http://schemas.openxmlformats.org/officeDocument/2006/relationships/image" Target="media/image99.png"/><Relationship Id="rId228" Type="http://schemas.openxmlformats.org/officeDocument/2006/relationships/oleObject" Target="embeddings/oleObject109.bin"/><Relationship Id="rId249" Type="http://schemas.openxmlformats.org/officeDocument/2006/relationships/image" Target="media/image120.png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260" Type="http://schemas.openxmlformats.org/officeDocument/2006/relationships/oleObject" Target="embeddings/oleObject125.bin"/><Relationship Id="rId281" Type="http://schemas.openxmlformats.org/officeDocument/2006/relationships/image" Target="media/image136.png"/><Relationship Id="rId316" Type="http://schemas.openxmlformats.org/officeDocument/2006/relationships/image" Target="media/image153.png"/><Relationship Id="rId337" Type="http://schemas.openxmlformats.org/officeDocument/2006/relationships/oleObject" Target="embeddings/oleObject164.bin"/><Relationship Id="rId34" Type="http://schemas.openxmlformats.org/officeDocument/2006/relationships/image" Target="media/image14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5.png"/><Relationship Id="rId97" Type="http://schemas.openxmlformats.org/officeDocument/2006/relationships/oleObject" Target="embeddings/oleObject45.bin"/><Relationship Id="rId120" Type="http://schemas.openxmlformats.org/officeDocument/2006/relationships/oleObject" Target="embeddings/oleObject55.bin"/><Relationship Id="rId141" Type="http://schemas.openxmlformats.org/officeDocument/2006/relationships/image" Target="media/image66.png"/><Relationship Id="rId7" Type="http://schemas.openxmlformats.org/officeDocument/2006/relationships/endnotes" Target="endnotes.xml"/><Relationship Id="rId162" Type="http://schemas.openxmlformats.org/officeDocument/2006/relationships/oleObject" Target="embeddings/oleObject76.bin"/><Relationship Id="rId183" Type="http://schemas.openxmlformats.org/officeDocument/2006/relationships/image" Target="media/image87.png"/><Relationship Id="rId218" Type="http://schemas.openxmlformats.org/officeDocument/2006/relationships/oleObject" Target="embeddings/oleObject104.bin"/><Relationship Id="rId239" Type="http://schemas.openxmlformats.org/officeDocument/2006/relationships/image" Target="media/image115.png"/><Relationship Id="rId250" Type="http://schemas.openxmlformats.org/officeDocument/2006/relationships/oleObject" Target="embeddings/oleObject120.bin"/><Relationship Id="rId271" Type="http://schemas.openxmlformats.org/officeDocument/2006/relationships/image" Target="media/image131.png"/><Relationship Id="rId292" Type="http://schemas.openxmlformats.org/officeDocument/2006/relationships/oleObject" Target="embeddings/oleObject141.bin"/><Relationship Id="rId306" Type="http://schemas.openxmlformats.org/officeDocument/2006/relationships/image" Target="media/image148.png"/><Relationship Id="rId24" Type="http://schemas.openxmlformats.org/officeDocument/2006/relationships/image" Target="media/image9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0.png"/><Relationship Id="rId87" Type="http://schemas.openxmlformats.org/officeDocument/2006/relationships/oleObject" Target="embeddings/oleObject40.bin"/><Relationship Id="rId110" Type="http://schemas.openxmlformats.org/officeDocument/2006/relationships/image" Target="media/image52.png"/><Relationship Id="rId131" Type="http://schemas.openxmlformats.org/officeDocument/2006/relationships/image" Target="media/image61.png"/><Relationship Id="rId327" Type="http://schemas.openxmlformats.org/officeDocument/2006/relationships/oleObject" Target="embeddings/oleObject159.bin"/><Relationship Id="rId152" Type="http://schemas.openxmlformats.org/officeDocument/2006/relationships/oleObject" Target="embeddings/oleObject71.bin"/><Relationship Id="rId173" Type="http://schemas.openxmlformats.org/officeDocument/2006/relationships/image" Target="media/image82.png"/><Relationship Id="rId194" Type="http://schemas.openxmlformats.org/officeDocument/2006/relationships/oleObject" Target="embeddings/oleObject92.bin"/><Relationship Id="rId208" Type="http://schemas.openxmlformats.org/officeDocument/2006/relationships/oleObject" Target="embeddings/oleObject99.bin"/><Relationship Id="rId229" Type="http://schemas.openxmlformats.org/officeDocument/2006/relationships/image" Target="media/image110.png"/><Relationship Id="rId240" Type="http://schemas.openxmlformats.org/officeDocument/2006/relationships/oleObject" Target="embeddings/oleObject115.bin"/><Relationship Id="rId261" Type="http://schemas.openxmlformats.org/officeDocument/2006/relationships/image" Target="media/image126.png"/><Relationship Id="rId14" Type="http://schemas.openxmlformats.org/officeDocument/2006/relationships/image" Target="media/image4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5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7.png"/><Relationship Id="rId282" Type="http://schemas.openxmlformats.org/officeDocument/2006/relationships/oleObject" Target="embeddings/oleObject136.bin"/><Relationship Id="rId317" Type="http://schemas.openxmlformats.org/officeDocument/2006/relationships/oleObject" Target="embeddings/oleObject154.bin"/><Relationship Id="rId338" Type="http://schemas.openxmlformats.org/officeDocument/2006/relationships/image" Target="media/image164.png"/><Relationship Id="rId8" Type="http://schemas.openxmlformats.org/officeDocument/2006/relationships/image" Target="media/image1.png"/><Relationship Id="rId98" Type="http://schemas.openxmlformats.org/officeDocument/2006/relationships/image" Target="media/image46.png"/><Relationship Id="rId121" Type="http://schemas.openxmlformats.org/officeDocument/2006/relationships/image" Target="media/image56.png"/><Relationship Id="rId142" Type="http://schemas.openxmlformats.org/officeDocument/2006/relationships/oleObject" Target="embeddings/oleObject66.bin"/><Relationship Id="rId163" Type="http://schemas.openxmlformats.org/officeDocument/2006/relationships/image" Target="media/image77.png"/><Relationship Id="rId184" Type="http://schemas.openxmlformats.org/officeDocument/2006/relationships/oleObject" Target="embeddings/oleObject87.bin"/><Relationship Id="rId219" Type="http://schemas.openxmlformats.org/officeDocument/2006/relationships/image" Target="media/image105.png"/><Relationship Id="rId3" Type="http://schemas.openxmlformats.org/officeDocument/2006/relationships/styles" Target="styles.xml"/><Relationship Id="rId214" Type="http://schemas.openxmlformats.org/officeDocument/2006/relationships/oleObject" Target="embeddings/oleObject102.bin"/><Relationship Id="rId230" Type="http://schemas.openxmlformats.org/officeDocument/2006/relationships/oleObject" Target="embeddings/oleObject110.bin"/><Relationship Id="rId235" Type="http://schemas.openxmlformats.org/officeDocument/2006/relationships/image" Target="media/image113.png"/><Relationship Id="rId251" Type="http://schemas.openxmlformats.org/officeDocument/2006/relationships/image" Target="media/image121.png"/><Relationship Id="rId256" Type="http://schemas.openxmlformats.org/officeDocument/2006/relationships/oleObject" Target="embeddings/oleObject123.bin"/><Relationship Id="rId277" Type="http://schemas.openxmlformats.org/officeDocument/2006/relationships/image" Target="media/image134.png"/><Relationship Id="rId298" Type="http://schemas.openxmlformats.org/officeDocument/2006/relationships/image" Target="media/image144.png"/><Relationship Id="rId25" Type="http://schemas.openxmlformats.org/officeDocument/2006/relationships/oleObject" Target="embeddings/oleObject9.bin"/><Relationship Id="rId46" Type="http://schemas.openxmlformats.org/officeDocument/2006/relationships/image" Target="media/image20.png"/><Relationship Id="rId67" Type="http://schemas.openxmlformats.org/officeDocument/2006/relationships/oleObject" Target="embeddings/oleObject30.bin"/><Relationship Id="rId116" Type="http://schemas.openxmlformats.org/officeDocument/2006/relationships/footer" Target="footer2.xml"/><Relationship Id="rId137" Type="http://schemas.openxmlformats.org/officeDocument/2006/relationships/image" Target="media/image64.png"/><Relationship Id="rId158" Type="http://schemas.openxmlformats.org/officeDocument/2006/relationships/oleObject" Target="embeddings/oleObject74.bin"/><Relationship Id="rId272" Type="http://schemas.openxmlformats.org/officeDocument/2006/relationships/oleObject" Target="embeddings/oleObject131.bin"/><Relationship Id="rId293" Type="http://schemas.openxmlformats.org/officeDocument/2006/relationships/image" Target="media/image142.png"/><Relationship Id="rId302" Type="http://schemas.openxmlformats.org/officeDocument/2006/relationships/image" Target="media/image146.png"/><Relationship Id="rId307" Type="http://schemas.openxmlformats.org/officeDocument/2006/relationships/oleObject" Target="embeddings/oleObject149.bin"/><Relationship Id="rId323" Type="http://schemas.openxmlformats.org/officeDocument/2006/relationships/oleObject" Target="embeddings/oleObject157.bin"/><Relationship Id="rId328" Type="http://schemas.openxmlformats.org/officeDocument/2006/relationships/image" Target="media/image159.png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1.png"/><Relationship Id="rId111" Type="http://schemas.openxmlformats.org/officeDocument/2006/relationships/oleObject" Target="embeddings/oleObject52.bin"/><Relationship Id="rId132" Type="http://schemas.openxmlformats.org/officeDocument/2006/relationships/oleObject" Target="embeddings/oleObject61.bin"/><Relationship Id="rId153" Type="http://schemas.openxmlformats.org/officeDocument/2006/relationships/image" Target="media/image72.png"/><Relationship Id="rId174" Type="http://schemas.openxmlformats.org/officeDocument/2006/relationships/oleObject" Target="embeddings/oleObject82.bin"/><Relationship Id="rId179" Type="http://schemas.openxmlformats.org/officeDocument/2006/relationships/image" Target="media/image85.png"/><Relationship Id="rId195" Type="http://schemas.openxmlformats.org/officeDocument/2006/relationships/image" Target="media/image93.png"/><Relationship Id="rId209" Type="http://schemas.openxmlformats.org/officeDocument/2006/relationships/image" Target="media/image100.png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7.bin"/><Relationship Id="rId220" Type="http://schemas.openxmlformats.org/officeDocument/2006/relationships/oleObject" Target="embeddings/oleObject105.bin"/><Relationship Id="rId225" Type="http://schemas.openxmlformats.org/officeDocument/2006/relationships/image" Target="media/image108.png"/><Relationship Id="rId241" Type="http://schemas.openxmlformats.org/officeDocument/2006/relationships/image" Target="media/image116.png"/><Relationship Id="rId246" Type="http://schemas.openxmlformats.org/officeDocument/2006/relationships/oleObject" Target="embeddings/oleObject118.bin"/><Relationship Id="rId267" Type="http://schemas.openxmlformats.org/officeDocument/2006/relationships/image" Target="media/image129.png"/><Relationship Id="rId288" Type="http://schemas.openxmlformats.org/officeDocument/2006/relationships/oleObject" Target="embeddings/oleObject139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png"/><Relationship Id="rId57" Type="http://schemas.openxmlformats.org/officeDocument/2006/relationships/oleObject" Target="embeddings/oleObject25.bin"/><Relationship Id="rId106" Type="http://schemas.openxmlformats.org/officeDocument/2006/relationships/image" Target="media/image50.png"/><Relationship Id="rId127" Type="http://schemas.openxmlformats.org/officeDocument/2006/relationships/image" Target="media/image59.png"/><Relationship Id="rId262" Type="http://schemas.openxmlformats.org/officeDocument/2006/relationships/oleObject" Target="embeddings/oleObject126.bin"/><Relationship Id="rId283" Type="http://schemas.openxmlformats.org/officeDocument/2006/relationships/image" Target="media/image137.png"/><Relationship Id="rId313" Type="http://schemas.openxmlformats.org/officeDocument/2006/relationships/oleObject" Target="embeddings/oleObject152.bin"/><Relationship Id="rId318" Type="http://schemas.openxmlformats.org/officeDocument/2006/relationships/image" Target="media/image154.png"/><Relationship Id="rId339" Type="http://schemas.openxmlformats.org/officeDocument/2006/relationships/oleObject" Target="embeddings/oleObject165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52" Type="http://schemas.openxmlformats.org/officeDocument/2006/relationships/image" Target="media/image23.png"/><Relationship Id="rId73" Type="http://schemas.openxmlformats.org/officeDocument/2006/relationships/oleObject" Target="embeddings/oleObject33.bin"/><Relationship Id="rId78" Type="http://schemas.openxmlformats.org/officeDocument/2006/relationships/image" Target="media/image36.png"/><Relationship Id="rId94" Type="http://schemas.openxmlformats.org/officeDocument/2006/relationships/image" Target="media/image44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oleObject" Target="embeddings/oleObject56.bin"/><Relationship Id="rId143" Type="http://schemas.openxmlformats.org/officeDocument/2006/relationships/image" Target="media/image67.png"/><Relationship Id="rId148" Type="http://schemas.openxmlformats.org/officeDocument/2006/relationships/oleObject" Target="embeddings/oleObject69.bin"/><Relationship Id="rId164" Type="http://schemas.openxmlformats.org/officeDocument/2006/relationships/oleObject" Target="embeddings/oleObject77.bin"/><Relationship Id="rId169" Type="http://schemas.openxmlformats.org/officeDocument/2006/relationships/image" Target="media/image80.png"/><Relationship Id="rId185" Type="http://schemas.openxmlformats.org/officeDocument/2006/relationships/image" Target="media/image88.png"/><Relationship Id="rId334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85.bin"/><Relationship Id="rId210" Type="http://schemas.openxmlformats.org/officeDocument/2006/relationships/oleObject" Target="embeddings/oleObject100.bin"/><Relationship Id="rId215" Type="http://schemas.openxmlformats.org/officeDocument/2006/relationships/image" Target="media/image103.png"/><Relationship Id="rId236" Type="http://schemas.openxmlformats.org/officeDocument/2006/relationships/oleObject" Target="embeddings/oleObject113.bin"/><Relationship Id="rId257" Type="http://schemas.openxmlformats.org/officeDocument/2006/relationships/image" Target="media/image124.png"/><Relationship Id="rId278" Type="http://schemas.openxmlformats.org/officeDocument/2006/relationships/oleObject" Target="embeddings/oleObject134.bin"/><Relationship Id="rId26" Type="http://schemas.openxmlformats.org/officeDocument/2006/relationships/image" Target="media/image10.png"/><Relationship Id="rId231" Type="http://schemas.openxmlformats.org/officeDocument/2006/relationships/image" Target="media/image111.png"/><Relationship Id="rId252" Type="http://schemas.openxmlformats.org/officeDocument/2006/relationships/oleObject" Target="embeddings/oleObject121.bin"/><Relationship Id="rId273" Type="http://schemas.openxmlformats.org/officeDocument/2006/relationships/image" Target="media/image132.png"/><Relationship Id="rId294" Type="http://schemas.openxmlformats.org/officeDocument/2006/relationships/oleObject" Target="embeddings/oleObject142.bin"/><Relationship Id="rId308" Type="http://schemas.openxmlformats.org/officeDocument/2006/relationships/image" Target="media/image149.png"/><Relationship Id="rId329" Type="http://schemas.openxmlformats.org/officeDocument/2006/relationships/oleObject" Target="embeddings/oleObject160.bin"/><Relationship Id="rId47" Type="http://schemas.openxmlformats.org/officeDocument/2006/relationships/oleObject" Target="embeddings/oleObject20.bin"/><Relationship Id="rId68" Type="http://schemas.openxmlformats.org/officeDocument/2006/relationships/image" Target="media/image31.png"/><Relationship Id="rId89" Type="http://schemas.openxmlformats.org/officeDocument/2006/relationships/oleObject" Target="embeddings/oleObject41.bin"/><Relationship Id="rId112" Type="http://schemas.openxmlformats.org/officeDocument/2006/relationships/image" Target="media/image53.png"/><Relationship Id="rId133" Type="http://schemas.openxmlformats.org/officeDocument/2006/relationships/image" Target="media/image62.png"/><Relationship Id="rId154" Type="http://schemas.openxmlformats.org/officeDocument/2006/relationships/oleObject" Target="embeddings/oleObject72.bin"/><Relationship Id="rId175" Type="http://schemas.openxmlformats.org/officeDocument/2006/relationships/image" Target="media/image83.png"/><Relationship Id="rId340" Type="http://schemas.openxmlformats.org/officeDocument/2006/relationships/fontTable" Target="fontTable.xml"/><Relationship Id="rId196" Type="http://schemas.openxmlformats.org/officeDocument/2006/relationships/oleObject" Target="embeddings/oleObject93.bin"/><Relationship Id="rId200" Type="http://schemas.openxmlformats.org/officeDocument/2006/relationships/oleObject" Target="embeddings/oleObject95.bin"/><Relationship Id="rId16" Type="http://schemas.openxmlformats.org/officeDocument/2006/relationships/image" Target="media/image5.png"/><Relationship Id="rId221" Type="http://schemas.openxmlformats.org/officeDocument/2006/relationships/image" Target="media/image106.png"/><Relationship Id="rId242" Type="http://schemas.openxmlformats.org/officeDocument/2006/relationships/oleObject" Target="embeddings/oleObject116.bin"/><Relationship Id="rId263" Type="http://schemas.openxmlformats.org/officeDocument/2006/relationships/image" Target="media/image127.png"/><Relationship Id="rId284" Type="http://schemas.openxmlformats.org/officeDocument/2006/relationships/oleObject" Target="embeddings/oleObject137.bin"/><Relationship Id="rId319" Type="http://schemas.openxmlformats.org/officeDocument/2006/relationships/oleObject" Target="embeddings/oleObject155.bin"/><Relationship Id="rId37" Type="http://schemas.openxmlformats.org/officeDocument/2006/relationships/oleObject" Target="embeddings/oleObject15.bin"/><Relationship Id="rId58" Type="http://schemas.openxmlformats.org/officeDocument/2006/relationships/image" Target="media/image26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48.png"/><Relationship Id="rId123" Type="http://schemas.openxmlformats.org/officeDocument/2006/relationships/image" Target="media/image57.wmf"/><Relationship Id="rId144" Type="http://schemas.openxmlformats.org/officeDocument/2006/relationships/oleObject" Target="embeddings/oleObject67.bin"/><Relationship Id="rId330" Type="http://schemas.openxmlformats.org/officeDocument/2006/relationships/image" Target="media/image160.png"/><Relationship Id="rId90" Type="http://schemas.openxmlformats.org/officeDocument/2006/relationships/image" Target="media/image42.png"/><Relationship Id="rId165" Type="http://schemas.openxmlformats.org/officeDocument/2006/relationships/image" Target="media/image78.png"/><Relationship Id="rId186" Type="http://schemas.openxmlformats.org/officeDocument/2006/relationships/oleObject" Target="embeddings/oleObject88.bin"/><Relationship Id="rId211" Type="http://schemas.openxmlformats.org/officeDocument/2006/relationships/image" Target="media/image101.png"/><Relationship Id="rId232" Type="http://schemas.openxmlformats.org/officeDocument/2006/relationships/oleObject" Target="embeddings/oleObject111.bin"/><Relationship Id="rId253" Type="http://schemas.openxmlformats.org/officeDocument/2006/relationships/image" Target="media/image122.png"/><Relationship Id="rId274" Type="http://schemas.openxmlformats.org/officeDocument/2006/relationships/oleObject" Target="embeddings/oleObject132.bin"/><Relationship Id="rId295" Type="http://schemas.openxmlformats.org/officeDocument/2006/relationships/image" Target="media/image143.png"/><Relationship Id="rId309" Type="http://schemas.openxmlformats.org/officeDocument/2006/relationships/oleObject" Target="embeddings/oleObject150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1.png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134" Type="http://schemas.openxmlformats.org/officeDocument/2006/relationships/oleObject" Target="embeddings/oleObject62.bin"/><Relationship Id="rId320" Type="http://schemas.openxmlformats.org/officeDocument/2006/relationships/image" Target="media/image155.png"/><Relationship Id="rId80" Type="http://schemas.openxmlformats.org/officeDocument/2006/relationships/image" Target="media/image37.png"/><Relationship Id="rId155" Type="http://schemas.openxmlformats.org/officeDocument/2006/relationships/image" Target="media/image73.png"/><Relationship Id="rId176" Type="http://schemas.openxmlformats.org/officeDocument/2006/relationships/oleObject" Target="embeddings/oleObject83.bin"/><Relationship Id="rId197" Type="http://schemas.openxmlformats.org/officeDocument/2006/relationships/image" Target="media/image94.png"/><Relationship Id="rId341" Type="http://schemas.openxmlformats.org/officeDocument/2006/relationships/glossaryDocument" Target="glossary/document.xml"/><Relationship Id="rId201" Type="http://schemas.openxmlformats.org/officeDocument/2006/relationships/image" Target="media/image96.png"/><Relationship Id="rId222" Type="http://schemas.openxmlformats.org/officeDocument/2006/relationships/oleObject" Target="embeddings/oleObject106.bin"/><Relationship Id="rId243" Type="http://schemas.openxmlformats.org/officeDocument/2006/relationships/image" Target="media/image117.png"/><Relationship Id="rId264" Type="http://schemas.openxmlformats.org/officeDocument/2006/relationships/oleObject" Target="embeddings/oleObject127.bin"/><Relationship Id="rId285" Type="http://schemas.openxmlformats.org/officeDocument/2006/relationships/image" Target="media/image138.png"/><Relationship Id="rId17" Type="http://schemas.openxmlformats.org/officeDocument/2006/relationships/oleObject" Target="embeddings/oleObject5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24" Type="http://schemas.openxmlformats.org/officeDocument/2006/relationships/oleObject" Target="embeddings/oleObject57.bin"/><Relationship Id="rId310" Type="http://schemas.openxmlformats.org/officeDocument/2006/relationships/image" Target="media/image150.png"/><Relationship Id="rId70" Type="http://schemas.openxmlformats.org/officeDocument/2006/relationships/image" Target="media/image32.png"/><Relationship Id="rId91" Type="http://schemas.openxmlformats.org/officeDocument/2006/relationships/oleObject" Target="embeddings/oleObject42.bin"/><Relationship Id="rId145" Type="http://schemas.openxmlformats.org/officeDocument/2006/relationships/image" Target="media/image68.png"/><Relationship Id="rId166" Type="http://schemas.openxmlformats.org/officeDocument/2006/relationships/oleObject" Target="embeddings/oleObject78.bin"/><Relationship Id="rId187" Type="http://schemas.openxmlformats.org/officeDocument/2006/relationships/image" Target="media/image89.png"/><Relationship Id="rId331" Type="http://schemas.openxmlformats.org/officeDocument/2006/relationships/oleObject" Target="embeddings/oleObject16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1.bin"/><Relationship Id="rId233" Type="http://schemas.openxmlformats.org/officeDocument/2006/relationships/image" Target="media/image112.png"/><Relationship Id="rId254" Type="http://schemas.openxmlformats.org/officeDocument/2006/relationships/oleObject" Target="embeddings/oleObject122.bin"/><Relationship Id="rId28" Type="http://schemas.openxmlformats.org/officeDocument/2006/relationships/image" Target="media/image11.png"/><Relationship Id="rId49" Type="http://schemas.openxmlformats.org/officeDocument/2006/relationships/oleObject" Target="embeddings/oleObject21.bin"/><Relationship Id="rId114" Type="http://schemas.openxmlformats.org/officeDocument/2006/relationships/header" Target="header1.xml"/><Relationship Id="rId275" Type="http://schemas.openxmlformats.org/officeDocument/2006/relationships/image" Target="media/image133.png"/><Relationship Id="rId296" Type="http://schemas.openxmlformats.org/officeDocument/2006/relationships/oleObject" Target="embeddings/oleObject143.bin"/><Relationship Id="rId300" Type="http://schemas.openxmlformats.org/officeDocument/2006/relationships/image" Target="media/image145.png"/><Relationship Id="rId60" Type="http://schemas.openxmlformats.org/officeDocument/2006/relationships/image" Target="media/image27.png"/><Relationship Id="rId81" Type="http://schemas.openxmlformats.org/officeDocument/2006/relationships/oleObject" Target="embeddings/oleObject37.bin"/><Relationship Id="rId135" Type="http://schemas.openxmlformats.org/officeDocument/2006/relationships/image" Target="media/image63.png"/><Relationship Id="rId156" Type="http://schemas.openxmlformats.org/officeDocument/2006/relationships/oleObject" Target="embeddings/oleObject73.bin"/><Relationship Id="rId177" Type="http://schemas.openxmlformats.org/officeDocument/2006/relationships/image" Target="media/image84.png"/><Relationship Id="rId198" Type="http://schemas.openxmlformats.org/officeDocument/2006/relationships/oleObject" Target="embeddings/oleObject94.bin"/><Relationship Id="rId321" Type="http://schemas.openxmlformats.org/officeDocument/2006/relationships/oleObject" Target="embeddings/oleObject156.bin"/><Relationship Id="rId342" Type="http://schemas.openxmlformats.org/officeDocument/2006/relationships/theme" Target="theme/theme1.xml"/><Relationship Id="rId202" Type="http://schemas.openxmlformats.org/officeDocument/2006/relationships/oleObject" Target="embeddings/oleObject96.bin"/><Relationship Id="rId223" Type="http://schemas.openxmlformats.org/officeDocument/2006/relationships/image" Target="media/image107.png"/><Relationship Id="rId244" Type="http://schemas.openxmlformats.org/officeDocument/2006/relationships/oleObject" Target="embeddings/oleObject117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265" Type="http://schemas.openxmlformats.org/officeDocument/2006/relationships/image" Target="media/image128.png"/><Relationship Id="rId286" Type="http://schemas.openxmlformats.org/officeDocument/2006/relationships/oleObject" Target="embeddings/oleObject138.bin"/><Relationship Id="rId50" Type="http://schemas.openxmlformats.org/officeDocument/2006/relationships/image" Target="media/image22.png"/><Relationship Id="rId104" Type="http://schemas.openxmlformats.org/officeDocument/2006/relationships/image" Target="media/image49.png"/><Relationship Id="rId125" Type="http://schemas.openxmlformats.org/officeDocument/2006/relationships/image" Target="media/image58.png"/><Relationship Id="rId146" Type="http://schemas.openxmlformats.org/officeDocument/2006/relationships/oleObject" Target="embeddings/oleObject68.bin"/><Relationship Id="rId167" Type="http://schemas.openxmlformats.org/officeDocument/2006/relationships/image" Target="media/image79.png"/><Relationship Id="rId188" Type="http://schemas.openxmlformats.org/officeDocument/2006/relationships/oleObject" Target="embeddings/oleObject89.bin"/><Relationship Id="rId311" Type="http://schemas.openxmlformats.org/officeDocument/2006/relationships/oleObject" Target="embeddings/oleObject151.bin"/><Relationship Id="rId332" Type="http://schemas.openxmlformats.org/officeDocument/2006/relationships/image" Target="media/image161.png"/><Relationship Id="rId71" Type="http://schemas.openxmlformats.org/officeDocument/2006/relationships/oleObject" Target="embeddings/oleObject32.bin"/><Relationship Id="rId92" Type="http://schemas.openxmlformats.org/officeDocument/2006/relationships/image" Target="media/image43.png"/><Relationship Id="rId213" Type="http://schemas.openxmlformats.org/officeDocument/2006/relationships/image" Target="media/image102.png"/><Relationship Id="rId234" Type="http://schemas.openxmlformats.org/officeDocument/2006/relationships/oleObject" Target="embeddings/oleObject11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3.png"/><Relationship Id="rId276" Type="http://schemas.openxmlformats.org/officeDocument/2006/relationships/oleObject" Target="embeddings/oleObject133.bin"/><Relationship Id="rId297" Type="http://schemas.openxmlformats.org/officeDocument/2006/relationships/oleObject" Target="embeddings/oleObject144.bin"/><Relationship Id="rId40" Type="http://schemas.openxmlformats.org/officeDocument/2006/relationships/image" Target="media/image17.png"/><Relationship Id="rId115" Type="http://schemas.openxmlformats.org/officeDocument/2006/relationships/footer" Target="footer1.xml"/><Relationship Id="rId136" Type="http://schemas.openxmlformats.org/officeDocument/2006/relationships/oleObject" Target="embeddings/oleObject63.bin"/><Relationship Id="rId157" Type="http://schemas.openxmlformats.org/officeDocument/2006/relationships/image" Target="media/image74.png"/><Relationship Id="rId178" Type="http://schemas.openxmlformats.org/officeDocument/2006/relationships/oleObject" Target="embeddings/oleObject84.bin"/><Relationship Id="rId301" Type="http://schemas.openxmlformats.org/officeDocument/2006/relationships/oleObject" Target="embeddings/oleObject146.bin"/><Relationship Id="rId322" Type="http://schemas.openxmlformats.org/officeDocument/2006/relationships/image" Target="media/image156.png"/><Relationship Id="rId61" Type="http://schemas.openxmlformats.org/officeDocument/2006/relationships/oleObject" Target="embeddings/oleObject27.bin"/><Relationship Id="rId82" Type="http://schemas.openxmlformats.org/officeDocument/2006/relationships/image" Target="media/image38.png"/><Relationship Id="rId199" Type="http://schemas.openxmlformats.org/officeDocument/2006/relationships/image" Target="media/image95.png"/><Relationship Id="rId203" Type="http://schemas.openxmlformats.org/officeDocument/2006/relationships/image" Target="media/image97.png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7.bin"/><Relationship Id="rId245" Type="http://schemas.openxmlformats.org/officeDocument/2006/relationships/image" Target="media/image118.png"/><Relationship Id="rId266" Type="http://schemas.openxmlformats.org/officeDocument/2006/relationships/oleObject" Target="embeddings/oleObject128.bin"/><Relationship Id="rId287" Type="http://schemas.openxmlformats.org/officeDocument/2006/relationships/image" Target="media/image139.png"/><Relationship Id="rId30" Type="http://schemas.openxmlformats.org/officeDocument/2006/relationships/image" Target="media/image12.png"/><Relationship Id="rId105" Type="http://schemas.openxmlformats.org/officeDocument/2006/relationships/oleObject" Target="embeddings/oleObject49.bin"/><Relationship Id="rId126" Type="http://schemas.openxmlformats.org/officeDocument/2006/relationships/oleObject" Target="embeddings/oleObject58.bin"/><Relationship Id="rId147" Type="http://schemas.openxmlformats.org/officeDocument/2006/relationships/image" Target="media/image69.png"/><Relationship Id="rId168" Type="http://schemas.openxmlformats.org/officeDocument/2006/relationships/oleObject" Target="embeddings/oleObject79.bin"/><Relationship Id="rId312" Type="http://schemas.openxmlformats.org/officeDocument/2006/relationships/image" Target="media/image151.png"/><Relationship Id="rId333" Type="http://schemas.openxmlformats.org/officeDocument/2006/relationships/oleObject" Target="embeddings/oleObject162.bin"/><Relationship Id="rId51" Type="http://schemas.openxmlformats.org/officeDocument/2006/relationships/oleObject" Target="embeddings/oleObject22.bin"/><Relationship Id="rId72" Type="http://schemas.openxmlformats.org/officeDocument/2006/relationships/image" Target="media/image33.png"/><Relationship Id="rId93" Type="http://schemas.openxmlformats.org/officeDocument/2006/relationships/oleObject" Target="embeddings/oleObject43.bin"/><Relationship Id="rId189" Type="http://schemas.openxmlformats.org/officeDocument/2006/relationships/image" Target="media/image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\Draft%20products%202016\2016%207%2010%20Assessment%20Bank\Year%207%208%20Test%20Template%202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E1A0EB67D644D468E8E30A87F441C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BBD04F-375E-4B70-9148-59FE4ED18541}"/>
      </w:docPartPr>
      <w:docPartBody>
        <w:p w:rsidR="002B1950" w:rsidRDefault="001F417A">
          <w:pPr>
            <w:pStyle w:val="7E1A0EB67D644D468E8E30A87F441C2A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5180201158C74EDABA0785B1C06E8B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E66922-C75B-475C-8C2B-8FA138AA056F}"/>
      </w:docPartPr>
      <w:docPartBody>
        <w:p w:rsidR="002B1950" w:rsidRDefault="001F417A">
          <w:pPr>
            <w:pStyle w:val="5180201158C74EDABA0785B1C06E8B77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7C7FB56727334CD8B8A797701CEA0F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C7B2B8-960B-43EF-8866-3AC202DCAFE5}"/>
      </w:docPartPr>
      <w:docPartBody>
        <w:p w:rsidR="002B1950" w:rsidRDefault="001F417A">
          <w:pPr>
            <w:pStyle w:val="7C7FB56727334CD8B8A797701CEA0FE0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1379147407294D78A865924B21113A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0B7F25-2F1E-4DE8-8016-6F2556D0814C}"/>
      </w:docPartPr>
      <w:docPartBody>
        <w:p w:rsidR="002B1950" w:rsidRDefault="001F417A">
          <w:pPr>
            <w:pStyle w:val="1379147407294D78A865924B21113ADB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6C45D202879D4295812C818D03BB37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D0B9C5-73E9-417F-B0FF-CA0B7C6A7A92}"/>
      </w:docPartPr>
      <w:docPartBody>
        <w:p w:rsidR="002B1950" w:rsidRDefault="001F417A">
          <w:pPr>
            <w:pStyle w:val="6C45D202879D4295812C818D03BB37BB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30A5912557604F5FADF8B910125018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C1523E-E873-484D-BBB1-5D9A97E528A8}"/>
      </w:docPartPr>
      <w:docPartBody>
        <w:p w:rsidR="002B1950" w:rsidRDefault="001F417A">
          <w:pPr>
            <w:pStyle w:val="30A5912557604F5FADF8B910125018E8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4EEA6A70AC7A484CA4F55134BA8E50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07EA6D-3DB2-45ED-8FB5-65215CD62324}"/>
      </w:docPartPr>
      <w:docPartBody>
        <w:p w:rsidR="002B1950" w:rsidRDefault="001F417A">
          <w:pPr>
            <w:pStyle w:val="4EEA6A70AC7A484CA4F55134BA8E50F1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1ED94136BA7F4C6F9FC890DEE8444D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5EE20A-24AD-49C9-A650-2768B083B712}"/>
      </w:docPartPr>
      <w:docPartBody>
        <w:p w:rsidR="002B1950" w:rsidRDefault="001F417A">
          <w:pPr>
            <w:pStyle w:val="1ED94136BA7F4C6F9FC890DEE8444D8E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E46C08B3A1E642D588CBBF0621B257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FA531-E7D0-421F-AB6D-02D295E60530}"/>
      </w:docPartPr>
      <w:docPartBody>
        <w:p w:rsidR="002B1950" w:rsidRDefault="001F417A">
          <w:pPr>
            <w:pStyle w:val="E46C08B3A1E642D588CBBF0621B257E9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E060EC0EBBC84666976C1520F0FDEF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54EC3F-B8A1-4A32-A2DE-1CBC9816AD1E}"/>
      </w:docPartPr>
      <w:docPartBody>
        <w:p w:rsidR="002B1950" w:rsidRDefault="001F417A">
          <w:pPr>
            <w:pStyle w:val="E060EC0EBBC84666976C1520F0FDEF92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C1659D6894834BEDBB654DE2E12F48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1C5F24-32AF-4C92-AA73-8A3B4A71DAFA}"/>
      </w:docPartPr>
      <w:docPartBody>
        <w:p w:rsidR="002B1950" w:rsidRDefault="001F417A">
          <w:pPr>
            <w:pStyle w:val="C1659D6894834BEDBB654DE2E12F489E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CCE78926C22D449B8A918D2BD56E5B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9B68CC-4B53-42AD-8641-DD1874C6292B}"/>
      </w:docPartPr>
      <w:docPartBody>
        <w:p w:rsidR="002B1950" w:rsidRDefault="001F417A">
          <w:pPr>
            <w:pStyle w:val="CCE78926C22D449B8A918D2BD56E5B62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14CB607FDBC641F38B64D25A382E00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BFCB66-A669-455A-8ED2-0296789FC9EC}"/>
      </w:docPartPr>
      <w:docPartBody>
        <w:p w:rsidR="002B1950" w:rsidRDefault="001F417A">
          <w:pPr>
            <w:pStyle w:val="14CB607FDBC641F38B64D25A382E00FC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6C1CF4BB9C744833BEEBE87469B158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DED6A2-9EBF-4C45-A72D-3C5301A96D10}"/>
      </w:docPartPr>
      <w:docPartBody>
        <w:p w:rsidR="002B1950" w:rsidRDefault="001F417A">
          <w:pPr>
            <w:pStyle w:val="6C1CF4BB9C744833BEEBE87469B158AF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75D4934F5A114BAFB08A325F4F2FC3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42916A-A509-4A40-B921-0A92B68DCC56}"/>
      </w:docPartPr>
      <w:docPartBody>
        <w:p w:rsidR="002B1950" w:rsidRDefault="001F417A">
          <w:pPr>
            <w:pStyle w:val="75D4934F5A114BAFB08A325F4F2FC3B0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1FB2DFDCA1EC4F58AA733635E36C88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A955F1-6E46-4ED9-B19F-A58C2908EFEA}"/>
      </w:docPartPr>
      <w:docPartBody>
        <w:p w:rsidR="002B1950" w:rsidRDefault="001F417A">
          <w:pPr>
            <w:pStyle w:val="1FB2DFDCA1EC4F58AA733635E36C88C1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7DE51C8E4F084F949C0833C2C4DDF9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80F4C-1AB8-436F-9E41-0D12003752E2}"/>
      </w:docPartPr>
      <w:docPartBody>
        <w:p w:rsidR="002B1950" w:rsidRDefault="001F417A">
          <w:pPr>
            <w:pStyle w:val="7DE51C8E4F084F949C0833C2C4DDF995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17A"/>
    <w:rsid w:val="001F417A"/>
    <w:rsid w:val="002B1950"/>
    <w:rsid w:val="004C3D37"/>
    <w:rsid w:val="00CA4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7E1A0EB67D644D468E8E30A87F441C2A">
    <w:name w:val="7E1A0EB67D644D468E8E30A87F441C2A"/>
  </w:style>
  <w:style w:type="paragraph" w:customStyle="1" w:styleId="5180201158C74EDABA0785B1C06E8B77">
    <w:name w:val="5180201158C74EDABA0785B1C06E8B77"/>
  </w:style>
  <w:style w:type="paragraph" w:customStyle="1" w:styleId="7C7FB56727334CD8B8A797701CEA0FE0">
    <w:name w:val="7C7FB56727334CD8B8A797701CEA0FE0"/>
  </w:style>
  <w:style w:type="paragraph" w:customStyle="1" w:styleId="1379147407294D78A865924B21113ADB">
    <w:name w:val="1379147407294D78A865924B21113ADB"/>
  </w:style>
  <w:style w:type="paragraph" w:customStyle="1" w:styleId="6C45D202879D4295812C818D03BB37BB">
    <w:name w:val="6C45D202879D4295812C818D03BB37BB"/>
  </w:style>
  <w:style w:type="paragraph" w:customStyle="1" w:styleId="30A5912557604F5FADF8B910125018E8">
    <w:name w:val="30A5912557604F5FADF8B910125018E8"/>
  </w:style>
  <w:style w:type="paragraph" w:customStyle="1" w:styleId="4EEA6A70AC7A484CA4F55134BA8E50F1">
    <w:name w:val="4EEA6A70AC7A484CA4F55134BA8E50F1"/>
  </w:style>
  <w:style w:type="paragraph" w:customStyle="1" w:styleId="1ED94136BA7F4C6F9FC890DEE8444D8E">
    <w:name w:val="1ED94136BA7F4C6F9FC890DEE8444D8E"/>
  </w:style>
  <w:style w:type="paragraph" w:customStyle="1" w:styleId="0AB5811417D4428CB65281CF3FE05082">
    <w:name w:val="0AB5811417D4428CB65281CF3FE05082"/>
  </w:style>
  <w:style w:type="paragraph" w:customStyle="1" w:styleId="E46C08B3A1E642D588CBBF0621B257E9">
    <w:name w:val="E46C08B3A1E642D588CBBF0621B257E9"/>
  </w:style>
  <w:style w:type="paragraph" w:customStyle="1" w:styleId="98ECE13A662B43E9AD347F7337C666BE">
    <w:name w:val="98ECE13A662B43E9AD347F7337C666BE"/>
  </w:style>
  <w:style w:type="paragraph" w:customStyle="1" w:styleId="650B226217D04D9187C3DFF7273514C6">
    <w:name w:val="650B226217D04D9187C3DFF7273514C6"/>
  </w:style>
  <w:style w:type="paragraph" w:customStyle="1" w:styleId="E060EC0EBBC84666976C1520F0FDEF92">
    <w:name w:val="E060EC0EBBC84666976C1520F0FDEF92"/>
  </w:style>
  <w:style w:type="paragraph" w:customStyle="1" w:styleId="C1659D6894834BEDBB654DE2E12F489E">
    <w:name w:val="C1659D6894834BEDBB654DE2E12F489E"/>
  </w:style>
  <w:style w:type="paragraph" w:customStyle="1" w:styleId="CCE78926C22D449B8A918D2BD56E5B62">
    <w:name w:val="CCE78926C22D449B8A918D2BD56E5B62"/>
  </w:style>
  <w:style w:type="paragraph" w:customStyle="1" w:styleId="14CB607FDBC641F38B64D25A382E00FC">
    <w:name w:val="14CB607FDBC641F38B64D25A382E00FC"/>
  </w:style>
  <w:style w:type="paragraph" w:customStyle="1" w:styleId="6C1CF4BB9C744833BEEBE87469B158AF">
    <w:name w:val="6C1CF4BB9C744833BEEBE87469B158AF"/>
  </w:style>
  <w:style w:type="paragraph" w:customStyle="1" w:styleId="75D4934F5A114BAFB08A325F4F2FC3B0">
    <w:name w:val="75D4934F5A114BAFB08A325F4F2FC3B0"/>
  </w:style>
  <w:style w:type="paragraph" w:customStyle="1" w:styleId="1FB2DFDCA1EC4F58AA733635E36C88C1">
    <w:name w:val="1FB2DFDCA1EC4F58AA733635E36C88C1"/>
  </w:style>
  <w:style w:type="paragraph" w:customStyle="1" w:styleId="7DE51C8E4F084F949C0833C2C4DDF995">
    <w:name w:val="7DE51C8E4F084F949C0833C2C4DDF995"/>
  </w:style>
  <w:style w:type="paragraph" w:customStyle="1" w:styleId="6203AC911243498EAE29E8B300EFA69D">
    <w:name w:val="6203AC911243498EAE29E8B300EFA69D"/>
  </w:style>
  <w:style w:type="paragraph" w:customStyle="1" w:styleId="AEC3B212710E42948E8FA6F8E06CEF84">
    <w:name w:val="AEC3B212710E42948E8FA6F8E06CEF84"/>
  </w:style>
  <w:style w:type="paragraph" w:customStyle="1" w:styleId="5F36628E5C3D4DD3B182D3FC860C658E">
    <w:name w:val="5F36628E5C3D4DD3B182D3FC860C658E"/>
  </w:style>
  <w:style w:type="paragraph" w:customStyle="1" w:styleId="015EC557D2C04B77BA1EA24B40500622">
    <w:name w:val="015EC557D2C04B77BA1EA24B405006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5BA845-AF1A-4A2D-B13D-178E49498E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2016</Template>
  <TotalTime>0</TotalTime>
  <Pages>20</Pages>
  <Words>1677</Words>
  <Characters>9559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Angle Properties</vt:lpstr>
    </vt:vector>
  </TitlesOfParts>
  <Company>Western Mathematics</Company>
  <LinksUpToDate>false</LinksUpToDate>
  <CharactersWithSpaces>11214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Angle Properties</dc:title>
  <dc:subject/>
  <dc:creator>Garry</dc:creator>
  <cp:keywords/>
  <dc:description>School Name</dc:description>
  <cp:lastModifiedBy>Garry Thorn</cp:lastModifiedBy>
  <cp:revision>2</cp:revision>
  <dcterms:created xsi:type="dcterms:W3CDTF">2017-05-21T11:27:00Z</dcterms:created>
  <dcterms:modified xsi:type="dcterms:W3CDTF">2017-05-21T11:27:00Z</dcterms:modified>
  <cp:category>Year 7</cp:category>
  <cp:contentStatus>2017</cp:contentStatus>
</cp:coreProperties>
</file>