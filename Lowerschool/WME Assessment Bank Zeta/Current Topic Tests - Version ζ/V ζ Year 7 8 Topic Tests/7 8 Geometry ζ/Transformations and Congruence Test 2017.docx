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632" w:type="dxa"/>
        <w:tblInd w:w="-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left w:w="85" w:type="dxa"/>
          <w:bottom w:w="85" w:type="dxa"/>
          <w:right w:w="85" w:type="dxa"/>
        </w:tblCellMar>
        <w:tblLook w:val="04A0" w:firstRow="1" w:lastRow="0" w:firstColumn="1" w:lastColumn="0" w:noHBand="0" w:noVBand="1"/>
      </w:tblPr>
      <w:tblGrid>
        <w:gridCol w:w="658"/>
        <w:gridCol w:w="1044"/>
        <w:gridCol w:w="5760"/>
        <w:gridCol w:w="3170"/>
      </w:tblGrid>
      <w:tr w:rsidR="00E2596F" w:rsidTr="00CE1D1F">
        <w:trPr>
          <w:cantSplit/>
          <w:trHeight w:val="680"/>
        </w:trPr>
        <w:tc>
          <w:tcPr>
            <w:tcW w:w="10632" w:type="dxa"/>
            <w:gridSpan w:val="4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48"/>
                <w:szCs w:val="48"/>
              </w:rPr>
              <w:alias w:val="Comments"/>
              <w:tag w:val=""/>
              <w:id w:val="365187126"/>
              <w:placeholder>
                <w:docPart w:val="576C9B4C4F7D448196735A229E96426D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E2596F" w:rsidRPr="0027637B" w:rsidRDefault="001E6A76" w:rsidP="00E2596F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48"/>
                    <w:szCs w:val="48"/>
                  </w:rPr>
                </w:pPr>
                <w:r>
                  <w:rPr>
                    <w:rFonts w:ascii="Baskerville Old Face" w:hAnsi="Baskerville Old Face"/>
                    <w:i/>
                    <w:sz w:val="48"/>
                    <w:szCs w:val="48"/>
                  </w:rPr>
                  <w:t>School Name</w:t>
                </w:r>
              </w:p>
            </w:sdtContent>
          </w:sdt>
          <w:p w:rsidR="00E2596F" w:rsidRPr="00E2596F" w:rsidRDefault="00960538" w:rsidP="00E2596F">
            <w:pPr>
              <w:pStyle w:val="Header"/>
              <w:jc w:val="center"/>
              <w:rPr>
                <w:rFonts w:ascii="Baskerville Old Face" w:hAnsi="Baskerville Old Face"/>
                <w:i/>
                <w:sz w:val="52"/>
                <w:szCs w:val="52"/>
              </w:rPr>
            </w:pPr>
            <w:r>
              <w:rPr>
                <w:rFonts w:ascii="Baskerville Old Face" w:hAnsi="Baskerville Old Face"/>
                <w:i/>
                <w:sz w:val="52"/>
                <w:szCs w:val="52"/>
              </w:rPr>
              <w:t>Mathematics</w:t>
            </w:r>
            <w:r w:rsidR="00E2596F" w:rsidRPr="0027637B">
              <w:rPr>
                <w:rFonts w:ascii="Baskerville Old Face" w:hAnsi="Baskerville Old Face"/>
                <w:i/>
                <w:sz w:val="52"/>
                <w:szCs w:val="52"/>
              </w:rPr>
              <w:t xml:space="preserve">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1106421739"/>
                <w:placeholder>
                  <w:docPart w:val="FAB237C3FD0F438891F5B4BE13B9CBCE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360685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1B1E4E" w:rsidTr="001B1E4E">
        <w:trPr>
          <w:cantSplit/>
          <w:trHeight w:val="680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903724393"/>
            <w:placeholder>
              <w:docPart w:val="6762E1286D484D778F4DF188EA946E0F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702" w:type="dxa"/>
                <w:gridSpan w:val="2"/>
                <w:shd w:val="clear" w:color="auto" w:fill="B6DDE8" w:themeFill="accent5" w:themeFillTint="66"/>
                <w:vAlign w:val="center"/>
              </w:tcPr>
              <w:p w:rsidR="001B1E4E" w:rsidRPr="00325745" w:rsidRDefault="00A50622" w:rsidP="001B1E4E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 xml:space="preserve">Year </w:t>
                </w:r>
                <w:r w:rsidR="00562779">
                  <w:rPr>
                    <w:rFonts w:ascii="Times New Roman" w:hAnsi="Times New Roman"/>
                    <w:sz w:val="36"/>
                    <w:szCs w:val="36"/>
                  </w:rPr>
                  <w:t>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1043896736"/>
            <w:placeholder>
              <w:docPart w:val="E9CA0AE2CE0947BBA7C39D47A133326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760" w:type="dxa"/>
                <w:shd w:val="clear" w:color="auto" w:fill="B6DDE8" w:themeFill="accent5" w:themeFillTint="66"/>
              </w:tcPr>
              <w:p w:rsidR="001B1E4E" w:rsidRPr="005C44C0" w:rsidRDefault="00562779" w:rsidP="001B1E4E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Transformations and Congruence</w:t>
                </w:r>
              </w:p>
            </w:tc>
          </w:sdtContent>
        </w:sdt>
        <w:tc>
          <w:tcPr>
            <w:tcW w:w="3170" w:type="dxa"/>
            <w:shd w:val="clear" w:color="auto" w:fill="002060"/>
            <w:vAlign w:val="center"/>
          </w:tcPr>
          <w:p w:rsidR="001B1E4E" w:rsidRDefault="001B1E4E" w:rsidP="001B1E4E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</w:t>
            </w:r>
            <w:r w:rsidRPr="0021035C">
              <w:rPr>
                <w:rFonts w:ascii="Times New Roman" w:hAnsi="Times New Roman"/>
                <w:color w:val="FFFFFF" w:themeColor="background1"/>
                <w:sz w:val="36"/>
                <w:szCs w:val="36"/>
                <w:shd w:val="clear" w:color="auto" w:fill="002060"/>
              </w:rPr>
              <w:t xml:space="preserve">n </w:t>
            </w: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</w:t>
            </w:r>
          </w:p>
          <w:p w:rsidR="00773A66" w:rsidRPr="00FC09DE" w:rsidRDefault="00773A66" w:rsidP="001B1E4E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Test</w:t>
            </w:r>
          </w:p>
        </w:tc>
      </w:tr>
      <w:tr w:rsidR="00562779" w:rsidTr="0021035C">
        <w:trPr>
          <w:cantSplit/>
          <w:trHeight w:val="851"/>
        </w:trPr>
        <w:tc>
          <w:tcPr>
            <w:tcW w:w="7462" w:type="dxa"/>
            <w:gridSpan w:val="3"/>
            <w:shd w:val="clear" w:color="auto" w:fill="B6DDE8" w:themeFill="accent5" w:themeFillTint="66"/>
          </w:tcPr>
          <w:p w:rsidR="00562779" w:rsidRDefault="00562779" w:rsidP="00562779">
            <w:pPr>
              <w:rPr>
                <w:rFonts w:ascii="Times New Roman" w:hAnsi="Times New Roman"/>
                <w:b/>
                <w:sz w:val="16"/>
                <w:szCs w:val="16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562779" w:rsidRDefault="00562779" w:rsidP="00562779">
            <w:pPr>
              <w:pStyle w:val="ListParagraph"/>
              <w:numPr>
                <w:ilvl w:val="0"/>
                <w:numId w:val="24"/>
              </w:numPr>
              <w:spacing w:after="200" w:line="276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Describe translations, reflections in an axis, and rotations of multiples of 90° on the Cartesian plane using coordinates. Identify line and rotational symmetries (ACMMG181)</w:t>
            </w:r>
          </w:p>
          <w:p w:rsidR="00562779" w:rsidRDefault="00562779" w:rsidP="00562779">
            <w:pPr>
              <w:pStyle w:val="ListParagraph"/>
              <w:numPr>
                <w:ilvl w:val="0"/>
                <w:numId w:val="24"/>
              </w:numPr>
              <w:spacing w:after="200" w:line="276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Define congruence of plane shapes using transformations (ACMMG200)</w:t>
            </w:r>
          </w:p>
          <w:p w:rsidR="00562779" w:rsidRDefault="00562779" w:rsidP="00562779">
            <w:pPr>
              <w:pStyle w:val="ListParagraph"/>
              <w:numPr>
                <w:ilvl w:val="0"/>
                <w:numId w:val="24"/>
              </w:numPr>
              <w:spacing w:after="200" w:line="276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Develop the conditions for congruence of triangles (ACMMG201)</w:t>
            </w:r>
          </w:p>
          <w:p w:rsidR="00562779" w:rsidRPr="00C56E1E" w:rsidRDefault="00562779" w:rsidP="00562779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Establish properties of quadrilaterals using congruent triangles and angle properties, and solve related numerical problems using reasoning (ACMMG202)</w:t>
            </w:r>
          </w:p>
        </w:tc>
        <w:tc>
          <w:tcPr>
            <w:tcW w:w="3170" w:type="dxa"/>
            <w:shd w:val="clear" w:color="auto" w:fill="B6DDE8" w:themeFill="accent5" w:themeFillTint="66"/>
          </w:tcPr>
          <w:p w:rsidR="00562779" w:rsidRDefault="00562779" w:rsidP="0056277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562779" w:rsidRPr="00325745" w:rsidRDefault="00562779" w:rsidP="00562779">
            <w:pPr>
              <w:rPr>
                <w:rFonts w:ascii="Times New Roman" w:hAnsi="Times New Roman"/>
                <w:sz w:val="36"/>
                <w:szCs w:val="36"/>
              </w:rPr>
            </w:pPr>
            <w:r w:rsidRPr="00204CB2">
              <w:rPr>
                <w:rFonts w:ascii="Times New Roman" w:hAnsi="Times New Roman"/>
                <w:sz w:val="24"/>
                <w:szCs w:val="24"/>
              </w:rPr>
              <w:t>Name</w:t>
            </w:r>
            <w:r>
              <w:rPr>
                <w:rFonts w:ascii="Times New Roman" w:hAnsi="Times New Roman"/>
                <w:sz w:val="28"/>
                <w:szCs w:val="28"/>
              </w:rPr>
              <w:t>_________________</w:t>
            </w:r>
          </w:p>
        </w:tc>
      </w:tr>
      <w:tr w:rsidR="00A82BA8" w:rsidTr="001B1E4E">
        <w:trPr>
          <w:cantSplit/>
          <w:trHeight w:val="454"/>
        </w:trPr>
        <w:tc>
          <w:tcPr>
            <w:tcW w:w="10632" w:type="dxa"/>
            <w:gridSpan w:val="4"/>
            <w:shd w:val="clear" w:color="auto" w:fill="B6DDE8" w:themeFill="accent5" w:themeFillTint="66"/>
          </w:tcPr>
          <w:p w:rsidR="00A82BA8" w:rsidRDefault="00A82BA8" w:rsidP="00364163">
            <w:pPr>
              <w:rPr>
                <w:b/>
                <w:sz w:val="32"/>
                <w:szCs w:val="32"/>
              </w:rPr>
            </w:pPr>
            <w:r>
              <w:br w:type="page"/>
            </w:r>
            <w:r>
              <w:rPr>
                <w:b/>
                <w:sz w:val="32"/>
                <w:szCs w:val="32"/>
              </w:rPr>
              <w:t xml:space="preserve">Section 1         </w:t>
            </w:r>
            <w:r w:rsidR="001B0750">
              <w:rPr>
                <w:sz w:val="28"/>
                <w:szCs w:val="28"/>
              </w:rPr>
              <w:t>Short Answer</w:t>
            </w:r>
            <w:r>
              <w:rPr>
                <w:sz w:val="28"/>
                <w:szCs w:val="28"/>
              </w:rPr>
              <w:t xml:space="preserve"> Section</w:t>
            </w:r>
          </w:p>
        </w:tc>
      </w:tr>
      <w:tr w:rsidR="00A82BA8" w:rsidTr="001B1E4E">
        <w:trPr>
          <w:cantSplit/>
          <w:trHeight w:val="624"/>
        </w:trPr>
        <w:tc>
          <w:tcPr>
            <w:tcW w:w="10632" w:type="dxa"/>
            <w:gridSpan w:val="4"/>
            <w:shd w:val="clear" w:color="auto" w:fill="B6DDE8" w:themeFill="accent5" w:themeFillTint="66"/>
          </w:tcPr>
          <w:p w:rsidR="00A82BA8" w:rsidRDefault="00A82BA8" w:rsidP="0036416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Write all working and answers in the spaces provided on this test paper.</w:t>
            </w:r>
          </w:p>
          <w:p w:rsidR="00773A66" w:rsidRPr="00773A66" w:rsidRDefault="00773A66" w:rsidP="00364163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773A66">
              <w:rPr>
                <w:rFonts w:ascii="Times New Roman" w:hAnsi="Times New Roman"/>
                <w:b/>
                <w:sz w:val="24"/>
                <w:szCs w:val="24"/>
              </w:rPr>
              <w:t>Geometric Instruments will be needed for this test.</w:t>
            </w:r>
          </w:p>
          <w:p w:rsidR="00A82BA8" w:rsidRDefault="00A82BA8" w:rsidP="003641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B2247" w:rsidTr="00364163">
        <w:trPr>
          <w:cantSplit/>
          <w:trHeight w:val="851"/>
        </w:trPr>
        <w:tc>
          <w:tcPr>
            <w:tcW w:w="658" w:type="dxa"/>
            <w:tcBorders>
              <w:bottom w:val="single" w:sz="4" w:space="0" w:color="auto"/>
            </w:tcBorders>
            <w:shd w:val="clear" w:color="auto" w:fill="5DFF5D"/>
          </w:tcPr>
          <w:p w:rsidR="00FB2247" w:rsidRPr="001B3341" w:rsidRDefault="00FB2247" w:rsidP="00FB2247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:rsidR="00FB2247" w:rsidRPr="00773A66" w:rsidRDefault="00BB4B30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drawing>
                <wp:anchor distT="0" distB="0" distL="114300" distR="114300" simplePos="0" relativeHeight="252066816" behindDoc="0" locked="0" layoutInCell="1" allowOverlap="1" wp14:anchorId="121EC32A" wp14:editId="4131ED56">
                  <wp:simplePos x="0" y="0"/>
                  <wp:positionH relativeFrom="column">
                    <wp:posOffset>1834939</wp:posOffset>
                  </wp:positionH>
                  <wp:positionV relativeFrom="paragraph">
                    <wp:posOffset>244264</wp:posOffset>
                  </wp:positionV>
                  <wp:extent cx="2038350" cy="2038350"/>
                  <wp:effectExtent l="0" t="0" r="0" b="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350" cy="2038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B2247" w:rsidRPr="00773A66">
              <w:rPr>
                <w:b w:val="0"/>
              </w:rPr>
              <w:t>Questions 1 and 2 refer to the diagram below.</w:t>
            </w:r>
          </w:p>
          <w:p w:rsidR="00FB2247" w:rsidRPr="00773A66" w:rsidRDefault="00FB2247" w:rsidP="00275C57">
            <w:pPr>
              <w:pStyle w:val="QuestionStyle"/>
              <w:rPr>
                <w:b w:val="0"/>
              </w:rPr>
            </w:pPr>
          </w:p>
          <w:p w:rsidR="00FB2247" w:rsidRPr="00773A66" w:rsidRDefault="00FB2247" w:rsidP="00275C57">
            <w:pPr>
              <w:pStyle w:val="QuestionStyle"/>
              <w:rPr>
                <w:b w:val="0"/>
              </w:rPr>
            </w:pPr>
          </w:p>
          <w:p w:rsidR="00FB2247" w:rsidRPr="00773A66" w:rsidRDefault="00FB2247" w:rsidP="00275C57">
            <w:pPr>
              <w:pStyle w:val="QuestionStyle"/>
              <w:rPr>
                <w:b w:val="0"/>
              </w:rPr>
            </w:pPr>
          </w:p>
          <w:p w:rsidR="00FB2247" w:rsidRPr="00773A66" w:rsidRDefault="00FB2247" w:rsidP="00275C57">
            <w:pPr>
              <w:pStyle w:val="QuestionStyle"/>
              <w:rPr>
                <w:b w:val="0"/>
              </w:rPr>
            </w:pPr>
          </w:p>
          <w:p w:rsidR="00FB2247" w:rsidRPr="00773A66" w:rsidRDefault="00FB2247" w:rsidP="00275C57">
            <w:pPr>
              <w:pStyle w:val="QuestionStyle"/>
              <w:rPr>
                <w:b w:val="0"/>
              </w:rPr>
            </w:pPr>
          </w:p>
          <w:p w:rsidR="00FB2247" w:rsidRPr="00773A66" w:rsidRDefault="00FB2247" w:rsidP="00275C57">
            <w:pPr>
              <w:pStyle w:val="QuestionStyle"/>
              <w:rPr>
                <w:b w:val="0"/>
              </w:rPr>
            </w:pPr>
          </w:p>
          <w:p w:rsidR="006B162D" w:rsidRPr="00773A66" w:rsidRDefault="006B162D" w:rsidP="00275C57">
            <w:pPr>
              <w:pStyle w:val="QuestionStyle"/>
              <w:rPr>
                <w:b w:val="0"/>
              </w:rPr>
            </w:pPr>
          </w:p>
          <w:p w:rsidR="00FB2247" w:rsidRPr="00773A66" w:rsidRDefault="00FB2247" w:rsidP="00275C57">
            <w:pPr>
              <w:pStyle w:val="QuestionStyle"/>
              <w:rPr>
                <w:b w:val="0"/>
              </w:rPr>
            </w:pPr>
          </w:p>
        </w:tc>
      </w:tr>
      <w:tr w:rsidR="00FB2247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FB2247" w:rsidRPr="001B3341" w:rsidRDefault="00FB2247" w:rsidP="00FB2247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B2247" w:rsidRPr="00773A66" w:rsidRDefault="00FB2247" w:rsidP="00CE1D1F">
            <w:pPr>
              <w:pStyle w:val="QuestionStyle"/>
              <w:rPr>
                <w:b w:val="0"/>
              </w:rPr>
            </w:pPr>
            <w:r w:rsidRPr="00773A66">
              <w:rPr>
                <w:b w:val="0"/>
              </w:rPr>
              <w:t xml:space="preserve">Draw all the axes of line symmetry on the shape.                                                                                     </w:t>
            </w:r>
          </w:p>
        </w:tc>
      </w:tr>
      <w:tr w:rsidR="00FB2247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FB2247" w:rsidRPr="001B3341" w:rsidRDefault="00FB2247" w:rsidP="00FB2247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B2247" w:rsidRPr="00773A66" w:rsidRDefault="00FB2247" w:rsidP="00CE1D1F">
            <w:pPr>
              <w:pStyle w:val="QuestionStyle"/>
              <w:rPr>
                <w:b w:val="0"/>
              </w:rPr>
            </w:pPr>
            <w:r w:rsidRPr="00773A66">
              <w:rPr>
                <w:b w:val="0"/>
              </w:rPr>
              <w:t>What order of rotational symmetry does the shape have?</w:t>
            </w:r>
          </w:p>
          <w:p w:rsidR="00FB2247" w:rsidRPr="00773A66" w:rsidRDefault="00FB2247" w:rsidP="00CE1D1F">
            <w:pPr>
              <w:spacing w:after="120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FB2247" w:rsidRPr="00773A66" w:rsidRDefault="00FB2247" w:rsidP="00CE1D1F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773A66"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336AD63B" wp14:editId="24A9750B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27989</wp:posOffset>
                      </wp:positionV>
                      <wp:extent cx="4224655" cy="114300"/>
                      <wp:effectExtent l="0" t="0" r="23495" b="19050"/>
                      <wp:wrapNone/>
                      <wp:docPr id="253" name="Group 2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24655" cy="114300"/>
                                <a:chOff x="0" y="0"/>
                                <a:chExt cx="4224581" cy="114306"/>
                              </a:xfrm>
                            </wpg:grpSpPr>
                            <wps:wsp>
                              <wps:cNvPr id="25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03" cy="11430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53131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3887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3498" y="0"/>
                                  <a:ext cx="171503" cy="11430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23FFCD" id="Group 253" o:spid="_x0000_s1026" style="position:absolute;margin-left:7.2pt;margin-top:2.2pt;width:332.65pt;height:9pt;z-index:251693056" coordsize="42245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" strokeweight="1pt"/>
                      <v:roundrect id="AutoShape 3" o:spid="_x0000_s1028" style="position:absolute;left:40531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" strokeweight="1pt"/>
                      <v:roundrect id="AutoShape 5" o:spid="_x0000_s1029" style="position:absolute;left:26538;width:1709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" strokeweight="1pt"/>
                      <v:roundrect id="AutoShape 6" o:spid="_x0000_s1030" style="position:absolute;left:14034;width:1716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" strokeweight="1pt"/>
                    </v:group>
                  </w:pict>
                </mc:Fallback>
              </mc:AlternateContent>
            </w:r>
            <w:r w:rsidRPr="00773A66">
              <w:rPr>
                <w:rFonts w:ascii="Times New Roman" w:hAnsi="Times New Roman"/>
                <w:sz w:val="24"/>
                <w:szCs w:val="24"/>
              </w:rPr>
              <w:t xml:space="preserve">           Order 2                        Order 4                      Order 8                       It has none                                                                         </w:t>
            </w:r>
          </w:p>
        </w:tc>
      </w:tr>
      <w:tr w:rsidR="00FB2247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FB2247" w:rsidRPr="001B3341" w:rsidRDefault="00FB2247" w:rsidP="00FB2247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B2247" w:rsidRDefault="00FB2247" w:rsidP="00CE1D1F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 triangle </w:t>
            </w:r>
            <w:r w:rsidRPr="008F79DD">
              <w:rPr>
                <w:rFonts w:ascii="Times New Roman" w:hAnsi="Times New Roman"/>
                <w:i/>
                <w:sz w:val="24"/>
                <w:szCs w:val="24"/>
              </w:rPr>
              <w:t>ABC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is rotated through 180</w:t>
            </w:r>
            <w:r w:rsidRPr="008F79DD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about the point </w:t>
            </w:r>
            <w:r w:rsidRPr="008F79DD">
              <w:rPr>
                <w:rFonts w:ascii="Times New Roman" w:hAnsi="Times New Roman"/>
                <w:i/>
                <w:sz w:val="24"/>
                <w:szCs w:val="24"/>
              </w:rPr>
              <w:t>B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FB2247" w:rsidRDefault="00FB2247" w:rsidP="00CE1D1F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point does not change position?</w:t>
            </w:r>
          </w:p>
          <w:p w:rsidR="00FB2247" w:rsidRDefault="00FB2247" w:rsidP="00CE1D1F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</w:p>
          <w:p w:rsidR="00FB2247" w:rsidRDefault="00FB2247" w:rsidP="00CE1D1F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4080" behindDoc="0" locked="0" layoutInCell="1" allowOverlap="1" wp14:anchorId="13FBF825" wp14:editId="446B726A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44533</wp:posOffset>
                      </wp:positionV>
                      <wp:extent cx="213360" cy="883920"/>
                      <wp:effectExtent l="0" t="0" r="15240" b="11430"/>
                      <wp:wrapNone/>
                      <wp:docPr id="202" name="Group 2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0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C03A3C" id="Group 202" o:spid="_x0000_s1026" style="position:absolute;margin-left:30pt;margin-top:3.5pt;width:16.8pt;height:69.6pt;z-index:25169408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Every point changes position.</w:t>
            </w:r>
          </w:p>
          <w:p w:rsidR="00FB2247" w:rsidRDefault="00FB2247" w:rsidP="00CE1D1F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Point </w:t>
            </w:r>
            <w:r w:rsidRPr="005345F1">
              <w:rPr>
                <w:rFonts w:ascii="Times New Roman" w:hAnsi="Times New Roman"/>
                <w:i/>
                <w:sz w:val="24"/>
                <w:szCs w:val="24"/>
              </w:rPr>
              <w:t>A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does not change position.</w:t>
            </w:r>
          </w:p>
          <w:p w:rsidR="00FB2247" w:rsidRDefault="00FB2247" w:rsidP="00CE1D1F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Point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B </w:t>
            </w:r>
            <w:r>
              <w:rPr>
                <w:rFonts w:ascii="Times New Roman" w:hAnsi="Times New Roman"/>
                <w:sz w:val="24"/>
                <w:szCs w:val="24"/>
              </w:rPr>
              <w:t>does not change position.</w:t>
            </w:r>
          </w:p>
          <w:p w:rsidR="00FB2247" w:rsidRDefault="00FB2247" w:rsidP="00CE1D1F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Point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C </w:t>
            </w:r>
            <w:r>
              <w:rPr>
                <w:rFonts w:ascii="Times New Roman" w:hAnsi="Times New Roman"/>
                <w:sz w:val="24"/>
                <w:szCs w:val="24"/>
              </w:rPr>
              <w:t>does not change position.</w:t>
            </w:r>
          </w:p>
        </w:tc>
      </w:tr>
      <w:tr w:rsidR="00FB2247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FB2247" w:rsidRPr="001B3341" w:rsidRDefault="00FB2247" w:rsidP="00FB2247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Use geometric instruments to draw the image after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ABCDEF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is reflected in the line </w:t>
            </w:r>
            <w:r w:rsidRPr="00C505BC">
              <w:rPr>
                <w:rFonts w:ascii="Times New Roman" w:hAnsi="Times New Roman"/>
                <w:i/>
                <w:sz w:val="24"/>
                <w:szCs w:val="24"/>
              </w:rPr>
              <w:t>XY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FB2247" w:rsidRDefault="00BB4B30" w:rsidP="00FB224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2065792" behindDoc="0" locked="0" layoutInCell="1" allowOverlap="1" wp14:anchorId="69113794" wp14:editId="548E1842">
                  <wp:simplePos x="0" y="0"/>
                  <wp:positionH relativeFrom="column">
                    <wp:posOffset>543772</wp:posOffset>
                  </wp:positionH>
                  <wp:positionV relativeFrom="paragraph">
                    <wp:posOffset>98001</wp:posOffset>
                  </wp:positionV>
                  <wp:extent cx="4723765" cy="2571115"/>
                  <wp:effectExtent l="0" t="0" r="635" b="63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3765" cy="25711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2247" w:rsidRPr="00F97437" w:rsidRDefault="00FB2247" w:rsidP="00FB224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B162D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6B162D" w:rsidRPr="001B3341" w:rsidRDefault="006B162D" w:rsidP="006B162D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6B162D" w:rsidRDefault="006B162D" w:rsidP="006B162D">
            <w:pPr>
              <w:ind w:right="17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Use geometric instruments to draw the image after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 NOPQ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has been rotated through 270</w:t>
            </w:r>
            <w:r w:rsidRPr="00B477AD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in a clockwise direction.</w:t>
            </w:r>
          </w:p>
          <w:p w:rsidR="006B162D" w:rsidRDefault="00BB4B30" w:rsidP="006B162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2067840" behindDoc="0" locked="0" layoutInCell="1" allowOverlap="1" wp14:anchorId="6A45809A" wp14:editId="076391FA">
                  <wp:simplePos x="0" y="0"/>
                  <wp:positionH relativeFrom="column">
                    <wp:posOffset>1348105</wp:posOffset>
                  </wp:positionH>
                  <wp:positionV relativeFrom="paragraph">
                    <wp:posOffset>105198</wp:posOffset>
                  </wp:positionV>
                  <wp:extent cx="3123565" cy="3123565"/>
                  <wp:effectExtent l="0" t="0" r="635" b="635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3565" cy="31235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B162D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B162D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Default="006B162D" w:rsidP="00275C57">
            <w:pPr>
              <w:pStyle w:val="QuestionStyle"/>
            </w:pPr>
          </w:p>
          <w:p w:rsidR="006B162D" w:rsidRDefault="006B162D" w:rsidP="00275C57">
            <w:pPr>
              <w:pStyle w:val="QuestionStyle"/>
            </w:pPr>
          </w:p>
          <w:p w:rsidR="006B162D" w:rsidRDefault="006B162D" w:rsidP="00275C57">
            <w:pPr>
              <w:pStyle w:val="QuestionStyle"/>
            </w:pPr>
          </w:p>
          <w:p w:rsidR="006B162D" w:rsidRDefault="006B162D" w:rsidP="00275C57">
            <w:pPr>
              <w:pStyle w:val="QuestionStyle"/>
            </w:pPr>
          </w:p>
          <w:p w:rsidR="006B162D" w:rsidRDefault="006B162D" w:rsidP="00275C57">
            <w:pPr>
              <w:pStyle w:val="QuestionStyle"/>
            </w:pPr>
          </w:p>
          <w:p w:rsidR="006B162D" w:rsidRDefault="006B162D" w:rsidP="00275C57">
            <w:pPr>
              <w:pStyle w:val="QuestionStyle"/>
            </w:pPr>
          </w:p>
        </w:tc>
      </w:tr>
      <w:tr w:rsidR="006B162D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6B162D" w:rsidRPr="001B3341" w:rsidRDefault="006B162D" w:rsidP="006B162D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6B162D" w:rsidRPr="00CE1D1F" w:rsidRDefault="006B162D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>What order of rotational symmetry does the shape below have?</w:t>
            </w:r>
          </w:p>
          <w:p w:rsidR="006B162D" w:rsidRPr="00CE1D1F" w:rsidRDefault="00BB4B30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drawing>
                <wp:anchor distT="0" distB="0" distL="114300" distR="114300" simplePos="0" relativeHeight="252068864" behindDoc="0" locked="0" layoutInCell="1" allowOverlap="1" wp14:anchorId="11E3EB3B" wp14:editId="6FC3EDE1">
                  <wp:simplePos x="0" y="0"/>
                  <wp:positionH relativeFrom="column">
                    <wp:posOffset>2207472</wp:posOffset>
                  </wp:positionH>
                  <wp:positionV relativeFrom="paragraph">
                    <wp:posOffset>132504</wp:posOffset>
                  </wp:positionV>
                  <wp:extent cx="1657350" cy="1638300"/>
                  <wp:effectExtent l="0" t="0" r="0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638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B162D" w:rsidRPr="00CE1D1F" w:rsidRDefault="006B162D" w:rsidP="00275C57">
            <w:pPr>
              <w:pStyle w:val="QuestionStyle"/>
              <w:rPr>
                <w:b w:val="0"/>
              </w:rPr>
            </w:pPr>
          </w:p>
          <w:p w:rsidR="006B162D" w:rsidRPr="00CE1D1F" w:rsidRDefault="006B162D" w:rsidP="00275C57">
            <w:pPr>
              <w:pStyle w:val="QuestionStyle"/>
              <w:rPr>
                <w:b w:val="0"/>
              </w:rPr>
            </w:pPr>
          </w:p>
          <w:p w:rsidR="006B162D" w:rsidRPr="00CE1D1F" w:rsidRDefault="006B162D" w:rsidP="00275C57">
            <w:pPr>
              <w:pStyle w:val="QuestionStyle"/>
              <w:rPr>
                <w:b w:val="0"/>
              </w:rPr>
            </w:pPr>
          </w:p>
          <w:p w:rsidR="006B162D" w:rsidRPr="00CE1D1F" w:rsidRDefault="006B162D" w:rsidP="00275C57">
            <w:pPr>
              <w:pStyle w:val="QuestionStyle"/>
              <w:rPr>
                <w:b w:val="0"/>
              </w:rPr>
            </w:pPr>
          </w:p>
          <w:p w:rsidR="006B162D" w:rsidRPr="00CE1D1F" w:rsidRDefault="006B162D" w:rsidP="00275C57">
            <w:pPr>
              <w:pStyle w:val="QuestionStyle"/>
              <w:rPr>
                <w:b w:val="0"/>
              </w:rPr>
            </w:pPr>
          </w:p>
          <w:p w:rsidR="006B162D" w:rsidRPr="00CE1D1F" w:rsidRDefault="006B162D" w:rsidP="00275C57">
            <w:pPr>
              <w:pStyle w:val="QuestionStyle"/>
              <w:rPr>
                <w:b w:val="0"/>
              </w:rPr>
            </w:pPr>
          </w:p>
          <w:p w:rsidR="006B162D" w:rsidRPr="00CE1D1F" w:rsidRDefault="006B162D" w:rsidP="006B162D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6B162D" w:rsidRPr="00CE1D1F" w:rsidRDefault="006B162D" w:rsidP="006B162D">
            <w:pPr>
              <w:rPr>
                <w:rFonts w:ascii="Times New Roman" w:hAnsi="Times New Roman"/>
              </w:rPr>
            </w:pPr>
            <w:r w:rsidRPr="00CE1D1F">
              <w:rPr>
                <w:rFonts w:ascii="Times New Roman" w:hAnsi="Times New Roman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4A89BA76" wp14:editId="20C32619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6350</wp:posOffset>
                      </wp:positionV>
                      <wp:extent cx="4362450" cy="114300"/>
                      <wp:effectExtent l="0" t="0" r="19050" b="19050"/>
                      <wp:wrapNone/>
                      <wp:docPr id="207" name="Group 2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0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4E2CD2B" id="Group 207" o:spid="_x0000_s1026" style="position:absolute;margin-left:16pt;margin-top:.5pt;width:343.5pt;height:9pt;z-index:251695104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">
                      <v:roundrect id="AutoShape 3" o:spid="_x0000_s1027" style="position:absolute;left:41910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Pr="00CE1D1F">
              <w:rPr>
                <w:rFonts w:ascii="Times New Roman" w:hAnsi="Times New Roman"/>
              </w:rPr>
              <w:t xml:space="preserve">                None                                  2                                    3                                   6</w:t>
            </w:r>
          </w:p>
        </w:tc>
      </w:tr>
      <w:tr w:rsidR="006B162D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6B162D" w:rsidRPr="001B3341" w:rsidRDefault="006B162D" w:rsidP="006B162D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  <w:r w:rsidRPr="00EF6C50">
              <w:rPr>
                <w:rFonts w:ascii="Times New Roman" w:hAnsi="Times New Roman"/>
                <w:sz w:val="24"/>
                <w:szCs w:val="24"/>
              </w:rPr>
              <w:t xml:space="preserve">Use geometric instruments to draw the image after </w:t>
            </w:r>
            <w:r w:rsidRPr="00EF6C50">
              <w:rPr>
                <w:rFonts w:ascii="Times New Roman" w:hAnsi="Times New Roman"/>
                <w:i/>
                <w:sz w:val="24"/>
                <w:szCs w:val="24"/>
              </w:rPr>
              <w:t>EFGH</w:t>
            </w:r>
            <w:r w:rsidRPr="00EF6C50">
              <w:rPr>
                <w:rFonts w:ascii="Times New Roman" w:hAnsi="Times New Roman"/>
                <w:sz w:val="24"/>
                <w:szCs w:val="24"/>
              </w:rPr>
              <w:t xml:space="preserve"> is translated in the distance and direction indicated by the arrow.</w:t>
            </w:r>
          </w:p>
          <w:p w:rsidR="006B162D" w:rsidRPr="00EF6C50" w:rsidRDefault="00BB4B30" w:rsidP="006B162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46464" behindDoc="0" locked="0" layoutInCell="1" allowOverlap="1" wp14:anchorId="79994FC4" wp14:editId="0996055F">
                  <wp:simplePos x="0" y="0"/>
                  <wp:positionH relativeFrom="column">
                    <wp:posOffset>920538</wp:posOffset>
                  </wp:positionH>
                  <wp:positionV relativeFrom="paragraph">
                    <wp:posOffset>62865</wp:posOffset>
                  </wp:positionV>
                  <wp:extent cx="3647440" cy="2923540"/>
                  <wp:effectExtent l="0" t="0" r="0" b="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7440" cy="2923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  <w:r w:rsidRPr="00EF6C50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BB4B30" w:rsidP="00275C57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48512" behindDoc="0" locked="0" layoutInCell="1" allowOverlap="1" wp14:anchorId="5B58C808" wp14:editId="77FEAF6C">
                  <wp:simplePos x="0" y="0"/>
                  <wp:positionH relativeFrom="column">
                    <wp:posOffset>2330238</wp:posOffset>
                  </wp:positionH>
                  <wp:positionV relativeFrom="paragraph">
                    <wp:posOffset>3864822</wp:posOffset>
                  </wp:positionV>
                  <wp:extent cx="3428365" cy="1000125"/>
                  <wp:effectExtent l="0" t="0" r="635" b="9525"/>
                  <wp:wrapNone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8365" cy="1000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B162D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6B162D" w:rsidRPr="001B3341" w:rsidRDefault="006B162D" w:rsidP="006B162D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  <w:r w:rsidRPr="00EF6C50">
              <w:rPr>
                <w:rFonts w:ascii="Times New Roman" w:hAnsi="Times New Roman"/>
                <w:sz w:val="24"/>
                <w:szCs w:val="24"/>
              </w:rPr>
              <w:t xml:space="preserve">The triangle </w:t>
            </w:r>
            <w:r w:rsidRPr="00EF6C50">
              <w:rPr>
                <w:rFonts w:ascii="Times New Roman" w:hAnsi="Times New Roman"/>
                <w:i/>
                <w:sz w:val="24"/>
                <w:szCs w:val="24"/>
              </w:rPr>
              <w:t>OPQ</w:t>
            </w:r>
            <w:r w:rsidRPr="00EF6C50">
              <w:rPr>
                <w:rFonts w:ascii="Times New Roman" w:hAnsi="Times New Roman"/>
                <w:sz w:val="24"/>
                <w:szCs w:val="24"/>
              </w:rPr>
              <w:t xml:space="preserve"> is reflected in the line </w:t>
            </w:r>
            <w:r w:rsidRPr="00EF6C50">
              <w:rPr>
                <w:rFonts w:ascii="Times New Roman" w:hAnsi="Times New Roman"/>
                <w:i/>
                <w:sz w:val="24"/>
                <w:szCs w:val="24"/>
              </w:rPr>
              <w:t>OQ</w:t>
            </w:r>
            <w:r w:rsidRPr="00EF6C50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6B162D" w:rsidRPr="00EF6C50" w:rsidRDefault="0060055A" w:rsidP="006B162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7B77F78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margin-left:101.85pt;margin-top:7.1pt;width:350.55pt;height:211.7pt;z-index:-251336704;mso-position-horizontal-relative:text;mso-position-vertical-relative:text">
                  <v:imagedata r:id="rId13" o:title=""/>
                  <o:lock v:ext="edit" aspectratio="f"/>
                </v:shape>
                <o:OLEObject Type="Embed" ProgID="FXDraw.Graphic" ShapeID="_x0000_s1031" DrawAspect="Content" ObjectID="_1556907816" r:id="rId14"/>
              </w:object>
            </w:r>
            <w:r w:rsidR="006B162D" w:rsidRPr="00EF6C50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  <w:r w:rsidRPr="00EF6C50">
              <w:rPr>
                <w:rFonts w:ascii="Times New Roman" w:hAnsi="Times New Roman"/>
                <w:sz w:val="24"/>
                <w:szCs w:val="24"/>
              </w:rPr>
              <w:t xml:space="preserve">                                  </w:t>
            </w:r>
          </w:p>
          <w:p w:rsidR="006B162D" w:rsidRDefault="006B162D" w:rsidP="00752640">
            <w:pPr>
              <w:tabs>
                <w:tab w:val="left" w:pos="3578"/>
              </w:tabs>
              <w:ind w:right="5282"/>
              <w:rPr>
                <w:rFonts w:ascii="Times New Roman" w:hAnsi="Times New Roman"/>
                <w:sz w:val="24"/>
                <w:szCs w:val="24"/>
              </w:rPr>
            </w:pPr>
            <w:r w:rsidRPr="00EF6C50">
              <w:rPr>
                <w:rFonts w:ascii="Times New Roman" w:hAnsi="Times New Roman"/>
                <w:sz w:val="24"/>
                <w:szCs w:val="24"/>
              </w:rPr>
              <w:t>Which triangle could be the image?</w:t>
            </w:r>
          </w:p>
          <w:p w:rsidR="00752640" w:rsidRPr="00EF6C50" w:rsidRDefault="00752640" w:rsidP="00752640">
            <w:pPr>
              <w:tabs>
                <w:tab w:val="left" w:pos="3578"/>
              </w:tabs>
              <w:ind w:right="5282"/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752640" w:rsidP="006B162D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5440" behindDoc="0" locked="0" layoutInCell="1" allowOverlap="1" wp14:anchorId="009CBE3F" wp14:editId="183B1BAE">
                      <wp:simplePos x="0" y="0"/>
                      <wp:positionH relativeFrom="column">
                        <wp:posOffset>1611630</wp:posOffset>
                      </wp:positionH>
                      <wp:positionV relativeFrom="paragraph">
                        <wp:posOffset>148590</wp:posOffset>
                      </wp:positionV>
                      <wp:extent cx="3771265" cy="114300"/>
                      <wp:effectExtent l="0" t="0" r="19685" b="19050"/>
                      <wp:wrapNone/>
                      <wp:docPr id="221" name="Group 2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71265" cy="114300"/>
                                <a:chOff x="0" y="0"/>
                                <a:chExt cx="3771265" cy="114300"/>
                              </a:xfrm>
                            </wpg:grpSpPr>
                            <wps:wsp>
                              <wps:cNvPr id="21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09975" y="0"/>
                                  <a:ext cx="16129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6129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95400" y="0"/>
                                  <a:ext cx="16129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6500" y="0"/>
                                  <a:ext cx="16129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99669E5" id="Group 221" o:spid="_x0000_s1026" style="position:absolute;margin-left:126.9pt;margin-top:11.7pt;width:296.95pt;height:9pt;z-index:251645440" coordsize="37712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">
                      <v:roundrect id="AutoShape 3" o:spid="_x0000_s1027" style="position:absolute;left:36099;width:1613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" strokecolor="windowText" strokeweight="1pt"/>
                      <v:roundrect id="AutoShape 4" o:spid="_x0000_s1028" style="position:absolute;width:1612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" strokecolor="windowText" strokeweight="1pt"/>
                      <v:roundrect id="AutoShape 5" o:spid="_x0000_s1029" style="position:absolute;left:12954;width:1612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" strokecolor="windowText" strokeweight="1pt"/>
                      <v:roundrect id="AutoShape 6" o:spid="_x0000_s1030" style="position:absolute;left:24765;width:1612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</w:p>
          <w:p w:rsidR="006B162D" w:rsidRPr="00EF6C50" w:rsidRDefault="006B162D" w:rsidP="006B162D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6B162D" w:rsidRDefault="006B162D" w:rsidP="006B162D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6B162D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6B162D" w:rsidRDefault="006B162D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Pr="00EF6C50" w:rsidRDefault="00752640" w:rsidP="006B162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B162D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6B162D" w:rsidRPr="001B3341" w:rsidRDefault="006B162D" w:rsidP="00752640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6B162D" w:rsidRPr="00EF6C50" w:rsidRDefault="006B162D" w:rsidP="00752640">
            <w:pPr>
              <w:spacing w:after="120"/>
              <w:ind w:right="5136"/>
              <w:rPr>
                <w:rFonts w:ascii="Times New Roman" w:hAnsi="Times New Roman"/>
                <w:sz w:val="24"/>
                <w:szCs w:val="24"/>
              </w:rPr>
            </w:pPr>
            <w:r w:rsidRPr="00EF6C50">
              <w:rPr>
                <w:rFonts w:ascii="Times New Roman" w:hAnsi="Times New Roman"/>
                <w:sz w:val="24"/>
                <w:szCs w:val="24"/>
              </w:rPr>
              <w:t xml:space="preserve">The figure </w:t>
            </w:r>
            <w:r w:rsidRPr="00EF6C50">
              <w:rPr>
                <w:rFonts w:ascii="Times New Roman" w:hAnsi="Times New Roman"/>
                <w:i/>
                <w:sz w:val="24"/>
                <w:szCs w:val="24"/>
              </w:rPr>
              <w:t>PQR</w:t>
            </w:r>
            <w:r w:rsidRPr="00EF6C50">
              <w:rPr>
                <w:rFonts w:ascii="Times New Roman" w:hAnsi="Times New Roman"/>
                <w:sz w:val="24"/>
                <w:szCs w:val="24"/>
              </w:rPr>
              <w:t xml:space="preserve"> could be transformed to the figure  </w:t>
            </w:r>
            <w:r w:rsidRPr="00EF6C50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799" w:dyaOrig="300" w14:anchorId="450C60E9">
                <v:shape id="_x0000_i1026" type="#_x0000_t75" style="width:40.5pt;height:15pt" o:ole="">
                  <v:imagedata r:id="rId15" o:title=""/>
                </v:shape>
                <o:OLEObject Type="Embed" ProgID="FXEquation.Equation" ShapeID="_x0000_i1026" DrawAspect="Content" ObjectID="_1556907780" r:id="rId16"/>
              </w:object>
            </w:r>
            <w:r w:rsidRPr="00EF6C50">
              <w:rPr>
                <w:rFonts w:ascii="Times New Roman" w:hAnsi="Times New Roman"/>
                <w:sz w:val="24"/>
                <w:szCs w:val="24"/>
              </w:rPr>
              <w:t xml:space="preserve">  by:</w:t>
            </w:r>
          </w:p>
          <w:p w:rsidR="006B162D" w:rsidRPr="00EF6C50" w:rsidRDefault="006B162D" w:rsidP="00752640">
            <w:pPr>
              <w:spacing w:after="120"/>
              <w:ind w:right="5136"/>
              <w:rPr>
                <w:rFonts w:ascii="Times New Roman" w:hAnsi="Times New Roman"/>
                <w:sz w:val="24"/>
                <w:szCs w:val="24"/>
              </w:rPr>
            </w:pPr>
          </w:p>
          <w:p w:rsidR="006B162D" w:rsidRPr="00EF6C50" w:rsidRDefault="006B162D" w:rsidP="00752640">
            <w:pPr>
              <w:spacing w:after="12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EF6C50">
              <w:rPr>
                <w:rFonts w:ascii="Times New Roman" w:hAnsi="Times New Roman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7152" behindDoc="0" locked="0" layoutInCell="1" allowOverlap="1" wp14:anchorId="2EA19CCF" wp14:editId="090971D4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29845</wp:posOffset>
                      </wp:positionV>
                      <wp:extent cx="213360" cy="883920"/>
                      <wp:effectExtent l="0" t="0" r="15240" b="11430"/>
                      <wp:wrapNone/>
                      <wp:docPr id="216" name="Group 2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1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F069447" id="Group 216" o:spid="_x0000_s1026" style="position:absolute;margin-left:1.3pt;margin-top:2.35pt;width:16.8pt;height:69.6pt;z-index:251697152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  <w:r w:rsidRPr="00EF6C50">
              <w:rPr>
                <w:rFonts w:ascii="Times New Roman" w:hAnsi="Times New Roman"/>
                <w:sz w:val="24"/>
                <w:szCs w:val="24"/>
              </w:rPr>
              <w:t xml:space="preserve">        Rotation through 180</w:t>
            </w:r>
            <w:r w:rsidRPr="00EF6C50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Pr="00EF6C50">
              <w:rPr>
                <w:rFonts w:ascii="Times New Roman" w:hAnsi="Times New Roman"/>
                <w:b/>
                <w:i/>
                <w:sz w:val="24"/>
                <w:szCs w:val="24"/>
              </w:rPr>
              <w:t>.</w:t>
            </w:r>
          </w:p>
          <w:p w:rsidR="006B162D" w:rsidRPr="00EF6C50" w:rsidRDefault="006B162D" w:rsidP="00752640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EF6C50">
              <w:rPr>
                <w:rFonts w:ascii="Times New Roman" w:hAnsi="Times New Roman"/>
                <w:sz w:val="24"/>
                <w:szCs w:val="24"/>
              </w:rPr>
              <w:t xml:space="preserve">        Reflection.</w:t>
            </w:r>
          </w:p>
          <w:p w:rsidR="006B162D" w:rsidRPr="00EF6C50" w:rsidRDefault="006B162D" w:rsidP="00752640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EF6C50">
              <w:rPr>
                <w:rFonts w:ascii="Times New Roman" w:hAnsi="Times New Roman"/>
                <w:sz w:val="24"/>
                <w:szCs w:val="24"/>
              </w:rPr>
              <w:t xml:space="preserve">        Translation.</w:t>
            </w:r>
          </w:p>
          <w:p w:rsidR="006B162D" w:rsidRPr="00752640" w:rsidRDefault="006B162D" w:rsidP="00752640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EF6C50">
              <w:rPr>
                <w:rFonts w:ascii="Times New Roman" w:hAnsi="Times New Roman"/>
                <w:sz w:val="24"/>
                <w:szCs w:val="24"/>
              </w:rPr>
              <w:t xml:space="preserve">        Rotation through 90</w:t>
            </w:r>
            <w:r w:rsidRPr="00EF6C50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="00752640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752640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752640" w:rsidRPr="001B3341" w:rsidRDefault="00752640" w:rsidP="00752640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polygon has exactly 2 axes of symmetry?</w:t>
            </w:r>
          </w:p>
          <w:p w:rsidR="00752640" w:rsidRDefault="00BB4B30" w:rsidP="0075264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2071936" behindDoc="0" locked="0" layoutInCell="1" allowOverlap="1" wp14:anchorId="4A608BD3" wp14:editId="74E0E984">
                  <wp:simplePos x="0" y="0"/>
                  <wp:positionH relativeFrom="column">
                    <wp:posOffset>878205</wp:posOffset>
                  </wp:positionH>
                  <wp:positionV relativeFrom="paragraph">
                    <wp:posOffset>123402</wp:posOffset>
                  </wp:positionV>
                  <wp:extent cx="4247515" cy="2704465"/>
                  <wp:effectExtent l="0" t="0" r="635" b="635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7515" cy="2704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52640" w:rsidRPr="00F97437" w:rsidRDefault="00752640" w:rsidP="0075264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Complete the figure given that </w:t>
            </w:r>
            <w:r w:rsidRPr="00CE1D1F">
              <w:rPr>
                <w:b w:val="0"/>
                <w:i/>
              </w:rPr>
              <w:t>LM</w:t>
            </w:r>
            <w:r w:rsidRPr="00CE1D1F">
              <w:rPr>
                <w:b w:val="0"/>
              </w:rPr>
              <w:t xml:space="preserve"> is an axis of line symmetry.</w:t>
            </w:r>
          </w:p>
          <w:p w:rsidR="00C45402" w:rsidRPr="00CE1D1F" w:rsidRDefault="00AA1005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drawing>
                <wp:anchor distT="0" distB="0" distL="114300" distR="114300" simplePos="0" relativeHeight="252072960" behindDoc="0" locked="0" layoutInCell="1" allowOverlap="1" wp14:anchorId="736B5699" wp14:editId="77E63047">
                  <wp:simplePos x="0" y="0"/>
                  <wp:positionH relativeFrom="column">
                    <wp:posOffset>1238038</wp:posOffset>
                  </wp:positionH>
                  <wp:positionV relativeFrom="paragraph">
                    <wp:posOffset>26035</wp:posOffset>
                  </wp:positionV>
                  <wp:extent cx="2447925" cy="2409825"/>
                  <wp:effectExtent l="0" t="0" r="9525" b="9525"/>
                  <wp:wrapNone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925" cy="2409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Default="00AA1005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 polygon </w:t>
            </w:r>
            <w:r w:rsidRPr="00AA1005">
              <w:rPr>
                <w:rFonts w:ascii="Times New Roman" w:hAnsi="Times New Roman"/>
                <w:i/>
                <w:sz w:val="24"/>
                <w:szCs w:val="24"/>
              </w:rPr>
              <w:t>ABCDE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which has its vertices labelled in a clockwise direction, is transformed to a congruent image which is also labelled </w:t>
            </w:r>
            <w:r w:rsidR="00C45402">
              <w:rPr>
                <w:rFonts w:ascii="Times New Roman" w:hAnsi="Times New Roman"/>
                <w:sz w:val="24"/>
                <w:szCs w:val="24"/>
              </w:rPr>
              <w:t>in a clockwise direction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AA1005" w:rsidRDefault="00AA1005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of these transformations could have been used?</w:t>
            </w: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AA1005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03296" behindDoc="0" locked="0" layoutInCell="1" allowOverlap="1" wp14:anchorId="54D70801" wp14:editId="585B0413">
                      <wp:simplePos x="0" y="0"/>
                      <wp:positionH relativeFrom="column">
                        <wp:posOffset>454872</wp:posOffset>
                      </wp:positionH>
                      <wp:positionV relativeFrom="paragraph">
                        <wp:posOffset>31750</wp:posOffset>
                      </wp:positionV>
                      <wp:extent cx="3147483" cy="389467"/>
                      <wp:effectExtent l="0" t="0" r="15240" b="10795"/>
                      <wp:wrapNone/>
                      <wp:docPr id="9" name="Group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47483" cy="389467"/>
                                <a:chOff x="0" y="0"/>
                                <a:chExt cx="3147483" cy="389467"/>
                              </a:xfrm>
                            </wpg:grpSpPr>
                            <wps:wsp>
                              <wps:cNvPr id="22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76033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76033" y="275167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5167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64F40C1" id="Group 9" o:spid="_x0000_s1026" style="position:absolute;margin-left:35.8pt;margin-top:2.5pt;width:247.85pt;height:30.65pt;z-index:251703296" coordsize="31474,38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" strokecolor="windowText" strokeweight="1pt"/>
                      <v:roundrect id="AutoShape 6" o:spid="_x0000_s1028" style="position:absolute;left:29760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" strokecolor="windowText" strokeweight="1pt"/>
                      <v:roundrect id="AutoShape 3" o:spid="_x0000_s1029" style="position:absolute;left:29760;top:2751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" strokecolor="windowText" strokeweight="1pt"/>
                      <v:roundrect id="AutoShape 5" o:spid="_x0000_s1030" style="position:absolute;top:2751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" strokecolor="windowText" strokeweight="1pt"/>
                    </v:group>
                  </w:pict>
                </mc:Fallback>
              </mc:AlternateContent>
            </w:r>
            <w:r w:rsidR="00C45402"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>
              <w:rPr>
                <w:rFonts w:ascii="Times New Roman" w:hAnsi="Times New Roman"/>
                <w:sz w:val="24"/>
                <w:szCs w:val="24"/>
              </w:rPr>
              <w:t>A reflection, a rotation or a translation</w:t>
            </w:r>
            <w:r w:rsidR="00C45402">
              <w:rPr>
                <w:rFonts w:ascii="Times New Roman" w:hAnsi="Times New Roman"/>
                <w:sz w:val="24"/>
                <w:szCs w:val="24"/>
              </w:rPr>
              <w:t>.                   Only a reflection and a rotation.</w:t>
            </w: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Only a reflection and a translation           </w:t>
            </w:r>
            <w:r w:rsidR="00AA1005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/>
                <w:sz w:val="24"/>
                <w:szCs w:val="24"/>
              </w:rPr>
              <w:t>Only a rotation and a translation.</w:t>
            </w: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</w:t>
            </w: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Default="0060055A" w:rsidP="00C45402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 w14:anchorId="2FEC5C5C">
                <v:shape id="_x0000_s1035" type="#_x0000_t75" style="position:absolute;margin-left:274.1pt;margin-top:1.8pt;width:171.35pt;height:173.7pt;z-index:251988992;mso-position-horizontal-relative:text;mso-position-vertical-relative:text">
                  <v:imagedata r:id="rId19" o:title=""/>
                  <o:lock v:ext="edit" aspectratio="f"/>
                </v:shape>
                <o:OLEObject Type="Embed" ProgID="FXDraw.Graphic" ShapeID="_x0000_s1035" DrawAspect="Content" ObjectID="_1556907817" r:id="rId20"/>
              </w:object>
            </w:r>
            <w:r w:rsidR="00C45402">
              <w:rPr>
                <w:rFonts w:ascii="Times New Roman" w:hAnsi="Times New Roman"/>
                <w:sz w:val="24"/>
                <w:szCs w:val="24"/>
              </w:rPr>
              <w:t xml:space="preserve">The point </w:t>
            </w:r>
            <w:r w:rsidR="00C45402">
              <w:rPr>
                <w:rFonts w:ascii="Times New Roman" w:hAnsi="Times New Roman"/>
                <w:i/>
                <w:sz w:val="24"/>
                <w:szCs w:val="24"/>
              </w:rPr>
              <w:t>K</w:t>
            </w:r>
            <w:r w:rsidR="00C45402" w:rsidRPr="00CE0AA8">
              <w:rPr>
                <w:rFonts w:ascii="Times New Roman" w:hAnsi="Times New Roman"/>
                <w:i/>
                <w:sz w:val="24"/>
                <w:szCs w:val="24"/>
              </w:rPr>
              <w:t xml:space="preserve"> </w:t>
            </w:r>
            <w:r w:rsidR="00C45402">
              <w:rPr>
                <w:rFonts w:ascii="Times New Roman" w:hAnsi="Times New Roman"/>
                <w:sz w:val="24"/>
                <w:szCs w:val="24"/>
              </w:rPr>
              <w:t>(–5, –8) is translated through the distance and direction indicated by the arrow.</w:t>
            </w:r>
          </w:p>
          <w:p w:rsidR="00C45402" w:rsidRDefault="00C45402" w:rsidP="00C45402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point is the image after the transformation?</w:t>
            </w:r>
          </w:p>
          <w:p w:rsidR="00C45402" w:rsidRDefault="00C45402" w:rsidP="00C45402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CE0AA8" w:rsidRDefault="00C45402" w:rsidP="00C45402">
            <w:pPr>
              <w:spacing w:after="120"/>
              <w:ind w:right="4995"/>
              <w:rPr>
                <w:rFonts w:ascii="Times New Roman" w:hAnsi="Times New Roman"/>
                <w:sz w:val="12"/>
                <w:szCs w:val="12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04320" behindDoc="0" locked="0" layoutInCell="1" allowOverlap="1" wp14:anchorId="36B83474" wp14:editId="53C12107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30422</wp:posOffset>
                      </wp:positionV>
                      <wp:extent cx="213360" cy="883920"/>
                      <wp:effectExtent l="0" t="0" r="15240" b="11430"/>
                      <wp:wrapNone/>
                      <wp:docPr id="32" name="Group 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9F826E3" id="Group 32" o:spid="_x0000_s1026" style="position:absolute;margin-left:1.3pt;margin-top:2.4pt;width:16.8pt;height:69.6pt;z-index:251704320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SI8xQAAANsAAAAPAAAAZHJzL2Rvd25yZXYueG1sRI9Ba8JA&#10;FITvQv/D8gQv0myqYG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DX0SI8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pIxQAAANsAAAAPAAAAZHJzL2Rvd25yZXYueG1sRI9Ba8JA&#10;FITvQv/D8gq9SN1US5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BYOLpI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pzxQAAANsAAAAPAAAAZHJzL2Rvd25yZXYueG1sRI9Ba8JA&#10;FITvQv/D8gQv0mwqaG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Dqq/pz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A (–5, 8)</w:t>
            </w:r>
          </w:p>
          <w:p w:rsidR="00C45402" w:rsidRPr="0077319D" w:rsidRDefault="00C45402" w:rsidP="00C45402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B (1, 2)</w:t>
            </w:r>
          </w:p>
          <w:p w:rsidR="00C45402" w:rsidRPr="0077319D" w:rsidRDefault="00C45402" w:rsidP="00C45402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C (1, –2)</w:t>
            </w:r>
          </w:p>
          <w:p w:rsidR="00C45402" w:rsidRDefault="00C45402" w:rsidP="00C45402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D (5, 8)</w:t>
            </w:r>
          </w:p>
          <w:p w:rsidR="00C45402" w:rsidRDefault="00C45402" w:rsidP="00773A66">
            <w:pPr>
              <w:spacing w:after="120"/>
              <w:ind w:right="4995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CE1D1F" w:rsidRDefault="0060055A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object w:dxaOrig="1440" w:dyaOrig="1440" w14:anchorId="0558E67C">
                <v:shape id="_x0000_s1036" type="#_x0000_t75" style="position:absolute;margin-left:105pt;margin-top:19.25pt;width:175.5pt;height:178.85pt;z-index:251990016;mso-position-horizontal-relative:text;mso-position-vertical-relative:text">
                  <v:imagedata r:id="rId21" o:title=""/>
                </v:shape>
                <o:OLEObject Type="Embed" ProgID="FXDraw.Graphic" ShapeID="_x0000_s1036" DrawAspect="Content" ObjectID="_1556907818" r:id="rId22"/>
              </w:object>
            </w:r>
            <w:r w:rsidR="00C45402" w:rsidRPr="00CE1D1F">
              <w:rPr>
                <w:b w:val="0"/>
              </w:rPr>
              <w:t xml:space="preserve">Draw the image of triangle </w:t>
            </w:r>
            <w:r w:rsidR="00C45402" w:rsidRPr="00CE1D1F">
              <w:rPr>
                <w:b w:val="0"/>
                <w:i/>
              </w:rPr>
              <w:t>ABC</w:t>
            </w:r>
            <w:r w:rsidR="00C45402" w:rsidRPr="00CE1D1F">
              <w:rPr>
                <w:b w:val="0"/>
              </w:rPr>
              <w:t xml:space="preserve"> after a rotation through 180</w:t>
            </w:r>
            <w:r w:rsidR="00C45402" w:rsidRPr="00CE1D1F">
              <w:rPr>
                <w:b w:val="0"/>
                <w:vertAlign w:val="superscript"/>
              </w:rPr>
              <w:t>o</w:t>
            </w:r>
            <w:r w:rsidR="00C45402" w:rsidRPr="00CE1D1F">
              <w:rPr>
                <w:b w:val="0"/>
              </w:rPr>
              <w:t xml:space="preserve"> about the origin </w:t>
            </w:r>
            <w:r w:rsidR="00C45402" w:rsidRPr="00CE1D1F">
              <w:rPr>
                <w:b w:val="0"/>
                <w:i/>
              </w:rPr>
              <w:t>O</w:t>
            </w:r>
            <w:r w:rsidR="00C45402" w:rsidRPr="00CE1D1F">
              <w:rPr>
                <w:b w:val="0"/>
              </w:rPr>
              <w:t>.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CE1D1F" w:rsidRDefault="0060055A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object w:dxaOrig="1440" w:dyaOrig="1440" w14:anchorId="413FAF46">
                <v:shape id="_x0000_s1037" type="#_x0000_t75" style="position:absolute;margin-left:234.5pt;margin-top:32.75pt;width:159.8pt;height:163.3pt;z-index:251992064;mso-position-horizontal-relative:text;mso-position-vertical-relative:text">
                  <v:imagedata r:id="rId23" o:title=""/>
                  <o:lock v:ext="edit" aspectratio="f"/>
                </v:shape>
                <o:OLEObject Type="Embed" ProgID="FXDraw.Graphic" ShapeID="_x0000_s1037" DrawAspect="Content" ObjectID="_1556907819" r:id="rId24"/>
              </w:object>
            </w:r>
            <w:r w:rsidR="00C45402" w:rsidRPr="00CE1D1F">
              <w:rPr>
                <w:b w:val="0"/>
              </w:rPr>
              <w:t xml:space="preserve">The point </w:t>
            </w:r>
            <w:r w:rsidR="00C45402" w:rsidRPr="00CE1D1F">
              <w:rPr>
                <w:b w:val="0"/>
                <w:i/>
              </w:rPr>
              <w:t xml:space="preserve">P </w:t>
            </w:r>
            <w:r w:rsidR="00C45402" w:rsidRPr="00CE1D1F">
              <w:rPr>
                <w:b w:val="0"/>
              </w:rPr>
              <w:t xml:space="preserve">(–8, –2) is reflected in the line </w:t>
            </w:r>
            <w:r w:rsidR="00C45402" w:rsidRPr="00CE1D1F">
              <w:rPr>
                <w:b w:val="0"/>
                <w:i/>
              </w:rPr>
              <w:t>AB</w:t>
            </w:r>
            <w:r w:rsidR="00C45402" w:rsidRPr="00CE1D1F">
              <w:rPr>
                <w:b w:val="0"/>
              </w:rPr>
              <w:t xml:space="preserve">. 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>Which are the coordinates of the image after the transformation?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05344" behindDoc="1" locked="0" layoutInCell="1" allowOverlap="1" wp14:anchorId="331CF00C" wp14:editId="7831C26A">
                      <wp:simplePos x="0" y="0"/>
                      <wp:positionH relativeFrom="column">
                        <wp:posOffset>1083310</wp:posOffset>
                      </wp:positionH>
                      <wp:positionV relativeFrom="paragraph">
                        <wp:posOffset>77470</wp:posOffset>
                      </wp:positionV>
                      <wp:extent cx="1257300" cy="466725"/>
                      <wp:effectExtent l="0" t="0" r="19050" b="28575"/>
                      <wp:wrapNone/>
                      <wp:docPr id="43" name="Rectangle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7300" cy="4667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A1005" w:rsidRPr="0094679F" w:rsidRDefault="00AA1005" w:rsidP="00275C57">
                                  <w:pPr>
                                    <w:pStyle w:val="QuestionStyle"/>
                                  </w:pPr>
                                  <w:r>
                                    <w:t>HHlll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1CF00C" id="Rectangle 43" o:spid="_x0000_s1026" style="position:absolute;margin-left:85.3pt;margin-top:6.1pt;width:99pt;height:36.75pt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" filled="f" strokecolor="black [3213]" strokeweight="1.5pt">
                      <v:textbox>
                        <w:txbxContent>
                          <w:p w:rsidR="00AA1005" w:rsidRPr="0094679F" w:rsidRDefault="00AA1005" w:rsidP="00275C57">
                            <w:pPr>
                              <w:pStyle w:val="QuestionStyle"/>
                            </w:pPr>
                            <w:r>
                              <w:t>HHlll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Draw the position of the figure </w:t>
            </w:r>
            <w:r w:rsidRPr="00CE1D1F">
              <w:rPr>
                <w:b w:val="0"/>
                <w:i/>
              </w:rPr>
              <w:t>PQRS</w:t>
            </w:r>
            <w:r w:rsidRPr="00CE1D1F">
              <w:rPr>
                <w:b w:val="0"/>
              </w:rPr>
              <w:t xml:space="preserve"> after a reflection in the line </w:t>
            </w:r>
            <w:r w:rsidRPr="00CE1D1F">
              <w:rPr>
                <w:b w:val="0"/>
                <w:i/>
              </w:rPr>
              <w:t>y</w:t>
            </w:r>
            <w:r w:rsidRPr="00CE1D1F">
              <w:rPr>
                <w:b w:val="0"/>
              </w:rPr>
              <w:t xml:space="preserve"> = 2. </w:t>
            </w:r>
          </w:p>
          <w:p w:rsidR="00C45402" w:rsidRPr="00CE1D1F" w:rsidRDefault="0060055A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object w:dxaOrig="1440" w:dyaOrig="1440" w14:anchorId="3629AD79">
                <v:shape id="_x0000_s1038" type="#_x0000_t75" style="position:absolute;margin-left:94.25pt;margin-top:1.5pt;width:235.2pt;height:242.6pt;z-index:251993088;mso-position-horizontal-relative:text;mso-position-vertical-relative:text">
                  <v:imagedata r:id="rId25" o:title=""/>
                </v:shape>
                <o:OLEObject Type="Embed" ProgID="FXDraw.Graphic" ShapeID="_x0000_s1038" DrawAspect="Content" ObjectID="_1556907820" r:id="rId26"/>
              </w:objec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The point </w:t>
            </w:r>
            <w:r w:rsidRPr="00CE1D1F">
              <w:rPr>
                <w:b w:val="0"/>
                <w:i/>
              </w:rPr>
              <w:t xml:space="preserve">K </w:t>
            </w:r>
            <w:r w:rsidR="00D2456E">
              <w:rPr>
                <w:b w:val="0"/>
              </w:rPr>
              <w:t xml:space="preserve">(– 5, </w:t>
            </w:r>
            <w:r w:rsidRPr="00CE1D1F">
              <w:rPr>
                <w:b w:val="0"/>
              </w:rPr>
              <w:t>3) is rotated through 90</w:t>
            </w:r>
            <w:r w:rsidRPr="00CE1D1F">
              <w:rPr>
                <w:b w:val="0"/>
                <w:vertAlign w:val="superscript"/>
              </w:rPr>
              <w:t>o</w:t>
            </w:r>
            <w:r w:rsidRPr="00CE1D1F">
              <w:rPr>
                <w:b w:val="0"/>
              </w:rPr>
              <w:t xml:space="preserve"> in a clockwise direction about the origin </w:t>
            </w:r>
            <w:r w:rsidRPr="00CE1D1F">
              <w:rPr>
                <w:b w:val="0"/>
                <w:i/>
              </w:rPr>
              <w:t>O</w:t>
            </w:r>
            <w:r w:rsidRPr="00CE1D1F">
              <w:rPr>
                <w:b w:val="0"/>
              </w:rPr>
              <w:t>.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>Which point is its image?</w:t>
            </w:r>
            <w:r w:rsidR="0060055A">
              <w:rPr>
                <w:b w:val="0"/>
                <w:noProof/>
                <w:lang w:eastAsia="en-AU"/>
              </w:rPr>
              <w:object w:dxaOrig="1440" w:dyaOrig="1440" w14:anchorId="7F5D65EE">
                <v:shape id="_x0000_s1039" type="#_x0000_t75" style="position:absolute;margin-left:201.6pt;margin-top:1.3pt;width:235.2pt;height:239.5pt;z-index:251995136;mso-position-horizontal-relative:text;mso-position-vertical-relative:text">
                  <v:imagedata r:id="rId27" o:title=""/>
                </v:shape>
                <o:OLEObject Type="Embed" ProgID="FXDraw.Graphic" ShapeID="_x0000_s1039" DrawAspect="Content" ObjectID="_1556907821" r:id="rId28"/>
              </w:objec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06368" behindDoc="0" locked="0" layoutInCell="1" allowOverlap="1" wp14:anchorId="27FC5658" wp14:editId="16892EEF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31750</wp:posOffset>
                      </wp:positionV>
                      <wp:extent cx="213360" cy="883920"/>
                      <wp:effectExtent l="0" t="0" r="15240" b="11430"/>
                      <wp:wrapNone/>
                      <wp:docPr id="56" name="Group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5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1295A36" id="Group 56" o:spid="_x0000_s1026" style="position:absolute;margin-left:3.1pt;margin-top:2.5pt;width:16.8pt;height:69.6pt;z-index:251706368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lXtwQAAANsAAAAPAAAAZHJzL2Rvd25yZXYueG1sRE9Na8JA&#10;EL0L/odlBC9SNwrW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ASqVe3BAAAA2wAAAA8AAAAA&#10;AAAAAAAAAAAABwIAAGRycy9kb3ducmV2LnhtbFBLBQYAAAAAAwADALcAAAD1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CE1D1F">
              <w:rPr>
                <w:b w:val="0"/>
              </w:rPr>
              <w:t xml:space="preserve">         A (3, 5)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B (5, 3)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C (3, –5)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D (–5, –3)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Figure </w:t>
            </w:r>
            <w:r w:rsidRPr="00CE1D1F">
              <w:rPr>
                <w:b w:val="0"/>
                <w:i/>
              </w:rPr>
              <w:t>ABCD</w:t>
            </w:r>
            <w:r w:rsidRPr="00CE1D1F">
              <w:rPr>
                <w:b w:val="0"/>
              </w:rPr>
              <w:t xml:space="preserve"> is moved to an image </w:t>
            </w:r>
            <w:r w:rsidRPr="00CE1D1F">
              <w:rPr>
                <w:b w:val="0"/>
                <w:i/>
              </w:rPr>
              <w:t>A’B’C’D’</w:t>
            </w:r>
            <w:r w:rsidRPr="00CE1D1F">
              <w:rPr>
                <w:b w:val="0"/>
              </w:rPr>
              <w:t xml:space="preserve"> by a single transformation.</w:t>
            </w:r>
          </w:p>
          <w:p w:rsidR="00C45402" w:rsidRPr="00CE1D1F" w:rsidRDefault="0060055A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object w:dxaOrig="1440" w:dyaOrig="1440" w14:anchorId="15A5B2CE">
                <v:shape id="_x0000_s1040" type="#_x0000_t75" style="position:absolute;margin-left:267.05pt;margin-top:6.25pt;width:170.3pt;height:173.8pt;z-index:251997184;mso-position-horizontal-relative:text;mso-position-vertical-relative:text">
                  <v:imagedata r:id="rId29" o:title=""/>
                </v:shape>
                <o:OLEObject Type="Embed" ProgID="FXDraw.Graphic" ShapeID="_x0000_s1040" DrawAspect="Content" ObjectID="_1556907822" r:id="rId30"/>
              </w:object>
            </w:r>
            <w:r w:rsidR="00C45402" w:rsidRPr="00CE1D1F">
              <w:rPr>
                <w:b w:val="0"/>
              </w:rPr>
              <w:t>What was the transformation?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 wp14:anchorId="27DA4CCF" wp14:editId="7CC16DB3">
                      <wp:simplePos x="0" y="0"/>
                      <wp:positionH relativeFrom="column">
                        <wp:posOffset>62230</wp:posOffset>
                      </wp:positionH>
                      <wp:positionV relativeFrom="paragraph">
                        <wp:posOffset>24130</wp:posOffset>
                      </wp:positionV>
                      <wp:extent cx="213360" cy="883920"/>
                      <wp:effectExtent l="0" t="0" r="15240" b="11430"/>
                      <wp:wrapNone/>
                      <wp:docPr id="259" name="Group 2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6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B977E6E" id="Group 259" o:spid="_x0000_s1026" style="position:absolute;margin-left:4.9pt;margin-top:1.9pt;width:16.8pt;height:69.6pt;z-index:251707392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Pr="00CE1D1F">
              <w:rPr>
                <w:b w:val="0"/>
              </w:rPr>
              <w:t xml:space="preserve">         A reflection in the line </w:t>
            </w:r>
            <w:r w:rsidRPr="00CE1D1F">
              <w:rPr>
                <w:b w:val="0"/>
                <w:i/>
              </w:rPr>
              <w:t>y = x</w:t>
            </w:r>
            <w:r w:rsidRPr="00CE1D1F">
              <w:rPr>
                <w:b w:val="0"/>
              </w:rPr>
              <w:t>.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A reflection in the line </w:t>
            </w:r>
            <w:r w:rsidRPr="00CE1D1F">
              <w:rPr>
                <w:b w:val="0"/>
                <w:i/>
              </w:rPr>
              <w:t>y = -x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A rotation of 180</w:t>
            </w:r>
            <w:r w:rsidRPr="00CE1D1F">
              <w:rPr>
                <w:b w:val="0"/>
                <w:vertAlign w:val="superscript"/>
              </w:rPr>
              <w:t>o</w:t>
            </w:r>
            <w:r w:rsidRPr="00CE1D1F">
              <w:rPr>
                <w:b w:val="0"/>
              </w:rPr>
              <w:t>.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A translation.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Quadrilateral </w:t>
            </w:r>
            <w:r w:rsidRPr="00CE1D1F">
              <w:rPr>
                <w:b w:val="0"/>
                <w:i/>
              </w:rPr>
              <w:t xml:space="preserve">STUV </w:t>
            </w:r>
            <w:r w:rsidRPr="00CE1D1F">
              <w:rPr>
                <w:b w:val="0"/>
              </w:rPr>
              <w:t>is a parallelogram.</w:t>
            </w:r>
          </w:p>
          <w:p w:rsidR="00C45402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What transformation could move  </w:t>
            </w:r>
            <w:r w:rsidR="00773A66" w:rsidRPr="00773A66">
              <w:rPr>
                <w:b w:val="0"/>
                <w:color w:val="FF0000"/>
                <w:position w:val="-2"/>
              </w:rPr>
              <w:object w:dxaOrig="2028" w:dyaOrig="192" w14:anchorId="6B9BB5C3">
                <v:shape id="_x0000_i1033" type="#_x0000_t75" style="width:101.25pt;height:9.75pt" o:ole="">
                  <v:imagedata r:id="rId31" o:title=""/>
                </v:shape>
                <o:OLEObject Type="Embed" ProgID="FXEquation.Equation" ShapeID="_x0000_i1033" DrawAspect="Content" ObjectID="_1556907781" r:id="rId32"/>
              </w:object>
            </w:r>
            <w:r w:rsidRPr="00CE1D1F">
              <w:rPr>
                <w:b w:val="0"/>
              </w:rPr>
              <w:t xml:space="preserve"> </w:t>
            </w:r>
          </w:p>
          <w:p w:rsidR="00773A66" w:rsidRPr="00CE1D1F" w:rsidRDefault="007C2877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drawing>
                <wp:anchor distT="0" distB="0" distL="114300" distR="114300" simplePos="0" relativeHeight="251658752" behindDoc="0" locked="0" layoutInCell="1" allowOverlap="1" wp14:anchorId="239A5754" wp14:editId="7314E92F">
                  <wp:simplePos x="0" y="0"/>
                  <wp:positionH relativeFrom="column">
                    <wp:posOffset>2877820</wp:posOffset>
                  </wp:positionH>
                  <wp:positionV relativeFrom="paragraph">
                    <wp:posOffset>40428</wp:posOffset>
                  </wp:positionV>
                  <wp:extent cx="2875915" cy="1304925"/>
                  <wp:effectExtent l="0" t="0" r="635" b="9525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915" cy="1304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08416" behindDoc="0" locked="0" layoutInCell="1" allowOverlap="1" wp14:anchorId="0442AEB5" wp14:editId="0D350855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24130</wp:posOffset>
                      </wp:positionV>
                      <wp:extent cx="213360" cy="883920"/>
                      <wp:effectExtent l="0" t="0" r="15240" b="11430"/>
                      <wp:wrapNone/>
                      <wp:docPr id="66" name="Group 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6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409CAF4" id="Group 66" o:spid="_x0000_s1026" style="position:absolute;margin-left:6.7pt;margin-top:1.9pt;width:16.8pt;height:69.6pt;z-index:251708416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" strokecolor="windowText" strokeweight="1pt"/>
                    </v:group>
                  </w:pict>
                </mc:Fallback>
              </mc:AlternateContent>
            </w:r>
            <w:r w:rsidRPr="00CE1D1F">
              <w:rPr>
                <w:b w:val="0"/>
              </w:rPr>
              <w:t xml:space="preserve">         A reflection.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A rotation of 90</w:t>
            </w:r>
            <w:r w:rsidRPr="00CE1D1F">
              <w:rPr>
                <w:b w:val="0"/>
                <w:vertAlign w:val="superscript"/>
              </w:rPr>
              <w:t>o</w:t>
            </w:r>
            <w:r w:rsidRPr="00CE1D1F">
              <w:rPr>
                <w:b w:val="0"/>
              </w:rPr>
              <w:t>.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A rotation of 180</w:t>
            </w:r>
            <w:r w:rsidRPr="00CE1D1F">
              <w:rPr>
                <w:b w:val="0"/>
                <w:vertAlign w:val="superscript"/>
              </w:rPr>
              <w:t>o</w:t>
            </w:r>
            <w:r w:rsidRPr="00CE1D1F">
              <w:rPr>
                <w:b w:val="0"/>
              </w:rPr>
              <w:t>.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         A translation.</w:t>
            </w:r>
          </w:p>
          <w:p w:rsidR="00C45402" w:rsidRPr="00CE1D1F" w:rsidRDefault="00773A66" w:rsidP="00275C57">
            <w:pPr>
              <w:pStyle w:val="QuestionStyle"/>
              <w:rPr>
                <w:b w:val="0"/>
              </w:rPr>
            </w:pPr>
            <w:r>
              <w:rPr>
                <w:b w:val="0"/>
              </w:rPr>
              <w:t xml:space="preserve">         </w:t>
            </w: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 xml:space="preserve">A rhombus </w:t>
            </w:r>
            <w:r w:rsidRPr="00CE1D1F">
              <w:rPr>
                <w:b w:val="0"/>
                <w:i/>
              </w:rPr>
              <w:t xml:space="preserve">DEFG </w:t>
            </w:r>
            <w:r w:rsidRPr="00CE1D1F">
              <w:rPr>
                <w:b w:val="0"/>
              </w:rPr>
              <w:t>has its diagonals drawn, intersecting at H.</w:t>
            </w:r>
          </w:p>
          <w:p w:rsidR="00C45402" w:rsidRPr="00CE1D1F" w:rsidRDefault="007C2877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drawing>
                <wp:anchor distT="0" distB="0" distL="114300" distR="114300" simplePos="0" relativeHeight="251660800" behindDoc="0" locked="0" layoutInCell="1" allowOverlap="1" wp14:anchorId="468D6FA8" wp14:editId="3B016483">
                  <wp:simplePos x="0" y="0"/>
                  <wp:positionH relativeFrom="column">
                    <wp:posOffset>3257126</wp:posOffset>
                  </wp:positionH>
                  <wp:positionV relativeFrom="paragraph">
                    <wp:posOffset>86360</wp:posOffset>
                  </wp:positionV>
                  <wp:extent cx="2628900" cy="1530873"/>
                  <wp:effectExtent l="0" t="0" r="0" b="0"/>
                  <wp:wrapNone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5308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45402" w:rsidRPr="00CE1D1F">
              <w:rPr>
                <w:b w:val="0"/>
              </w:rPr>
              <w:t>Which pair of triangles are not congruent?</w:t>
            </w:r>
          </w:p>
          <w:p w:rsidR="00C45402" w:rsidRPr="00CE1D1F" w:rsidRDefault="00C45402" w:rsidP="00C45402">
            <w:pPr>
              <w:spacing w:after="120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C45402" w:rsidRPr="00CE1D1F" w:rsidRDefault="00C45402" w:rsidP="00C45402">
            <w:pPr>
              <w:spacing w:after="120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C45402" w:rsidRPr="00CE1D1F" w:rsidRDefault="00C45402" w:rsidP="00C45402">
            <w:pPr>
              <w:spacing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CE1D1F"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09440" behindDoc="0" locked="0" layoutInCell="1" allowOverlap="1" wp14:anchorId="3F79BF52" wp14:editId="3CAD7C70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82" name="Group 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3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DBDC75" id="Group 82" o:spid="_x0000_s1026" style="position:absolute;margin-left:45pt;margin-top:3.1pt;width:16.8pt;height:69.6pt;z-index:25170944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 w:rsidRPr="00CE1D1F">
              <w:rPr>
                <w:rFonts w:ascii="Times New Roman" w:hAnsi="Times New Roman"/>
                <w:sz w:val="24"/>
                <w:szCs w:val="24"/>
              </w:rPr>
              <w:t xml:space="preserve">                          </w:t>
            </w:r>
            <w:r w:rsidRPr="00CE1D1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148" w:dyaOrig="196" w14:anchorId="1C44F459">
                <v:shape id="_x0000_i1034" type="#_x0000_t75" style="width:108pt;height:9.75pt" o:ole="">
                  <v:imagedata r:id="rId35" o:title=""/>
                </v:shape>
                <o:OLEObject Type="Embed" ProgID="FXEquation.Equation" ShapeID="_x0000_i1034" DrawAspect="Content" ObjectID="_1556907782" r:id="rId36"/>
              </w:object>
            </w:r>
            <w:r w:rsidRPr="00CE1D1F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C45402" w:rsidRPr="00CE1D1F" w:rsidRDefault="00C45402" w:rsidP="00C45402">
            <w:pPr>
              <w:spacing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CE1D1F">
              <w:rPr>
                <w:rFonts w:ascii="Times New Roman" w:hAnsi="Times New Roman"/>
                <w:sz w:val="24"/>
                <w:szCs w:val="24"/>
              </w:rPr>
              <w:t xml:space="preserve">                          </w:t>
            </w:r>
            <w:r w:rsidRPr="00CE1D1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908" w:dyaOrig="196" w14:anchorId="1C5ECBDB">
                <v:shape id="_x0000_i1035" type="#_x0000_t75" style="width:95.25pt;height:9.75pt" o:ole="">
                  <v:imagedata r:id="rId37" o:title=""/>
                </v:shape>
                <o:OLEObject Type="Embed" ProgID="FXEquation.Equation" ShapeID="_x0000_i1035" DrawAspect="Content" ObjectID="_1556907783" r:id="rId38"/>
              </w:object>
            </w:r>
          </w:p>
          <w:p w:rsidR="00C45402" w:rsidRPr="00CE1D1F" w:rsidRDefault="00C45402" w:rsidP="00C45402">
            <w:pPr>
              <w:spacing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CE1D1F">
              <w:rPr>
                <w:rFonts w:ascii="Times New Roman" w:hAnsi="Times New Roman"/>
                <w:sz w:val="24"/>
                <w:szCs w:val="24"/>
              </w:rPr>
              <w:t xml:space="preserve">                          </w:t>
            </w:r>
            <w:r w:rsidRPr="00CE1D1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924" w:dyaOrig="196" w14:anchorId="7BBF5C02">
                <v:shape id="_x0000_i1036" type="#_x0000_t75" style="width:96.75pt;height:9.75pt" o:ole="">
                  <v:imagedata r:id="rId39" o:title=""/>
                </v:shape>
                <o:OLEObject Type="Embed" ProgID="FXEquation.Equation" ShapeID="_x0000_i1036" DrawAspect="Content" ObjectID="_1556907784" r:id="rId40"/>
              </w:object>
            </w:r>
          </w:p>
          <w:p w:rsidR="00C45402" w:rsidRPr="00773A66" w:rsidRDefault="00C45402" w:rsidP="00C45402">
            <w:pPr>
              <w:spacing w:after="120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CE1D1F">
              <w:rPr>
                <w:rFonts w:ascii="Times New Roman" w:hAnsi="Times New Roman"/>
                <w:sz w:val="24"/>
                <w:szCs w:val="24"/>
              </w:rPr>
              <w:t xml:space="preserve">                          </w:t>
            </w:r>
            <w:r w:rsidRPr="00CE1D1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208" w:dyaOrig="196" w14:anchorId="7739B58E">
                <v:shape id="_x0000_i1037" type="#_x0000_t75" style="width:110.25pt;height:9.75pt" o:ole="">
                  <v:imagedata r:id="rId41" o:title=""/>
                </v:shape>
                <o:OLEObject Type="Embed" ProgID="FXEquation.Equation" ShapeID="_x0000_i1037" DrawAspect="Content" ObjectID="_1556907785" r:id="rId42"/>
              </w:object>
            </w: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CE1D1F" w:rsidRDefault="0060055A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object w:dxaOrig="1440" w:dyaOrig="1440" w14:anchorId="383006AA">
                <v:shape id="_x0000_s1043" type="#_x0000_t75" style="position:absolute;margin-left:271.6pt;margin-top:19.55pt;width:190.75pt;height:180.55pt;z-index:252003328;mso-position-horizontal-relative:text;mso-position-vertical-relative:text">
                  <v:imagedata r:id="rId43" o:title=""/>
                </v:shape>
                <o:OLEObject Type="Embed" ProgID="FXDraw.Graphic" ShapeID="_x0000_s1043" DrawAspect="Content" ObjectID="_1556907823" r:id="rId44"/>
              </w:object>
            </w:r>
            <w:r w:rsidR="00C45402" w:rsidRPr="00CE1D1F">
              <w:rPr>
                <w:b w:val="0"/>
              </w:rPr>
              <w:t xml:space="preserve">The rhombus </w:t>
            </w:r>
            <w:r w:rsidR="00C45402" w:rsidRPr="00CE1D1F">
              <w:rPr>
                <w:b w:val="0"/>
                <w:i/>
              </w:rPr>
              <w:t>WXYZ</w:t>
            </w:r>
            <w:r w:rsidR="00C45402" w:rsidRPr="00CE1D1F">
              <w:rPr>
                <w:b w:val="0"/>
              </w:rPr>
              <w:t xml:space="preserve"> is reflected in the line segment </w:t>
            </w:r>
            <w:r w:rsidR="00C45402" w:rsidRPr="00CE1D1F">
              <w:rPr>
                <w:b w:val="0"/>
                <w:i/>
              </w:rPr>
              <w:t>AB</w:t>
            </w:r>
            <w:r w:rsidR="00C45402" w:rsidRPr="00CE1D1F">
              <w:rPr>
                <w:b w:val="0"/>
              </w:rPr>
              <w:t xml:space="preserve">, to give the rhombus </w:t>
            </w:r>
            <w:r w:rsidR="00C45402" w:rsidRPr="00CE1D1F">
              <w:rPr>
                <w:b w:val="0"/>
                <w:i/>
              </w:rPr>
              <w:t>EFGH</w:t>
            </w:r>
            <w:r w:rsidR="00C45402" w:rsidRPr="00CE1D1F">
              <w:rPr>
                <w:b w:val="0"/>
              </w:rPr>
              <w:t>.</w:t>
            </w: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</w:p>
          <w:p w:rsidR="00C45402" w:rsidRPr="00CE1D1F" w:rsidRDefault="00C45402" w:rsidP="00275C57">
            <w:pPr>
              <w:pStyle w:val="QuestionStyle"/>
              <w:rPr>
                <w:b w:val="0"/>
              </w:rPr>
            </w:pPr>
            <w:r w:rsidRPr="00CE1D1F">
              <w:rPr>
                <w:b w:val="0"/>
              </w:rPr>
              <w:t>Which distances are equal?</w:t>
            </w:r>
          </w:p>
          <w:p w:rsidR="00C45402" w:rsidRPr="00CE1D1F" w:rsidRDefault="00C45402" w:rsidP="00C45402">
            <w:pPr>
              <w:spacing w:after="120"/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C45402" w:rsidRPr="00CE1D1F" w:rsidRDefault="00C45402" w:rsidP="00C45402">
            <w:pPr>
              <w:spacing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CE1D1F"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10464" behindDoc="0" locked="0" layoutInCell="1" allowOverlap="1" wp14:anchorId="668BB1BF" wp14:editId="182EDD28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81" name="Group 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3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1F1CB3" id="Group 81" o:spid="_x0000_s1026" style="position:absolute;margin-left:24pt;margin-top:3.1pt;width:16.8pt;height:69.6pt;z-index:25171046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Pr="00CE1D1F">
              <w:rPr>
                <w:rFonts w:ascii="Times New Roman" w:hAnsi="Times New Roman"/>
                <w:sz w:val="24"/>
                <w:szCs w:val="24"/>
              </w:rPr>
              <w:t xml:space="preserve">                     </w:t>
            </w:r>
            <w:r w:rsidRPr="00CE1D1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132" w:dyaOrig="196" w14:anchorId="257C808D">
                <v:shape id="_x0000_i1039" type="#_x0000_t75" style="width:57pt;height:9.75pt" o:ole="">
                  <v:imagedata r:id="rId45" o:title=""/>
                </v:shape>
                <o:OLEObject Type="Embed" ProgID="FXEquation.Equation" ShapeID="_x0000_i1039" DrawAspect="Content" ObjectID="_1556907786" r:id="rId46"/>
              </w:object>
            </w:r>
            <w:r w:rsidRPr="00CE1D1F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C45402" w:rsidRPr="00CE1D1F" w:rsidRDefault="00C45402" w:rsidP="00C45402">
            <w:pPr>
              <w:spacing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CE1D1F"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Pr="00CE1D1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194" w:dyaOrig="196" w14:anchorId="345C5E11">
                <v:shape id="_x0000_i1040" type="#_x0000_t75" style="width:60pt;height:9.75pt" o:ole="">
                  <v:imagedata r:id="rId47" o:title=""/>
                </v:shape>
                <o:OLEObject Type="Embed" ProgID="FXEquation.Equation" ShapeID="_x0000_i1040" DrawAspect="Content" ObjectID="_1556907787" r:id="rId48"/>
              </w:object>
            </w:r>
          </w:p>
          <w:p w:rsidR="00C45402" w:rsidRPr="00CE1D1F" w:rsidRDefault="00C45402" w:rsidP="00C45402">
            <w:pPr>
              <w:spacing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CE1D1F"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Pr="00CE1D1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192" w:dyaOrig="196" w14:anchorId="56917888">
                <v:shape id="_x0000_i1041" type="#_x0000_t75" style="width:60pt;height:9.75pt" o:ole="">
                  <v:imagedata r:id="rId49" o:title=""/>
                </v:shape>
                <o:OLEObject Type="Embed" ProgID="FXEquation.Equation" ShapeID="_x0000_i1041" DrawAspect="Content" ObjectID="_1556907788" r:id="rId50"/>
              </w:object>
            </w:r>
          </w:p>
          <w:p w:rsidR="00C45402" w:rsidRPr="00CE1D1F" w:rsidRDefault="00C45402" w:rsidP="00C45402">
            <w:pPr>
              <w:tabs>
                <w:tab w:val="right" w:pos="9039"/>
              </w:tabs>
              <w:spacing w:after="120"/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  <w:r w:rsidRPr="00CE1D1F"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Pr="00CE1D1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136" w:dyaOrig="196" w14:anchorId="25C9E8C0">
                <v:shape id="_x0000_i1042" type="#_x0000_t75" style="width:57pt;height:9.75pt" o:ole="">
                  <v:imagedata r:id="rId51" o:title=""/>
                </v:shape>
                <o:OLEObject Type="Embed" ProgID="FXEquation.Equation" ShapeID="_x0000_i1042" DrawAspect="Content" ObjectID="_1556907789" r:id="rId52"/>
              </w:object>
            </w:r>
          </w:p>
          <w:p w:rsidR="00C45402" w:rsidRPr="00CE1D1F" w:rsidRDefault="00C45402" w:rsidP="00C45402">
            <w:pPr>
              <w:tabs>
                <w:tab w:val="right" w:pos="9039"/>
              </w:tabs>
              <w:spacing w:after="120"/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</w:p>
          <w:p w:rsidR="00C45402" w:rsidRPr="00CE1D1F" w:rsidRDefault="00C45402" w:rsidP="00C45402">
            <w:pPr>
              <w:tabs>
                <w:tab w:val="right" w:pos="9039"/>
              </w:tabs>
              <w:spacing w:after="120"/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</w:p>
          <w:p w:rsidR="00C45402" w:rsidRPr="00CE1D1F" w:rsidRDefault="00C45402" w:rsidP="00C45402">
            <w:pPr>
              <w:tabs>
                <w:tab w:val="right" w:pos="9039"/>
              </w:tabs>
              <w:spacing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CE1D1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ab/>
            </w: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sz w:val="24"/>
                <w:szCs w:val="24"/>
              </w:rPr>
              <w:t>POQ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is rotated through 180</w:t>
            </w:r>
            <w:r w:rsidRPr="00830300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about </w:t>
            </w:r>
            <w:r w:rsidRPr="00830300">
              <w:rPr>
                <w:rFonts w:ascii="Times New Roman" w:hAnsi="Times New Roman"/>
                <w:i/>
                <w:sz w:val="24"/>
                <w:szCs w:val="24"/>
              </w:rPr>
              <w:t>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357C12">
              <w:rPr>
                <w:rFonts w:ascii="Times New Roman" w:hAnsi="Times New Roman"/>
                <w:sz w:val="24"/>
                <w:szCs w:val="24"/>
              </w:rPr>
              <w:t>and then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the image is reflected in the </w:t>
            </w:r>
            <w:r w:rsidRPr="00830300">
              <w:rPr>
                <w:rFonts w:ascii="Times New Roman" w:hAnsi="Times New Roman"/>
                <w:i/>
                <w:sz w:val="24"/>
                <w:szCs w:val="24"/>
              </w:rPr>
              <w:t>y</w:t>
            </w: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axis.</w:t>
            </w:r>
          </w:p>
          <w:p w:rsidR="00C45402" w:rsidRPr="00357C12" w:rsidRDefault="0060055A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object w:dxaOrig="1440" w:dyaOrig="1440" w14:anchorId="19451676">
                <v:shape id="_x0000_s1044" type="#_x0000_t75" style="position:absolute;margin-left:202.25pt;margin-top:3.5pt;width:228.6pt;height:227.15pt;z-index:252006400;mso-position-horizontal-relative:text;mso-position-vertical-relative:text">
                  <v:imagedata r:id="rId53" o:title=""/>
                </v:shape>
                <o:OLEObject Type="Embed" ProgID="FXDraw.Graphic" ShapeID="_x0000_s1044" DrawAspect="Content" ObjectID="_1556907824" r:id="rId54"/>
              </w:object>
            </w: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="Times New Roman" w:hAnsi="Times New Roman"/>
                <w:sz w:val="24"/>
                <w:szCs w:val="24"/>
              </w:rPr>
              <w:t xml:space="preserve">Which figure is its image? </w:t>
            </w: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11488" behindDoc="0" locked="0" layoutInCell="1" allowOverlap="1" wp14:anchorId="58E7092B" wp14:editId="325794F5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23884</wp:posOffset>
                      </wp:positionV>
                      <wp:extent cx="213360" cy="883920"/>
                      <wp:effectExtent l="0" t="0" r="15240" b="11430"/>
                      <wp:wrapNone/>
                      <wp:docPr id="83" name="Group 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4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8F73C69" id="Group 83" o:spid="_x0000_s1026" style="position:absolute;margin-left:17.5pt;margin-top:1.9pt;width:16.8pt;height:69.6pt;z-index:25171148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             Triangle A</w:t>
            </w: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             Triangle B</w:t>
            </w: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             Triangle C</w:t>
            </w: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             Triangle D</w:t>
            </w: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C45402" w:rsidP="00275C57">
            <w:pPr>
              <w:pStyle w:val="QuestionStyle"/>
            </w:pPr>
          </w:p>
          <w:p w:rsidR="00C45402" w:rsidRPr="00357C12" w:rsidRDefault="00C45402" w:rsidP="00275C57">
            <w:pPr>
              <w:pStyle w:val="QuestionStyle"/>
            </w:pP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="Times New Roman" w:hAnsi="Times New Roman"/>
                <w:sz w:val="24"/>
                <w:szCs w:val="24"/>
              </w:rPr>
              <w:t xml:space="preserve">Which of the congruence tests could be used to show that  </w:t>
            </w:r>
            <w:r w:rsidRPr="00357C12">
              <w:rPr>
                <w:rFonts w:ascii="Times New Roman" w:eastAsiaTheme="minorHAnsi" w:hAnsi="Times New Roman"/>
                <w:color w:val="FF0000"/>
                <w:position w:val="-2"/>
                <w:sz w:val="24"/>
                <w:szCs w:val="24"/>
              </w:rPr>
              <w:object w:dxaOrig="2094" w:dyaOrig="194" w14:anchorId="7309B19B">
                <v:shape id="_x0000_i1044" type="#_x0000_t75" style="width:105pt;height:9.75pt" o:ole="">
                  <v:imagedata r:id="rId55" o:title=""/>
                </v:shape>
                <o:OLEObject Type="Embed" ProgID="FXEquation.Equation" ShapeID="_x0000_i1044" DrawAspect="Content" ObjectID="_1556907790" r:id="rId56"/>
              </w:object>
            </w:r>
          </w:p>
          <w:p w:rsidR="00C45402" w:rsidRPr="00357C12" w:rsidRDefault="007C2877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61824" behindDoc="0" locked="0" layoutInCell="1" allowOverlap="1" wp14:anchorId="64FA48C7" wp14:editId="70C6E8F6">
                  <wp:simplePos x="0" y="0"/>
                  <wp:positionH relativeFrom="column">
                    <wp:posOffset>1191472</wp:posOffset>
                  </wp:positionH>
                  <wp:positionV relativeFrom="paragraph">
                    <wp:posOffset>635</wp:posOffset>
                  </wp:positionV>
                  <wp:extent cx="2428875" cy="1609725"/>
                  <wp:effectExtent l="0" t="0" r="9525" b="9525"/>
                  <wp:wrapNone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09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6704" behindDoc="0" locked="0" layoutInCell="1" allowOverlap="1" wp14:anchorId="19E40A13" wp14:editId="5C63332C">
                      <wp:simplePos x="0" y="0"/>
                      <wp:positionH relativeFrom="column">
                        <wp:posOffset>172673</wp:posOffset>
                      </wp:positionH>
                      <wp:positionV relativeFrom="paragraph">
                        <wp:posOffset>24130</wp:posOffset>
                      </wp:positionV>
                      <wp:extent cx="4224581" cy="114306"/>
                      <wp:effectExtent l="0" t="0" r="24130" b="19050"/>
                      <wp:wrapNone/>
                      <wp:docPr id="264" name="Group 2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24581" cy="114306"/>
                                <a:chOff x="0" y="0"/>
                                <a:chExt cx="4224581" cy="114306"/>
                              </a:xfrm>
                            </wpg:grpSpPr>
                            <wps:wsp>
                              <wps:cNvPr id="26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03" cy="11430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53131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3887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3498" y="0"/>
                                  <a:ext cx="171503" cy="11430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1EE6FE5" id="Group 264" o:spid="_x0000_s1026" style="position:absolute;margin-left:13.6pt;margin-top:1.9pt;width:332.65pt;height:9pt;z-index:251656704" coordsize="42245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" strokeweight="1pt"/>
                      <v:roundrect id="AutoShape 3" o:spid="_x0000_s1028" style="position:absolute;left:40531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" strokeweight="1pt"/>
                      <v:roundrect id="AutoShape 5" o:spid="_x0000_s1029" style="position:absolute;left:26538;width:1709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" strokeweight="1pt"/>
                      <v:roundrect id="AutoShape 6" o:spid="_x0000_s1030" style="position:absolute;left:14034;width:1716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" strokeweight="1pt"/>
                    </v:group>
                  </w:pict>
                </mc:Fallback>
              </mc:AlternateContent>
            </w: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          AAS                               RHS                           SAS                             SSS</w:t>
            </w: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Default="0060055A" w:rsidP="00C45402">
            <w:pPr>
              <w:spacing w:after="120"/>
              <w:ind w:right="496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6665A410">
                <v:shape id="_x0000_s1046" type="#_x0000_t75" style="position:absolute;margin-left:300.8pt;margin-top:26.05pt;width:188.35pt;height:192pt;z-index:252010496;mso-position-horizontal-relative:text;mso-position-vertical-relative:text">
                  <v:imagedata r:id="rId58" o:title=""/>
                </v:shape>
                <o:OLEObject Type="Embed" ProgID="FXDraw.Graphic" ShapeID="_x0000_s1046" DrawAspect="Content" ObjectID="_1556907825" r:id="rId59"/>
              </w:object>
            </w:r>
            <w:r w:rsidR="00C45402">
              <w:rPr>
                <w:rFonts w:ascii="Times New Roman" w:hAnsi="Times New Roman"/>
                <w:sz w:val="24"/>
                <w:szCs w:val="24"/>
              </w:rPr>
              <w:t>The point A (–5, 3</w:t>
            </w:r>
            <w:r w:rsidR="00C45402" w:rsidRPr="00357C12">
              <w:rPr>
                <w:rFonts w:ascii="Times New Roman" w:hAnsi="Times New Roman"/>
                <w:sz w:val="24"/>
                <w:szCs w:val="24"/>
              </w:rPr>
              <w:t>) is r</w:t>
            </w:r>
            <w:r w:rsidR="00C45402">
              <w:rPr>
                <w:rFonts w:ascii="Times New Roman" w:hAnsi="Times New Roman"/>
                <w:sz w:val="24"/>
                <w:szCs w:val="24"/>
              </w:rPr>
              <w:t xml:space="preserve">eflected in the line </w:t>
            </w:r>
            <w:r w:rsidR="00C45402" w:rsidRPr="006767E2">
              <w:rPr>
                <w:rFonts w:ascii="Times New Roman" w:hAnsi="Times New Roman"/>
                <w:i/>
                <w:sz w:val="24"/>
                <w:szCs w:val="24"/>
              </w:rPr>
              <w:t>y</w:t>
            </w:r>
            <w:r w:rsidR="00C45402">
              <w:rPr>
                <w:rFonts w:ascii="Times New Roman" w:hAnsi="Times New Roman"/>
                <w:sz w:val="24"/>
                <w:szCs w:val="24"/>
              </w:rPr>
              <w:t xml:space="preserve"> = </w:t>
            </w:r>
            <w:r w:rsidR="00C45402" w:rsidRPr="006767E2">
              <w:rPr>
                <w:rFonts w:ascii="Times New Roman" w:hAnsi="Times New Roman"/>
                <w:i/>
                <w:sz w:val="24"/>
                <w:szCs w:val="24"/>
              </w:rPr>
              <w:t>x</w:t>
            </w:r>
            <w:r w:rsidR="00C45402">
              <w:rPr>
                <w:rFonts w:ascii="Times New Roman" w:hAnsi="Times New Roman"/>
                <w:sz w:val="24"/>
                <w:szCs w:val="24"/>
              </w:rPr>
              <w:t>. The image is then rotated through 90</w:t>
            </w:r>
            <w:r w:rsidR="00C45402" w:rsidRPr="006767E2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="00C45402">
              <w:rPr>
                <w:rFonts w:ascii="Times New Roman" w:hAnsi="Times New Roman"/>
                <w:sz w:val="24"/>
                <w:szCs w:val="24"/>
              </w:rPr>
              <w:t xml:space="preserve"> in a clockwise direction about the origin.</w:t>
            </w:r>
          </w:p>
          <w:p w:rsidR="00C45402" w:rsidRPr="00357C12" w:rsidRDefault="00C45402" w:rsidP="00C45402">
            <w:pPr>
              <w:spacing w:after="120"/>
              <w:ind w:right="4961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Give the coordinates of the point which is the image after these transformations?</w:t>
            </w: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7728" behindDoc="0" locked="0" layoutInCell="1" allowOverlap="1" wp14:anchorId="64AF08A2" wp14:editId="29EB0D0A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23884</wp:posOffset>
                      </wp:positionV>
                      <wp:extent cx="213360" cy="883920"/>
                      <wp:effectExtent l="0" t="0" r="15240" b="11430"/>
                      <wp:wrapNone/>
                      <wp:docPr id="69" name="Group 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7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E1884A1" id="Group 69" o:spid="_x0000_s1026" style="position:absolute;margin-left:17.5pt;margin-top:1.9pt;width:16.8pt;height:69.6pt;z-index:25165772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5v8xQAAANsAAAAPAAAAZHJzL2Rvd25yZXYueG1sRI9Ba8JA&#10;FITvQv/D8gQv0mxqQW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BBu5v8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>(–5, 3</w:t>
            </w:r>
            <w:r w:rsidRPr="00357C12">
              <w:rPr>
                <w:rFonts w:ascii="Times New Roman" w:hAnsi="Times New Roman"/>
                <w:sz w:val="24"/>
                <w:szCs w:val="24"/>
              </w:rPr>
              <w:t>)</w:t>
            </w: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>(–5, –3</w:t>
            </w:r>
            <w:r w:rsidRPr="00357C12">
              <w:rPr>
                <w:rFonts w:ascii="Times New Roman" w:hAnsi="Times New Roman"/>
                <w:sz w:val="24"/>
                <w:szCs w:val="24"/>
              </w:rPr>
              <w:t>)</w:t>
            </w: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>(–4, –4</w:t>
            </w:r>
            <w:r w:rsidRPr="00357C12">
              <w:rPr>
                <w:rFonts w:ascii="Times New Roman" w:hAnsi="Times New Roman"/>
                <w:sz w:val="24"/>
                <w:szCs w:val="24"/>
              </w:rPr>
              <w:t>)</w:t>
            </w: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357C12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>(3, –5</w:t>
            </w:r>
            <w:r w:rsidRPr="00357C12">
              <w:rPr>
                <w:rFonts w:ascii="Times New Roman" w:hAnsi="Times New Roman"/>
                <w:sz w:val="24"/>
                <w:szCs w:val="24"/>
              </w:rPr>
              <w:t>)</w:t>
            </w:r>
          </w:p>
          <w:p w:rsidR="00C45402" w:rsidRPr="00357C12" w:rsidRDefault="00C45402" w:rsidP="00C45402">
            <w:pPr>
              <w:spacing w:after="12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357C1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Default="00C45402" w:rsidP="00C45402">
            <w:pPr>
              <w:spacing w:after="120"/>
              <w:ind w:right="524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congruence proof has been started below.</w:t>
            </w:r>
          </w:p>
          <w:p w:rsidR="00C45402" w:rsidRPr="00AF0D6F" w:rsidRDefault="007C2877" w:rsidP="00C45402">
            <w:pPr>
              <w:spacing w:after="120"/>
              <w:ind w:right="5245"/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62848" behindDoc="0" locked="0" layoutInCell="1" allowOverlap="1" wp14:anchorId="395FF879" wp14:editId="31CC0A82">
                  <wp:simplePos x="0" y="0"/>
                  <wp:positionH relativeFrom="column">
                    <wp:posOffset>2764366</wp:posOffset>
                  </wp:positionH>
                  <wp:positionV relativeFrom="paragraph">
                    <wp:posOffset>220345</wp:posOffset>
                  </wp:positionV>
                  <wp:extent cx="3400265" cy="2391833"/>
                  <wp:effectExtent l="0" t="0" r="0" b="8890"/>
                  <wp:wrapNone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0265" cy="23918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4540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C45402" w:rsidRPr="00AF0D6F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3618" w:dyaOrig="256" w14:anchorId="75DEA977">
                <v:shape id="_x0000_i1046" type="#_x0000_t75" style="width:186pt;height:12.75pt" o:ole="">
                  <v:imagedata r:id="rId61" o:title=""/>
                </v:shape>
                <o:OLEObject Type="Embed" ProgID="FXEquation.Equation" ShapeID="_x0000_i1046" DrawAspect="Content" ObjectID="_1556907791" r:id="rId62"/>
              </w:object>
            </w:r>
          </w:p>
          <w:p w:rsidR="00C45402" w:rsidRPr="00007B62" w:rsidRDefault="00C45402" w:rsidP="00C45402">
            <w:pPr>
              <w:spacing w:after="120"/>
              <w:ind w:right="5245"/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t xml:space="preserve">         </w:t>
            </w:r>
            <w:r w:rsidRPr="00007B62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908" w:dyaOrig="256" w14:anchorId="7A183F00">
                <v:shape id="_x0000_i1047" type="#_x0000_t75" style="width:95.25pt;height:12.75pt" o:ole="">
                  <v:imagedata r:id="rId63" o:title=""/>
                </v:shape>
                <o:OLEObject Type="Embed" ProgID="FXEquation.Equation" ShapeID="_x0000_i1047" DrawAspect="Content" ObjectID="_1556907792" r:id="rId64"/>
              </w:object>
            </w:r>
            <w:r w:rsidRPr="00007B62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  <w:p w:rsidR="00C45402" w:rsidRDefault="00C45402" w:rsidP="00C45402">
            <w:pPr>
              <w:spacing w:after="120"/>
              <w:ind w:right="524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         WT</w:t>
            </w:r>
            <w:r w:rsidRPr="00005DAB">
              <w:rPr>
                <w:rFonts w:ascii="Times New Roman" w:hAnsi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UT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(given)</w:t>
            </w:r>
          </w:p>
          <w:p w:rsidR="00C45402" w:rsidRPr="00005DAB" w:rsidRDefault="00C45402" w:rsidP="00C45402">
            <w:pPr>
              <w:spacing w:after="120"/>
              <w:ind w:right="524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color w:val="FF0000"/>
                <w:sz w:val="24"/>
                <w:szCs w:val="24"/>
              </w:rPr>
              <w:t xml:space="preserve">    </w:t>
            </w:r>
            <w:r w:rsidRPr="00007B62">
              <w:rPr>
                <w:rFonts w:ascii="Times New Roman" w:eastAsiaTheme="minorHAnsi" w:hAnsi="Times New Roman"/>
                <w:color w:val="FF0000"/>
                <w:position w:val="-6"/>
                <w:sz w:val="24"/>
                <w:szCs w:val="24"/>
              </w:rPr>
              <w:object w:dxaOrig="3364" w:dyaOrig="238" w14:anchorId="0F35DE1C">
                <v:shape id="_x0000_i1048" type="#_x0000_t75" style="width:168pt;height:11.25pt" o:ole="">
                  <v:imagedata r:id="rId65" o:title=""/>
                </v:shape>
                <o:OLEObject Type="Embed" ProgID="FXEquation.Equation" ShapeID="_x0000_i1048" DrawAspect="Content" ObjectID="_1556907793" r:id="rId66"/>
              </w:object>
            </w:r>
            <w:r>
              <w:rPr>
                <w:rFonts w:ascii="Times New Roman" w:eastAsiaTheme="minorHAnsi" w:hAnsi="Times New Roman"/>
                <w:color w:val="FF0000"/>
                <w:sz w:val="24"/>
                <w:szCs w:val="24"/>
              </w:rPr>
              <w:t xml:space="preserve"> </w:t>
            </w:r>
          </w:p>
          <w:p w:rsidR="00C45402" w:rsidRPr="00005DAB" w:rsidRDefault="00C45402" w:rsidP="00C45402">
            <w:pPr>
              <w:spacing w:after="120"/>
              <w:ind w:right="5245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C45402" w:rsidP="00C45402">
            <w:pPr>
              <w:spacing w:after="120"/>
              <w:ind w:right="5528"/>
              <w:rPr>
                <w:rFonts w:ascii="Times New Roman" w:hAnsi="Times New Roman"/>
                <w:sz w:val="24"/>
                <w:szCs w:val="24"/>
              </w:rPr>
            </w:pPr>
            <w:r w:rsidRPr="00005DAB">
              <w:rPr>
                <w:rFonts w:ascii="Times New Roman" w:hAnsi="Times New Roman"/>
                <w:sz w:val="24"/>
                <w:szCs w:val="24"/>
              </w:rPr>
              <w:t xml:space="preserve">Which of the congruence tests </w:t>
            </w:r>
            <w:r>
              <w:rPr>
                <w:rFonts w:ascii="Times New Roman" w:hAnsi="Times New Roman"/>
                <w:sz w:val="24"/>
                <w:szCs w:val="24"/>
              </w:rPr>
              <w:t>is used?</w:t>
            </w:r>
            <w:r w:rsidRPr="00005DAB"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:rsidR="00C45402" w:rsidRPr="00005DAB" w:rsidRDefault="00C45402" w:rsidP="00C45402">
            <w:pPr>
              <w:spacing w:after="120"/>
              <w:ind w:right="5245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005DAB" w:rsidRDefault="00C45402" w:rsidP="00C45402">
            <w:pPr>
              <w:spacing w:after="120"/>
              <w:ind w:right="5245"/>
              <w:rPr>
                <w:rFonts w:ascii="Times New Roman" w:hAnsi="Times New Roman"/>
                <w:sz w:val="24"/>
                <w:szCs w:val="24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14560" behindDoc="0" locked="0" layoutInCell="1" allowOverlap="1" wp14:anchorId="7BBBDAD0" wp14:editId="70C6699A">
                      <wp:simplePos x="0" y="0"/>
                      <wp:positionH relativeFrom="column">
                        <wp:posOffset>214630</wp:posOffset>
                      </wp:positionH>
                      <wp:positionV relativeFrom="paragraph">
                        <wp:posOffset>8890</wp:posOffset>
                      </wp:positionV>
                      <wp:extent cx="213360" cy="883920"/>
                      <wp:effectExtent l="0" t="0" r="15240" b="11430"/>
                      <wp:wrapNone/>
                      <wp:docPr id="74" name="Group 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7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A25347" id="Group 74" o:spid="_x0000_s1026" style="position:absolute;margin-left:16.9pt;margin-top:.7pt;width:16.8pt;height:69.6pt;z-index:25171456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005DAB">
              <w:rPr>
                <w:rFonts w:ascii="Times New Roman" w:hAnsi="Times New Roman"/>
                <w:sz w:val="24"/>
                <w:szCs w:val="24"/>
              </w:rPr>
              <w:t xml:space="preserve">             AAS</w:t>
            </w:r>
          </w:p>
          <w:p w:rsidR="00C45402" w:rsidRPr="00005DAB" w:rsidRDefault="00C45402" w:rsidP="00C45402">
            <w:pPr>
              <w:spacing w:after="120"/>
              <w:ind w:right="5245"/>
              <w:rPr>
                <w:rFonts w:ascii="Times New Roman" w:hAnsi="Times New Roman"/>
                <w:sz w:val="24"/>
                <w:szCs w:val="24"/>
              </w:rPr>
            </w:pPr>
            <w:r w:rsidRPr="00005DAB">
              <w:rPr>
                <w:rFonts w:ascii="Times New Roman" w:hAnsi="Times New Roman"/>
                <w:sz w:val="24"/>
                <w:szCs w:val="24"/>
              </w:rPr>
              <w:t xml:space="preserve">             RHS   </w:t>
            </w:r>
          </w:p>
          <w:p w:rsidR="00C45402" w:rsidRPr="00005DAB" w:rsidRDefault="00C45402" w:rsidP="00C45402">
            <w:pPr>
              <w:spacing w:after="120"/>
              <w:ind w:right="5245"/>
              <w:rPr>
                <w:rFonts w:ascii="Times New Roman" w:hAnsi="Times New Roman"/>
                <w:sz w:val="24"/>
                <w:szCs w:val="24"/>
              </w:rPr>
            </w:pPr>
            <w:r w:rsidRPr="00005DAB">
              <w:rPr>
                <w:rFonts w:ascii="Times New Roman" w:hAnsi="Times New Roman"/>
                <w:sz w:val="24"/>
                <w:szCs w:val="24"/>
              </w:rPr>
              <w:t xml:space="preserve">             SAS </w:t>
            </w:r>
          </w:p>
          <w:p w:rsidR="00C45402" w:rsidRPr="00005DAB" w:rsidRDefault="00C45402" w:rsidP="00C45402">
            <w:pPr>
              <w:spacing w:after="120"/>
              <w:ind w:right="5245"/>
            </w:pPr>
            <w:r w:rsidRPr="00005DAB">
              <w:rPr>
                <w:rFonts w:ascii="Times New Roman" w:hAnsi="Times New Roman"/>
                <w:sz w:val="24"/>
                <w:szCs w:val="24"/>
              </w:rPr>
              <w:t xml:space="preserve">             SSS</w:t>
            </w: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  <w:r w:rsidRPr="003A3556">
              <w:rPr>
                <w:b w:val="0"/>
              </w:rPr>
              <w:t xml:space="preserve">In the figure below </w:t>
            </w:r>
            <w:r w:rsidRPr="003A3556">
              <w:rPr>
                <w:b w:val="0"/>
                <w:i/>
              </w:rPr>
              <w:t>AB</w:t>
            </w:r>
            <w:r w:rsidRPr="003A3556">
              <w:rPr>
                <w:b w:val="0"/>
              </w:rPr>
              <w:t xml:space="preserve"> = </w:t>
            </w:r>
            <w:r w:rsidRPr="003A3556">
              <w:rPr>
                <w:b w:val="0"/>
                <w:i/>
              </w:rPr>
              <w:t>DE</w:t>
            </w:r>
            <w:r w:rsidRPr="003A3556">
              <w:rPr>
                <w:b w:val="0"/>
              </w:rPr>
              <w:t xml:space="preserve">,  </w:t>
            </w:r>
            <w:r w:rsidRPr="003A3556">
              <w:rPr>
                <w:b w:val="0"/>
                <w:i/>
              </w:rPr>
              <w:t>BC</w:t>
            </w:r>
            <w:r w:rsidRPr="003A3556">
              <w:rPr>
                <w:b w:val="0"/>
              </w:rPr>
              <w:t xml:space="preserve"> = </w:t>
            </w:r>
            <w:r w:rsidRPr="003A3556">
              <w:rPr>
                <w:b w:val="0"/>
                <w:i/>
              </w:rPr>
              <w:t xml:space="preserve">EF,  </w:t>
            </w:r>
            <w:r w:rsidRPr="003A3556">
              <w:rPr>
                <w:b w:val="0"/>
              </w:rPr>
              <w:object w:dxaOrig="1806" w:dyaOrig="192" w14:anchorId="1240D2DE">
                <v:shape id="_x0000_i1049" type="#_x0000_t75" style="width:90.75pt;height:9.75pt" o:ole="">
                  <v:imagedata r:id="rId67" o:title=""/>
                </v:shape>
                <o:OLEObject Type="Embed" ProgID="FXEquation.Equation" ShapeID="_x0000_i1049" DrawAspect="Content" ObjectID="_1556907794" r:id="rId68"/>
              </w:object>
            </w:r>
            <w:r w:rsidRPr="003A3556">
              <w:rPr>
                <w:b w:val="0"/>
              </w:rPr>
              <w:t xml:space="preserve"> and  </w:t>
            </w:r>
            <w:r w:rsidRPr="003A3556">
              <w:rPr>
                <w:b w:val="0"/>
              </w:rPr>
              <w:object w:dxaOrig="1698" w:dyaOrig="192" w14:anchorId="5BE657B4">
                <v:shape id="_x0000_i1050" type="#_x0000_t75" style="width:84.75pt;height:9.75pt" o:ole="">
                  <v:imagedata r:id="rId69" o:title=""/>
                </v:shape>
                <o:OLEObject Type="Embed" ProgID="FXEquation.Equation" ShapeID="_x0000_i1050" DrawAspect="Content" ObjectID="_1556907795" r:id="rId70"/>
              </w:object>
            </w:r>
          </w:p>
          <w:p w:rsidR="00C45402" w:rsidRPr="003A3556" w:rsidRDefault="007C2877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drawing>
                <wp:anchor distT="0" distB="0" distL="114300" distR="114300" simplePos="0" relativeHeight="252078080" behindDoc="0" locked="0" layoutInCell="1" allowOverlap="1" wp14:anchorId="06CE2585" wp14:editId="2D821A70">
                  <wp:simplePos x="0" y="0"/>
                  <wp:positionH relativeFrom="column">
                    <wp:posOffset>776605</wp:posOffset>
                  </wp:positionH>
                  <wp:positionV relativeFrom="paragraph">
                    <wp:posOffset>635</wp:posOffset>
                  </wp:positionV>
                  <wp:extent cx="3637915" cy="1323975"/>
                  <wp:effectExtent l="0" t="0" r="635" b="9525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7915" cy="1323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  <w:r w:rsidRPr="003A3556">
              <w:rPr>
                <w:b w:val="0"/>
              </w:rPr>
              <w:tab/>
            </w: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  <w:r w:rsidRPr="003A3556">
              <w:rPr>
                <w:b w:val="0"/>
              </w:rPr>
              <w:t xml:space="preserve">Which two congruence tests could be used to prove  </w:t>
            </w:r>
            <w:r w:rsidRPr="003A3556">
              <w:rPr>
                <w:b w:val="0"/>
                <w:color w:val="FF0000"/>
                <w:position w:val="-2"/>
              </w:rPr>
              <w:object w:dxaOrig="1908" w:dyaOrig="192" w14:anchorId="2EBF720D">
                <v:shape id="_x0000_i1051" type="#_x0000_t75" style="width:95.25pt;height:9.75pt" o:ole="">
                  <v:imagedata r:id="rId72" o:title=""/>
                </v:shape>
                <o:OLEObject Type="Embed" ProgID="FXEquation.Equation" ShapeID="_x0000_i1051" DrawAspect="Content" ObjectID="_1556907796" r:id="rId73"/>
              </w:object>
            </w:r>
            <w:r w:rsidRPr="003A3556">
              <w:rPr>
                <w:b w:val="0"/>
              </w:rPr>
              <w:t xml:space="preserve"> </w:t>
            </w:r>
          </w:p>
          <w:p w:rsidR="00C45402" w:rsidRPr="003A3556" w:rsidRDefault="00C45402" w:rsidP="00C45402">
            <w:pPr>
              <w:spacing w:after="120"/>
              <w:ind w:right="5245"/>
              <w:rPr>
                <w:rFonts w:ascii="Times New Roman" w:hAnsi="Times New Roman"/>
                <w:sz w:val="24"/>
                <w:szCs w:val="24"/>
              </w:rPr>
            </w:pPr>
            <w:r w:rsidRPr="003A3556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15584" behindDoc="0" locked="0" layoutInCell="1" allowOverlap="1" wp14:anchorId="733CFA39" wp14:editId="05585E1D">
                      <wp:simplePos x="0" y="0"/>
                      <wp:positionH relativeFrom="column">
                        <wp:posOffset>186055</wp:posOffset>
                      </wp:positionH>
                      <wp:positionV relativeFrom="paragraph">
                        <wp:posOffset>8890</wp:posOffset>
                      </wp:positionV>
                      <wp:extent cx="213360" cy="883920"/>
                      <wp:effectExtent l="0" t="0" r="15240" b="11430"/>
                      <wp:wrapNone/>
                      <wp:docPr id="85" name="Group 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8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217B33" id="Group 85" o:spid="_x0000_s1026" style="position:absolute;margin-left:14.65pt;margin-top:.7pt;width:16.8pt;height:69.6pt;z-index:25171558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3A3556">
              <w:rPr>
                <w:rFonts w:ascii="Times New Roman" w:hAnsi="Times New Roman"/>
                <w:sz w:val="24"/>
                <w:szCs w:val="24"/>
              </w:rPr>
              <w:t xml:space="preserve">             AAS and RHS</w:t>
            </w:r>
          </w:p>
          <w:p w:rsidR="00C45402" w:rsidRPr="003A3556" w:rsidRDefault="00C45402" w:rsidP="00C45402">
            <w:pPr>
              <w:spacing w:after="120"/>
              <w:ind w:right="5245"/>
              <w:rPr>
                <w:rFonts w:ascii="Times New Roman" w:hAnsi="Times New Roman"/>
                <w:sz w:val="24"/>
                <w:szCs w:val="24"/>
              </w:rPr>
            </w:pPr>
            <w:r w:rsidRPr="003A3556">
              <w:rPr>
                <w:rFonts w:ascii="Times New Roman" w:hAnsi="Times New Roman"/>
                <w:sz w:val="24"/>
                <w:szCs w:val="24"/>
              </w:rPr>
              <w:t xml:space="preserve">             AAS and SAS   </w:t>
            </w:r>
          </w:p>
          <w:p w:rsidR="00C45402" w:rsidRPr="003A3556" w:rsidRDefault="00C45402" w:rsidP="00C45402">
            <w:pPr>
              <w:spacing w:after="120"/>
              <w:ind w:right="5245"/>
              <w:rPr>
                <w:rFonts w:ascii="Times New Roman" w:hAnsi="Times New Roman"/>
                <w:sz w:val="24"/>
                <w:szCs w:val="24"/>
              </w:rPr>
            </w:pPr>
            <w:r w:rsidRPr="003A3556">
              <w:rPr>
                <w:rFonts w:ascii="Times New Roman" w:hAnsi="Times New Roman"/>
                <w:sz w:val="24"/>
                <w:szCs w:val="24"/>
              </w:rPr>
              <w:t xml:space="preserve">             AAS and SSS </w:t>
            </w:r>
          </w:p>
          <w:p w:rsidR="00C45402" w:rsidRPr="00461607" w:rsidRDefault="00C45402" w:rsidP="00275C57">
            <w:pPr>
              <w:pStyle w:val="QuestionStyle"/>
            </w:pPr>
            <w:r w:rsidRPr="003A3556">
              <w:rPr>
                <w:b w:val="0"/>
              </w:rPr>
              <w:t xml:space="preserve">             SAS and SSS</w:t>
            </w: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2173B9" w:rsidRDefault="00C45402" w:rsidP="00C45402">
            <w:pPr>
              <w:spacing w:after="120"/>
              <w:ind w:right="171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D2456E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 w:rsidR="00D2456E" w:rsidRPr="00D2456E">
              <w:rPr>
                <w:rFonts w:ascii="Times New Roman" w:hAnsi="Times New Roman"/>
                <w:color w:val="FF0000"/>
                <w:position w:val="-4"/>
                <w:sz w:val="24"/>
                <w:szCs w:val="24"/>
              </w:rPr>
              <w:object w:dxaOrig="738" w:dyaOrig="192" w14:anchorId="1D310834">
                <v:shape id="_x0000_i1052" type="#_x0000_t75" style="width:36.75pt;height:9.75pt" o:ole="">
                  <v:imagedata r:id="rId74" o:title=""/>
                </v:shape>
                <o:OLEObject Type="Embed" ProgID="FXEquation.Equation" ShapeID="_x0000_i1052" DrawAspect="Content" ObjectID="_1556907797" r:id="rId75"/>
              </w:object>
            </w:r>
            <w:r w:rsidRPr="00D2456E">
              <w:rPr>
                <w:rFonts w:ascii="Times New Roman" w:hAnsi="Times New Roman"/>
                <w:position w:val="-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is reflected in the line </w:t>
            </w:r>
            <w:r w:rsidRPr="00BE07DB">
              <w:rPr>
                <w:rFonts w:ascii="Times New Roman" w:hAnsi="Times New Roman"/>
                <w:i/>
                <w:position w:val="-2"/>
                <w:sz w:val="24"/>
                <w:szCs w:val="24"/>
              </w:rPr>
              <w:t>y =</w:t>
            </w:r>
            <w:r w:rsidR="00D2456E">
              <w:rPr>
                <w:rFonts w:ascii="Times New Roman" w:hAnsi="Times New Roman"/>
                <w:i/>
                <w:position w:val="-2"/>
                <w:sz w:val="24"/>
                <w:szCs w:val="24"/>
              </w:rPr>
              <w:t xml:space="preserve"> –</w:t>
            </w:r>
            <w:r w:rsidRPr="00BE07DB">
              <w:rPr>
                <w:rFonts w:ascii="Times New Roman" w:hAnsi="Times New Roman"/>
                <w:i/>
                <w:position w:val="-2"/>
                <w:sz w:val="24"/>
                <w:szCs w:val="24"/>
              </w:rPr>
              <w:t xml:space="preserve"> x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and the image is then translated the distance and direction indicated by </w:t>
            </w:r>
            <w:r w:rsidRPr="002173B9">
              <w:rPr>
                <w:rFonts w:ascii="Times New Roman" w:hAnsi="Times New Roman"/>
                <w:i/>
                <w:position w:val="-2"/>
                <w:sz w:val="24"/>
                <w:szCs w:val="24"/>
              </w:rPr>
              <w:t>RS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>.</w:t>
            </w:r>
          </w:p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Draw the image after the two transformations.</w:t>
            </w:r>
          </w:p>
          <w:p w:rsidR="00C45402" w:rsidRPr="00005DAB" w:rsidRDefault="0060055A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position w:val="-2"/>
                <w:sz w:val="24"/>
                <w:szCs w:val="24"/>
              </w:rPr>
              <w:object w:dxaOrig="1440" w:dyaOrig="1440" w14:anchorId="3ADF223B">
                <v:shape id="_x0000_s1049" type="#_x0000_t75" style="position:absolute;margin-left:115.45pt;margin-top:15.85pt;width:211.5pt;height:197.65pt;z-index:252015616;mso-position-horizontal-relative:text;mso-position-vertical-relative:text">
                  <v:imagedata r:id="rId76" o:title=""/>
                </v:shape>
                <o:OLEObject Type="Embed" ProgID="FXDraw.Graphic" ShapeID="_x0000_s1049" DrawAspect="Content" ObjectID="_1556907826" r:id="rId77"/>
              </w:object>
            </w:r>
          </w:p>
          <w:p w:rsidR="00C45402" w:rsidRPr="00005DAB" w:rsidRDefault="00C45402" w:rsidP="00C45402">
            <w:pPr>
              <w:spacing w:after="120"/>
              <w:jc w:val="right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005DAB" w:rsidRDefault="00C45402" w:rsidP="00C45402">
            <w:pPr>
              <w:spacing w:after="120"/>
              <w:jc w:val="right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005DAB" w:rsidRDefault="00C45402" w:rsidP="00C45402">
            <w:pPr>
              <w:spacing w:after="120"/>
              <w:jc w:val="right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bookmarkStart w:id="0" w:name="_GoBack"/>
            <w:bookmarkEnd w:id="0"/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005DAB" w:rsidRDefault="00EF6DDC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65920" behindDoc="0" locked="0" layoutInCell="1" allowOverlap="1" wp14:anchorId="2A1F2653" wp14:editId="080E02F1">
                  <wp:simplePos x="0" y="0"/>
                  <wp:positionH relativeFrom="column">
                    <wp:posOffset>1394672</wp:posOffset>
                  </wp:positionH>
                  <wp:positionV relativeFrom="paragraph">
                    <wp:posOffset>243628</wp:posOffset>
                  </wp:positionV>
                  <wp:extent cx="2723515" cy="981075"/>
                  <wp:effectExtent l="0" t="0" r="635" b="9525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3515" cy="98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45402" w:rsidRPr="00005DAB">
              <w:rPr>
                <w:rFonts w:ascii="Times New Roman" w:hAnsi="Times New Roman"/>
                <w:sz w:val="24"/>
                <w:szCs w:val="24"/>
              </w:rPr>
              <w:t xml:space="preserve">Which of the congruence tests could be used to show that </w:t>
            </w:r>
            <w:r w:rsidR="00C45402" w:rsidRPr="00BC5966">
              <w:rPr>
                <w:rFonts w:ascii="Times New Roman" w:eastAsiaTheme="minorHAnsi" w:hAnsi="Times New Roman"/>
                <w:color w:val="FF0000"/>
                <w:position w:val="-2"/>
                <w:sz w:val="24"/>
                <w:szCs w:val="24"/>
              </w:rPr>
              <w:object w:dxaOrig="1894" w:dyaOrig="192" w14:anchorId="5B420118">
                <v:shape id="_x0000_i1054" type="#_x0000_t75" style="width:93.75pt;height:9.75pt" o:ole="">
                  <v:imagedata r:id="rId79" o:title=""/>
                </v:shape>
                <o:OLEObject Type="Embed" ProgID="FXEquation.Equation" ShapeID="_x0000_i1054" DrawAspect="Content" ObjectID="_1556907798" r:id="rId80"/>
              </w:object>
            </w:r>
            <w:r w:rsidR="00C45402" w:rsidRPr="00005DAB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>.</w:t>
            </w:r>
            <w:r w:rsidR="00C45402" w:rsidRPr="00005DA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BC5966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3872" behindDoc="0" locked="0" layoutInCell="1" allowOverlap="1" wp14:anchorId="1C93814A" wp14:editId="61D3AE07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5715</wp:posOffset>
                      </wp:positionV>
                      <wp:extent cx="4224581" cy="114306"/>
                      <wp:effectExtent l="0" t="0" r="24130" b="19050"/>
                      <wp:wrapNone/>
                      <wp:docPr id="46" name="Group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24581" cy="114306"/>
                                <a:chOff x="0" y="0"/>
                                <a:chExt cx="4224581" cy="114306"/>
                              </a:xfrm>
                            </wpg:grpSpPr>
                            <wps:wsp>
                              <wps:cNvPr id="4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03" cy="11430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53131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3887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3498" y="0"/>
                                  <a:ext cx="171503" cy="11430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4AB72D6" id="Group 46" o:spid="_x0000_s1026" style="position:absolute;margin-left:7.9pt;margin-top:.45pt;width:332.65pt;height:9pt;z-index:251663872" coordsize="42245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" strokeweight="1pt"/>
                      <v:roundrect id="AutoShape 3" o:spid="_x0000_s1028" style="position:absolute;left:40531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" strokeweight="1pt"/>
                      <v:roundrect id="AutoShape 5" o:spid="_x0000_s1029" style="position:absolute;left:26538;width:1709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" strokeweight="1pt"/>
                      <v:roundrect id="AutoShape 6" o:spid="_x0000_s1030" style="position:absolute;left:14034;width:1716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" strokeweight="1pt"/>
                    </v:group>
                  </w:pict>
                </mc:Fallback>
              </mc:AlternateContent>
            </w:r>
            <w:r w:rsidRPr="00005DAB">
              <w:rPr>
                <w:rFonts w:ascii="Times New Roman" w:hAnsi="Times New Roman"/>
                <w:sz w:val="24"/>
                <w:szCs w:val="24"/>
              </w:rPr>
              <w:t xml:space="preserve">           AAS                               RHS                           SAS                             SSS</w:t>
            </w: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  <w:r w:rsidRPr="003A3556">
              <w:rPr>
                <w:b w:val="0"/>
              </w:rPr>
              <w:t>A roof truss for a house is a series of welded steel triangles, as shown below.</w:t>
            </w:r>
          </w:p>
          <w:p w:rsidR="00C45402" w:rsidRPr="003A3556" w:rsidRDefault="00EF6DDC" w:rsidP="00275C57">
            <w:pPr>
              <w:pStyle w:val="QuestionStyle"/>
              <w:rPr>
                <w:b w:val="0"/>
              </w:rPr>
            </w:pPr>
            <w:r>
              <w:rPr>
                <w:b w:val="0"/>
                <w:noProof/>
                <w:lang w:eastAsia="en-AU"/>
              </w:rPr>
              <w:drawing>
                <wp:anchor distT="0" distB="0" distL="114300" distR="114300" simplePos="0" relativeHeight="251667968" behindDoc="0" locked="0" layoutInCell="1" allowOverlap="1" wp14:anchorId="10C81A96" wp14:editId="67B0B060">
                  <wp:simplePos x="0" y="0"/>
                  <wp:positionH relativeFrom="column">
                    <wp:posOffset>1502770</wp:posOffset>
                  </wp:positionH>
                  <wp:positionV relativeFrom="paragraph">
                    <wp:posOffset>250825</wp:posOffset>
                  </wp:positionV>
                  <wp:extent cx="3133090" cy="1362075"/>
                  <wp:effectExtent l="0" t="0" r="0" b="9525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090" cy="1362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45402" w:rsidRPr="003A3556">
              <w:rPr>
                <w:b w:val="0"/>
              </w:rPr>
              <w:t xml:space="preserve">The shape has line symmetry along the line </w:t>
            </w:r>
            <w:r w:rsidR="00C45402" w:rsidRPr="003A3556">
              <w:rPr>
                <w:b w:val="0"/>
                <w:i/>
              </w:rPr>
              <w:t>CG</w:t>
            </w:r>
            <w:r w:rsidR="00C45402" w:rsidRPr="003A3556">
              <w:rPr>
                <w:b w:val="0"/>
              </w:rPr>
              <w:t>.</w:t>
            </w: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  <w:r w:rsidRPr="003A3556">
              <w:rPr>
                <w:b w:val="0"/>
              </w:rPr>
              <w:t>Name two pairs of congruent triangles in the figure.</w:t>
            </w:r>
          </w:p>
          <w:p w:rsidR="00C45402" w:rsidRPr="003A3556" w:rsidRDefault="00C45402" w:rsidP="00275C57">
            <w:pPr>
              <w:pStyle w:val="QuestionStyle"/>
              <w:rPr>
                <w:b w:val="0"/>
              </w:rPr>
            </w:pPr>
          </w:p>
          <w:p w:rsidR="00C45402" w:rsidRPr="00005DAB" w:rsidRDefault="00C45402" w:rsidP="00275C57">
            <w:pPr>
              <w:pStyle w:val="QuestionStyle"/>
            </w:pPr>
            <w:r w:rsidRPr="003A3556">
              <w:rPr>
                <w:b w:val="0"/>
              </w:rPr>
              <w:t xml:space="preserve">        </w:t>
            </w:r>
            <w:r w:rsidRPr="003A3556">
              <w:rPr>
                <w:b w:val="0"/>
              </w:rPr>
              <w:object w:dxaOrig="168" w:dyaOrig="192" w14:anchorId="4A3443F4">
                <v:shape id="_x0000_i1055" type="#_x0000_t75" style="width:8.25pt;height:9.75pt" o:ole="">
                  <v:imagedata r:id="rId82" o:title=""/>
                </v:shape>
                <o:OLEObject Type="Embed" ProgID="FXEquation.Equation" ShapeID="_x0000_i1055" DrawAspect="Content" ObjectID="_1556907799" r:id="rId83"/>
              </w:object>
            </w:r>
            <w:r w:rsidRPr="003A3556">
              <w:rPr>
                <w:b w:val="0"/>
              </w:rPr>
              <w:t xml:space="preserve">  __________  and   </w:t>
            </w:r>
            <w:r w:rsidRPr="003A3556">
              <w:rPr>
                <w:b w:val="0"/>
              </w:rPr>
              <w:object w:dxaOrig="168" w:dyaOrig="192" w14:anchorId="521FCD78">
                <v:shape id="_x0000_i1056" type="#_x0000_t75" style="width:8.25pt;height:9.75pt" o:ole="">
                  <v:imagedata r:id="rId82" o:title=""/>
                </v:shape>
                <o:OLEObject Type="Embed" ProgID="FXEquation.Equation" ShapeID="_x0000_i1056" DrawAspect="Content" ObjectID="_1556907800" r:id="rId84"/>
              </w:object>
            </w:r>
            <w:r w:rsidRPr="003A3556">
              <w:rPr>
                <w:b w:val="0"/>
              </w:rPr>
              <w:t xml:space="preserve"> ____________              </w:t>
            </w:r>
            <w:r w:rsidRPr="003A3556">
              <w:rPr>
                <w:b w:val="0"/>
              </w:rPr>
              <w:object w:dxaOrig="168" w:dyaOrig="192" w14:anchorId="291A48AA">
                <v:shape id="_x0000_i1057" type="#_x0000_t75" style="width:8.25pt;height:9.75pt" o:ole="">
                  <v:imagedata r:id="rId82" o:title=""/>
                </v:shape>
                <o:OLEObject Type="Embed" ProgID="FXEquation.Equation" ShapeID="_x0000_i1057" DrawAspect="Content" ObjectID="_1556907801" r:id="rId85"/>
              </w:object>
            </w:r>
            <w:r w:rsidRPr="003A3556">
              <w:rPr>
                <w:b w:val="0"/>
              </w:rPr>
              <w:t xml:space="preserve">  __________  and   </w:t>
            </w:r>
            <w:r w:rsidRPr="003A3556">
              <w:rPr>
                <w:b w:val="0"/>
              </w:rPr>
              <w:object w:dxaOrig="168" w:dyaOrig="192" w14:anchorId="706273F4">
                <v:shape id="_x0000_i1058" type="#_x0000_t75" style="width:8.25pt;height:9.75pt" o:ole="">
                  <v:imagedata r:id="rId82" o:title=""/>
                </v:shape>
                <o:OLEObject Type="Embed" ProgID="FXEquation.Equation" ShapeID="_x0000_i1058" DrawAspect="Content" ObjectID="_1556907802" r:id="rId86"/>
              </w:object>
            </w:r>
            <w:r w:rsidRPr="003A3556">
              <w:rPr>
                <w:b w:val="0"/>
              </w:rPr>
              <w:t xml:space="preserve"> ____________</w:t>
            </w:r>
          </w:p>
        </w:tc>
      </w:tr>
      <w:tr w:rsidR="00C45402" w:rsidTr="00364163">
        <w:trPr>
          <w:cantSplit/>
          <w:trHeight w:val="851"/>
        </w:trPr>
        <w:tc>
          <w:tcPr>
            <w:tcW w:w="65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45402" w:rsidRPr="001B3341" w:rsidRDefault="00C45402" w:rsidP="00C45402">
            <w:pPr>
              <w:pStyle w:val="ListParagraph"/>
              <w:numPr>
                <w:ilvl w:val="0"/>
                <w:numId w:val="1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74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In the diagram below,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AB = CD,  BC = AD</w:t>
            </w:r>
            <w:r w:rsidRPr="00005DA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BE0BF0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388" w:dyaOrig="196" w14:anchorId="05449E18">
                <v:shape id="_x0000_i1059" type="#_x0000_t75" style="width:120pt;height:9.75pt" o:ole="">
                  <v:imagedata r:id="rId87" o:title=""/>
                </v:shape>
                <o:OLEObject Type="Embed" ProgID="FXEquation.Equation" ShapeID="_x0000_i1059" DrawAspect="Content" ObjectID="_1556907803" r:id="rId88"/>
              </w:object>
            </w: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 </w:t>
            </w:r>
          </w:p>
          <w:p w:rsidR="00C45402" w:rsidRPr="00005DAB" w:rsidRDefault="00EF6DDC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68992" behindDoc="0" locked="0" layoutInCell="1" allowOverlap="1" wp14:anchorId="006B4273" wp14:editId="2DE0D4A6">
                  <wp:simplePos x="0" y="0"/>
                  <wp:positionH relativeFrom="column">
                    <wp:posOffset>1940771</wp:posOffset>
                  </wp:positionH>
                  <wp:positionV relativeFrom="paragraph">
                    <wp:posOffset>40429</wp:posOffset>
                  </wp:positionV>
                  <wp:extent cx="1781175" cy="1809750"/>
                  <wp:effectExtent l="0" t="0" r="9525" b="0"/>
                  <wp:wrapNone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005DAB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Default="00C45402" w:rsidP="00C45402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C45402" w:rsidRPr="00BE0BF0" w:rsidRDefault="00C45402" w:rsidP="00C45402">
            <w:pPr>
              <w:spacing w:after="120"/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Name two congruence tests that could be used to prove that  </w:t>
            </w:r>
            <w:r w:rsidRPr="00BE0BF0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058" w:dyaOrig="192" w14:anchorId="3471B365">
                <v:shape id="_x0000_i1060" type="#_x0000_t75" style="width:103.5pt;height:9.75pt" o:ole="">
                  <v:imagedata r:id="rId90" o:title=""/>
                </v:shape>
                <o:OLEObject Type="Embed" ProgID="FXEquation.Equation" ShapeID="_x0000_i1060" DrawAspect="Content" ObjectID="_1556907804" r:id="rId91"/>
              </w:object>
            </w: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</w:t>
            </w:r>
          </w:p>
          <w:p w:rsidR="00C45402" w:rsidRPr="00005DAB" w:rsidRDefault="00C45402" w:rsidP="00275C57">
            <w:pPr>
              <w:pStyle w:val="QuestionStyle"/>
            </w:pPr>
            <w:r w:rsidRPr="00357C12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18656" behindDoc="1" locked="0" layoutInCell="1" allowOverlap="1" wp14:anchorId="254AB7DA" wp14:editId="3E7BF97B">
                      <wp:simplePos x="0" y="0"/>
                      <wp:positionH relativeFrom="column">
                        <wp:posOffset>3035935</wp:posOffset>
                      </wp:positionH>
                      <wp:positionV relativeFrom="paragraph">
                        <wp:posOffset>79375</wp:posOffset>
                      </wp:positionV>
                      <wp:extent cx="1257300" cy="466725"/>
                      <wp:effectExtent l="0" t="0" r="19050" b="28575"/>
                      <wp:wrapNone/>
                      <wp:docPr id="90" name="Rectang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7300" cy="4667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A1005" w:rsidRPr="0094679F" w:rsidRDefault="00AA1005" w:rsidP="00275C57">
                                  <w:pPr>
                                    <w:pStyle w:val="QuestionStyle"/>
                                  </w:pPr>
                                  <w:r>
                                    <w:t>HHlll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4AB7DA" id="Rectangle 90" o:spid="_x0000_s1027" style="position:absolute;margin-left:239.05pt;margin-top:6.25pt;width:99pt;height:36.75pt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" filled="f" strokecolor="black [3213]" strokeweight="1.5pt">
                      <v:textbox>
                        <w:txbxContent>
                          <w:p w:rsidR="00AA1005" w:rsidRPr="0094679F" w:rsidRDefault="00AA1005" w:rsidP="00275C57">
                            <w:pPr>
                              <w:pStyle w:val="QuestionStyle"/>
                            </w:pPr>
                            <w:r>
                              <w:t>HHlll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57C12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19680" behindDoc="1" locked="0" layoutInCell="1" allowOverlap="1" wp14:anchorId="351EA642" wp14:editId="73DD078B">
                      <wp:simplePos x="0" y="0"/>
                      <wp:positionH relativeFrom="column">
                        <wp:posOffset>1083310</wp:posOffset>
                      </wp:positionH>
                      <wp:positionV relativeFrom="paragraph">
                        <wp:posOffset>77470</wp:posOffset>
                      </wp:positionV>
                      <wp:extent cx="1257300" cy="466725"/>
                      <wp:effectExtent l="0" t="0" r="19050" b="28575"/>
                      <wp:wrapNone/>
                      <wp:docPr id="91" name="Rectangle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7300" cy="4667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A1005" w:rsidRPr="0094679F" w:rsidRDefault="00AA1005" w:rsidP="00275C57">
                                  <w:pPr>
                                    <w:pStyle w:val="QuestionStyle"/>
                                  </w:pPr>
                                  <w:r>
                                    <w:t>HHlll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1EA642" id="Rectangle 91" o:spid="_x0000_s1028" style="position:absolute;margin-left:85.3pt;margin-top:6.1pt;width:99pt;height:36.75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" filled="f" strokecolor="black [3213]" strokeweight="1.5pt">
                      <v:textbox>
                        <w:txbxContent>
                          <w:p w:rsidR="00AA1005" w:rsidRPr="0094679F" w:rsidRDefault="00AA1005" w:rsidP="00275C57">
                            <w:pPr>
                              <w:pStyle w:val="QuestionStyle"/>
                            </w:pPr>
                            <w:r>
                              <w:t>HHlll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45402" w:rsidRPr="00BE0BF0" w:rsidRDefault="00C45402" w:rsidP="00C45402">
            <w:pPr>
              <w:spacing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Pr="00BE0BF0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3" w:dyaOrig="29" w14:anchorId="08FBF7C5">
                <v:shape id="_x0000_i1061" type="#_x0000_t75" style="width:3pt;height:1.5pt" o:ole="">
                  <v:imagedata r:id="rId92" o:title=""/>
                </v:shape>
                <o:OLEObject Type="Embed" ProgID="FXEquation.Equation" ShapeID="_x0000_i1061" DrawAspect="Content" ObjectID="_1556907805" r:id="rId93"/>
              </w:object>
            </w:r>
            <w:r w:rsidRPr="00BE0BF0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                </w:t>
            </w:r>
            <w:r w:rsidRPr="00BE0BF0">
              <w:rPr>
                <w:rFonts w:ascii="Times New Roman" w:hAnsi="Times New Roman"/>
                <w:position w:val="-2"/>
                <w:sz w:val="32"/>
                <w:szCs w:val="32"/>
              </w:rPr>
              <w:t>and</w:t>
            </w:r>
          </w:p>
        </w:tc>
      </w:tr>
    </w:tbl>
    <w:p w:rsidR="00325745" w:rsidRDefault="00325745" w:rsidP="00752640">
      <w:pPr>
        <w:spacing w:after="120"/>
      </w:pPr>
    </w:p>
    <w:p w:rsidR="00C45402" w:rsidRPr="00C45402" w:rsidRDefault="00C45402" w:rsidP="00C45402"/>
    <w:p w:rsidR="00C45402" w:rsidRDefault="00C45402" w:rsidP="00C45402"/>
    <w:p w:rsidR="00DA0092" w:rsidRDefault="00C45402" w:rsidP="00C45402">
      <w:pPr>
        <w:tabs>
          <w:tab w:val="left" w:pos="5551"/>
        </w:tabs>
        <w:sectPr w:rsidR="00DA0092" w:rsidSect="006475AA">
          <w:headerReference w:type="default" r:id="rId94"/>
          <w:footerReference w:type="default" r:id="rId95"/>
          <w:footerReference w:type="first" r:id="rId96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tab/>
      </w:r>
    </w:p>
    <w:tbl>
      <w:tblPr>
        <w:tblStyle w:val="TableGrid"/>
        <w:tblW w:w="10490" w:type="dxa"/>
        <w:tblInd w:w="-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8"/>
        <w:gridCol w:w="5527"/>
        <w:gridCol w:w="3545"/>
      </w:tblGrid>
      <w:tr w:rsidR="00960538" w:rsidTr="00CE1D1F">
        <w:trPr>
          <w:cantSplit/>
          <w:trHeight w:val="624"/>
        </w:trPr>
        <w:tc>
          <w:tcPr>
            <w:tcW w:w="10490" w:type="dxa"/>
            <w:gridSpan w:val="3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48"/>
                <w:szCs w:val="48"/>
              </w:rPr>
              <w:alias w:val="Comments"/>
              <w:tag w:val=""/>
              <w:id w:val="-693388545"/>
              <w:placeholder>
                <w:docPart w:val="BFC6187516C1493A8E5B2D507F2DACBC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960538" w:rsidRPr="0027637B" w:rsidRDefault="001E6A76" w:rsidP="00960538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48"/>
                    <w:szCs w:val="48"/>
                  </w:rPr>
                </w:pPr>
                <w:r>
                  <w:rPr>
                    <w:rFonts w:ascii="Baskerville Old Face" w:hAnsi="Baskerville Old Face"/>
                    <w:i/>
                    <w:sz w:val="48"/>
                    <w:szCs w:val="48"/>
                  </w:rPr>
                  <w:t>School Name</w:t>
                </w:r>
              </w:p>
            </w:sdtContent>
          </w:sdt>
          <w:p w:rsidR="00960538" w:rsidRDefault="00960538" w:rsidP="0096053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Baskerville Old Face" w:hAnsi="Baskerville Old Face"/>
                <w:i/>
                <w:sz w:val="52"/>
                <w:szCs w:val="52"/>
              </w:rPr>
              <w:t>Mathematics</w:t>
            </w:r>
            <w:r w:rsidRPr="0027637B">
              <w:rPr>
                <w:rFonts w:ascii="Baskerville Old Face" w:hAnsi="Baskerville Old Face"/>
                <w:i/>
                <w:sz w:val="52"/>
                <w:szCs w:val="52"/>
              </w:rPr>
              <w:t xml:space="preserve">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652497657"/>
                <w:placeholder>
                  <w:docPart w:val="1C9A13BF6268420AA8EA53E5D2C42EF9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360685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1B1E4E" w:rsidTr="001B1E4E">
        <w:trPr>
          <w:cantSplit/>
          <w:trHeight w:val="624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976023331"/>
            <w:placeholder>
              <w:docPart w:val="F191F9ED117A4DE0A637E6928528A8BC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8" w:type="dxa"/>
                <w:vMerge w:val="restart"/>
                <w:shd w:val="clear" w:color="auto" w:fill="B6DDE8" w:themeFill="accent5" w:themeFillTint="66"/>
                <w:vAlign w:val="center"/>
                <w:hideMark/>
              </w:tcPr>
              <w:p w:rsidR="001B1E4E" w:rsidRPr="00325745" w:rsidRDefault="00562779" w:rsidP="001B1E4E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2034530362"/>
            <w:placeholder>
              <w:docPart w:val="8C8BD3BE047241E0828B4B287175731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527" w:type="dxa"/>
                <w:vMerge w:val="restart"/>
                <w:shd w:val="clear" w:color="auto" w:fill="B6DDE8" w:themeFill="accent5" w:themeFillTint="66"/>
                <w:vAlign w:val="center"/>
                <w:hideMark/>
              </w:tcPr>
              <w:p w:rsidR="001B1E4E" w:rsidRPr="005C44C0" w:rsidRDefault="009E0B57" w:rsidP="001B1E4E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Transformations and Congruence</w:t>
                </w:r>
              </w:p>
            </w:tc>
          </w:sdtContent>
        </w:sdt>
        <w:tc>
          <w:tcPr>
            <w:tcW w:w="3545" w:type="dxa"/>
            <w:shd w:val="clear" w:color="auto" w:fill="002060"/>
            <w:vAlign w:val="center"/>
            <w:hideMark/>
          </w:tcPr>
          <w:p w:rsidR="001B1E4E" w:rsidRPr="007A1333" w:rsidRDefault="001B1E4E" w:rsidP="001B1E4E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7A1333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</w:tc>
      </w:tr>
      <w:tr w:rsidR="001B1E4E" w:rsidTr="0021035C">
        <w:trPr>
          <w:cantSplit/>
          <w:trHeight w:val="397"/>
        </w:trPr>
        <w:tc>
          <w:tcPr>
            <w:tcW w:w="1418" w:type="dxa"/>
            <w:vMerge/>
            <w:shd w:val="clear" w:color="auto" w:fill="B6DDE8" w:themeFill="accent5" w:themeFillTint="66"/>
            <w:vAlign w:val="center"/>
            <w:hideMark/>
          </w:tcPr>
          <w:p w:rsidR="001B1E4E" w:rsidRDefault="001B1E4E">
            <w:pPr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5527" w:type="dxa"/>
            <w:vMerge/>
            <w:shd w:val="clear" w:color="auto" w:fill="B6DDE8" w:themeFill="accent5" w:themeFillTint="66"/>
            <w:hideMark/>
          </w:tcPr>
          <w:p w:rsidR="001B1E4E" w:rsidRDefault="001B1E4E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3545" w:type="dxa"/>
            <w:shd w:val="clear" w:color="auto" w:fill="B6DDE8" w:themeFill="accent5" w:themeFillTint="66"/>
            <w:hideMark/>
          </w:tcPr>
          <w:p w:rsidR="001B1E4E" w:rsidRDefault="001B1E4E">
            <w:pPr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Name___________________</w:t>
            </w:r>
          </w:p>
        </w:tc>
      </w:tr>
      <w:tr w:rsidR="00A82BA8" w:rsidTr="0021035C">
        <w:trPr>
          <w:cantSplit/>
          <w:trHeight w:val="397"/>
        </w:trPr>
        <w:tc>
          <w:tcPr>
            <w:tcW w:w="10490" w:type="dxa"/>
            <w:gridSpan w:val="3"/>
            <w:shd w:val="clear" w:color="auto" w:fill="B6DDE8" w:themeFill="accent5" w:themeFillTint="66"/>
            <w:hideMark/>
          </w:tcPr>
          <w:p w:rsidR="00A82BA8" w:rsidRDefault="00A82BA8">
            <w:pPr>
              <w:rPr>
                <w:b/>
                <w:sz w:val="32"/>
                <w:szCs w:val="32"/>
              </w:rPr>
            </w:pPr>
            <w:r>
              <w:br w:type="page"/>
            </w:r>
            <w:r w:rsidR="00B653DF">
              <w:rPr>
                <w:b/>
                <w:sz w:val="32"/>
                <w:szCs w:val="32"/>
              </w:rPr>
              <w:t>Section 2</w:t>
            </w:r>
            <w:r>
              <w:rPr>
                <w:b/>
                <w:sz w:val="32"/>
                <w:szCs w:val="32"/>
              </w:rPr>
              <w:t xml:space="preserve">         </w:t>
            </w:r>
            <w:r>
              <w:rPr>
                <w:sz w:val="28"/>
                <w:szCs w:val="28"/>
              </w:rPr>
              <w:t>Longer Answer Section</w:t>
            </w:r>
          </w:p>
        </w:tc>
      </w:tr>
      <w:tr w:rsidR="00A82BA8" w:rsidRPr="00A82BA8" w:rsidTr="0021035C">
        <w:trPr>
          <w:cantSplit/>
          <w:trHeight w:val="389"/>
        </w:trPr>
        <w:tc>
          <w:tcPr>
            <w:tcW w:w="10490" w:type="dxa"/>
            <w:gridSpan w:val="3"/>
            <w:shd w:val="clear" w:color="auto" w:fill="B6DDE8" w:themeFill="accent5" w:themeFillTint="66"/>
          </w:tcPr>
          <w:p w:rsidR="00A82BA8" w:rsidRDefault="00A82BA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Write all working and answers in the spaces provided on this test paper.</w:t>
            </w:r>
          </w:p>
          <w:p w:rsidR="00A82BA8" w:rsidRDefault="00A82BA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A82BA8" w:rsidRPr="00A82BA8" w:rsidRDefault="00A82BA8">
      <w:pPr>
        <w:rPr>
          <w:sz w:val="16"/>
          <w:szCs w:val="16"/>
        </w:rPr>
      </w:pPr>
    </w:p>
    <w:tbl>
      <w:tblPr>
        <w:tblStyle w:val="TableGrid1"/>
        <w:tblW w:w="10740" w:type="dxa"/>
        <w:tblInd w:w="-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left w:w="85" w:type="dxa"/>
          <w:bottom w:w="85" w:type="dxa"/>
          <w:right w:w="85" w:type="dxa"/>
        </w:tblCellMar>
        <w:tblLook w:val="04A0" w:firstRow="1" w:lastRow="0" w:firstColumn="1" w:lastColumn="0" w:noHBand="0" w:noVBand="1"/>
      </w:tblPr>
      <w:tblGrid>
        <w:gridCol w:w="567"/>
        <w:gridCol w:w="9007"/>
        <w:gridCol w:w="1166"/>
      </w:tblGrid>
      <w:tr w:rsidR="004E01B5" w:rsidRPr="003A09E1" w:rsidTr="00B653DF">
        <w:trPr>
          <w:cantSplit/>
          <w:trHeight w:val="567"/>
          <w:tblHeader/>
        </w:trPr>
        <w:tc>
          <w:tcPr>
            <w:tcW w:w="9574" w:type="dxa"/>
            <w:gridSpan w:val="2"/>
          </w:tcPr>
          <w:p w:rsidR="004E01B5" w:rsidRPr="003A09E1" w:rsidRDefault="004E01B5" w:rsidP="003641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66" w:type="dxa"/>
          </w:tcPr>
          <w:p w:rsidR="004E01B5" w:rsidRPr="003A09E1" w:rsidRDefault="004E01B5" w:rsidP="00364163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3A09E1">
              <w:rPr>
                <w:rFonts w:ascii="Times New Roman" w:hAnsi="Times New Roman"/>
                <w:b/>
                <w:sz w:val="24"/>
                <w:szCs w:val="24"/>
              </w:rPr>
              <w:t>Marks</w:t>
            </w:r>
          </w:p>
        </w:tc>
      </w:tr>
      <w:tr w:rsidR="00275C57" w:rsidRPr="003A09E1" w:rsidTr="0021035C">
        <w:trPr>
          <w:cantSplit/>
          <w:trHeight w:val="851"/>
        </w:trPr>
        <w:tc>
          <w:tcPr>
            <w:tcW w:w="567" w:type="dxa"/>
            <w:shd w:val="clear" w:color="auto" w:fill="5DFF5D"/>
          </w:tcPr>
          <w:p w:rsidR="00275C57" w:rsidRPr="003A09E1" w:rsidRDefault="00275C57" w:rsidP="00275C57">
            <w:pPr>
              <w:ind w:right="-149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1.</w:t>
            </w:r>
          </w:p>
        </w:tc>
        <w:tc>
          <w:tcPr>
            <w:tcW w:w="9007" w:type="dxa"/>
          </w:tcPr>
          <w:p w:rsidR="00275C57" w:rsidRDefault="00275C57" w:rsidP="00275C57">
            <w:pPr>
              <w:pStyle w:val="LongerQuestions"/>
            </w:pPr>
            <w:r>
              <w:t xml:space="preserve">(a)     Draw the image when the triangle </w:t>
            </w:r>
            <w:r w:rsidRPr="00BE0BF0">
              <w:rPr>
                <w:i/>
              </w:rPr>
              <w:t>ABC</w:t>
            </w:r>
            <w:r>
              <w:t xml:space="preserve"> is rotated through 90</w:t>
            </w:r>
            <w:r w:rsidRPr="00A2092B">
              <w:rPr>
                <w:vertAlign w:val="superscript"/>
              </w:rPr>
              <w:t>o</w:t>
            </w:r>
            <w:r>
              <w:t xml:space="preserve"> in a clockwise direction about </w:t>
            </w:r>
            <w:r>
              <w:rPr>
                <w:i/>
              </w:rPr>
              <w:t>C</w:t>
            </w:r>
            <w:r>
              <w:t>.</w:t>
            </w:r>
          </w:p>
          <w:p w:rsidR="00275C57" w:rsidRDefault="0060055A" w:rsidP="00275C57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20774AF0">
                <v:shape id="_x0000_s1059" type="#_x0000_t75" style="position:absolute;left:0;text-align:left;margin-left:121.5pt;margin-top:14.25pt;width:107.25pt;height:112.8pt;z-index:252030976;mso-position-horizontal-relative:text;mso-position-vertical-relative:text">
                  <v:imagedata r:id="rId97" o:title=""/>
                </v:shape>
                <o:OLEObject Type="Embed" ProgID="FXDraw.Graphic" ShapeID="_x0000_s1059" DrawAspect="Content" ObjectID="_1556907827" r:id="rId98"/>
              </w:object>
            </w:r>
          </w:p>
          <w:p w:rsidR="00275C57" w:rsidRDefault="00275C57" w:rsidP="00275C57">
            <w:pPr>
              <w:pStyle w:val="LongerQuestions"/>
            </w:pPr>
            <w:r>
              <w:t xml:space="preserve">      Use geometric  </w:t>
            </w:r>
          </w:p>
          <w:p w:rsidR="00275C57" w:rsidRDefault="00275C57" w:rsidP="00275C57">
            <w:pPr>
              <w:pStyle w:val="LongerQuestions"/>
            </w:pPr>
            <w:r>
              <w:t xml:space="preserve">      instruments.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</w:tc>
        <w:tc>
          <w:tcPr>
            <w:tcW w:w="1166" w:type="dxa"/>
          </w:tcPr>
          <w:p w:rsidR="00275C57" w:rsidRPr="00A252B0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275C57" w:rsidRPr="003A09E1" w:rsidTr="0021035C">
        <w:trPr>
          <w:cantSplit/>
          <w:trHeight w:val="851"/>
        </w:trPr>
        <w:tc>
          <w:tcPr>
            <w:tcW w:w="567" w:type="dxa"/>
            <w:shd w:val="clear" w:color="auto" w:fill="5DFF5D"/>
          </w:tcPr>
          <w:p w:rsidR="00275C57" w:rsidRPr="003A09E1" w:rsidRDefault="00275C57" w:rsidP="00275C57">
            <w:pPr>
              <w:ind w:left="720" w:right="-149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007" w:type="dxa"/>
          </w:tcPr>
          <w:p w:rsidR="00275C57" w:rsidRDefault="00275C57" w:rsidP="00275C57">
            <w:pPr>
              <w:pStyle w:val="LongerQuestions"/>
              <w:ind w:left="907" w:hanging="907"/>
            </w:pPr>
            <w:r>
              <w:t xml:space="preserve">(b)   Translate the figure below so that the side </w:t>
            </w:r>
            <w:r w:rsidRPr="00FB5E97">
              <w:rPr>
                <w:i/>
              </w:rPr>
              <w:t>ST</w:t>
            </w:r>
            <w:r>
              <w:t xml:space="preserve"> coincides with </w:t>
            </w:r>
            <w:r w:rsidRPr="00FB5E97">
              <w:rPr>
                <w:i/>
              </w:rPr>
              <w:t>VW</w:t>
            </w:r>
            <w:r>
              <w:t>.</w:t>
            </w:r>
          </w:p>
          <w:p w:rsidR="00275C57" w:rsidRDefault="0060055A" w:rsidP="00275C57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7E40053D">
                <v:shape id="_x0000_s1060" type="#_x0000_t75" style="position:absolute;left:0;text-align:left;margin-left:42.75pt;margin-top:10.2pt;width:345.1pt;height:231.1pt;z-index:252032000;mso-position-horizontal-relative:text;mso-position-vertical-relative:text">
                  <v:imagedata r:id="rId99" o:title=""/>
                </v:shape>
                <o:OLEObject Type="Embed" ProgID="FXDraw.Graphic" ShapeID="_x0000_s1060" DrawAspect="Content" ObjectID="_1556907828" r:id="rId100"/>
              </w:objec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  <w:ind w:left="0"/>
            </w:pPr>
          </w:p>
        </w:tc>
        <w:tc>
          <w:tcPr>
            <w:tcW w:w="1166" w:type="dxa"/>
          </w:tcPr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275C57" w:rsidRPr="00A252B0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275C57" w:rsidRPr="00A417C8" w:rsidTr="0021035C">
        <w:trPr>
          <w:cantSplit/>
          <w:trHeight w:val="851"/>
        </w:trPr>
        <w:tc>
          <w:tcPr>
            <w:tcW w:w="567" w:type="dxa"/>
            <w:shd w:val="clear" w:color="auto" w:fill="FFFF66"/>
          </w:tcPr>
          <w:p w:rsidR="00275C57" w:rsidRPr="00A417C8" w:rsidRDefault="00275C57" w:rsidP="00275C57">
            <w:pPr>
              <w:ind w:left="57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A417C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9007" w:type="dxa"/>
          </w:tcPr>
          <w:p w:rsidR="00275C57" w:rsidRDefault="00275C57" w:rsidP="00275C57">
            <w:pPr>
              <w:pStyle w:val="LongerQuestions"/>
            </w:pPr>
            <w:r>
              <w:t xml:space="preserve">(a)     Draw a figure congruent to </w:t>
            </w:r>
            <w:r w:rsidRPr="00221BD7">
              <w:rPr>
                <w:i/>
              </w:rPr>
              <w:t>ABCD</w:t>
            </w:r>
            <w:r>
              <w:t>, by rotating through 180</w:t>
            </w:r>
            <w:r w:rsidRPr="00A74442">
              <w:rPr>
                <w:vertAlign w:val="superscript"/>
              </w:rPr>
              <w:t>o</w:t>
            </w:r>
            <w:r>
              <w:t xml:space="preserve"> in a clockwise direction.</w:t>
            </w:r>
          </w:p>
          <w:p w:rsidR="00275C57" w:rsidRDefault="0060055A" w:rsidP="00275C57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2C5C093D">
                <v:shape id="_x0000_s1061" type="#_x0000_t75" style="position:absolute;left:0;text-align:left;margin-left:74.25pt;margin-top:2.15pt;width:263.5pt;height:247.2pt;z-index:252033024;mso-position-horizontal-relative:text;mso-position-vertical-relative:text">
                  <v:imagedata r:id="rId101" o:title=""/>
                </v:shape>
                <o:OLEObject Type="Embed" ProgID="FXDraw.Graphic" ShapeID="_x0000_s1061" DrawAspect="Content" ObjectID="_1556907829" r:id="rId102"/>
              </w:objec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  <w:ind w:left="0"/>
            </w:pPr>
          </w:p>
        </w:tc>
        <w:tc>
          <w:tcPr>
            <w:tcW w:w="1166" w:type="dxa"/>
          </w:tcPr>
          <w:p w:rsidR="00275C57" w:rsidRPr="00A252B0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275C57" w:rsidRPr="00A417C8" w:rsidTr="0021035C">
        <w:trPr>
          <w:cantSplit/>
          <w:trHeight w:val="851"/>
        </w:trPr>
        <w:tc>
          <w:tcPr>
            <w:tcW w:w="567" w:type="dxa"/>
            <w:shd w:val="clear" w:color="auto" w:fill="FFFF66"/>
          </w:tcPr>
          <w:p w:rsidR="00275C57" w:rsidRPr="00A417C8" w:rsidRDefault="00275C57" w:rsidP="00275C57">
            <w:pPr>
              <w:ind w:left="5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007" w:type="dxa"/>
          </w:tcPr>
          <w:p w:rsidR="00275C57" w:rsidRDefault="00275C57" w:rsidP="00275C57">
            <w:pPr>
              <w:pStyle w:val="LongerQuestions"/>
            </w:pPr>
            <w:r>
              <w:t xml:space="preserve">(b)  Draw the image of the quadrilateral </w:t>
            </w:r>
            <w:r w:rsidRPr="00EC529E">
              <w:rPr>
                <w:i/>
              </w:rPr>
              <w:t>ABCD</w:t>
            </w:r>
            <w:r>
              <w:t xml:space="preserve"> after a reflection in the line </w:t>
            </w:r>
            <w:r w:rsidRPr="00EC529E">
              <w:rPr>
                <w:i/>
              </w:rPr>
              <w:t>XY.</w:t>
            </w:r>
          </w:p>
          <w:p w:rsidR="00275C57" w:rsidRDefault="0060055A" w:rsidP="00275C57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0E4FA12C">
                <v:shape id="_x0000_s1062" type="#_x0000_t75" style="position:absolute;left:0;text-align:left;margin-left:84pt;margin-top:12.3pt;width:200.65pt;height:203.25pt;z-index:252034048;mso-position-horizontal-relative:text;mso-position-vertical-relative:text">
                  <v:imagedata r:id="rId103" o:title=""/>
                </v:shape>
                <o:OLEObject Type="Embed" ProgID="FXDraw.Graphic" ShapeID="_x0000_s1062" DrawAspect="Content" ObjectID="_1556907830" r:id="rId104"/>
              </w:objec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</w:tc>
        <w:tc>
          <w:tcPr>
            <w:tcW w:w="1166" w:type="dxa"/>
          </w:tcPr>
          <w:p w:rsidR="00275C57" w:rsidRPr="00A252B0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275C57" w:rsidRPr="00A417C8" w:rsidTr="0021035C">
        <w:trPr>
          <w:cantSplit/>
          <w:trHeight w:val="851"/>
        </w:trPr>
        <w:tc>
          <w:tcPr>
            <w:tcW w:w="567" w:type="dxa"/>
            <w:shd w:val="clear" w:color="auto" w:fill="FFCC99"/>
          </w:tcPr>
          <w:p w:rsidR="00275C57" w:rsidRPr="00A417C8" w:rsidRDefault="00275C57" w:rsidP="00275C57">
            <w:pPr>
              <w:ind w:left="57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A417C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9007" w:type="dxa"/>
          </w:tcPr>
          <w:p w:rsidR="00275C57" w:rsidRPr="00FC2E1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FF33CC">
              <w:rPr>
                <w:rFonts w:ascii="Times New Roman" w:hAnsi="Times New Roman"/>
              </w:rPr>
              <w:t xml:space="preserve">(a)   </w:t>
            </w:r>
            <w:r>
              <w:t xml:space="preserve"> 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KL = NO, LM</w:t>
            </w:r>
            <w:r w:rsidRPr="00EC529E">
              <w:rPr>
                <w:rFonts w:ascii="Times New Roman" w:hAnsi="Times New Roman"/>
                <w:i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PO</w:t>
            </w:r>
            <w:r w:rsidRPr="00FC2E19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and  </w:t>
            </w:r>
            <w:r w:rsidRPr="007F1C6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113" w:dyaOrig="192" w14:anchorId="72458535">
                <v:shape id="_x0000_i1066" type="#_x0000_t75" style="width:55.5pt;height:9.75pt" o:ole="">
                  <v:imagedata r:id="rId105" o:title=""/>
                </v:shape>
                <o:OLEObject Type="Embed" ProgID="FXEquation.Equation" ShapeID="_x0000_i1066" DrawAspect="Content" ObjectID="_1556907806" r:id="rId106"/>
              </w:object>
            </w: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FC2E19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 w:rsidRPr="00FC2E19">
              <w:rPr>
                <w:rFonts w:ascii="Times New Roman" w:hAnsi="Times New Roman"/>
                <w:sz w:val="24"/>
                <w:szCs w:val="24"/>
              </w:rPr>
              <w:t>Prove tha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t </w:t>
            </w:r>
            <w:r w:rsidRPr="00B1416C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998" w:dyaOrig="192" w14:anchorId="701424C8">
                <v:shape id="_x0000_i1067" type="#_x0000_t75" style="width:99.75pt;height:9.75pt" o:ole="">
                  <v:imagedata r:id="rId107" o:title=""/>
                </v:shape>
                <o:OLEObject Type="Embed" ProgID="FXEquation.Equation" ShapeID="_x0000_i1067" DrawAspect="Content" ObjectID="_1556907807" r:id="rId108"/>
              </w:object>
            </w:r>
          </w:p>
          <w:p w:rsidR="00275C57" w:rsidRDefault="0060055A" w:rsidP="00275C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64A6E900">
                <v:shape id="_x0000_s1063" type="#_x0000_t75" style="position:absolute;margin-left:47.25pt;margin-top:5.25pt;width:325.4pt;height:107.75pt;z-index:252035072;mso-position-horizontal-relative:text;mso-position-vertical-relative:text">
                  <v:imagedata r:id="rId109" o:title=""/>
                </v:shape>
                <o:OLEObject Type="Embed" ProgID="FXDraw.Graphic" ShapeID="_x0000_s1063" DrawAspect="Content" ObjectID="_1556907831" r:id="rId110"/>
              </w:object>
            </w: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275C57" w:rsidRPr="00A252B0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275C57" w:rsidRPr="00A417C8" w:rsidTr="0021035C">
        <w:trPr>
          <w:cantSplit/>
          <w:trHeight w:val="851"/>
        </w:trPr>
        <w:tc>
          <w:tcPr>
            <w:tcW w:w="567" w:type="dxa"/>
            <w:shd w:val="clear" w:color="auto" w:fill="FFCC99"/>
          </w:tcPr>
          <w:p w:rsidR="00275C57" w:rsidRPr="00A417C8" w:rsidRDefault="00275C57" w:rsidP="00275C57">
            <w:pPr>
              <w:ind w:left="5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007" w:type="dxa"/>
          </w:tcPr>
          <w:p w:rsidR="00275C57" w:rsidRPr="00FC2E1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(b)     </w:t>
            </w:r>
            <w:r w:rsidRPr="00476CA4">
              <w:rPr>
                <w:rFonts w:ascii="Times New Roman" w:hAnsi="Times New Roman"/>
                <w:i/>
                <w:sz w:val="24"/>
                <w:szCs w:val="24"/>
              </w:rPr>
              <w:t>EFGH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is a parallelo</w:t>
            </w:r>
            <w:r w:rsidR="00B653DF">
              <w:rPr>
                <w:rFonts w:ascii="Times New Roman" w:hAnsi="Times New Roman"/>
                <w:sz w:val="24"/>
                <w:szCs w:val="24"/>
              </w:rPr>
              <w:t>gram with the diagonal EG drawn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  <w:r w:rsidRPr="00FC2E19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275C57" w:rsidRDefault="00275C57" w:rsidP="00275C57">
            <w:pPr>
              <w:ind w:left="567" w:hanging="567"/>
              <w:rPr>
                <w:rFonts w:ascii="Times New Roman" w:hAnsi="Times New Roman"/>
                <w:sz w:val="24"/>
                <w:szCs w:val="24"/>
              </w:rPr>
            </w:pPr>
            <w:r w:rsidRPr="00FC2E19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Using </w:t>
            </w:r>
            <w:r w:rsidRPr="00B653DF">
              <w:rPr>
                <w:rFonts w:ascii="Times New Roman" w:hAnsi="Times New Roman"/>
                <w:b/>
                <w:sz w:val="24"/>
                <w:szCs w:val="24"/>
              </w:rPr>
              <w:t xml:space="preserve">only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the property that </w:t>
            </w:r>
            <w:r w:rsidRPr="00B653DF">
              <w:rPr>
                <w:rFonts w:ascii="Times New Roman" w:hAnsi="Times New Roman"/>
                <w:i/>
                <w:sz w:val="24"/>
                <w:szCs w:val="24"/>
              </w:rPr>
              <w:t>the opposite sides of a parallelogram are parallel</w:t>
            </w:r>
            <w:r>
              <w:rPr>
                <w:rFonts w:ascii="Times New Roman" w:hAnsi="Times New Roman"/>
                <w:sz w:val="24"/>
                <w:szCs w:val="24"/>
              </w:rPr>
              <w:t>, p</w:t>
            </w:r>
            <w:r w:rsidRPr="00FC2E19">
              <w:rPr>
                <w:rFonts w:ascii="Times New Roman" w:hAnsi="Times New Roman"/>
                <w:sz w:val="24"/>
                <w:szCs w:val="24"/>
              </w:rPr>
              <w:t>rove tha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t </w:t>
            </w:r>
            <w:r w:rsidRPr="00476CA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938" w:dyaOrig="192" w14:anchorId="4413A07D">
                <v:shape id="_x0000_i1069" type="#_x0000_t75" style="width:96pt;height:9.75pt" o:ole="">
                  <v:imagedata r:id="rId111" o:title=""/>
                </v:shape>
                <o:OLEObject Type="Embed" ProgID="FXEquation.Equation" ShapeID="_x0000_i1069" DrawAspect="Content" ObjectID="_1556907808" r:id="rId112"/>
              </w:object>
            </w:r>
          </w:p>
          <w:p w:rsidR="00275C57" w:rsidRDefault="0060055A" w:rsidP="00275C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636F68C8">
                <v:shape id="_x0000_s1064" type="#_x0000_t75" style="position:absolute;margin-left:81pt;margin-top:10.25pt;width:201.55pt;height:101.85pt;z-index:252036096;mso-position-horizontal-relative:text;mso-position-vertical-relative:text">
                  <v:imagedata r:id="rId113" o:title=""/>
                </v:shape>
                <o:OLEObject Type="Embed" ProgID="FXDraw.Graphic" ShapeID="_x0000_s1064" DrawAspect="Content" ObjectID="_1556907832" r:id="rId114"/>
              </w:object>
            </w: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E1D1F" w:rsidRDefault="00CE1D1F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E1D1F" w:rsidRDefault="00CE1D1F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</w:tc>
        <w:tc>
          <w:tcPr>
            <w:tcW w:w="1166" w:type="dxa"/>
          </w:tcPr>
          <w:p w:rsidR="00275C57" w:rsidRPr="00A252B0" w:rsidRDefault="00275C57" w:rsidP="00275C57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</w:tbl>
    <w:p w:rsidR="008F4C0E" w:rsidRDefault="008F4C0E">
      <w:pPr>
        <w:sectPr w:rsidR="008F4C0E" w:rsidSect="006475AA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F56E33" w:rsidRDefault="00911244" w:rsidP="00F56E33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ab/>
      </w: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F56E33" w:rsidRPr="00325745" w:rsidTr="00CE1D1F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366720173"/>
              <w:placeholder>
                <w:docPart w:val="B74FE5C88316425886D2EBB6CB0B29F8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F56E33" w:rsidRPr="005615AC" w:rsidRDefault="001E6A76" w:rsidP="00CE1D1F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F56E33" w:rsidRPr="00325745" w:rsidRDefault="00F56E33" w:rsidP="00CE1D1F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413977126"/>
                <w:placeholder>
                  <w:docPart w:val="D95BB32B0A7D4659B93D7B4CAF475DAF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360685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F56E33" w:rsidRPr="00325745" w:rsidTr="00CE1D1F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2076346182"/>
            <w:placeholder>
              <w:docPart w:val="EA8A9E06B9CA47A48D6758B7E95253BE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F56E33" w:rsidRPr="00325745" w:rsidRDefault="00562779" w:rsidP="00CE1D1F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559400912"/>
            <w:placeholder>
              <w:docPart w:val="18EFB56A2A21465AA0D6F297FA4AF45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F56E33" w:rsidRPr="005C44C0" w:rsidRDefault="009E0B57" w:rsidP="00CE1D1F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Transformations and Congruence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F56E33" w:rsidRPr="00325745" w:rsidRDefault="00CE1D1F" w:rsidP="00CE1D1F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Style w:val="Heading1Char"/>
                <w:color w:val="FFFFFF" w:themeColor="background1"/>
              </w:rPr>
              <w:t>Non Calculator Test</w:t>
            </w:r>
          </w:p>
        </w:tc>
      </w:tr>
    </w:tbl>
    <w:p w:rsidR="00F56E33" w:rsidRDefault="00F56E33" w:rsidP="00F56E33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p w:rsidR="00F56E33" w:rsidRDefault="00F56E33" w:rsidP="00F56E33"/>
    <w:p w:rsidR="00F56E33" w:rsidRDefault="00F56E33" w:rsidP="00F56E33">
      <w:pPr>
        <w:sectPr w:rsidR="00F56E33" w:rsidSect="00CE1D1F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9781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8647"/>
      </w:tblGrid>
      <w:tr w:rsidR="00275C57" w:rsidTr="00275C57">
        <w:trPr>
          <w:cantSplit/>
          <w:tblHeader/>
        </w:trPr>
        <w:tc>
          <w:tcPr>
            <w:tcW w:w="1134" w:type="dxa"/>
          </w:tcPr>
          <w:p w:rsidR="00275C57" w:rsidRPr="00DD6890" w:rsidRDefault="00275C57" w:rsidP="00CE1D1F">
            <w:pPr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8647" w:type="dxa"/>
          </w:tcPr>
          <w:p w:rsidR="00275C57" w:rsidRDefault="00275C57" w:rsidP="00CE1D1F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There are 4 axes as shown</w:t>
            </w:r>
          </w:p>
          <w:p w:rsidR="00275C57" w:rsidRDefault="00EF6DDC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2082176" behindDoc="0" locked="0" layoutInCell="1" allowOverlap="1" wp14:anchorId="2C61840E" wp14:editId="3413C6DB">
                  <wp:simplePos x="0" y="0"/>
                  <wp:positionH relativeFrom="column">
                    <wp:posOffset>926465</wp:posOffset>
                  </wp:positionH>
                  <wp:positionV relativeFrom="paragraph">
                    <wp:posOffset>78529</wp:posOffset>
                  </wp:positionV>
                  <wp:extent cx="2486025" cy="2305050"/>
                  <wp:effectExtent l="0" t="0" r="9525" b="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2305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Order 4 as each point can be rotated to a new position and it still looks the same.</w:t>
            </w: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2nd</w:t>
            </w:r>
            <w:r w:rsidRPr="00EF6C50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Since </w:t>
            </w:r>
            <w:r w:rsidRPr="005345F1">
              <w:rPr>
                <w:rFonts w:asciiTheme="majorHAnsi" w:hAnsiTheme="majorHAnsi"/>
                <w:i/>
                <w:sz w:val="24"/>
                <w:szCs w:val="24"/>
              </w:rPr>
              <w:t>B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is the centre of the rotation it’s image is in the same position.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b/>
                <w:sz w:val="24"/>
                <w:szCs w:val="24"/>
              </w:rPr>
            </w:pPr>
            <w:r w:rsidRPr="00EF6C50">
              <w:rPr>
                <w:rFonts w:ascii="Times New Roman" w:hAnsi="Times New Roman"/>
                <w:b/>
                <w:sz w:val="24"/>
                <w:szCs w:val="24"/>
              </w:rPr>
              <w:t>3rd Answer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60055A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object w:dxaOrig="1440" w:dyaOrig="1440" w14:anchorId="79FFD35E">
                <v:shape id="_x0000_s1066" type="#_x0000_t75" style="position:absolute;margin-left:16.4pt;margin-top:11.75pt;width:371.5pt;height:202.05pt;z-index:252039168;mso-position-horizontal-relative:text;mso-position-vertical-relative:text">
                  <v:imagedata r:id="rId116" o:title=""/>
                </v:shape>
                <o:OLEObject Type="Embed" ProgID="FXDraw.Graphic" ShapeID="_x0000_s1066" DrawAspect="Content" ObjectID="_1556907833" r:id="rId117"/>
              </w:objec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EF6DDC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70016" behindDoc="0" locked="0" layoutInCell="1" allowOverlap="1" wp14:anchorId="75C09B1E" wp14:editId="790BCCC0">
                  <wp:simplePos x="0" y="0"/>
                  <wp:positionH relativeFrom="column">
                    <wp:posOffset>566420</wp:posOffset>
                  </wp:positionH>
                  <wp:positionV relativeFrom="paragraph">
                    <wp:posOffset>205105</wp:posOffset>
                  </wp:positionV>
                  <wp:extent cx="3647440" cy="3647440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7440" cy="364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EF6C50">
              <w:rPr>
                <w:rFonts w:ascii="Times New Roman" w:hAnsi="Times New Roman"/>
                <w:sz w:val="24"/>
                <w:szCs w:val="24"/>
              </w:rPr>
              <w:t>Order 3 as it can be rotated through 120</w:t>
            </w:r>
            <w:r w:rsidRPr="00EF6C50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Pr="00EF6C50">
              <w:rPr>
                <w:rFonts w:ascii="Times New Roman" w:hAnsi="Times New Roman"/>
                <w:sz w:val="24"/>
                <w:szCs w:val="24"/>
              </w:rPr>
              <w:t xml:space="preserve"> twice and appears the same each time.</w:t>
            </w:r>
          </w:p>
          <w:p w:rsidR="00275C57" w:rsidRPr="00EF6C50" w:rsidRDefault="00EF6DDC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71040" behindDoc="0" locked="0" layoutInCell="1" allowOverlap="1" wp14:anchorId="54BACF85" wp14:editId="1DB7FF34">
                  <wp:simplePos x="0" y="0"/>
                  <wp:positionH relativeFrom="column">
                    <wp:posOffset>1853565</wp:posOffset>
                  </wp:positionH>
                  <wp:positionV relativeFrom="paragraph">
                    <wp:posOffset>3175</wp:posOffset>
                  </wp:positionV>
                  <wp:extent cx="2286000" cy="2419350"/>
                  <wp:effectExtent l="0" t="0" r="0" b="0"/>
                  <wp:wrapNone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419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b/>
                <w:sz w:val="24"/>
                <w:szCs w:val="24"/>
              </w:rPr>
            </w:pPr>
            <w:r w:rsidRPr="00EF6C50">
              <w:rPr>
                <w:rFonts w:ascii="Times New Roman" w:hAnsi="Times New Roman"/>
                <w:b/>
                <w:sz w:val="24"/>
                <w:szCs w:val="24"/>
              </w:rPr>
              <w:t>3rd Answer</w:t>
            </w: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Pr="00EF6C50" w:rsidRDefault="0060055A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3425298F">
                <v:shape id="_x0000_s1069" type="#_x0000_t75" style="position:absolute;margin-left:50.8pt;margin-top:15.65pt;width:286.8pt;height:229.65pt;z-index:252042240;mso-position-horizontal-relative:text;mso-position-vertical-relative:text">
                  <v:imagedata r:id="rId120" o:title=""/>
                </v:shape>
                <o:OLEObject Type="Embed" ProgID="FXDraw.Graphic" ShapeID="_x0000_s1069" DrawAspect="Content" ObjectID="_1556907834" r:id="rId121"/>
              </w:object>
            </w: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EF6C50">
              <w:rPr>
                <w:rFonts w:ascii="Times New Roman" w:hAnsi="Times New Roman"/>
                <w:sz w:val="24"/>
                <w:szCs w:val="24"/>
              </w:rPr>
              <w:t>O and Q have their image in the same position and P is flipped over, to give the third diagram.</w:t>
            </w: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b/>
                <w:sz w:val="24"/>
                <w:szCs w:val="24"/>
              </w:rPr>
            </w:pPr>
            <w:r w:rsidRPr="00EF6C50">
              <w:rPr>
                <w:rFonts w:ascii="Times New Roman" w:hAnsi="Times New Roman"/>
                <w:b/>
                <w:sz w:val="24"/>
                <w:szCs w:val="24"/>
              </w:rPr>
              <w:t>3rd Answer</w:t>
            </w: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60055A" w:rsidP="00275C57">
            <w:pPr>
              <w:spacing w:after="120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58BAF809">
                <v:shape id="_x0000_s1070" type="#_x0000_t75" style="position:absolute;margin-left:73.35pt;margin-top:13.15pt;width:68.35pt;height:136.95pt;z-index:252043264;mso-position-horizontal-relative:text;mso-position-vertical-relative:text">
                  <v:imagedata r:id="rId122" o:title=""/>
                  <o:lock v:ext="edit" aspectratio="f"/>
                </v:shape>
                <o:OLEObject Type="Embed" ProgID="FXDraw.Graphic" ShapeID="_x0000_s1070" DrawAspect="Content" ObjectID="_1556907835" r:id="rId123"/>
              </w:object>
            </w: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8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8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It is a rota</w:t>
            </w:r>
            <w:r w:rsidRPr="00EF6C50">
              <w:rPr>
                <w:rFonts w:ascii="Times New Roman" w:hAnsi="Times New Roman"/>
                <w:sz w:val="24"/>
                <w:szCs w:val="24"/>
              </w:rPr>
              <w:t>tion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through 180</w:t>
            </w:r>
            <w:r w:rsidRPr="00FB5709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</w:p>
          <w:p w:rsidR="00275C57" w:rsidRPr="00FB5709" w:rsidRDefault="0060055A" w:rsidP="00275C57">
            <w:pPr>
              <w:spacing w:after="12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  <w:object w:dxaOrig="1440" w:dyaOrig="1440" w14:anchorId="1055EFE6">
                <v:shape id="_x0000_s1071" type="#_x0000_t75" style="position:absolute;margin-left:42.7pt;margin-top:14.35pt;width:269.4pt;height:77.95pt;z-index:252044288;mso-position-horizontal-relative:text;mso-position-vertical-relative:text">
                  <v:imagedata r:id="rId124" o:title=""/>
                </v:shape>
                <o:OLEObject Type="Embed" ProgID="FXDraw.Graphic" ShapeID="_x0000_s1071" DrawAspect="Content" ObjectID="_1556907836" r:id="rId125"/>
              </w:object>
            </w:r>
            <w:r w:rsidR="00275C57" w:rsidRPr="00FB5709">
              <w:rPr>
                <w:rFonts w:ascii="Times New Roman" w:hAnsi="Times New Roman"/>
                <w:b/>
                <w:sz w:val="24"/>
                <w:szCs w:val="24"/>
              </w:rPr>
              <w:t>1</w:t>
            </w:r>
            <w:r w:rsidR="00275C57" w:rsidRPr="00FB5709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st</w:t>
            </w:r>
            <w:r w:rsidR="00275C57" w:rsidRPr="00FB5709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EF6C50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The rectangle has two axes of symmetry.</w:t>
            </w:r>
          </w:p>
          <w:p w:rsidR="00275C57" w:rsidRPr="00E67F81" w:rsidRDefault="0060055A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  <w:object w:dxaOrig="1440" w:dyaOrig="1440" w14:anchorId="7E777409">
                <v:shape id="_x0000_s1072" type="#_x0000_t75" style="position:absolute;margin-left:12pt;margin-top:19.55pt;width:360.7pt;height:215.65pt;z-index:252045312;mso-position-horizontal-relative:text;mso-position-vertical-relative:text">
                  <v:imagedata r:id="rId126" o:title=""/>
                </v:shape>
                <o:OLEObject Type="Embed" ProgID="FXDraw.Graphic" ShapeID="_x0000_s1072" DrawAspect="Content" ObjectID="_1556907837" r:id="rId127"/>
              </w:object>
            </w:r>
            <w:r w:rsidR="00275C57" w:rsidRPr="00E67F81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="00275C57" w:rsidRPr="00E67F81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="00275C57" w:rsidRPr="00E67F81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60055A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5CC7126B">
                <v:shape id="_x0000_s1073" type="#_x0000_t75" style="position:absolute;margin-left:49.25pt;margin-top:5.35pt;width:191.9pt;height:189pt;z-index:252046336;mso-position-horizontal-relative:text;mso-position-vertical-relative:text">
                  <v:imagedata r:id="rId128" o:title=""/>
                </v:shape>
                <o:OLEObject Type="Embed" ProgID="FXDraw.Graphic" ShapeID="_x0000_s1073" DrawAspect="Content" ObjectID="_1556907838" r:id="rId129"/>
              </w:objec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60055A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object w:dxaOrig="1440" w:dyaOrig="1440" w14:anchorId="30742AD1">
                <v:shape id="_x0000_s1074" type="#_x0000_t75" style="position:absolute;margin-left:18.5pt;margin-top:15.2pt;width:285.85pt;height:203.9pt;z-index:252047360;mso-position-horizontal-relative:text;mso-position-vertical-relative:text">
                  <v:imagedata r:id="rId130" o:title=""/>
                </v:shape>
                <o:OLEObject Type="Embed" ProgID="FXDraw.Graphic" ShapeID="_x0000_s1074" DrawAspect="Content" ObjectID="_1556907839" r:id="rId131"/>
              </w:objec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77319D" w:rsidRDefault="00275C57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 w:rsidRPr="0077319D">
              <w:rPr>
                <w:rFonts w:asciiTheme="majorHAnsi" w:hAnsiTheme="majorHAnsi"/>
                <w:b/>
                <w:sz w:val="24"/>
                <w:szCs w:val="24"/>
              </w:rPr>
              <w:t>4</w:t>
            </w:r>
            <w:r w:rsidRPr="0077319D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th</w:t>
            </w:r>
            <w:r w:rsidRPr="0077319D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Pr="0004512A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 w:rsidRPr="0004512A">
              <w:rPr>
                <w:rFonts w:asciiTheme="majorHAnsi" w:hAnsiTheme="majorHAnsi"/>
                <w:i/>
                <w:sz w:val="24"/>
                <w:szCs w:val="24"/>
              </w:rPr>
              <w:t>K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goes to </w:t>
            </w:r>
            <w:r w:rsidRPr="0004512A">
              <w:rPr>
                <w:rFonts w:asciiTheme="majorHAnsi" w:hAnsiTheme="majorHAnsi"/>
                <w:i/>
                <w:sz w:val="24"/>
                <w:szCs w:val="24"/>
              </w:rPr>
              <w:t>B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as shown.</w:t>
            </w:r>
          </w:p>
          <w:p w:rsidR="00275C57" w:rsidRDefault="0060055A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5117DF36">
                <v:shape id="_x0000_s1075" type="#_x0000_t75" style="position:absolute;margin-left:78.7pt;margin-top:6.05pt;width:171.35pt;height:173.7pt;z-index:252048384;mso-position-horizontal-relative:text;mso-position-vertical-relative:text">
                  <v:imagedata r:id="rId132" o:title=""/>
                  <o:lock v:ext="edit" aspectratio="f"/>
                </v:shape>
                <o:OLEObject Type="Embed" ProgID="FXDraw.Graphic" ShapeID="_x0000_s1075" DrawAspect="Content" ObjectID="_1556907840" r:id="rId133"/>
              </w:objec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jc w:val="right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4C6624" w:rsidRDefault="00275C57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 w:rsidRPr="0004512A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04512A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04512A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60055A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7D71452F">
                <v:shape id="_x0000_s1076" type="#_x0000_t75" style="position:absolute;margin-left:59.05pt;margin-top:15.55pt;width:175.5pt;height:178.85pt;z-index:252049408;mso-position-horizontal-relative:text;mso-position-vertical-relative:text">
                  <v:imagedata r:id="rId134" o:title=""/>
                </v:shape>
                <o:OLEObject Type="Embed" ProgID="FXDraw.Graphic" ShapeID="_x0000_s1076" DrawAspect="Content" ObjectID="_1556907841" r:id="rId135"/>
              </w:objec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Pr="0004512A" w:rsidRDefault="0060055A" w:rsidP="00275C57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0D733999">
                <v:shape id="_x0000_s1077" type="#_x0000_t75" style="position:absolute;margin-left:51.1pt;margin-top:16.6pt;width:134.35pt;height:163.3pt;z-index:252050432;mso-position-horizontal-relative:text;mso-position-vertical-relative:text">
                  <v:imagedata r:id="rId136" o:title=""/>
                  <o:lock v:ext="edit" aspectratio="f"/>
                </v:shape>
                <o:OLEObject Type="Embed" ProgID="FXDraw.Graphic" ShapeID="_x0000_s1077" DrawAspect="Content" ObjectID="_1556907842" r:id="rId137"/>
              </w:object>
            </w:r>
            <w:r w:rsidR="00275C57" w:rsidRPr="0004512A">
              <w:t>(4, 10)</w:t>
            </w: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  <w:r>
              <w:t xml:space="preserve">         </w:t>
            </w: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60055A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464B963F">
                <v:shape id="_x0000_s1078" type="#_x0000_t75" style="position:absolute;margin-left:52.9pt;margin-top:1.25pt;width:235.2pt;height:242.6pt;z-index:252051456;mso-position-horizontal-relative:text;mso-position-vertical-relative:text">
                  <v:imagedata r:id="rId138" o:title=""/>
                </v:shape>
                <o:OLEObject Type="Embed" ProgID="FXDraw.Graphic" ShapeID="_x0000_s1078" DrawAspect="Content" ObjectID="_1556907843" r:id="rId139"/>
              </w:objec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60055A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2CF34747">
                <v:shape id="_x0000_s1079" type="#_x0000_t75" style="position:absolute;margin-left:82.25pt;margin-top:13.6pt;width:235.2pt;height:239.5pt;z-index:252052480;mso-position-horizontal-relative:text;mso-position-vertical-relative:text">
                  <v:imagedata r:id="rId140" o:title=""/>
                </v:shape>
                <o:OLEObject Type="Embed" ProgID="FXDraw.Graphic" ShapeID="_x0000_s1079" DrawAspect="Content" ObjectID="_1556907844" r:id="rId141"/>
              </w:objec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AF0D6F" w:rsidRDefault="00275C57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 w:rsidRPr="00AF0D6F">
              <w:rPr>
                <w:rFonts w:asciiTheme="majorHAnsi" w:hAnsiTheme="majorHAnsi"/>
                <w:b/>
                <w:sz w:val="24"/>
                <w:szCs w:val="24"/>
              </w:rPr>
              <w:t>1</w:t>
            </w:r>
            <w:r w:rsidRPr="00AF0D6F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st</w:t>
            </w:r>
            <w:r w:rsidRPr="00AF0D6F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60055A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71F7AFB6">
                <v:shape id="_x0000_s1080" type="#_x0000_t75" style="position:absolute;margin-left:126.9pt;margin-top:2.3pt;width:170.25pt;height:173.75pt;z-index:252053504;mso-position-horizontal-relative:text;mso-position-vertical-relative:text">
                  <v:imagedata r:id="rId142" o:title=""/>
                </v:shape>
                <o:OLEObject Type="Embed" ProgID="FXDraw.Graphic" ShapeID="_x0000_s1080" DrawAspect="Content" ObjectID="_1556907845" r:id="rId143"/>
              </w:objec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AA464D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AA464D" w:rsidRDefault="00275C57" w:rsidP="00275C57">
            <w:pPr>
              <w:spacing w:after="120"/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  <w:p w:rsidR="00275C57" w:rsidRPr="00AA464D" w:rsidRDefault="00275C57" w:rsidP="00275C57">
            <w:pPr>
              <w:spacing w:after="120"/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AA464D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A translation in the direction of the arrow shown</w:t>
            </w:r>
          </w:p>
          <w:p w:rsidR="00275C57" w:rsidRPr="00AA464D" w:rsidRDefault="00275C57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 w:rsidRPr="00AA464D"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  <w:t>4</w:t>
            </w:r>
            <w:r w:rsidRPr="00AA464D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AA464D"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  <w:t xml:space="preserve"> Answer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60055A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67E5D7B3">
                <v:shape id="_x0000_s1081" type="#_x0000_t75" style="position:absolute;margin-left:52.25pt;margin-top:8.7pt;width:218.65pt;height:158.4pt;z-index:252054528;mso-position-horizontal-relative:text;mso-position-vertical-relative:text">
                  <v:imagedata r:id="rId144" o:title=""/>
                </v:shape>
                <o:OLEObject Type="Embed" ProgID="FXDraw.Graphic" ShapeID="_x0000_s1081" DrawAspect="Content" ObjectID="_1556907846" r:id="rId145"/>
              </w:objec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005DAB" w:rsidRDefault="00275C57" w:rsidP="00275C57">
            <w:pPr>
              <w:pStyle w:val="QuestionStyle"/>
            </w:pPr>
            <w:r w:rsidRPr="00005DAB">
              <w:t>A rotation of 180</w:t>
            </w:r>
            <w:r w:rsidRPr="00005DAB">
              <w:rPr>
                <w:vertAlign w:val="superscript"/>
              </w:rPr>
              <w:t>o</w:t>
            </w:r>
            <w:r w:rsidRPr="00005DAB">
              <w:t>.</w:t>
            </w:r>
          </w:p>
          <w:p w:rsidR="00275C57" w:rsidRPr="00161DE8" w:rsidRDefault="00275C57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 w:rsidRPr="00161DE8"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 w:rsidRPr="00161DE8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161DE8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Pr="002C690B" w:rsidRDefault="00275C57" w:rsidP="00275C57">
            <w:pPr>
              <w:spacing w:after="12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2C690B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908" w:dyaOrig="196" w14:anchorId="7D4A8C10">
                <v:shape id="_x0000_i1085" type="#_x0000_t75" style="width:95.25pt;height:9.75pt" o:ole="">
                  <v:imagedata r:id="rId37" o:title=""/>
                </v:shape>
                <o:OLEObject Type="Embed" ProgID="FXEquation.Equation" ShapeID="_x0000_i1085" DrawAspect="Content" ObjectID="_1556907809" r:id="rId146"/>
              </w:object>
            </w:r>
          </w:p>
          <w:p w:rsidR="00275C57" w:rsidRDefault="0060055A" w:rsidP="00275C57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2E2284B9">
                <v:shape id="_x0000_s1082" type="#_x0000_t75" style="position:absolute;margin-left:59.2pt;margin-top:19.05pt;width:218.4pt;height:126.45pt;z-index:252055552;mso-position-horizontal-relative:text;mso-position-vertical-relative:text">
                  <v:imagedata r:id="rId147" o:title=""/>
                </v:shape>
                <o:OLEObject Type="Embed" ProgID="FXDraw.Graphic" ShapeID="_x0000_s1082" DrawAspect="Content" ObjectID="_1556907847" r:id="rId148"/>
              </w:object>
            </w: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Pr="008416E1" w:rsidRDefault="00275C57" w:rsidP="00275C57">
            <w:pPr>
              <w:pStyle w:val="QuestionStyle"/>
            </w:pPr>
            <w:r w:rsidRPr="008416E1">
              <w:t>2</w:t>
            </w:r>
            <w:r w:rsidRPr="008416E1">
              <w:rPr>
                <w:vertAlign w:val="superscript"/>
              </w:rPr>
              <w:t>nd</w:t>
            </w:r>
            <w:r w:rsidRPr="008416E1">
              <w:t xml:space="preserve"> Answer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60055A" w:rsidP="00275C57">
            <w:pPr>
              <w:pStyle w:val="QuestionStyle"/>
              <w:rPr>
                <w:rFonts w:asciiTheme="majorHAnsi" w:hAnsiTheme="majorHAnsi"/>
              </w:rPr>
            </w:pPr>
            <w:r>
              <w:rPr>
                <w:noProof/>
                <w:lang w:eastAsia="en-AU"/>
              </w:rPr>
              <w:object w:dxaOrig="1440" w:dyaOrig="1440" w14:anchorId="145FB539">
                <v:shape id="_x0000_s1083" type="#_x0000_t75" style="position:absolute;margin-left:53.1pt;margin-top:-1.45pt;width:326.05pt;height:180.55pt;z-index:252056576;mso-position-horizontal-relative:text;mso-position-vertical-relative:text">
                  <v:imagedata r:id="rId149" o:title=""/>
                </v:shape>
                <o:OLEObject Type="Embed" ProgID="FXDraw.Graphic" ShapeID="_x0000_s1083" DrawAspect="Content" ObjectID="_1556907848" r:id="rId150"/>
              </w:object>
            </w:r>
          </w:p>
          <w:p w:rsidR="00275C57" w:rsidRDefault="00275C57" w:rsidP="00275C57">
            <w:pPr>
              <w:pStyle w:val="QuestionStyle"/>
            </w:pPr>
            <w:r>
              <w:tab/>
            </w: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Default="00275C57" w:rsidP="00275C57">
            <w:pPr>
              <w:pStyle w:val="QuestionStyle"/>
            </w:pPr>
          </w:p>
          <w:p w:rsidR="00275C57" w:rsidRPr="00275C57" w:rsidRDefault="00275C57" w:rsidP="00275C57">
            <w:pPr>
              <w:pStyle w:val="QuestionStyle"/>
            </w:pPr>
            <w:r w:rsidRPr="00275C57">
              <w:t>2</w:t>
            </w:r>
            <w:r w:rsidRPr="00275C57">
              <w:rPr>
                <w:vertAlign w:val="superscript"/>
              </w:rPr>
              <w:t>nd</w:t>
            </w:r>
            <w:r w:rsidRPr="00275C57">
              <w:t xml:space="preserve"> Answer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60055A" w:rsidP="00275C57">
            <w:pPr>
              <w:spacing w:after="120"/>
              <w:rPr>
                <w:rFonts w:ascii="Times New Roman" w:hAnsi="Times New Roman"/>
                <w:i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object w:dxaOrig="1440" w:dyaOrig="1440" w14:anchorId="17555D63">
                <v:shape id="_x0000_s1084" type="#_x0000_t75" style="position:absolute;margin-left:62.5pt;margin-top:12.8pt;width:228.6pt;height:227.15pt;z-index:252057600;mso-position-horizontal-relative:text;mso-position-vertical-relative:text">
                  <v:imagedata r:id="rId53" o:title=""/>
                </v:shape>
                <o:OLEObject Type="Embed" ProgID="FXDraw.Graphic" ShapeID="_x0000_s1084" DrawAspect="Content" ObjectID="_1556907849" r:id="rId151"/>
              </w:object>
            </w: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i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i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i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Rotation through 180</w:t>
            </w:r>
            <w:r w:rsidRPr="00830300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gives triangle </w:t>
            </w:r>
            <w:r w:rsidRPr="00830300">
              <w:rPr>
                <w:rFonts w:ascii="Times New Roman" w:hAnsi="Times New Roman"/>
                <w:i/>
                <w:sz w:val="24"/>
                <w:szCs w:val="24"/>
              </w:rPr>
              <w:t>B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which is then reflected in the </w:t>
            </w:r>
            <w:r w:rsidRPr="00830300">
              <w:rPr>
                <w:rFonts w:ascii="Times New Roman" w:hAnsi="Times New Roman"/>
                <w:i/>
                <w:sz w:val="24"/>
                <w:szCs w:val="24"/>
              </w:rPr>
              <w:t>y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axis to give triangle </w:t>
            </w:r>
            <w:r w:rsidRPr="00830300">
              <w:rPr>
                <w:rFonts w:ascii="Times New Roman" w:hAnsi="Times New Roman"/>
                <w:i/>
                <w:sz w:val="24"/>
                <w:szCs w:val="24"/>
              </w:rPr>
              <w:t>D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275C57" w:rsidRPr="00AF0D6F" w:rsidRDefault="00275C57" w:rsidP="00275C57">
            <w:pPr>
              <w:spacing w:after="120"/>
              <w:rPr>
                <w:rFonts w:ascii="Times New Roman" w:hAnsi="Times New Roman"/>
                <w:b/>
                <w:sz w:val="24"/>
                <w:szCs w:val="24"/>
              </w:rPr>
            </w:pPr>
            <w:r w:rsidRPr="00AF0D6F">
              <w:rPr>
                <w:rFonts w:ascii="Times New Roman" w:hAnsi="Times New Roman"/>
                <w:b/>
                <w:sz w:val="24"/>
                <w:szCs w:val="24"/>
              </w:rPr>
              <w:t>4</w:t>
            </w:r>
            <w:r w:rsidRPr="00AF0D6F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th</w:t>
            </w:r>
            <w:r w:rsidRPr="00AF0D6F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There are two pairs of corresponding angles equal with the included side also equal.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ASS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AF0D6F" w:rsidRDefault="00275C57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 w:rsidRPr="00AF0D6F">
              <w:rPr>
                <w:rFonts w:asciiTheme="majorHAnsi" w:hAnsiTheme="majorHAnsi"/>
                <w:b/>
                <w:sz w:val="24"/>
                <w:szCs w:val="24"/>
              </w:rPr>
              <w:t>1</w:t>
            </w:r>
            <w:r w:rsidRPr="00AF0D6F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st</w:t>
            </w:r>
            <w:r w:rsidRPr="00AF0D6F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60055A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0848359E">
                <v:shape id="_x0000_s1085" type="#_x0000_t75" style="position:absolute;margin-left:53.8pt;margin-top:20.05pt;width:188.35pt;height:192pt;z-index:252058624;mso-position-horizontal-relative:text;mso-position-vertical-relative:text">
                  <v:imagedata r:id="rId152" o:title=""/>
                </v:shape>
                <o:OLEObject Type="Embed" ProgID="FXDraw.Graphic" ShapeID="_x0000_s1085" DrawAspect="Content" ObjectID="_1556907850" r:id="rId153"/>
              </w:objec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AF0D6F" w:rsidRDefault="00275C57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 w:rsidRPr="00AF0D6F"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 w:rsidRPr="00AF0D6F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AF0D6F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Two sides and an included angle (SAS).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007B62" w:rsidRDefault="00D2456E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="00275C57" w:rsidRPr="00007B62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AAS and SAS </w:t>
            </w:r>
          </w:p>
          <w:p w:rsidR="00275C57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2173B9" w:rsidRDefault="00275C57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 w:rsidRPr="002173B9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2173B9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2173B9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60055A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0B44AA93">
                <v:shape id="_x0000_s1086" type="#_x0000_t75" style="position:absolute;margin-left:63.45pt;margin-top:6.45pt;width:211.5pt;height:197.65pt;z-index:252059648;mso-position-horizontal-relative:text;mso-position-vertical-relative:text">
                  <v:imagedata r:id="rId154" o:title=""/>
                </v:shape>
                <o:OLEObject Type="Embed" ProgID="FXDraw.Graphic" ShapeID="_x0000_s1086" DrawAspect="Content" ObjectID="_1556907851" r:id="rId155"/>
              </w:objec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2173B9" w:rsidRDefault="00275C57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 w:rsidRPr="002173B9">
              <w:rPr>
                <w:rFonts w:asciiTheme="majorHAnsi" w:hAnsiTheme="majorHAnsi"/>
                <w:b/>
                <w:sz w:val="24"/>
                <w:szCs w:val="24"/>
              </w:rPr>
              <w:t>Diagram with two triangle drawn.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There are a pair of equal vertically opposite angles and a pair of equal alternate angles, which together with the given sides being equal allow proof using AAS.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  <w:p w:rsidR="00275C57" w:rsidRPr="00BC5966" w:rsidRDefault="00275C57" w:rsidP="00275C57">
            <w:pPr>
              <w:spacing w:after="120"/>
              <w:rPr>
                <w:rFonts w:asciiTheme="majorHAnsi" w:hAnsiTheme="majorHAnsi"/>
                <w:b/>
                <w:sz w:val="24"/>
                <w:szCs w:val="24"/>
              </w:rPr>
            </w:pPr>
            <w:r w:rsidRPr="00BC5966">
              <w:rPr>
                <w:rFonts w:asciiTheme="majorHAnsi" w:hAnsiTheme="majorHAnsi"/>
                <w:b/>
                <w:sz w:val="24"/>
                <w:szCs w:val="24"/>
              </w:rPr>
              <w:t>1</w:t>
            </w:r>
            <w:r w:rsidRPr="00BC5966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st</w:t>
            </w:r>
            <w:r w:rsidRPr="00BC5966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Any two pairs.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Some examples are :</w:t>
            </w:r>
          </w:p>
          <w:p w:rsidR="00275C57" w:rsidRPr="008A14D8" w:rsidRDefault="00275C57" w:rsidP="00275C57">
            <w:pPr>
              <w:spacing w:after="120"/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8A14D8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1938" w:dyaOrig="196" w14:anchorId="1E9FA8F4">
                <v:shape id="_x0000_i1091" type="#_x0000_t75" style="width:96.75pt;height:9.75pt" o:ole="">
                  <v:imagedata r:id="rId156" o:title=""/>
                </v:shape>
                <o:OLEObject Type="Embed" ProgID="FXEquation.Equation" ShapeID="_x0000_i1091" DrawAspect="Content" ObjectID="_1556907810" r:id="rId157"/>
              </w:object>
            </w:r>
            <w:r w:rsidRPr="008A14D8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  <w:p w:rsidR="00275C57" w:rsidRPr="008A14D8" w:rsidRDefault="00275C57" w:rsidP="00275C57">
            <w:pPr>
              <w:spacing w:after="120"/>
              <w:rPr>
                <w:rFonts w:asciiTheme="majorHAnsi" w:hAnsiTheme="majorHAnsi"/>
                <w:position w:val="-2"/>
                <w:sz w:val="24"/>
                <w:szCs w:val="24"/>
              </w:rPr>
            </w:pPr>
            <w:r w:rsidRPr="008A14D8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1968" w:dyaOrig="196" w14:anchorId="6E214DEA">
                <v:shape id="_x0000_i1092" type="#_x0000_t75" style="width:98.25pt;height:9.75pt" o:ole="">
                  <v:imagedata r:id="rId158" o:title=""/>
                </v:shape>
                <o:OLEObject Type="Embed" ProgID="FXEquation.Equation" ShapeID="_x0000_i1092" DrawAspect="Content" ObjectID="_1556907811" r:id="rId159"/>
              </w:object>
            </w:r>
            <w:r w:rsidRPr="008A14D8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position w:val="-2"/>
                <w:sz w:val="24"/>
                <w:szCs w:val="24"/>
              </w:rPr>
            </w:pPr>
            <w:r w:rsidRPr="008A14D8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1968" w:dyaOrig="196" w14:anchorId="0EB6E978">
                <v:shape id="_x0000_i1093" type="#_x0000_t75" style="width:98.25pt;height:9.75pt" o:ole="">
                  <v:imagedata r:id="rId160" o:title=""/>
                </v:shape>
                <o:OLEObject Type="Embed" ProgID="FXEquation.Equation" ShapeID="_x0000_i1093" DrawAspect="Content" ObjectID="_1556907812" r:id="rId161"/>
              </w:object>
            </w:r>
            <w:r w:rsidRPr="008A14D8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 w:rsidRPr="008A14D8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2028" w:dyaOrig="196" w14:anchorId="1A2763F5">
                <v:shape id="_x0000_i1094" type="#_x0000_t75" style="width:101.25pt;height:9.75pt" o:ole="">
                  <v:imagedata r:id="rId162" o:title=""/>
                </v:shape>
                <o:OLEObject Type="Embed" ProgID="FXEquation.Equation" ShapeID="_x0000_i1094" DrawAspect="Content" ObjectID="_1556907813" r:id="rId163"/>
              </w:object>
            </w:r>
            <w:r w:rsidRPr="008A14D8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</w:tc>
      </w:tr>
      <w:tr w:rsidR="00275C57" w:rsidTr="00275C57">
        <w:trPr>
          <w:cantSplit/>
        </w:trPr>
        <w:tc>
          <w:tcPr>
            <w:tcW w:w="1134" w:type="dxa"/>
          </w:tcPr>
          <w:p w:rsidR="00275C57" w:rsidRPr="00750A38" w:rsidRDefault="00275C57" w:rsidP="00275C57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 w:rsidRPr="00BE0BF0">
              <w:rPr>
                <w:rFonts w:asciiTheme="majorHAnsi" w:hAnsiTheme="majorHAnsi"/>
                <w:i/>
                <w:sz w:val="24"/>
                <w:szCs w:val="24"/>
              </w:rPr>
              <w:t>AC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is common, so this allows SSS, since two sides are already given.</w:t>
            </w:r>
          </w:p>
          <w:p w:rsidR="00275C57" w:rsidRDefault="00275C57" w:rsidP="00275C57">
            <w:pPr>
              <w:spacing w:after="120"/>
              <w:rPr>
                <w:rFonts w:asciiTheme="majorHAnsi" w:hAnsiTheme="majorHAnsi"/>
                <w:sz w:val="24"/>
                <w:szCs w:val="24"/>
              </w:rPr>
            </w:pPr>
            <w:r w:rsidRPr="00BE0BF0">
              <w:rPr>
                <w:rFonts w:asciiTheme="majorHAnsi" w:hAnsiTheme="majorHAnsi"/>
                <w:i/>
                <w:sz w:val="24"/>
                <w:szCs w:val="24"/>
              </w:rPr>
              <w:t>AC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being common, along with </w:t>
            </w:r>
            <w:r w:rsidRPr="00BE0BF0">
              <w:rPr>
                <w:rFonts w:asciiTheme="majorHAnsi" w:hAnsiTheme="majorHAnsi"/>
                <w:i/>
                <w:sz w:val="24"/>
                <w:szCs w:val="24"/>
              </w:rPr>
              <w:t>BC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= </w:t>
            </w:r>
            <w:r w:rsidRPr="00BE0BF0">
              <w:rPr>
                <w:rFonts w:asciiTheme="majorHAnsi" w:hAnsiTheme="majorHAnsi"/>
                <w:i/>
                <w:sz w:val="24"/>
                <w:szCs w:val="24"/>
              </w:rPr>
              <w:t>AD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and the angle given allows SAS.</w:t>
            </w:r>
          </w:p>
        </w:tc>
      </w:tr>
    </w:tbl>
    <w:p w:rsidR="00F56E33" w:rsidRDefault="00F56E33" w:rsidP="00F56E33">
      <w:pPr>
        <w:rPr>
          <w:rFonts w:asciiTheme="majorHAnsi" w:hAnsiTheme="majorHAnsi"/>
          <w:sz w:val="24"/>
          <w:szCs w:val="24"/>
        </w:rPr>
        <w:sectPr w:rsidR="00F56E33" w:rsidSect="00CE1D1F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F56E33" w:rsidRDefault="00F56E33" w:rsidP="00F56E33">
      <w:pPr>
        <w:rPr>
          <w:rFonts w:asciiTheme="majorHAnsi" w:hAnsiTheme="majorHAnsi"/>
          <w:sz w:val="24"/>
          <w:szCs w:val="24"/>
        </w:rPr>
      </w:pPr>
    </w:p>
    <w:p w:rsidR="00F56E33" w:rsidRDefault="00F56E33" w:rsidP="00F56E33">
      <w:pPr>
        <w:rPr>
          <w:rFonts w:asciiTheme="majorHAnsi" w:hAnsiTheme="majorHAnsi"/>
          <w:sz w:val="24"/>
          <w:szCs w:val="24"/>
        </w:rPr>
        <w:sectPr w:rsidR="00F56E33" w:rsidSect="00CE1D1F">
          <w:type w:val="continuous"/>
          <w:pgSz w:w="11906" w:h="16838"/>
          <w:pgMar w:top="1440" w:right="1440" w:bottom="1440" w:left="1440" w:header="708" w:footer="708" w:gutter="0"/>
          <w:cols w:num="2" w:space="709"/>
          <w:titlePg/>
          <w:docGrid w:linePitch="360"/>
        </w:sectPr>
      </w:pPr>
    </w:p>
    <w:p w:rsidR="00F56E33" w:rsidRDefault="00F56E33" w:rsidP="00F56E33">
      <w:pPr>
        <w:rPr>
          <w:rFonts w:asciiTheme="majorHAnsi" w:hAnsiTheme="majorHAnsi"/>
          <w:sz w:val="24"/>
          <w:szCs w:val="24"/>
        </w:rPr>
      </w:pPr>
    </w:p>
    <w:p w:rsidR="00F56E33" w:rsidRDefault="00F56E33" w:rsidP="00F56E33">
      <w:pPr>
        <w:rPr>
          <w:rFonts w:asciiTheme="majorHAnsi" w:hAnsiTheme="majorHAnsi"/>
          <w:sz w:val="24"/>
          <w:szCs w:val="24"/>
        </w:rPr>
        <w:sectPr w:rsidR="00F56E33" w:rsidSect="00CE1D1F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F56E33" w:rsidRDefault="00F56E33" w:rsidP="00F56E33">
      <w:pPr>
        <w:rPr>
          <w:rFonts w:asciiTheme="majorHAnsi" w:hAnsiTheme="majorHAnsi"/>
          <w:sz w:val="24"/>
          <w:szCs w:val="24"/>
        </w:rPr>
      </w:pPr>
    </w:p>
    <w:p w:rsidR="00F56E33" w:rsidRDefault="00F56E33" w:rsidP="00F56E33"/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103"/>
        <w:gridCol w:w="3685"/>
      </w:tblGrid>
      <w:tr w:rsidR="00F56E33" w:rsidRPr="00325745" w:rsidTr="00CE1D1F">
        <w:trPr>
          <w:cantSplit/>
          <w:trHeight w:val="851"/>
        </w:trPr>
        <w:tc>
          <w:tcPr>
            <w:tcW w:w="10207" w:type="dxa"/>
            <w:gridSpan w:val="3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-1029260708"/>
              <w:placeholder>
                <w:docPart w:val="831E17AA3DDF4E628E766D49A83698A6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F56E33" w:rsidRPr="005615AC" w:rsidRDefault="001E6A76" w:rsidP="00CE1D1F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F56E33" w:rsidRPr="00325745" w:rsidRDefault="00F56E33" w:rsidP="00CE1D1F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931279904"/>
                <w:placeholder>
                  <w:docPart w:val="E50D8C06BAE044729A4C718107E1A216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360685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F56E33" w:rsidRPr="00325745" w:rsidTr="00CE1D1F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086607261"/>
            <w:placeholder>
              <w:docPart w:val="3263EED5BEEE487AA099DCECF5F4C3D9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F56E33" w:rsidRPr="00325745" w:rsidRDefault="00562779" w:rsidP="00CE1D1F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1994384"/>
            <w:placeholder>
              <w:docPart w:val="6878C2948FF24E49A898D2E8ACBEB6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103" w:type="dxa"/>
                <w:shd w:val="clear" w:color="auto" w:fill="B6DDE8" w:themeFill="accent5" w:themeFillTint="66"/>
              </w:tcPr>
              <w:p w:rsidR="00F56E33" w:rsidRPr="005C44C0" w:rsidRDefault="009E0B57" w:rsidP="00CE1D1F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Transformations and Congruence</w:t>
                </w:r>
              </w:p>
            </w:tc>
          </w:sdtContent>
        </w:sdt>
        <w:tc>
          <w:tcPr>
            <w:tcW w:w="3685" w:type="dxa"/>
            <w:shd w:val="clear" w:color="auto" w:fill="215868" w:themeFill="accent5" w:themeFillShade="80"/>
          </w:tcPr>
          <w:p w:rsidR="00F56E33" w:rsidRDefault="00F56E33" w:rsidP="00CE1D1F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Longer Answer </w:t>
            </w:r>
          </w:p>
          <w:p w:rsidR="00F56E33" w:rsidRPr="00325745" w:rsidRDefault="00F56E33" w:rsidP="00CE1D1F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</w:tbl>
    <w:p w:rsidR="00F56E33" w:rsidRDefault="00F56E33" w:rsidP="00F56E33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988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242"/>
        <w:gridCol w:w="6237"/>
        <w:gridCol w:w="2410"/>
      </w:tblGrid>
      <w:tr w:rsidR="00F56E33" w:rsidTr="007A1333">
        <w:trPr>
          <w:tblHeader/>
        </w:trPr>
        <w:tc>
          <w:tcPr>
            <w:tcW w:w="1242" w:type="dxa"/>
          </w:tcPr>
          <w:p w:rsidR="00F56E33" w:rsidRDefault="00F56E33" w:rsidP="00CE1D1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Question</w:t>
            </w:r>
          </w:p>
        </w:tc>
        <w:tc>
          <w:tcPr>
            <w:tcW w:w="6237" w:type="dxa"/>
          </w:tcPr>
          <w:p w:rsidR="00F56E33" w:rsidRDefault="00F56E33" w:rsidP="00CE1D1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  <w:tc>
          <w:tcPr>
            <w:tcW w:w="2410" w:type="dxa"/>
          </w:tcPr>
          <w:p w:rsidR="00F56E33" w:rsidRDefault="00F56E33" w:rsidP="00CE1D1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Marks</w:t>
            </w:r>
          </w:p>
        </w:tc>
      </w:tr>
      <w:tr w:rsidR="00275C57" w:rsidTr="00275C57">
        <w:trPr>
          <w:cantSplit/>
        </w:trPr>
        <w:tc>
          <w:tcPr>
            <w:tcW w:w="1242" w:type="dxa"/>
          </w:tcPr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Default="00275C57" w:rsidP="00275C57">
            <w:pPr>
              <w:pStyle w:val="LongerQuestions"/>
            </w:pPr>
            <w:r>
              <w:t>(a)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60055A" w:rsidP="00275C57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449130FC">
                <v:shape id="_x0000_s1087" type="#_x0000_t75" style="position:absolute;left:0;text-align:left;margin-left:4.5pt;margin-top:.45pt;width:206.15pt;height:105.8pt;z-index:252061696;mso-position-horizontal-relative:text;mso-position-vertical-relative:text">
                  <v:imagedata r:id="rId164" o:title=""/>
                </v:shape>
                <o:OLEObject Type="Embed" ProgID="FXDraw.Graphic" ShapeID="_x0000_s1087" DrawAspect="Content" ObjectID="_1556907852" r:id="rId165"/>
              </w:objec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>2 marks for an accurate drawing.</w:t>
            </w: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>1 mark if inaccurate or a minor error.</w:t>
            </w: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242" w:type="dxa"/>
          </w:tcPr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Default="0060055A" w:rsidP="00275C57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483C1B55">
                <v:shape id="_x0000_s1088" type="#_x0000_t75" style="position:absolute;left:0;text-align:left;margin-left:-1.7pt;margin-top:12.6pt;width:243.45pt;height:163pt;z-index:252062720;mso-position-horizontal-relative:text;mso-position-vertical-relative:text">
                  <v:imagedata r:id="rId166" o:title=""/>
                </v:shape>
                <o:OLEObject Type="Embed" ProgID="FXDraw.Graphic" ShapeID="_x0000_s1088" DrawAspect="Content" ObjectID="_1556907853" r:id="rId167"/>
              </w:objec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>2 marks for an accurate drawing.</w:t>
            </w: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>1 mark if inaccurate or a minor error.</w:t>
            </w: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75C57" w:rsidTr="00275C57">
        <w:trPr>
          <w:cantSplit/>
        </w:trPr>
        <w:tc>
          <w:tcPr>
            <w:tcW w:w="1242" w:type="dxa"/>
          </w:tcPr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Default="00275C57" w:rsidP="00275C57">
            <w:pPr>
              <w:pStyle w:val="LongerQuestions"/>
            </w:pPr>
            <w:r>
              <w:t xml:space="preserve">(a)         </w:t>
            </w:r>
          </w:p>
          <w:p w:rsidR="00275C57" w:rsidRDefault="0060055A" w:rsidP="00275C57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28FAA42F">
                <v:shape id="_x0000_s1089" type="#_x0000_t75" style="position:absolute;left:0;text-align:left;margin-left:-1.5pt;margin-top:8.7pt;width:248.05pt;height:232.7pt;z-index:252063744;mso-position-horizontal-relative:text;mso-position-vertical-relative:text">
                  <v:imagedata r:id="rId168" o:title=""/>
                </v:shape>
                <o:OLEObject Type="Embed" ProgID="FXDraw.Graphic" ShapeID="_x0000_s1089" DrawAspect="Content" ObjectID="_1556907854" r:id="rId169"/>
              </w:objec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>2 marks for an accurate and correct drawing of the image.</w:t>
            </w: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 xml:space="preserve">1 mark for an inaccurate drawing or one with a minor error </w:t>
            </w:r>
          </w:p>
        </w:tc>
      </w:tr>
      <w:tr w:rsidR="00275C57" w:rsidTr="00275C57">
        <w:trPr>
          <w:cantSplit/>
        </w:trPr>
        <w:tc>
          <w:tcPr>
            <w:tcW w:w="1242" w:type="dxa"/>
          </w:tcPr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Default="0060055A" w:rsidP="00275C57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13DFEE4F">
                <v:shape id="_x0000_s1090" type="#_x0000_t75" style="position:absolute;left:0;text-align:left;margin-left:60.95pt;margin-top:6.45pt;width:218.4pt;height:203.25pt;z-index:252064768;mso-position-horizontal-relative:text;mso-position-vertical-relative:text">
                  <v:imagedata r:id="rId170" o:title=""/>
                </v:shape>
                <o:OLEObject Type="Embed" ProgID="FXDraw.Graphic" ShapeID="_x0000_s1090" DrawAspect="Content" ObjectID="_1556907855" r:id="rId171"/>
              </w:object>
            </w:r>
            <w:r w:rsidR="00275C57">
              <w:t>(b)</w:t>
            </w: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  <w:p w:rsidR="00275C57" w:rsidRDefault="00275C57" w:rsidP="00275C57">
            <w:pPr>
              <w:pStyle w:val="LongerQuestions"/>
            </w:pP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>2 marks for an accurate and correct drawing of the image.</w:t>
            </w: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>1 mark for an inaccurate drawing or one with a minor error</w:t>
            </w:r>
          </w:p>
        </w:tc>
      </w:tr>
      <w:tr w:rsidR="00275C57" w:rsidTr="00275C57">
        <w:trPr>
          <w:cantSplit/>
        </w:trPr>
        <w:tc>
          <w:tcPr>
            <w:tcW w:w="1242" w:type="dxa"/>
          </w:tcPr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Default="00275C57" w:rsidP="00275C57">
            <w:pPr>
              <w:pStyle w:val="LongerQuestions"/>
            </w:pPr>
            <w:r>
              <w:t xml:space="preserve">(a)      </w:t>
            </w:r>
            <w:r w:rsidRPr="007F1C61">
              <w:rPr>
                <w:color w:val="FF0000"/>
                <w:position w:val="-122"/>
              </w:rPr>
              <w:object w:dxaOrig="2958" w:dyaOrig="1396" w14:anchorId="265A317D">
                <v:shape id="_x0000_i1099" type="#_x0000_t75" style="width:147.75pt;height:69pt" o:ole="">
                  <v:imagedata r:id="rId172" o:title=""/>
                </v:shape>
                <o:OLEObject Type="Embed" ProgID="FXEquation.Equation" ShapeID="_x0000_i1099" DrawAspect="Content" ObjectID="_1556907814" r:id="rId173"/>
              </w:object>
            </w:r>
            <w:r>
              <w:t xml:space="preserve"> </w:t>
            </w:r>
          </w:p>
          <w:p w:rsidR="00275C57" w:rsidRDefault="00275C57" w:rsidP="00275C57">
            <w:pPr>
              <w:pStyle w:val="LongerQuestions"/>
            </w:pP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 xml:space="preserve">2 marks for stating the three equal features and stating </w:t>
            </w:r>
            <w:r>
              <w:rPr>
                <w:rFonts w:ascii="Times New Roman" w:hAnsi="Times New Roman"/>
                <w:sz w:val="24"/>
                <w:szCs w:val="24"/>
              </w:rPr>
              <w:t>congruence with SAS</w:t>
            </w:r>
            <w:r w:rsidRPr="00826469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>1 mark for a partial proof or incorrect conclusion</w:t>
            </w:r>
          </w:p>
        </w:tc>
      </w:tr>
      <w:tr w:rsidR="00275C57" w:rsidTr="00275C57">
        <w:trPr>
          <w:cantSplit/>
        </w:trPr>
        <w:tc>
          <w:tcPr>
            <w:tcW w:w="1242" w:type="dxa"/>
          </w:tcPr>
          <w:p w:rsidR="00275C57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Default="00275C57" w:rsidP="00275C57">
            <w:pPr>
              <w:pStyle w:val="LongerQuestions"/>
            </w:pPr>
            <w:r>
              <w:t>(b)</w:t>
            </w:r>
            <w:r w:rsidRPr="009C2826">
              <w:rPr>
                <w:color w:val="FF0000"/>
                <w:position w:val="-122"/>
              </w:rPr>
              <w:object w:dxaOrig="4704" w:dyaOrig="1396" w14:anchorId="2E6DD4AD">
                <v:shape id="_x0000_i1100" type="#_x0000_t75" style="width:235.5pt;height:69.75pt" o:ole="">
                  <v:imagedata r:id="rId174" o:title=""/>
                </v:shape>
                <o:OLEObject Type="Embed" ProgID="FXEquation.Equation" ShapeID="_x0000_i1100" DrawAspect="Content" ObjectID="_1556907815" r:id="rId175"/>
              </w:object>
            </w:r>
            <w:r>
              <w:t xml:space="preserve"> </w:t>
            </w:r>
          </w:p>
          <w:p w:rsidR="00275C57" w:rsidRDefault="00275C57" w:rsidP="00275C57">
            <w:pPr>
              <w:pStyle w:val="LongerQuestions"/>
            </w:pP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</w:tcPr>
          <w:p w:rsidR="00275C57" w:rsidRPr="00826469" w:rsidRDefault="00275C57" w:rsidP="00275C57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>3 marks for stating the three equal features and including the reasons for the two angles being equal and stating congruence with AAS.</w:t>
            </w: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>2 marks for a proof without one of the reasons or with another minor error or an incorrect conclusion</w:t>
            </w: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75C57" w:rsidRPr="00826469" w:rsidRDefault="00275C57" w:rsidP="00275C57">
            <w:pPr>
              <w:rPr>
                <w:rFonts w:ascii="Times New Roman" w:hAnsi="Times New Roman"/>
                <w:sz w:val="24"/>
                <w:szCs w:val="24"/>
              </w:rPr>
            </w:pPr>
            <w:r w:rsidRPr="00826469">
              <w:rPr>
                <w:rFonts w:ascii="Times New Roman" w:hAnsi="Times New Roman"/>
                <w:sz w:val="24"/>
                <w:szCs w:val="24"/>
              </w:rPr>
              <w:t>1 mark for a proof without reasons or incorrect reasons, or which is only a partial attempt at the proof</w:t>
            </w:r>
          </w:p>
        </w:tc>
      </w:tr>
    </w:tbl>
    <w:p w:rsidR="00F56E33" w:rsidRPr="00DD6890" w:rsidRDefault="00F56E33" w:rsidP="00F56E33">
      <w:pPr>
        <w:rPr>
          <w:rFonts w:ascii="Times New Roman" w:hAnsi="Times New Roman"/>
          <w:sz w:val="24"/>
          <w:szCs w:val="24"/>
        </w:rPr>
      </w:pPr>
    </w:p>
    <w:p w:rsidR="00F56E33" w:rsidRDefault="00F56E33" w:rsidP="00960538">
      <w:pPr>
        <w:spacing w:after="120"/>
        <w:rPr>
          <w:rFonts w:asciiTheme="majorHAnsi" w:hAnsiTheme="majorHAnsi"/>
          <w:sz w:val="24"/>
          <w:szCs w:val="24"/>
        </w:rPr>
      </w:pPr>
    </w:p>
    <w:sectPr w:rsidR="00F56E33" w:rsidSect="00423CB0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055A" w:rsidRDefault="0060055A" w:rsidP="006475AA">
      <w:r>
        <w:separator/>
      </w:r>
    </w:p>
  </w:endnote>
  <w:endnote w:type="continuationSeparator" w:id="0">
    <w:p w:rsidR="0060055A" w:rsidRDefault="0060055A" w:rsidP="006475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3374084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A1005" w:rsidRDefault="00AA100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53DF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AA1005" w:rsidRDefault="00AA100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4210537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A1005" w:rsidRDefault="00AA100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0055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AA1005" w:rsidRDefault="00AA10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055A" w:rsidRDefault="0060055A" w:rsidP="006475AA">
      <w:r>
        <w:separator/>
      </w:r>
    </w:p>
  </w:footnote>
  <w:footnote w:type="continuationSeparator" w:id="0">
    <w:p w:rsidR="0060055A" w:rsidRDefault="0060055A" w:rsidP="006475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1005" w:rsidRPr="006475AA" w:rsidRDefault="0060055A">
    <w:pPr>
      <w:pStyle w:val="Header"/>
      <w:rPr>
        <w:u w:val="single"/>
      </w:rPr>
    </w:pPr>
    <w:sdt>
      <w:sdtPr>
        <w:rPr>
          <w:u w:val="single"/>
        </w:rPr>
        <w:alias w:val="Comments"/>
        <w:tag w:val=""/>
        <w:id w:val="-1074966821"/>
        <w:placeholder>
          <w:docPart w:val="EA8A9E06B9CA47A48D6758B7E95253BE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r w:rsidR="001E6A76">
          <w:rPr>
            <w:u w:val="single"/>
          </w:rPr>
          <w:t>School Name</w:t>
        </w:r>
      </w:sdtContent>
    </w:sdt>
    <w:r w:rsidR="00AA1005">
      <w:rPr>
        <w:u w:val="single"/>
      </w:rPr>
      <w:t xml:space="preserve">                 </w:t>
    </w:r>
    <w:r w:rsidR="00AA1005" w:rsidRPr="006475AA">
      <w:rPr>
        <w:u w:val="single"/>
      </w:rPr>
      <w:t xml:space="preserve">Mathematics </w:t>
    </w:r>
    <w:r w:rsidR="00AA1005">
      <w:rPr>
        <w:u w:val="single"/>
      </w:rPr>
      <w:t xml:space="preserve">Test - </w:t>
    </w:r>
    <w:r w:rsidR="00AA1005">
      <w:rPr>
        <w:u w:val="single"/>
      </w:rPr>
      <w:tab/>
    </w:r>
    <w:sdt>
      <w:sdtPr>
        <w:rPr>
          <w:u w:val="single"/>
        </w:rPr>
        <w:alias w:val="Title"/>
        <w:tag w:val=""/>
        <w:id w:val="-148669691"/>
        <w:placeholder>
          <w:docPart w:val="30671FF4A4B949C8B7B752327F6E5D3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AA1005">
          <w:rPr>
            <w:u w:val="single"/>
          </w:rPr>
          <w:t>Transformations and Congruence</w:t>
        </w:r>
      </w:sdtContent>
    </w:sdt>
    <w:r w:rsidR="00AA1005">
      <w:rPr>
        <w:u w:val="single"/>
      </w:rPr>
      <w:t xml:space="preserve"> </w:t>
    </w:r>
    <w:r w:rsidR="00AA1005">
      <w:rPr>
        <w:u w:val="single"/>
      </w:rPr>
      <w:tab/>
    </w:r>
    <w:sdt>
      <w:sdtPr>
        <w:rPr>
          <w:u w:val="single"/>
        </w:rPr>
        <w:alias w:val="Status"/>
        <w:tag w:val=""/>
        <w:id w:val="217486131"/>
        <w:placeholder>
          <w:docPart w:val="F191F9ED117A4DE0A637E6928528A8BC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r w:rsidR="00AA1005">
          <w:rPr>
            <w:u w:val="single"/>
          </w:rPr>
          <w:t>2017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F1E0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4245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0500BA"/>
    <w:multiLevelType w:val="hybridMultilevel"/>
    <w:tmpl w:val="1C80B33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FA68FB"/>
    <w:multiLevelType w:val="hybridMultilevel"/>
    <w:tmpl w:val="7BE816AE"/>
    <w:lvl w:ilvl="0" w:tplc="504268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DF2F54"/>
    <w:multiLevelType w:val="hybridMultilevel"/>
    <w:tmpl w:val="C99CDD7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531AF9"/>
    <w:multiLevelType w:val="hybridMultilevel"/>
    <w:tmpl w:val="0690FACA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spacing w:val="0"/>
        <w:w w:val="100"/>
        <w:position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927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61559C"/>
    <w:multiLevelType w:val="hybridMultilevel"/>
    <w:tmpl w:val="F6FA68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2A691A"/>
    <w:multiLevelType w:val="hybridMultilevel"/>
    <w:tmpl w:val="AFBADECC"/>
    <w:lvl w:ilvl="0" w:tplc="C00E49E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A76550"/>
    <w:multiLevelType w:val="hybridMultilevel"/>
    <w:tmpl w:val="DA38441A"/>
    <w:lvl w:ilvl="0" w:tplc="C71299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E04D2C"/>
    <w:multiLevelType w:val="hybridMultilevel"/>
    <w:tmpl w:val="B476A53C"/>
    <w:lvl w:ilvl="0" w:tplc="C4B267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A5434F"/>
    <w:multiLevelType w:val="hybridMultilevel"/>
    <w:tmpl w:val="7CAA04CE"/>
    <w:lvl w:ilvl="0" w:tplc="AD1816F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462D61"/>
    <w:multiLevelType w:val="hybridMultilevel"/>
    <w:tmpl w:val="5AD886C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7"/>
  </w:num>
  <w:num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4"/>
  </w:num>
  <w:num w:numId="9">
    <w:abstractNumId w:val="5"/>
  </w:num>
  <w:num w:numId="10">
    <w:abstractNumId w:val="22"/>
  </w:num>
  <w:num w:numId="11">
    <w:abstractNumId w:val="20"/>
  </w:num>
  <w:num w:numId="12">
    <w:abstractNumId w:val="11"/>
  </w:num>
  <w:num w:numId="13">
    <w:abstractNumId w:val="17"/>
  </w:num>
  <w:num w:numId="14">
    <w:abstractNumId w:val="9"/>
  </w:num>
  <w:num w:numId="15">
    <w:abstractNumId w:val="16"/>
  </w:num>
  <w:num w:numId="16">
    <w:abstractNumId w:val="19"/>
  </w:num>
  <w:num w:numId="17">
    <w:abstractNumId w:val="3"/>
  </w:num>
  <w:num w:numId="18">
    <w:abstractNumId w:val="6"/>
  </w:num>
  <w:num w:numId="19">
    <w:abstractNumId w:val="8"/>
  </w:num>
  <w:num w:numId="20">
    <w:abstractNumId w:val="21"/>
  </w:num>
  <w:num w:numId="21">
    <w:abstractNumId w:val="10"/>
  </w:num>
  <w:num w:numId="22">
    <w:abstractNumId w:val="4"/>
  </w:num>
  <w:num w:numId="23">
    <w:abstractNumId w:val="1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2779"/>
    <w:rsid w:val="0005581D"/>
    <w:rsid w:val="00077577"/>
    <w:rsid w:val="00077B33"/>
    <w:rsid w:val="000966B2"/>
    <w:rsid w:val="000A3FD5"/>
    <w:rsid w:val="00104ACA"/>
    <w:rsid w:val="001274F5"/>
    <w:rsid w:val="0018287C"/>
    <w:rsid w:val="001B0750"/>
    <w:rsid w:val="001B1E4E"/>
    <w:rsid w:val="001B2DF7"/>
    <w:rsid w:val="001D51F7"/>
    <w:rsid w:val="001E2D6D"/>
    <w:rsid w:val="001E6A76"/>
    <w:rsid w:val="00204CB2"/>
    <w:rsid w:val="0021035C"/>
    <w:rsid w:val="00216994"/>
    <w:rsid w:val="00231E3E"/>
    <w:rsid w:val="00233DEB"/>
    <w:rsid w:val="00275C57"/>
    <w:rsid w:val="0027637B"/>
    <w:rsid w:val="00295011"/>
    <w:rsid w:val="002A67A9"/>
    <w:rsid w:val="002B1F86"/>
    <w:rsid w:val="002E3D4C"/>
    <w:rsid w:val="00325745"/>
    <w:rsid w:val="00347A06"/>
    <w:rsid w:val="00360685"/>
    <w:rsid w:val="00364163"/>
    <w:rsid w:val="003A3556"/>
    <w:rsid w:val="003C086B"/>
    <w:rsid w:val="003C4D0B"/>
    <w:rsid w:val="003F5EC6"/>
    <w:rsid w:val="00423CB0"/>
    <w:rsid w:val="004B2876"/>
    <w:rsid w:val="004E01B5"/>
    <w:rsid w:val="004E1A64"/>
    <w:rsid w:val="00556B6D"/>
    <w:rsid w:val="00562779"/>
    <w:rsid w:val="00563AA5"/>
    <w:rsid w:val="00573056"/>
    <w:rsid w:val="005C2441"/>
    <w:rsid w:val="005F6CBB"/>
    <w:rsid w:val="0060055A"/>
    <w:rsid w:val="00613EFB"/>
    <w:rsid w:val="006475AA"/>
    <w:rsid w:val="006608F5"/>
    <w:rsid w:val="00674B12"/>
    <w:rsid w:val="00683B30"/>
    <w:rsid w:val="006B162D"/>
    <w:rsid w:val="006D727A"/>
    <w:rsid w:val="006E3B3A"/>
    <w:rsid w:val="00752640"/>
    <w:rsid w:val="00773A66"/>
    <w:rsid w:val="0077682A"/>
    <w:rsid w:val="007832E9"/>
    <w:rsid w:val="007A12DD"/>
    <w:rsid w:val="007A1333"/>
    <w:rsid w:val="007C2877"/>
    <w:rsid w:val="007F0DF3"/>
    <w:rsid w:val="00874300"/>
    <w:rsid w:val="00887934"/>
    <w:rsid w:val="008E3476"/>
    <w:rsid w:val="008F4C0E"/>
    <w:rsid w:val="00911244"/>
    <w:rsid w:val="009147B1"/>
    <w:rsid w:val="009430F2"/>
    <w:rsid w:val="00960538"/>
    <w:rsid w:val="00974063"/>
    <w:rsid w:val="009E0B57"/>
    <w:rsid w:val="00A433DF"/>
    <w:rsid w:val="00A5015F"/>
    <w:rsid w:val="00A50622"/>
    <w:rsid w:val="00A82BA8"/>
    <w:rsid w:val="00AA1005"/>
    <w:rsid w:val="00AD652F"/>
    <w:rsid w:val="00AF2DC6"/>
    <w:rsid w:val="00B14653"/>
    <w:rsid w:val="00B23FC6"/>
    <w:rsid w:val="00B405DD"/>
    <w:rsid w:val="00B466FB"/>
    <w:rsid w:val="00B47C2C"/>
    <w:rsid w:val="00B653DF"/>
    <w:rsid w:val="00B835B8"/>
    <w:rsid w:val="00B92B31"/>
    <w:rsid w:val="00BA4A8A"/>
    <w:rsid w:val="00BB3E9D"/>
    <w:rsid w:val="00BB4B30"/>
    <w:rsid w:val="00BE2326"/>
    <w:rsid w:val="00BE51BB"/>
    <w:rsid w:val="00C45402"/>
    <w:rsid w:val="00C849C5"/>
    <w:rsid w:val="00C93B55"/>
    <w:rsid w:val="00CE1D1F"/>
    <w:rsid w:val="00D1063D"/>
    <w:rsid w:val="00D2456E"/>
    <w:rsid w:val="00D66E50"/>
    <w:rsid w:val="00D944F7"/>
    <w:rsid w:val="00DA0092"/>
    <w:rsid w:val="00DB5666"/>
    <w:rsid w:val="00DB6EA6"/>
    <w:rsid w:val="00DD53EB"/>
    <w:rsid w:val="00DE2FF5"/>
    <w:rsid w:val="00E2596F"/>
    <w:rsid w:val="00EA33A1"/>
    <w:rsid w:val="00EB5271"/>
    <w:rsid w:val="00EC7A14"/>
    <w:rsid w:val="00EF6DDC"/>
    <w:rsid w:val="00F21F1C"/>
    <w:rsid w:val="00F34A31"/>
    <w:rsid w:val="00F55332"/>
    <w:rsid w:val="00F56E33"/>
    <w:rsid w:val="00FA09BC"/>
    <w:rsid w:val="00FB2247"/>
    <w:rsid w:val="00FC09DE"/>
    <w:rsid w:val="00FE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FD7B84"/>
  <w15:docId w15:val="{35D7D14E-CFE0-4889-A78A-5C41AAF80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6E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32574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475A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75AA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6475A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75AA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5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5AA"/>
    <w:rPr>
      <w:rFonts w:ascii="Tahoma" w:eastAsia="Calibri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5F6CBB"/>
    <w:rPr>
      <w:color w:val="808080"/>
    </w:rPr>
  </w:style>
  <w:style w:type="table" w:customStyle="1" w:styleId="TableGrid1">
    <w:name w:val="Table Grid1"/>
    <w:basedOn w:val="TableNormal"/>
    <w:next w:val="TableGrid"/>
    <w:uiPriority w:val="59"/>
    <w:rsid w:val="004E01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QuestionStyle">
    <w:name w:val="Question Style"/>
    <w:basedOn w:val="Normal"/>
    <w:link w:val="QuestionStyleChar"/>
    <w:autoRedefine/>
    <w:qFormat/>
    <w:rsid w:val="00275C57"/>
    <w:pPr>
      <w:spacing w:after="120"/>
    </w:pPr>
    <w:rPr>
      <w:rFonts w:ascii="Times New Roman" w:hAnsi="Times New Roman"/>
      <w:b/>
      <w:sz w:val="24"/>
      <w:szCs w:val="24"/>
    </w:rPr>
  </w:style>
  <w:style w:type="paragraph" w:customStyle="1" w:styleId="LongerStyle">
    <w:name w:val="Longer Style"/>
    <w:basedOn w:val="ListParagraph"/>
    <w:link w:val="LongerStyleChar"/>
    <w:autoRedefine/>
    <w:qFormat/>
    <w:rsid w:val="00B405DD"/>
    <w:pPr>
      <w:ind w:left="567" w:hanging="567"/>
    </w:pPr>
    <w:rPr>
      <w:rFonts w:ascii="Times New Roman" w:hAnsi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275C57"/>
    <w:rPr>
      <w:rFonts w:ascii="Times New Roman" w:eastAsia="Calibri" w:hAnsi="Times New Roman" w:cs="Times New Roman"/>
      <w:b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405DD"/>
    <w:rPr>
      <w:rFonts w:ascii="Calibri" w:eastAsia="Calibri" w:hAnsi="Calibri" w:cs="Times New Roman"/>
    </w:rPr>
  </w:style>
  <w:style w:type="character" w:customStyle="1" w:styleId="LongerStyleChar">
    <w:name w:val="Longer Style Char"/>
    <w:basedOn w:val="ListParagraphChar"/>
    <w:link w:val="LongerStyle"/>
    <w:rsid w:val="00B405DD"/>
    <w:rPr>
      <w:rFonts w:ascii="Times New Roman" w:eastAsia="Calibri" w:hAnsi="Times New Roman" w:cs="Times New Roman"/>
      <w:sz w:val="24"/>
      <w:szCs w:val="24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C849C5"/>
    <w:pPr>
      <w:spacing w:after="120"/>
      <w:ind w:left="510"/>
    </w:pPr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C849C5"/>
    <w:rPr>
      <w:rFonts w:ascii="Times New Roman" w:eastAsia="Calibri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56E33"/>
    <w:rPr>
      <w:rFonts w:asciiTheme="majorHAnsi" w:eastAsiaTheme="majorEastAsia" w:hAnsiTheme="majorHAnsi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83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6.bin"/><Relationship Id="rId117" Type="http://schemas.openxmlformats.org/officeDocument/2006/relationships/oleObject" Target="embeddings/oleObject47.bin"/><Relationship Id="rId21" Type="http://schemas.openxmlformats.org/officeDocument/2006/relationships/image" Target="media/image12.png"/><Relationship Id="rId42" Type="http://schemas.openxmlformats.org/officeDocument/2006/relationships/oleObject" Target="embeddings/oleObject13.bin"/><Relationship Id="rId47" Type="http://schemas.openxmlformats.org/officeDocument/2006/relationships/image" Target="media/image26.png"/><Relationship Id="rId63" Type="http://schemas.openxmlformats.org/officeDocument/2006/relationships/image" Target="media/image35.png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2.bin"/><Relationship Id="rId89" Type="http://schemas.openxmlformats.org/officeDocument/2006/relationships/image" Target="media/image48.png"/><Relationship Id="rId112" Type="http://schemas.openxmlformats.org/officeDocument/2006/relationships/oleObject" Target="embeddings/oleObject45.bin"/><Relationship Id="rId133" Type="http://schemas.openxmlformats.org/officeDocument/2006/relationships/oleObject" Target="embeddings/oleObject54.bin"/><Relationship Id="rId138" Type="http://schemas.openxmlformats.org/officeDocument/2006/relationships/image" Target="media/image73.png"/><Relationship Id="rId154" Type="http://schemas.openxmlformats.org/officeDocument/2006/relationships/image" Target="media/image80.png"/><Relationship Id="rId159" Type="http://schemas.openxmlformats.org/officeDocument/2006/relationships/oleObject" Target="embeddings/oleObject68.bin"/><Relationship Id="rId175" Type="http://schemas.openxmlformats.org/officeDocument/2006/relationships/oleObject" Target="embeddings/oleObject76.bin"/><Relationship Id="rId170" Type="http://schemas.openxmlformats.org/officeDocument/2006/relationships/image" Target="media/image88.png"/><Relationship Id="rId16" Type="http://schemas.openxmlformats.org/officeDocument/2006/relationships/oleObject" Target="embeddings/oleObject2.bin"/><Relationship Id="rId107" Type="http://schemas.openxmlformats.org/officeDocument/2006/relationships/image" Target="media/image56.png"/><Relationship Id="rId11" Type="http://schemas.openxmlformats.org/officeDocument/2006/relationships/image" Target="media/image5.png"/><Relationship Id="rId32" Type="http://schemas.openxmlformats.org/officeDocument/2006/relationships/oleObject" Target="embeddings/oleObject9.bin"/><Relationship Id="rId37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2.png"/><Relationship Id="rId74" Type="http://schemas.openxmlformats.org/officeDocument/2006/relationships/image" Target="media/image41.png"/><Relationship Id="rId79" Type="http://schemas.openxmlformats.org/officeDocument/2006/relationships/image" Target="media/image44.png"/><Relationship Id="rId102" Type="http://schemas.openxmlformats.org/officeDocument/2006/relationships/oleObject" Target="embeddings/oleObject40.bin"/><Relationship Id="rId123" Type="http://schemas.openxmlformats.org/officeDocument/2006/relationships/oleObject" Target="embeddings/oleObject49.bin"/><Relationship Id="rId128" Type="http://schemas.openxmlformats.org/officeDocument/2006/relationships/image" Target="media/image68.png"/><Relationship Id="rId144" Type="http://schemas.openxmlformats.org/officeDocument/2006/relationships/image" Target="media/image76.png"/><Relationship Id="rId149" Type="http://schemas.openxmlformats.org/officeDocument/2006/relationships/image" Target="media/image78.png"/><Relationship Id="rId5" Type="http://schemas.openxmlformats.org/officeDocument/2006/relationships/footnotes" Target="footnotes.xml"/><Relationship Id="rId90" Type="http://schemas.openxmlformats.org/officeDocument/2006/relationships/image" Target="media/image49.png"/><Relationship Id="rId95" Type="http://schemas.openxmlformats.org/officeDocument/2006/relationships/footer" Target="footer1.xml"/><Relationship Id="rId160" Type="http://schemas.openxmlformats.org/officeDocument/2006/relationships/image" Target="media/image83.png"/><Relationship Id="rId165" Type="http://schemas.openxmlformats.org/officeDocument/2006/relationships/oleObject" Target="embeddings/oleObject71.bin"/><Relationship Id="rId22" Type="http://schemas.openxmlformats.org/officeDocument/2006/relationships/oleObject" Target="embeddings/oleObject4.bin"/><Relationship Id="rId27" Type="http://schemas.openxmlformats.org/officeDocument/2006/relationships/image" Target="media/image15.png"/><Relationship Id="rId43" Type="http://schemas.openxmlformats.org/officeDocument/2006/relationships/image" Target="media/image24.png"/><Relationship Id="rId48" Type="http://schemas.openxmlformats.org/officeDocument/2006/relationships/oleObject" Target="embeddings/oleObject16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8.png"/><Relationship Id="rId113" Type="http://schemas.openxmlformats.org/officeDocument/2006/relationships/image" Target="media/image59.png"/><Relationship Id="rId118" Type="http://schemas.openxmlformats.org/officeDocument/2006/relationships/image" Target="media/image62.png"/><Relationship Id="rId134" Type="http://schemas.openxmlformats.org/officeDocument/2006/relationships/image" Target="media/image71.png"/><Relationship Id="rId139" Type="http://schemas.openxmlformats.org/officeDocument/2006/relationships/oleObject" Target="embeddings/oleObject57.bin"/><Relationship Id="rId80" Type="http://schemas.openxmlformats.org/officeDocument/2006/relationships/oleObject" Target="embeddings/oleObject30.bin"/><Relationship Id="rId85" Type="http://schemas.openxmlformats.org/officeDocument/2006/relationships/oleObject" Target="embeddings/oleObject33.bin"/><Relationship Id="rId150" Type="http://schemas.openxmlformats.org/officeDocument/2006/relationships/oleObject" Target="embeddings/oleObject63.bin"/><Relationship Id="rId155" Type="http://schemas.openxmlformats.org/officeDocument/2006/relationships/oleObject" Target="embeddings/oleObject66.bin"/><Relationship Id="rId171" Type="http://schemas.openxmlformats.org/officeDocument/2006/relationships/oleObject" Target="embeddings/oleObject74.bin"/><Relationship Id="rId176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33" Type="http://schemas.openxmlformats.org/officeDocument/2006/relationships/image" Target="media/image18.png"/><Relationship Id="rId38" Type="http://schemas.openxmlformats.org/officeDocument/2006/relationships/oleObject" Target="embeddings/oleObject11.bin"/><Relationship Id="rId59" Type="http://schemas.openxmlformats.org/officeDocument/2006/relationships/oleObject" Target="embeddings/oleObject21.bin"/><Relationship Id="rId103" Type="http://schemas.openxmlformats.org/officeDocument/2006/relationships/image" Target="media/image54.png"/><Relationship Id="rId108" Type="http://schemas.openxmlformats.org/officeDocument/2006/relationships/oleObject" Target="embeddings/oleObject43.bin"/><Relationship Id="rId124" Type="http://schemas.openxmlformats.org/officeDocument/2006/relationships/image" Target="media/image66.png"/><Relationship Id="rId129" Type="http://schemas.openxmlformats.org/officeDocument/2006/relationships/oleObject" Target="embeddings/oleObject52.bin"/><Relationship Id="rId54" Type="http://schemas.openxmlformats.org/officeDocument/2006/relationships/oleObject" Target="embeddings/oleObject19.bin"/><Relationship Id="rId70" Type="http://schemas.openxmlformats.org/officeDocument/2006/relationships/oleObject" Target="embeddings/oleObject26.bin"/><Relationship Id="rId75" Type="http://schemas.openxmlformats.org/officeDocument/2006/relationships/oleObject" Target="embeddings/oleObject28.bin"/><Relationship Id="rId91" Type="http://schemas.openxmlformats.org/officeDocument/2006/relationships/oleObject" Target="embeddings/oleObject36.bin"/><Relationship Id="rId96" Type="http://schemas.openxmlformats.org/officeDocument/2006/relationships/footer" Target="footer2.xml"/><Relationship Id="rId140" Type="http://schemas.openxmlformats.org/officeDocument/2006/relationships/image" Target="media/image74.png"/><Relationship Id="rId145" Type="http://schemas.openxmlformats.org/officeDocument/2006/relationships/oleObject" Target="embeddings/oleObject60.bin"/><Relationship Id="rId161" Type="http://schemas.openxmlformats.org/officeDocument/2006/relationships/oleObject" Target="embeddings/oleObject69.bin"/><Relationship Id="rId16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oleObject" Target="embeddings/oleObject7.bin"/><Relationship Id="rId49" Type="http://schemas.openxmlformats.org/officeDocument/2006/relationships/image" Target="media/image27.png"/><Relationship Id="rId114" Type="http://schemas.openxmlformats.org/officeDocument/2006/relationships/oleObject" Target="embeddings/oleObject46.bin"/><Relationship Id="rId119" Type="http://schemas.openxmlformats.org/officeDocument/2006/relationships/image" Target="media/image63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oleObject" Target="embeddings/oleObject14.bin"/><Relationship Id="rId52" Type="http://schemas.openxmlformats.org/officeDocument/2006/relationships/oleObject" Target="embeddings/oleObject18.bin"/><Relationship Id="rId60" Type="http://schemas.openxmlformats.org/officeDocument/2006/relationships/image" Target="media/image33.png"/><Relationship Id="rId65" Type="http://schemas.openxmlformats.org/officeDocument/2006/relationships/image" Target="media/image36.png"/><Relationship Id="rId73" Type="http://schemas.openxmlformats.org/officeDocument/2006/relationships/oleObject" Target="embeddings/oleObject27.bin"/><Relationship Id="rId78" Type="http://schemas.openxmlformats.org/officeDocument/2006/relationships/image" Target="media/image43.png"/><Relationship Id="rId81" Type="http://schemas.openxmlformats.org/officeDocument/2006/relationships/image" Target="media/image45.png"/><Relationship Id="rId86" Type="http://schemas.openxmlformats.org/officeDocument/2006/relationships/oleObject" Target="embeddings/oleObject34.bin"/><Relationship Id="rId94" Type="http://schemas.openxmlformats.org/officeDocument/2006/relationships/header" Target="header1.xml"/><Relationship Id="rId99" Type="http://schemas.openxmlformats.org/officeDocument/2006/relationships/image" Target="media/image52.png"/><Relationship Id="rId101" Type="http://schemas.openxmlformats.org/officeDocument/2006/relationships/image" Target="media/image53.png"/><Relationship Id="rId122" Type="http://schemas.openxmlformats.org/officeDocument/2006/relationships/image" Target="media/image65.png"/><Relationship Id="rId130" Type="http://schemas.openxmlformats.org/officeDocument/2006/relationships/image" Target="media/image69.png"/><Relationship Id="rId135" Type="http://schemas.openxmlformats.org/officeDocument/2006/relationships/oleObject" Target="embeddings/oleObject55.bin"/><Relationship Id="rId143" Type="http://schemas.openxmlformats.org/officeDocument/2006/relationships/oleObject" Target="embeddings/oleObject59.bin"/><Relationship Id="rId148" Type="http://schemas.openxmlformats.org/officeDocument/2006/relationships/oleObject" Target="embeddings/oleObject62.bin"/><Relationship Id="rId151" Type="http://schemas.openxmlformats.org/officeDocument/2006/relationships/oleObject" Target="embeddings/oleObject64.bin"/><Relationship Id="rId156" Type="http://schemas.openxmlformats.org/officeDocument/2006/relationships/image" Target="media/image81.png"/><Relationship Id="rId164" Type="http://schemas.openxmlformats.org/officeDocument/2006/relationships/image" Target="media/image85.png"/><Relationship Id="rId169" Type="http://schemas.openxmlformats.org/officeDocument/2006/relationships/oleObject" Target="embeddings/oleObject73.bin"/><Relationship Id="rId177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89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2.png"/><Relationship Id="rId109" Type="http://schemas.openxmlformats.org/officeDocument/2006/relationships/image" Target="media/image57.png"/><Relationship Id="rId34" Type="http://schemas.openxmlformats.org/officeDocument/2006/relationships/image" Target="media/image19.png"/><Relationship Id="rId50" Type="http://schemas.openxmlformats.org/officeDocument/2006/relationships/oleObject" Target="embeddings/oleObject17.bin"/><Relationship Id="rId55" Type="http://schemas.openxmlformats.org/officeDocument/2006/relationships/image" Target="media/image30.png"/><Relationship Id="rId76" Type="http://schemas.openxmlformats.org/officeDocument/2006/relationships/image" Target="media/image42.png"/><Relationship Id="rId97" Type="http://schemas.openxmlformats.org/officeDocument/2006/relationships/image" Target="media/image51.png"/><Relationship Id="rId104" Type="http://schemas.openxmlformats.org/officeDocument/2006/relationships/oleObject" Target="embeddings/oleObject41.bin"/><Relationship Id="rId120" Type="http://schemas.openxmlformats.org/officeDocument/2006/relationships/image" Target="media/image64.png"/><Relationship Id="rId125" Type="http://schemas.openxmlformats.org/officeDocument/2006/relationships/oleObject" Target="embeddings/oleObject50.bin"/><Relationship Id="rId141" Type="http://schemas.openxmlformats.org/officeDocument/2006/relationships/oleObject" Target="embeddings/oleObject58.bin"/><Relationship Id="rId146" Type="http://schemas.openxmlformats.org/officeDocument/2006/relationships/oleObject" Target="embeddings/oleObject61.bin"/><Relationship Id="rId167" Type="http://schemas.openxmlformats.org/officeDocument/2006/relationships/oleObject" Target="embeddings/oleObject72.bin"/><Relationship Id="rId7" Type="http://schemas.openxmlformats.org/officeDocument/2006/relationships/image" Target="media/image1.png"/><Relationship Id="rId71" Type="http://schemas.openxmlformats.org/officeDocument/2006/relationships/image" Target="media/image39.png"/><Relationship Id="rId92" Type="http://schemas.openxmlformats.org/officeDocument/2006/relationships/image" Target="media/image50.png"/><Relationship Id="rId16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oleObject" Target="embeddings/oleObject5.bin"/><Relationship Id="rId40" Type="http://schemas.openxmlformats.org/officeDocument/2006/relationships/oleObject" Target="embeddings/oleObject12.bin"/><Relationship Id="rId45" Type="http://schemas.openxmlformats.org/officeDocument/2006/relationships/image" Target="media/image25.png"/><Relationship Id="rId66" Type="http://schemas.openxmlformats.org/officeDocument/2006/relationships/oleObject" Target="embeddings/oleObject24.bin"/><Relationship Id="rId87" Type="http://schemas.openxmlformats.org/officeDocument/2006/relationships/image" Target="media/image47.png"/><Relationship Id="rId110" Type="http://schemas.openxmlformats.org/officeDocument/2006/relationships/oleObject" Target="embeddings/oleObject44.bin"/><Relationship Id="rId115" Type="http://schemas.openxmlformats.org/officeDocument/2006/relationships/image" Target="media/image60.png"/><Relationship Id="rId131" Type="http://schemas.openxmlformats.org/officeDocument/2006/relationships/oleObject" Target="embeddings/oleObject53.bin"/><Relationship Id="rId136" Type="http://schemas.openxmlformats.org/officeDocument/2006/relationships/image" Target="media/image72.png"/><Relationship Id="rId157" Type="http://schemas.openxmlformats.org/officeDocument/2006/relationships/oleObject" Target="embeddings/oleObject67.bin"/><Relationship Id="rId178" Type="http://schemas.openxmlformats.org/officeDocument/2006/relationships/theme" Target="theme/theme1.xml"/><Relationship Id="rId61" Type="http://schemas.openxmlformats.org/officeDocument/2006/relationships/image" Target="media/image34.png"/><Relationship Id="rId82" Type="http://schemas.openxmlformats.org/officeDocument/2006/relationships/image" Target="media/image46.png"/><Relationship Id="rId152" Type="http://schemas.openxmlformats.org/officeDocument/2006/relationships/image" Target="media/image79.png"/><Relationship Id="rId173" Type="http://schemas.openxmlformats.org/officeDocument/2006/relationships/oleObject" Target="embeddings/oleObject75.bin"/><Relationship Id="rId19" Type="http://schemas.openxmlformats.org/officeDocument/2006/relationships/image" Target="media/image11.png"/><Relationship Id="rId14" Type="http://schemas.openxmlformats.org/officeDocument/2006/relationships/oleObject" Target="embeddings/oleObject1.bin"/><Relationship Id="rId30" Type="http://schemas.openxmlformats.org/officeDocument/2006/relationships/oleObject" Target="embeddings/oleObject8.bin"/><Relationship Id="rId35" Type="http://schemas.openxmlformats.org/officeDocument/2006/relationships/image" Target="media/image20.png"/><Relationship Id="rId56" Type="http://schemas.openxmlformats.org/officeDocument/2006/relationships/oleObject" Target="embeddings/oleObject20.bin"/><Relationship Id="rId77" Type="http://schemas.openxmlformats.org/officeDocument/2006/relationships/oleObject" Target="embeddings/oleObject29.bin"/><Relationship Id="rId100" Type="http://schemas.openxmlformats.org/officeDocument/2006/relationships/oleObject" Target="embeddings/oleObject39.bin"/><Relationship Id="rId105" Type="http://schemas.openxmlformats.org/officeDocument/2006/relationships/image" Target="media/image55.png"/><Relationship Id="rId126" Type="http://schemas.openxmlformats.org/officeDocument/2006/relationships/image" Target="media/image67.png"/><Relationship Id="rId147" Type="http://schemas.openxmlformats.org/officeDocument/2006/relationships/image" Target="media/image77.png"/><Relationship Id="rId168" Type="http://schemas.openxmlformats.org/officeDocument/2006/relationships/image" Target="media/image87.png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72" Type="http://schemas.openxmlformats.org/officeDocument/2006/relationships/image" Target="media/image40.png"/><Relationship Id="rId93" Type="http://schemas.openxmlformats.org/officeDocument/2006/relationships/oleObject" Target="embeddings/oleObject37.bin"/><Relationship Id="rId98" Type="http://schemas.openxmlformats.org/officeDocument/2006/relationships/oleObject" Target="embeddings/oleObject38.bin"/><Relationship Id="rId121" Type="http://schemas.openxmlformats.org/officeDocument/2006/relationships/oleObject" Target="embeddings/oleObject48.bin"/><Relationship Id="rId142" Type="http://schemas.openxmlformats.org/officeDocument/2006/relationships/image" Target="media/image75.png"/><Relationship Id="rId163" Type="http://schemas.openxmlformats.org/officeDocument/2006/relationships/oleObject" Target="embeddings/oleObject70.bin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oleObject" Target="embeddings/oleObject15.bin"/><Relationship Id="rId67" Type="http://schemas.openxmlformats.org/officeDocument/2006/relationships/image" Target="media/image37.png"/><Relationship Id="rId116" Type="http://schemas.openxmlformats.org/officeDocument/2006/relationships/image" Target="media/image61.png"/><Relationship Id="rId137" Type="http://schemas.openxmlformats.org/officeDocument/2006/relationships/oleObject" Target="embeddings/oleObject56.bin"/><Relationship Id="rId158" Type="http://schemas.openxmlformats.org/officeDocument/2006/relationships/image" Target="media/image82.png"/><Relationship Id="rId20" Type="http://schemas.openxmlformats.org/officeDocument/2006/relationships/oleObject" Target="embeddings/oleObject3.bin"/><Relationship Id="rId41" Type="http://schemas.openxmlformats.org/officeDocument/2006/relationships/image" Target="media/image23.png"/><Relationship Id="rId62" Type="http://schemas.openxmlformats.org/officeDocument/2006/relationships/oleObject" Target="embeddings/oleObject22.bin"/><Relationship Id="rId83" Type="http://schemas.openxmlformats.org/officeDocument/2006/relationships/oleObject" Target="embeddings/oleObject31.bin"/><Relationship Id="rId88" Type="http://schemas.openxmlformats.org/officeDocument/2006/relationships/oleObject" Target="embeddings/oleObject35.bin"/><Relationship Id="rId111" Type="http://schemas.openxmlformats.org/officeDocument/2006/relationships/image" Target="media/image58.png"/><Relationship Id="rId132" Type="http://schemas.openxmlformats.org/officeDocument/2006/relationships/image" Target="media/image70.png"/><Relationship Id="rId153" Type="http://schemas.openxmlformats.org/officeDocument/2006/relationships/oleObject" Target="embeddings/oleObject65.bin"/><Relationship Id="rId174" Type="http://schemas.openxmlformats.org/officeDocument/2006/relationships/image" Target="media/image90.png"/><Relationship Id="rId15" Type="http://schemas.openxmlformats.org/officeDocument/2006/relationships/image" Target="media/image8.wmf"/><Relationship Id="rId36" Type="http://schemas.openxmlformats.org/officeDocument/2006/relationships/oleObject" Target="embeddings/oleObject10.bin"/><Relationship Id="rId57" Type="http://schemas.openxmlformats.org/officeDocument/2006/relationships/image" Target="media/image31.png"/><Relationship Id="rId106" Type="http://schemas.openxmlformats.org/officeDocument/2006/relationships/oleObject" Target="embeddings/oleObject42.bin"/><Relationship Id="rId127" Type="http://schemas.openxmlformats.org/officeDocument/2006/relationships/oleObject" Target="embeddings/oleObject51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Draft%20Products\Draft%20products%202016\2016%207%2010%20Assessment%20Bank\Year%209%2010%20Lined%20Test%20Template%20201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76C9B4C4F7D448196735A229E9642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BC6F64-22BC-4BD0-8D13-2634034F8149}"/>
      </w:docPartPr>
      <w:docPartBody>
        <w:p w:rsidR="00D71DDE" w:rsidRDefault="00240062">
          <w:pPr>
            <w:pStyle w:val="576C9B4C4F7D448196735A229E96426D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FAB237C3FD0F438891F5B4BE13B9CB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6705BE-BBBD-4F25-B290-AE0759789921}"/>
      </w:docPartPr>
      <w:docPartBody>
        <w:p w:rsidR="00D71DDE" w:rsidRDefault="00240062">
          <w:pPr>
            <w:pStyle w:val="FAB237C3FD0F438891F5B4BE13B9CBCE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6762E1286D484D778F4DF188EA946E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D00BE8-68E8-4439-B167-788C0B7AFAFD}"/>
      </w:docPartPr>
      <w:docPartBody>
        <w:p w:rsidR="00D71DDE" w:rsidRDefault="00240062">
          <w:pPr>
            <w:pStyle w:val="6762E1286D484D778F4DF188EA946E0F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E9CA0AE2CE0947BBA7C39D47A13332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CF461A-727E-4FEF-B151-C98AEED7BC83}"/>
      </w:docPartPr>
      <w:docPartBody>
        <w:p w:rsidR="00D71DDE" w:rsidRDefault="00240062">
          <w:pPr>
            <w:pStyle w:val="E9CA0AE2CE0947BBA7C39D47A1333266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30671FF4A4B949C8B7B752327F6E5D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98218E-3BB1-409F-B698-451D2C1D469A}"/>
      </w:docPartPr>
      <w:docPartBody>
        <w:p w:rsidR="00D71DDE" w:rsidRDefault="00240062">
          <w:pPr>
            <w:pStyle w:val="30671FF4A4B949C8B7B752327F6E5D37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BFC6187516C1493A8E5B2D507F2DAC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6CBA4-11EE-46BF-A54E-4FCFE2628CE2}"/>
      </w:docPartPr>
      <w:docPartBody>
        <w:p w:rsidR="00D71DDE" w:rsidRDefault="00240062">
          <w:pPr>
            <w:pStyle w:val="BFC6187516C1493A8E5B2D507F2DACBC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1C9A13BF6268420AA8EA53E5D2C42E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E196C8-0DEF-4C5A-83EB-11E264244166}"/>
      </w:docPartPr>
      <w:docPartBody>
        <w:p w:rsidR="00D71DDE" w:rsidRDefault="00240062">
          <w:pPr>
            <w:pStyle w:val="1C9A13BF6268420AA8EA53E5D2C42EF9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F191F9ED117A4DE0A637E6928528A8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B74702-0F5F-438B-A6E5-E321A6569192}"/>
      </w:docPartPr>
      <w:docPartBody>
        <w:p w:rsidR="00D71DDE" w:rsidRDefault="00240062">
          <w:pPr>
            <w:pStyle w:val="F191F9ED117A4DE0A637E6928528A8BC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8C8BD3BE047241E0828B4B28717573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C22646-B2A3-43C1-B4BE-06BB5EF901CB}"/>
      </w:docPartPr>
      <w:docPartBody>
        <w:p w:rsidR="00D71DDE" w:rsidRDefault="00240062">
          <w:pPr>
            <w:pStyle w:val="8C8BD3BE047241E0828B4B2871757311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B74FE5C88316425886D2EBB6CB0B29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3D6A58-0F43-4105-B477-B58C57C2496D}"/>
      </w:docPartPr>
      <w:docPartBody>
        <w:p w:rsidR="00D71DDE" w:rsidRDefault="00240062">
          <w:pPr>
            <w:pStyle w:val="B74FE5C88316425886D2EBB6CB0B29F8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D95BB32B0A7D4659B93D7B4CAF475D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1F7197-4E76-4F84-B781-95020471153A}"/>
      </w:docPartPr>
      <w:docPartBody>
        <w:p w:rsidR="00D71DDE" w:rsidRDefault="00240062">
          <w:pPr>
            <w:pStyle w:val="D95BB32B0A7D4659B93D7B4CAF475DAF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EA8A9E06B9CA47A48D6758B7E95253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47757C-DE8C-4CB6-BE24-C9A45013F892}"/>
      </w:docPartPr>
      <w:docPartBody>
        <w:p w:rsidR="00D71DDE" w:rsidRDefault="00240062">
          <w:pPr>
            <w:pStyle w:val="EA8A9E06B9CA47A48D6758B7E95253BE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18EFB56A2A21465AA0D6F297FA4AF4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72B0D3-11B3-4E24-AD60-FB743CD301BB}"/>
      </w:docPartPr>
      <w:docPartBody>
        <w:p w:rsidR="00D71DDE" w:rsidRDefault="00240062">
          <w:pPr>
            <w:pStyle w:val="18EFB56A2A21465AA0D6F297FA4AF45C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831E17AA3DDF4E628E766D49A83698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7A0C85-DF5A-4D66-BAEC-0EA25AFBFF46}"/>
      </w:docPartPr>
      <w:docPartBody>
        <w:p w:rsidR="00D71DDE" w:rsidRDefault="00240062">
          <w:pPr>
            <w:pStyle w:val="831E17AA3DDF4E628E766D49A83698A6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E50D8C06BAE044729A4C718107E1A2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18511F-2546-4D38-BFCC-7230D2663536}"/>
      </w:docPartPr>
      <w:docPartBody>
        <w:p w:rsidR="00D71DDE" w:rsidRDefault="00240062">
          <w:pPr>
            <w:pStyle w:val="E50D8C06BAE044729A4C718107E1A216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3263EED5BEEE487AA099DCECF5F4C3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ACF75F-294A-4633-B36A-F62B82747E1A}"/>
      </w:docPartPr>
      <w:docPartBody>
        <w:p w:rsidR="00D71DDE" w:rsidRDefault="00240062">
          <w:pPr>
            <w:pStyle w:val="3263EED5BEEE487AA099DCECF5F4C3D9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6878C2948FF24E49A898D2E8ACBEB6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C899CD-47D6-4195-B276-3F6489756358}"/>
      </w:docPartPr>
      <w:docPartBody>
        <w:p w:rsidR="00D71DDE" w:rsidRDefault="00240062">
          <w:pPr>
            <w:pStyle w:val="6878C2948FF24E49A898D2E8ACBEB6A7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7E9"/>
    <w:rsid w:val="00193D8F"/>
    <w:rsid w:val="001F0AE1"/>
    <w:rsid w:val="00240062"/>
    <w:rsid w:val="0029665B"/>
    <w:rsid w:val="00632D2B"/>
    <w:rsid w:val="006657E9"/>
    <w:rsid w:val="008131BC"/>
    <w:rsid w:val="00D7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657E9"/>
    <w:rPr>
      <w:color w:val="808080"/>
    </w:rPr>
  </w:style>
  <w:style w:type="paragraph" w:customStyle="1" w:styleId="576C9B4C4F7D448196735A229E96426D">
    <w:name w:val="576C9B4C4F7D448196735A229E96426D"/>
  </w:style>
  <w:style w:type="paragraph" w:customStyle="1" w:styleId="FAB237C3FD0F438891F5B4BE13B9CBCE">
    <w:name w:val="FAB237C3FD0F438891F5B4BE13B9CBCE"/>
  </w:style>
  <w:style w:type="paragraph" w:customStyle="1" w:styleId="6762E1286D484D778F4DF188EA946E0F">
    <w:name w:val="6762E1286D484D778F4DF188EA946E0F"/>
  </w:style>
  <w:style w:type="paragraph" w:customStyle="1" w:styleId="E9CA0AE2CE0947BBA7C39D47A1333266">
    <w:name w:val="E9CA0AE2CE0947BBA7C39D47A1333266"/>
  </w:style>
  <w:style w:type="paragraph" w:customStyle="1" w:styleId="1315F74E34EE419A9F5037904B60916C">
    <w:name w:val="1315F74E34EE419A9F5037904B60916C"/>
  </w:style>
  <w:style w:type="paragraph" w:customStyle="1" w:styleId="F2B29012279F4408B7DCD6A39ED3BCCC">
    <w:name w:val="F2B29012279F4408B7DCD6A39ED3BCCC"/>
  </w:style>
  <w:style w:type="paragraph" w:customStyle="1" w:styleId="50C73D3E55E14091B2E7A07C0C8866F5">
    <w:name w:val="50C73D3E55E14091B2E7A07C0C8866F5"/>
  </w:style>
  <w:style w:type="paragraph" w:customStyle="1" w:styleId="30671FF4A4B949C8B7B752327F6E5D37">
    <w:name w:val="30671FF4A4B949C8B7B752327F6E5D37"/>
  </w:style>
  <w:style w:type="paragraph" w:customStyle="1" w:styleId="BFC6187516C1493A8E5B2D507F2DACBC">
    <w:name w:val="BFC6187516C1493A8E5B2D507F2DACBC"/>
  </w:style>
  <w:style w:type="paragraph" w:customStyle="1" w:styleId="1C9A13BF6268420AA8EA53E5D2C42EF9">
    <w:name w:val="1C9A13BF6268420AA8EA53E5D2C42EF9"/>
  </w:style>
  <w:style w:type="paragraph" w:customStyle="1" w:styleId="F191F9ED117A4DE0A637E6928528A8BC">
    <w:name w:val="F191F9ED117A4DE0A637E6928528A8BC"/>
  </w:style>
  <w:style w:type="paragraph" w:customStyle="1" w:styleId="8C8BD3BE047241E0828B4B2871757311">
    <w:name w:val="8C8BD3BE047241E0828B4B2871757311"/>
  </w:style>
  <w:style w:type="paragraph" w:customStyle="1" w:styleId="20E597D705AD45C6B7D98DBA31633E87">
    <w:name w:val="20E597D705AD45C6B7D98DBA31633E87"/>
  </w:style>
  <w:style w:type="paragraph" w:customStyle="1" w:styleId="6DF41DA31B4740A8978E712FDCE28B7A">
    <w:name w:val="6DF41DA31B4740A8978E712FDCE28B7A"/>
  </w:style>
  <w:style w:type="paragraph" w:customStyle="1" w:styleId="DAADB655DF134AB6B563C0791DE5AE52">
    <w:name w:val="DAADB655DF134AB6B563C0791DE5AE52"/>
  </w:style>
  <w:style w:type="paragraph" w:customStyle="1" w:styleId="B74FE5C88316425886D2EBB6CB0B29F8">
    <w:name w:val="B74FE5C88316425886D2EBB6CB0B29F8"/>
  </w:style>
  <w:style w:type="paragraph" w:customStyle="1" w:styleId="D95BB32B0A7D4659B93D7B4CAF475DAF">
    <w:name w:val="D95BB32B0A7D4659B93D7B4CAF475DAF"/>
  </w:style>
  <w:style w:type="paragraph" w:customStyle="1" w:styleId="EA8A9E06B9CA47A48D6758B7E95253BE">
    <w:name w:val="EA8A9E06B9CA47A48D6758B7E95253BE"/>
  </w:style>
  <w:style w:type="paragraph" w:customStyle="1" w:styleId="18EFB56A2A21465AA0D6F297FA4AF45C">
    <w:name w:val="18EFB56A2A21465AA0D6F297FA4AF45C"/>
  </w:style>
  <w:style w:type="paragraph" w:customStyle="1" w:styleId="2E55BD99D3614701BBC34E12E0A237AA">
    <w:name w:val="2E55BD99D3614701BBC34E12E0A237AA"/>
  </w:style>
  <w:style w:type="paragraph" w:customStyle="1" w:styleId="903281C3522142ACBD78978DBF89D1FA">
    <w:name w:val="903281C3522142ACBD78978DBF89D1FA"/>
  </w:style>
  <w:style w:type="paragraph" w:customStyle="1" w:styleId="2FFD7B3713BA45DD89631FBAC7C8F0F3">
    <w:name w:val="2FFD7B3713BA45DD89631FBAC7C8F0F3"/>
  </w:style>
  <w:style w:type="paragraph" w:customStyle="1" w:styleId="FA47085DC36D465898E277F9FA09B10C">
    <w:name w:val="FA47085DC36D465898E277F9FA09B10C"/>
  </w:style>
  <w:style w:type="paragraph" w:customStyle="1" w:styleId="831E17AA3DDF4E628E766D49A83698A6">
    <w:name w:val="831E17AA3DDF4E628E766D49A83698A6"/>
  </w:style>
  <w:style w:type="paragraph" w:customStyle="1" w:styleId="E50D8C06BAE044729A4C718107E1A216">
    <w:name w:val="E50D8C06BAE044729A4C718107E1A216"/>
  </w:style>
  <w:style w:type="paragraph" w:customStyle="1" w:styleId="3263EED5BEEE487AA099DCECF5F4C3D9">
    <w:name w:val="3263EED5BEEE487AA099DCECF5F4C3D9"/>
  </w:style>
  <w:style w:type="paragraph" w:customStyle="1" w:styleId="6878C2948FF24E49A898D2E8ACBEB6A7">
    <w:name w:val="6878C2948FF24E49A898D2E8ACBEB6A7"/>
  </w:style>
  <w:style w:type="paragraph" w:customStyle="1" w:styleId="E28A9592D0FA48558B22A439E7CD3B8D">
    <w:name w:val="E28A9592D0FA48558B22A439E7CD3B8D"/>
    <w:rsid w:val="006657E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Year 9 10 Lined Test Template 2016</Template>
  <TotalTime>0</TotalTime>
  <Pages>31</Pages>
  <Words>1804</Words>
  <Characters>10284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Transformations and Congruence</vt:lpstr>
    </vt:vector>
  </TitlesOfParts>
  <Company>Westerrn Mathematics</Company>
  <LinksUpToDate>false</LinksUpToDate>
  <CharactersWithSpaces>12064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Transformations and Congruence</dc:title>
  <dc:creator>Garry</dc:creator>
  <dc:description>School Name</dc:description>
  <cp:lastModifiedBy>Garry Thorn</cp:lastModifiedBy>
  <cp:revision>2</cp:revision>
  <dcterms:created xsi:type="dcterms:W3CDTF">2017-05-21T11:35:00Z</dcterms:created>
  <dcterms:modified xsi:type="dcterms:W3CDTF">2017-05-21T11:35:00Z</dcterms:modified>
  <cp:category>Year 8</cp:category>
  <cp:contentStatus>2017</cp:contentStatus>
</cp:coreProperties>
</file>