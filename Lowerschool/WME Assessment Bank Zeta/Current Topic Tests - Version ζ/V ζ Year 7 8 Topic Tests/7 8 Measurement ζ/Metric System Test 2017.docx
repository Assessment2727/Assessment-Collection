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952"/>
        <w:gridCol w:w="1034"/>
        <w:gridCol w:w="4676"/>
        <w:gridCol w:w="3545"/>
      </w:tblGrid>
      <w:tr w:rsidR="00730DEA" w:rsidTr="00EA0EAF">
        <w:trPr>
          <w:cantSplit/>
          <w:trHeight w:val="851"/>
        </w:trPr>
        <w:tc>
          <w:tcPr>
            <w:tcW w:w="10207" w:type="dxa"/>
            <w:gridSpan w:val="4"/>
            <w:shd w:val="clear" w:color="auto" w:fill="B6DDE8" w:themeFill="accent5" w:themeFillTint="66"/>
            <w:vAlign w:val="center"/>
          </w:tcPr>
          <w:sdt>
            <w:sdtPr>
              <w:rPr>
                <w:rFonts w:ascii="Baskerville Old Face" w:hAnsi="Baskerville Old Face"/>
                <w:i/>
                <w:sz w:val="52"/>
                <w:szCs w:val="52"/>
              </w:rPr>
              <w:alias w:val="Comments"/>
              <w:tag w:val=""/>
              <w:id w:val="1972939937"/>
              <w:placeholder>
                <w:docPart w:val="0C15A5369F1A476E944930C9C8C8AA75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p w:rsidR="00730DEA" w:rsidRPr="005615AC" w:rsidRDefault="00730DEA" w:rsidP="00730DEA">
                <w:pPr>
                  <w:pStyle w:val="Header"/>
                  <w:jc w:val="center"/>
                  <w:rPr>
                    <w:rFonts w:ascii="Baskerville Old Face" w:hAnsi="Baskerville Old Face"/>
                    <w:i/>
                    <w:sz w:val="52"/>
                    <w:szCs w:val="52"/>
                  </w:rPr>
                </w:pPr>
                <w:r>
                  <w:rPr>
                    <w:rFonts w:ascii="Baskerville Old Face" w:hAnsi="Baskerville Old Face"/>
                    <w:i/>
                    <w:sz w:val="52"/>
                    <w:szCs w:val="52"/>
                  </w:rPr>
                  <w:t>School Name</w:t>
                </w:r>
              </w:p>
            </w:sdtContent>
          </w:sdt>
          <w:p w:rsidR="00730DEA" w:rsidRDefault="00730DEA" w:rsidP="00730DEA">
            <w:pPr>
              <w:pStyle w:val="Header"/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5615AC">
              <w:rPr>
                <w:rFonts w:ascii="Baskerville Old Face" w:hAnsi="Baskerville Old Face"/>
                <w:i/>
                <w:sz w:val="52"/>
                <w:szCs w:val="52"/>
              </w:rPr>
              <w:t xml:space="preserve">Mathematics Test </w:t>
            </w:r>
            <w:sdt>
              <w:sdtPr>
                <w:rPr>
                  <w:rFonts w:ascii="Baskerville Old Face" w:hAnsi="Baskerville Old Face"/>
                  <w:i/>
                  <w:sz w:val="52"/>
                  <w:szCs w:val="52"/>
                </w:rPr>
                <w:alias w:val="Status"/>
                <w:tag w:val=""/>
                <w:id w:val="-830057525"/>
                <w:placeholder>
                  <w:docPart w:val="D709A906E7B6436E867FD78606843F35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EndPr/>
              <w:sdtContent>
                <w:r w:rsidR="006A1410">
                  <w:rPr>
                    <w:rFonts w:ascii="Baskerville Old Face" w:hAnsi="Baskerville Old Face"/>
                    <w:i/>
                    <w:sz w:val="52"/>
                    <w:szCs w:val="52"/>
                  </w:rPr>
                  <w:t>2017</w:t>
                </w:r>
              </w:sdtContent>
            </w:sdt>
          </w:p>
        </w:tc>
      </w:tr>
      <w:tr w:rsidR="00325745" w:rsidTr="00EA0EAF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1232839955"/>
            <w:placeholder>
              <w:docPart w:val="04B5D0B35EEB4D158ED038528401BDBE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986" w:type="dxa"/>
                <w:gridSpan w:val="2"/>
                <w:shd w:val="clear" w:color="auto" w:fill="B6DDE8" w:themeFill="accent5" w:themeFillTint="66"/>
                <w:vAlign w:val="center"/>
              </w:tcPr>
              <w:p w:rsidR="00C868AD" w:rsidRPr="00325745" w:rsidRDefault="005503D3" w:rsidP="00885304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7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495227311"/>
            <w:placeholder>
              <w:docPart w:val="4B3B65E985B646A3A0FD7821CA64EBC2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4676" w:type="dxa"/>
                <w:shd w:val="clear" w:color="auto" w:fill="B6DDE8" w:themeFill="accent5" w:themeFillTint="66"/>
              </w:tcPr>
              <w:p w:rsidR="001D51F7" w:rsidRPr="005C44C0" w:rsidRDefault="00C74D9D" w:rsidP="007403DD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 w:rsidRPr="00977E2D">
                  <w:rPr>
                    <w:rFonts w:asciiTheme="majorHAnsi" w:hAnsiTheme="majorHAnsi"/>
                    <w:i/>
                    <w:sz w:val="52"/>
                    <w:szCs w:val="52"/>
                  </w:rPr>
                  <w:t>Metric System</w:t>
                </w:r>
              </w:p>
            </w:tc>
          </w:sdtContent>
        </w:sdt>
        <w:tc>
          <w:tcPr>
            <w:tcW w:w="3545" w:type="dxa"/>
            <w:shd w:val="clear" w:color="auto" w:fill="215868" w:themeFill="accent5" w:themeFillShade="80"/>
          </w:tcPr>
          <w:p w:rsidR="00325745" w:rsidRDefault="00325745" w:rsidP="00B850EA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Non Calculator</w:t>
            </w:r>
          </w:p>
          <w:p w:rsidR="00853748" w:rsidRPr="00325745" w:rsidRDefault="00853748" w:rsidP="00B850EA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C74D9D" w:rsidTr="00EA0EAF">
        <w:trPr>
          <w:cantSplit/>
          <w:trHeight w:val="851"/>
        </w:trPr>
        <w:tc>
          <w:tcPr>
            <w:tcW w:w="6662" w:type="dxa"/>
            <w:gridSpan w:val="3"/>
            <w:shd w:val="clear" w:color="auto" w:fill="B6DDE8" w:themeFill="accent5" w:themeFillTint="66"/>
          </w:tcPr>
          <w:p w:rsidR="00C74D9D" w:rsidRPr="00C56E1E" w:rsidRDefault="00C74D9D" w:rsidP="00C74D9D">
            <w:pPr>
              <w:rPr>
                <w:rFonts w:ascii="Times New Roman" w:hAnsi="Times New Roman"/>
                <w:b/>
                <w:sz w:val="16"/>
                <w:szCs w:val="16"/>
              </w:rPr>
            </w:pPr>
            <w:r w:rsidRPr="005A5683">
              <w:rPr>
                <w:rFonts w:ascii="Times New Roman" w:hAnsi="Times New Roman"/>
                <w:b/>
                <w:sz w:val="20"/>
                <w:szCs w:val="20"/>
              </w:rPr>
              <w:t>Skills and Knowledge Assessed:</w:t>
            </w:r>
          </w:p>
          <w:p w:rsidR="00C74D9D" w:rsidRDefault="00C74D9D" w:rsidP="00C74D9D">
            <w:pPr>
              <w:pStyle w:val="ListParagraph"/>
              <w:numPr>
                <w:ilvl w:val="0"/>
                <w:numId w:val="7"/>
              </w:numPr>
              <w:spacing w:after="0"/>
              <w:rPr>
                <w:rFonts w:ascii="Times New Roman" w:hAnsi="Times New Roman"/>
                <w:sz w:val="16"/>
                <w:szCs w:val="16"/>
              </w:rPr>
            </w:pPr>
            <w:r w:rsidRPr="00145F5A">
              <w:rPr>
                <w:rFonts w:ascii="Times New Roman" w:hAnsi="Times New Roman"/>
                <w:sz w:val="16"/>
                <w:szCs w:val="16"/>
              </w:rPr>
              <w:t>Connect decimal representations to the metric system (ACMMG135) </w:t>
            </w:r>
          </w:p>
          <w:p w:rsidR="00C74D9D" w:rsidRDefault="00C74D9D" w:rsidP="00C74D9D">
            <w:pPr>
              <w:pStyle w:val="ListParagraph"/>
              <w:numPr>
                <w:ilvl w:val="0"/>
                <w:numId w:val="7"/>
              </w:numPr>
              <w:spacing w:after="0"/>
              <w:rPr>
                <w:rFonts w:ascii="Times New Roman" w:hAnsi="Times New Roman"/>
                <w:sz w:val="16"/>
                <w:szCs w:val="16"/>
              </w:rPr>
            </w:pPr>
            <w:r w:rsidRPr="00145F5A">
              <w:rPr>
                <w:rFonts w:ascii="Times New Roman" w:hAnsi="Times New Roman"/>
                <w:sz w:val="16"/>
                <w:szCs w:val="16"/>
              </w:rPr>
              <w:t>Convert between common metric units of length, mass and capacity (ACMMG136)</w:t>
            </w:r>
          </w:p>
          <w:p w:rsidR="00C74D9D" w:rsidRDefault="00C74D9D" w:rsidP="00C74D9D">
            <w:pPr>
              <w:pStyle w:val="ListParagraph"/>
              <w:numPr>
                <w:ilvl w:val="0"/>
                <w:numId w:val="7"/>
              </w:numPr>
              <w:spacing w:after="0"/>
              <w:rPr>
                <w:rFonts w:ascii="Times New Roman" w:hAnsi="Times New Roman"/>
                <w:sz w:val="16"/>
                <w:szCs w:val="16"/>
              </w:rPr>
            </w:pPr>
            <w:r w:rsidRPr="00145F5A">
              <w:rPr>
                <w:rFonts w:ascii="Times New Roman" w:hAnsi="Times New Roman"/>
                <w:sz w:val="16"/>
                <w:szCs w:val="16"/>
              </w:rPr>
              <w:t>Solve problems involving the comparison of lengths and areas using appropriate units (ACMMG137)</w:t>
            </w:r>
          </w:p>
          <w:p w:rsidR="00C74D9D" w:rsidRDefault="00C74D9D" w:rsidP="00C74D9D">
            <w:pPr>
              <w:pStyle w:val="ListParagraph"/>
              <w:numPr>
                <w:ilvl w:val="0"/>
                <w:numId w:val="7"/>
              </w:numPr>
              <w:spacing w:after="0"/>
              <w:rPr>
                <w:rFonts w:ascii="Times New Roman" w:hAnsi="Times New Roman"/>
                <w:sz w:val="16"/>
                <w:szCs w:val="16"/>
              </w:rPr>
            </w:pPr>
            <w:r w:rsidRPr="00145F5A">
              <w:rPr>
                <w:rFonts w:ascii="Times New Roman" w:hAnsi="Times New Roman"/>
                <w:sz w:val="16"/>
                <w:szCs w:val="16"/>
              </w:rPr>
              <w:t>Connect volume and capacity and their units of measurement (ACMMG138)</w:t>
            </w:r>
          </w:p>
          <w:p w:rsidR="00C74D9D" w:rsidRDefault="00C74D9D" w:rsidP="00C74D9D">
            <w:pPr>
              <w:pStyle w:val="ListParagraph"/>
              <w:numPr>
                <w:ilvl w:val="0"/>
                <w:numId w:val="7"/>
              </w:numPr>
              <w:spacing w:after="0"/>
              <w:rPr>
                <w:rFonts w:ascii="Times New Roman" w:hAnsi="Times New Roman"/>
                <w:sz w:val="16"/>
                <w:szCs w:val="16"/>
              </w:rPr>
            </w:pPr>
            <w:r w:rsidRPr="00AA4883">
              <w:rPr>
                <w:rFonts w:ascii="Times New Roman" w:hAnsi="Times New Roman"/>
                <w:sz w:val="16"/>
                <w:szCs w:val="16"/>
              </w:rPr>
              <w:t>Solve problems involving duration, including using 12-and 24-hour time within a single time zone (ACMMG199)</w:t>
            </w:r>
          </w:p>
          <w:p w:rsidR="00C74D9D" w:rsidRPr="006A3395" w:rsidRDefault="00C74D9D" w:rsidP="00C74D9D">
            <w:pPr>
              <w:pStyle w:val="ListParagraph"/>
              <w:numPr>
                <w:ilvl w:val="0"/>
                <w:numId w:val="7"/>
              </w:numPr>
              <w:spacing w:after="0"/>
              <w:rPr>
                <w:rFonts w:ascii="Times New Roman" w:hAnsi="Times New Roman"/>
                <w:sz w:val="16"/>
                <w:szCs w:val="16"/>
              </w:rPr>
            </w:pPr>
            <w:r w:rsidRPr="006A3395">
              <w:rPr>
                <w:rFonts w:ascii="Times New Roman" w:hAnsi="Times New Roman"/>
                <w:sz w:val="16"/>
                <w:szCs w:val="16"/>
              </w:rPr>
              <w:t>Interpret and use timetables (ACMMG139) </w:t>
            </w:r>
          </w:p>
        </w:tc>
        <w:tc>
          <w:tcPr>
            <w:tcW w:w="3545" w:type="dxa"/>
            <w:shd w:val="clear" w:color="auto" w:fill="B6DDE8" w:themeFill="accent5" w:themeFillTint="66"/>
          </w:tcPr>
          <w:p w:rsidR="00C74D9D" w:rsidRPr="00325745" w:rsidRDefault="00C74D9D" w:rsidP="00C74D9D">
            <w:pPr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sz w:val="28"/>
                <w:szCs w:val="28"/>
              </w:rPr>
              <w:t>ame___________________</w:t>
            </w:r>
          </w:p>
        </w:tc>
      </w:tr>
      <w:tr w:rsidR="00C74D9D" w:rsidTr="00EA0EAF">
        <w:trPr>
          <w:cantSplit/>
          <w:trHeight w:val="1495"/>
        </w:trPr>
        <w:tc>
          <w:tcPr>
            <w:tcW w:w="10207" w:type="dxa"/>
            <w:gridSpan w:val="4"/>
            <w:shd w:val="clear" w:color="auto" w:fill="B6DDE8" w:themeFill="accent5" w:themeFillTint="66"/>
          </w:tcPr>
          <w:p w:rsidR="00C74D9D" w:rsidRPr="00E371AE" w:rsidRDefault="00C74D9D" w:rsidP="00C74D9D">
            <w:pPr>
              <w:ind w:firstLine="567"/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Answer all questions in the spaces provided on this test paper by: </w:t>
            </w:r>
          </w:p>
          <w:p w:rsidR="00C74D9D" w:rsidRPr="00E371AE" w:rsidRDefault="00C74D9D" w:rsidP="00C74D9D">
            <w:pPr>
              <w:ind w:firstLine="993"/>
              <w:jc w:val="both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>Writing the answer in the box provided.</w:t>
            </w:r>
          </w:p>
          <w:p w:rsidR="00C74D9D" w:rsidRPr="00E371AE" w:rsidRDefault="00C74D9D" w:rsidP="00C74D9D">
            <w:pPr>
              <w:ind w:firstLine="1418"/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>or</w:t>
            </w:r>
          </w:p>
          <w:p w:rsidR="00C74D9D" w:rsidRPr="00E371AE" w:rsidRDefault="00C74D9D" w:rsidP="00C74D9D">
            <w:pPr>
              <w:ind w:firstLine="993"/>
              <w:jc w:val="both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 xml:space="preserve">Shading in the bubble for the correct answer from the four choices provided. </w:t>
            </w:r>
          </w:p>
          <w:p w:rsidR="00C74D9D" w:rsidRDefault="00C74D9D" w:rsidP="00C74D9D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          Show any working out on the test paper.</w:t>
            </w:r>
            <w:r w:rsidRPr="00667642"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 xml:space="preserve">  </w:t>
            </w:r>
            <w:r w:rsidRPr="00E371AE">
              <w:rPr>
                <w:rFonts w:asciiTheme="majorHAnsi" w:hAnsiTheme="majorHAnsi"/>
                <w:sz w:val="24"/>
                <w:szCs w:val="24"/>
              </w:rPr>
              <w:t xml:space="preserve">Calculators are </w:t>
            </w:r>
            <w:r w:rsidRPr="00E371AE">
              <w:rPr>
                <w:rFonts w:asciiTheme="majorHAnsi" w:hAnsiTheme="majorHAnsi"/>
                <w:b/>
                <w:sz w:val="24"/>
                <w:szCs w:val="24"/>
              </w:rPr>
              <w:t xml:space="preserve">not </w:t>
            </w:r>
            <w:r w:rsidRPr="00E371AE">
              <w:rPr>
                <w:rFonts w:asciiTheme="majorHAnsi" w:hAnsiTheme="majorHAnsi"/>
                <w:sz w:val="24"/>
                <w:szCs w:val="24"/>
              </w:rPr>
              <w:t>allowed.</w:t>
            </w:r>
          </w:p>
        </w:tc>
      </w:tr>
      <w:tr w:rsidR="00C74D9D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C74D9D" w:rsidRPr="001B3341" w:rsidRDefault="00C74D9D" w:rsidP="00C74D9D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C74D9D" w:rsidRPr="00EF1243" w:rsidRDefault="00C74D9D" w:rsidP="003C259F">
            <w:pPr>
              <w:pStyle w:val="QuestionStyle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57728" behindDoc="0" locked="0" layoutInCell="1" allowOverlap="1" wp14:anchorId="143CB23B" wp14:editId="778E4850">
                  <wp:simplePos x="0" y="0"/>
                  <wp:positionH relativeFrom="column">
                    <wp:posOffset>4183596</wp:posOffset>
                  </wp:positionH>
                  <wp:positionV relativeFrom="paragraph">
                    <wp:posOffset>225353</wp:posOffset>
                  </wp:positionV>
                  <wp:extent cx="1022350" cy="1022350"/>
                  <wp:effectExtent l="0" t="0" r="6350" b="6350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hutterstock_191101169.jp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2350" cy="1022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F1243">
              <w:t>Which would be a reasonable estim</w:t>
            </w:r>
            <w:r>
              <w:t>ate for t</w:t>
            </w:r>
            <w:r w:rsidR="00B9484D">
              <w:t>he mass of a kitten</w:t>
            </w:r>
            <w:r w:rsidRPr="00EF1243">
              <w:t>?</w:t>
            </w:r>
          </w:p>
          <w:p w:rsidR="00C74D9D" w:rsidRPr="00EF1243" w:rsidRDefault="00C74D9D" w:rsidP="003C259F">
            <w:pPr>
              <w:pStyle w:val="QuestionStyle"/>
            </w:pPr>
          </w:p>
          <w:p w:rsidR="00C74D9D" w:rsidRPr="00EF1243" w:rsidRDefault="00B9484D" w:rsidP="00C74D9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3392" behindDoc="0" locked="0" layoutInCell="1" allowOverlap="1" wp14:anchorId="7A20C5B2" wp14:editId="564D25BD">
                      <wp:simplePos x="0" y="0"/>
                      <wp:positionH relativeFrom="column">
                        <wp:posOffset>264795</wp:posOffset>
                      </wp:positionH>
                      <wp:positionV relativeFrom="paragraph">
                        <wp:posOffset>14473</wp:posOffset>
                      </wp:positionV>
                      <wp:extent cx="2071370" cy="384175"/>
                      <wp:effectExtent l="0" t="0" r="24130" b="15875"/>
                      <wp:wrapNone/>
                      <wp:docPr id="9" name="Group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71370" cy="384175"/>
                                <a:chOff x="0" y="0"/>
                                <a:chExt cx="2071811" cy="384644"/>
                              </a:xfrm>
                            </wpg:grpSpPr>
                            <wps:wsp>
                              <wps:cNvPr id="17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00361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00361" y="270344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0344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238C43E" id="Group 9" o:spid="_x0000_s1026" style="position:absolute;margin-left:20.85pt;margin-top:1.15pt;width:163.1pt;height:30.25pt;z-index:251643392" coordsize="20718,38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" strokecolor="windowText" strokeweight="1pt"/>
                      <v:roundrect id="AutoShape 6" o:spid="_x0000_s1028" style="position:absolute;left:19003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" strokecolor="windowText" strokeweight="1pt"/>
                      <v:roundrect id="AutoShape 3" o:spid="_x0000_s1029" style="position:absolute;left:19003;top:2703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" strokecolor="windowText" strokeweight="1pt"/>
                      <v:roundrect id="AutoShape 5" o:spid="_x0000_s1030" style="position:absolute;top:270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 w:rsidR="00C74D9D">
              <w:rPr>
                <w:rFonts w:ascii="Times New Roman" w:hAnsi="Times New Roman"/>
                <w:sz w:val="24"/>
                <w:szCs w:val="24"/>
              </w:rPr>
              <w:t xml:space="preserve">                  </w:t>
            </w:r>
            <w:r w:rsidR="006F128A">
              <w:rPr>
                <w:rFonts w:ascii="Times New Roman" w:hAnsi="Times New Roman"/>
                <w:sz w:val="24"/>
                <w:szCs w:val="24"/>
              </w:rPr>
              <w:t>4</w:t>
            </w:r>
            <w:r w:rsidR="00C74D9D">
              <w:rPr>
                <w:rFonts w:ascii="Times New Roman" w:hAnsi="Times New Roman"/>
                <w:sz w:val="24"/>
                <w:szCs w:val="24"/>
              </w:rPr>
              <w:t xml:space="preserve"> g</w:t>
            </w:r>
            <w:r>
              <w:rPr>
                <w:rFonts w:ascii="Times New Roman" w:hAnsi="Times New Roman"/>
                <w:sz w:val="24"/>
                <w:szCs w:val="24"/>
              </w:rPr>
              <w:t>rams</w:t>
            </w:r>
            <w:r w:rsidR="00C74D9D">
              <w:rPr>
                <w:rFonts w:ascii="Times New Roman" w:hAnsi="Times New Roman"/>
                <w:sz w:val="24"/>
                <w:szCs w:val="24"/>
              </w:rPr>
              <w:t xml:space="preserve">                                   </w:t>
            </w:r>
            <w:r w:rsidR="006F128A">
              <w:rPr>
                <w:rFonts w:ascii="Times New Roman" w:hAnsi="Times New Roman"/>
                <w:sz w:val="24"/>
                <w:szCs w:val="24"/>
              </w:rPr>
              <w:t>4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0 </w:t>
            </w:r>
            <w:r w:rsidR="00C74D9D">
              <w:rPr>
                <w:rFonts w:ascii="Times New Roman" w:hAnsi="Times New Roman"/>
                <w:sz w:val="24"/>
                <w:szCs w:val="24"/>
              </w:rPr>
              <w:t>g</w:t>
            </w:r>
            <w:r>
              <w:rPr>
                <w:rFonts w:ascii="Times New Roman" w:hAnsi="Times New Roman"/>
                <w:sz w:val="24"/>
                <w:szCs w:val="24"/>
              </w:rPr>
              <w:t>rams</w:t>
            </w:r>
          </w:p>
          <w:p w:rsidR="00C74D9D" w:rsidRDefault="00C74D9D" w:rsidP="00B9484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</w:t>
            </w:r>
            <w:r w:rsidR="006F128A">
              <w:rPr>
                <w:rFonts w:ascii="Times New Roman" w:hAnsi="Times New Roman"/>
                <w:sz w:val="24"/>
                <w:szCs w:val="24"/>
              </w:rPr>
              <w:t>4</w:t>
            </w:r>
            <w:r w:rsidR="00B9484D">
              <w:rPr>
                <w:rFonts w:ascii="Times New Roman" w:hAnsi="Times New Roman"/>
                <w:sz w:val="24"/>
                <w:szCs w:val="24"/>
              </w:rPr>
              <w:t xml:space="preserve">00 grams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 </w:t>
            </w:r>
            <w:r w:rsidR="006F128A">
              <w:rPr>
                <w:rFonts w:ascii="Times New Roman" w:hAnsi="Times New Roman"/>
                <w:sz w:val="24"/>
                <w:szCs w:val="24"/>
              </w:rPr>
              <w:t xml:space="preserve"> 4</w:t>
            </w:r>
            <w:r w:rsidR="00B9484D">
              <w:rPr>
                <w:rFonts w:ascii="Times New Roman" w:hAnsi="Times New Roman"/>
                <w:sz w:val="24"/>
                <w:szCs w:val="24"/>
              </w:rPr>
              <w:t>0 kilograms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</w:t>
            </w:r>
          </w:p>
          <w:p w:rsidR="00B9484D" w:rsidRPr="00B9484D" w:rsidRDefault="00B9484D" w:rsidP="00B9484D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74D9D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C74D9D" w:rsidRPr="001B3341" w:rsidRDefault="00C74D9D" w:rsidP="00C74D9D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C74D9D" w:rsidRPr="00EF1243" w:rsidRDefault="004452BA" w:rsidP="003C259F">
            <w:pPr>
              <w:pStyle w:val="QuestionStyle"/>
            </w:pPr>
            <w:r>
              <w:t>Julia</w:t>
            </w:r>
            <w:r w:rsidR="00C74D9D" w:rsidRPr="00EF1243">
              <w:t xml:space="preserve"> </w:t>
            </w:r>
            <w:r>
              <w:t>takes</w:t>
            </w:r>
            <w:r w:rsidR="00C74D9D">
              <w:t xml:space="preserve"> 3</w:t>
            </w:r>
            <w:r>
              <w:t>00 seconds to prepare a sandwich.</w:t>
            </w:r>
            <w:r w:rsidR="00C74D9D" w:rsidRPr="00EF1243">
              <w:t xml:space="preserve"> </w:t>
            </w:r>
          </w:p>
          <w:p w:rsidR="004452BA" w:rsidRPr="00EF1243" w:rsidRDefault="00C74D9D" w:rsidP="00C74D9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0800" behindDoc="0" locked="0" layoutInCell="1" allowOverlap="1" wp14:anchorId="238D508A" wp14:editId="7F578E61">
                      <wp:simplePos x="0" y="0"/>
                      <wp:positionH relativeFrom="column">
                        <wp:posOffset>262255</wp:posOffset>
                      </wp:positionH>
                      <wp:positionV relativeFrom="paragraph">
                        <wp:posOffset>248285</wp:posOffset>
                      </wp:positionV>
                      <wp:extent cx="2071370" cy="384175"/>
                      <wp:effectExtent l="0" t="0" r="24130" b="15875"/>
                      <wp:wrapNone/>
                      <wp:docPr id="10" name="Group 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71370" cy="384175"/>
                                <a:chOff x="0" y="0"/>
                                <a:chExt cx="2071811" cy="384644"/>
                              </a:xfrm>
                            </wpg:grpSpPr>
                            <wps:wsp>
                              <wps:cNvPr id="20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00361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00361" y="270344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0344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63F3C71" id="Group 10" o:spid="_x0000_s1026" style="position:absolute;margin-left:20.65pt;margin-top:19.55pt;width:163.1pt;height:30.25pt;z-index:251660800" coordsize="20718,38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" strokecolor="windowText" strokeweight="1pt"/>
                      <v:roundrect id="AutoShape 6" o:spid="_x0000_s1028" style="position:absolute;left:19003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" strokecolor="windowText" strokeweight="1pt"/>
                      <v:roundrect id="AutoShape 3" o:spid="_x0000_s1029" style="position:absolute;left:19003;top:2703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" strokecolor="windowText" strokeweight="1pt"/>
                      <v:roundrect id="AutoShape 5" o:spid="_x0000_s1030" style="position:absolute;top:270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" strokecolor="windowText" strokeweight="1pt"/>
                    </v:group>
                  </w:pict>
                </mc:Fallback>
              </mc:AlternateContent>
            </w:r>
            <w:r w:rsidR="004452BA">
              <w:rPr>
                <w:rFonts w:ascii="Times New Roman" w:hAnsi="Times New Roman"/>
                <w:sz w:val="24"/>
                <w:szCs w:val="24"/>
              </w:rPr>
              <w:t>How many minutes does she take?</w:t>
            </w:r>
          </w:p>
          <w:p w:rsidR="00C74D9D" w:rsidRPr="00EF1243" w:rsidRDefault="00C74D9D" w:rsidP="00C74D9D">
            <w:pPr>
              <w:rPr>
                <w:rFonts w:ascii="Times New Roman" w:hAnsi="Times New Roman"/>
                <w:sz w:val="24"/>
                <w:szCs w:val="24"/>
              </w:rPr>
            </w:pPr>
            <w:r w:rsidRPr="00EF1243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</w:t>
            </w:r>
            <w:r w:rsidR="004452BA">
              <w:rPr>
                <w:rFonts w:ascii="Times New Roman" w:hAnsi="Times New Roman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 w:rsidR="004452BA">
              <w:rPr>
                <w:rFonts w:ascii="Times New Roman" w:hAnsi="Times New Roman"/>
                <w:sz w:val="24"/>
                <w:szCs w:val="24"/>
              </w:rPr>
              <w:t xml:space="preserve">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4452BA">
              <w:rPr>
                <w:rFonts w:ascii="Times New Roman" w:hAnsi="Times New Roman"/>
                <w:sz w:val="24"/>
                <w:szCs w:val="24"/>
              </w:rPr>
              <w:t xml:space="preserve">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 w:rsidRPr="00EF1243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</w:t>
            </w:r>
            <w:r w:rsidR="004452BA">
              <w:rPr>
                <w:rFonts w:ascii="Times New Roman" w:hAnsi="Times New Roman"/>
                <w:sz w:val="24"/>
                <w:szCs w:val="24"/>
              </w:rPr>
              <w:t>5</w:t>
            </w:r>
            <w:r w:rsidRPr="00EF1243">
              <w:rPr>
                <w:rFonts w:ascii="Times New Roman" w:hAnsi="Times New Roman"/>
                <w:sz w:val="24"/>
                <w:szCs w:val="24"/>
              </w:rPr>
              <w:t xml:space="preserve">                         </w:t>
            </w:r>
          </w:p>
          <w:p w:rsidR="00C74D9D" w:rsidRPr="004452BA" w:rsidRDefault="00C74D9D" w:rsidP="004452BA">
            <w:pPr>
              <w:rPr>
                <w:rFonts w:ascii="Times New Roman" w:hAnsi="Times New Roman"/>
                <w:sz w:val="24"/>
                <w:szCs w:val="24"/>
              </w:rPr>
            </w:pPr>
            <w:r w:rsidRPr="00EF12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</w:t>
            </w:r>
            <w:r w:rsidRPr="00EF1243">
              <w:rPr>
                <w:rFonts w:ascii="Times New Roman" w:hAnsi="Times New Roman"/>
                <w:sz w:val="24"/>
                <w:szCs w:val="24"/>
              </w:rPr>
              <w:t xml:space="preserve">   </w:t>
            </w:r>
            <w:r w:rsidR="004452BA">
              <w:rPr>
                <w:rFonts w:ascii="Times New Roman" w:hAnsi="Times New Roman"/>
                <w:sz w:val="24"/>
                <w:szCs w:val="24"/>
              </w:rPr>
              <w:t xml:space="preserve">6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    </w:t>
            </w:r>
            <w:r w:rsidR="004452BA">
              <w:rPr>
                <w:rFonts w:ascii="Times New Roman" w:hAnsi="Times New Roman"/>
                <w:sz w:val="24"/>
                <w:szCs w:val="24"/>
              </w:rPr>
              <w:t xml:space="preserve">        10         </w:t>
            </w:r>
            <w:r w:rsidRPr="00EF1243">
              <w:t xml:space="preserve">                                                            </w:t>
            </w:r>
          </w:p>
        </w:tc>
      </w:tr>
      <w:tr w:rsidR="00C74D9D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C74D9D" w:rsidRPr="001B3341" w:rsidRDefault="00C74D9D" w:rsidP="00C74D9D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C74D9D" w:rsidRDefault="00C74D9D" w:rsidP="00C74D9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Use a ruler to measure the length </w:t>
            </w:r>
            <w:r w:rsidR="004452BA">
              <w:rPr>
                <w:rFonts w:ascii="Times New Roman" w:hAnsi="Times New Roman"/>
                <w:sz w:val="24"/>
                <w:szCs w:val="24"/>
              </w:rPr>
              <w:t xml:space="preserve">of the line </w:t>
            </w:r>
            <w:r>
              <w:rPr>
                <w:rFonts w:ascii="Times New Roman" w:hAnsi="Times New Roman"/>
                <w:sz w:val="24"/>
                <w:szCs w:val="24"/>
              </w:rPr>
              <w:t>below, to the nearest mm.</w:t>
            </w:r>
          </w:p>
          <w:p w:rsidR="00C74D9D" w:rsidRDefault="00DA797C" w:rsidP="00C74D9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5" type="#_x0000_t75" style="position:absolute;margin-left:36pt;margin-top:13.55pt;width:386.85pt;height:4.3pt;z-index:251683328;mso-position-horizontal-relative:text;mso-position-vertical-relative:text">
                  <v:imagedata r:id="rId9" o:title=""/>
                </v:shape>
                <o:OLEObject Type="Embed" ProgID="FXDraw.Graphic" ShapeID="_x0000_s1035" DrawAspect="Content" ObjectID="_1557221609" r:id="rId10"/>
              </w:object>
            </w:r>
          </w:p>
          <w:p w:rsidR="00C74D9D" w:rsidRDefault="00C74D9D" w:rsidP="00C74D9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C74D9D" w:rsidRDefault="00C74D9D" w:rsidP="00C74D9D">
            <w:pPr>
              <w:rPr>
                <w:rFonts w:ascii="Times New Roman" w:hAnsi="Times New Roman"/>
                <w:sz w:val="24"/>
                <w:szCs w:val="24"/>
              </w:rPr>
            </w:pPr>
            <w:r w:rsidRPr="0068243E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09B66141" wp14:editId="34BDB489">
                      <wp:simplePos x="0" y="0"/>
                      <wp:positionH relativeFrom="column">
                        <wp:posOffset>3637998</wp:posOffset>
                      </wp:positionH>
                      <wp:positionV relativeFrom="paragraph">
                        <wp:posOffset>59690</wp:posOffset>
                      </wp:positionV>
                      <wp:extent cx="754380" cy="373380"/>
                      <wp:effectExtent l="0" t="0" r="26670" b="26670"/>
                      <wp:wrapNone/>
                      <wp:docPr id="74" name="Rectangle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46169F" id="Rectangle 74" o:spid="_x0000_s1026" style="position:absolute;margin-left:286.45pt;margin-top:4.7pt;width:59.4pt;height:29.4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" filled="f" strokecolor="black [3213]" strokeweight="1.5pt"/>
                  </w:pict>
                </mc:Fallback>
              </mc:AlternateContent>
            </w:r>
          </w:p>
          <w:p w:rsidR="00C74D9D" w:rsidRPr="00EF1243" w:rsidRDefault="00C74D9D" w:rsidP="00C74D9D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74D9D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C74D9D" w:rsidRPr="001B3341" w:rsidRDefault="00C74D9D" w:rsidP="00C74D9D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C74D9D" w:rsidRPr="00EF1243" w:rsidRDefault="006F128A" w:rsidP="00C74D9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There are  </w:t>
            </w:r>
            <w:r w:rsidRPr="006F128A">
              <w:rPr>
                <w:rFonts w:ascii="Times New Roman" w:hAnsi="Times New Roman"/>
                <w:position w:val="-8"/>
                <w:sz w:val="24"/>
                <w:szCs w:val="24"/>
              </w:rPr>
              <w:object w:dxaOrig="236" w:dyaOrig="346">
                <v:shape id="_x0000_i1026" type="#_x0000_t75" style="width:12pt;height:17.25pt" o:ole="">
                  <v:imagedata r:id="rId11" o:title=""/>
                </v:shape>
                <o:OLEObject Type="Embed" ProgID="FXEquation.Equation" ShapeID="_x0000_i1026" DrawAspect="Content" ObjectID="_1557221582" r:id="rId12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litres of milk left in a bottle. </w:t>
            </w:r>
            <w:r w:rsidR="00C74D9D" w:rsidRPr="00EF1243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C74D9D" w:rsidRPr="00EF1243" w:rsidRDefault="00C74D9D" w:rsidP="003C259F">
            <w:pPr>
              <w:pStyle w:val="QuestionStyle"/>
            </w:pPr>
            <w:r w:rsidRPr="0068243E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6CC3AEE7" wp14:editId="2A19CA88">
                      <wp:simplePos x="0" y="0"/>
                      <wp:positionH relativeFrom="column">
                        <wp:posOffset>3681453</wp:posOffset>
                      </wp:positionH>
                      <wp:positionV relativeFrom="paragraph">
                        <wp:posOffset>210240</wp:posOffset>
                      </wp:positionV>
                      <wp:extent cx="754380" cy="373380"/>
                      <wp:effectExtent l="0" t="0" r="26670" b="26670"/>
                      <wp:wrapNone/>
                      <wp:docPr id="26" name="Rectangle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ACD1BB3" id="Rectangle 26" o:spid="_x0000_s1026" style="position:absolute;margin-left:289.9pt;margin-top:16.55pt;width:59.4pt;height:29.4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" filled="f" strokecolor="black [3213]" strokeweight="1.5pt"/>
                  </w:pict>
                </mc:Fallback>
              </mc:AlternateContent>
            </w:r>
            <w:r>
              <w:t>How many millilitres</w:t>
            </w:r>
            <w:r w:rsidRPr="00EF1243">
              <w:t xml:space="preserve"> is this?</w:t>
            </w:r>
            <w:r w:rsidRPr="0068243E">
              <w:rPr>
                <w:noProof/>
                <w:lang w:eastAsia="en-AU"/>
              </w:rPr>
              <w:t xml:space="preserve"> </w:t>
            </w:r>
          </w:p>
          <w:p w:rsidR="00C74D9D" w:rsidRDefault="00C74D9D" w:rsidP="00C74D9D">
            <w:pPr>
              <w:rPr>
                <w:rFonts w:ascii="Times New Roman" w:hAnsi="Times New Roman"/>
                <w:sz w:val="24"/>
                <w:szCs w:val="24"/>
              </w:rPr>
            </w:pPr>
            <w:bookmarkStart w:id="0" w:name="_GoBack"/>
            <w:bookmarkEnd w:id="0"/>
          </w:p>
          <w:p w:rsidR="00C74D9D" w:rsidRDefault="00C74D9D" w:rsidP="00C74D9D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B9484D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B9484D" w:rsidRPr="001B3341" w:rsidRDefault="00B9484D" w:rsidP="00B9484D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B9484D" w:rsidRPr="00EF1243" w:rsidRDefault="00B9484D" w:rsidP="003C259F">
            <w:pPr>
              <w:pStyle w:val="QuestionStyle"/>
            </w:pPr>
            <w:r w:rsidRPr="002A37A1">
              <w:rPr>
                <w:noProof/>
                <w:lang w:eastAsia="en-AU"/>
              </w:rPr>
              <w:drawing>
                <wp:anchor distT="0" distB="0" distL="114300" distR="114300" simplePos="0" relativeHeight="251654656" behindDoc="0" locked="0" layoutInCell="1" allowOverlap="1" wp14:anchorId="01574FCA" wp14:editId="0D9CAF4F">
                  <wp:simplePos x="0" y="0"/>
                  <wp:positionH relativeFrom="column">
                    <wp:posOffset>3923246</wp:posOffset>
                  </wp:positionH>
                  <wp:positionV relativeFrom="paragraph">
                    <wp:posOffset>17756</wp:posOffset>
                  </wp:positionV>
                  <wp:extent cx="1451712" cy="965388"/>
                  <wp:effectExtent l="0" t="0" r="0" b="6350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Garry\Downloads\shutterstock_26293132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1712" cy="965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A5F8A">
              <w:t>Emil</w:t>
            </w:r>
            <w:r w:rsidR="00201127">
              <w:t xml:space="preserve"> has packed a bag, which</w:t>
            </w:r>
            <w:r w:rsidR="00CA5F8A">
              <w:t xml:space="preserve"> weighs 6400 grams</w:t>
            </w:r>
            <w:r w:rsidRPr="00EF1243">
              <w:t xml:space="preserve">. </w:t>
            </w:r>
          </w:p>
          <w:p w:rsidR="00B9484D" w:rsidRPr="00EF1243" w:rsidRDefault="00B9484D" w:rsidP="003C259F">
            <w:pPr>
              <w:pStyle w:val="QuestionStyle"/>
            </w:pPr>
            <w:r w:rsidRPr="00EF1243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0560" behindDoc="0" locked="0" layoutInCell="1" allowOverlap="1" wp14:anchorId="4EFE22A5" wp14:editId="0683FB16">
                      <wp:simplePos x="0" y="0"/>
                      <wp:positionH relativeFrom="column">
                        <wp:posOffset>1990725</wp:posOffset>
                      </wp:positionH>
                      <wp:positionV relativeFrom="paragraph">
                        <wp:posOffset>248920</wp:posOffset>
                      </wp:positionV>
                      <wp:extent cx="754380" cy="373380"/>
                      <wp:effectExtent l="0" t="0" r="26670" b="26670"/>
                      <wp:wrapNone/>
                      <wp:docPr id="71" name="Rectangle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3DA5" w:rsidRPr="009F48CC" w:rsidRDefault="00243DA5" w:rsidP="00951792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EFE22A5" id="Rectangle 71" o:spid="_x0000_s1026" style="position:absolute;margin-left:156.75pt;margin-top:19.6pt;width:59.4pt;height:29.4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" filled="f" strokecolor="black [3213]" strokeweight="1.5pt">
                      <v:textbox>
                        <w:txbxContent>
                          <w:p w:rsidR="00243DA5" w:rsidRPr="009F48CC" w:rsidRDefault="00243DA5" w:rsidP="00951792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t xml:space="preserve">How many </w:t>
            </w:r>
            <w:r w:rsidR="00CA5F8A">
              <w:t>kilo</w:t>
            </w:r>
            <w:r>
              <w:t>grams is this?</w:t>
            </w:r>
          </w:p>
          <w:p w:rsidR="00B9484D" w:rsidRPr="00EF1243" w:rsidRDefault="00B9484D" w:rsidP="003C259F">
            <w:pPr>
              <w:pStyle w:val="QuestionStyle"/>
            </w:pPr>
          </w:p>
          <w:p w:rsidR="00B9484D" w:rsidRPr="00EF1243" w:rsidRDefault="00B9484D" w:rsidP="003C259F">
            <w:pPr>
              <w:pStyle w:val="QuestionStyle"/>
            </w:pPr>
          </w:p>
        </w:tc>
      </w:tr>
      <w:tr w:rsidR="00B9484D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B9484D" w:rsidRPr="001B3341" w:rsidRDefault="00B9484D" w:rsidP="00B9484D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B9484D" w:rsidRPr="00EF1243" w:rsidRDefault="00B9484D" w:rsidP="00B9484D">
            <w:pPr>
              <w:rPr>
                <w:rFonts w:ascii="Times New Roman" w:hAnsi="Times New Roman"/>
                <w:sz w:val="24"/>
                <w:szCs w:val="24"/>
              </w:rPr>
            </w:pPr>
            <w:r w:rsidRPr="00EF1243">
              <w:rPr>
                <w:rFonts w:ascii="Times New Roman" w:hAnsi="Times New Roman"/>
                <w:sz w:val="24"/>
                <w:szCs w:val="24"/>
              </w:rPr>
              <w:t xml:space="preserve">Which of the following is the same </w:t>
            </w:r>
            <w:r w:rsidR="00CA5F8A">
              <w:rPr>
                <w:rFonts w:ascii="Times New Roman" w:hAnsi="Times New Roman"/>
                <w:sz w:val="24"/>
                <w:szCs w:val="24"/>
              </w:rPr>
              <w:t>length as 320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CA5F8A">
              <w:rPr>
                <w:rFonts w:ascii="Times New Roman" w:hAnsi="Times New Roman"/>
                <w:sz w:val="24"/>
                <w:szCs w:val="24"/>
              </w:rPr>
              <w:t>centim</w:t>
            </w:r>
            <w:r>
              <w:rPr>
                <w:rFonts w:ascii="Times New Roman" w:hAnsi="Times New Roman"/>
                <w:sz w:val="24"/>
                <w:szCs w:val="24"/>
              </w:rPr>
              <w:t>etres</w:t>
            </w:r>
            <w:r w:rsidRPr="00EF1243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B9484D" w:rsidRPr="00EF1243" w:rsidRDefault="00496F5F" w:rsidP="003C259F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6944" behindDoc="0" locked="0" layoutInCell="1" allowOverlap="1">
                      <wp:simplePos x="0" y="0"/>
                      <wp:positionH relativeFrom="column">
                        <wp:posOffset>261393</wp:posOffset>
                      </wp:positionH>
                      <wp:positionV relativeFrom="paragraph">
                        <wp:posOffset>32638</wp:posOffset>
                      </wp:positionV>
                      <wp:extent cx="4417150" cy="114300"/>
                      <wp:effectExtent l="0" t="0" r="21590" b="19050"/>
                      <wp:wrapNone/>
                      <wp:docPr id="62" name="Group 6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7150" cy="114300"/>
                                <a:chOff x="0" y="0"/>
                                <a:chExt cx="4417150" cy="114300"/>
                              </a:xfrm>
                            </wpg:grpSpPr>
                            <wps:wsp>
                              <wps:cNvPr id="67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5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8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9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6673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0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0057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F2FD1EC" id="Group 62" o:spid="_x0000_s1026" style="position:absolute;margin-left:20.6pt;margin-top:2.55pt;width:347.8pt;height:9pt;z-index:251666944" coordsize="44171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">
                      <v:roundrect id="AutoShape 3" o:spid="_x0000_s1027" style="position:absolute;left:4245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" strokeweight="1pt"/>
                      <v:roundrect id="AutoShape 4" o:spid="_x0000_s1028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" strokeweight="1pt"/>
                      <v:roundrect id="AutoShape 5" o:spid="_x0000_s1029" style="position:absolute;left:28266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" strokeweight="1pt"/>
                      <v:roundrect id="AutoShape 6" o:spid="_x0000_s1030" style="position:absolute;left:1400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" strokeweight="1pt"/>
                    </v:group>
                  </w:pict>
                </mc:Fallback>
              </mc:AlternateContent>
            </w:r>
            <w:r w:rsidR="00B9484D" w:rsidRPr="00EF1243">
              <w:t xml:space="preserve">               </w:t>
            </w:r>
            <w:r w:rsidR="00CA5F8A">
              <w:t>32 mm</w:t>
            </w:r>
            <w:r w:rsidR="00B9484D" w:rsidRPr="00EF1243">
              <w:t xml:space="preserve">                         </w:t>
            </w:r>
            <w:r w:rsidR="00CA5F8A">
              <w:t xml:space="preserve">0.32 </w:t>
            </w:r>
            <w:r w:rsidR="00B9484D">
              <w:t xml:space="preserve">m           </w:t>
            </w:r>
            <w:r w:rsidR="00CA5F8A">
              <w:t xml:space="preserve">                3.2 </w:t>
            </w:r>
            <w:r w:rsidR="00B9484D">
              <w:t xml:space="preserve">m            </w:t>
            </w:r>
            <w:r w:rsidR="00CA5F8A">
              <w:t xml:space="preserve">    </w:t>
            </w:r>
            <w:r w:rsidR="00B9484D">
              <w:t xml:space="preserve">           </w:t>
            </w:r>
            <w:r w:rsidR="00CA5F8A">
              <w:t xml:space="preserve">32 </w:t>
            </w:r>
            <w:r w:rsidR="00B9484D">
              <w:t>m</w:t>
            </w:r>
            <w:r w:rsidR="00B9484D" w:rsidRPr="00EF1243">
              <w:t xml:space="preserve">                                                    </w:t>
            </w:r>
          </w:p>
        </w:tc>
      </w:tr>
      <w:tr w:rsidR="00C74D9D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C74D9D" w:rsidRPr="001B3341" w:rsidRDefault="00C74D9D" w:rsidP="00C74D9D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C74D9D" w:rsidRDefault="00C74D9D" w:rsidP="00DB3938">
            <w:pPr>
              <w:ind w:right="329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47488" behindDoc="0" locked="0" layoutInCell="1" allowOverlap="1" wp14:anchorId="778994C9" wp14:editId="741DC95E">
                  <wp:simplePos x="0" y="0"/>
                  <wp:positionH relativeFrom="column">
                    <wp:posOffset>4057267</wp:posOffset>
                  </wp:positionH>
                  <wp:positionV relativeFrom="paragraph">
                    <wp:posOffset>3114</wp:posOffset>
                  </wp:positionV>
                  <wp:extent cx="1664406" cy="1110158"/>
                  <wp:effectExtent l="0" t="0" r="0" b="0"/>
                  <wp:wrapNone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hutterstock_214030540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4406" cy="1110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B3938">
              <w:rPr>
                <w:rFonts w:ascii="Times New Roman" w:hAnsi="Times New Roman"/>
                <w:sz w:val="24"/>
                <w:szCs w:val="24"/>
              </w:rPr>
              <w:t>The Rudge family go to a movie which starts at 1</w:t>
            </w:r>
            <w:r>
              <w:rPr>
                <w:rFonts w:ascii="Times New Roman" w:hAnsi="Times New Roman"/>
                <w:sz w:val="24"/>
                <w:szCs w:val="24"/>
              </w:rPr>
              <w:t>:5</w:t>
            </w:r>
            <w:r w:rsidR="00DB3938">
              <w:rPr>
                <w:rFonts w:ascii="Times New Roman" w:hAnsi="Times New Roman"/>
                <w:sz w:val="24"/>
                <w:szCs w:val="24"/>
              </w:rPr>
              <w:t xml:space="preserve">5 </w:t>
            </w:r>
            <w:r w:rsidRPr="00EF1243">
              <w:rPr>
                <w:rFonts w:ascii="Times New Roman" w:hAnsi="Times New Roman"/>
                <w:sz w:val="24"/>
                <w:szCs w:val="24"/>
              </w:rPr>
              <w:t>pm and</w:t>
            </w:r>
            <w:r w:rsidR="00DB3938">
              <w:rPr>
                <w:rFonts w:ascii="Times New Roman" w:hAnsi="Times New Roman"/>
                <w:sz w:val="24"/>
                <w:szCs w:val="24"/>
              </w:rPr>
              <w:t xml:space="preserve"> finishes at 3:27.</w:t>
            </w:r>
            <w:r w:rsidRPr="00EF1243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C74D9D" w:rsidRPr="00EF1243" w:rsidRDefault="00DB3938" w:rsidP="00DB3938">
            <w:pPr>
              <w:ind w:right="329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How many minutes does the movie run</w:t>
            </w:r>
            <w:r w:rsidR="00C74D9D">
              <w:rPr>
                <w:rFonts w:ascii="Times New Roman" w:hAnsi="Times New Roman"/>
                <w:sz w:val="24"/>
                <w:szCs w:val="24"/>
              </w:rPr>
              <w:t>?</w:t>
            </w:r>
            <w:r w:rsidR="00C74D9D">
              <w:rPr>
                <w:noProof/>
                <w:lang w:eastAsia="en-AU"/>
              </w:rPr>
              <w:t xml:space="preserve"> </w:t>
            </w:r>
          </w:p>
          <w:p w:rsidR="00C74D9D" w:rsidRPr="00EF1243" w:rsidRDefault="00C74D9D" w:rsidP="00C74D9D">
            <w:pPr>
              <w:rPr>
                <w:rFonts w:ascii="Times New Roman" w:hAnsi="Times New Roman"/>
                <w:sz w:val="24"/>
                <w:szCs w:val="24"/>
              </w:rPr>
            </w:pPr>
            <w:r w:rsidRPr="00EF1243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6464" behindDoc="0" locked="0" layoutInCell="1" allowOverlap="1" wp14:anchorId="35C32026" wp14:editId="19B5152B">
                      <wp:simplePos x="0" y="0"/>
                      <wp:positionH relativeFrom="column">
                        <wp:posOffset>2149052</wp:posOffset>
                      </wp:positionH>
                      <wp:positionV relativeFrom="paragraph">
                        <wp:posOffset>238125</wp:posOffset>
                      </wp:positionV>
                      <wp:extent cx="1256307" cy="504000"/>
                      <wp:effectExtent l="0" t="0" r="20320" b="10795"/>
                      <wp:wrapNone/>
                      <wp:docPr id="196" name="Rectangle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56307" cy="5040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3DA5" w:rsidRPr="00F11C68" w:rsidRDefault="00243DA5" w:rsidP="00951792">
                                  <w:pPr>
                                    <w:jc w:val="right"/>
                                    <w:rPr>
                                      <w:rFonts w:ascii="Times New Roman" w:hAnsi="Times New Roman"/>
                                      <w:color w:val="0D0D0D" w:themeColor="text1" w:themeTint="F2"/>
                                      <w:sz w:val="48"/>
                                      <w:szCs w:val="4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C32026" id="Rectangle 196" o:spid="_x0000_s1027" style="position:absolute;margin-left:169.2pt;margin-top:18.75pt;width:98.9pt;height:39.7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" filled="f" strokecolor="black [3213]" strokeweight="1.5pt">
                      <v:textbox>
                        <w:txbxContent>
                          <w:p w:rsidR="00243DA5" w:rsidRPr="00F11C68" w:rsidRDefault="00243DA5" w:rsidP="00951792">
                            <w:pPr>
                              <w:jc w:val="right"/>
                              <w:rPr>
                                <w:rFonts w:ascii="Times New Roman" w:hAnsi="Times New Roman"/>
                                <w:color w:val="0D0D0D" w:themeColor="text1" w:themeTint="F2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EF12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</w:t>
            </w:r>
          </w:p>
          <w:p w:rsidR="00C74D9D" w:rsidRPr="00EF1243" w:rsidRDefault="00C74D9D" w:rsidP="00C74D9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C74D9D" w:rsidRPr="00EF1243" w:rsidRDefault="00C74D9D" w:rsidP="003C259F">
            <w:pPr>
              <w:pStyle w:val="QuestionStyle"/>
            </w:pPr>
          </w:p>
        </w:tc>
      </w:tr>
      <w:tr w:rsidR="00C74D9D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C74D9D" w:rsidRPr="001B3341" w:rsidRDefault="00C74D9D" w:rsidP="00C74D9D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C74D9D" w:rsidRDefault="00EE646A" w:rsidP="00C67D29">
            <w:pPr>
              <w:pStyle w:val="QuestionStyle"/>
              <w:ind w:right="4536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44416" behindDoc="0" locked="0" layoutInCell="1" allowOverlap="1" wp14:anchorId="52F9D169" wp14:editId="54E38B3A">
                  <wp:simplePos x="0" y="0"/>
                  <wp:positionH relativeFrom="column">
                    <wp:posOffset>3334631</wp:posOffset>
                  </wp:positionH>
                  <wp:positionV relativeFrom="paragraph">
                    <wp:posOffset>138123</wp:posOffset>
                  </wp:positionV>
                  <wp:extent cx="2390140" cy="1598295"/>
                  <wp:effectExtent l="0" t="0" r="0" b="1905"/>
                  <wp:wrapNone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Dam shutterstock_19068949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140" cy="1598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A water storage dam for a major city is full</w:t>
            </w:r>
            <w:r w:rsidR="00C74D9D">
              <w:t>.</w:t>
            </w:r>
          </w:p>
          <w:p w:rsidR="00C74D9D" w:rsidRDefault="00C74D9D" w:rsidP="00C67D29">
            <w:pPr>
              <w:pStyle w:val="QuestionStyle"/>
              <w:ind w:right="4536"/>
            </w:pPr>
            <w:r>
              <w:t>Wh</w:t>
            </w:r>
            <w:r w:rsidR="00C67D29">
              <w:t xml:space="preserve">ich unit would be best </w:t>
            </w:r>
            <w:r w:rsidR="000D6E05">
              <w:t>to give</w:t>
            </w:r>
            <w:r w:rsidR="00EE646A">
              <w:t xml:space="preserve"> its capacity</w:t>
            </w:r>
            <w:r w:rsidRPr="00EF1243">
              <w:t>?</w:t>
            </w:r>
          </w:p>
          <w:p w:rsidR="00C67D29" w:rsidRPr="00EF1243" w:rsidRDefault="00C67D29" w:rsidP="00C67D29">
            <w:pPr>
              <w:pStyle w:val="QuestionStyle"/>
              <w:ind w:right="4536"/>
            </w:pPr>
          </w:p>
          <w:p w:rsidR="00EE646A" w:rsidRDefault="00EE646A" w:rsidP="00C67D29">
            <w:pPr>
              <w:pStyle w:val="QuestionStyle"/>
              <w:ind w:right="4536"/>
            </w:pPr>
            <w:r w:rsidRPr="0068243E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5440" behindDoc="0" locked="0" layoutInCell="1" allowOverlap="1" wp14:anchorId="386100FE" wp14:editId="7C6FF0B4">
                      <wp:simplePos x="0" y="0"/>
                      <wp:positionH relativeFrom="column">
                        <wp:posOffset>401032</wp:posOffset>
                      </wp:positionH>
                      <wp:positionV relativeFrom="paragraph">
                        <wp:posOffset>39706</wp:posOffset>
                      </wp:positionV>
                      <wp:extent cx="213360" cy="883920"/>
                      <wp:effectExtent l="0" t="0" r="15240" b="11430"/>
                      <wp:wrapNone/>
                      <wp:docPr id="35" name="Group 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36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7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8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9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9EF12BD" id="Group 35" o:spid="_x0000_s1026" style="position:absolute;margin-left:31.6pt;margin-top:3.15pt;width:16.8pt;height:69.6pt;z-index:251645440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" strokecolor="windowText" strokeweight="1pt"/>
                    </v:group>
                  </w:pict>
                </mc:Fallback>
              </mc:AlternateContent>
            </w:r>
            <w:r w:rsidR="00C74D9D">
              <w:t xml:space="preserve">               </w:t>
            </w:r>
            <w:r>
              <w:t xml:space="preserve">    Kilolitres           </w:t>
            </w:r>
          </w:p>
          <w:p w:rsidR="00C74D9D" w:rsidRDefault="00EE646A" w:rsidP="00C67D29">
            <w:pPr>
              <w:pStyle w:val="QuestionStyle"/>
              <w:ind w:right="4536"/>
            </w:pPr>
            <w:r>
              <w:t xml:space="preserve">                   Litres</w:t>
            </w:r>
          </w:p>
          <w:p w:rsidR="00EE646A" w:rsidRDefault="00EE646A" w:rsidP="00C67D29">
            <w:pPr>
              <w:pStyle w:val="QuestionStyle"/>
              <w:ind w:right="4536"/>
            </w:pPr>
            <w:r>
              <w:t xml:space="preserve">                   Megalitres    </w:t>
            </w:r>
          </w:p>
          <w:p w:rsidR="00EE646A" w:rsidRPr="00EF1243" w:rsidRDefault="00EE646A" w:rsidP="00C67D29">
            <w:pPr>
              <w:pStyle w:val="QuestionStyle"/>
              <w:ind w:right="4536"/>
            </w:pPr>
            <w:r>
              <w:t xml:space="preserve">                </w:t>
            </w:r>
            <w:r w:rsidR="00201127">
              <w:t xml:space="preserve"> </w:t>
            </w:r>
            <w:r>
              <w:t xml:space="preserve">  Millilitres</w:t>
            </w:r>
          </w:p>
        </w:tc>
      </w:tr>
      <w:tr w:rsidR="00C74D9D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C74D9D" w:rsidRPr="001B3341" w:rsidRDefault="00C74D9D" w:rsidP="00C74D9D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C74D9D" w:rsidRPr="00EF1243" w:rsidRDefault="00DA797C" w:rsidP="003C259F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037" type="#_x0000_t75" style="position:absolute;margin-left:32.55pt;margin-top:16.6pt;width:197.3pt;height:100.35pt;z-index:251684352;mso-position-horizontal-relative:text;mso-position-vertical-relative:text">
                  <v:imagedata r:id="rId16" o:title=""/>
                </v:shape>
                <o:OLEObject Type="Embed" ProgID="FXDraw.Graphic" ShapeID="_x0000_s1037" DrawAspect="Content" ObjectID="_1557221610" r:id="rId17"/>
              </w:object>
            </w:r>
            <w:r w:rsidR="00C74D9D">
              <w:t>W</w:t>
            </w:r>
            <w:r w:rsidR="00496F5F">
              <w:t>hat speed</w:t>
            </w:r>
            <w:r w:rsidR="00C74D9D">
              <w:t xml:space="preserve"> is shown on the scale below</w:t>
            </w:r>
            <w:r w:rsidR="00C74D9D" w:rsidRPr="00EF1243">
              <w:t>?</w:t>
            </w:r>
          </w:p>
          <w:p w:rsidR="00C74D9D" w:rsidRPr="00EF1243" w:rsidRDefault="00C74D9D" w:rsidP="003C259F">
            <w:pPr>
              <w:pStyle w:val="QuestionStyle"/>
            </w:pPr>
          </w:p>
          <w:p w:rsidR="00C74D9D" w:rsidRPr="00EF1243" w:rsidRDefault="00C74D9D" w:rsidP="003C259F">
            <w:pPr>
              <w:pStyle w:val="QuestionStyle"/>
            </w:pPr>
          </w:p>
          <w:p w:rsidR="00C74D9D" w:rsidRPr="00EF1243" w:rsidRDefault="00C74D9D" w:rsidP="003C259F">
            <w:pPr>
              <w:pStyle w:val="QuestionStyle"/>
            </w:pPr>
          </w:p>
          <w:p w:rsidR="00C74D9D" w:rsidRPr="00EF1243" w:rsidRDefault="00C74D9D" w:rsidP="003C259F">
            <w:pPr>
              <w:pStyle w:val="QuestionStyle"/>
            </w:pPr>
          </w:p>
          <w:p w:rsidR="00C74D9D" w:rsidRDefault="00C74D9D" w:rsidP="003C259F">
            <w:pPr>
              <w:pStyle w:val="QuestionStyle"/>
            </w:pPr>
          </w:p>
          <w:p w:rsidR="00496F5F" w:rsidRDefault="00496F5F" w:rsidP="003C259F">
            <w:pPr>
              <w:pStyle w:val="QuestionStyle"/>
            </w:pPr>
          </w:p>
          <w:p w:rsidR="00496F5F" w:rsidRPr="00EF1243" w:rsidRDefault="00496F5F" w:rsidP="003C259F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3872" behindDoc="0" locked="0" layoutInCell="1" allowOverlap="1" wp14:anchorId="1F0F06B1" wp14:editId="1E8073EB">
                      <wp:simplePos x="0" y="0"/>
                      <wp:positionH relativeFrom="column">
                        <wp:posOffset>518811</wp:posOffset>
                      </wp:positionH>
                      <wp:positionV relativeFrom="paragraph">
                        <wp:posOffset>38735</wp:posOffset>
                      </wp:positionV>
                      <wp:extent cx="4417150" cy="114300"/>
                      <wp:effectExtent l="0" t="0" r="21590" b="19050"/>
                      <wp:wrapNone/>
                      <wp:docPr id="75" name="Group 7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7150" cy="114300"/>
                                <a:chOff x="0" y="0"/>
                                <a:chExt cx="4417150" cy="114300"/>
                              </a:xfrm>
                            </wpg:grpSpPr>
                            <wps:wsp>
                              <wps:cNvPr id="76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5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7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8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6673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9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0057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CA9D58C" id="Group 75" o:spid="_x0000_s1026" style="position:absolute;margin-left:40.85pt;margin-top:3.05pt;width:347.8pt;height:9pt;z-index:251663872" coordsize="44171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">
                      <v:roundrect id="AutoShape 3" o:spid="_x0000_s1027" style="position:absolute;left:4245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" strokeweight="1pt"/>
                      <v:roundrect id="AutoShape 4" o:spid="_x0000_s1028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" strokeweight="1pt"/>
                      <v:roundrect id="AutoShape 5" o:spid="_x0000_s1029" style="position:absolute;left:28266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" strokeweight="1pt"/>
                      <v:roundrect id="AutoShape 6" o:spid="_x0000_s1030" style="position:absolute;left:1400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" strokeweight="1pt"/>
                    </v:group>
                  </w:pict>
                </mc:Fallback>
              </mc:AlternateContent>
            </w:r>
            <w:r>
              <w:t xml:space="preserve">                    63 km/h                       68 km/h                          73 km/h                        78 km/h</w:t>
            </w:r>
          </w:p>
        </w:tc>
      </w:tr>
      <w:tr w:rsidR="00C74D9D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C74D9D" w:rsidRPr="001B3341" w:rsidRDefault="00C74D9D" w:rsidP="00C74D9D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9303B" w:rsidRDefault="00C74D9D" w:rsidP="003C259F">
            <w:pPr>
              <w:pStyle w:val="QuestionStyle"/>
            </w:pPr>
            <w:r w:rsidRPr="00EF1243">
              <w:t xml:space="preserve">The </w:t>
            </w:r>
            <w:r w:rsidR="0069303B">
              <w:t>l</w:t>
            </w:r>
            <w:r w:rsidR="001B5F98">
              <w:t>ength of Smith</w:t>
            </w:r>
            <w:r w:rsidR="0069303B">
              <w:t xml:space="preserve"> </w:t>
            </w:r>
            <w:r w:rsidR="001B5F98">
              <w:t>St was</w:t>
            </w:r>
            <w:r w:rsidR="0069303B">
              <w:t xml:space="preserve"> 6.75 km.</w:t>
            </w:r>
            <w:r w:rsidR="001B5F98">
              <w:t xml:space="preserve"> Last year it was</w:t>
            </w:r>
            <w:r w:rsidR="0069303B">
              <w:t xml:space="preserve"> extended by 850 m.  </w:t>
            </w:r>
            <w:r w:rsidRPr="00EF1243">
              <w:t xml:space="preserve"> </w:t>
            </w:r>
          </w:p>
          <w:p w:rsidR="00C74D9D" w:rsidRPr="001B5F98" w:rsidRDefault="00C74D9D" w:rsidP="003C259F">
            <w:pPr>
              <w:pStyle w:val="QuestionStyle"/>
              <w:rPr>
                <w:rFonts w:eastAsiaTheme="minorHAnsi"/>
              </w:rPr>
            </w:pPr>
            <w:r>
              <w:t>What is the</w:t>
            </w:r>
            <w:r w:rsidR="001B5F98">
              <w:t xml:space="preserve"> new length of Smith St</w:t>
            </w:r>
            <w:r w:rsidR="00F906C2">
              <w:t xml:space="preserve"> (in km)</w:t>
            </w:r>
            <w:r w:rsidRPr="00EF1243">
              <w:t>?</w:t>
            </w:r>
          </w:p>
          <w:p w:rsidR="00C74D9D" w:rsidRPr="00EF1243" w:rsidRDefault="00C74D9D" w:rsidP="003C259F">
            <w:pPr>
              <w:pStyle w:val="QuestionStyle"/>
            </w:pPr>
            <w:r w:rsidRPr="00EF1243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58BBD8A1" wp14:editId="39726E22">
                      <wp:simplePos x="0" y="0"/>
                      <wp:positionH relativeFrom="column">
                        <wp:posOffset>4399998</wp:posOffset>
                      </wp:positionH>
                      <wp:positionV relativeFrom="paragraph">
                        <wp:posOffset>27222</wp:posOffset>
                      </wp:positionV>
                      <wp:extent cx="1001864" cy="373380"/>
                      <wp:effectExtent l="0" t="0" r="27305" b="26670"/>
                      <wp:wrapNone/>
                      <wp:docPr id="112" name="Rectangle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1864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3DA5" w:rsidRPr="009F48CC" w:rsidRDefault="00243DA5" w:rsidP="00951792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BBD8A1" id="Rectangle 112" o:spid="_x0000_s1028" style="position:absolute;margin-left:346.45pt;margin-top:2.15pt;width:78.9pt;height:29.4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" filled="f" strokecolor="black [3213]" strokeweight="1.5pt">
                      <v:textbox>
                        <w:txbxContent>
                          <w:p w:rsidR="00243DA5" w:rsidRPr="009F48CC" w:rsidRDefault="00243DA5" w:rsidP="00951792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EF1243">
              <w:t xml:space="preserve">                                     </w:t>
            </w:r>
            <w:r>
              <w:t xml:space="preserve">                      </w:t>
            </w:r>
          </w:p>
          <w:p w:rsidR="00C74D9D" w:rsidRPr="00EF1243" w:rsidRDefault="00C74D9D" w:rsidP="003C259F">
            <w:pPr>
              <w:pStyle w:val="QuestionStyle"/>
            </w:pPr>
          </w:p>
        </w:tc>
      </w:tr>
      <w:tr w:rsidR="00C74D9D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C74D9D" w:rsidRPr="001B3341" w:rsidRDefault="00C74D9D" w:rsidP="00C74D9D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tbl>
            <w:tblPr>
              <w:tblW w:w="7076" w:type="dxa"/>
              <w:tblLayout w:type="fixed"/>
              <w:tblLook w:val="04A0" w:firstRow="1" w:lastRow="0" w:firstColumn="1" w:lastColumn="0" w:noHBand="0" w:noVBand="1"/>
            </w:tblPr>
            <w:tblGrid>
              <w:gridCol w:w="1860"/>
              <w:gridCol w:w="1304"/>
              <w:gridCol w:w="1304"/>
              <w:gridCol w:w="1304"/>
              <w:gridCol w:w="1304"/>
            </w:tblGrid>
            <w:tr w:rsidR="00C74D9D" w:rsidRPr="00EF1243" w:rsidTr="00846CB0">
              <w:trPr>
                <w:trHeight w:hRule="exact" w:val="624"/>
              </w:trPr>
              <w:tc>
                <w:tcPr>
                  <w:tcW w:w="7076" w:type="dxa"/>
                  <w:gridSpan w:val="5"/>
                  <w:tcBorders>
                    <w:top w:val="nil"/>
                    <w:left w:val="nil"/>
                    <w:bottom w:val="single" w:sz="12" w:space="0" w:color="BFBFBF" w:themeColor="background1" w:themeShade="BF"/>
                    <w:right w:val="nil"/>
                  </w:tcBorders>
                  <w:shd w:val="clear" w:color="auto" w:fill="auto"/>
                  <w:vAlign w:val="center"/>
                </w:tcPr>
                <w:p w:rsidR="00C74D9D" w:rsidRPr="00EF1243" w:rsidRDefault="00C74D9D" w:rsidP="00C74D9D">
                  <w:pPr>
                    <w:rPr>
                      <w:rFonts w:ascii="Times New Roman" w:eastAsia="Times New Roman" w:hAnsi="Times New Roman"/>
                      <w:b/>
                      <w:color w:val="000000"/>
                      <w:sz w:val="24"/>
                      <w:szCs w:val="24"/>
                      <w:lang w:eastAsia="en-AU"/>
                    </w:rPr>
                  </w:pPr>
                  <w:r w:rsidRPr="00EF1243">
                    <w:rPr>
                      <w:rFonts w:ascii="Times New Roman" w:eastAsia="Times New Roman" w:hAnsi="Times New Roman"/>
                      <w:b/>
                      <w:color w:val="000000"/>
                      <w:sz w:val="24"/>
                      <w:szCs w:val="24"/>
                      <w:lang w:eastAsia="en-AU"/>
                    </w:rPr>
                    <w:t>Questions 11 – 13 refer to the train timetable below.</w:t>
                  </w:r>
                </w:p>
                <w:p w:rsidR="00C74D9D" w:rsidRPr="00EF1243" w:rsidRDefault="00C74D9D" w:rsidP="00C74D9D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</w:p>
              </w:tc>
            </w:tr>
            <w:tr w:rsidR="0069303B" w:rsidRPr="00EF1243" w:rsidTr="00846CB0">
              <w:trPr>
                <w:trHeight w:hRule="exact" w:val="340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Central Station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5:05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5:20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5:35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5:50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</w:tr>
            <w:tr w:rsidR="0069303B" w:rsidRPr="00EF1243" w:rsidTr="00846CB0">
              <w:trPr>
                <w:trHeight w:hRule="exact" w:val="340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Pitt St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5:08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5:23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5:37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5:53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</w:tr>
            <w:tr w:rsidR="0069303B" w:rsidRPr="00EF1243" w:rsidTr="00846CB0">
              <w:trPr>
                <w:trHeight w:hRule="exact" w:val="340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Barangaroo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5:11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5:26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5:40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5:56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</w:tr>
            <w:tr w:rsidR="0069303B" w:rsidRPr="00EF1243" w:rsidTr="00846CB0">
              <w:trPr>
                <w:trHeight w:hRule="exact" w:val="340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Victoria Cross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5:15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5:30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5:44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6:00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</w:tr>
            <w:tr w:rsidR="0069303B" w:rsidRPr="00EF1243" w:rsidTr="00846CB0">
              <w:trPr>
                <w:trHeight w:hRule="exact" w:val="340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Crows Nest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5:18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5:33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5:47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6:03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</w:tr>
            <w:tr w:rsidR="0069303B" w:rsidRPr="00EF1243" w:rsidTr="00846CB0">
              <w:trPr>
                <w:trHeight w:hRule="exact" w:val="340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Chatswood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5:22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5:37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5:51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6:07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</w:tr>
            <w:tr w:rsidR="0069303B" w:rsidRPr="00EF1243" w:rsidTr="00846CB0">
              <w:trPr>
                <w:trHeight w:hRule="exact" w:val="340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North Ryde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5:26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5:41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5:55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6:11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</w:tr>
            <w:tr w:rsidR="0069303B" w:rsidRPr="00EF1243" w:rsidTr="00846CB0">
              <w:trPr>
                <w:trHeight w:hRule="exact" w:val="340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Macquarie Park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28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43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6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: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13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</w:tr>
            <w:tr w:rsidR="0069303B" w:rsidRPr="00EF1243" w:rsidTr="00846CB0">
              <w:trPr>
                <w:trHeight w:hRule="exact" w:val="340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University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5:30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5:45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6:15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</w:tr>
            <w:tr w:rsidR="0069303B" w:rsidRPr="00EF1243" w:rsidTr="00846CB0">
              <w:trPr>
                <w:trHeight w:hRule="exact" w:val="340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Epping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5:33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5:48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6:00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6:18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</w:tr>
            <w:tr w:rsidR="0069303B" w:rsidRPr="00EF1243" w:rsidTr="00846CB0">
              <w:trPr>
                <w:trHeight w:hRule="exact" w:val="340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Cherrybrook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5:37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5:52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6:04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6:22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</w:tr>
            <w:tr w:rsidR="0069303B" w:rsidRPr="00EF1243" w:rsidTr="00846CB0">
              <w:trPr>
                <w:trHeight w:hRule="exact" w:val="340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Castle Hill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5:41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5:56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6:08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6:26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</w:tr>
            <w:tr w:rsidR="0069303B" w:rsidRPr="00EF1243" w:rsidTr="00846CB0">
              <w:trPr>
                <w:trHeight w:hRule="exact" w:val="340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Showground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:44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:59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6:29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</w:tr>
            <w:tr w:rsidR="0069303B" w:rsidRPr="00EF1243" w:rsidTr="00846CB0">
              <w:trPr>
                <w:trHeight w:hRule="exact" w:val="340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Norwest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5:47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6:02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6</w:t>
                  </w:r>
                  <w:r w:rsidR="001B5F98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:13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6:32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</w:tr>
            <w:tr w:rsidR="0069303B" w:rsidRPr="00EF1243" w:rsidTr="00846CB0">
              <w:trPr>
                <w:trHeight w:hRule="exact" w:val="340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Bella Vista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5:49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6:04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</w:tcPr>
                <w:p w:rsidR="0069303B" w:rsidRPr="00EF1243" w:rsidRDefault="001B5F98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6:15</w:t>
                  </w:r>
                  <w:r w:rsidR="0069303B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pm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6:34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</w:tr>
            <w:tr w:rsidR="0069303B" w:rsidRPr="00EF1243" w:rsidTr="00846CB0">
              <w:trPr>
                <w:trHeight w:hRule="exact" w:val="340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Kellyville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5:51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6:06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</w:tcPr>
                <w:p w:rsidR="0069303B" w:rsidRPr="00EF1243" w:rsidRDefault="001B5F98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6:17</w:t>
                  </w:r>
                  <w:r w:rsidR="0069303B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pm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6:36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pm</w:t>
                  </w:r>
                  <w:r w:rsidRPr="00EF1243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  </w:t>
                  </w:r>
                </w:p>
              </w:tc>
            </w:tr>
            <w:tr w:rsidR="0069303B" w:rsidRPr="00EF1243" w:rsidTr="00846CB0">
              <w:trPr>
                <w:trHeight w:hRule="exact" w:val="340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</w:tcPr>
                <w:p w:rsidR="0069303B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Rouse Hill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5:54 pm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6:09 pm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</w:tcPr>
                <w:p w:rsidR="0069303B" w:rsidRPr="00EF1243" w:rsidRDefault="001B5F98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6:20</w:t>
                  </w:r>
                  <w:r w:rsidR="0069303B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pm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6:39 pm</w:t>
                  </w:r>
                </w:p>
              </w:tc>
            </w:tr>
            <w:tr w:rsidR="0069303B" w:rsidRPr="00EF1243" w:rsidTr="00846CB0">
              <w:trPr>
                <w:trHeight w:hRule="exact" w:val="340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Cudgegong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5:55 pm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6:10 pm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</w:tcPr>
                <w:p w:rsidR="0069303B" w:rsidRPr="00EF1243" w:rsidRDefault="001B5F98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6:21</w:t>
                  </w:r>
                  <w:r w:rsidR="0069303B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pm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</w:tcPr>
                <w:p w:rsidR="0069303B" w:rsidRPr="00EF1243" w:rsidRDefault="0069303B" w:rsidP="0069303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6:40 pm</w:t>
                  </w:r>
                </w:p>
              </w:tc>
            </w:tr>
          </w:tbl>
          <w:p w:rsidR="00C74D9D" w:rsidRPr="00EF1243" w:rsidRDefault="00C74D9D" w:rsidP="00C74D9D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46CB0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846CB0" w:rsidRPr="001B3341" w:rsidRDefault="00846CB0" w:rsidP="00846CB0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46CB0" w:rsidRDefault="00846CB0" w:rsidP="003C259F">
            <w:pPr>
              <w:pStyle w:val="QuestionStyle"/>
            </w:pPr>
            <w:r>
              <w:t xml:space="preserve">Zevon catches a train at Victoria Cross at 5:30. </w:t>
            </w:r>
          </w:p>
          <w:p w:rsidR="00846CB0" w:rsidRPr="00EF1243" w:rsidRDefault="00846CB0" w:rsidP="003C259F">
            <w:pPr>
              <w:pStyle w:val="QuestionStyle"/>
            </w:pPr>
            <w:r>
              <w:t>How many minutes does it take her to reach Rouse Hill</w:t>
            </w:r>
            <w:r w:rsidRPr="00EF1243">
              <w:t>?</w:t>
            </w:r>
          </w:p>
          <w:p w:rsidR="00846CB0" w:rsidRPr="00EF1243" w:rsidRDefault="00846CB0" w:rsidP="003C259F">
            <w:pPr>
              <w:pStyle w:val="QuestionStyle"/>
            </w:pPr>
            <w:r w:rsidRPr="00EF1243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3D2F3954" wp14:editId="57B720B5">
                      <wp:simplePos x="0" y="0"/>
                      <wp:positionH relativeFrom="column">
                        <wp:posOffset>2619706</wp:posOffset>
                      </wp:positionH>
                      <wp:positionV relativeFrom="paragraph">
                        <wp:posOffset>97155</wp:posOffset>
                      </wp:positionV>
                      <wp:extent cx="754380" cy="373380"/>
                      <wp:effectExtent l="0" t="0" r="26670" b="26670"/>
                      <wp:wrapNone/>
                      <wp:docPr id="123" name="Rectangle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3DA5" w:rsidRPr="009F48CC" w:rsidRDefault="00243DA5" w:rsidP="00951792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D2F3954" id="Rectangle 123" o:spid="_x0000_s1029" style="position:absolute;margin-left:206.3pt;margin-top:7.65pt;width:59.4pt;height:29.4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" filled="f" strokecolor="black [3213]" strokeweight="1.5pt">
                      <v:textbox>
                        <w:txbxContent>
                          <w:p w:rsidR="00243DA5" w:rsidRPr="009F48CC" w:rsidRDefault="00243DA5" w:rsidP="00951792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46CB0" w:rsidRPr="00EF1243" w:rsidRDefault="00846CB0" w:rsidP="003C259F">
            <w:pPr>
              <w:pStyle w:val="QuestionStyle"/>
            </w:pPr>
            <w:r w:rsidRPr="00EF1243">
              <w:t xml:space="preserve">                                              </w:t>
            </w:r>
          </w:p>
        </w:tc>
      </w:tr>
      <w:tr w:rsidR="00846CB0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846CB0" w:rsidRPr="001B3341" w:rsidRDefault="00846CB0" w:rsidP="00846CB0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46CB0" w:rsidRPr="00EF1243" w:rsidRDefault="00846CB0" w:rsidP="003C259F">
            <w:pPr>
              <w:pStyle w:val="QuestionStyle"/>
            </w:pPr>
            <w:r>
              <w:t>What is the shortest time to</w:t>
            </w:r>
            <w:r w:rsidRPr="00EF1243">
              <w:t xml:space="preserve"> get </w:t>
            </w:r>
            <w:r>
              <w:t>from Chatswood to Norwest?</w:t>
            </w:r>
            <w:r w:rsidRPr="00EF1243">
              <w:t>?</w:t>
            </w:r>
          </w:p>
          <w:p w:rsidR="00846CB0" w:rsidRPr="001B5F98" w:rsidRDefault="00846CB0" w:rsidP="003C259F">
            <w:pPr>
              <w:pStyle w:val="QuestionStyle"/>
            </w:pPr>
          </w:p>
          <w:p w:rsidR="00846CB0" w:rsidRPr="00EF1243" w:rsidRDefault="00846CB0" w:rsidP="003C259F">
            <w:pPr>
              <w:pStyle w:val="QuestionStyle"/>
            </w:pPr>
            <w:r w:rsidRPr="00EF1243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7968" behindDoc="0" locked="0" layoutInCell="1" allowOverlap="1" wp14:anchorId="3E94DF3E" wp14:editId="70451C0C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41664</wp:posOffset>
                      </wp:positionV>
                      <wp:extent cx="4362450" cy="114300"/>
                      <wp:effectExtent l="0" t="0" r="19050" b="19050"/>
                      <wp:wrapNone/>
                      <wp:docPr id="118" name="Group 1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119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0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1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2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399F50B" id="Group 118" o:spid="_x0000_s1026" style="position:absolute;margin-left:16pt;margin-top:3.3pt;width:343.5pt;height:9pt;z-index:251667968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">
                      <v:roundrect id="AutoShape 3" o:spid="_x0000_s1027" style="position:absolute;left:41910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" strokecolor="windowText" strokeweight="1pt"/>
                    </v:group>
                  </w:pict>
                </mc:Fallback>
              </mc:AlternateContent>
            </w:r>
            <w:r>
              <w:t xml:space="preserve">             20 minutes                     22 minutes                 25 minutes                    27</w:t>
            </w:r>
            <w:r w:rsidRPr="00EF1243">
              <w:t xml:space="preserve"> minutes                                                                                       </w:t>
            </w:r>
          </w:p>
        </w:tc>
      </w:tr>
      <w:tr w:rsidR="00846CB0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846CB0" w:rsidRPr="001B3341" w:rsidRDefault="00846CB0" w:rsidP="00846CB0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46CB0" w:rsidRDefault="00846CB0" w:rsidP="003C259F">
            <w:pPr>
              <w:pStyle w:val="QuestionStyle"/>
            </w:pPr>
            <w:r>
              <w:t>Helen needs to be at Bella Vista by 6:25 to catch a connecting bus.</w:t>
            </w:r>
          </w:p>
          <w:p w:rsidR="00846CB0" w:rsidRDefault="00846CB0" w:rsidP="003C259F">
            <w:pPr>
              <w:pStyle w:val="QuestionStyle"/>
            </w:pPr>
            <w:r>
              <w:t>What is the latest time that she could catch a train from Crows Nest?</w:t>
            </w:r>
          </w:p>
          <w:p w:rsidR="00846CB0" w:rsidRDefault="00846CB0" w:rsidP="003C259F">
            <w:pPr>
              <w:pStyle w:val="QuestionStyle"/>
            </w:pPr>
            <w:r w:rsidRPr="00EF1243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8992" behindDoc="0" locked="0" layoutInCell="1" allowOverlap="1" wp14:anchorId="2651DFFD" wp14:editId="2E0AA87B">
                      <wp:simplePos x="0" y="0"/>
                      <wp:positionH relativeFrom="column">
                        <wp:posOffset>2735911</wp:posOffset>
                      </wp:positionH>
                      <wp:positionV relativeFrom="paragraph">
                        <wp:posOffset>80148</wp:posOffset>
                      </wp:positionV>
                      <wp:extent cx="754380" cy="373380"/>
                      <wp:effectExtent l="0" t="0" r="26670" b="26670"/>
                      <wp:wrapNone/>
                      <wp:docPr id="25" name="Rectangle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3DA5" w:rsidRPr="009F48CC" w:rsidRDefault="00243DA5" w:rsidP="00951792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651DFFD" id="Rectangle 25" o:spid="_x0000_s1030" style="position:absolute;margin-left:215.45pt;margin-top:6.3pt;width:59.4pt;height:29.4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" filled="f" strokecolor="black [3213]" strokeweight="1.5pt">
                      <v:textbox>
                        <w:txbxContent>
                          <w:p w:rsidR="00243DA5" w:rsidRPr="009F48CC" w:rsidRDefault="00243DA5" w:rsidP="00951792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46CB0" w:rsidRPr="00EF1243" w:rsidRDefault="00846CB0" w:rsidP="003C259F">
            <w:pPr>
              <w:pStyle w:val="QuestionStyle"/>
            </w:pPr>
          </w:p>
        </w:tc>
      </w:tr>
      <w:tr w:rsidR="00846CB0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846CB0" w:rsidRPr="001B3341" w:rsidRDefault="00846CB0" w:rsidP="00846CB0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46CB0" w:rsidRPr="00EF1243" w:rsidRDefault="00313AE0" w:rsidP="00846CB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Matthew leaves</w:t>
            </w:r>
            <w:r w:rsidR="00711CFA">
              <w:rPr>
                <w:rFonts w:ascii="Times New Roman" w:hAnsi="Times New Roman"/>
                <w:sz w:val="24"/>
                <w:szCs w:val="24"/>
              </w:rPr>
              <w:t xml:space="preserve"> home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for school</w:t>
            </w:r>
            <w:r w:rsidR="004E312B">
              <w:rPr>
                <w:rFonts w:ascii="Times New Roman" w:hAnsi="Times New Roman"/>
                <w:sz w:val="24"/>
                <w:szCs w:val="24"/>
              </w:rPr>
              <w:t xml:space="preserve">, in the morning, </w:t>
            </w:r>
            <w:r>
              <w:rPr>
                <w:rFonts w:ascii="Times New Roman" w:hAnsi="Times New Roman"/>
                <w:sz w:val="24"/>
                <w:szCs w:val="24"/>
              </w:rPr>
              <w:t>at the time shown on the clock on the left and arrives home at the time shown on the phone on the right.</w:t>
            </w:r>
          </w:p>
          <w:p w:rsidR="00846CB0" w:rsidRPr="00711CFA" w:rsidRDefault="00DA797C" w:rsidP="00846CB0">
            <w:pPr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object w:dxaOrig="1440" w:dyaOrig="1440" w14:anchorId="7B208D89">
                <v:shape id="_x0000_s1038" type="#_x0000_t75" style="position:absolute;margin-left:240.75pt;margin-top:13.75pt;width:74.05pt;height:114.95pt;z-index:251685376">
                  <v:imagedata r:id="rId18" o:title=""/>
                </v:shape>
                <o:OLEObject Type="Embed" ProgID="FXDraw.Graphic" ShapeID="_x0000_s1038" DrawAspect="Content" ObjectID="_1557221611" r:id="rId19"/>
              </w:object>
            </w:r>
            <w:r>
              <w:rPr>
                <w:rFonts w:ascii="Times New Roman" w:hAnsi="Times New Roman"/>
                <w:noProof/>
                <w:sz w:val="16"/>
                <w:szCs w:val="16"/>
                <w:lang w:eastAsia="en-AU"/>
              </w:rPr>
              <w:object w:dxaOrig="1440" w:dyaOrig="1440" w14:anchorId="2AE2CD30">
                <v:shape id="_x0000_s1039" type="#_x0000_t75" style="position:absolute;margin-left:31pt;margin-top:17.65pt;width:102.7pt;height:105.25pt;z-index:251686400;mso-position-horizontal-relative:text;mso-position-vertical-relative:text">
                  <v:imagedata r:id="rId20" o:title=""/>
                </v:shape>
                <o:OLEObject Type="Embed" ProgID="FXDraw.Graphic" ShapeID="_x0000_s1039" DrawAspect="Content" ObjectID="_1557221612" r:id="rId21"/>
              </w:object>
            </w:r>
          </w:p>
          <w:p w:rsidR="00846CB0" w:rsidRPr="00EF1243" w:rsidRDefault="00846CB0" w:rsidP="00846CB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46CB0" w:rsidRPr="00EF1243" w:rsidRDefault="00846CB0" w:rsidP="00846CB0">
            <w:pPr>
              <w:rPr>
                <w:rFonts w:ascii="Times New Roman" w:hAnsi="Times New Roman"/>
                <w:sz w:val="24"/>
                <w:szCs w:val="24"/>
              </w:rPr>
            </w:pPr>
            <w:r w:rsidRPr="00EF1243">
              <w:rPr>
                <w:rFonts w:ascii="Times New Roman" w:hAnsi="Times New Roman"/>
                <w:sz w:val="24"/>
                <w:szCs w:val="24"/>
              </w:rPr>
              <w:t xml:space="preserve">   </w:t>
            </w:r>
          </w:p>
          <w:p w:rsidR="00846CB0" w:rsidRPr="00EF1243" w:rsidRDefault="00846CB0" w:rsidP="00846CB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46CB0" w:rsidRPr="00EF1243" w:rsidRDefault="00846CB0" w:rsidP="00846CB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46CB0" w:rsidRPr="00EF1243" w:rsidRDefault="00846CB0" w:rsidP="00846CB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46CB0" w:rsidRPr="00EF1243" w:rsidRDefault="00846CB0" w:rsidP="00846CB0">
            <w:pPr>
              <w:rPr>
                <w:rFonts w:ascii="Times New Roman" w:hAnsi="Times New Roman"/>
                <w:sz w:val="24"/>
                <w:szCs w:val="24"/>
              </w:rPr>
            </w:pPr>
            <w:r w:rsidRPr="00EF1243">
              <w:rPr>
                <w:rFonts w:ascii="Times New Roman" w:hAnsi="Times New Roman"/>
                <w:sz w:val="24"/>
                <w:szCs w:val="24"/>
              </w:rPr>
              <w:t xml:space="preserve">            </w:t>
            </w:r>
          </w:p>
          <w:p w:rsidR="00846CB0" w:rsidRPr="00EF1243" w:rsidRDefault="00313AE0" w:rsidP="00846CB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How long was Matthew away from home on this day?</w:t>
            </w:r>
          </w:p>
          <w:p w:rsidR="00846CB0" w:rsidRPr="00313AE0" w:rsidRDefault="00846CB0" w:rsidP="00846CB0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846CB0" w:rsidRPr="00EF1243" w:rsidRDefault="00846CB0" w:rsidP="00846CB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70016" behindDoc="0" locked="0" layoutInCell="1" allowOverlap="1" wp14:anchorId="437A8B6F" wp14:editId="4F43F05F">
                      <wp:simplePos x="0" y="0"/>
                      <wp:positionH relativeFrom="column">
                        <wp:posOffset>532737</wp:posOffset>
                      </wp:positionH>
                      <wp:positionV relativeFrom="paragraph">
                        <wp:posOffset>19685</wp:posOffset>
                      </wp:positionV>
                      <wp:extent cx="2724150" cy="388620"/>
                      <wp:effectExtent l="0" t="0" r="19050" b="11430"/>
                      <wp:wrapNone/>
                      <wp:docPr id="28" name="Group 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4150" cy="388620"/>
                                <a:chOff x="0" y="0"/>
                                <a:chExt cx="2724150" cy="388620"/>
                              </a:xfrm>
                            </wpg:grpSpPr>
                            <wps:wsp>
                              <wps:cNvPr id="2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4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BD5D6F7" id="Group 28" o:spid="_x0000_s1026" style="position:absolute;margin-left:41.95pt;margin-top:1.55pt;width:214.5pt;height:30.6pt;z-index:251670016" coordsize="27241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" strokecolor="windowText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" strokecolor="windowText" strokeweight="1pt"/>
                      <v:roundrect id="AutoShape 3" o:spid="_x0000_s1029" style="position:absolute;left:25527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" strokecolor="windowText" strokeweight="1pt"/>
                      <v:roundrect id="AutoShape 5" o:spid="_x0000_s1030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" strokecolor="windowText" strokeweight="1pt"/>
                    </v:group>
                  </w:pict>
                </mc:Fallback>
              </mc:AlternateContent>
            </w:r>
            <w:r w:rsidRPr="00EF1243"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313AE0">
              <w:rPr>
                <w:rFonts w:ascii="Times New Roman" w:hAnsi="Times New Roman"/>
                <w:sz w:val="24"/>
                <w:szCs w:val="24"/>
              </w:rPr>
              <w:t xml:space="preserve"> 10 hours</w:t>
            </w:r>
            <w:r w:rsidR="00313AE0" w:rsidRPr="00EF12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313AE0">
              <w:rPr>
                <w:rFonts w:ascii="Times New Roman" w:hAnsi="Times New Roman"/>
                <w:sz w:val="24"/>
                <w:szCs w:val="24"/>
              </w:rPr>
              <w:t xml:space="preserve">and 5 </w:t>
            </w:r>
            <w:r w:rsidR="00313AE0" w:rsidRPr="00EF1243">
              <w:rPr>
                <w:rFonts w:ascii="Times New Roman" w:hAnsi="Times New Roman"/>
                <w:sz w:val="24"/>
                <w:szCs w:val="24"/>
              </w:rPr>
              <w:t>minutes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  <w:r w:rsidR="00313AE0">
              <w:rPr>
                <w:rFonts w:ascii="Times New Roman" w:hAnsi="Times New Roman"/>
                <w:sz w:val="24"/>
                <w:szCs w:val="24"/>
              </w:rPr>
              <w:t xml:space="preserve">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EF1243"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  <w:r w:rsidR="00313AE0">
              <w:rPr>
                <w:rFonts w:ascii="Times New Roman" w:hAnsi="Times New Roman"/>
                <w:sz w:val="24"/>
                <w:szCs w:val="24"/>
              </w:rPr>
              <w:t>10 hours</w:t>
            </w:r>
            <w:r w:rsidR="00313AE0" w:rsidRPr="00EF12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313AE0">
              <w:rPr>
                <w:rFonts w:ascii="Times New Roman" w:hAnsi="Times New Roman"/>
                <w:sz w:val="24"/>
                <w:szCs w:val="24"/>
              </w:rPr>
              <w:t xml:space="preserve">and 45 </w:t>
            </w:r>
            <w:r w:rsidR="00313AE0" w:rsidRPr="00EF1243">
              <w:rPr>
                <w:rFonts w:ascii="Times New Roman" w:hAnsi="Times New Roman"/>
                <w:sz w:val="24"/>
                <w:szCs w:val="24"/>
              </w:rPr>
              <w:t>minutes</w:t>
            </w:r>
          </w:p>
          <w:p w:rsidR="00846CB0" w:rsidRPr="00EF1243" w:rsidRDefault="00846CB0" w:rsidP="00846CB0">
            <w:pPr>
              <w:rPr>
                <w:rFonts w:ascii="Times New Roman" w:hAnsi="Times New Roman"/>
                <w:sz w:val="24"/>
                <w:szCs w:val="24"/>
              </w:rPr>
            </w:pPr>
            <w:r w:rsidRPr="00EF1243">
              <w:rPr>
                <w:rFonts w:ascii="Times New Roman" w:hAnsi="Times New Roman"/>
                <w:sz w:val="24"/>
                <w:szCs w:val="24"/>
              </w:rPr>
              <w:t xml:space="preserve">     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EF12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313AE0">
              <w:rPr>
                <w:rFonts w:ascii="Times New Roman" w:hAnsi="Times New Roman"/>
                <w:sz w:val="24"/>
                <w:szCs w:val="24"/>
              </w:rPr>
              <w:t xml:space="preserve"> 10 hours</w:t>
            </w:r>
            <w:r w:rsidR="00313AE0" w:rsidRPr="00EF12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313AE0">
              <w:rPr>
                <w:rFonts w:ascii="Times New Roman" w:hAnsi="Times New Roman"/>
                <w:sz w:val="24"/>
                <w:szCs w:val="24"/>
              </w:rPr>
              <w:t xml:space="preserve">and 55 </w:t>
            </w:r>
            <w:r w:rsidR="00313AE0" w:rsidRPr="00EF1243">
              <w:rPr>
                <w:rFonts w:ascii="Times New Roman" w:hAnsi="Times New Roman"/>
                <w:sz w:val="24"/>
                <w:szCs w:val="24"/>
              </w:rPr>
              <w:t>minutes</w:t>
            </w:r>
            <w:r w:rsidRPr="00EF1243">
              <w:rPr>
                <w:rFonts w:ascii="Times New Roman" w:hAnsi="Times New Roman"/>
                <w:sz w:val="24"/>
                <w:szCs w:val="24"/>
              </w:rPr>
              <w:t xml:space="preserve">     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 w:rsidRPr="00EF1243">
              <w:rPr>
                <w:rFonts w:ascii="Times New Roman" w:hAnsi="Times New Roman"/>
                <w:sz w:val="24"/>
                <w:szCs w:val="24"/>
              </w:rPr>
              <w:t xml:space="preserve">       </w:t>
            </w:r>
            <w:r w:rsidR="00313AE0">
              <w:rPr>
                <w:rFonts w:ascii="Times New Roman" w:hAnsi="Times New Roman"/>
                <w:sz w:val="24"/>
                <w:szCs w:val="24"/>
              </w:rPr>
              <w:t>11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hour</w:t>
            </w:r>
            <w:r w:rsidR="00313AE0">
              <w:rPr>
                <w:rFonts w:ascii="Times New Roman" w:hAnsi="Times New Roman"/>
                <w:sz w:val="24"/>
                <w:szCs w:val="24"/>
              </w:rPr>
              <w:t>s</w:t>
            </w:r>
            <w:r w:rsidRPr="00EF124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313AE0">
              <w:rPr>
                <w:rFonts w:ascii="Times New Roman" w:hAnsi="Times New Roman"/>
                <w:sz w:val="24"/>
                <w:szCs w:val="24"/>
              </w:rPr>
              <w:t>and 5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EF1243">
              <w:rPr>
                <w:rFonts w:ascii="Times New Roman" w:hAnsi="Times New Roman"/>
                <w:sz w:val="24"/>
                <w:szCs w:val="24"/>
              </w:rPr>
              <w:t xml:space="preserve">minutes              </w:t>
            </w:r>
          </w:p>
        </w:tc>
      </w:tr>
      <w:tr w:rsidR="00846CB0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846CB0" w:rsidRPr="001B3341" w:rsidRDefault="00846CB0" w:rsidP="00846CB0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46CB0" w:rsidRDefault="00F340CC" w:rsidP="00372451">
            <w:pPr>
              <w:pStyle w:val="QuestionStyle"/>
              <w:ind w:right="4536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64896" behindDoc="0" locked="0" layoutInCell="1" allowOverlap="1" wp14:anchorId="423A9FF9" wp14:editId="5E17E44E">
                  <wp:simplePos x="0" y="0"/>
                  <wp:positionH relativeFrom="column">
                    <wp:posOffset>3858055</wp:posOffset>
                  </wp:positionH>
                  <wp:positionV relativeFrom="paragraph">
                    <wp:posOffset>94779</wp:posOffset>
                  </wp:positionV>
                  <wp:extent cx="1324379" cy="1982675"/>
                  <wp:effectExtent l="0" t="0" r="9525" b="0"/>
                  <wp:wrapNone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Women in a lift shutterstock_50740507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379" cy="198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A sign in an elevator gives its maximum load as </w:t>
            </w:r>
            <w:r w:rsidR="00AD774E">
              <w:t>1.4 </w:t>
            </w:r>
            <w:r w:rsidR="00BA050E">
              <w:t>tonnes</w:t>
            </w:r>
            <w:r w:rsidR="00AD774E">
              <w:t xml:space="preserve"> or</w:t>
            </w:r>
            <w:r>
              <w:t xml:space="preserve"> </w:t>
            </w:r>
            <w:r w:rsidR="00AD774E">
              <w:t xml:space="preserve">20 </w:t>
            </w:r>
            <w:r>
              <w:t>passeng</w:t>
            </w:r>
            <w:r w:rsidR="00BA050E">
              <w:t>ers</w:t>
            </w:r>
            <w:r w:rsidR="00846CB0">
              <w:t>.</w:t>
            </w:r>
          </w:p>
          <w:p w:rsidR="00846CB0" w:rsidRDefault="00BA050E" w:rsidP="00372451">
            <w:pPr>
              <w:pStyle w:val="QuestionStyle"/>
              <w:ind w:right="4536"/>
            </w:pPr>
            <w:r>
              <w:t>What would be the average mass of each passenger</w:t>
            </w:r>
            <w:r w:rsidR="007E1692">
              <w:t xml:space="preserve"> if the two maximum loads are the same</w:t>
            </w:r>
            <w:r w:rsidR="00846CB0">
              <w:t xml:space="preserve">? </w:t>
            </w:r>
          </w:p>
          <w:p w:rsidR="00846CB0" w:rsidRPr="00EF1243" w:rsidRDefault="00846CB0" w:rsidP="003C259F">
            <w:pPr>
              <w:pStyle w:val="QuestionStyle"/>
            </w:pPr>
          </w:p>
          <w:p w:rsidR="00846CB0" w:rsidRDefault="00846CB0" w:rsidP="003C259F">
            <w:pPr>
              <w:pStyle w:val="QuestionStyle"/>
            </w:pPr>
            <w:r w:rsidRPr="0068243E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71040" behindDoc="0" locked="0" layoutInCell="1" allowOverlap="1" wp14:anchorId="1F6AD64D" wp14:editId="60ABFCCC">
                      <wp:simplePos x="0" y="0"/>
                      <wp:positionH relativeFrom="column">
                        <wp:posOffset>409354</wp:posOffset>
                      </wp:positionH>
                      <wp:positionV relativeFrom="paragraph">
                        <wp:posOffset>23603</wp:posOffset>
                      </wp:positionV>
                      <wp:extent cx="213360" cy="883920"/>
                      <wp:effectExtent l="0" t="0" r="15240" b="11430"/>
                      <wp:wrapNone/>
                      <wp:docPr id="110" name="Group 1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111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3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4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5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06F0470" id="Group 110" o:spid="_x0000_s1026" style="position:absolute;margin-left:32.25pt;margin-top:1.85pt;width:16.8pt;height:69.6pt;z-index:251671040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" strokecolor="windowText" strokeweight="1pt"/>
                    </v:group>
                  </w:pict>
                </mc:Fallback>
              </mc:AlternateContent>
            </w:r>
            <w:r>
              <w:t xml:space="preserve">   </w:t>
            </w:r>
            <w:r w:rsidRPr="00EF1243">
              <w:t xml:space="preserve">               </w:t>
            </w:r>
            <w:r w:rsidR="00BA050E">
              <w:t xml:space="preserve">  70 kg</w:t>
            </w:r>
            <w:r w:rsidRPr="00EF1243">
              <w:t xml:space="preserve">   </w:t>
            </w:r>
          </w:p>
          <w:p w:rsidR="00846CB0" w:rsidRDefault="00846CB0" w:rsidP="003C259F">
            <w:pPr>
              <w:pStyle w:val="QuestionStyle"/>
            </w:pPr>
            <w:r>
              <w:t xml:space="preserve">                    </w:t>
            </w:r>
            <w:r w:rsidR="00BA050E">
              <w:t>90 kg</w:t>
            </w:r>
          </w:p>
          <w:p w:rsidR="00846CB0" w:rsidRDefault="00846CB0" w:rsidP="003C259F">
            <w:pPr>
              <w:pStyle w:val="QuestionStyle"/>
            </w:pPr>
            <w:r>
              <w:t xml:space="preserve">                    </w:t>
            </w:r>
            <w:r w:rsidR="00BA050E">
              <w:t>100 kg</w:t>
            </w:r>
          </w:p>
          <w:p w:rsidR="00846CB0" w:rsidRDefault="00846CB0" w:rsidP="003C259F">
            <w:pPr>
              <w:pStyle w:val="QuestionStyle"/>
            </w:pPr>
            <w:r>
              <w:t xml:space="preserve">                   </w:t>
            </w:r>
            <w:r w:rsidR="00BA050E">
              <w:t xml:space="preserve"> 140 kg</w:t>
            </w:r>
          </w:p>
          <w:p w:rsidR="00AD774E" w:rsidRPr="00EF1243" w:rsidRDefault="00AD774E" w:rsidP="003C259F">
            <w:pPr>
              <w:pStyle w:val="QuestionStyle"/>
            </w:pPr>
          </w:p>
        </w:tc>
      </w:tr>
      <w:tr w:rsidR="00846CB0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846CB0" w:rsidRPr="001B3341" w:rsidRDefault="00846CB0" w:rsidP="00846CB0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46CB0" w:rsidRPr="00EF1243" w:rsidRDefault="00AD774E" w:rsidP="003C259F">
            <w:pPr>
              <w:pStyle w:val="QuestionStyle"/>
            </w:pPr>
            <w:r>
              <w:t>The mass of a set of 25 pencils is</w:t>
            </w:r>
            <w:r w:rsidR="00201127">
              <w:t xml:space="preserve"> 100 grams.</w:t>
            </w:r>
          </w:p>
          <w:p w:rsidR="00846CB0" w:rsidRPr="00EF1243" w:rsidRDefault="00AD774E" w:rsidP="003C259F">
            <w:pPr>
              <w:pStyle w:val="QuestionStyle"/>
            </w:pPr>
            <w:r w:rsidRPr="004C3CA6">
              <w:rPr>
                <w:noProof/>
                <w:lang w:eastAsia="en-AU"/>
              </w:rPr>
              <w:drawing>
                <wp:anchor distT="0" distB="0" distL="114300" distR="114300" simplePos="0" relativeHeight="251673088" behindDoc="0" locked="0" layoutInCell="1" allowOverlap="1" wp14:anchorId="047D11DC" wp14:editId="4D22CF42">
                  <wp:simplePos x="0" y="0"/>
                  <wp:positionH relativeFrom="column">
                    <wp:posOffset>3800659</wp:posOffset>
                  </wp:positionH>
                  <wp:positionV relativeFrom="paragraph">
                    <wp:posOffset>102952</wp:posOffset>
                  </wp:positionV>
                  <wp:extent cx="1943100" cy="1296035"/>
                  <wp:effectExtent l="0" t="0" r="0" b="0"/>
                  <wp:wrapNone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Garry\Downloads\shutterstock_16652716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1296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01127">
              <w:t>What would be the mass</w:t>
            </w:r>
            <w:r w:rsidR="006A554C">
              <w:t xml:space="preserve"> (in kg)</w:t>
            </w:r>
            <w:r w:rsidR="00201127">
              <w:t xml:space="preserve"> of 1000 of these pencils</w:t>
            </w:r>
            <w:r w:rsidR="00846CB0" w:rsidRPr="00EF1243">
              <w:t>?</w:t>
            </w:r>
          </w:p>
          <w:p w:rsidR="00846CB0" w:rsidRDefault="00846CB0" w:rsidP="003C259F">
            <w:pPr>
              <w:pStyle w:val="QuestionStyle"/>
            </w:pPr>
          </w:p>
          <w:p w:rsidR="00846CB0" w:rsidRDefault="00846CB0" w:rsidP="003C259F">
            <w:pPr>
              <w:pStyle w:val="QuestionStyle"/>
            </w:pPr>
          </w:p>
          <w:p w:rsidR="00846CB0" w:rsidRDefault="00846CB0" w:rsidP="003C259F">
            <w:pPr>
              <w:pStyle w:val="QuestionStyle"/>
            </w:pPr>
          </w:p>
          <w:p w:rsidR="00846CB0" w:rsidRPr="00EF1243" w:rsidRDefault="00846CB0" w:rsidP="003C259F">
            <w:pPr>
              <w:pStyle w:val="QuestionStyle"/>
            </w:pPr>
            <w:r w:rsidRPr="00EF1243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2064" behindDoc="0" locked="0" layoutInCell="1" allowOverlap="1" wp14:anchorId="7521A07E" wp14:editId="2617013A">
                      <wp:simplePos x="0" y="0"/>
                      <wp:positionH relativeFrom="column">
                        <wp:posOffset>2385484</wp:posOffset>
                      </wp:positionH>
                      <wp:positionV relativeFrom="paragraph">
                        <wp:posOffset>19261</wp:posOffset>
                      </wp:positionV>
                      <wp:extent cx="754380" cy="373380"/>
                      <wp:effectExtent l="0" t="0" r="26670" b="26670"/>
                      <wp:wrapNone/>
                      <wp:docPr id="130" name="Rectangle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3DA5" w:rsidRPr="009F48CC" w:rsidRDefault="00243DA5" w:rsidP="00951792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21A07E" id="Rectangle 130" o:spid="_x0000_s1031" style="position:absolute;margin-left:187.85pt;margin-top:1.5pt;width:59.4pt;height:29.4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" filled="f" strokecolor="black [3213]" strokeweight="1.5pt">
                      <v:textbox>
                        <w:txbxContent>
                          <w:p w:rsidR="00243DA5" w:rsidRPr="009F48CC" w:rsidRDefault="00243DA5" w:rsidP="00951792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46CB0" w:rsidRPr="00EF1243" w:rsidRDefault="00846CB0" w:rsidP="003C259F">
            <w:pPr>
              <w:pStyle w:val="QuestionStyle"/>
            </w:pPr>
            <w:r w:rsidRPr="00EF1243">
              <w:t xml:space="preserve">                                                           </w:t>
            </w:r>
          </w:p>
        </w:tc>
      </w:tr>
      <w:tr w:rsidR="00846CB0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846CB0" w:rsidRPr="001B3341" w:rsidRDefault="00846CB0" w:rsidP="00846CB0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201127" w:rsidRDefault="00846CB0" w:rsidP="00372451">
            <w:pPr>
              <w:pStyle w:val="QuestionStyle"/>
              <w:ind w:right="4536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74112" behindDoc="0" locked="0" layoutInCell="1" allowOverlap="1" wp14:anchorId="5B96E6DC" wp14:editId="47236920">
                  <wp:simplePos x="0" y="0"/>
                  <wp:positionH relativeFrom="column">
                    <wp:posOffset>3582101</wp:posOffset>
                  </wp:positionH>
                  <wp:positionV relativeFrom="paragraph">
                    <wp:posOffset>94370</wp:posOffset>
                  </wp:positionV>
                  <wp:extent cx="2193096" cy="1462794"/>
                  <wp:effectExtent l="0" t="0" r="0" b="4445"/>
                  <wp:wrapNone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hutterstock_79351531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269" cy="1482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04B6D">
              <w:t>A ferry takes cars across</w:t>
            </w:r>
            <w:r w:rsidR="009F6580">
              <w:t xml:space="preserve"> a 750-metre </w:t>
            </w:r>
            <w:r w:rsidR="00C04B6D">
              <w:t xml:space="preserve">wide river. </w:t>
            </w:r>
          </w:p>
          <w:p w:rsidR="009F6580" w:rsidRDefault="009F6580" w:rsidP="00372451">
            <w:pPr>
              <w:pStyle w:val="QuestionStyle"/>
              <w:ind w:right="4536"/>
            </w:pPr>
            <w:r>
              <w:t>The ferry makes the return crossing twice every hour, all day long.</w:t>
            </w:r>
          </w:p>
          <w:p w:rsidR="00846CB0" w:rsidRPr="00EF1243" w:rsidRDefault="009F6580" w:rsidP="00372451">
            <w:pPr>
              <w:pStyle w:val="QuestionStyle"/>
              <w:ind w:right="4536"/>
            </w:pPr>
            <w:r>
              <w:t>How many kilometres does the ferry travel in a day</w:t>
            </w:r>
            <w:r w:rsidR="00846CB0">
              <w:t>?</w:t>
            </w:r>
            <w:r w:rsidR="00846CB0" w:rsidRPr="00EF1243">
              <w:t xml:space="preserve"> </w:t>
            </w:r>
          </w:p>
          <w:p w:rsidR="00C04B6D" w:rsidRDefault="00C04B6D" w:rsidP="003C259F">
            <w:pPr>
              <w:pStyle w:val="QuestionStyle"/>
            </w:pPr>
            <w:r w:rsidRPr="0068243E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79232" behindDoc="0" locked="0" layoutInCell="1" allowOverlap="1" wp14:anchorId="461225CF" wp14:editId="41414819">
                      <wp:simplePos x="0" y="0"/>
                      <wp:positionH relativeFrom="column">
                        <wp:posOffset>409354</wp:posOffset>
                      </wp:positionH>
                      <wp:positionV relativeFrom="paragraph">
                        <wp:posOffset>23603</wp:posOffset>
                      </wp:positionV>
                      <wp:extent cx="213360" cy="883920"/>
                      <wp:effectExtent l="0" t="0" r="15240" b="11430"/>
                      <wp:wrapNone/>
                      <wp:docPr id="92" name="Group 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9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4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5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D9B73E3" id="Group 92" o:spid="_x0000_s1026" style="position:absolute;margin-left:32.25pt;margin-top:1.85pt;width:16.8pt;height:69.6pt;z-index:251679232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" strokecolor="windowText" strokeweight="1pt"/>
                    </v:group>
                  </w:pict>
                </mc:Fallback>
              </mc:AlternateContent>
            </w:r>
            <w:r>
              <w:t xml:space="preserve">   </w:t>
            </w:r>
            <w:r w:rsidRPr="00EF1243">
              <w:t xml:space="preserve">               </w:t>
            </w:r>
            <w:r>
              <w:t xml:space="preserve">  </w:t>
            </w:r>
            <w:r w:rsidR="009F6580">
              <w:t>18</w:t>
            </w:r>
            <w:r>
              <w:t xml:space="preserve"> </w:t>
            </w:r>
            <w:r w:rsidR="009F6580">
              <w:t>km</w:t>
            </w:r>
            <w:r w:rsidRPr="00EF1243">
              <w:t xml:space="preserve">   </w:t>
            </w:r>
          </w:p>
          <w:p w:rsidR="00C04B6D" w:rsidRDefault="00C04B6D" w:rsidP="003C259F">
            <w:pPr>
              <w:pStyle w:val="QuestionStyle"/>
            </w:pPr>
            <w:r>
              <w:t xml:space="preserve">                    </w:t>
            </w:r>
            <w:r w:rsidR="009F6580">
              <w:t>24</w:t>
            </w:r>
            <w:r>
              <w:t xml:space="preserve"> </w:t>
            </w:r>
            <w:r w:rsidR="009F6580">
              <w:t>km</w:t>
            </w:r>
          </w:p>
          <w:p w:rsidR="00C04B6D" w:rsidRDefault="00C04B6D" w:rsidP="003C259F">
            <w:pPr>
              <w:pStyle w:val="QuestionStyle"/>
            </w:pPr>
            <w:r>
              <w:t xml:space="preserve">                    </w:t>
            </w:r>
            <w:r w:rsidR="009F6580">
              <w:t>36</w:t>
            </w:r>
            <w:r>
              <w:t xml:space="preserve"> </w:t>
            </w:r>
            <w:r w:rsidR="009F6580">
              <w:t>km</w:t>
            </w:r>
          </w:p>
          <w:p w:rsidR="00846CB0" w:rsidRPr="00EF1243" w:rsidRDefault="00C04B6D" w:rsidP="003C259F">
            <w:pPr>
              <w:pStyle w:val="QuestionStyle"/>
            </w:pPr>
            <w:r>
              <w:t xml:space="preserve">                    </w:t>
            </w:r>
            <w:r w:rsidR="009F6580">
              <w:t>72</w:t>
            </w:r>
            <w:r>
              <w:t xml:space="preserve"> </w:t>
            </w:r>
            <w:r w:rsidR="009F6580">
              <w:t>km</w:t>
            </w:r>
          </w:p>
        </w:tc>
      </w:tr>
      <w:tr w:rsidR="00846CB0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846CB0" w:rsidRPr="001B3341" w:rsidRDefault="00846CB0" w:rsidP="00846CB0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E721F" w:rsidRDefault="00662112" w:rsidP="00372451">
            <w:pPr>
              <w:pStyle w:val="QuestionStyle"/>
              <w:ind w:right="4536"/>
            </w:pPr>
            <w:r w:rsidRPr="00C90BA2">
              <w:rPr>
                <w:noProof/>
                <w:lang w:eastAsia="en-AU"/>
              </w:rPr>
              <w:drawing>
                <wp:anchor distT="0" distB="0" distL="114300" distR="114300" simplePos="0" relativeHeight="251677184" behindDoc="0" locked="0" layoutInCell="1" allowOverlap="1" wp14:anchorId="378156D6" wp14:editId="77ED1D71">
                  <wp:simplePos x="0" y="0"/>
                  <wp:positionH relativeFrom="column">
                    <wp:posOffset>4131945</wp:posOffset>
                  </wp:positionH>
                  <wp:positionV relativeFrom="paragraph">
                    <wp:posOffset>52090</wp:posOffset>
                  </wp:positionV>
                  <wp:extent cx="1605460" cy="1872352"/>
                  <wp:effectExtent l="0" t="0" r="0" b="0"/>
                  <wp:wrapNone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Garry\Downloads\shutterstock_10129731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089" t="21127" r="16889" b="24625"/>
                          <a:stretch/>
                        </pic:blipFill>
                        <pic:spPr bwMode="auto">
                          <a:xfrm>
                            <a:off x="0" y="0"/>
                            <a:ext cx="1605460" cy="1872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A24A0">
              <w:t xml:space="preserve"> Before take-off, 1500 m</w:t>
            </w:r>
            <w:r w:rsidR="005A24A0" w:rsidRPr="003E721F">
              <w:rPr>
                <w:vertAlign w:val="superscript"/>
              </w:rPr>
              <w:t>3</w:t>
            </w:r>
            <w:r w:rsidR="003E721F">
              <w:t xml:space="preserve"> </w:t>
            </w:r>
            <w:r w:rsidR="005A24A0">
              <w:t xml:space="preserve">of outside air is pumped into a </w:t>
            </w:r>
            <w:r w:rsidR="003E721F">
              <w:t xml:space="preserve">hot air balloon </w:t>
            </w:r>
            <w:r w:rsidR="005A24A0">
              <w:t>using a fan that delivers 2500 litres of air each second.</w:t>
            </w:r>
            <w:r w:rsidR="007552C8">
              <w:t xml:space="preserve"> </w:t>
            </w:r>
          </w:p>
          <w:p w:rsidR="00846CB0" w:rsidRDefault="00056255" w:rsidP="00372451">
            <w:pPr>
              <w:pStyle w:val="QuestionStyle"/>
              <w:ind w:right="4536"/>
            </w:pPr>
            <w:r>
              <w:t>Given that a cubic metre holds 1000 litres, h</w:t>
            </w:r>
            <w:r w:rsidR="00062AF7">
              <w:t>ow many minutes</w:t>
            </w:r>
            <w:r w:rsidR="00662112">
              <w:t xml:space="preserve"> will it take to complete the process</w:t>
            </w:r>
            <w:r w:rsidR="00846CB0">
              <w:t>?</w:t>
            </w:r>
          </w:p>
          <w:p w:rsidR="00846CB0" w:rsidRDefault="00846CB0" w:rsidP="003C259F">
            <w:pPr>
              <w:pStyle w:val="QuestionStyle"/>
            </w:pPr>
          </w:p>
          <w:p w:rsidR="00846CB0" w:rsidRDefault="00846CB0" w:rsidP="003C259F">
            <w:pPr>
              <w:pStyle w:val="QuestionStyle"/>
            </w:pPr>
          </w:p>
          <w:p w:rsidR="00846CB0" w:rsidRDefault="00AD4628" w:rsidP="003C259F">
            <w:pPr>
              <w:pStyle w:val="QuestionStyle"/>
            </w:pPr>
            <w:r w:rsidRPr="00EF1243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5136" behindDoc="0" locked="0" layoutInCell="1" allowOverlap="1" wp14:anchorId="26E77BD7" wp14:editId="1986A599">
                      <wp:simplePos x="0" y="0"/>
                      <wp:positionH relativeFrom="column">
                        <wp:posOffset>1403985</wp:posOffset>
                      </wp:positionH>
                      <wp:positionV relativeFrom="paragraph">
                        <wp:posOffset>254000</wp:posOffset>
                      </wp:positionV>
                      <wp:extent cx="754380" cy="373380"/>
                      <wp:effectExtent l="0" t="0" r="26670" b="26670"/>
                      <wp:wrapNone/>
                      <wp:docPr id="242" name="Rectangle 2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3DA5" w:rsidRPr="009F48CC" w:rsidRDefault="00243DA5" w:rsidP="00951792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6E77BD7" id="Rectangle 242" o:spid="_x0000_s1032" style="position:absolute;margin-left:110.55pt;margin-top:20pt;width:59.4pt;height:29.4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" filled="f" strokecolor="black [3213]" strokeweight="1.5pt">
                      <v:textbox>
                        <w:txbxContent>
                          <w:p w:rsidR="00243DA5" w:rsidRPr="009F48CC" w:rsidRDefault="00243DA5" w:rsidP="00951792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46CB0" w:rsidRDefault="00846CB0" w:rsidP="003C259F">
            <w:pPr>
              <w:pStyle w:val="QuestionStyle"/>
            </w:pPr>
          </w:p>
          <w:p w:rsidR="00846CB0" w:rsidRDefault="00846CB0" w:rsidP="003C259F">
            <w:pPr>
              <w:pStyle w:val="QuestionStyle"/>
            </w:pPr>
          </w:p>
        </w:tc>
      </w:tr>
    </w:tbl>
    <w:p w:rsidR="00325745" w:rsidRDefault="00325745"/>
    <w:p w:rsidR="00413DF5" w:rsidRDefault="00413DF5">
      <w:pPr>
        <w:sectPr w:rsidR="00413DF5" w:rsidSect="00B850EA">
          <w:headerReference w:type="default" r:id="rId26"/>
          <w:footerReference w:type="default" r:id="rId27"/>
          <w:footerReference w:type="first" r:id="rId28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952"/>
        <w:gridCol w:w="467"/>
        <w:gridCol w:w="5243"/>
        <w:gridCol w:w="3545"/>
      </w:tblGrid>
      <w:tr w:rsidR="006833C2" w:rsidTr="00951792">
        <w:trPr>
          <w:cantSplit/>
          <w:trHeight w:val="851"/>
        </w:trPr>
        <w:tc>
          <w:tcPr>
            <w:tcW w:w="10207" w:type="dxa"/>
            <w:gridSpan w:val="4"/>
            <w:tcBorders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sdt>
            <w:sdtPr>
              <w:rPr>
                <w:rFonts w:ascii="Baskerville Old Face" w:hAnsi="Baskerville Old Face"/>
                <w:i/>
                <w:sz w:val="52"/>
                <w:szCs w:val="52"/>
              </w:rPr>
              <w:alias w:val="Comments"/>
              <w:tag w:val=""/>
              <w:id w:val="524527342"/>
              <w:placeholder>
                <w:docPart w:val="9CCBEFF673C64CEB8EBAA3A235E189C5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p w:rsidR="006833C2" w:rsidRPr="005615AC" w:rsidRDefault="006833C2" w:rsidP="006833C2">
                <w:pPr>
                  <w:pStyle w:val="Header"/>
                  <w:jc w:val="center"/>
                  <w:rPr>
                    <w:rFonts w:ascii="Baskerville Old Face" w:hAnsi="Baskerville Old Face"/>
                    <w:i/>
                    <w:sz w:val="52"/>
                    <w:szCs w:val="52"/>
                  </w:rPr>
                </w:pPr>
                <w:r>
                  <w:rPr>
                    <w:rFonts w:ascii="Baskerville Old Face" w:hAnsi="Baskerville Old Face"/>
                    <w:i/>
                    <w:sz w:val="52"/>
                    <w:szCs w:val="52"/>
                  </w:rPr>
                  <w:t>School Name</w:t>
                </w:r>
              </w:p>
            </w:sdtContent>
          </w:sdt>
          <w:p w:rsidR="006833C2" w:rsidRPr="00325745" w:rsidRDefault="006833C2" w:rsidP="006833C2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5615AC">
              <w:rPr>
                <w:rFonts w:ascii="Baskerville Old Face" w:hAnsi="Baskerville Old Face"/>
                <w:i/>
                <w:sz w:val="52"/>
                <w:szCs w:val="52"/>
              </w:rPr>
              <w:t xml:space="preserve">Mathematics Test </w:t>
            </w:r>
            <w:sdt>
              <w:sdtPr>
                <w:rPr>
                  <w:rFonts w:ascii="Baskerville Old Face" w:hAnsi="Baskerville Old Face"/>
                  <w:i/>
                  <w:sz w:val="52"/>
                  <w:szCs w:val="52"/>
                </w:rPr>
                <w:alias w:val="Status"/>
                <w:tag w:val=""/>
                <w:id w:val="1458766950"/>
                <w:placeholder>
                  <w:docPart w:val="2C18B918367B4879837C8D208C70A7F9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EndPr/>
              <w:sdtContent>
                <w:r w:rsidR="006A1410">
                  <w:rPr>
                    <w:rFonts w:ascii="Baskerville Old Face" w:hAnsi="Baskerville Old Face"/>
                    <w:i/>
                    <w:sz w:val="52"/>
                    <w:szCs w:val="52"/>
                  </w:rPr>
                  <w:t>2017</w:t>
                </w:r>
              </w:sdtContent>
            </w:sdt>
          </w:p>
        </w:tc>
      </w:tr>
      <w:tr w:rsidR="00885304" w:rsidTr="00E371AE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1661890148"/>
            <w:placeholder>
              <w:docPart w:val="E55E75E4F82E4CA9AEBE9811E30FD9F4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gridSpan w:val="2"/>
                <w:shd w:val="clear" w:color="auto" w:fill="B6DDE8" w:themeFill="accent5" w:themeFillTint="66"/>
                <w:vAlign w:val="center"/>
              </w:tcPr>
              <w:p w:rsidR="00885304" w:rsidRPr="00325745" w:rsidRDefault="005503D3" w:rsidP="00885304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7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1058201428"/>
            <w:placeholder>
              <w:docPart w:val="46702836AE154009A332338533A7E9F2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243" w:type="dxa"/>
                <w:tcBorders>
                  <w:right w:val="single" w:sz="4" w:space="0" w:color="auto"/>
                </w:tcBorders>
                <w:shd w:val="clear" w:color="auto" w:fill="B6DDE8" w:themeFill="accent5" w:themeFillTint="66"/>
              </w:tcPr>
              <w:p w:rsidR="00885304" w:rsidRPr="005C44C0" w:rsidRDefault="00C74D9D" w:rsidP="00885304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Metric System</w:t>
                </w:r>
              </w:p>
            </w:tc>
          </w:sdtContent>
        </w:sdt>
        <w:tc>
          <w:tcPr>
            <w:tcW w:w="3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15868" w:themeFill="accent5" w:themeFillShade="80"/>
          </w:tcPr>
          <w:p w:rsidR="00885304" w:rsidRDefault="00885304" w:rsidP="00885304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  <w:p w:rsidR="00885304" w:rsidRDefault="00885304" w:rsidP="00885304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 xml:space="preserve">Short Answer </w:t>
            </w:r>
          </w:p>
          <w:p w:rsidR="00885304" w:rsidRPr="00325745" w:rsidRDefault="00885304" w:rsidP="00885304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853748" w:rsidTr="00E371AE">
        <w:trPr>
          <w:cantSplit/>
          <w:trHeight w:val="851"/>
        </w:trPr>
        <w:tc>
          <w:tcPr>
            <w:tcW w:w="6662" w:type="dxa"/>
            <w:gridSpan w:val="3"/>
            <w:shd w:val="clear" w:color="auto" w:fill="B6DDE8" w:themeFill="accent5" w:themeFillTint="66"/>
          </w:tcPr>
          <w:p w:rsidR="00853748" w:rsidRPr="00325745" w:rsidRDefault="00853748" w:rsidP="00413DF5">
            <w:pPr>
              <w:tabs>
                <w:tab w:val="left" w:pos="1428"/>
              </w:tabs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36"/>
                <w:szCs w:val="36"/>
              </w:rPr>
              <w:tab/>
            </w:r>
          </w:p>
        </w:tc>
        <w:tc>
          <w:tcPr>
            <w:tcW w:w="3545" w:type="dxa"/>
            <w:tcBorders>
              <w:top w:val="single" w:sz="4" w:space="0" w:color="auto"/>
            </w:tcBorders>
            <w:shd w:val="clear" w:color="auto" w:fill="B6DDE8" w:themeFill="accent5" w:themeFillTint="66"/>
          </w:tcPr>
          <w:p w:rsidR="00853748" w:rsidRDefault="00853748" w:rsidP="00B850EA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853748" w:rsidRPr="00325745" w:rsidRDefault="00853748" w:rsidP="00B850EA">
            <w:pPr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sz w:val="28"/>
                <w:szCs w:val="28"/>
              </w:rPr>
              <w:t>ame___________________</w:t>
            </w:r>
          </w:p>
        </w:tc>
      </w:tr>
      <w:tr w:rsidR="00325745" w:rsidTr="00EA0EAF">
        <w:trPr>
          <w:cantSplit/>
          <w:trHeight w:val="851"/>
        </w:trPr>
        <w:tc>
          <w:tcPr>
            <w:tcW w:w="10207" w:type="dxa"/>
            <w:gridSpan w:val="4"/>
            <w:shd w:val="clear" w:color="auto" w:fill="B6DDE8" w:themeFill="accent5" w:themeFillTint="66"/>
          </w:tcPr>
          <w:p w:rsidR="00A81533" w:rsidRPr="00E371AE" w:rsidRDefault="00A81533" w:rsidP="00A81533">
            <w:pPr>
              <w:ind w:firstLine="567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Answer all questions in the spaces provided on this test paper by: </w:t>
            </w:r>
          </w:p>
          <w:p w:rsidR="00A81533" w:rsidRPr="00E371AE" w:rsidRDefault="00A81533" w:rsidP="00A81533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>Writing the answer in the box provided.</w:t>
            </w:r>
          </w:p>
          <w:p w:rsidR="00A81533" w:rsidRPr="00E371AE" w:rsidRDefault="00A81533" w:rsidP="00A81533">
            <w:pPr>
              <w:ind w:firstLine="1418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>or</w:t>
            </w:r>
          </w:p>
          <w:p w:rsidR="00A81533" w:rsidRPr="00E371AE" w:rsidRDefault="00A81533" w:rsidP="00A81533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 xml:space="preserve">Shading in the bubble for the correct answer from the four choices provided. </w:t>
            </w:r>
          </w:p>
          <w:p w:rsidR="00325745" w:rsidRDefault="00A81533" w:rsidP="00A81533">
            <w:pPr>
              <w:rPr>
                <w:rFonts w:ascii="Times New Roman" w:hAnsi="Times New Roman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     </w:t>
            </w:r>
            <w:r w:rsidR="00E371AE">
              <w:rPr>
                <w:rFonts w:asciiTheme="majorHAnsi" w:hAnsiTheme="majorHAnsi"/>
                <w:sz w:val="24"/>
                <w:szCs w:val="24"/>
              </w:rPr>
              <w:t xml:space="preserve">     Show any working out on this</w:t>
            </w:r>
            <w:r w:rsidRPr="00E371AE">
              <w:rPr>
                <w:rFonts w:asciiTheme="majorHAnsi" w:hAnsiTheme="majorHAnsi"/>
                <w:sz w:val="24"/>
                <w:szCs w:val="24"/>
              </w:rPr>
              <w:t xml:space="preserve"> test paper.  Calculators are allowed.</w:t>
            </w:r>
          </w:p>
        </w:tc>
      </w:tr>
      <w:tr w:rsidR="0089123E" w:rsidTr="005277D4">
        <w:trPr>
          <w:cantSplit/>
          <w:trHeight w:val="851"/>
        </w:trPr>
        <w:tc>
          <w:tcPr>
            <w:tcW w:w="952" w:type="dxa"/>
            <w:tcBorders>
              <w:bottom w:val="single" w:sz="4" w:space="0" w:color="auto"/>
            </w:tcBorders>
            <w:shd w:val="clear" w:color="auto" w:fill="5DFF5D"/>
          </w:tcPr>
          <w:p w:rsidR="0089123E" w:rsidRPr="001B3341" w:rsidRDefault="0089123E" w:rsidP="0089123E">
            <w:pPr>
              <w:pStyle w:val="ListParagraph"/>
              <w:numPr>
                <w:ilvl w:val="0"/>
                <w:numId w:val="9"/>
              </w:numPr>
              <w:ind w:left="460" w:right="-149" w:hanging="426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bottom w:val="single" w:sz="4" w:space="0" w:color="auto"/>
            </w:tcBorders>
          </w:tcPr>
          <w:p w:rsidR="0089123E" w:rsidRPr="002429A4" w:rsidRDefault="0089123E" w:rsidP="003C259F">
            <w:pPr>
              <w:pStyle w:val="QuestionStyle"/>
            </w:pPr>
            <w:r w:rsidRPr="002429A4">
              <w:t xml:space="preserve">Which measurement is the same as </w:t>
            </w:r>
            <w:r w:rsidR="003C259F">
              <w:t>3.2 metres</w:t>
            </w:r>
            <w:r w:rsidRPr="002429A4">
              <w:t>?</w:t>
            </w:r>
          </w:p>
          <w:p w:rsidR="0089123E" w:rsidRPr="002429A4" w:rsidRDefault="0089123E" w:rsidP="003C259F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29056" behindDoc="0" locked="0" layoutInCell="1" allowOverlap="1" wp14:anchorId="7B1B55BA" wp14:editId="62B4C185">
                      <wp:simplePos x="0" y="0"/>
                      <wp:positionH relativeFrom="column">
                        <wp:posOffset>322497</wp:posOffset>
                      </wp:positionH>
                      <wp:positionV relativeFrom="paragraph">
                        <wp:posOffset>28051</wp:posOffset>
                      </wp:positionV>
                      <wp:extent cx="4415790" cy="114300"/>
                      <wp:effectExtent l="0" t="0" r="22860" b="19050"/>
                      <wp:wrapNone/>
                      <wp:docPr id="244" name="Group 24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5790" cy="114300"/>
                                <a:chOff x="0" y="0"/>
                                <a:chExt cx="4415790" cy="114300"/>
                              </a:xfrm>
                            </wpg:grpSpPr>
                            <wps:wsp>
                              <wps:cNvPr id="245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6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7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2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8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7E2EB49" id="Group 244" o:spid="_x0000_s1026" style="position:absolute;margin-left:25.4pt;margin-top:2.2pt;width:347.7pt;height:9pt;z-index:251629056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" strokeweight="1pt"/>
                    </v:group>
                  </w:pict>
                </mc:Fallback>
              </mc:AlternateContent>
            </w:r>
            <w:r w:rsidR="003C259F">
              <w:t xml:space="preserve">               32 mm                            32 cm                          320 mm</w:t>
            </w:r>
            <w:r w:rsidRPr="002429A4">
              <w:t xml:space="preserve">       </w:t>
            </w:r>
            <w:r>
              <w:t xml:space="preserve">   </w:t>
            </w:r>
            <w:r w:rsidRPr="002429A4">
              <w:t xml:space="preserve">             </w:t>
            </w:r>
            <w:r w:rsidR="003C259F">
              <w:t>320 cm</w:t>
            </w:r>
            <w:r w:rsidRPr="002429A4">
              <w:t xml:space="preserve">                                                </w:t>
            </w:r>
          </w:p>
        </w:tc>
      </w:tr>
      <w:tr w:rsidR="0089123E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89123E" w:rsidRPr="001B3341" w:rsidRDefault="0089123E" w:rsidP="0089123E">
            <w:pPr>
              <w:pStyle w:val="ListParagraph"/>
              <w:numPr>
                <w:ilvl w:val="0"/>
                <w:numId w:val="9"/>
              </w:numPr>
              <w:ind w:left="34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9123E" w:rsidRPr="002429A4" w:rsidRDefault="00D51E29" w:rsidP="003C259F">
            <w:pPr>
              <w:pStyle w:val="QuestionStyle"/>
            </w:pPr>
            <w:r>
              <w:t>Which unit would</w:t>
            </w:r>
            <w:r w:rsidR="0089123E">
              <w:t xml:space="preserve"> be</w:t>
            </w:r>
            <w:r w:rsidR="0089123E" w:rsidRPr="002429A4">
              <w:t xml:space="preserve"> </w:t>
            </w:r>
            <w:r>
              <w:t>appropriate for</w:t>
            </w:r>
            <w:r w:rsidR="003C4929">
              <w:t xml:space="preserve"> measuring the mass of a truck</w:t>
            </w:r>
            <w:r w:rsidR="0089123E">
              <w:t>?</w:t>
            </w:r>
          </w:p>
          <w:p w:rsidR="0089123E" w:rsidRPr="002429A4" w:rsidRDefault="0089123E" w:rsidP="003C259F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30080" behindDoc="0" locked="0" layoutInCell="1" allowOverlap="1" wp14:anchorId="664E8D09" wp14:editId="6E857DA4">
                      <wp:simplePos x="0" y="0"/>
                      <wp:positionH relativeFrom="column">
                        <wp:posOffset>291465</wp:posOffset>
                      </wp:positionH>
                      <wp:positionV relativeFrom="paragraph">
                        <wp:posOffset>46601</wp:posOffset>
                      </wp:positionV>
                      <wp:extent cx="4415790" cy="114300"/>
                      <wp:effectExtent l="0" t="0" r="22860" b="19050"/>
                      <wp:wrapNone/>
                      <wp:docPr id="249" name="Group 24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5790" cy="114300"/>
                                <a:chOff x="0" y="0"/>
                                <a:chExt cx="4415790" cy="114300"/>
                              </a:xfrm>
                            </wpg:grpSpPr>
                            <wps:wsp>
                              <wps:cNvPr id="250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1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2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2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3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3604007" id="Group 249" o:spid="_x0000_s1026" style="position:absolute;margin-left:22.95pt;margin-top:3.65pt;width:347.7pt;height:9pt;z-index:251630080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" strokeweight="1pt"/>
                    </v:group>
                  </w:pict>
                </mc:Fallback>
              </mc:AlternateContent>
            </w:r>
            <w:r w:rsidR="003C4929">
              <w:t xml:space="preserve">              grams       </w:t>
            </w:r>
            <w:r>
              <w:t xml:space="preserve">                  </w:t>
            </w:r>
            <w:r w:rsidR="003C4929">
              <w:t xml:space="preserve">   kilograms</w:t>
            </w:r>
            <w:r>
              <w:t xml:space="preserve">     </w:t>
            </w:r>
            <w:r w:rsidR="003C259F">
              <w:t xml:space="preserve"> </w:t>
            </w:r>
            <w:r>
              <w:t xml:space="preserve">               </w:t>
            </w:r>
            <w:r w:rsidR="003C4929">
              <w:t>tonnes</w:t>
            </w:r>
            <w:r>
              <w:t xml:space="preserve">          </w:t>
            </w:r>
            <w:r w:rsidR="003C259F">
              <w:t xml:space="preserve">  </w:t>
            </w:r>
            <w:r>
              <w:t xml:space="preserve">                </w:t>
            </w:r>
            <w:r w:rsidR="003C4929">
              <w:t>megatonnes</w:t>
            </w:r>
            <w:r w:rsidRPr="002429A4">
              <w:t xml:space="preserve">                                                 </w:t>
            </w:r>
            <w:r>
              <w:t xml:space="preserve">                               </w:t>
            </w:r>
          </w:p>
        </w:tc>
      </w:tr>
      <w:tr w:rsidR="0089123E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89123E" w:rsidRPr="001B3341" w:rsidRDefault="0089123E" w:rsidP="0089123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C4929" w:rsidRDefault="00662112" w:rsidP="009845B9">
            <w:pPr>
              <w:pStyle w:val="QuestionStyle"/>
              <w:ind w:right="3969"/>
            </w:pPr>
            <w:r w:rsidRPr="00E64254">
              <w:rPr>
                <w:noProof/>
                <w:lang w:eastAsia="en-AU"/>
              </w:rPr>
              <w:drawing>
                <wp:anchor distT="0" distB="0" distL="114300" distR="114300" simplePos="0" relativeHeight="251633152" behindDoc="0" locked="0" layoutInCell="1" allowOverlap="1" wp14:anchorId="2A138799" wp14:editId="4A45B1E7">
                  <wp:simplePos x="0" y="0"/>
                  <wp:positionH relativeFrom="column">
                    <wp:posOffset>4058797</wp:posOffset>
                  </wp:positionH>
                  <wp:positionV relativeFrom="paragraph">
                    <wp:posOffset>9238</wp:posOffset>
                  </wp:positionV>
                  <wp:extent cx="1297858" cy="1413223"/>
                  <wp:effectExtent l="0" t="0" r="0" b="0"/>
                  <wp:wrapNone/>
                  <wp:docPr id="8" name="Picture 8" descr="C:\Users\Garry\Downloads\shutterstock_11227028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Garry\Downloads\shutterstock_112270286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52" t="2259" r="50683" b="62163"/>
                          <a:stretch/>
                        </pic:blipFill>
                        <pic:spPr bwMode="auto">
                          <a:xfrm>
                            <a:off x="0" y="0"/>
                            <a:ext cx="1310734" cy="1427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845B9">
              <w:t xml:space="preserve">For a recipe, </w:t>
            </w:r>
            <w:r w:rsidR="003C4929">
              <w:t xml:space="preserve">3.5 litres of </w:t>
            </w:r>
            <w:r w:rsidR="009845B9">
              <w:t>milk</w:t>
            </w:r>
            <w:r w:rsidR="003C4929">
              <w:t xml:space="preserve"> is needed.</w:t>
            </w:r>
          </w:p>
          <w:p w:rsidR="0089123E" w:rsidRDefault="003C4929" w:rsidP="009845B9">
            <w:pPr>
              <w:pStyle w:val="QuestionStyle"/>
              <w:ind w:right="3969"/>
            </w:pPr>
            <w:r>
              <w:t xml:space="preserve">How many times would a 500 ml jug need to be </w:t>
            </w:r>
            <w:r w:rsidR="009845B9">
              <w:t>filled to measure the milk</w:t>
            </w:r>
            <w:r w:rsidR="0089123E" w:rsidRPr="002429A4">
              <w:t>?</w:t>
            </w:r>
          </w:p>
          <w:p w:rsidR="0089123E" w:rsidRPr="002429A4" w:rsidRDefault="0089123E" w:rsidP="003C259F">
            <w:pPr>
              <w:pStyle w:val="QuestionStyle"/>
            </w:pPr>
          </w:p>
          <w:p w:rsidR="0089123E" w:rsidRPr="002429A4" w:rsidRDefault="0089123E" w:rsidP="0066211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32128" behindDoc="0" locked="0" layoutInCell="1" allowOverlap="1" wp14:anchorId="237748BF" wp14:editId="322E8009">
                      <wp:simplePos x="0" y="0"/>
                      <wp:positionH relativeFrom="column">
                        <wp:posOffset>317500</wp:posOffset>
                      </wp:positionH>
                      <wp:positionV relativeFrom="paragraph">
                        <wp:posOffset>39124</wp:posOffset>
                      </wp:positionV>
                      <wp:extent cx="2071811" cy="384644"/>
                      <wp:effectExtent l="0" t="0" r="24130" b="15875"/>
                      <wp:wrapNone/>
                      <wp:docPr id="42" name="Group 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71811" cy="384644"/>
                                <a:chOff x="0" y="0"/>
                                <a:chExt cx="2071811" cy="384644"/>
                              </a:xfrm>
                            </wpg:grpSpPr>
                            <wps:wsp>
                              <wps:cNvPr id="43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4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00361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00361" y="270344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0344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0D546ED" id="Group 42" o:spid="_x0000_s1026" style="position:absolute;margin-left:25pt;margin-top:3.1pt;width:163.15pt;height:30.3pt;z-index:251632128" coordsize="20718,38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" strokecolor="windowText" strokeweight="1pt"/>
                      <v:roundrect id="AutoShape 6" o:spid="_x0000_s1028" style="position:absolute;left:19003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" strokecolor="windowText" strokeweight="1pt"/>
                      <v:roundrect id="AutoShape 3" o:spid="_x0000_s1029" style="position:absolute;left:19003;top:2703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" strokecolor="windowText" strokeweight="1pt"/>
                      <v:roundrect id="AutoShape 5" o:spid="_x0000_s1030" style="position:absolute;top:270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  <w:r w:rsidR="003C4929">
              <w:rPr>
                <w:rFonts w:ascii="Times New Roman" w:hAnsi="Times New Roman"/>
                <w:sz w:val="24"/>
                <w:szCs w:val="24"/>
              </w:rPr>
              <w:t>7</w:t>
            </w:r>
            <w:r w:rsidRPr="002429A4">
              <w:rPr>
                <w:rFonts w:ascii="Times New Roman" w:hAnsi="Times New Roman"/>
                <w:sz w:val="24"/>
                <w:szCs w:val="24"/>
              </w:rPr>
              <w:t xml:space="preserve">     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</w:t>
            </w:r>
            <w:r w:rsidR="003C4929">
              <w:rPr>
                <w:rFonts w:ascii="Times New Roman" w:hAnsi="Times New Roman"/>
                <w:sz w:val="24"/>
                <w:szCs w:val="24"/>
              </w:rPr>
              <w:t xml:space="preserve">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</w:t>
            </w:r>
            <w:r w:rsidR="003C4929">
              <w:rPr>
                <w:rFonts w:ascii="Times New Roman" w:hAnsi="Times New Roman"/>
                <w:sz w:val="24"/>
                <w:szCs w:val="24"/>
              </w:rPr>
              <w:t>14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</w:t>
            </w:r>
          </w:p>
          <w:p w:rsidR="0089123E" w:rsidRPr="005B16A8" w:rsidRDefault="0089123E" w:rsidP="0066211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  <w:r w:rsidR="003C4929">
              <w:rPr>
                <w:rFonts w:ascii="Times New Roman" w:hAnsi="Times New Roman"/>
                <w:sz w:val="24"/>
                <w:szCs w:val="24"/>
              </w:rPr>
              <w:t>70</w:t>
            </w:r>
            <w:r w:rsidRPr="002429A4">
              <w:rPr>
                <w:rFonts w:ascii="Times New Roman" w:hAnsi="Times New Roman"/>
                <w:sz w:val="24"/>
                <w:szCs w:val="24"/>
              </w:rPr>
              <w:t xml:space="preserve">                 </w:t>
            </w:r>
            <w:r w:rsidR="003C4929">
              <w:rPr>
                <w:rFonts w:ascii="Times New Roman" w:hAnsi="Times New Roman"/>
                <w:sz w:val="24"/>
                <w:szCs w:val="24"/>
              </w:rPr>
              <w:t xml:space="preserve">         </w:t>
            </w:r>
            <w:r w:rsidRPr="002429A4">
              <w:rPr>
                <w:rFonts w:ascii="Times New Roman" w:hAnsi="Times New Roman"/>
                <w:sz w:val="24"/>
                <w:szCs w:val="24"/>
              </w:rPr>
              <w:t xml:space="preserve">   </w:t>
            </w:r>
            <w:r w:rsidR="003C4929">
              <w:rPr>
                <w:rFonts w:ascii="Times New Roman" w:hAnsi="Times New Roman"/>
                <w:sz w:val="24"/>
                <w:szCs w:val="24"/>
              </w:rPr>
              <w:t xml:space="preserve">                 140</w:t>
            </w:r>
            <w:r w:rsidRPr="002429A4">
              <w:t xml:space="preserve">                         </w:t>
            </w:r>
            <w:r w:rsidRPr="002429A4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31104" behindDoc="0" locked="0" layoutInCell="1" allowOverlap="1" wp14:anchorId="3CF29909" wp14:editId="41E5B7D9">
                      <wp:simplePos x="0" y="0"/>
                      <wp:positionH relativeFrom="column">
                        <wp:posOffset>1492250</wp:posOffset>
                      </wp:positionH>
                      <wp:positionV relativeFrom="paragraph">
                        <wp:posOffset>7498080</wp:posOffset>
                      </wp:positionV>
                      <wp:extent cx="2819400" cy="457200"/>
                      <wp:effectExtent l="6350" t="8890" r="12700" b="10160"/>
                      <wp:wrapNone/>
                      <wp:docPr id="15" name="Group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819400" cy="457200"/>
                                <a:chOff x="3530" y="6840"/>
                                <a:chExt cx="3900" cy="720"/>
                              </a:xfrm>
                            </wpg:grpSpPr>
                            <wps:wsp>
                              <wps:cNvPr id="24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30" y="684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7" name="AutoShape 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30" y="73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8" name="AutoShape 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60" y="684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9" name="AutoShape 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60" y="73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1E8626E" id="Group 15" o:spid="_x0000_s1026" style="position:absolute;margin-left:117.5pt;margin-top:590.4pt;width:222pt;height:36pt;z-index:251631104" coordorigin="3530,6840" coordsize="3900,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">
                      <v:roundrect id="AutoShape 13" o:spid="_x0000_s1027" style="position:absolute;left:3530;top:6840;width:270;height:18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"/>
                      <v:roundrect id="AutoShape 14" o:spid="_x0000_s1028" style="position:absolute;left:3530;top:7380;width:270;height:18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"/>
                      <v:roundrect id="AutoShape 15" o:spid="_x0000_s1029" style="position:absolute;left:7160;top:6840;width:270;height:18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"/>
                      <v:roundrect id="AutoShape 16" o:spid="_x0000_s1030" style="position:absolute;left:7160;top:7380;width:270;height:18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"/>
                    </v:group>
                  </w:pict>
                </mc:Fallback>
              </mc:AlternateContent>
            </w:r>
          </w:p>
        </w:tc>
      </w:tr>
      <w:tr w:rsidR="0089123E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89123E" w:rsidRPr="001B3341" w:rsidRDefault="0089123E" w:rsidP="0089123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9123E" w:rsidRPr="002429A4" w:rsidRDefault="00662112" w:rsidP="003C259F">
            <w:pPr>
              <w:pStyle w:val="QuestionStyle"/>
            </w:pPr>
            <w:r>
              <w:t>How many seconds are there in 4.5 minutes</w:t>
            </w:r>
            <w:r w:rsidR="0089123E">
              <w:t>?</w:t>
            </w:r>
          </w:p>
          <w:p w:rsidR="0089123E" w:rsidRPr="002429A4" w:rsidRDefault="0089123E" w:rsidP="003C259F">
            <w:pPr>
              <w:pStyle w:val="QuestionStyle"/>
            </w:pPr>
          </w:p>
          <w:p w:rsidR="0089123E" w:rsidRPr="002429A4" w:rsidRDefault="0089123E" w:rsidP="003C259F">
            <w:pPr>
              <w:pStyle w:val="QuestionStyle"/>
            </w:pPr>
            <w:r w:rsidRPr="0068243E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34176" behindDoc="0" locked="0" layoutInCell="1" allowOverlap="1" wp14:anchorId="24CAE7E9" wp14:editId="172F9496">
                      <wp:simplePos x="0" y="0"/>
                      <wp:positionH relativeFrom="column">
                        <wp:posOffset>4239997</wp:posOffset>
                      </wp:positionH>
                      <wp:positionV relativeFrom="paragraph">
                        <wp:posOffset>102870</wp:posOffset>
                      </wp:positionV>
                      <wp:extent cx="754380" cy="373380"/>
                      <wp:effectExtent l="0" t="0" r="26670" b="26670"/>
                      <wp:wrapNone/>
                      <wp:docPr id="40" name="Rectangle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40F07F" id="Rectangle 40" o:spid="_x0000_s1026" style="position:absolute;margin-left:333.85pt;margin-top:8.1pt;width:59.4pt;height:29.4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" filled="f" strokecolor="black [3213]" strokeweight="1.5pt"/>
                  </w:pict>
                </mc:Fallback>
              </mc:AlternateContent>
            </w:r>
            <w:r w:rsidRPr="002429A4">
              <w:t xml:space="preserve">                                                          </w:t>
            </w:r>
            <w:r w:rsidRPr="002429A4">
              <w:rPr>
                <w:noProof/>
                <w:lang w:eastAsia="en-AU"/>
              </w:rPr>
              <w:t xml:space="preserve"> </w:t>
            </w:r>
          </w:p>
          <w:p w:rsidR="0089123E" w:rsidRPr="005B16A8" w:rsidRDefault="0089123E" w:rsidP="003C259F">
            <w:pPr>
              <w:pStyle w:val="QuestionStyle"/>
              <w:rPr>
                <w:sz w:val="28"/>
                <w:szCs w:val="28"/>
              </w:rPr>
            </w:pPr>
            <w:r>
              <w:t xml:space="preserve">                                                                                           </w:t>
            </w:r>
          </w:p>
        </w:tc>
      </w:tr>
      <w:tr w:rsidR="0089123E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89123E" w:rsidRPr="001B3341" w:rsidRDefault="0089123E" w:rsidP="0089123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9123E" w:rsidRDefault="003C259F" w:rsidP="003C259F">
            <w:pPr>
              <w:pStyle w:val="QuestionStyle"/>
            </w:pPr>
            <w:r>
              <w:t xml:space="preserve">An evening radio program gives the time as “a quarter to eight.” </w:t>
            </w:r>
            <w:r w:rsidR="0089123E">
              <w:t xml:space="preserve"> </w:t>
            </w:r>
          </w:p>
          <w:p w:rsidR="00566F9B" w:rsidRDefault="00566F9B" w:rsidP="003C259F">
            <w:pPr>
              <w:pStyle w:val="QuestionStyle"/>
            </w:pPr>
            <w:r>
              <w:t>This could be written as:</w:t>
            </w:r>
          </w:p>
          <w:p w:rsidR="00566F9B" w:rsidRDefault="00566F9B" w:rsidP="003C259F">
            <w:pPr>
              <w:pStyle w:val="QuestionStyle"/>
            </w:pPr>
          </w:p>
          <w:p w:rsidR="0089123E" w:rsidRPr="002429A4" w:rsidRDefault="00566F9B" w:rsidP="00566F9B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80256" behindDoc="0" locked="0" layoutInCell="1" allowOverlap="1" wp14:anchorId="0B0AA517" wp14:editId="326C2D29">
                      <wp:simplePos x="0" y="0"/>
                      <wp:positionH relativeFrom="column">
                        <wp:posOffset>278130</wp:posOffset>
                      </wp:positionH>
                      <wp:positionV relativeFrom="paragraph">
                        <wp:posOffset>32139</wp:posOffset>
                      </wp:positionV>
                      <wp:extent cx="4415790" cy="114300"/>
                      <wp:effectExtent l="0" t="0" r="22860" b="19050"/>
                      <wp:wrapNone/>
                      <wp:docPr id="105" name="Group 10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5790" cy="114300"/>
                                <a:chOff x="0" y="0"/>
                                <a:chExt cx="4415790" cy="114300"/>
                              </a:xfrm>
                            </wpg:grpSpPr>
                            <wps:wsp>
                              <wps:cNvPr id="106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7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8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2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9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2B0CBEA" id="Group 105" o:spid="_x0000_s1026" style="position:absolute;margin-left:21.9pt;margin-top:2.55pt;width:347.7pt;height:9pt;z-index:251680256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" strokeweight="1pt"/>
                    </v:group>
                  </w:pict>
                </mc:Fallback>
              </mc:AlternateContent>
            </w:r>
            <w:r w:rsidR="0089123E">
              <w:t xml:space="preserve">               </w:t>
            </w:r>
            <w:r>
              <w:t>07</w:t>
            </w:r>
            <w:r w:rsidR="003C259F">
              <w:t>:45</w:t>
            </w:r>
            <w:r>
              <w:t xml:space="preserve">        </w:t>
            </w:r>
            <w:r w:rsidR="0089123E">
              <w:t xml:space="preserve">                   </w:t>
            </w:r>
            <w:r>
              <w:t xml:space="preserve">08:15          </w:t>
            </w:r>
            <w:r w:rsidR="0089123E">
              <w:t xml:space="preserve">                   </w:t>
            </w:r>
            <w:r>
              <w:t xml:space="preserve">19:45         </w:t>
            </w:r>
            <w:r w:rsidR="0089123E">
              <w:t xml:space="preserve">                   </w:t>
            </w:r>
            <w:r>
              <w:t>20:15</w:t>
            </w:r>
          </w:p>
        </w:tc>
      </w:tr>
      <w:tr w:rsidR="0089123E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89123E" w:rsidRPr="001B3341" w:rsidRDefault="0089123E" w:rsidP="0089123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F17DBF" w:rsidRDefault="00F17DBF" w:rsidP="003C259F">
            <w:pPr>
              <w:pStyle w:val="QuestionStyle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81280" behindDoc="0" locked="0" layoutInCell="1" allowOverlap="1" wp14:anchorId="6D089AC5" wp14:editId="7E266AA7">
                  <wp:simplePos x="0" y="0"/>
                  <wp:positionH relativeFrom="column">
                    <wp:posOffset>4301490</wp:posOffset>
                  </wp:positionH>
                  <wp:positionV relativeFrom="paragraph">
                    <wp:posOffset>-6063</wp:posOffset>
                  </wp:positionV>
                  <wp:extent cx="1238864" cy="1556234"/>
                  <wp:effectExtent l="0" t="0" r="0" b="6350"/>
                  <wp:wrapNone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Group Dogs shutterstock_104832371.jpg"/>
                          <pic:cNvPicPr/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494" t="9573" r="22144"/>
                          <a:stretch/>
                        </pic:blipFill>
                        <pic:spPr bwMode="auto">
                          <a:xfrm>
                            <a:off x="0" y="0"/>
                            <a:ext cx="1238864" cy="1556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Lauren’s two dogs weigh 3.45 kg and 4.25 kg respectively.</w:t>
            </w:r>
          </w:p>
          <w:p w:rsidR="0089123E" w:rsidRDefault="00F17DBF" w:rsidP="003C259F">
            <w:pPr>
              <w:pStyle w:val="QuestionStyle"/>
            </w:pPr>
            <w:r>
              <w:t>What is the difference in their masses?</w:t>
            </w:r>
          </w:p>
          <w:p w:rsidR="00F17DBF" w:rsidRDefault="00F17DBF" w:rsidP="003C259F">
            <w:pPr>
              <w:pStyle w:val="QuestionStyle"/>
            </w:pPr>
          </w:p>
          <w:p w:rsidR="00F17DBF" w:rsidRPr="002429A4" w:rsidRDefault="00F17DBF" w:rsidP="00F17DB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76160" behindDoc="0" locked="0" layoutInCell="1" allowOverlap="1" wp14:anchorId="4F6B6A5E" wp14:editId="66DC70F0">
                      <wp:simplePos x="0" y="0"/>
                      <wp:positionH relativeFrom="column">
                        <wp:posOffset>317500</wp:posOffset>
                      </wp:positionH>
                      <wp:positionV relativeFrom="paragraph">
                        <wp:posOffset>39124</wp:posOffset>
                      </wp:positionV>
                      <wp:extent cx="2071811" cy="384644"/>
                      <wp:effectExtent l="0" t="0" r="24130" b="15875"/>
                      <wp:wrapNone/>
                      <wp:docPr id="117" name="Group 1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71811" cy="384644"/>
                                <a:chOff x="0" y="0"/>
                                <a:chExt cx="2071811" cy="384644"/>
                              </a:xfrm>
                            </wpg:grpSpPr>
                            <wps:wsp>
                              <wps:cNvPr id="124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5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00361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6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00361" y="270344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7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0344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3362348" id="Group 117" o:spid="_x0000_s1026" style="position:absolute;margin-left:25pt;margin-top:3.1pt;width:163.15pt;height:30.3pt;z-index:251676160" coordsize="20718,38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" strokecolor="windowText" strokeweight="1pt"/>
                      <v:roundrect id="AutoShape 6" o:spid="_x0000_s1028" style="position:absolute;left:19003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" strokecolor="windowText" strokeweight="1pt"/>
                      <v:roundrect id="AutoShape 3" o:spid="_x0000_s1029" style="position:absolute;left:19003;top:2703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" strokecolor="windowText" strokeweight="1pt"/>
                      <v:roundrect id="AutoShape 5" o:spid="_x0000_s1030" style="position:absolute;top:270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0.8 grams</w:t>
            </w:r>
            <w:r w:rsidRPr="002429A4">
              <w:rPr>
                <w:rFonts w:ascii="Times New Roman" w:hAnsi="Times New Roman"/>
                <w:sz w:val="24"/>
                <w:szCs w:val="24"/>
              </w:rPr>
              <w:t xml:space="preserve">     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8 grams    </w:t>
            </w:r>
          </w:p>
          <w:p w:rsidR="0089123E" w:rsidRDefault="00F17DBF" w:rsidP="003C259F">
            <w:pPr>
              <w:pStyle w:val="QuestionStyle"/>
            </w:pPr>
            <w:r>
              <w:t xml:space="preserve">                80 grams</w:t>
            </w:r>
            <w:r w:rsidRPr="002429A4">
              <w:t xml:space="preserve">                 </w:t>
            </w:r>
            <w:r>
              <w:t xml:space="preserve">         </w:t>
            </w:r>
            <w:r w:rsidRPr="002429A4">
              <w:t xml:space="preserve">   </w:t>
            </w:r>
            <w:r>
              <w:t xml:space="preserve">       800 grams</w:t>
            </w:r>
            <w:r w:rsidRPr="002429A4">
              <w:t xml:space="preserve">     </w:t>
            </w:r>
          </w:p>
          <w:p w:rsidR="00F17DBF" w:rsidRPr="002429A4" w:rsidRDefault="00F17DBF" w:rsidP="003C259F">
            <w:pPr>
              <w:pStyle w:val="QuestionStyle"/>
            </w:pPr>
          </w:p>
        </w:tc>
      </w:tr>
      <w:tr w:rsidR="0089123E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89123E" w:rsidRPr="001B3341" w:rsidRDefault="0089123E" w:rsidP="0089123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4653CB" w:rsidRDefault="009845B9" w:rsidP="009845B9">
            <w:pPr>
              <w:pStyle w:val="QuestionStyle"/>
              <w:ind w:right="4536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82304" behindDoc="0" locked="0" layoutInCell="1" allowOverlap="1" wp14:anchorId="1A3BD2A6" wp14:editId="040CF6F6">
                  <wp:simplePos x="0" y="0"/>
                  <wp:positionH relativeFrom="column">
                    <wp:posOffset>4004215</wp:posOffset>
                  </wp:positionH>
                  <wp:positionV relativeFrom="paragraph">
                    <wp:posOffset>-25174</wp:posOffset>
                  </wp:positionV>
                  <wp:extent cx="1161080" cy="1740310"/>
                  <wp:effectExtent l="0" t="0" r="1270" b="0"/>
                  <wp:wrapNone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Christmas tree shutterstock_128995487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536" cy="1761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T</w:t>
            </w:r>
            <w:r w:rsidR="0089123E">
              <w:t xml:space="preserve">he </w:t>
            </w:r>
            <w:r w:rsidR="004653CB">
              <w:t>height</w:t>
            </w:r>
            <w:r w:rsidR="0089123E">
              <w:t xml:space="preserve"> of </w:t>
            </w:r>
            <w:r w:rsidR="004653CB">
              <w:t>a potted</w:t>
            </w:r>
            <w:r>
              <w:t xml:space="preserve"> tree</w:t>
            </w:r>
            <w:r w:rsidR="004653CB">
              <w:t xml:space="preserve"> </w:t>
            </w:r>
            <w:r>
              <w:t>w</w:t>
            </w:r>
            <w:r w:rsidR="004653CB">
              <w:t>as 1.2</w:t>
            </w:r>
            <w:r>
              <w:t>4</w:t>
            </w:r>
            <w:r w:rsidR="004653CB">
              <w:t xml:space="preserve"> metres.</w:t>
            </w:r>
          </w:p>
          <w:p w:rsidR="0089123E" w:rsidRPr="002429A4" w:rsidRDefault="009845B9" w:rsidP="009845B9">
            <w:pPr>
              <w:pStyle w:val="QuestionStyle"/>
              <w:ind w:right="4536"/>
            </w:pPr>
            <w:r>
              <w:t>By Christmas it had grown a further 45 cm</w:t>
            </w:r>
            <w:r w:rsidR="0089123E" w:rsidRPr="002429A4">
              <w:t>.</w:t>
            </w:r>
            <w:r w:rsidR="0089123E" w:rsidRPr="002429A4">
              <w:rPr>
                <w:noProof/>
                <w:lang w:eastAsia="en-AU"/>
              </w:rPr>
              <w:t xml:space="preserve"> </w:t>
            </w:r>
          </w:p>
          <w:p w:rsidR="0089123E" w:rsidRPr="002429A4" w:rsidRDefault="0089123E" w:rsidP="009845B9">
            <w:pPr>
              <w:pStyle w:val="QuestionStyle"/>
              <w:ind w:right="4536"/>
            </w:pPr>
            <w:r w:rsidRPr="002429A4">
              <w:t>W</w:t>
            </w:r>
            <w:r>
              <w:t>hat was</w:t>
            </w:r>
            <w:r w:rsidR="009845B9">
              <w:t xml:space="preserve"> the new height of the tree (in cm</w:t>
            </w:r>
            <w:r w:rsidRPr="002429A4">
              <w:t>)?</w:t>
            </w:r>
            <w:r w:rsidRPr="0068243E">
              <w:rPr>
                <w:noProof/>
                <w:lang w:eastAsia="en-AU"/>
              </w:rPr>
              <w:t xml:space="preserve"> </w:t>
            </w:r>
          </w:p>
          <w:p w:rsidR="0089123E" w:rsidRPr="002429A4" w:rsidRDefault="0089123E" w:rsidP="003C259F">
            <w:pPr>
              <w:pStyle w:val="QuestionStyle"/>
            </w:pPr>
          </w:p>
          <w:p w:rsidR="0089123E" w:rsidRPr="002429A4" w:rsidRDefault="0089123E" w:rsidP="003C259F">
            <w:pPr>
              <w:pStyle w:val="QuestionStyle"/>
            </w:pPr>
            <w:r w:rsidRPr="0068243E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35200" behindDoc="0" locked="0" layoutInCell="1" allowOverlap="1" wp14:anchorId="131CE834" wp14:editId="5704BB6D">
                      <wp:simplePos x="0" y="0"/>
                      <wp:positionH relativeFrom="column">
                        <wp:posOffset>1915740</wp:posOffset>
                      </wp:positionH>
                      <wp:positionV relativeFrom="paragraph">
                        <wp:posOffset>70375</wp:posOffset>
                      </wp:positionV>
                      <wp:extent cx="754380" cy="373380"/>
                      <wp:effectExtent l="0" t="0" r="26670" b="26670"/>
                      <wp:wrapNone/>
                      <wp:docPr id="60" name="Rectangle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8CA63D" id="Rectangle 60" o:spid="_x0000_s1026" style="position:absolute;margin-left:150.85pt;margin-top:5.55pt;width:59.4pt;height:29.4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" filled="f" strokecolor="black [3213]" strokeweight="1.5pt"/>
                  </w:pict>
                </mc:Fallback>
              </mc:AlternateContent>
            </w:r>
            <w:r w:rsidRPr="002429A4">
              <w:t xml:space="preserve">                                                                                    </w:t>
            </w:r>
          </w:p>
          <w:p w:rsidR="0089123E" w:rsidRDefault="0089123E" w:rsidP="003C259F">
            <w:pPr>
              <w:pStyle w:val="QuestionStyle"/>
            </w:pPr>
            <w:r>
              <w:t xml:space="preserve">     </w:t>
            </w:r>
          </w:p>
          <w:p w:rsidR="009845B9" w:rsidRPr="002429A4" w:rsidRDefault="009845B9" w:rsidP="003C259F">
            <w:pPr>
              <w:pStyle w:val="QuestionStyle"/>
            </w:pPr>
          </w:p>
        </w:tc>
      </w:tr>
      <w:tr w:rsidR="0089123E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89123E" w:rsidRPr="001B3341" w:rsidRDefault="0089123E" w:rsidP="0089123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9123E" w:rsidRDefault="00360E74" w:rsidP="009845B9">
            <w:pPr>
              <w:pStyle w:val="QuestionStyle"/>
              <w:ind w:right="4536"/>
            </w:pPr>
            <w:r w:rsidRPr="004C3CA6">
              <w:rPr>
                <w:noProof/>
                <w:lang w:eastAsia="en-AU"/>
              </w:rPr>
              <w:drawing>
                <wp:anchor distT="0" distB="0" distL="114300" distR="114300" simplePos="0" relativeHeight="251638272" behindDoc="0" locked="0" layoutInCell="1" allowOverlap="1" wp14:anchorId="60E4203F" wp14:editId="2AB5F9DD">
                  <wp:simplePos x="0" y="0"/>
                  <wp:positionH relativeFrom="column">
                    <wp:posOffset>3538036</wp:posOffset>
                  </wp:positionH>
                  <wp:positionV relativeFrom="paragraph">
                    <wp:posOffset>132203</wp:posOffset>
                  </wp:positionV>
                  <wp:extent cx="2037995" cy="1526458"/>
                  <wp:effectExtent l="0" t="0" r="635" b="0"/>
                  <wp:wrapNone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Garry\Downloads\shutterstock_2793436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7995" cy="1526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72451">
              <w:t>Desta</w:t>
            </w:r>
            <w:r w:rsidR="0089123E">
              <w:t xml:space="preserve"> </w:t>
            </w:r>
            <w:r>
              <w:t>fills a drum with 200 litres of water and empties it into a pool.</w:t>
            </w:r>
          </w:p>
          <w:p w:rsidR="0089123E" w:rsidRDefault="0089123E" w:rsidP="009845B9">
            <w:pPr>
              <w:pStyle w:val="QuestionStyle"/>
              <w:ind w:right="4536"/>
            </w:pPr>
            <w:r>
              <w:t xml:space="preserve">She </w:t>
            </w:r>
            <w:r w:rsidR="00360E74">
              <w:t>repeats this</w:t>
            </w:r>
            <w:r w:rsidR="00B760B0">
              <w:t xml:space="preserve"> process</w:t>
            </w:r>
            <w:r w:rsidR="00360E74">
              <w:t xml:space="preserve"> 15 times. </w:t>
            </w:r>
          </w:p>
          <w:p w:rsidR="0089123E" w:rsidRDefault="00360E74" w:rsidP="009845B9">
            <w:pPr>
              <w:pStyle w:val="QuestionStyle"/>
              <w:ind w:right="4536"/>
            </w:pPr>
            <w:r>
              <w:t>How many kilolitres of water has she added to the pool</w:t>
            </w:r>
            <w:r w:rsidR="0089123E">
              <w:t xml:space="preserve">? </w:t>
            </w:r>
          </w:p>
          <w:p w:rsidR="0089123E" w:rsidRDefault="0089123E" w:rsidP="003C259F">
            <w:pPr>
              <w:pStyle w:val="QuestionStyle"/>
            </w:pPr>
            <w:r>
              <w:t xml:space="preserve"> </w:t>
            </w:r>
          </w:p>
          <w:p w:rsidR="0089123E" w:rsidRDefault="0089123E" w:rsidP="003C259F">
            <w:pPr>
              <w:pStyle w:val="QuestionStyle"/>
            </w:pPr>
            <w:r w:rsidRPr="0068243E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36224" behindDoc="0" locked="0" layoutInCell="1" allowOverlap="1" wp14:anchorId="5979F4BB" wp14:editId="36AE9CA6">
                      <wp:simplePos x="0" y="0"/>
                      <wp:positionH relativeFrom="column">
                        <wp:posOffset>1692685</wp:posOffset>
                      </wp:positionH>
                      <wp:positionV relativeFrom="paragraph">
                        <wp:posOffset>62865</wp:posOffset>
                      </wp:positionV>
                      <wp:extent cx="754380" cy="373380"/>
                      <wp:effectExtent l="0" t="0" r="26670" b="26670"/>
                      <wp:wrapNone/>
                      <wp:docPr id="58" name="Rectangle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47CB9EB" id="Rectangle 58" o:spid="_x0000_s1026" style="position:absolute;margin-left:133.3pt;margin-top:4.95pt;width:59.4pt;height:29.4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" filled="f" strokecolor="black [3213]" strokeweight="1.5pt"/>
                  </w:pict>
                </mc:Fallback>
              </mc:AlternateContent>
            </w:r>
          </w:p>
          <w:p w:rsidR="0089123E" w:rsidRPr="002429A4" w:rsidRDefault="0089123E" w:rsidP="003C259F">
            <w:pPr>
              <w:pStyle w:val="QuestionStyle"/>
            </w:pPr>
          </w:p>
        </w:tc>
      </w:tr>
      <w:tr w:rsidR="0089123E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89123E" w:rsidRPr="001B3341" w:rsidRDefault="0089123E" w:rsidP="0089123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9123E" w:rsidRPr="002429A4" w:rsidRDefault="00056255" w:rsidP="003C259F">
            <w:pPr>
              <w:pStyle w:val="QuestionStyle"/>
            </w:pPr>
            <w:r>
              <w:t>Clare</w:t>
            </w:r>
            <w:r w:rsidR="0089123E" w:rsidRPr="002429A4">
              <w:t xml:space="preserve"> </w:t>
            </w:r>
            <w:r w:rsidR="00A756D2">
              <w:t>places</w:t>
            </w:r>
            <w:r w:rsidR="0089123E">
              <w:t xml:space="preserve"> </w:t>
            </w:r>
            <w:r w:rsidR="00A756D2">
              <w:t>cakes which each have a mass of 600 g</w:t>
            </w:r>
            <w:r w:rsidR="0089123E">
              <w:t xml:space="preserve"> onto a </w:t>
            </w:r>
            <w:r w:rsidR="00A756D2">
              <w:t>wire rack which weighs 4.5 kg</w:t>
            </w:r>
            <w:r w:rsidR="0089123E" w:rsidRPr="002429A4">
              <w:t xml:space="preserve">. </w:t>
            </w:r>
          </w:p>
          <w:p w:rsidR="0089123E" w:rsidRPr="002429A4" w:rsidRDefault="00A756D2" w:rsidP="003C259F">
            <w:pPr>
              <w:pStyle w:val="QuestionStyle"/>
            </w:pPr>
            <w:r>
              <w:t>When she has placed 16 cakes on the rack she lifts it into a display cabinet.</w:t>
            </w:r>
          </w:p>
          <w:p w:rsidR="0089123E" w:rsidRPr="002429A4" w:rsidRDefault="00A756D2" w:rsidP="003C259F">
            <w:pPr>
              <w:pStyle w:val="QuestionStyle"/>
            </w:pPr>
            <w:r>
              <w:t>What mass does she lift altogether</w:t>
            </w:r>
            <w:r w:rsidR="0089123E" w:rsidRPr="002429A4">
              <w:t>?</w:t>
            </w:r>
          </w:p>
          <w:p w:rsidR="0089123E" w:rsidRPr="002429A4" w:rsidRDefault="0089123E" w:rsidP="003C259F">
            <w:pPr>
              <w:pStyle w:val="QuestionStyle"/>
            </w:pPr>
          </w:p>
          <w:p w:rsidR="0089123E" w:rsidRPr="002429A4" w:rsidRDefault="0089123E" w:rsidP="003C259F">
            <w:pPr>
              <w:pStyle w:val="QuestionStyle"/>
            </w:pPr>
            <w:r w:rsidRPr="002429A4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37248" behindDoc="0" locked="0" layoutInCell="1" allowOverlap="1" wp14:anchorId="6B3BADB6" wp14:editId="6B8409F6">
                      <wp:simplePos x="0" y="0"/>
                      <wp:positionH relativeFrom="column">
                        <wp:posOffset>210820</wp:posOffset>
                      </wp:positionH>
                      <wp:positionV relativeFrom="paragraph">
                        <wp:posOffset>36830</wp:posOffset>
                      </wp:positionV>
                      <wp:extent cx="4362450" cy="114300"/>
                      <wp:effectExtent l="0" t="0" r="19050" b="19050"/>
                      <wp:wrapNone/>
                      <wp:docPr id="230" name="Group 23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231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3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9412C34" id="Group 230" o:spid="_x0000_s1026" style="position:absolute;margin-left:16.6pt;margin-top:2.9pt;width:343.5pt;height:9pt;z-index:251637248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">
                      <v:roundrect id="AutoShape 3" o:spid="_x0000_s1027" style="position:absolute;left:41910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" strokecolor="windowText" strokeweight="1pt"/>
                    </v:group>
                  </w:pict>
                </mc:Fallback>
              </mc:AlternateContent>
            </w:r>
            <w:r>
              <w:t xml:space="preserve">             </w:t>
            </w:r>
            <w:r w:rsidR="002E6D23">
              <w:t>9.6 kg</w:t>
            </w:r>
            <w:r w:rsidRPr="002429A4">
              <w:t xml:space="preserve">           </w:t>
            </w:r>
            <w:r w:rsidR="002E6D23">
              <w:t xml:space="preserve">        </w:t>
            </w:r>
            <w:r w:rsidRPr="002429A4">
              <w:t xml:space="preserve">       </w:t>
            </w:r>
            <w:r w:rsidR="002E6D23">
              <w:t>14.1</w:t>
            </w:r>
            <w:r>
              <w:t xml:space="preserve"> </w:t>
            </w:r>
            <w:r w:rsidR="002E6D23">
              <w:t>kg</w:t>
            </w:r>
            <w:r>
              <w:t xml:space="preserve">              </w:t>
            </w:r>
            <w:r w:rsidR="002E6D23">
              <w:t xml:space="preserve">      </w:t>
            </w:r>
            <w:r>
              <w:t xml:space="preserve">     </w:t>
            </w:r>
            <w:r w:rsidR="002E6D23">
              <w:t xml:space="preserve"> 16.8 kg                          81.6 kg</w:t>
            </w:r>
            <w:r>
              <w:t xml:space="preserve">   </w:t>
            </w:r>
            <w:r w:rsidRPr="002429A4">
              <w:t xml:space="preserve">                             </w:t>
            </w:r>
          </w:p>
        </w:tc>
      </w:tr>
      <w:tr w:rsidR="0089123E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89123E" w:rsidRPr="001B3341" w:rsidRDefault="0089123E" w:rsidP="0089123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9123E" w:rsidRDefault="002E6D23" w:rsidP="003C259F">
            <w:pPr>
              <w:pStyle w:val="QuestionStyle"/>
            </w:pPr>
            <w:r>
              <w:t>Oliver exercises by running 800 metres, then walking 500 metres.</w:t>
            </w:r>
          </w:p>
          <w:p w:rsidR="002E6D23" w:rsidRPr="002429A4" w:rsidRDefault="002E6D23" w:rsidP="003C259F">
            <w:pPr>
              <w:pStyle w:val="QuestionStyle"/>
            </w:pPr>
            <w:r>
              <w:t>He repeats this</w:t>
            </w:r>
            <w:r w:rsidR="00CD4DC3">
              <w:t xml:space="preserve"> pattern</w:t>
            </w:r>
            <w:r>
              <w:t xml:space="preserve"> five times.</w:t>
            </w:r>
          </w:p>
          <w:p w:rsidR="0089123E" w:rsidRPr="002429A4" w:rsidRDefault="0089123E" w:rsidP="003C259F">
            <w:pPr>
              <w:pStyle w:val="QuestionStyle"/>
            </w:pPr>
            <w:r w:rsidRPr="002429A4">
              <w:t>H</w:t>
            </w:r>
            <w:r>
              <w:t xml:space="preserve">ow many </w:t>
            </w:r>
            <w:r w:rsidR="002E6D23">
              <w:t>kilometres does he cover altogether</w:t>
            </w:r>
            <w:r w:rsidR="00DB25E7">
              <w:t>,</w:t>
            </w:r>
            <w:r w:rsidR="002E6D23">
              <w:t xml:space="preserve"> while exercising</w:t>
            </w:r>
            <w:r w:rsidRPr="002429A4">
              <w:t>?</w:t>
            </w:r>
          </w:p>
          <w:p w:rsidR="0089123E" w:rsidRPr="002429A4" w:rsidRDefault="0089123E" w:rsidP="003C259F">
            <w:pPr>
              <w:pStyle w:val="QuestionStyle"/>
            </w:pPr>
            <w:r w:rsidRPr="002429A4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39296" behindDoc="0" locked="0" layoutInCell="1" allowOverlap="1" wp14:anchorId="437F2378" wp14:editId="7F808B3B">
                      <wp:simplePos x="0" y="0"/>
                      <wp:positionH relativeFrom="column">
                        <wp:posOffset>2381250</wp:posOffset>
                      </wp:positionH>
                      <wp:positionV relativeFrom="paragraph">
                        <wp:posOffset>97155</wp:posOffset>
                      </wp:positionV>
                      <wp:extent cx="754380" cy="373380"/>
                      <wp:effectExtent l="0" t="0" r="26670" b="26670"/>
                      <wp:wrapNone/>
                      <wp:docPr id="59" name="Rectangle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3DA5" w:rsidRPr="009F48CC" w:rsidRDefault="00243DA5" w:rsidP="00951792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37F2378" id="Rectangle 59" o:spid="_x0000_s1033" style="position:absolute;margin-left:187.5pt;margin-top:7.65pt;width:59.4pt;height:29.4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" filled="f" strokecolor="black [3213]" strokeweight="1.5pt">
                      <v:textbox>
                        <w:txbxContent>
                          <w:p w:rsidR="00243DA5" w:rsidRPr="009F48CC" w:rsidRDefault="00243DA5" w:rsidP="00951792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9123E" w:rsidRPr="002429A4" w:rsidRDefault="0089123E" w:rsidP="003C259F">
            <w:pPr>
              <w:pStyle w:val="QuestionStyle"/>
            </w:pPr>
            <w:r w:rsidRPr="002429A4">
              <w:t xml:space="preserve">                                                           </w:t>
            </w:r>
          </w:p>
        </w:tc>
      </w:tr>
      <w:tr w:rsidR="0089123E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89123E" w:rsidRPr="001B3341" w:rsidRDefault="0089123E" w:rsidP="0089123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DB25E7" w:rsidRPr="002429A4" w:rsidRDefault="00DB25E7" w:rsidP="00DB25E7">
            <w:pPr>
              <w:pStyle w:val="QuestionStyle"/>
            </w:pPr>
            <w:r>
              <w:t>Joseph</w:t>
            </w:r>
            <w:r w:rsidR="0089123E" w:rsidRPr="002429A4">
              <w:t xml:space="preserve"> </w:t>
            </w:r>
            <w:r w:rsidR="00980208">
              <w:t>finished</w:t>
            </w:r>
            <w:r>
              <w:t xml:space="preserve"> school at </w:t>
            </w:r>
            <w:r w:rsidR="00980208">
              <w:t>3.40 pm, then forty</w:t>
            </w:r>
            <w:r>
              <w:t xml:space="preserve"> minutes</w:t>
            </w:r>
            <w:r w:rsidR="00980208">
              <w:t xml:space="preserve"> later he arrived at his after-</w:t>
            </w:r>
            <w:r>
              <w:t>school job.</w:t>
            </w:r>
          </w:p>
          <w:p w:rsidR="00980208" w:rsidRDefault="00980208" w:rsidP="00DB25E7">
            <w:pPr>
              <w:pStyle w:val="QuestionStyle"/>
            </w:pPr>
            <w:r>
              <w:t>He spent</w:t>
            </w:r>
            <w:r w:rsidR="0089123E">
              <w:t xml:space="preserve"> </w:t>
            </w:r>
            <w:r w:rsidRPr="00980208">
              <w:rPr>
                <w:position w:val="-10"/>
              </w:rPr>
              <w:object w:dxaOrig="236" w:dyaOrig="346" w14:anchorId="77CC50D7">
                <v:shape id="_x0000_i1030" type="#_x0000_t75" style="width:12pt;height:17.25pt" o:ole="">
                  <v:imagedata r:id="rId33" o:title=""/>
                </v:shape>
                <o:OLEObject Type="Embed" ProgID="FXEquation.Equation" ShapeID="_x0000_i1030" DrawAspect="Content" ObjectID="_1557221583" r:id="rId34"/>
              </w:object>
            </w:r>
            <w:r w:rsidR="0089123E">
              <w:t xml:space="preserve"> hours</w:t>
            </w:r>
            <w:r>
              <w:t xml:space="preserve"> at work, before taking </w:t>
            </w:r>
            <w:r w:rsidR="0089123E">
              <w:t>20 minutes</w:t>
            </w:r>
            <w:r>
              <w:t xml:space="preserve"> to get home. </w:t>
            </w:r>
          </w:p>
          <w:p w:rsidR="0089123E" w:rsidRPr="002429A4" w:rsidRDefault="0089123E" w:rsidP="00DB25E7">
            <w:pPr>
              <w:pStyle w:val="QuestionStyle"/>
            </w:pPr>
            <w:r>
              <w:t xml:space="preserve">What time did he </w:t>
            </w:r>
            <w:r w:rsidR="00980208">
              <w:t>get home</w:t>
            </w:r>
            <w:r>
              <w:t>?</w:t>
            </w:r>
          </w:p>
          <w:p w:rsidR="0089123E" w:rsidRPr="002429A4" w:rsidRDefault="0089123E" w:rsidP="003C259F">
            <w:pPr>
              <w:pStyle w:val="QuestionStyle"/>
            </w:pPr>
            <w:r w:rsidRPr="0068243E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0320" behindDoc="0" locked="0" layoutInCell="1" allowOverlap="1" wp14:anchorId="016A5212" wp14:editId="66DB24EC">
                      <wp:simplePos x="0" y="0"/>
                      <wp:positionH relativeFrom="column">
                        <wp:posOffset>213360</wp:posOffset>
                      </wp:positionH>
                      <wp:positionV relativeFrom="paragraph">
                        <wp:posOffset>47707</wp:posOffset>
                      </wp:positionV>
                      <wp:extent cx="213360" cy="883920"/>
                      <wp:effectExtent l="0" t="0" r="15240" b="11430"/>
                      <wp:wrapNone/>
                      <wp:docPr id="64" name="Group 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65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6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2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3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0B0389F" id="Group 64" o:spid="_x0000_s1026" style="position:absolute;margin-left:16.8pt;margin-top:3.75pt;width:16.8pt;height:69.6pt;z-index:251640320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 w:rsidRPr="002429A4">
              <w:t xml:space="preserve">   </w:t>
            </w:r>
            <w:r>
              <w:t xml:space="preserve">           </w:t>
            </w:r>
            <w:r w:rsidR="001B2E43">
              <w:t>9:1</w:t>
            </w:r>
            <w:r>
              <w:t xml:space="preserve">0 </w:t>
            </w:r>
            <w:r w:rsidR="001B2E43">
              <w:t>pm</w:t>
            </w:r>
          </w:p>
          <w:p w:rsidR="0089123E" w:rsidRPr="002429A4" w:rsidRDefault="0089123E" w:rsidP="003C259F">
            <w:pPr>
              <w:pStyle w:val="QuestionStyle"/>
            </w:pPr>
            <w:r w:rsidRPr="002429A4">
              <w:t xml:space="preserve">              </w:t>
            </w:r>
            <w:r w:rsidR="001B2E43">
              <w:t>9:50 pm</w:t>
            </w:r>
          </w:p>
          <w:p w:rsidR="0089123E" w:rsidRPr="002429A4" w:rsidRDefault="0089123E" w:rsidP="003C259F">
            <w:pPr>
              <w:pStyle w:val="QuestionStyle"/>
            </w:pPr>
            <w:r w:rsidRPr="002429A4">
              <w:t xml:space="preserve">              </w:t>
            </w:r>
            <w:r w:rsidR="001B2E43">
              <w:t>10:10 pm</w:t>
            </w:r>
          </w:p>
          <w:p w:rsidR="0089123E" w:rsidRPr="002429A4" w:rsidRDefault="0089123E" w:rsidP="003C259F">
            <w:pPr>
              <w:pStyle w:val="QuestionStyle"/>
            </w:pPr>
            <w:r w:rsidRPr="002429A4">
              <w:t xml:space="preserve">              </w:t>
            </w:r>
            <w:r w:rsidR="001B2E43">
              <w:t>10:50 pm</w:t>
            </w:r>
            <w:r w:rsidRPr="002429A4">
              <w:t xml:space="preserve">                                                         </w:t>
            </w:r>
          </w:p>
        </w:tc>
      </w:tr>
      <w:tr w:rsidR="00FE2513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FE2513" w:rsidRPr="001B3341" w:rsidRDefault="00FE2513" w:rsidP="00FE2513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FE2513" w:rsidRPr="002429A4" w:rsidRDefault="00FE2513" w:rsidP="00FE2513">
            <w:pPr>
              <w:pStyle w:val="QuestionStyle"/>
              <w:ind w:right="2835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48512" behindDoc="0" locked="0" layoutInCell="1" allowOverlap="1" wp14:anchorId="50F78BA2" wp14:editId="43B4B293">
                  <wp:simplePos x="0" y="0"/>
                  <wp:positionH relativeFrom="column">
                    <wp:posOffset>4078540</wp:posOffset>
                  </wp:positionH>
                  <wp:positionV relativeFrom="paragraph">
                    <wp:posOffset>60366</wp:posOffset>
                  </wp:positionV>
                  <wp:extent cx="1691154" cy="1814052"/>
                  <wp:effectExtent l="0" t="0" r="4445" b="0"/>
                  <wp:wrapNone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hutterstock_103838078.jpg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42" t="6021" r="31246"/>
                          <a:stretch/>
                        </pic:blipFill>
                        <pic:spPr bwMode="auto">
                          <a:xfrm>
                            <a:off x="0" y="0"/>
                            <a:ext cx="1696433" cy="1819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A water tank holds 20 kilolitres when it is full.</w:t>
            </w:r>
          </w:p>
          <w:p w:rsidR="00FE2513" w:rsidRDefault="00FE2513" w:rsidP="00FE2513">
            <w:pPr>
              <w:pStyle w:val="QuestionStyle"/>
              <w:ind w:right="2835"/>
              <w:rPr>
                <w:noProof/>
                <w:lang w:eastAsia="en-AU"/>
              </w:rPr>
            </w:pPr>
            <w:r>
              <w:rPr>
                <w:noProof/>
                <w:lang w:eastAsia="en-AU"/>
              </w:rPr>
              <w:t>A farmer takes 200 litres each day from</w:t>
            </w:r>
            <w:r w:rsidR="002C0960">
              <w:rPr>
                <w:noProof/>
                <w:lang w:eastAsia="en-AU"/>
              </w:rPr>
              <w:t xml:space="preserve"> the tank to fill a stock water</w:t>
            </w:r>
            <w:r>
              <w:rPr>
                <w:noProof/>
                <w:lang w:eastAsia="en-AU"/>
              </w:rPr>
              <w:t>ing trough.</w:t>
            </w:r>
          </w:p>
          <w:p w:rsidR="00FE2513" w:rsidRDefault="00FE2513" w:rsidP="00FE2513">
            <w:pPr>
              <w:pStyle w:val="QuestionStyle"/>
              <w:ind w:right="2835"/>
              <w:rPr>
                <w:noProof/>
                <w:lang w:eastAsia="en-AU"/>
              </w:rPr>
            </w:pPr>
            <w:r>
              <w:rPr>
                <w:noProof/>
                <w:lang w:eastAsia="en-AU"/>
              </w:rPr>
              <w:t>How many days will the water last, if no water is added to the tank?</w:t>
            </w:r>
          </w:p>
          <w:p w:rsidR="00FE2513" w:rsidRDefault="00FE2513" w:rsidP="00FE2513">
            <w:pPr>
              <w:pStyle w:val="QuestionStyle"/>
              <w:rPr>
                <w:noProof/>
                <w:lang w:eastAsia="en-AU"/>
              </w:rPr>
            </w:pPr>
          </w:p>
          <w:p w:rsidR="00FE2513" w:rsidRDefault="00FE2513" w:rsidP="00FE2513">
            <w:pPr>
              <w:pStyle w:val="QuestionStyle"/>
              <w:rPr>
                <w:noProof/>
                <w:lang w:eastAsia="en-AU"/>
              </w:rPr>
            </w:pPr>
          </w:p>
          <w:p w:rsidR="00FE2513" w:rsidRDefault="00FE2513" w:rsidP="00FE2513">
            <w:pPr>
              <w:pStyle w:val="QuestionStyle"/>
              <w:rPr>
                <w:noProof/>
                <w:lang w:eastAsia="en-AU"/>
              </w:rPr>
            </w:pPr>
            <w:r w:rsidRPr="002429A4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9536" behindDoc="0" locked="0" layoutInCell="1" allowOverlap="1" wp14:anchorId="06337A63" wp14:editId="7FEAD84A">
                      <wp:simplePos x="0" y="0"/>
                      <wp:positionH relativeFrom="column">
                        <wp:posOffset>2123863</wp:posOffset>
                      </wp:positionH>
                      <wp:positionV relativeFrom="paragraph">
                        <wp:posOffset>17145</wp:posOffset>
                      </wp:positionV>
                      <wp:extent cx="1334770" cy="373380"/>
                      <wp:effectExtent l="0" t="0" r="17780" b="26670"/>
                      <wp:wrapNone/>
                      <wp:docPr id="129" name="Rectangle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3477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3DA5" w:rsidRPr="009F48CC" w:rsidRDefault="00243DA5" w:rsidP="00951792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337A63" id="Rectangle 129" o:spid="_x0000_s1034" style="position:absolute;margin-left:167.25pt;margin-top:1.35pt;width:105.1pt;height:29.4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" filled="f" strokecolor="black [3213]" strokeweight="1.5pt">
                      <v:textbox>
                        <w:txbxContent>
                          <w:p w:rsidR="00243DA5" w:rsidRPr="009F48CC" w:rsidRDefault="00243DA5" w:rsidP="00951792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FE2513" w:rsidRPr="002429A4" w:rsidRDefault="00FE2513" w:rsidP="00FE2513">
            <w:pPr>
              <w:pStyle w:val="QuestionStyle"/>
              <w:rPr>
                <w:noProof/>
                <w:lang w:eastAsia="en-AU"/>
              </w:rPr>
            </w:pPr>
          </w:p>
        </w:tc>
      </w:tr>
      <w:tr w:rsidR="00FE2513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FE2513" w:rsidRPr="001B3341" w:rsidRDefault="00FE2513" w:rsidP="00FE2513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836F1" w:rsidRDefault="003836F1" w:rsidP="00FE2513">
            <w:pPr>
              <w:pStyle w:val="QuestionStyle"/>
            </w:pPr>
            <w:r>
              <w:t>Connor signed a contract on the 15</w:t>
            </w:r>
            <w:r w:rsidRPr="003836F1">
              <w:rPr>
                <w:vertAlign w:val="superscript"/>
              </w:rPr>
              <w:t>th</w:t>
            </w:r>
            <w:r>
              <w:t xml:space="preserve"> March, which was to take effect 3 weeks later.</w:t>
            </w:r>
          </w:p>
          <w:p w:rsidR="00FE2513" w:rsidRDefault="003836F1" w:rsidP="00FE2513">
            <w:pPr>
              <w:pStyle w:val="QuestionStyle"/>
            </w:pPr>
            <w:r>
              <w:t>On what date did it take effect</w:t>
            </w:r>
            <w:r w:rsidR="00FE2513">
              <w:t>?</w:t>
            </w:r>
          </w:p>
          <w:p w:rsidR="00FE2513" w:rsidRPr="00D36914" w:rsidRDefault="00FE2513" w:rsidP="00FE2513">
            <w:pPr>
              <w:pStyle w:val="QuestionStyle"/>
            </w:pPr>
          </w:p>
          <w:p w:rsidR="00FE2513" w:rsidRPr="002429A4" w:rsidRDefault="00FE2513" w:rsidP="00FE2513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1584" behindDoc="0" locked="0" layoutInCell="1" allowOverlap="1" wp14:anchorId="28406863" wp14:editId="49F159C2">
                      <wp:simplePos x="0" y="0"/>
                      <wp:positionH relativeFrom="column">
                        <wp:posOffset>308914</wp:posOffset>
                      </wp:positionH>
                      <wp:positionV relativeFrom="paragraph">
                        <wp:posOffset>51435</wp:posOffset>
                      </wp:positionV>
                      <wp:extent cx="4415790" cy="114300"/>
                      <wp:effectExtent l="0" t="0" r="22860" b="19050"/>
                      <wp:wrapNone/>
                      <wp:docPr id="131" name="Group 13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5790" cy="114300"/>
                                <a:chOff x="0" y="0"/>
                                <a:chExt cx="4415790" cy="114300"/>
                              </a:xfrm>
                            </wpg:grpSpPr>
                            <wps:wsp>
                              <wps:cNvPr id="13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4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2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5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C77313A" id="Group 131" o:spid="_x0000_s1026" style="position:absolute;margin-left:24.3pt;margin-top:4.05pt;width:347.7pt;height:9pt;z-index:251651584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" strokeweight="1pt"/>
                    </v:group>
                  </w:pict>
                </mc:Fallback>
              </mc:AlternateContent>
            </w:r>
            <w:r w:rsidRPr="002429A4">
              <w:t xml:space="preserve">              </w:t>
            </w:r>
            <w:r>
              <w:t xml:space="preserve">     </w:t>
            </w:r>
            <w:r w:rsidR="00CC212A">
              <w:t>4</w:t>
            </w:r>
            <w:r w:rsidR="00CC212A" w:rsidRPr="00CC212A">
              <w:rPr>
                <w:vertAlign w:val="superscript"/>
              </w:rPr>
              <w:t>th</w:t>
            </w:r>
            <w:r w:rsidR="00CC212A">
              <w:t xml:space="preserve"> April</w:t>
            </w:r>
            <w:r>
              <w:t xml:space="preserve">            </w:t>
            </w:r>
            <w:r w:rsidR="00CC212A">
              <w:t xml:space="preserve">   </w:t>
            </w:r>
            <w:r>
              <w:t xml:space="preserve">   </w:t>
            </w:r>
            <w:r w:rsidR="00CC212A">
              <w:t xml:space="preserve">    </w:t>
            </w:r>
            <w:r>
              <w:t xml:space="preserve"> </w:t>
            </w:r>
            <w:r w:rsidR="00CC212A">
              <w:t>5</w:t>
            </w:r>
            <w:r w:rsidR="00CC212A" w:rsidRPr="00CC212A">
              <w:rPr>
                <w:vertAlign w:val="superscript"/>
              </w:rPr>
              <w:t>th</w:t>
            </w:r>
            <w:r w:rsidR="00CC212A">
              <w:t xml:space="preserve"> April</w:t>
            </w:r>
            <w:r>
              <w:t xml:space="preserve">                     </w:t>
            </w:r>
            <w:r w:rsidR="00CC212A">
              <w:t>6</w:t>
            </w:r>
            <w:r w:rsidR="00CC212A" w:rsidRPr="00CC212A">
              <w:rPr>
                <w:vertAlign w:val="superscript"/>
              </w:rPr>
              <w:t>th</w:t>
            </w:r>
            <w:r w:rsidR="00CC212A">
              <w:t xml:space="preserve"> April     </w:t>
            </w:r>
            <w:r>
              <w:t xml:space="preserve">                   </w:t>
            </w:r>
            <w:r w:rsidR="00CC212A">
              <w:t>7</w:t>
            </w:r>
            <w:r w:rsidR="00CC212A" w:rsidRPr="00CC212A">
              <w:rPr>
                <w:vertAlign w:val="superscript"/>
              </w:rPr>
              <w:t>th</w:t>
            </w:r>
            <w:r w:rsidR="00CC212A">
              <w:t xml:space="preserve"> April</w:t>
            </w:r>
          </w:p>
        </w:tc>
      </w:tr>
      <w:tr w:rsidR="0089123E" w:rsidTr="001B2E43">
        <w:trPr>
          <w:cantSplit/>
          <w:trHeight w:val="567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89123E" w:rsidRPr="001B3341" w:rsidRDefault="0089123E" w:rsidP="0089123E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9123E" w:rsidRPr="00334C06" w:rsidRDefault="00C3389B" w:rsidP="0089123E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Questions 14 – 16</w:t>
            </w:r>
            <w:r w:rsidR="0089123E" w:rsidRPr="002429A4">
              <w:rPr>
                <w:rFonts w:ascii="Times New Roman" w:hAnsi="Times New Roman"/>
                <w:b/>
                <w:sz w:val="24"/>
                <w:szCs w:val="24"/>
              </w:rPr>
              <w:t xml:space="preserve"> refer to </w:t>
            </w:r>
            <w:r w:rsidR="0089123E">
              <w:rPr>
                <w:rFonts w:ascii="Times New Roman" w:hAnsi="Times New Roman"/>
                <w:b/>
                <w:sz w:val="24"/>
                <w:szCs w:val="24"/>
              </w:rPr>
              <w:t xml:space="preserve">the </w:t>
            </w:r>
            <w:r w:rsidR="001B2E43">
              <w:rPr>
                <w:rFonts w:ascii="Times New Roman" w:hAnsi="Times New Roman"/>
                <w:b/>
                <w:sz w:val="24"/>
                <w:szCs w:val="24"/>
              </w:rPr>
              <w:t>ferry</w:t>
            </w:r>
            <w:r w:rsidR="0089123E">
              <w:rPr>
                <w:rFonts w:ascii="Times New Roman" w:hAnsi="Times New Roman"/>
                <w:b/>
                <w:sz w:val="24"/>
                <w:szCs w:val="24"/>
              </w:rPr>
              <w:t xml:space="preserve"> timetable shown below.</w:t>
            </w:r>
          </w:p>
          <w:tbl>
            <w:tblPr>
              <w:tblW w:w="8185" w:type="dxa"/>
              <w:tblBorders>
                <w:top w:val="single" w:sz="12" w:space="0" w:color="548DD4" w:themeColor="text2" w:themeTint="99"/>
                <w:left w:val="single" w:sz="12" w:space="0" w:color="548DD4" w:themeColor="text2" w:themeTint="99"/>
                <w:bottom w:val="single" w:sz="12" w:space="0" w:color="548DD4" w:themeColor="text2" w:themeTint="99"/>
                <w:right w:val="single" w:sz="12" w:space="0" w:color="548DD4" w:themeColor="text2" w:themeTint="99"/>
                <w:insideH w:val="single" w:sz="12" w:space="0" w:color="548DD4" w:themeColor="text2" w:themeTint="99"/>
                <w:insideV w:val="single" w:sz="12" w:space="0" w:color="548DD4" w:themeColor="text2" w:themeTint="99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627"/>
              <w:gridCol w:w="794"/>
              <w:gridCol w:w="794"/>
              <w:gridCol w:w="794"/>
              <w:gridCol w:w="794"/>
              <w:gridCol w:w="794"/>
              <w:gridCol w:w="794"/>
              <w:gridCol w:w="794"/>
            </w:tblGrid>
            <w:tr w:rsidR="0089123E" w:rsidRPr="002429A4" w:rsidTr="001B2E43">
              <w:trPr>
                <w:trHeight w:hRule="exact" w:val="340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89123E" w:rsidRPr="002429A4" w:rsidRDefault="00C3389B" w:rsidP="0089123E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Dock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9123E" w:rsidRPr="002429A4" w:rsidRDefault="00C3389B" w:rsidP="0089123E">
                  <w:pPr>
                    <w:jc w:val="right"/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am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9123E" w:rsidRPr="002429A4" w:rsidRDefault="00C3389B" w:rsidP="0089123E">
                  <w:pPr>
                    <w:jc w:val="right"/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am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9123E" w:rsidRPr="002429A4" w:rsidRDefault="00C3389B" w:rsidP="0089123E">
                  <w:pPr>
                    <w:jc w:val="right"/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am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9123E" w:rsidRPr="002429A4" w:rsidRDefault="00C3389B" w:rsidP="0089123E">
                  <w:pPr>
                    <w:jc w:val="right"/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am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9123E" w:rsidRPr="002429A4" w:rsidRDefault="00C3389B" w:rsidP="0089123E">
                  <w:pPr>
                    <w:jc w:val="right"/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am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9123E" w:rsidRPr="002429A4" w:rsidRDefault="00C3389B" w:rsidP="0089123E">
                  <w:pPr>
                    <w:jc w:val="right"/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am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9123E" w:rsidRPr="002429A4" w:rsidRDefault="00C3389B" w:rsidP="0089123E">
                  <w:pPr>
                    <w:jc w:val="right"/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am</w:t>
                  </w:r>
                </w:p>
              </w:tc>
            </w:tr>
            <w:tr w:rsidR="00C3389B" w:rsidRPr="002429A4" w:rsidTr="00C3389B">
              <w:trPr>
                <w:trHeight w:hRule="exact" w:val="340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C3389B" w:rsidRPr="002429A4" w:rsidRDefault="00C3389B" w:rsidP="00C3389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City Pier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rFonts w:ascii="Times New Roman" w:eastAsia="Times New Roman" w:hAnsi="Times New Roman"/>
                      <w:color w:val="000000"/>
                    </w:rPr>
                  </w:pPr>
                  <w:r>
                    <w:rPr>
                      <w:color w:val="000000"/>
                    </w:rPr>
                    <w:t>6:30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6:45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7:00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7:15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7:30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8:00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8:30</w:t>
                  </w:r>
                </w:p>
              </w:tc>
            </w:tr>
            <w:tr w:rsidR="00C3389B" w:rsidRPr="002429A4" w:rsidTr="00C3389B">
              <w:trPr>
                <w:trHeight w:hRule="exact" w:val="340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C3389B" w:rsidRPr="002429A4" w:rsidRDefault="00C3389B" w:rsidP="00C3389B">
                  <w:pPr>
                    <w:rPr>
                      <w:rFonts w:ascii="Times New Roman" w:eastAsia="Times New Roman" w:hAnsi="Times New Roman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Glenelg</w:t>
                  </w:r>
                  <w:r w:rsidR="007476CE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 w:rsidR="007476CE">
                    <w:rPr>
                      <w:rFonts w:ascii="Times New Roman" w:eastAsia="Times New Roman" w:hAnsi="Times New Roman"/>
                      <w:sz w:val="24"/>
                      <w:szCs w:val="24"/>
                      <w:lang w:eastAsia="en-AU"/>
                    </w:rPr>
                    <w:t>Mooring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6:34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6:49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7:04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7:19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7:34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8:04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8:34</w:t>
                  </w:r>
                </w:p>
              </w:tc>
            </w:tr>
            <w:tr w:rsidR="00C3389B" w:rsidRPr="002429A4" w:rsidTr="00C3389B">
              <w:trPr>
                <w:trHeight w:hRule="exact" w:val="340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C3389B" w:rsidRPr="002429A4" w:rsidRDefault="00C3389B" w:rsidP="00C3389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Washington Wharf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6:39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6:54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7:09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7:24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7:39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8:09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8:39</w:t>
                  </w:r>
                </w:p>
              </w:tc>
            </w:tr>
            <w:tr w:rsidR="00C3389B" w:rsidRPr="002429A4" w:rsidTr="00C3389B">
              <w:trPr>
                <w:trHeight w:hRule="exact" w:val="340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C3389B" w:rsidRPr="002429A4" w:rsidRDefault="007476CE" w:rsidP="00C3389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Quentin</w:t>
                  </w:r>
                  <w:r w:rsidR="00C3389B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Quay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6:45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7:00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7:15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7:30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7:45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8:15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8:45</w:t>
                  </w:r>
                </w:p>
              </w:tc>
            </w:tr>
            <w:tr w:rsidR="00C3389B" w:rsidRPr="002429A4" w:rsidTr="00C3389B">
              <w:trPr>
                <w:trHeight w:hRule="exact" w:val="340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C3389B" w:rsidRPr="002429A4" w:rsidRDefault="00C3389B" w:rsidP="00C3389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 w:rsidRPr="002429A4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Aquarium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6:49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7:19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7:49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8:19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8:49</w:t>
                  </w:r>
                </w:p>
              </w:tc>
            </w:tr>
            <w:tr w:rsidR="00C3389B" w:rsidRPr="002429A4" w:rsidTr="00C3389B">
              <w:trPr>
                <w:trHeight w:hRule="exact" w:val="340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C3389B" w:rsidRPr="002429A4" w:rsidRDefault="00C3389B" w:rsidP="00C3389B">
                  <w:pPr>
                    <w:rPr>
                      <w:rFonts w:ascii="Times New Roman" w:eastAsia="Times New Roman" w:hAnsi="Times New Roman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sz w:val="24"/>
                      <w:szCs w:val="24"/>
                      <w:lang w:eastAsia="en-AU"/>
                    </w:rPr>
                    <w:t>Swift Bay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6:58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7:28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7:58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8:28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8:58</w:t>
                  </w:r>
                </w:p>
              </w:tc>
            </w:tr>
            <w:tr w:rsidR="00C3389B" w:rsidRPr="002429A4" w:rsidTr="00C3389B">
              <w:trPr>
                <w:trHeight w:hRule="exact" w:val="340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C3389B" w:rsidRPr="002429A4" w:rsidRDefault="00C3389B" w:rsidP="00C3389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Elizabeth Pier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7:07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7:37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8:07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8:37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9:07</w:t>
                  </w:r>
                </w:p>
              </w:tc>
            </w:tr>
            <w:tr w:rsidR="00C3389B" w:rsidRPr="002429A4" w:rsidTr="00C3389B">
              <w:trPr>
                <w:trHeight w:hRule="exact" w:val="340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C3389B" w:rsidRPr="002429A4" w:rsidRDefault="00C3389B" w:rsidP="00C3389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Rosalyn Cove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7:12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7:42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8:12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8:42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9:12</w:t>
                  </w:r>
                </w:p>
              </w:tc>
            </w:tr>
            <w:tr w:rsidR="00C3389B" w:rsidRPr="002429A4" w:rsidTr="00C3389B">
              <w:trPr>
                <w:trHeight w:hRule="exact" w:val="340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C3389B" w:rsidRPr="002429A4" w:rsidRDefault="00C3389B" w:rsidP="00C3389B">
                  <w:pPr>
                    <w:rPr>
                      <w:rFonts w:ascii="Times New Roman" w:eastAsia="Times New Roman" w:hAnsi="Times New Roman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Newcombe </w:t>
                  </w:r>
                  <w:r w:rsidR="007476CE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Cove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7:18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7:48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8:18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8:48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9:18</w:t>
                  </w:r>
                </w:p>
              </w:tc>
            </w:tr>
            <w:tr w:rsidR="00C3389B" w:rsidRPr="002429A4" w:rsidTr="00C3389B">
              <w:trPr>
                <w:trHeight w:hRule="exact" w:val="340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C3389B" w:rsidRPr="002429A4" w:rsidRDefault="00C3389B" w:rsidP="00C3389B">
                  <w:pPr>
                    <w:rPr>
                      <w:rFonts w:ascii="Times New Roman" w:eastAsia="Times New Roman" w:hAnsi="Times New Roman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Ernest Bay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7:25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7:55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8:25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8:55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9:25</w:t>
                  </w:r>
                </w:p>
              </w:tc>
            </w:tr>
            <w:tr w:rsidR="00C3389B" w:rsidRPr="002429A4" w:rsidTr="00C3389B">
              <w:trPr>
                <w:trHeight w:hRule="exact" w:val="340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C3389B" w:rsidRPr="002429A4" w:rsidRDefault="00C3389B" w:rsidP="00C3389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Kent Quay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7:29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7:59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8:29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8:59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9:29</w:t>
                  </w:r>
                </w:p>
              </w:tc>
            </w:tr>
            <w:tr w:rsidR="00C3389B" w:rsidRPr="002429A4" w:rsidTr="00C3389B">
              <w:trPr>
                <w:trHeight w:hRule="exact" w:val="340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C3389B" w:rsidRPr="002429A4" w:rsidRDefault="00C3389B" w:rsidP="00C3389B">
                  <w:pPr>
                    <w:rPr>
                      <w:rFonts w:ascii="Times New Roman" w:eastAsia="Times New Roman" w:hAnsi="Times New Roman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Merchants Punt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7:33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8:03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8:33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9:03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9:33</w:t>
                  </w:r>
                </w:p>
              </w:tc>
            </w:tr>
            <w:tr w:rsidR="00C3389B" w:rsidRPr="002429A4" w:rsidTr="00C3389B">
              <w:trPr>
                <w:trHeight w:hRule="exact" w:val="340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C3389B" w:rsidRPr="002429A4" w:rsidRDefault="00C3389B" w:rsidP="00C3389B">
                  <w:pPr>
                    <w:rPr>
                      <w:rFonts w:ascii="Times New Roman" w:eastAsia="Times New Roman" w:hAnsi="Times New Roman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Waterfront Markets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7:37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8:07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8:37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9:07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9:37</w:t>
                  </w:r>
                </w:p>
              </w:tc>
            </w:tr>
            <w:tr w:rsidR="00C3389B" w:rsidRPr="002429A4" w:rsidTr="00C3389B">
              <w:trPr>
                <w:trHeight w:hRule="exact" w:val="340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C3389B" w:rsidRPr="002429A4" w:rsidRDefault="00C3389B" w:rsidP="00C3389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 w:rsidRPr="002429A4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Hawthorn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Dock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7:41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7:48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8:11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8:18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8:41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9:11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9:41</w:t>
                  </w:r>
                </w:p>
              </w:tc>
            </w:tr>
            <w:tr w:rsidR="00C3389B" w:rsidRPr="002429A4" w:rsidTr="00C3389B">
              <w:trPr>
                <w:trHeight w:hRule="exact" w:val="340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C3389B" w:rsidRPr="002429A4" w:rsidRDefault="007476CE" w:rsidP="00C3389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Glenferrie Crossing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7:46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8:16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8:46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9:16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9:46</w:t>
                  </w:r>
                </w:p>
              </w:tc>
            </w:tr>
            <w:tr w:rsidR="00C3389B" w:rsidRPr="002429A4" w:rsidTr="00C3389B">
              <w:trPr>
                <w:trHeight w:hRule="exact" w:val="340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C3389B" w:rsidRPr="002429A4" w:rsidRDefault="00C3389B" w:rsidP="00C3389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Campbell’s Landing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7:52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8:22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8:52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9:22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9:52</w:t>
                  </w:r>
                </w:p>
              </w:tc>
            </w:tr>
            <w:tr w:rsidR="00C3389B" w:rsidRPr="002429A4" w:rsidTr="00C3389B">
              <w:trPr>
                <w:trHeight w:hRule="exact" w:val="340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C3389B" w:rsidRPr="002429A4" w:rsidRDefault="007476CE" w:rsidP="00C3389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King’s</w:t>
                  </w:r>
                  <w:r w:rsidR="00C3389B" w:rsidRPr="002429A4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 w:rsidR="00C3389B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Inlet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7:59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8:29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8:59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9:29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9:59</w:t>
                  </w:r>
                </w:p>
              </w:tc>
            </w:tr>
            <w:tr w:rsidR="00C3389B" w:rsidRPr="002429A4" w:rsidTr="00C3389B">
              <w:trPr>
                <w:trHeight w:hRule="exact" w:val="340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C3389B" w:rsidRPr="002429A4" w:rsidRDefault="00C3389B" w:rsidP="00C3389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Clarke</w:t>
                  </w:r>
                  <w:r w:rsidRPr="002429A4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Anchorage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8:03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8:33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9:03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9:33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10:03</w:t>
                  </w:r>
                </w:p>
              </w:tc>
            </w:tr>
            <w:tr w:rsidR="00C3389B" w:rsidRPr="002429A4" w:rsidTr="00C3389B">
              <w:trPr>
                <w:trHeight w:hRule="exact" w:val="340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C3389B" w:rsidRPr="002429A4" w:rsidRDefault="00C3389B" w:rsidP="00C3389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Warren Haven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8:07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8:37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9:07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9:37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10:07</w:t>
                  </w:r>
                </w:p>
              </w:tc>
            </w:tr>
            <w:tr w:rsidR="00C3389B" w:rsidRPr="002429A4" w:rsidTr="00C3389B">
              <w:trPr>
                <w:trHeight w:hRule="exact" w:val="340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C3389B" w:rsidRPr="002429A4" w:rsidRDefault="00C3389B" w:rsidP="00C3389B">
                  <w:pPr>
                    <w:rPr>
                      <w:rFonts w:ascii="Times New Roman" w:eastAsia="Times New Roman" w:hAnsi="Times New Roman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George Point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8:11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8:41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9:11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9:41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10:11</w:t>
                  </w:r>
                </w:p>
              </w:tc>
            </w:tr>
            <w:tr w:rsidR="00C3389B" w:rsidRPr="002429A4" w:rsidTr="00C3389B">
              <w:trPr>
                <w:trHeight w:hRule="exact" w:val="340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C3389B" w:rsidRPr="002429A4" w:rsidRDefault="00C3389B" w:rsidP="00C3389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 w:rsidRPr="002429A4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Middle</w:t>
                  </w: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Harbour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8:15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8:45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9:15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9:45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10:15</w:t>
                  </w:r>
                </w:p>
              </w:tc>
            </w:tr>
            <w:tr w:rsidR="00C3389B" w:rsidRPr="002429A4" w:rsidTr="00C3389B">
              <w:trPr>
                <w:trHeight w:hRule="exact" w:val="340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C3389B" w:rsidRPr="002429A4" w:rsidRDefault="00C3389B" w:rsidP="00C3389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Blackfish Head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8:19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8:49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9:19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9:49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10:19</w:t>
                  </w:r>
                </w:p>
              </w:tc>
            </w:tr>
            <w:tr w:rsidR="00C3389B" w:rsidRPr="002429A4" w:rsidTr="00C3389B">
              <w:trPr>
                <w:trHeight w:hRule="exact" w:val="340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C3389B" w:rsidRPr="002429A4" w:rsidRDefault="00C3389B" w:rsidP="00C3389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Stanley Spit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8:23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8:53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9:23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9:53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10:23</w:t>
                  </w:r>
                </w:p>
              </w:tc>
            </w:tr>
            <w:tr w:rsidR="00C3389B" w:rsidRPr="002429A4" w:rsidTr="00C3389B">
              <w:trPr>
                <w:trHeight w:hRule="exact" w:val="340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C3389B" w:rsidRPr="002429A4" w:rsidRDefault="00C3389B" w:rsidP="00C3389B">
                  <w:pP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>Mason’s Marina</w:t>
                  </w:r>
                  <w:r w:rsidRPr="002429A4">
                    <w:rPr>
                      <w:rFonts w:ascii="Times New Roman" w:eastAsia="Times New Roman" w:hAnsi="Times New Roman"/>
                      <w:color w:val="000000"/>
                      <w:sz w:val="24"/>
                      <w:szCs w:val="24"/>
                      <w:lang w:eastAsia="en-AU"/>
                    </w:rPr>
                    <w:t xml:space="preserve"> 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8:27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7476CE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8:29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8:57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7476CE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8:59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9:27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9:57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center"/>
                  <w:hideMark/>
                </w:tcPr>
                <w:p w:rsidR="00C3389B" w:rsidRDefault="00C3389B" w:rsidP="00C3389B">
                  <w:pPr>
                    <w:jc w:val="right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10:27</w:t>
                  </w:r>
                </w:p>
              </w:tc>
            </w:tr>
          </w:tbl>
          <w:p w:rsidR="0089123E" w:rsidRPr="002429A4" w:rsidRDefault="0089123E" w:rsidP="003C259F">
            <w:pPr>
              <w:pStyle w:val="QuestionStyle"/>
            </w:pPr>
          </w:p>
        </w:tc>
      </w:tr>
      <w:tr w:rsidR="0089123E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89123E" w:rsidRPr="001B3341" w:rsidRDefault="0089123E" w:rsidP="0089123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9123E" w:rsidRPr="002429A4" w:rsidRDefault="00C3389B" w:rsidP="003C259F">
            <w:pPr>
              <w:pStyle w:val="QuestionStyle"/>
            </w:pPr>
            <w:r>
              <w:t>How long does it take the 6:30 am ferry from Ci</w:t>
            </w:r>
            <w:r w:rsidR="00BE53FE">
              <w:t>ty Pier to reach Mason’s Marina</w:t>
            </w:r>
            <w:r w:rsidR="0089123E" w:rsidRPr="002429A4">
              <w:t xml:space="preserve">? </w:t>
            </w:r>
          </w:p>
          <w:p w:rsidR="0089123E" w:rsidRPr="002429A4" w:rsidRDefault="0089123E" w:rsidP="003C259F">
            <w:pPr>
              <w:pStyle w:val="QuestionStyle"/>
            </w:pPr>
            <w:r w:rsidRPr="002429A4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1344" behindDoc="0" locked="0" layoutInCell="1" allowOverlap="1" wp14:anchorId="00246E45" wp14:editId="10A707AA">
                      <wp:simplePos x="0" y="0"/>
                      <wp:positionH relativeFrom="column">
                        <wp:posOffset>3196016</wp:posOffset>
                      </wp:positionH>
                      <wp:positionV relativeFrom="paragraph">
                        <wp:posOffset>108913</wp:posOffset>
                      </wp:positionV>
                      <wp:extent cx="2123809" cy="373380"/>
                      <wp:effectExtent l="0" t="0" r="10160" b="26670"/>
                      <wp:wrapNone/>
                      <wp:docPr id="81" name="Rectangle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23809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3DA5" w:rsidRPr="009F48CC" w:rsidRDefault="00243DA5" w:rsidP="00951792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246E45" id="Rectangle 81" o:spid="_x0000_s1035" style="position:absolute;margin-left:251.65pt;margin-top:8.6pt;width:167.25pt;height:29.4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" filled="f" strokecolor="black [3213]" strokeweight="1.5pt">
                      <v:textbox>
                        <w:txbxContent>
                          <w:p w:rsidR="00243DA5" w:rsidRPr="009F48CC" w:rsidRDefault="00243DA5" w:rsidP="00951792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9123E" w:rsidRPr="002429A4" w:rsidRDefault="0089123E" w:rsidP="003C259F">
            <w:pPr>
              <w:pStyle w:val="QuestionStyle"/>
            </w:pPr>
            <w:r w:rsidRPr="002429A4">
              <w:t xml:space="preserve">                                                           </w:t>
            </w:r>
          </w:p>
        </w:tc>
      </w:tr>
      <w:tr w:rsidR="0089123E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89123E" w:rsidRPr="001B3341" w:rsidRDefault="0089123E" w:rsidP="0089123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9123E" w:rsidRDefault="007476CE" w:rsidP="003C259F">
            <w:pPr>
              <w:pStyle w:val="QuestionStyle"/>
            </w:pPr>
            <w:r>
              <w:t>How many minutes less does it take the 6:45 am ferry to complete the same journey</w:t>
            </w:r>
            <w:r w:rsidR="0089123E">
              <w:t xml:space="preserve">? </w:t>
            </w:r>
          </w:p>
          <w:p w:rsidR="0089123E" w:rsidRPr="002429A4" w:rsidRDefault="007476CE" w:rsidP="003C259F">
            <w:pPr>
              <w:pStyle w:val="QuestionStyle"/>
            </w:pPr>
            <w:r w:rsidRPr="002429A4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2368" behindDoc="0" locked="0" layoutInCell="1" allowOverlap="1" wp14:anchorId="011FD352" wp14:editId="3CFA97E7">
                      <wp:simplePos x="0" y="0"/>
                      <wp:positionH relativeFrom="column">
                        <wp:posOffset>3196017</wp:posOffset>
                      </wp:positionH>
                      <wp:positionV relativeFrom="paragraph">
                        <wp:posOffset>63111</wp:posOffset>
                      </wp:positionV>
                      <wp:extent cx="2086344" cy="373380"/>
                      <wp:effectExtent l="0" t="0" r="28575" b="26670"/>
                      <wp:wrapNone/>
                      <wp:docPr id="61" name="Rectangle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86344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3DA5" w:rsidRPr="009F48CC" w:rsidRDefault="00243DA5" w:rsidP="00951792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11FD352" id="Rectangle 61" o:spid="_x0000_s1036" style="position:absolute;margin-left:251.65pt;margin-top:4.95pt;width:164.3pt;height:29.4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" filled="f" strokecolor="black [3213]" strokeweight="1.5pt">
                      <v:textbox>
                        <w:txbxContent>
                          <w:p w:rsidR="00243DA5" w:rsidRPr="009F48CC" w:rsidRDefault="00243DA5" w:rsidP="00951792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9123E" w:rsidRPr="002429A4" w:rsidRDefault="0089123E" w:rsidP="003C259F">
            <w:pPr>
              <w:pStyle w:val="QuestionStyle"/>
            </w:pPr>
            <w:r w:rsidRPr="002429A4">
              <w:t xml:space="preserve">                                                                                                             </w:t>
            </w:r>
          </w:p>
        </w:tc>
      </w:tr>
      <w:tr w:rsidR="007476CE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7476CE" w:rsidRPr="001B3341" w:rsidRDefault="007476CE" w:rsidP="007476C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476CE" w:rsidRDefault="007476CE" w:rsidP="007476CE">
            <w:pPr>
              <w:pStyle w:val="QuestionStyle"/>
            </w:pPr>
            <w:r>
              <w:t>What is the latest time that Thomas cou</w:t>
            </w:r>
            <w:r w:rsidR="00677B62">
              <w:t>ld catch a ferry at Swift Bay</w:t>
            </w:r>
            <w:r>
              <w:t xml:space="preserve"> if he needs to reach Mason’s Marina before 9:00 am? </w:t>
            </w:r>
          </w:p>
          <w:p w:rsidR="007476CE" w:rsidRPr="002429A4" w:rsidRDefault="007476CE" w:rsidP="007476CE">
            <w:pPr>
              <w:pStyle w:val="QuestionStyle"/>
            </w:pPr>
            <w:r w:rsidRPr="002429A4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9776" behindDoc="0" locked="0" layoutInCell="1" allowOverlap="1" wp14:anchorId="6546924C" wp14:editId="5F676664">
                      <wp:simplePos x="0" y="0"/>
                      <wp:positionH relativeFrom="column">
                        <wp:posOffset>3985056</wp:posOffset>
                      </wp:positionH>
                      <wp:positionV relativeFrom="paragraph">
                        <wp:posOffset>63111</wp:posOffset>
                      </wp:positionV>
                      <wp:extent cx="1297858" cy="373380"/>
                      <wp:effectExtent l="0" t="0" r="17145" b="26670"/>
                      <wp:wrapNone/>
                      <wp:docPr id="137" name="Rectangle 1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97858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3DA5" w:rsidRPr="009F48CC" w:rsidRDefault="00243DA5" w:rsidP="00951792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546924C" id="Rectangle 137" o:spid="_x0000_s1037" style="position:absolute;margin-left:313.8pt;margin-top:4.95pt;width:102.2pt;height:29.4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" filled="f" strokecolor="black [3213]" strokeweight="1.5pt">
                      <v:textbox>
                        <w:txbxContent>
                          <w:p w:rsidR="00243DA5" w:rsidRPr="009F48CC" w:rsidRDefault="00243DA5" w:rsidP="00951792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7476CE" w:rsidRPr="002429A4" w:rsidRDefault="007476CE" w:rsidP="007476CE">
            <w:pPr>
              <w:pStyle w:val="QuestionStyle"/>
            </w:pPr>
            <w:r w:rsidRPr="002429A4">
              <w:t xml:space="preserve">                                                                                                             </w:t>
            </w:r>
          </w:p>
        </w:tc>
      </w:tr>
      <w:tr w:rsidR="007476CE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7476CE" w:rsidRPr="001B3341" w:rsidRDefault="007476CE" w:rsidP="007476C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476CE" w:rsidRPr="002429A4" w:rsidRDefault="007476CE" w:rsidP="00591F76">
            <w:pPr>
              <w:pStyle w:val="QuestionStyle"/>
              <w:ind w:right="3402"/>
            </w:pPr>
            <w:r w:rsidRPr="00DD018A">
              <w:rPr>
                <w:noProof/>
                <w:lang w:eastAsia="en-AU"/>
              </w:rPr>
              <w:drawing>
                <wp:anchor distT="0" distB="0" distL="114300" distR="114300" simplePos="0" relativeHeight="251653632" behindDoc="0" locked="0" layoutInCell="1" allowOverlap="1" wp14:anchorId="5A18484C" wp14:editId="709A6FA3">
                  <wp:simplePos x="0" y="0"/>
                  <wp:positionH relativeFrom="column">
                    <wp:posOffset>3984242</wp:posOffset>
                  </wp:positionH>
                  <wp:positionV relativeFrom="paragraph">
                    <wp:posOffset>3011</wp:posOffset>
                  </wp:positionV>
                  <wp:extent cx="1755421" cy="1762924"/>
                  <wp:effectExtent l="0" t="0" r="0" b="8890"/>
                  <wp:wrapNone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Garry\Downloads\shutterstock_279838526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7">
                                    <a14:imgEffect>
                                      <a14:brightnessContrast bright="21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789" t="8938" r="17364" b="16008"/>
                          <a:stretch/>
                        </pic:blipFill>
                        <pic:spPr bwMode="auto">
                          <a:xfrm>
                            <a:off x="0" y="0"/>
                            <a:ext cx="1763269" cy="1770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E53FE">
              <w:t>Brandon</w:t>
            </w:r>
            <w:r w:rsidRPr="002429A4">
              <w:t xml:space="preserve"> </w:t>
            </w:r>
            <w:r w:rsidR="00BE53FE">
              <w:t>ran eight 100 m sprints and nine laps of an 800-metre oval for training</w:t>
            </w:r>
            <w:r w:rsidRPr="002429A4">
              <w:t>.</w:t>
            </w:r>
          </w:p>
          <w:p w:rsidR="007476CE" w:rsidRPr="002429A4" w:rsidRDefault="00BE53FE" w:rsidP="00591F76">
            <w:pPr>
              <w:pStyle w:val="QuestionStyle"/>
              <w:ind w:right="3402"/>
            </w:pPr>
            <w:r>
              <w:t>Daniel</w:t>
            </w:r>
            <w:r w:rsidR="007476CE" w:rsidRPr="002429A4">
              <w:t xml:space="preserve"> </w:t>
            </w:r>
            <w:r>
              <w:t>ran twenty-eight 200 m sprints and three laps of the same oval</w:t>
            </w:r>
            <w:r w:rsidR="007476CE" w:rsidRPr="002429A4">
              <w:t>.</w:t>
            </w:r>
          </w:p>
          <w:p w:rsidR="007476CE" w:rsidRPr="002429A4" w:rsidRDefault="007476CE" w:rsidP="00591F76">
            <w:pPr>
              <w:pStyle w:val="QuestionStyle"/>
              <w:ind w:right="3402"/>
            </w:pPr>
            <w:r w:rsidRPr="002429A4">
              <w:t>W</w:t>
            </w:r>
            <w:r w:rsidR="00BE53FE">
              <w:t>hich is true</w:t>
            </w:r>
            <w:r w:rsidRPr="002429A4">
              <w:t>?</w:t>
            </w:r>
          </w:p>
          <w:p w:rsidR="00BE53FE" w:rsidRDefault="007476CE" w:rsidP="007476CE">
            <w:pPr>
              <w:pStyle w:val="QuestionStyle"/>
            </w:pPr>
            <w:r w:rsidRPr="0068243E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2608" behindDoc="0" locked="0" layoutInCell="1" allowOverlap="1" wp14:anchorId="6FB9ACDC" wp14:editId="41295C72">
                      <wp:simplePos x="0" y="0"/>
                      <wp:positionH relativeFrom="column">
                        <wp:posOffset>358775</wp:posOffset>
                      </wp:positionH>
                      <wp:positionV relativeFrom="paragraph">
                        <wp:posOffset>34925</wp:posOffset>
                      </wp:positionV>
                      <wp:extent cx="213360" cy="883920"/>
                      <wp:effectExtent l="0" t="0" r="15240" b="11430"/>
                      <wp:wrapNone/>
                      <wp:docPr id="82" name="Group 8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8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373E10E" id="Group 82" o:spid="_x0000_s1026" style="position:absolute;margin-left:28.25pt;margin-top:2.75pt;width:16.8pt;height:69.6pt;z-index:251652608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>
              <w:t xml:space="preserve">                    </w:t>
            </w:r>
            <w:r w:rsidR="00BE53FE">
              <w:t>Brandon ran 7.2 km and Daniel ran 8.0 km.</w:t>
            </w:r>
          </w:p>
          <w:p w:rsidR="00BE53FE" w:rsidRDefault="00BE53FE" w:rsidP="00BE53FE">
            <w:pPr>
              <w:pStyle w:val="QuestionStyle"/>
            </w:pPr>
            <w:r>
              <w:t xml:space="preserve">                   Brandon ran </w:t>
            </w:r>
            <w:r w:rsidR="00591F76">
              <w:t>8.0</w:t>
            </w:r>
            <w:r>
              <w:t xml:space="preserve"> km and D</w:t>
            </w:r>
            <w:r w:rsidR="00591F76">
              <w:t>aniel ran 7.2</w:t>
            </w:r>
            <w:r>
              <w:t xml:space="preserve"> km.</w:t>
            </w:r>
          </w:p>
          <w:p w:rsidR="00BE53FE" w:rsidRDefault="00BE53FE" w:rsidP="00BE53FE">
            <w:pPr>
              <w:pStyle w:val="QuestionStyle"/>
            </w:pPr>
            <w:r>
              <w:t xml:space="preserve">  </w:t>
            </w:r>
            <w:r w:rsidR="00591F76">
              <w:t xml:space="preserve">                 Brandon ran 8.0</w:t>
            </w:r>
            <w:r>
              <w:t xml:space="preserve"> km and Daniel ran 8.0 km.</w:t>
            </w:r>
          </w:p>
          <w:p w:rsidR="007476CE" w:rsidRPr="002429A4" w:rsidRDefault="00BE53FE" w:rsidP="007476CE">
            <w:pPr>
              <w:pStyle w:val="QuestionStyle"/>
            </w:pPr>
            <w:r>
              <w:t xml:space="preserve">  </w:t>
            </w:r>
            <w:r w:rsidR="00591F76">
              <w:t xml:space="preserve">                 Brandon ran 8.0 km and Daniel ran 8.4</w:t>
            </w:r>
            <w:r>
              <w:t xml:space="preserve"> km.</w:t>
            </w:r>
          </w:p>
        </w:tc>
      </w:tr>
      <w:tr w:rsidR="007476CE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7476CE" w:rsidRPr="001B3341" w:rsidRDefault="007476CE" w:rsidP="007476C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5C10DD" w:rsidRDefault="007476CE" w:rsidP="00591F76">
            <w:pPr>
              <w:ind w:right="400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56704" behindDoc="0" locked="0" layoutInCell="1" allowOverlap="1" wp14:anchorId="6ACC6A3D" wp14:editId="3F14846C">
                  <wp:simplePos x="0" y="0"/>
                  <wp:positionH relativeFrom="column">
                    <wp:posOffset>3646040</wp:posOffset>
                  </wp:positionH>
                  <wp:positionV relativeFrom="paragraph">
                    <wp:posOffset>105185</wp:posOffset>
                  </wp:positionV>
                  <wp:extent cx="2095266" cy="1397543"/>
                  <wp:effectExtent l="0" t="0" r="635" b="0"/>
                  <wp:wrapNone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hutterstock_144079453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266" cy="1397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/>
                <w:sz w:val="24"/>
                <w:szCs w:val="24"/>
              </w:rPr>
              <w:t>A</w:t>
            </w:r>
            <w:r w:rsidR="00591F76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5C10DD">
              <w:rPr>
                <w:rFonts w:ascii="Times New Roman" w:hAnsi="Times New Roman"/>
                <w:sz w:val="24"/>
                <w:szCs w:val="24"/>
              </w:rPr>
              <w:t>car driving</w:t>
            </w:r>
            <w:r w:rsidR="00F80AAC">
              <w:rPr>
                <w:rFonts w:ascii="Times New Roman" w:hAnsi="Times New Roman"/>
                <w:sz w:val="24"/>
                <w:szCs w:val="24"/>
              </w:rPr>
              <w:t xml:space="preserve"> on the highway uses </w:t>
            </w:r>
            <w:r w:rsidR="000A7C22">
              <w:rPr>
                <w:rFonts w:ascii="Times New Roman" w:hAnsi="Times New Roman"/>
                <w:sz w:val="24"/>
                <w:szCs w:val="24"/>
              </w:rPr>
              <w:t>12</w:t>
            </w:r>
            <w:r w:rsidR="005C10DD">
              <w:rPr>
                <w:rFonts w:ascii="Times New Roman" w:hAnsi="Times New Roman"/>
                <w:sz w:val="24"/>
                <w:szCs w:val="24"/>
              </w:rPr>
              <w:t xml:space="preserve"> litres of fuel for every 100 km that it travels.</w:t>
            </w:r>
          </w:p>
          <w:p w:rsidR="005C10DD" w:rsidRDefault="005C10DD" w:rsidP="00591F76">
            <w:pPr>
              <w:ind w:right="400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When driving in the city it uses </w:t>
            </w:r>
            <w:r w:rsidR="000A7C22">
              <w:rPr>
                <w:rFonts w:ascii="Times New Roman" w:hAnsi="Times New Roman"/>
                <w:sz w:val="24"/>
                <w:szCs w:val="24"/>
              </w:rPr>
              <w:t>16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litres of fuel for every 100 km that it travels.</w:t>
            </w:r>
          </w:p>
          <w:p w:rsidR="005C10DD" w:rsidRDefault="005C10DD" w:rsidP="00591F76">
            <w:pPr>
              <w:ind w:right="400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 one week,</w:t>
            </w:r>
            <w:r w:rsidR="00226371">
              <w:rPr>
                <w:rFonts w:ascii="Times New Roman" w:hAnsi="Times New Roman"/>
                <w:sz w:val="24"/>
                <w:szCs w:val="24"/>
              </w:rPr>
              <w:t xml:space="preserve"> the car travels 400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km in the highway and </w:t>
            </w:r>
            <w:r w:rsidR="000A7C22">
              <w:rPr>
                <w:rFonts w:ascii="Times New Roman" w:hAnsi="Times New Roman"/>
                <w:sz w:val="24"/>
                <w:szCs w:val="24"/>
              </w:rPr>
              <w:t>30</w:t>
            </w:r>
            <w:r>
              <w:rPr>
                <w:rFonts w:ascii="Times New Roman" w:hAnsi="Times New Roman"/>
                <w:sz w:val="24"/>
                <w:szCs w:val="24"/>
              </w:rPr>
              <w:t>0 km in the city.</w:t>
            </w:r>
          </w:p>
          <w:p w:rsidR="007476CE" w:rsidRPr="002429A4" w:rsidRDefault="005C10DD" w:rsidP="00591F76">
            <w:pPr>
              <w:ind w:right="4003"/>
            </w:pPr>
            <w:r>
              <w:rPr>
                <w:rFonts w:ascii="Times New Roman" w:hAnsi="Times New Roman"/>
                <w:sz w:val="24"/>
                <w:szCs w:val="24"/>
              </w:rPr>
              <w:t>How many litres of fuel does it use</w:t>
            </w:r>
            <w:r w:rsidR="007476CE" w:rsidRPr="002429A4">
              <w:t>?</w:t>
            </w:r>
            <w:r w:rsidR="007476CE" w:rsidRPr="002429A4">
              <w:rPr>
                <w:noProof/>
                <w:lang w:eastAsia="en-AU"/>
              </w:rPr>
              <w:t xml:space="preserve"> </w:t>
            </w:r>
          </w:p>
          <w:p w:rsidR="007476CE" w:rsidRDefault="007476CE" w:rsidP="007476CE">
            <w:pPr>
              <w:pStyle w:val="QuestionStyle"/>
            </w:pPr>
            <w:r w:rsidRPr="002429A4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5680" behindDoc="0" locked="0" layoutInCell="1" allowOverlap="1" wp14:anchorId="1128EA32" wp14:editId="69AD3429">
                      <wp:simplePos x="0" y="0"/>
                      <wp:positionH relativeFrom="column">
                        <wp:posOffset>1736514</wp:posOffset>
                      </wp:positionH>
                      <wp:positionV relativeFrom="paragraph">
                        <wp:posOffset>19050</wp:posOffset>
                      </wp:positionV>
                      <wp:extent cx="1334825" cy="373380"/>
                      <wp:effectExtent l="0" t="0" r="17780" b="26670"/>
                      <wp:wrapNone/>
                      <wp:docPr id="102" name="Rectangle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34825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3DA5" w:rsidRPr="009F48CC" w:rsidRDefault="00243DA5" w:rsidP="00951792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128EA32" id="Rectangle 102" o:spid="_x0000_s1038" style="position:absolute;margin-left:136.75pt;margin-top:1.5pt;width:105.1pt;height:29.4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" filled="f" strokecolor="black [3213]" strokeweight="1.5pt">
                      <v:textbox>
                        <w:txbxContent>
                          <w:p w:rsidR="00243DA5" w:rsidRPr="009F48CC" w:rsidRDefault="00243DA5" w:rsidP="00951792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7476CE" w:rsidRPr="002429A4" w:rsidRDefault="007476CE" w:rsidP="007476CE">
            <w:pPr>
              <w:pStyle w:val="QuestionStyle"/>
            </w:pPr>
          </w:p>
        </w:tc>
      </w:tr>
    </w:tbl>
    <w:p w:rsidR="00D667E2" w:rsidRDefault="00D667E2">
      <w:pPr>
        <w:sectPr w:rsidR="00D667E2" w:rsidSect="00413DF5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9D24C3" w:rsidRDefault="009D24C3" w:rsidP="00951792">
      <w:pPr>
        <w:jc w:val="center"/>
        <w:rPr>
          <w:rFonts w:ascii="Times New Roman" w:hAnsi="Times New Roman"/>
          <w:sz w:val="36"/>
          <w:szCs w:val="36"/>
        </w:rPr>
        <w:sectPr w:rsidR="009D24C3" w:rsidSect="00A252B0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A252B0" w:rsidRDefault="00A252B0"/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419"/>
        <w:gridCol w:w="5243"/>
        <w:gridCol w:w="3545"/>
      </w:tblGrid>
      <w:tr w:rsidR="00DD6890" w:rsidRPr="00325745" w:rsidTr="00951792">
        <w:trPr>
          <w:cantSplit/>
          <w:trHeight w:val="851"/>
        </w:trPr>
        <w:tc>
          <w:tcPr>
            <w:tcW w:w="10207" w:type="dxa"/>
            <w:gridSpan w:val="3"/>
            <w:tcBorders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sdt>
            <w:sdtPr>
              <w:rPr>
                <w:rFonts w:ascii="Baskerville Old Face" w:hAnsi="Baskerville Old Face"/>
                <w:i/>
                <w:sz w:val="52"/>
                <w:szCs w:val="52"/>
              </w:rPr>
              <w:alias w:val="Comments"/>
              <w:tag w:val=""/>
              <w:id w:val="1366720173"/>
              <w:placeholder>
                <w:docPart w:val="8A9E985724944360AE8FCA2E801B53C9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p w:rsidR="00DD6890" w:rsidRPr="005615AC" w:rsidRDefault="00DD6890" w:rsidP="00951792">
                <w:pPr>
                  <w:pStyle w:val="Header"/>
                  <w:jc w:val="center"/>
                  <w:rPr>
                    <w:rFonts w:ascii="Baskerville Old Face" w:hAnsi="Baskerville Old Face"/>
                    <w:i/>
                    <w:sz w:val="52"/>
                    <w:szCs w:val="52"/>
                  </w:rPr>
                </w:pPr>
                <w:r>
                  <w:rPr>
                    <w:rFonts w:ascii="Baskerville Old Face" w:hAnsi="Baskerville Old Face"/>
                    <w:i/>
                    <w:sz w:val="52"/>
                    <w:szCs w:val="52"/>
                  </w:rPr>
                  <w:t>School Name</w:t>
                </w:r>
              </w:p>
            </w:sdtContent>
          </w:sdt>
          <w:p w:rsidR="00DD6890" w:rsidRPr="00325745" w:rsidRDefault="00DD6890" w:rsidP="00951792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5615AC">
              <w:rPr>
                <w:rFonts w:ascii="Baskerville Old Face" w:hAnsi="Baskerville Old Face"/>
                <w:i/>
                <w:sz w:val="52"/>
                <w:szCs w:val="52"/>
              </w:rPr>
              <w:t xml:space="preserve">Mathematics Test </w:t>
            </w:r>
            <w:sdt>
              <w:sdtPr>
                <w:rPr>
                  <w:rFonts w:ascii="Baskerville Old Face" w:hAnsi="Baskerville Old Face"/>
                  <w:i/>
                  <w:sz w:val="52"/>
                  <w:szCs w:val="52"/>
                </w:rPr>
                <w:alias w:val="Status"/>
                <w:tag w:val=""/>
                <w:id w:val="413977126"/>
                <w:placeholder>
                  <w:docPart w:val="D341959680394C0698CDAA852294355A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EndPr/>
              <w:sdtContent>
                <w:r w:rsidR="006A1410">
                  <w:rPr>
                    <w:rFonts w:ascii="Baskerville Old Face" w:hAnsi="Baskerville Old Face"/>
                    <w:i/>
                    <w:sz w:val="52"/>
                    <w:szCs w:val="52"/>
                  </w:rPr>
                  <w:t>2017</w:t>
                </w:r>
              </w:sdtContent>
            </w:sdt>
          </w:p>
        </w:tc>
      </w:tr>
      <w:tr w:rsidR="00DD6890" w:rsidRPr="00325745" w:rsidTr="00951792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2076346182"/>
            <w:placeholder>
              <w:docPart w:val="4F7810FE50B347048CD42B18591D0BF8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shd w:val="clear" w:color="auto" w:fill="B6DDE8" w:themeFill="accent5" w:themeFillTint="66"/>
                <w:vAlign w:val="center"/>
              </w:tcPr>
              <w:p w:rsidR="00DD6890" w:rsidRPr="00325745" w:rsidRDefault="00DD6890" w:rsidP="00951792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7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-559400912"/>
            <w:placeholder>
              <w:docPart w:val="7852D7D5756A4B5FAABCA7B0B5D3773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243" w:type="dxa"/>
                <w:tcBorders>
                  <w:right w:val="single" w:sz="4" w:space="0" w:color="auto"/>
                </w:tcBorders>
                <w:shd w:val="clear" w:color="auto" w:fill="B6DDE8" w:themeFill="accent5" w:themeFillTint="66"/>
              </w:tcPr>
              <w:p w:rsidR="00DD6890" w:rsidRPr="005C44C0" w:rsidRDefault="00C74D9D" w:rsidP="00951792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Metric System</w:t>
                </w:r>
              </w:p>
            </w:tc>
          </w:sdtContent>
        </w:sdt>
        <w:tc>
          <w:tcPr>
            <w:tcW w:w="3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15868" w:themeFill="accent5" w:themeFillShade="80"/>
          </w:tcPr>
          <w:p w:rsidR="00DD6890" w:rsidRPr="00325745" w:rsidRDefault="00DD6890" w:rsidP="00951792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DD6890">
              <w:rPr>
                <w:rStyle w:val="Heading1Char"/>
                <w:color w:val="FFFFFF" w:themeColor="background1"/>
              </w:rPr>
              <w:t>Non Calculator Section</w:t>
            </w:r>
          </w:p>
        </w:tc>
      </w:tr>
    </w:tbl>
    <w:p w:rsidR="00DD6890" w:rsidRDefault="00DD6890" w:rsidP="00DD6890">
      <w:pPr>
        <w:jc w:val="center"/>
        <w:rPr>
          <w:rFonts w:asciiTheme="majorHAnsi" w:hAnsiTheme="majorHAnsi"/>
          <w:sz w:val="24"/>
          <w:szCs w:val="24"/>
        </w:rPr>
      </w:pPr>
      <w:r w:rsidRPr="00C71E16">
        <w:rPr>
          <w:rFonts w:asciiTheme="majorHAnsi" w:hAnsiTheme="majorHAnsi"/>
          <w:sz w:val="48"/>
          <w:szCs w:val="48"/>
        </w:rPr>
        <w:t>ANSWERS</w:t>
      </w:r>
    </w:p>
    <w:p w:rsidR="00DD6890" w:rsidRDefault="00DD6890" w:rsidP="00DD6890"/>
    <w:p w:rsidR="00DD6890" w:rsidRDefault="00DD6890" w:rsidP="00DD6890">
      <w:pPr>
        <w:sectPr w:rsidR="00DD6890" w:rsidSect="00DD6890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065" w:type="dxa"/>
        <w:tblInd w:w="-459" w:type="dxa"/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134"/>
        <w:gridCol w:w="8931"/>
      </w:tblGrid>
      <w:tr w:rsidR="005C0019" w:rsidTr="005C0019">
        <w:trPr>
          <w:cantSplit/>
          <w:tblHeader/>
        </w:trPr>
        <w:tc>
          <w:tcPr>
            <w:tcW w:w="1134" w:type="dxa"/>
            <w:vAlign w:val="center"/>
          </w:tcPr>
          <w:p w:rsidR="005C0019" w:rsidRPr="00DD6890" w:rsidRDefault="005C0019" w:rsidP="005C0019">
            <w:pPr>
              <w:jc w:val="center"/>
              <w:rPr>
                <w:rFonts w:asciiTheme="majorHAnsi" w:hAnsiTheme="majorHAnsi"/>
              </w:rPr>
            </w:pPr>
            <w:r w:rsidRPr="00DD6890">
              <w:rPr>
                <w:rFonts w:asciiTheme="majorHAnsi" w:hAnsiTheme="majorHAnsi"/>
              </w:rPr>
              <w:t>Question</w:t>
            </w:r>
          </w:p>
        </w:tc>
        <w:tc>
          <w:tcPr>
            <w:tcW w:w="8931" w:type="dxa"/>
            <w:vAlign w:val="center"/>
          </w:tcPr>
          <w:p w:rsidR="005C0019" w:rsidRDefault="005C0019" w:rsidP="005C0019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Working and Answer</w:t>
            </w:r>
          </w:p>
        </w:tc>
      </w:tr>
      <w:tr w:rsidR="006A17D2" w:rsidTr="00243DA5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A17D2" w:rsidRDefault="006A17D2" w:rsidP="006A17D2">
            <w:pPr>
              <w:rPr>
                <w:rFonts w:asciiTheme="majorHAnsi" w:hAnsiTheme="majorHAnsi"/>
                <w:position w:val="-2"/>
                <w:sz w:val="24"/>
                <w:szCs w:val="24"/>
              </w:rPr>
            </w:pPr>
            <w:r>
              <w:rPr>
                <w:rFonts w:asciiTheme="majorHAnsi" w:hAnsiTheme="majorHAnsi"/>
                <w:position w:val="-2"/>
                <w:sz w:val="24"/>
                <w:szCs w:val="24"/>
              </w:rPr>
              <w:t>400 g is reasonable. The first two choices are two small and the last too heavy.</w:t>
            </w:r>
          </w:p>
          <w:p w:rsidR="006A17D2" w:rsidRPr="0019404B" w:rsidRDefault="006A17D2" w:rsidP="006A17D2">
            <w:pPr>
              <w:rPr>
                <w:rFonts w:asciiTheme="majorHAnsi" w:hAnsiTheme="majorHAnsi"/>
                <w:b/>
                <w:position w:val="-2"/>
                <w:sz w:val="24"/>
                <w:szCs w:val="24"/>
              </w:rPr>
            </w:pPr>
            <w:r w:rsidRPr="0019404B">
              <w:rPr>
                <w:rFonts w:asciiTheme="majorHAnsi" w:hAnsiTheme="majorHAnsi"/>
                <w:b/>
                <w:position w:val="-2"/>
                <w:sz w:val="24"/>
                <w:szCs w:val="24"/>
              </w:rPr>
              <w:t>3</w:t>
            </w:r>
            <w:r w:rsidRPr="0019404B">
              <w:rPr>
                <w:rFonts w:asciiTheme="majorHAnsi" w:hAnsiTheme="majorHAnsi"/>
                <w:b/>
                <w:position w:val="-2"/>
                <w:sz w:val="24"/>
                <w:szCs w:val="24"/>
                <w:vertAlign w:val="superscript"/>
              </w:rPr>
              <w:t>rd</w:t>
            </w:r>
            <w:r w:rsidRPr="0019404B">
              <w:rPr>
                <w:rFonts w:asciiTheme="majorHAnsi" w:hAnsiTheme="majorHAnsi"/>
                <w:b/>
                <w:position w:val="-2"/>
                <w:sz w:val="24"/>
                <w:szCs w:val="24"/>
              </w:rPr>
              <w:t xml:space="preserve"> Answer</w:t>
            </w:r>
          </w:p>
        </w:tc>
      </w:tr>
      <w:tr w:rsidR="006A17D2" w:rsidTr="00243DA5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A17D2" w:rsidRDefault="006A17D2" w:rsidP="006A17D2">
            <w:pPr>
              <w:rPr>
                <w:rFonts w:asciiTheme="majorHAnsi" w:hAnsiTheme="majorHAnsi"/>
                <w:color w:val="FF0000"/>
                <w:sz w:val="24"/>
                <w:szCs w:val="24"/>
              </w:rPr>
            </w:pPr>
            <w:r w:rsidRPr="008F2E6D">
              <w:rPr>
                <w:rFonts w:asciiTheme="majorHAnsi" w:hAnsiTheme="majorHAnsi"/>
                <w:color w:val="FF0000"/>
                <w:position w:val="-2"/>
                <w:sz w:val="24"/>
                <w:szCs w:val="24"/>
              </w:rPr>
              <w:object w:dxaOrig="3904" w:dyaOrig="196" w14:anchorId="47922AB8">
                <v:shape id="_x0000_i1031" type="#_x0000_t75" style="width:195.75pt;height:10.5pt" o:ole="">
                  <v:imagedata r:id="rId39" o:title=""/>
                </v:shape>
                <o:OLEObject Type="Embed" ProgID="FXEquation.Equation" ShapeID="_x0000_i1031" DrawAspect="Content" ObjectID="_1557221584" r:id="rId40"/>
              </w:object>
            </w:r>
          </w:p>
          <w:p w:rsidR="006A17D2" w:rsidRPr="0019404B" w:rsidRDefault="006A17D2" w:rsidP="006A17D2">
            <w:pPr>
              <w:rPr>
                <w:rFonts w:asciiTheme="majorHAnsi" w:hAnsiTheme="majorHAnsi"/>
                <w:b/>
                <w:sz w:val="24"/>
                <w:szCs w:val="24"/>
              </w:rPr>
            </w:pPr>
            <w:r w:rsidRPr="0019404B">
              <w:rPr>
                <w:rFonts w:asciiTheme="majorHAnsi" w:hAnsiTheme="majorHAnsi"/>
                <w:b/>
                <w:sz w:val="24"/>
                <w:szCs w:val="24"/>
              </w:rPr>
              <w:t>2</w:t>
            </w:r>
            <w:r w:rsidRPr="0019404B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nd</w:t>
            </w:r>
            <w:r w:rsidRPr="0019404B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6A17D2" w:rsidTr="00243DA5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A17D2" w:rsidRPr="008F2E6D" w:rsidRDefault="006A17D2" w:rsidP="006A17D2">
            <w:pPr>
              <w:rPr>
                <w:rFonts w:asciiTheme="majorHAnsi" w:hAnsiTheme="majorHAnsi"/>
                <w:color w:val="FF0000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Length is </w:t>
            </w:r>
            <w:r w:rsidRPr="0019404B">
              <w:rPr>
                <w:rFonts w:asciiTheme="majorHAnsi" w:hAnsiTheme="majorHAnsi"/>
                <w:b/>
                <w:sz w:val="24"/>
                <w:szCs w:val="24"/>
              </w:rPr>
              <w:t>13.5 cm or 135 mm</w:t>
            </w:r>
            <w:r w:rsidR="00243DA5">
              <w:rPr>
                <w:rFonts w:asciiTheme="majorHAnsi" w:hAnsiTheme="majorHAnsi"/>
                <w:b/>
                <w:sz w:val="24"/>
                <w:szCs w:val="24"/>
              </w:rPr>
              <w:t xml:space="preserve"> </w:t>
            </w:r>
            <w:r w:rsidR="00243DA5" w:rsidRPr="00695084">
              <w:rPr>
                <w:rFonts w:asciiTheme="majorHAnsi" w:hAnsiTheme="majorHAnsi"/>
                <w:sz w:val="24"/>
                <w:szCs w:val="24"/>
              </w:rPr>
              <w:t>(</w:t>
            </w:r>
            <w:r w:rsidR="00695084" w:rsidRPr="00695084">
              <w:rPr>
                <w:rFonts w:asciiTheme="majorHAnsi" w:hAnsiTheme="majorHAnsi"/>
                <w:sz w:val="24"/>
                <w:szCs w:val="24"/>
              </w:rPr>
              <w:t xml:space="preserve">check printed test page and </w:t>
            </w:r>
            <w:r w:rsidR="00243DA5" w:rsidRPr="00695084">
              <w:rPr>
                <w:rFonts w:asciiTheme="majorHAnsi" w:hAnsiTheme="majorHAnsi"/>
                <w:sz w:val="24"/>
                <w:szCs w:val="24"/>
              </w:rPr>
              <w:t xml:space="preserve">allow 1 mm </w:t>
            </w:r>
            <w:r w:rsidR="00695084" w:rsidRPr="00695084">
              <w:rPr>
                <w:rFonts w:asciiTheme="majorHAnsi" w:hAnsiTheme="majorHAnsi"/>
                <w:sz w:val="24"/>
                <w:szCs w:val="24"/>
              </w:rPr>
              <w:t>tolerance)</w:t>
            </w:r>
          </w:p>
        </w:tc>
      </w:tr>
      <w:tr w:rsidR="006A17D2" w:rsidTr="00243DA5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A17D2" w:rsidRPr="00A84B06" w:rsidRDefault="006A17D2" w:rsidP="006A17D2">
            <w:pPr>
              <w:rPr>
                <w:rFonts w:asciiTheme="majorHAnsi" w:hAnsiTheme="majorHAnsi"/>
                <w:position w:val="-2"/>
                <w:sz w:val="24"/>
                <w:szCs w:val="24"/>
              </w:rPr>
            </w:pPr>
            <w:r w:rsidRPr="00A84B06">
              <w:rPr>
                <w:rFonts w:asciiTheme="majorHAnsi" w:hAnsiTheme="majorHAnsi"/>
                <w:color w:val="FF0000"/>
                <w:position w:val="-2"/>
                <w:sz w:val="24"/>
                <w:szCs w:val="24"/>
              </w:rPr>
              <w:object w:dxaOrig="3444" w:dyaOrig="362" w14:anchorId="6D4798EC">
                <v:shape id="_x0000_i1032" type="#_x0000_t75" style="width:172.5pt;height:19.5pt" o:ole="">
                  <v:imagedata r:id="rId41" o:title=""/>
                </v:shape>
                <o:OLEObject Type="Embed" ProgID="FXEquation.Equation" ShapeID="_x0000_i1032" DrawAspect="Content" ObjectID="_1557221585" r:id="rId42"/>
              </w:object>
            </w:r>
          </w:p>
        </w:tc>
      </w:tr>
      <w:tr w:rsidR="006A17D2" w:rsidTr="00243DA5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A17D2" w:rsidRPr="008F2E6D" w:rsidRDefault="006A17D2" w:rsidP="006A17D2">
            <w:pPr>
              <w:rPr>
                <w:rFonts w:asciiTheme="majorHAnsi" w:hAnsiTheme="majorHAnsi"/>
                <w:position w:val="-6"/>
                <w:sz w:val="24"/>
                <w:szCs w:val="24"/>
              </w:rPr>
            </w:pPr>
            <w:r w:rsidRPr="008F2E6D">
              <w:rPr>
                <w:rFonts w:asciiTheme="majorHAnsi" w:hAnsiTheme="majorHAnsi"/>
                <w:color w:val="FF0000"/>
                <w:position w:val="-6"/>
                <w:sz w:val="24"/>
                <w:szCs w:val="24"/>
              </w:rPr>
              <w:object w:dxaOrig="3412" w:dyaOrig="252" w14:anchorId="39D6ABBF">
                <v:shape id="_x0000_i1033" type="#_x0000_t75" style="width:170.25pt;height:12.75pt" o:ole="">
                  <v:imagedata r:id="rId43" o:title=""/>
                </v:shape>
                <o:OLEObject Type="Embed" ProgID="FXEquation.Equation" ShapeID="_x0000_i1033" DrawAspect="Content" ObjectID="_1557221586" r:id="rId44"/>
              </w:object>
            </w:r>
          </w:p>
        </w:tc>
      </w:tr>
      <w:tr w:rsidR="006A17D2" w:rsidTr="00243DA5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A17D2" w:rsidRDefault="006A17D2" w:rsidP="006A17D2">
            <w:pPr>
              <w:rPr>
                <w:rFonts w:asciiTheme="majorHAnsi" w:hAnsiTheme="majorHAnsi"/>
                <w:color w:val="FF0000"/>
                <w:sz w:val="24"/>
                <w:szCs w:val="24"/>
              </w:rPr>
            </w:pPr>
            <w:r w:rsidRPr="008F2E6D">
              <w:rPr>
                <w:rFonts w:asciiTheme="majorHAnsi" w:hAnsiTheme="majorHAnsi"/>
                <w:color w:val="FF0000"/>
                <w:position w:val="-30"/>
                <w:sz w:val="24"/>
                <w:szCs w:val="24"/>
              </w:rPr>
              <w:object w:dxaOrig="3468" w:dyaOrig="192" w14:anchorId="1A0A9036">
                <v:shape id="_x0000_i1034" type="#_x0000_t75" style="width:173.25pt;height:9.75pt" o:ole="">
                  <v:imagedata r:id="rId45" o:title=""/>
                </v:shape>
                <o:OLEObject Type="Embed" ProgID="FXEquation.Equation" ShapeID="_x0000_i1034" DrawAspect="Content" ObjectID="_1557221587" r:id="rId46"/>
              </w:object>
            </w:r>
          </w:p>
          <w:p w:rsidR="006A17D2" w:rsidRPr="002E46DB" w:rsidRDefault="006A17D2" w:rsidP="006A17D2">
            <w:pPr>
              <w:rPr>
                <w:rFonts w:asciiTheme="majorHAnsi" w:hAnsiTheme="majorHAnsi"/>
                <w:b/>
                <w:position w:val="-30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position w:val="-30"/>
                <w:sz w:val="24"/>
                <w:szCs w:val="24"/>
              </w:rPr>
              <w:t>3</w:t>
            </w:r>
            <w:r w:rsidRPr="002E46DB">
              <w:rPr>
                <w:rFonts w:asciiTheme="majorHAnsi" w:hAnsiTheme="majorHAnsi"/>
                <w:b/>
                <w:position w:val="-30"/>
                <w:sz w:val="24"/>
                <w:szCs w:val="24"/>
                <w:vertAlign w:val="superscript"/>
              </w:rPr>
              <w:t>rd</w:t>
            </w:r>
            <w:r>
              <w:rPr>
                <w:rFonts w:asciiTheme="majorHAnsi" w:hAnsiTheme="majorHAnsi"/>
                <w:b/>
                <w:position w:val="-30"/>
                <w:sz w:val="24"/>
                <w:szCs w:val="24"/>
              </w:rPr>
              <w:t xml:space="preserve"> Answer</w:t>
            </w:r>
          </w:p>
        </w:tc>
      </w:tr>
      <w:tr w:rsidR="006A17D2" w:rsidTr="00243DA5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A17D2" w:rsidRDefault="006A17D2" w:rsidP="006A17D2">
            <w:pPr>
              <w:ind w:right="602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From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1:55 </w:t>
            </w:r>
            <w:r w:rsidRPr="00EF1243">
              <w:rPr>
                <w:rFonts w:ascii="Times New Roman" w:hAnsi="Times New Roman"/>
                <w:sz w:val="24"/>
                <w:szCs w:val="24"/>
              </w:rPr>
              <w:t xml:space="preserve">pm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to 2:00 pm is 5 minutes </w:t>
            </w:r>
            <w:r w:rsidRPr="00EF1243">
              <w:rPr>
                <w:rFonts w:ascii="Times New Roman" w:hAnsi="Times New Roman"/>
                <w:sz w:val="24"/>
                <w:szCs w:val="24"/>
              </w:rPr>
              <w:t>and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from 2:00 to 3:27 is an hour and 27 minutes or 87 minutes.</w:t>
            </w:r>
            <w:r w:rsidRPr="00EF1243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6A17D2" w:rsidRPr="00A84B06" w:rsidRDefault="006A17D2" w:rsidP="006A17D2">
            <w:pPr>
              <w:rPr>
                <w:rFonts w:asciiTheme="majorHAnsi" w:hAnsiTheme="majorHAnsi"/>
                <w:position w:val="-6"/>
                <w:sz w:val="24"/>
                <w:szCs w:val="24"/>
              </w:rPr>
            </w:pPr>
            <w:r w:rsidRPr="00A84B06">
              <w:rPr>
                <w:rFonts w:asciiTheme="majorHAnsi" w:hAnsiTheme="majorHAnsi"/>
                <w:color w:val="FF0000"/>
                <w:position w:val="-6"/>
                <w:sz w:val="24"/>
                <w:szCs w:val="24"/>
              </w:rPr>
              <w:object w:dxaOrig="4698" w:dyaOrig="196" w14:anchorId="503B44CC">
                <v:shape id="_x0000_i1035" type="#_x0000_t75" style="width:235.5pt;height:9.75pt" o:ole="">
                  <v:imagedata r:id="rId47" o:title=""/>
                </v:shape>
                <o:OLEObject Type="Embed" ProgID="FXEquation.Equation" ShapeID="_x0000_i1035" DrawAspect="Content" ObjectID="_1557221588" r:id="rId48"/>
              </w:object>
            </w:r>
            <w:r w:rsidRPr="00A84B06">
              <w:rPr>
                <w:rFonts w:asciiTheme="majorHAnsi" w:hAnsiTheme="majorHAnsi"/>
                <w:position w:val="-6"/>
                <w:sz w:val="24"/>
                <w:szCs w:val="24"/>
              </w:rPr>
              <w:t xml:space="preserve"> </w:t>
            </w:r>
          </w:p>
        </w:tc>
      </w:tr>
      <w:tr w:rsidR="006A17D2" w:rsidTr="00243DA5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A17D2" w:rsidRDefault="006A17D2" w:rsidP="006A17D2">
            <w:pPr>
              <w:rPr>
                <w:rFonts w:asciiTheme="majorHAnsi" w:hAnsiTheme="majorHAnsi"/>
                <w:position w:val="-2"/>
                <w:sz w:val="24"/>
                <w:szCs w:val="24"/>
              </w:rPr>
            </w:pPr>
            <w:r>
              <w:rPr>
                <w:rFonts w:asciiTheme="majorHAnsi" w:hAnsiTheme="majorHAnsi"/>
                <w:position w:val="-2"/>
                <w:sz w:val="24"/>
                <w:szCs w:val="24"/>
              </w:rPr>
              <w:t>Megalitres ( a million litres ) would be best for dam of this size.</w:t>
            </w:r>
          </w:p>
          <w:p w:rsidR="006A17D2" w:rsidRDefault="006A17D2" w:rsidP="006A17D2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position w:val="-30"/>
                <w:sz w:val="24"/>
                <w:szCs w:val="24"/>
              </w:rPr>
              <w:t>3</w:t>
            </w:r>
            <w:r w:rsidRPr="002E46DB">
              <w:rPr>
                <w:rFonts w:asciiTheme="majorHAnsi" w:hAnsiTheme="majorHAnsi"/>
                <w:b/>
                <w:position w:val="-30"/>
                <w:sz w:val="24"/>
                <w:szCs w:val="24"/>
                <w:vertAlign w:val="superscript"/>
              </w:rPr>
              <w:t>rd</w:t>
            </w:r>
            <w:r>
              <w:rPr>
                <w:rFonts w:asciiTheme="majorHAnsi" w:hAnsiTheme="majorHAnsi"/>
                <w:b/>
                <w:position w:val="-30"/>
                <w:sz w:val="24"/>
                <w:szCs w:val="24"/>
              </w:rPr>
              <w:t xml:space="preserve"> Answer</w:t>
            </w:r>
          </w:p>
        </w:tc>
      </w:tr>
      <w:tr w:rsidR="006A17D2" w:rsidTr="00243DA5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A17D2" w:rsidRDefault="006A17D2" w:rsidP="006A17D2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Each division = 20 </w:t>
            </w:r>
            <w:r>
              <w:rPr>
                <w:rFonts w:ascii="Cambria" w:hAnsi="Cambria"/>
                <w:sz w:val="24"/>
                <w:szCs w:val="24"/>
              </w:rPr>
              <w:t>÷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4 5 km/h</w:t>
            </w:r>
          </w:p>
          <w:p w:rsidR="006A17D2" w:rsidRDefault="006A17D2" w:rsidP="006A17D2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Speed shown = 60 + 5 + 3(estimated) = 68 km/h</w:t>
            </w:r>
          </w:p>
          <w:p w:rsidR="006A17D2" w:rsidRPr="00C3643C" w:rsidRDefault="006A17D2" w:rsidP="006A17D2">
            <w:pPr>
              <w:rPr>
                <w:rFonts w:asciiTheme="majorHAnsi" w:hAnsiTheme="majorHAnsi"/>
                <w:b/>
                <w:sz w:val="24"/>
                <w:szCs w:val="24"/>
              </w:rPr>
            </w:pPr>
            <w:r w:rsidRPr="00C3643C">
              <w:rPr>
                <w:rFonts w:asciiTheme="majorHAnsi" w:hAnsiTheme="majorHAnsi"/>
                <w:b/>
                <w:sz w:val="24"/>
                <w:szCs w:val="24"/>
              </w:rPr>
              <w:t>2</w:t>
            </w:r>
            <w:r w:rsidRPr="00C3643C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nd</w:t>
            </w:r>
            <w:r w:rsidRPr="00C3643C">
              <w:rPr>
                <w:rFonts w:asciiTheme="majorHAnsi" w:hAnsiTheme="majorHAnsi"/>
                <w:b/>
                <w:sz w:val="24"/>
                <w:szCs w:val="24"/>
              </w:rPr>
              <w:t xml:space="preserve"> Answer                            </w:t>
            </w:r>
          </w:p>
        </w:tc>
      </w:tr>
      <w:tr w:rsidR="006A17D2" w:rsidTr="00243DA5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A17D2" w:rsidRDefault="006A17D2" w:rsidP="006A17D2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sz w:val="24"/>
                <w:szCs w:val="24"/>
              </w:rPr>
              <w:object w:dxaOrig="3485" w:dyaOrig="476" w14:anchorId="46A73642">
                <v:shape id="_x0000_i1036" type="#_x0000_t75" style="width:174pt;height:24pt" o:ole="">
                  <v:imagedata r:id="rId49" o:title=""/>
                </v:shape>
                <o:OLEObject Type="Embed" ProgID="FXEquation.Equation" ShapeID="_x0000_i1036" DrawAspect="Content" ObjectID="_1557221589" r:id="rId50"/>
              </w:object>
            </w: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</w:p>
        </w:tc>
      </w:tr>
      <w:tr w:rsidR="006A17D2" w:rsidTr="00243DA5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A17D2" w:rsidRDefault="006A17D2" w:rsidP="006A17D2">
            <w:pPr>
              <w:pStyle w:val="QuestionStyle"/>
            </w:pPr>
            <w:r>
              <w:t>5:30 from Victoria Cross. Arrives at Rouse Hill at 6:09</w:t>
            </w:r>
          </w:p>
          <w:p w:rsidR="006A17D2" w:rsidRDefault="006A17D2" w:rsidP="006A17D2">
            <w:pPr>
              <w:pStyle w:val="QuestionStyle"/>
            </w:pPr>
            <w:r>
              <w:t>5:30 to 6:00 is 30 minutes</w:t>
            </w:r>
          </w:p>
          <w:p w:rsidR="006A17D2" w:rsidRDefault="006A17D2" w:rsidP="006A17D2">
            <w:pPr>
              <w:pStyle w:val="QuestionStyle"/>
              <w:rPr>
                <w:rFonts w:asciiTheme="majorHAnsi" w:hAnsiTheme="majorHAnsi"/>
              </w:rPr>
            </w:pPr>
            <w:r>
              <w:t>Time = 30 min + 9 min</w:t>
            </w:r>
            <w:r w:rsidRPr="00117A09">
              <w:rPr>
                <w:b/>
              </w:rPr>
              <w:t xml:space="preserve"> = 39 minutes</w:t>
            </w:r>
          </w:p>
        </w:tc>
      </w:tr>
      <w:tr w:rsidR="006A17D2" w:rsidTr="00243DA5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A17D2" w:rsidRDefault="006A17D2" w:rsidP="006A17D2">
            <w:pPr>
              <w:rPr>
                <w:rFonts w:asciiTheme="majorHAnsi" w:hAnsiTheme="majorHAnsi"/>
                <w:position w:val="-140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D35516">
              <w:rPr>
                <w:rFonts w:asciiTheme="majorHAnsi" w:hAnsiTheme="majorHAnsi"/>
                <w:color w:val="FF0000"/>
                <w:position w:val="-140"/>
                <w:sz w:val="24"/>
                <w:szCs w:val="24"/>
              </w:rPr>
              <w:object w:dxaOrig="4938" w:dyaOrig="1575" w14:anchorId="2ED19129">
                <v:shape id="_x0000_i1037" type="#_x0000_t75" style="width:246.75pt;height:78.75pt" o:ole="">
                  <v:imagedata r:id="rId51" o:title=""/>
                </v:shape>
                <o:OLEObject Type="Embed" ProgID="FXEquation.Equation" ShapeID="_x0000_i1037" DrawAspect="Content" ObjectID="_1557221590" r:id="rId52"/>
              </w:object>
            </w:r>
            <w:r w:rsidRPr="00D35516">
              <w:rPr>
                <w:rFonts w:asciiTheme="majorHAnsi" w:hAnsiTheme="majorHAnsi"/>
                <w:position w:val="-140"/>
                <w:sz w:val="24"/>
                <w:szCs w:val="24"/>
              </w:rPr>
              <w:t xml:space="preserve"> </w:t>
            </w:r>
          </w:p>
          <w:p w:rsidR="006A17D2" w:rsidRPr="00D35516" w:rsidRDefault="006A17D2" w:rsidP="006A17D2">
            <w:pPr>
              <w:rPr>
                <w:rFonts w:asciiTheme="majorHAnsi" w:hAnsiTheme="majorHAnsi"/>
                <w:b/>
                <w:sz w:val="24"/>
                <w:szCs w:val="24"/>
              </w:rPr>
            </w:pPr>
            <w:r w:rsidRPr="00D35516">
              <w:rPr>
                <w:rFonts w:asciiTheme="majorHAnsi" w:hAnsiTheme="majorHAnsi"/>
                <w:b/>
                <w:sz w:val="24"/>
                <w:szCs w:val="24"/>
              </w:rPr>
              <w:t>2</w:t>
            </w:r>
            <w:r w:rsidRPr="00D35516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nd</w:t>
            </w:r>
            <w:r w:rsidRPr="00D35516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6A17D2" w:rsidTr="00243DA5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A17D2" w:rsidRPr="009347F5" w:rsidRDefault="006A17D2" w:rsidP="006A17D2">
            <w:pPr>
              <w:rPr>
                <w:rFonts w:asciiTheme="majorHAnsi" w:hAnsiTheme="majorHAnsi"/>
                <w:position w:val="-30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9347F5">
              <w:rPr>
                <w:rFonts w:asciiTheme="majorHAnsi" w:hAnsiTheme="majorHAnsi"/>
                <w:color w:val="FF0000"/>
                <w:position w:val="-30"/>
                <w:sz w:val="24"/>
                <w:szCs w:val="24"/>
              </w:rPr>
              <w:object w:dxaOrig="4174" w:dyaOrig="476" w14:anchorId="1E56CDCA">
                <v:shape id="_x0000_i1038" type="#_x0000_t75" style="width:208.5pt;height:24pt" o:ole="">
                  <v:imagedata r:id="rId53" o:title=""/>
                </v:shape>
                <o:OLEObject Type="Embed" ProgID="FXEquation.Equation" ShapeID="_x0000_i1038" DrawAspect="Content" ObjectID="_1557221591" r:id="rId54"/>
              </w:object>
            </w:r>
            <w:r w:rsidRPr="009347F5">
              <w:rPr>
                <w:rFonts w:asciiTheme="majorHAnsi" w:hAnsiTheme="majorHAnsi"/>
                <w:position w:val="-30"/>
                <w:sz w:val="24"/>
                <w:szCs w:val="24"/>
              </w:rPr>
              <w:t xml:space="preserve">  </w:t>
            </w:r>
          </w:p>
        </w:tc>
      </w:tr>
      <w:tr w:rsidR="006A17D2" w:rsidTr="00243DA5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A17D2" w:rsidRDefault="006A17D2" w:rsidP="006A17D2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Time on clock is 6:40</w:t>
            </w:r>
          </w:p>
          <w:p w:rsidR="006A17D2" w:rsidRDefault="006A17D2" w:rsidP="006A17D2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sz w:val="24"/>
                <w:szCs w:val="24"/>
              </w:rPr>
              <w:object w:dxaOrig="2704" w:dyaOrig="478" w14:anchorId="392787E8">
                <v:shape id="_x0000_i1039" type="#_x0000_t75" style="width:135pt;height:24pt" o:ole="">
                  <v:imagedata r:id="rId55" o:title=""/>
                </v:shape>
                <o:OLEObject Type="Embed" ProgID="FXEquation.Equation" ShapeID="_x0000_i1039" DrawAspect="Content" ObjectID="_1557221592" r:id="rId56"/>
              </w:object>
            </w:r>
          </w:p>
          <w:p w:rsidR="006A17D2" w:rsidRPr="009347F5" w:rsidRDefault="006A17D2" w:rsidP="006A17D2">
            <w:pPr>
              <w:rPr>
                <w:rFonts w:asciiTheme="majorHAnsi" w:hAnsiTheme="majorHAnsi"/>
                <w:b/>
                <w:sz w:val="24"/>
                <w:szCs w:val="24"/>
              </w:rPr>
            </w:pPr>
            <w:r w:rsidRPr="009347F5">
              <w:rPr>
                <w:rFonts w:asciiTheme="majorHAnsi" w:hAnsiTheme="majorHAnsi"/>
                <w:b/>
                <w:sz w:val="24"/>
                <w:szCs w:val="24"/>
              </w:rPr>
              <w:t>4</w:t>
            </w:r>
            <w:r w:rsidRPr="009347F5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th</w:t>
            </w:r>
            <w:r w:rsidRPr="009347F5">
              <w:rPr>
                <w:rFonts w:asciiTheme="majorHAnsi" w:hAnsiTheme="majorHAnsi"/>
                <w:b/>
                <w:sz w:val="24"/>
                <w:szCs w:val="24"/>
              </w:rPr>
              <w:t xml:space="preserve"> Answer </w:t>
            </w:r>
          </w:p>
        </w:tc>
      </w:tr>
      <w:tr w:rsidR="006A17D2" w:rsidTr="00243DA5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A17D2" w:rsidRDefault="006A17D2" w:rsidP="006A17D2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1.4 tonnes = 1400 kg</w:t>
            </w:r>
          </w:p>
          <w:p w:rsidR="006A17D2" w:rsidRDefault="006A17D2" w:rsidP="006A17D2">
            <w:pPr>
              <w:rPr>
                <w:rFonts w:asciiTheme="majorHAnsi" w:hAnsiTheme="majorHAnsi"/>
                <w:position w:val="-8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C32524">
              <w:rPr>
                <w:rFonts w:asciiTheme="majorHAnsi" w:hAnsiTheme="majorHAnsi"/>
                <w:color w:val="FF0000"/>
                <w:position w:val="-8"/>
                <w:sz w:val="24"/>
                <w:szCs w:val="24"/>
              </w:rPr>
              <w:object w:dxaOrig="6077" w:dyaOrig="256" w14:anchorId="691D4355">
                <v:shape id="_x0000_i1040" type="#_x0000_t75" style="width:304.5pt;height:12.75pt" o:ole="">
                  <v:imagedata r:id="rId57" o:title=""/>
                </v:shape>
                <o:OLEObject Type="Embed" ProgID="FXEquation.Equation" ShapeID="_x0000_i1040" DrawAspect="Content" ObjectID="_1557221593" r:id="rId58"/>
              </w:object>
            </w:r>
            <w:r w:rsidRPr="00C32524">
              <w:rPr>
                <w:rFonts w:asciiTheme="majorHAnsi" w:hAnsiTheme="majorHAnsi"/>
                <w:position w:val="-8"/>
                <w:sz w:val="24"/>
                <w:szCs w:val="24"/>
              </w:rPr>
              <w:t xml:space="preserve"> </w:t>
            </w:r>
          </w:p>
          <w:p w:rsidR="006A17D2" w:rsidRPr="00C32524" w:rsidRDefault="006A17D2" w:rsidP="006A17D2">
            <w:pPr>
              <w:rPr>
                <w:rFonts w:asciiTheme="majorHAnsi" w:hAnsiTheme="majorHAnsi"/>
                <w:b/>
                <w:position w:val="-8"/>
                <w:sz w:val="24"/>
                <w:szCs w:val="24"/>
              </w:rPr>
            </w:pPr>
            <w:r w:rsidRPr="00C32524">
              <w:rPr>
                <w:rFonts w:asciiTheme="majorHAnsi" w:hAnsiTheme="majorHAnsi"/>
                <w:b/>
                <w:position w:val="-8"/>
                <w:sz w:val="24"/>
                <w:szCs w:val="24"/>
              </w:rPr>
              <w:t>1</w:t>
            </w:r>
            <w:r w:rsidRPr="00C32524">
              <w:rPr>
                <w:rFonts w:asciiTheme="majorHAnsi" w:hAnsiTheme="majorHAnsi"/>
                <w:b/>
                <w:position w:val="-8"/>
                <w:sz w:val="24"/>
                <w:szCs w:val="24"/>
                <w:vertAlign w:val="superscript"/>
              </w:rPr>
              <w:t>st</w:t>
            </w:r>
            <w:r w:rsidRPr="00C32524">
              <w:rPr>
                <w:rFonts w:asciiTheme="majorHAnsi" w:hAnsiTheme="majorHAnsi"/>
                <w:b/>
                <w:position w:val="-8"/>
                <w:sz w:val="24"/>
                <w:szCs w:val="24"/>
              </w:rPr>
              <w:t xml:space="preserve"> Answer</w:t>
            </w:r>
          </w:p>
        </w:tc>
      </w:tr>
      <w:tr w:rsidR="006A17D2" w:rsidTr="00243DA5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A17D2" w:rsidRPr="00FA64D0" w:rsidRDefault="006A17D2" w:rsidP="006A17D2">
            <w:pPr>
              <w:rPr>
                <w:rFonts w:asciiTheme="majorHAnsi" w:hAnsiTheme="majorHAnsi"/>
                <w:position w:val="-36"/>
                <w:sz w:val="24"/>
                <w:szCs w:val="24"/>
              </w:rPr>
            </w:pPr>
            <w:r w:rsidRPr="00FA64D0">
              <w:rPr>
                <w:rFonts w:asciiTheme="majorHAnsi" w:hAnsiTheme="majorHAnsi"/>
                <w:position w:val="-36"/>
                <w:sz w:val="24"/>
                <w:szCs w:val="24"/>
              </w:rPr>
              <w:t xml:space="preserve"> </w:t>
            </w:r>
            <w:r w:rsidRPr="00FA64D0">
              <w:rPr>
                <w:rFonts w:asciiTheme="majorHAnsi" w:hAnsiTheme="majorHAnsi"/>
                <w:color w:val="FF0000"/>
                <w:position w:val="-36"/>
                <w:sz w:val="24"/>
                <w:szCs w:val="24"/>
              </w:rPr>
              <w:object w:dxaOrig="5028" w:dyaOrig="536" w14:anchorId="01575425">
                <v:shape id="_x0000_i1041" type="#_x0000_t75" style="width:251.25pt;height:27pt" o:ole="">
                  <v:imagedata r:id="rId59" o:title=""/>
                </v:shape>
                <o:OLEObject Type="Embed" ProgID="FXEquation.Equation" ShapeID="_x0000_i1041" DrawAspect="Content" ObjectID="_1557221594" r:id="rId60"/>
              </w:object>
            </w:r>
            <w:r w:rsidRPr="00FA64D0">
              <w:rPr>
                <w:rFonts w:asciiTheme="majorHAnsi" w:hAnsiTheme="majorHAnsi"/>
                <w:position w:val="-36"/>
                <w:sz w:val="24"/>
                <w:szCs w:val="24"/>
              </w:rPr>
              <w:t xml:space="preserve">  </w:t>
            </w:r>
          </w:p>
          <w:p w:rsidR="006A17D2" w:rsidRDefault="006A17D2" w:rsidP="006A17D2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</w:p>
        </w:tc>
      </w:tr>
      <w:tr w:rsidR="006A17D2" w:rsidTr="00243DA5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A17D2" w:rsidRDefault="006A17D2" w:rsidP="006A17D2">
            <w:pPr>
              <w:rPr>
                <w:rFonts w:asciiTheme="majorHAnsi" w:hAnsiTheme="majorHAnsi"/>
                <w:position w:val="-36"/>
                <w:sz w:val="24"/>
                <w:szCs w:val="24"/>
              </w:rPr>
            </w:pPr>
            <w:r>
              <w:rPr>
                <w:rFonts w:asciiTheme="majorHAnsi" w:hAnsiTheme="majorHAnsi"/>
                <w:position w:val="-36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position w:val="-36"/>
                <w:sz w:val="24"/>
                <w:szCs w:val="24"/>
              </w:rPr>
              <w:object w:dxaOrig="6058" w:dyaOrig="816" w14:anchorId="3C028AA9">
                <v:shape id="_x0000_i1042" type="#_x0000_t75" style="width:303pt;height:40.5pt" o:ole="">
                  <v:imagedata r:id="rId61" o:title=""/>
                </v:shape>
                <o:OLEObject Type="Embed" ProgID="FXEquation.Equation" ShapeID="_x0000_i1042" DrawAspect="Content" ObjectID="_1557221595" r:id="rId62"/>
              </w:object>
            </w:r>
          </w:p>
          <w:p w:rsidR="006A17D2" w:rsidRPr="00FA64D0" w:rsidRDefault="006A17D2" w:rsidP="006A17D2">
            <w:pPr>
              <w:rPr>
                <w:rFonts w:asciiTheme="majorHAnsi" w:hAnsiTheme="majorHAnsi"/>
                <w:b/>
                <w:position w:val="-36"/>
                <w:sz w:val="24"/>
                <w:szCs w:val="24"/>
              </w:rPr>
            </w:pPr>
            <w:r w:rsidRPr="00FA64D0">
              <w:rPr>
                <w:rFonts w:asciiTheme="majorHAnsi" w:hAnsiTheme="majorHAnsi"/>
                <w:b/>
                <w:position w:val="-36"/>
                <w:sz w:val="24"/>
                <w:szCs w:val="24"/>
              </w:rPr>
              <w:t>4</w:t>
            </w:r>
            <w:r w:rsidRPr="00FA64D0">
              <w:rPr>
                <w:rFonts w:asciiTheme="majorHAnsi" w:hAnsiTheme="majorHAnsi"/>
                <w:b/>
                <w:position w:val="-36"/>
                <w:sz w:val="24"/>
                <w:szCs w:val="24"/>
                <w:vertAlign w:val="superscript"/>
              </w:rPr>
              <w:t>th</w:t>
            </w:r>
            <w:r w:rsidRPr="00FA64D0">
              <w:rPr>
                <w:rFonts w:asciiTheme="majorHAnsi" w:hAnsiTheme="majorHAnsi"/>
                <w:b/>
                <w:position w:val="-36"/>
                <w:sz w:val="24"/>
                <w:szCs w:val="24"/>
              </w:rPr>
              <w:t xml:space="preserve"> Answer </w:t>
            </w:r>
          </w:p>
        </w:tc>
      </w:tr>
      <w:tr w:rsidR="006A17D2" w:rsidTr="00243DA5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A17D2" w:rsidRPr="009C344F" w:rsidRDefault="006A17D2" w:rsidP="006A17D2">
            <w:pPr>
              <w:rPr>
                <w:rFonts w:asciiTheme="majorHAnsi" w:hAnsiTheme="majorHAnsi"/>
                <w:position w:val="-174"/>
                <w:sz w:val="24"/>
                <w:szCs w:val="24"/>
              </w:rPr>
            </w:pPr>
            <w:r>
              <w:rPr>
                <w:rFonts w:asciiTheme="majorHAnsi" w:hAnsiTheme="majorHAnsi"/>
                <w:position w:val="-36"/>
                <w:sz w:val="24"/>
                <w:szCs w:val="24"/>
              </w:rPr>
              <w:t xml:space="preserve"> </w:t>
            </w:r>
            <w:r w:rsidRPr="009C344F">
              <w:rPr>
                <w:rFonts w:asciiTheme="majorHAnsi" w:hAnsiTheme="majorHAnsi"/>
                <w:color w:val="FF0000"/>
                <w:position w:val="-174"/>
                <w:sz w:val="24"/>
                <w:szCs w:val="24"/>
              </w:rPr>
              <w:object w:dxaOrig="3472" w:dyaOrig="1996" w14:anchorId="3175A069">
                <v:shape id="_x0000_i1043" type="#_x0000_t75" style="width:173.25pt;height:99.75pt" o:ole="">
                  <v:imagedata r:id="rId63" o:title=""/>
                </v:shape>
                <o:OLEObject Type="Embed" ProgID="FXEquation.Equation" ShapeID="_x0000_i1043" DrawAspect="Content" ObjectID="_1557221596" r:id="rId64"/>
              </w:object>
            </w:r>
            <w:r w:rsidRPr="009C344F">
              <w:rPr>
                <w:rFonts w:asciiTheme="majorHAnsi" w:hAnsiTheme="majorHAnsi"/>
                <w:position w:val="-174"/>
                <w:sz w:val="24"/>
                <w:szCs w:val="24"/>
              </w:rPr>
              <w:t xml:space="preserve"> </w:t>
            </w:r>
          </w:p>
        </w:tc>
      </w:tr>
    </w:tbl>
    <w:p w:rsidR="00DD6890" w:rsidRDefault="00DD6890" w:rsidP="00DD6890">
      <w:pPr>
        <w:rPr>
          <w:rFonts w:asciiTheme="majorHAnsi" w:hAnsiTheme="majorHAnsi"/>
          <w:sz w:val="24"/>
          <w:szCs w:val="24"/>
        </w:rPr>
        <w:sectPr w:rsidR="00DD6890" w:rsidSect="00951792">
          <w:type w:val="continuous"/>
          <w:pgSz w:w="11906" w:h="16838"/>
          <w:pgMar w:top="1440" w:right="1440" w:bottom="1440" w:left="1440" w:header="708" w:footer="708" w:gutter="0"/>
          <w:cols w:space="709"/>
          <w:titlePg/>
          <w:docGrid w:linePitch="360"/>
        </w:sectPr>
      </w:pPr>
    </w:p>
    <w:p w:rsidR="00DD6890" w:rsidRDefault="00DD6890" w:rsidP="00DD6890">
      <w:pPr>
        <w:rPr>
          <w:rFonts w:asciiTheme="majorHAnsi" w:hAnsiTheme="majorHAnsi"/>
          <w:sz w:val="24"/>
          <w:szCs w:val="24"/>
        </w:rPr>
      </w:pPr>
    </w:p>
    <w:p w:rsidR="00DD6890" w:rsidRDefault="00DD6890" w:rsidP="00DD6890">
      <w:pPr>
        <w:rPr>
          <w:rFonts w:asciiTheme="majorHAnsi" w:hAnsiTheme="majorHAnsi"/>
          <w:sz w:val="24"/>
          <w:szCs w:val="24"/>
        </w:rPr>
        <w:sectPr w:rsidR="00DD6890" w:rsidSect="00A252B0">
          <w:type w:val="continuous"/>
          <w:pgSz w:w="11906" w:h="16838"/>
          <w:pgMar w:top="1440" w:right="1440" w:bottom="1440" w:left="1440" w:header="708" w:footer="708" w:gutter="0"/>
          <w:cols w:num="2" w:space="709"/>
          <w:titlePg/>
          <w:docGrid w:linePitch="360"/>
        </w:sectPr>
      </w:pPr>
    </w:p>
    <w:p w:rsidR="00DD6890" w:rsidRDefault="00DD6890" w:rsidP="00DD6890">
      <w:pPr>
        <w:rPr>
          <w:rFonts w:asciiTheme="majorHAnsi" w:hAnsiTheme="majorHAnsi"/>
          <w:sz w:val="24"/>
          <w:szCs w:val="24"/>
        </w:rPr>
      </w:pPr>
    </w:p>
    <w:p w:rsidR="00DD6890" w:rsidRDefault="00DD6890" w:rsidP="00DD6890">
      <w:pPr>
        <w:rPr>
          <w:rFonts w:asciiTheme="majorHAnsi" w:hAnsiTheme="majorHAnsi"/>
          <w:sz w:val="24"/>
          <w:szCs w:val="24"/>
        </w:rPr>
        <w:sectPr w:rsidR="00DD6890" w:rsidSect="00A252B0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DD6890" w:rsidRDefault="00DD6890" w:rsidP="00DD6890">
      <w:pPr>
        <w:rPr>
          <w:rFonts w:asciiTheme="majorHAnsi" w:hAnsiTheme="majorHAnsi"/>
          <w:sz w:val="24"/>
          <w:szCs w:val="24"/>
        </w:r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419"/>
        <w:gridCol w:w="5243"/>
        <w:gridCol w:w="3545"/>
      </w:tblGrid>
      <w:tr w:rsidR="00DD6890" w:rsidRPr="00325745" w:rsidTr="00951792">
        <w:trPr>
          <w:cantSplit/>
          <w:trHeight w:val="851"/>
        </w:trPr>
        <w:tc>
          <w:tcPr>
            <w:tcW w:w="10207" w:type="dxa"/>
            <w:gridSpan w:val="3"/>
            <w:tcBorders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sdt>
            <w:sdtPr>
              <w:rPr>
                <w:rFonts w:ascii="Baskerville Old Face" w:hAnsi="Baskerville Old Face"/>
                <w:i/>
                <w:sz w:val="52"/>
                <w:szCs w:val="52"/>
              </w:rPr>
              <w:alias w:val="Comments"/>
              <w:tag w:val=""/>
              <w:id w:val="-953861633"/>
              <w:placeholder>
                <w:docPart w:val="A53DD0D9D21E4963A089668B37F5F25A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p w:rsidR="00DD6890" w:rsidRPr="005615AC" w:rsidRDefault="00DD6890" w:rsidP="00951792">
                <w:pPr>
                  <w:pStyle w:val="Header"/>
                  <w:jc w:val="center"/>
                  <w:rPr>
                    <w:rFonts w:ascii="Baskerville Old Face" w:hAnsi="Baskerville Old Face"/>
                    <w:i/>
                    <w:sz w:val="52"/>
                    <w:szCs w:val="52"/>
                  </w:rPr>
                </w:pPr>
                <w:r>
                  <w:rPr>
                    <w:rFonts w:ascii="Baskerville Old Face" w:hAnsi="Baskerville Old Face"/>
                    <w:i/>
                    <w:sz w:val="52"/>
                    <w:szCs w:val="52"/>
                  </w:rPr>
                  <w:t>School Name</w:t>
                </w:r>
              </w:p>
            </w:sdtContent>
          </w:sdt>
          <w:p w:rsidR="00DD6890" w:rsidRPr="00325745" w:rsidRDefault="00DD6890" w:rsidP="00951792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5615AC">
              <w:rPr>
                <w:rFonts w:ascii="Baskerville Old Face" w:hAnsi="Baskerville Old Face"/>
                <w:i/>
                <w:sz w:val="52"/>
                <w:szCs w:val="52"/>
              </w:rPr>
              <w:t xml:space="preserve">Mathematics Test </w:t>
            </w:r>
            <w:sdt>
              <w:sdtPr>
                <w:rPr>
                  <w:rFonts w:ascii="Baskerville Old Face" w:hAnsi="Baskerville Old Face"/>
                  <w:i/>
                  <w:sz w:val="52"/>
                  <w:szCs w:val="52"/>
                </w:rPr>
                <w:alias w:val="Status"/>
                <w:tag w:val=""/>
                <w:id w:val="1287786267"/>
                <w:placeholder>
                  <w:docPart w:val="3EDC85C6F7E344C48AE766E5263E7A05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EndPr/>
              <w:sdtContent>
                <w:r w:rsidR="006A1410">
                  <w:rPr>
                    <w:rFonts w:ascii="Baskerville Old Face" w:hAnsi="Baskerville Old Face"/>
                    <w:i/>
                    <w:sz w:val="52"/>
                    <w:szCs w:val="52"/>
                  </w:rPr>
                  <w:t>2017</w:t>
                </w:r>
              </w:sdtContent>
            </w:sdt>
          </w:p>
        </w:tc>
      </w:tr>
      <w:tr w:rsidR="00DD6890" w:rsidRPr="00325745" w:rsidTr="00951792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824817181"/>
            <w:placeholder>
              <w:docPart w:val="127A404815CD47CAB44DA1CDEF2C5B4B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shd w:val="clear" w:color="auto" w:fill="B6DDE8" w:themeFill="accent5" w:themeFillTint="66"/>
                <w:vAlign w:val="center"/>
              </w:tcPr>
              <w:p w:rsidR="00DD6890" w:rsidRPr="00325745" w:rsidRDefault="00DD6890" w:rsidP="00951792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7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-396818929"/>
            <w:placeholder>
              <w:docPart w:val="209035E4067C491395CE1E1E15E163EC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243" w:type="dxa"/>
                <w:tcBorders>
                  <w:right w:val="single" w:sz="4" w:space="0" w:color="auto"/>
                </w:tcBorders>
                <w:shd w:val="clear" w:color="auto" w:fill="B6DDE8" w:themeFill="accent5" w:themeFillTint="66"/>
              </w:tcPr>
              <w:p w:rsidR="00DD6890" w:rsidRPr="005C44C0" w:rsidRDefault="00C74D9D" w:rsidP="00951792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Metric System</w:t>
                </w:r>
              </w:p>
            </w:tc>
          </w:sdtContent>
        </w:sdt>
        <w:tc>
          <w:tcPr>
            <w:tcW w:w="3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15868" w:themeFill="accent5" w:themeFillShade="80"/>
          </w:tcPr>
          <w:p w:rsidR="00DD6890" w:rsidRDefault="00DD6890" w:rsidP="00951792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  <w:p w:rsidR="00DD6890" w:rsidRDefault="00DD6890" w:rsidP="00951792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 xml:space="preserve">Short Answer </w:t>
            </w:r>
          </w:p>
          <w:p w:rsidR="00DD6890" w:rsidRPr="00325745" w:rsidRDefault="00DD6890" w:rsidP="00951792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</w:tbl>
    <w:p w:rsidR="00DD6890" w:rsidRDefault="00DD6890" w:rsidP="00DD6890"/>
    <w:p w:rsidR="00DD6890" w:rsidRPr="00624B16" w:rsidRDefault="00624B16" w:rsidP="00624B16">
      <w:pPr>
        <w:jc w:val="center"/>
        <w:rPr>
          <w:rFonts w:asciiTheme="majorHAnsi" w:hAnsiTheme="majorHAnsi"/>
          <w:sz w:val="24"/>
          <w:szCs w:val="24"/>
        </w:rPr>
      </w:pPr>
      <w:r w:rsidRPr="00C71E16">
        <w:rPr>
          <w:rFonts w:asciiTheme="majorHAnsi" w:hAnsiTheme="majorHAnsi"/>
          <w:sz w:val="48"/>
          <w:szCs w:val="48"/>
        </w:rPr>
        <w:t>ANSWERS</w:t>
      </w:r>
    </w:p>
    <w:tbl>
      <w:tblPr>
        <w:tblStyle w:val="TableGrid"/>
        <w:tblW w:w="10206" w:type="dxa"/>
        <w:tblInd w:w="-459" w:type="dxa"/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134"/>
        <w:gridCol w:w="9072"/>
      </w:tblGrid>
      <w:tr w:rsidR="005C0019" w:rsidTr="00BF6FD8">
        <w:trPr>
          <w:cantSplit/>
        </w:trPr>
        <w:tc>
          <w:tcPr>
            <w:tcW w:w="1134" w:type="dxa"/>
          </w:tcPr>
          <w:p w:rsidR="005C0019" w:rsidRPr="00DD6890" w:rsidRDefault="005C0019" w:rsidP="005C0019">
            <w:pPr>
              <w:jc w:val="center"/>
              <w:rPr>
                <w:rFonts w:asciiTheme="majorHAnsi" w:hAnsiTheme="majorHAnsi"/>
              </w:rPr>
            </w:pPr>
            <w:r w:rsidRPr="00DD6890">
              <w:rPr>
                <w:rFonts w:asciiTheme="majorHAnsi" w:hAnsiTheme="majorHAnsi"/>
              </w:rPr>
              <w:t>Question</w:t>
            </w:r>
          </w:p>
        </w:tc>
        <w:tc>
          <w:tcPr>
            <w:tcW w:w="9072" w:type="dxa"/>
          </w:tcPr>
          <w:p w:rsidR="005C0019" w:rsidRDefault="005C0019" w:rsidP="005C0019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Working and Answer</w:t>
            </w:r>
          </w:p>
        </w:tc>
      </w:tr>
      <w:tr w:rsidR="006A17D2" w:rsidTr="00BF6FD8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6A17D2" w:rsidRDefault="006A17D2" w:rsidP="006A17D2">
            <w:pPr>
              <w:rPr>
                <w:rFonts w:asciiTheme="majorHAnsi" w:hAnsiTheme="majorHAnsi"/>
                <w:position w:val="-30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8B3380">
              <w:rPr>
                <w:rFonts w:asciiTheme="majorHAnsi" w:hAnsiTheme="majorHAnsi"/>
                <w:color w:val="FF0000"/>
                <w:position w:val="-30"/>
                <w:sz w:val="24"/>
                <w:szCs w:val="24"/>
              </w:rPr>
              <w:object w:dxaOrig="4248" w:dyaOrig="472" w14:anchorId="0C6C43C7">
                <v:shape id="_x0000_i1044" type="#_x0000_t75" style="width:212.25pt;height:24pt" o:ole="">
                  <v:imagedata r:id="rId65" o:title=""/>
                </v:shape>
                <o:OLEObject Type="Embed" ProgID="FXEquation.Equation" ShapeID="_x0000_i1044" DrawAspect="Content" ObjectID="_1557221597" r:id="rId66"/>
              </w:object>
            </w:r>
            <w:r w:rsidRPr="008B3380">
              <w:rPr>
                <w:rFonts w:asciiTheme="majorHAnsi" w:hAnsiTheme="majorHAnsi"/>
                <w:position w:val="-30"/>
                <w:sz w:val="24"/>
                <w:szCs w:val="24"/>
              </w:rPr>
              <w:t xml:space="preserve"> </w:t>
            </w:r>
          </w:p>
          <w:p w:rsidR="006A17D2" w:rsidRPr="008B3380" w:rsidRDefault="006A17D2" w:rsidP="006A17D2">
            <w:pPr>
              <w:rPr>
                <w:rFonts w:asciiTheme="majorHAnsi" w:hAnsiTheme="majorHAnsi"/>
                <w:b/>
                <w:position w:val="-30"/>
                <w:sz w:val="24"/>
                <w:szCs w:val="24"/>
              </w:rPr>
            </w:pPr>
            <w:r w:rsidRPr="008B3380">
              <w:rPr>
                <w:rFonts w:asciiTheme="majorHAnsi" w:hAnsiTheme="majorHAnsi"/>
                <w:b/>
                <w:position w:val="-30"/>
                <w:sz w:val="24"/>
                <w:szCs w:val="24"/>
              </w:rPr>
              <w:t>4</w:t>
            </w:r>
            <w:r w:rsidRPr="008B3380">
              <w:rPr>
                <w:rFonts w:asciiTheme="majorHAnsi" w:hAnsiTheme="majorHAnsi"/>
                <w:b/>
                <w:position w:val="-30"/>
                <w:sz w:val="24"/>
                <w:szCs w:val="24"/>
                <w:vertAlign w:val="superscript"/>
              </w:rPr>
              <w:t>th</w:t>
            </w:r>
            <w:r w:rsidRPr="008B3380">
              <w:rPr>
                <w:rFonts w:asciiTheme="majorHAnsi" w:hAnsiTheme="majorHAnsi"/>
                <w:b/>
                <w:position w:val="-30"/>
                <w:sz w:val="24"/>
                <w:szCs w:val="24"/>
              </w:rPr>
              <w:t xml:space="preserve"> Answer  </w:t>
            </w:r>
          </w:p>
        </w:tc>
      </w:tr>
      <w:tr w:rsidR="006A17D2" w:rsidTr="00BF6FD8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6A17D2" w:rsidRDefault="006A17D2" w:rsidP="006A17D2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Tonnes would be appropriate, but the first two would not as they are smaller units, and mega tonnes are millions of tonnes, so would be too big a unit.</w:t>
            </w:r>
          </w:p>
          <w:p w:rsidR="006A17D2" w:rsidRPr="008B3380" w:rsidRDefault="006A17D2" w:rsidP="006A17D2">
            <w:pPr>
              <w:rPr>
                <w:rFonts w:asciiTheme="majorHAnsi" w:hAnsiTheme="majorHAnsi"/>
                <w:b/>
                <w:sz w:val="24"/>
                <w:szCs w:val="24"/>
              </w:rPr>
            </w:pPr>
            <w:r w:rsidRPr="008B3380">
              <w:rPr>
                <w:rFonts w:asciiTheme="majorHAnsi" w:hAnsiTheme="majorHAnsi"/>
                <w:b/>
                <w:sz w:val="24"/>
                <w:szCs w:val="24"/>
              </w:rPr>
              <w:t>3</w:t>
            </w:r>
            <w:r w:rsidRPr="008B3380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rd</w:t>
            </w:r>
            <w:r w:rsidRPr="008B3380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6A17D2" w:rsidTr="00BF6FD8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6A17D2" w:rsidRPr="008B3380" w:rsidRDefault="006A17D2" w:rsidP="006A17D2">
            <w:pPr>
              <w:pStyle w:val="ListParagraph"/>
              <w:numPr>
                <w:ilvl w:val="1"/>
                <w:numId w:val="9"/>
              </w:numPr>
              <w:ind w:left="735" w:hanging="375"/>
              <w:rPr>
                <w:rFonts w:asciiTheme="majorHAnsi" w:hAnsiTheme="majorHAnsi"/>
                <w:sz w:val="24"/>
                <w:szCs w:val="24"/>
              </w:rPr>
            </w:pPr>
            <w:r w:rsidRPr="008B3380">
              <w:rPr>
                <w:rFonts w:asciiTheme="majorHAnsi" w:hAnsiTheme="majorHAnsi"/>
                <w:sz w:val="24"/>
                <w:szCs w:val="24"/>
              </w:rPr>
              <w:t>L = 3500 ml.</w:t>
            </w:r>
          </w:p>
          <w:p w:rsidR="006A17D2" w:rsidRDefault="006A17D2" w:rsidP="006A17D2">
            <w:pPr>
              <w:ind w:left="360"/>
              <w:rPr>
                <w:rFonts w:asciiTheme="majorHAnsi" w:hAnsiTheme="majorHAnsi"/>
                <w:sz w:val="24"/>
                <w:szCs w:val="24"/>
              </w:rPr>
            </w:pPr>
            <w:r w:rsidRPr="007D0752">
              <w:rPr>
                <w:rFonts w:asciiTheme="majorHAnsi" w:hAnsiTheme="majorHAnsi"/>
                <w:color w:val="FF0000"/>
                <w:position w:val="-8"/>
                <w:sz w:val="24"/>
                <w:szCs w:val="24"/>
              </w:rPr>
              <w:object w:dxaOrig="3667" w:dyaOrig="256" w14:anchorId="0F337ACB">
                <v:shape id="_x0000_i1045" type="#_x0000_t75" style="width:183.75pt;height:12.75pt" o:ole="">
                  <v:imagedata r:id="rId67" o:title=""/>
                </v:shape>
                <o:OLEObject Type="Embed" ProgID="FXEquation.Equation" ShapeID="_x0000_i1045" DrawAspect="Content" ObjectID="_1557221598" r:id="rId68"/>
              </w:object>
            </w: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</w:p>
          <w:p w:rsidR="006A17D2" w:rsidRPr="007D0752" w:rsidRDefault="006A17D2" w:rsidP="006A17D2">
            <w:pPr>
              <w:rPr>
                <w:rFonts w:asciiTheme="majorHAnsi" w:hAnsiTheme="majorHAnsi"/>
                <w:b/>
                <w:sz w:val="24"/>
                <w:szCs w:val="24"/>
              </w:rPr>
            </w:pPr>
            <w:r w:rsidRPr="007D0752">
              <w:rPr>
                <w:rFonts w:asciiTheme="majorHAnsi" w:hAnsiTheme="majorHAnsi"/>
                <w:b/>
                <w:sz w:val="24"/>
                <w:szCs w:val="24"/>
              </w:rPr>
              <w:t>1</w:t>
            </w:r>
            <w:r w:rsidRPr="007D0752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st</w:t>
            </w:r>
            <w:r w:rsidRPr="007D0752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6A17D2" w:rsidTr="00BF6FD8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6A17D2" w:rsidRPr="007D0752" w:rsidRDefault="006A17D2" w:rsidP="006A17D2">
            <w:pPr>
              <w:rPr>
                <w:rFonts w:asciiTheme="majorHAnsi" w:hAnsiTheme="majorHAnsi"/>
                <w:position w:val="-60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7D0752">
              <w:rPr>
                <w:rFonts w:asciiTheme="majorHAnsi" w:hAnsiTheme="majorHAnsi"/>
                <w:color w:val="FF0000"/>
                <w:position w:val="-60"/>
                <w:sz w:val="24"/>
                <w:szCs w:val="24"/>
              </w:rPr>
              <w:object w:dxaOrig="3738" w:dyaOrig="776" w14:anchorId="03AD5C8E">
                <v:shape id="_x0000_i1046" type="#_x0000_t75" style="width:187.5pt;height:39pt" o:ole="">
                  <v:imagedata r:id="rId69" o:title=""/>
                </v:shape>
                <o:OLEObject Type="Embed" ProgID="FXEquation.Equation" ShapeID="_x0000_i1046" DrawAspect="Content" ObjectID="_1557221599" r:id="rId70"/>
              </w:object>
            </w:r>
            <w:r w:rsidRPr="007D0752">
              <w:rPr>
                <w:rFonts w:asciiTheme="majorHAnsi" w:hAnsiTheme="majorHAnsi"/>
                <w:position w:val="-60"/>
                <w:sz w:val="24"/>
                <w:szCs w:val="24"/>
              </w:rPr>
              <w:t xml:space="preserve"> </w:t>
            </w:r>
          </w:p>
        </w:tc>
      </w:tr>
      <w:tr w:rsidR="006A17D2" w:rsidTr="00BF6FD8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6A17D2" w:rsidRDefault="006A17D2" w:rsidP="006A17D2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A</w:t>
            </w:r>
            <w:r w:rsidRPr="007D0752">
              <w:rPr>
                <w:rFonts w:asciiTheme="majorHAnsi" w:hAnsiTheme="majorHAnsi"/>
                <w:sz w:val="24"/>
                <w:szCs w:val="24"/>
              </w:rPr>
              <w:t xml:space="preserve"> quarter to eight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=</w:t>
            </w:r>
            <w:r w:rsidRPr="007D0752">
              <w:rPr>
                <w:rFonts w:asciiTheme="majorHAnsi" w:hAnsiTheme="majorHAnsi"/>
                <w:sz w:val="24"/>
                <w:szCs w:val="24"/>
              </w:rPr>
              <w:t xml:space="preserve"> 7:45</w:t>
            </w:r>
          </w:p>
          <w:p w:rsidR="006A17D2" w:rsidRDefault="006A17D2" w:rsidP="006A17D2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In the evening this is written as 7:45 +12:00</w:t>
            </w:r>
          </w:p>
          <w:p w:rsidR="006A17D2" w:rsidRDefault="006A17D2" w:rsidP="006A17D2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                           Time is         19:45</w:t>
            </w:r>
          </w:p>
          <w:p w:rsidR="006A17D2" w:rsidRPr="007D0752" w:rsidRDefault="006A17D2" w:rsidP="006A17D2">
            <w:pPr>
              <w:rPr>
                <w:rFonts w:asciiTheme="majorHAnsi" w:hAnsiTheme="majorHAnsi"/>
                <w:b/>
                <w:sz w:val="24"/>
                <w:szCs w:val="24"/>
              </w:rPr>
            </w:pPr>
            <w:r w:rsidRPr="007D0752">
              <w:rPr>
                <w:rFonts w:asciiTheme="majorHAnsi" w:hAnsiTheme="majorHAnsi"/>
                <w:b/>
                <w:sz w:val="24"/>
                <w:szCs w:val="24"/>
              </w:rPr>
              <w:t>3</w:t>
            </w:r>
            <w:r w:rsidRPr="007D0752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rd</w:t>
            </w:r>
            <w:r w:rsidRPr="007D0752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6A17D2" w:rsidTr="00BF6FD8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6A17D2" w:rsidRDefault="006A17D2" w:rsidP="006A17D2">
            <w:pPr>
              <w:rPr>
                <w:rFonts w:asciiTheme="majorHAnsi" w:hAnsiTheme="majorHAnsi"/>
                <w:color w:val="FF0000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color w:val="FF0000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color w:val="FF0000"/>
                <w:sz w:val="24"/>
                <w:szCs w:val="24"/>
              </w:rPr>
              <w:object w:dxaOrig="3244" w:dyaOrig="816" w14:anchorId="614FE99D">
                <v:shape id="_x0000_i1047" type="#_x0000_t75" style="width:162pt;height:40.5pt" o:ole="">
                  <v:imagedata r:id="rId71" o:title=""/>
                </v:shape>
                <o:OLEObject Type="Embed" ProgID="FXEquation.Equation" ShapeID="_x0000_i1047" DrawAspect="Content" ObjectID="_1557221600" r:id="rId72"/>
              </w:object>
            </w:r>
            <w:r>
              <w:rPr>
                <w:rFonts w:asciiTheme="majorHAnsi" w:hAnsiTheme="majorHAnsi"/>
                <w:color w:val="FF0000"/>
                <w:sz w:val="24"/>
                <w:szCs w:val="24"/>
              </w:rPr>
              <w:t xml:space="preserve"> </w:t>
            </w:r>
          </w:p>
          <w:p w:rsidR="006A17D2" w:rsidRPr="00BE3976" w:rsidRDefault="006A17D2" w:rsidP="006A17D2">
            <w:pPr>
              <w:rPr>
                <w:rFonts w:asciiTheme="majorHAnsi" w:hAnsiTheme="majorHAnsi"/>
                <w:b/>
                <w:position w:val="-6"/>
                <w:sz w:val="24"/>
                <w:szCs w:val="24"/>
              </w:rPr>
            </w:pPr>
            <w:r w:rsidRPr="00BE3976">
              <w:rPr>
                <w:rFonts w:asciiTheme="majorHAnsi" w:hAnsiTheme="majorHAnsi"/>
                <w:b/>
                <w:sz w:val="24"/>
                <w:szCs w:val="24"/>
              </w:rPr>
              <w:t>4</w:t>
            </w:r>
            <w:r w:rsidRPr="00BE3976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th</w:t>
            </w:r>
            <w:r w:rsidRPr="00BE3976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6A17D2" w:rsidTr="00BF6FD8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6A17D2" w:rsidRPr="00375C46" w:rsidRDefault="006A17D2" w:rsidP="006A17D2">
            <w:pPr>
              <w:rPr>
                <w:rFonts w:asciiTheme="majorHAnsi" w:hAnsiTheme="majorHAnsi"/>
                <w:position w:val="-6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375C46">
              <w:rPr>
                <w:rFonts w:asciiTheme="majorHAnsi" w:hAnsiTheme="majorHAnsi"/>
                <w:color w:val="FF0000"/>
                <w:position w:val="-6"/>
                <w:sz w:val="24"/>
                <w:szCs w:val="24"/>
              </w:rPr>
              <w:object w:dxaOrig="4192" w:dyaOrig="256" w14:anchorId="5829739C">
                <v:shape id="_x0000_i1048" type="#_x0000_t75" style="width:210pt;height:12.75pt" o:ole="">
                  <v:imagedata r:id="rId73" o:title=""/>
                </v:shape>
                <o:OLEObject Type="Embed" ProgID="FXEquation.Equation" ShapeID="_x0000_i1048" DrawAspect="Content" ObjectID="_1557221601" r:id="rId74"/>
              </w:object>
            </w:r>
            <w:r w:rsidRPr="00375C46">
              <w:rPr>
                <w:rFonts w:asciiTheme="majorHAnsi" w:hAnsiTheme="majorHAnsi"/>
                <w:position w:val="-6"/>
                <w:sz w:val="24"/>
                <w:szCs w:val="24"/>
              </w:rPr>
              <w:t xml:space="preserve"> </w:t>
            </w:r>
          </w:p>
        </w:tc>
      </w:tr>
      <w:tr w:rsidR="006A17D2" w:rsidTr="00BF6FD8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6A17D2" w:rsidRPr="00C3643C" w:rsidRDefault="006A17D2" w:rsidP="006A17D2">
            <w:pPr>
              <w:rPr>
                <w:rFonts w:asciiTheme="majorHAnsi" w:hAnsiTheme="majorHAnsi"/>
                <w:position w:val="-60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 </w:t>
            </w:r>
            <w:r w:rsidRPr="00C3643C">
              <w:rPr>
                <w:rFonts w:asciiTheme="majorHAnsi" w:hAnsiTheme="majorHAnsi"/>
                <w:color w:val="FF0000"/>
                <w:position w:val="-60"/>
                <w:sz w:val="24"/>
                <w:szCs w:val="24"/>
              </w:rPr>
              <w:object w:dxaOrig="4383" w:dyaOrig="778" w14:anchorId="7BD59C87">
                <v:shape id="_x0000_i1049" type="#_x0000_t75" style="width:219pt;height:39pt" o:ole="">
                  <v:imagedata r:id="rId75" o:title=""/>
                </v:shape>
                <o:OLEObject Type="Embed" ProgID="FXEquation.Equation" ShapeID="_x0000_i1049" DrawAspect="Content" ObjectID="_1557221602" r:id="rId76"/>
              </w:object>
            </w:r>
          </w:p>
        </w:tc>
      </w:tr>
      <w:tr w:rsidR="006A17D2" w:rsidTr="00BF6FD8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6A17D2" w:rsidRDefault="006A17D2" w:rsidP="006A17D2">
            <w:pPr>
              <w:rPr>
                <w:rFonts w:asciiTheme="majorHAnsi" w:hAnsiTheme="majorHAnsi"/>
                <w:position w:val="-88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375C46">
              <w:rPr>
                <w:rFonts w:asciiTheme="majorHAnsi" w:hAnsiTheme="majorHAnsi"/>
                <w:color w:val="FF0000"/>
                <w:position w:val="-88"/>
                <w:sz w:val="24"/>
                <w:szCs w:val="24"/>
              </w:rPr>
              <w:object w:dxaOrig="2988" w:dyaOrig="816" w14:anchorId="37EAEC57">
                <v:shape id="_x0000_i1050" type="#_x0000_t75" style="width:149.25pt;height:40.5pt" o:ole="">
                  <v:imagedata r:id="rId77" o:title=""/>
                </v:shape>
                <o:OLEObject Type="Embed" ProgID="FXEquation.Equation" ShapeID="_x0000_i1050" DrawAspect="Content" ObjectID="_1557221603" r:id="rId78"/>
              </w:object>
            </w:r>
            <w:r w:rsidRPr="00375C46">
              <w:rPr>
                <w:rFonts w:asciiTheme="majorHAnsi" w:hAnsiTheme="majorHAnsi"/>
                <w:position w:val="-88"/>
                <w:sz w:val="24"/>
                <w:szCs w:val="24"/>
              </w:rPr>
              <w:t xml:space="preserve"> </w:t>
            </w:r>
          </w:p>
          <w:p w:rsidR="006A17D2" w:rsidRPr="008C302F" w:rsidRDefault="006A17D2" w:rsidP="006A17D2">
            <w:pPr>
              <w:rPr>
                <w:rFonts w:asciiTheme="majorHAnsi" w:hAnsiTheme="majorHAnsi"/>
                <w:b/>
                <w:sz w:val="24"/>
                <w:szCs w:val="24"/>
              </w:rPr>
            </w:pPr>
            <w:r w:rsidRPr="008C302F">
              <w:rPr>
                <w:rFonts w:asciiTheme="majorHAnsi" w:hAnsiTheme="majorHAnsi"/>
                <w:b/>
                <w:sz w:val="24"/>
                <w:szCs w:val="24"/>
              </w:rPr>
              <w:t>2</w:t>
            </w:r>
            <w:r w:rsidRPr="008C302F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nd</w:t>
            </w:r>
            <w:r w:rsidRPr="008C302F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6A17D2" w:rsidTr="00BF6FD8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6A17D2" w:rsidRPr="00065BAD" w:rsidRDefault="006A17D2" w:rsidP="006A17D2">
            <w:pPr>
              <w:rPr>
                <w:rFonts w:asciiTheme="majorHAnsi" w:hAnsiTheme="majorHAnsi"/>
                <w:sz w:val="4"/>
                <w:szCs w:val="4"/>
              </w:rPr>
            </w:pPr>
          </w:p>
          <w:p w:rsidR="006A17D2" w:rsidRDefault="006A17D2" w:rsidP="006A17D2">
            <w:pPr>
              <w:rPr>
                <w:rFonts w:asciiTheme="majorHAnsi" w:hAnsiTheme="majorHAnsi"/>
                <w:sz w:val="24"/>
                <w:szCs w:val="24"/>
              </w:rPr>
            </w:pPr>
            <w:r w:rsidRPr="00E47C31">
              <w:rPr>
                <w:rFonts w:asciiTheme="majorHAnsi" w:hAnsiTheme="majorHAnsi"/>
                <w:color w:val="FF0000"/>
                <w:position w:val="-116"/>
                <w:sz w:val="24"/>
                <w:szCs w:val="24"/>
              </w:rPr>
              <w:object w:dxaOrig="4637" w:dyaOrig="1058" w14:anchorId="65922C06">
                <v:shape id="_x0000_i1051" type="#_x0000_t75" style="width:232.5pt;height:53.25pt" o:ole="">
                  <v:imagedata r:id="rId79" o:title=""/>
                </v:shape>
                <o:OLEObject Type="Embed" ProgID="FXEquation.Equation" ShapeID="_x0000_i1051" DrawAspect="Content" ObjectID="_1557221604" r:id="rId80"/>
              </w:object>
            </w:r>
          </w:p>
        </w:tc>
      </w:tr>
      <w:tr w:rsidR="006A17D2" w:rsidTr="00BF6FD8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6A17D2" w:rsidRDefault="006A17D2" w:rsidP="006A17D2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sz w:val="24"/>
                <w:szCs w:val="24"/>
              </w:rPr>
              <w:object w:dxaOrig="6258" w:dyaOrig="876" w14:anchorId="4E1B17F5">
                <v:shape id="_x0000_i1052" type="#_x0000_t75" style="width:312.75pt;height:44.25pt" o:ole="">
                  <v:imagedata r:id="rId81" o:title=""/>
                </v:shape>
                <o:OLEObject Type="Embed" ProgID="FXEquation.Equation" ShapeID="_x0000_i1052" DrawAspect="Content" ObjectID="_1557221605" r:id="rId82"/>
              </w:object>
            </w:r>
          </w:p>
          <w:p w:rsidR="006A17D2" w:rsidRPr="00212516" w:rsidRDefault="006A17D2" w:rsidP="006A17D2">
            <w:pPr>
              <w:rPr>
                <w:rFonts w:asciiTheme="majorHAnsi" w:hAnsiTheme="majorHAnsi"/>
                <w:b/>
                <w:sz w:val="24"/>
                <w:szCs w:val="24"/>
              </w:rPr>
            </w:pPr>
            <w:r w:rsidRPr="00212516">
              <w:rPr>
                <w:rFonts w:asciiTheme="majorHAnsi" w:hAnsiTheme="majorHAnsi"/>
                <w:b/>
                <w:sz w:val="24"/>
                <w:szCs w:val="24"/>
              </w:rPr>
              <w:t>3</w:t>
            </w:r>
            <w:r w:rsidRPr="00212516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rd</w:t>
            </w:r>
            <w:r w:rsidRPr="00212516">
              <w:rPr>
                <w:rFonts w:asciiTheme="majorHAnsi" w:hAnsiTheme="majorHAnsi"/>
                <w:b/>
                <w:sz w:val="24"/>
                <w:szCs w:val="24"/>
              </w:rPr>
              <w:t xml:space="preserve"> Answer </w:t>
            </w:r>
          </w:p>
        </w:tc>
      </w:tr>
      <w:tr w:rsidR="006A17D2" w:rsidTr="00BF6FD8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6A17D2" w:rsidRPr="00C3643C" w:rsidRDefault="006A17D2" w:rsidP="006A17D2">
            <w:pPr>
              <w:tabs>
                <w:tab w:val="left" w:pos="5262"/>
              </w:tabs>
              <w:rPr>
                <w:rFonts w:asciiTheme="majorHAnsi" w:hAnsiTheme="majorHAnsi"/>
                <w:sz w:val="24"/>
                <w:szCs w:val="24"/>
              </w:rPr>
            </w:pPr>
            <w:r w:rsidRPr="00C3643C">
              <w:rPr>
                <w:rFonts w:asciiTheme="majorHAnsi" w:hAnsiTheme="majorHAnsi"/>
                <w:color w:val="FF0000"/>
                <w:sz w:val="24"/>
                <w:szCs w:val="24"/>
              </w:rPr>
              <w:object w:dxaOrig="4732" w:dyaOrig="816" w14:anchorId="37C0A11B">
                <v:shape id="_x0000_i1053" type="#_x0000_t75" style="width:236.25pt;height:40.5pt" o:ole="">
                  <v:imagedata r:id="rId83" o:title=""/>
                </v:shape>
                <o:OLEObject Type="Embed" ProgID="FXEquation.Equation" ShapeID="_x0000_i1053" DrawAspect="Content" ObjectID="_1557221606" r:id="rId84"/>
              </w:object>
            </w:r>
            <w:r w:rsidRPr="00C3643C">
              <w:rPr>
                <w:rFonts w:asciiTheme="majorHAnsi" w:hAnsiTheme="majorHAnsi"/>
                <w:color w:val="FF0000"/>
                <w:sz w:val="24"/>
                <w:szCs w:val="24"/>
              </w:rPr>
              <w:tab/>
            </w:r>
          </w:p>
        </w:tc>
      </w:tr>
      <w:tr w:rsidR="006A17D2" w:rsidTr="00BF6FD8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6A17D2" w:rsidRDefault="006A17D2" w:rsidP="006A17D2">
            <w:r>
              <w:rPr>
                <w:rFonts w:asciiTheme="majorHAnsi" w:hAnsiTheme="majorHAnsi"/>
                <w:sz w:val="24"/>
                <w:szCs w:val="24"/>
              </w:rPr>
              <w:t>One week after the</w:t>
            </w:r>
            <w:r>
              <w:t xml:space="preserve"> 15</w:t>
            </w:r>
            <w:r w:rsidRPr="00223997">
              <w:rPr>
                <w:vertAlign w:val="superscript"/>
              </w:rPr>
              <w:t>th</w:t>
            </w:r>
            <w:r>
              <w:t xml:space="preserve"> March is 22</w:t>
            </w:r>
            <w:r w:rsidRPr="00B13E1B">
              <w:rPr>
                <w:vertAlign w:val="superscript"/>
              </w:rPr>
              <w:t>nd</w:t>
            </w:r>
            <w:r>
              <w:t xml:space="preserve"> March.</w:t>
            </w:r>
          </w:p>
          <w:p w:rsidR="006A17D2" w:rsidRDefault="006A17D2" w:rsidP="006A17D2">
            <w:r>
              <w:rPr>
                <w:rFonts w:asciiTheme="majorHAnsi" w:hAnsiTheme="majorHAnsi"/>
                <w:sz w:val="24"/>
                <w:szCs w:val="24"/>
              </w:rPr>
              <w:t>Two weeks after the</w:t>
            </w:r>
            <w:r>
              <w:t xml:space="preserve"> 15</w:t>
            </w:r>
            <w:r w:rsidRPr="00223997">
              <w:rPr>
                <w:vertAlign w:val="superscript"/>
              </w:rPr>
              <w:t>th</w:t>
            </w:r>
            <w:r>
              <w:t xml:space="preserve"> March is 29</w:t>
            </w:r>
            <w:r>
              <w:rPr>
                <w:vertAlign w:val="superscript"/>
              </w:rPr>
              <w:t>th</w:t>
            </w:r>
            <w:r>
              <w:t xml:space="preserve"> March.</w:t>
            </w:r>
          </w:p>
          <w:p w:rsidR="006A17D2" w:rsidRDefault="006A17D2" w:rsidP="006A17D2">
            <w:r>
              <w:rPr>
                <w:rFonts w:asciiTheme="majorHAnsi" w:hAnsiTheme="majorHAnsi"/>
                <w:sz w:val="24"/>
                <w:szCs w:val="24"/>
              </w:rPr>
              <w:t>Two weeks and 2 days after the</w:t>
            </w:r>
            <w:r>
              <w:t xml:space="preserve"> 15</w:t>
            </w:r>
            <w:r w:rsidRPr="00223997">
              <w:rPr>
                <w:vertAlign w:val="superscript"/>
              </w:rPr>
              <w:t>th</w:t>
            </w:r>
            <w:r>
              <w:t xml:space="preserve"> March is 31</w:t>
            </w:r>
            <w:r>
              <w:rPr>
                <w:vertAlign w:val="superscript"/>
              </w:rPr>
              <w:t>st</w:t>
            </w:r>
            <w:r>
              <w:t xml:space="preserve"> March.</w:t>
            </w:r>
          </w:p>
          <w:p w:rsidR="006A17D2" w:rsidRDefault="006A17D2" w:rsidP="006A17D2">
            <w:r>
              <w:rPr>
                <w:rFonts w:asciiTheme="majorHAnsi" w:hAnsiTheme="majorHAnsi"/>
                <w:sz w:val="24"/>
                <w:szCs w:val="24"/>
              </w:rPr>
              <w:t>Three weeks after the</w:t>
            </w:r>
            <w:r>
              <w:t xml:space="preserve"> 15</w:t>
            </w:r>
            <w:r w:rsidRPr="00223997">
              <w:rPr>
                <w:vertAlign w:val="superscript"/>
              </w:rPr>
              <w:t>th</w:t>
            </w:r>
            <w:r>
              <w:t xml:space="preserve"> March is 5</w:t>
            </w:r>
            <w:r>
              <w:rPr>
                <w:vertAlign w:val="superscript"/>
              </w:rPr>
              <w:t>th</w:t>
            </w:r>
            <w:r>
              <w:t xml:space="preserve"> April.</w:t>
            </w:r>
          </w:p>
          <w:p w:rsidR="006A17D2" w:rsidRPr="009B6B58" w:rsidRDefault="006A17D2" w:rsidP="006A17D2">
            <w:pPr>
              <w:rPr>
                <w:rFonts w:asciiTheme="majorHAnsi" w:hAnsiTheme="majorHAnsi"/>
                <w:b/>
                <w:sz w:val="24"/>
                <w:szCs w:val="24"/>
              </w:rPr>
            </w:pPr>
            <w:r w:rsidRPr="009B6B58">
              <w:rPr>
                <w:rFonts w:asciiTheme="majorHAnsi" w:hAnsiTheme="majorHAnsi"/>
                <w:b/>
                <w:sz w:val="24"/>
                <w:szCs w:val="24"/>
              </w:rPr>
              <w:t>2</w:t>
            </w:r>
            <w:r w:rsidRPr="009B6B58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nd</w:t>
            </w:r>
            <w:r w:rsidRPr="009B6B58">
              <w:rPr>
                <w:rFonts w:asciiTheme="majorHAnsi" w:hAnsiTheme="majorHAnsi"/>
                <w:b/>
                <w:sz w:val="24"/>
                <w:szCs w:val="24"/>
              </w:rPr>
              <w:t xml:space="preserve"> Answer                   </w:t>
            </w:r>
          </w:p>
        </w:tc>
      </w:tr>
      <w:tr w:rsidR="006A17D2" w:rsidTr="00BF6FD8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6A17D2" w:rsidRDefault="006A17D2" w:rsidP="006A17D2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6:30 to 8:30 is 2 hours, so 6:30 to 8:27 is 2 hours less 3 minutes.</w:t>
            </w:r>
          </w:p>
          <w:p w:rsidR="006A17D2" w:rsidRDefault="006A17D2" w:rsidP="006A17D2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i.e.   </w:t>
            </w:r>
            <w:r w:rsidRPr="009B6B58">
              <w:rPr>
                <w:rFonts w:asciiTheme="majorHAnsi" w:hAnsiTheme="majorHAnsi"/>
                <w:b/>
                <w:sz w:val="24"/>
                <w:szCs w:val="24"/>
              </w:rPr>
              <w:t xml:space="preserve"> 1 hour and 57 minutes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</w:p>
        </w:tc>
      </w:tr>
      <w:tr w:rsidR="006A17D2" w:rsidTr="00BF6FD8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6A17D2" w:rsidRDefault="006A17D2" w:rsidP="006A17D2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6:45 to 8:30 is 1 hour and 45 min, </w:t>
            </w:r>
          </w:p>
          <w:p w:rsidR="006A17D2" w:rsidRDefault="006A17D2" w:rsidP="006A17D2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so 6:45 to 8:29 is 1 hour and 45 min less 1 minute.</w:t>
            </w:r>
          </w:p>
          <w:p w:rsidR="006A17D2" w:rsidRDefault="006A17D2" w:rsidP="006A17D2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i.e.    1 hour and 44 minutes</w:t>
            </w:r>
          </w:p>
          <w:p w:rsidR="006A17D2" w:rsidRDefault="006A17D2" w:rsidP="006A17D2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Difference = 1:57 – 1:44 = </w:t>
            </w:r>
            <w:r w:rsidRPr="009B6B58">
              <w:rPr>
                <w:rFonts w:asciiTheme="majorHAnsi" w:hAnsiTheme="majorHAnsi"/>
                <w:b/>
                <w:sz w:val="24"/>
                <w:szCs w:val="24"/>
              </w:rPr>
              <w:t>13 minutes less</w:t>
            </w:r>
          </w:p>
        </w:tc>
      </w:tr>
      <w:tr w:rsidR="006A17D2" w:rsidTr="00BF6FD8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6A17D2" w:rsidRDefault="006A17D2" w:rsidP="006A17D2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Ferries arriving at Masons Marina before 9:00 are at 8:57 and 8:59</w:t>
            </w:r>
          </w:p>
          <w:p w:rsidR="006A17D2" w:rsidRDefault="006A17D2" w:rsidP="006A17D2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Only the 8:57 arrival stops at Swift Bay.</w:t>
            </w:r>
          </w:p>
          <w:p w:rsidR="006A17D2" w:rsidRDefault="006A17D2" w:rsidP="006A17D2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It leaves there at </w:t>
            </w:r>
            <w:r w:rsidRPr="007D52C2">
              <w:rPr>
                <w:rFonts w:asciiTheme="majorHAnsi" w:hAnsiTheme="majorHAnsi"/>
                <w:b/>
                <w:sz w:val="24"/>
                <w:szCs w:val="24"/>
              </w:rPr>
              <w:t>7:28 am</w:t>
            </w:r>
          </w:p>
        </w:tc>
      </w:tr>
      <w:tr w:rsidR="006A17D2" w:rsidTr="00BF6FD8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6A17D2" w:rsidRDefault="006A17D2" w:rsidP="006A17D2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sz w:val="24"/>
                <w:szCs w:val="24"/>
              </w:rPr>
              <w:object w:dxaOrig="6858" w:dyaOrig="2196" w14:anchorId="38A9B02A">
                <v:shape id="_x0000_i1054" type="#_x0000_t75" style="width:343.5pt;height:109.5pt" o:ole="">
                  <v:imagedata r:id="rId85" o:title=""/>
                </v:shape>
                <o:OLEObject Type="Embed" ProgID="FXEquation.Equation" ShapeID="_x0000_i1054" DrawAspect="Content" ObjectID="_1557221607" r:id="rId86"/>
              </w:object>
            </w:r>
          </w:p>
          <w:p w:rsidR="006A17D2" w:rsidRPr="004C51F7" w:rsidRDefault="006A17D2" w:rsidP="006A17D2">
            <w:pPr>
              <w:rPr>
                <w:rFonts w:asciiTheme="majorHAnsi" w:hAnsiTheme="majorHAnsi"/>
                <w:b/>
                <w:sz w:val="24"/>
                <w:szCs w:val="24"/>
              </w:rPr>
            </w:pPr>
            <w:r w:rsidRPr="004C51F7">
              <w:rPr>
                <w:rFonts w:asciiTheme="majorHAnsi" w:hAnsiTheme="majorHAnsi"/>
                <w:b/>
                <w:sz w:val="24"/>
                <w:szCs w:val="24"/>
              </w:rPr>
              <w:t>3</w:t>
            </w:r>
            <w:r w:rsidRPr="004C51F7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rd</w:t>
            </w:r>
            <w:r w:rsidRPr="004C51F7">
              <w:rPr>
                <w:rFonts w:asciiTheme="majorHAnsi" w:hAnsiTheme="majorHAnsi"/>
                <w:b/>
                <w:sz w:val="24"/>
                <w:szCs w:val="24"/>
              </w:rPr>
              <w:t xml:space="preserve"> Answer </w:t>
            </w:r>
          </w:p>
        </w:tc>
      </w:tr>
      <w:tr w:rsidR="006A17D2" w:rsidTr="00BF6FD8">
        <w:trPr>
          <w:cantSplit/>
        </w:trPr>
        <w:tc>
          <w:tcPr>
            <w:tcW w:w="1134" w:type="dxa"/>
          </w:tcPr>
          <w:p w:rsidR="006A17D2" w:rsidRPr="00750A38" w:rsidRDefault="006A17D2" w:rsidP="006A17D2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6A17D2" w:rsidRPr="00AB29A4" w:rsidRDefault="006A17D2" w:rsidP="006A17D2">
            <w:pPr>
              <w:rPr>
                <w:rFonts w:asciiTheme="majorHAnsi" w:hAnsiTheme="majorHAnsi"/>
                <w:position w:val="-152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color w:val="FF0000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color w:val="FF0000"/>
                <w:sz w:val="24"/>
                <w:szCs w:val="24"/>
              </w:rPr>
              <w:object w:dxaOrig="5448" w:dyaOrig="776" w14:anchorId="614094E6">
                <v:shape id="_x0000_i1055" type="#_x0000_t75" style="width:272.25pt;height:39pt" o:ole="">
                  <v:imagedata r:id="rId87" o:title=""/>
                </v:shape>
                <o:OLEObject Type="Embed" ProgID="FXEquation.Equation" ShapeID="_x0000_i1055" DrawAspect="Content" ObjectID="_1557221608" r:id="rId88"/>
              </w:object>
            </w:r>
            <w:r>
              <w:rPr>
                <w:rFonts w:asciiTheme="majorHAnsi" w:hAnsiTheme="majorHAnsi"/>
                <w:color w:val="FF0000"/>
                <w:sz w:val="24"/>
                <w:szCs w:val="24"/>
              </w:rPr>
              <w:t xml:space="preserve"> </w:t>
            </w:r>
          </w:p>
        </w:tc>
      </w:tr>
    </w:tbl>
    <w:p w:rsidR="00DD6890" w:rsidRDefault="00DD6890" w:rsidP="00C74D9D"/>
    <w:p w:rsidR="00C74D9D" w:rsidRDefault="00C74D9D" w:rsidP="00C74D9D"/>
    <w:sectPr w:rsidR="00C74D9D" w:rsidSect="009D24C3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A797C" w:rsidRDefault="00DA797C" w:rsidP="00C868AD">
      <w:r>
        <w:separator/>
      </w:r>
    </w:p>
  </w:endnote>
  <w:endnote w:type="continuationSeparator" w:id="0">
    <w:p w:rsidR="00DA797C" w:rsidRDefault="00DA797C" w:rsidP="00C868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9806078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43DA5" w:rsidRDefault="00243DA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46A4B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243DA5" w:rsidRDefault="00243DA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5461318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43DA5" w:rsidRDefault="00243DA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A797C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243DA5" w:rsidRDefault="00243DA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A797C" w:rsidRDefault="00DA797C" w:rsidP="00C868AD">
      <w:r>
        <w:separator/>
      </w:r>
    </w:p>
  </w:footnote>
  <w:footnote w:type="continuationSeparator" w:id="0">
    <w:p w:rsidR="00DA797C" w:rsidRDefault="00DA797C" w:rsidP="00C868A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43DA5" w:rsidRPr="00C868AD" w:rsidRDefault="00DA797C">
    <w:pPr>
      <w:pStyle w:val="Header"/>
      <w:rPr>
        <w:u w:val="single"/>
      </w:rPr>
    </w:pPr>
    <w:sdt>
      <w:sdtPr>
        <w:rPr>
          <w:u w:val="single"/>
        </w:rPr>
        <w:alias w:val="Comments"/>
        <w:tag w:val=""/>
        <w:id w:val="-1246335922"/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text w:multiLine="1"/>
      </w:sdtPr>
      <w:sdtEndPr/>
      <w:sdtContent>
        <w:r w:rsidR="00243DA5">
          <w:rPr>
            <w:u w:val="single"/>
          </w:rPr>
          <w:t>School Name</w:t>
        </w:r>
      </w:sdtContent>
    </w:sdt>
    <w:r w:rsidR="00243DA5">
      <w:rPr>
        <w:u w:val="single"/>
      </w:rPr>
      <w:t xml:space="preserve">                       Mathematics </w:t>
    </w:r>
    <w:r w:rsidR="00243DA5" w:rsidRPr="00C868AD">
      <w:rPr>
        <w:u w:val="single"/>
      </w:rPr>
      <w:t>Test</w:t>
    </w:r>
    <w:r w:rsidR="00243DA5">
      <w:rPr>
        <w:u w:val="single"/>
      </w:rPr>
      <w:t xml:space="preserve">  -  </w:t>
    </w:r>
    <w:sdt>
      <w:sdtPr>
        <w:rPr>
          <w:u w:val="single"/>
        </w:rPr>
        <w:alias w:val="Title"/>
        <w:tag w:val=""/>
        <w:id w:val="1228187132"/>
        <w:placeholder>
          <w:docPart w:val="E55E75E4F82E4CA9AEBE9811E30FD9F4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243DA5">
          <w:rPr>
            <w:u w:val="single"/>
          </w:rPr>
          <w:t>Metric System</w:t>
        </w:r>
      </w:sdtContent>
    </w:sdt>
    <w:r w:rsidR="00846A4B">
      <w:rPr>
        <w:u w:val="single"/>
      </w:rPr>
      <w:tab/>
    </w:r>
    <w:sdt>
      <w:sdtPr>
        <w:rPr>
          <w:u w:val="single"/>
        </w:rPr>
        <w:alias w:val="Status"/>
        <w:tag w:val=""/>
        <w:id w:val="130143265"/>
        <w:placeholder>
          <w:docPart w:val="E75E85F110F340D190E31C403CD5946C"/>
        </w:placeholder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/>
      <w:sdtContent>
        <w:r w:rsidR="00243DA5">
          <w:rPr>
            <w:u w:val="single"/>
          </w:rPr>
          <w:t>2017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40318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DF1E0E"/>
    <w:multiLevelType w:val="hybridMultilevel"/>
    <w:tmpl w:val="A48E793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0D1B96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DC777B"/>
    <w:multiLevelType w:val="hybridMultilevel"/>
    <w:tmpl w:val="EF1CB580"/>
    <w:lvl w:ilvl="0" w:tplc="8876A414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44245E"/>
    <w:multiLevelType w:val="hybridMultilevel"/>
    <w:tmpl w:val="A48E793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295AD4"/>
    <w:multiLevelType w:val="hybridMultilevel"/>
    <w:tmpl w:val="9784531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A22566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1C2D86"/>
    <w:multiLevelType w:val="hybridMultilevel"/>
    <w:tmpl w:val="9784531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3C764F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A36D28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0008AB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EBA2DE3"/>
    <w:multiLevelType w:val="hybridMultilevel"/>
    <w:tmpl w:val="4FEC9AA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98949E9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E32378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6"/>
  </w:num>
  <w:num w:numId="3">
    <w:abstractNumId w:val="8"/>
  </w:num>
  <w:num w:numId="4">
    <w:abstractNumId w:val="2"/>
  </w:num>
  <w:num w:numId="5">
    <w:abstractNumId w:val="10"/>
  </w:num>
  <w:num w:numId="6">
    <w:abstractNumId w:val="0"/>
  </w:num>
  <w:num w:numId="7">
    <w:abstractNumId w:val="11"/>
  </w:num>
  <w:num w:numId="8">
    <w:abstractNumId w:val="13"/>
  </w:num>
  <w:num w:numId="9">
    <w:abstractNumId w:val="3"/>
  </w:num>
  <w:num w:numId="10">
    <w:abstractNumId w:val="5"/>
  </w:num>
  <w:num w:numId="11">
    <w:abstractNumId w:val="7"/>
  </w:num>
  <w:num w:numId="12">
    <w:abstractNumId w:val="12"/>
  </w:num>
  <w:num w:numId="13">
    <w:abstractNumId w:val="4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123E"/>
    <w:rsid w:val="000176AA"/>
    <w:rsid w:val="000266E5"/>
    <w:rsid w:val="0003450F"/>
    <w:rsid w:val="00056255"/>
    <w:rsid w:val="00062AF7"/>
    <w:rsid w:val="00097813"/>
    <w:rsid w:val="000A3DF6"/>
    <w:rsid w:val="000A7C22"/>
    <w:rsid w:val="000C4CAD"/>
    <w:rsid w:val="000D6E05"/>
    <w:rsid w:val="000E497E"/>
    <w:rsid w:val="00110126"/>
    <w:rsid w:val="00126711"/>
    <w:rsid w:val="0018287C"/>
    <w:rsid w:val="00197427"/>
    <w:rsid w:val="001B2E43"/>
    <w:rsid w:val="001B5F98"/>
    <w:rsid w:val="001D1C88"/>
    <w:rsid w:val="001D25CA"/>
    <w:rsid w:val="001D51F7"/>
    <w:rsid w:val="001F1253"/>
    <w:rsid w:val="001F49F8"/>
    <w:rsid w:val="00201127"/>
    <w:rsid w:val="0020313F"/>
    <w:rsid w:val="002166FA"/>
    <w:rsid w:val="00216994"/>
    <w:rsid w:val="00226371"/>
    <w:rsid w:val="002437DF"/>
    <w:rsid w:val="00243DA5"/>
    <w:rsid w:val="00246314"/>
    <w:rsid w:val="00266021"/>
    <w:rsid w:val="002A3CD8"/>
    <w:rsid w:val="002C0960"/>
    <w:rsid w:val="002C1F1F"/>
    <w:rsid w:val="002E6D23"/>
    <w:rsid w:val="002F45D6"/>
    <w:rsid w:val="002F71E5"/>
    <w:rsid w:val="00313AE0"/>
    <w:rsid w:val="00325745"/>
    <w:rsid w:val="003570FE"/>
    <w:rsid w:val="00360E74"/>
    <w:rsid w:val="00372451"/>
    <w:rsid w:val="00374BC9"/>
    <w:rsid w:val="003836F1"/>
    <w:rsid w:val="00396770"/>
    <w:rsid w:val="003C259F"/>
    <w:rsid w:val="003C4929"/>
    <w:rsid w:val="003D41FF"/>
    <w:rsid w:val="003E113E"/>
    <w:rsid w:val="003E721F"/>
    <w:rsid w:val="00413DF5"/>
    <w:rsid w:val="004452BA"/>
    <w:rsid w:val="00460B7C"/>
    <w:rsid w:val="004653CB"/>
    <w:rsid w:val="00474558"/>
    <w:rsid w:val="00496F5F"/>
    <w:rsid w:val="004A64CB"/>
    <w:rsid w:val="004E1D1E"/>
    <w:rsid w:val="004E312B"/>
    <w:rsid w:val="00522775"/>
    <w:rsid w:val="005277D4"/>
    <w:rsid w:val="005503D3"/>
    <w:rsid w:val="005615AC"/>
    <w:rsid w:val="00566F9B"/>
    <w:rsid w:val="00591F76"/>
    <w:rsid w:val="00591FD0"/>
    <w:rsid w:val="005A24A0"/>
    <w:rsid w:val="005B261E"/>
    <w:rsid w:val="005C0019"/>
    <w:rsid w:val="005C10DD"/>
    <w:rsid w:val="005C44C0"/>
    <w:rsid w:val="005E3EB0"/>
    <w:rsid w:val="005F70B5"/>
    <w:rsid w:val="00624B16"/>
    <w:rsid w:val="00641EA7"/>
    <w:rsid w:val="00662112"/>
    <w:rsid w:val="00667642"/>
    <w:rsid w:val="006718CF"/>
    <w:rsid w:val="00677B62"/>
    <w:rsid w:val="006833C2"/>
    <w:rsid w:val="0069303B"/>
    <w:rsid w:val="00695084"/>
    <w:rsid w:val="006A1410"/>
    <w:rsid w:val="006A17D2"/>
    <w:rsid w:val="006A554C"/>
    <w:rsid w:val="006F128A"/>
    <w:rsid w:val="006F3D36"/>
    <w:rsid w:val="00711CFA"/>
    <w:rsid w:val="00730DEA"/>
    <w:rsid w:val="007403DD"/>
    <w:rsid w:val="007432CC"/>
    <w:rsid w:val="007476CE"/>
    <w:rsid w:val="007552C8"/>
    <w:rsid w:val="00764F60"/>
    <w:rsid w:val="007A7013"/>
    <w:rsid w:val="007B3348"/>
    <w:rsid w:val="007C2664"/>
    <w:rsid w:val="007D39B1"/>
    <w:rsid w:val="007E1692"/>
    <w:rsid w:val="00845ACB"/>
    <w:rsid w:val="00846A4B"/>
    <w:rsid w:val="00846CB0"/>
    <w:rsid w:val="00853748"/>
    <w:rsid w:val="00860520"/>
    <w:rsid w:val="00885304"/>
    <w:rsid w:val="0089123E"/>
    <w:rsid w:val="008959EE"/>
    <w:rsid w:val="008A20B4"/>
    <w:rsid w:val="008A6853"/>
    <w:rsid w:val="008B7480"/>
    <w:rsid w:val="008C68D7"/>
    <w:rsid w:val="008E35D2"/>
    <w:rsid w:val="008F3E43"/>
    <w:rsid w:val="008F7C86"/>
    <w:rsid w:val="00951792"/>
    <w:rsid w:val="00955159"/>
    <w:rsid w:val="00980208"/>
    <w:rsid w:val="009845B9"/>
    <w:rsid w:val="009A5487"/>
    <w:rsid w:val="009D24C3"/>
    <w:rsid w:val="009D5D26"/>
    <w:rsid w:val="009E0C2C"/>
    <w:rsid w:val="009F6580"/>
    <w:rsid w:val="00A133A2"/>
    <w:rsid w:val="00A158D7"/>
    <w:rsid w:val="00A23965"/>
    <w:rsid w:val="00A252B0"/>
    <w:rsid w:val="00A756D2"/>
    <w:rsid w:val="00A81533"/>
    <w:rsid w:val="00A824D7"/>
    <w:rsid w:val="00AB0C62"/>
    <w:rsid w:val="00AD4628"/>
    <w:rsid w:val="00AD774E"/>
    <w:rsid w:val="00B0317F"/>
    <w:rsid w:val="00B26BD8"/>
    <w:rsid w:val="00B760B0"/>
    <w:rsid w:val="00B850EA"/>
    <w:rsid w:val="00B9484D"/>
    <w:rsid w:val="00B9780A"/>
    <w:rsid w:val="00BA050E"/>
    <w:rsid w:val="00BC0959"/>
    <w:rsid w:val="00BD779B"/>
    <w:rsid w:val="00BE233F"/>
    <w:rsid w:val="00BE53FE"/>
    <w:rsid w:val="00BF6FD8"/>
    <w:rsid w:val="00C04B6D"/>
    <w:rsid w:val="00C17E11"/>
    <w:rsid w:val="00C204E3"/>
    <w:rsid w:val="00C3389B"/>
    <w:rsid w:val="00C342C2"/>
    <w:rsid w:val="00C56E1E"/>
    <w:rsid w:val="00C67D29"/>
    <w:rsid w:val="00C71E16"/>
    <w:rsid w:val="00C74D9D"/>
    <w:rsid w:val="00C868AD"/>
    <w:rsid w:val="00CA11C9"/>
    <w:rsid w:val="00CA296A"/>
    <w:rsid w:val="00CA5F8A"/>
    <w:rsid w:val="00CC212A"/>
    <w:rsid w:val="00CD209A"/>
    <w:rsid w:val="00CD4DC3"/>
    <w:rsid w:val="00D03A78"/>
    <w:rsid w:val="00D33041"/>
    <w:rsid w:val="00D51E29"/>
    <w:rsid w:val="00D667E2"/>
    <w:rsid w:val="00D752EC"/>
    <w:rsid w:val="00D95422"/>
    <w:rsid w:val="00DA797C"/>
    <w:rsid w:val="00DB0E30"/>
    <w:rsid w:val="00DB25E7"/>
    <w:rsid w:val="00DB3938"/>
    <w:rsid w:val="00DD06F8"/>
    <w:rsid w:val="00DD6890"/>
    <w:rsid w:val="00E371AE"/>
    <w:rsid w:val="00E73210"/>
    <w:rsid w:val="00E832BF"/>
    <w:rsid w:val="00E97D94"/>
    <w:rsid w:val="00EA0EAF"/>
    <w:rsid w:val="00EA29ED"/>
    <w:rsid w:val="00EB1449"/>
    <w:rsid w:val="00EB3839"/>
    <w:rsid w:val="00EE646A"/>
    <w:rsid w:val="00F17DBF"/>
    <w:rsid w:val="00F340CC"/>
    <w:rsid w:val="00F64938"/>
    <w:rsid w:val="00F65C56"/>
    <w:rsid w:val="00F76BBF"/>
    <w:rsid w:val="00F80AAC"/>
    <w:rsid w:val="00F906C2"/>
    <w:rsid w:val="00FC0E0F"/>
    <w:rsid w:val="00FE25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0"/>
    <o:shapelayout v:ext="edit">
      <o:idmap v:ext="edit" data="1"/>
    </o:shapelayout>
  </w:shapeDefaults>
  <w:decimalSymbol w:val="."/>
  <w:listSeparator w:val=","/>
  <w14:docId w14:val="7FF19497"/>
  <w15:docId w15:val="{78FA1BC7-1FF7-4A83-ADAA-69E00528F3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325745"/>
    <w:rPr>
      <w:rFonts w:ascii="Calibri" w:eastAsia="Calibri" w:hAnsi="Calibri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D68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257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2574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3E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E43"/>
    <w:rPr>
      <w:rFonts w:ascii="Tahoma" w:eastAsia="Calibri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868A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868AD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C868A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868AD"/>
    <w:rPr>
      <w:rFonts w:ascii="Calibri" w:eastAsia="Calibri" w:hAnsi="Calibri" w:cs="Times New Roman"/>
    </w:rPr>
  </w:style>
  <w:style w:type="paragraph" w:customStyle="1" w:styleId="LongerQuestions">
    <w:name w:val="Longer Questions"/>
    <w:basedOn w:val="Normal"/>
    <w:link w:val="LongerQuestionsChar"/>
    <w:autoRedefine/>
    <w:qFormat/>
    <w:rsid w:val="00591FD0"/>
    <w:rPr>
      <w:rFonts w:ascii="Times New Roman" w:hAnsi="Times New Roman"/>
      <w:sz w:val="24"/>
      <w:szCs w:val="24"/>
    </w:rPr>
  </w:style>
  <w:style w:type="paragraph" w:customStyle="1" w:styleId="QuestionStyle">
    <w:name w:val="Question Style"/>
    <w:basedOn w:val="Normal"/>
    <w:link w:val="QuestionStyleChar"/>
    <w:autoRedefine/>
    <w:qFormat/>
    <w:rsid w:val="003C259F"/>
    <w:rPr>
      <w:rFonts w:ascii="Times New Roman" w:hAnsi="Times New Roman"/>
      <w:sz w:val="24"/>
      <w:szCs w:val="24"/>
    </w:rPr>
  </w:style>
  <w:style w:type="character" w:customStyle="1" w:styleId="LongerQuestionsChar">
    <w:name w:val="Longer Questions Char"/>
    <w:basedOn w:val="DefaultParagraphFont"/>
    <w:link w:val="LongerQuestions"/>
    <w:rsid w:val="00591FD0"/>
    <w:rPr>
      <w:rFonts w:ascii="Times New Roman" w:eastAsia="Calibri" w:hAnsi="Times New Roman" w:cs="Times New Roman"/>
      <w:sz w:val="24"/>
      <w:szCs w:val="24"/>
    </w:rPr>
  </w:style>
  <w:style w:type="character" w:customStyle="1" w:styleId="QuestionStyleChar">
    <w:name w:val="Question Style Char"/>
    <w:basedOn w:val="DefaultParagraphFont"/>
    <w:link w:val="QuestionStyle"/>
    <w:rsid w:val="003C259F"/>
    <w:rPr>
      <w:rFonts w:ascii="Times New Roman" w:eastAsia="Calibri" w:hAnsi="Times New Roman" w:cs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885304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DD6890"/>
    <w:rPr>
      <w:rFonts w:asciiTheme="majorHAnsi" w:eastAsiaTheme="majorEastAsia" w:hAnsiTheme="majorHAnsi" w:cstheme="majorBidi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933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8.png"/><Relationship Id="rId26" Type="http://schemas.openxmlformats.org/officeDocument/2006/relationships/header" Target="header1.xml"/><Relationship Id="rId39" Type="http://schemas.openxmlformats.org/officeDocument/2006/relationships/image" Target="media/image22.png"/><Relationship Id="rId21" Type="http://schemas.openxmlformats.org/officeDocument/2006/relationships/oleObject" Target="embeddings/oleObject5.bin"/><Relationship Id="rId34" Type="http://schemas.openxmlformats.org/officeDocument/2006/relationships/oleObject" Target="embeddings/oleObject6.bin"/><Relationship Id="rId42" Type="http://schemas.openxmlformats.org/officeDocument/2006/relationships/oleObject" Target="embeddings/oleObject8.bin"/><Relationship Id="rId47" Type="http://schemas.openxmlformats.org/officeDocument/2006/relationships/image" Target="media/image26.png"/><Relationship Id="rId50" Type="http://schemas.openxmlformats.org/officeDocument/2006/relationships/oleObject" Target="embeddings/oleObject12.bin"/><Relationship Id="rId55" Type="http://schemas.openxmlformats.org/officeDocument/2006/relationships/image" Target="media/image30.png"/><Relationship Id="rId63" Type="http://schemas.openxmlformats.org/officeDocument/2006/relationships/image" Target="media/image34.png"/><Relationship Id="rId68" Type="http://schemas.openxmlformats.org/officeDocument/2006/relationships/oleObject" Target="embeddings/oleObject21.bin"/><Relationship Id="rId76" Type="http://schemas.openxmlformats.org/officeDocument/2006/relationships/oleObject" Target="embeddings/oleObject25.bin"/><Relationship Id="rId84" Type="http://schemas.openxmlformats.org/officeDocument/2006/relationships/oleObject" Target="embeddings/oleObject29.bin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4.jpeg"/><Relationship Id="rId11" Type="http://schemas.openxmlformats.org/officeDocument/2006/relationships/image" Target="media/image3.png"/><Relationship Id="rId24" Type="http://schemas.openxmlformats.org/officeDocument/2006/relationships/image" Target="media/image12.jpeg"/><Relationship Id="rId32" Type="http://schemas.openxmlformats.org/officeDocument/2006/relationships/image" Target="media/image17.jpeg"/><Relationship Id="rId37" Type="http://schemas.microsoft.com/office/2007/relationships/hdphoto" Target="media/hdphoto1.wdp"/><Relationship Id="rId40" Type="http://schemas.openxmlformats.org/officeDocument/2006/relationships/oleObject" Target="embeddings/oleObject7.bin"/><Relationship Id="rId45" Type="http://schemas.openxmlformats.org/officeDocument/2006/relationships/image" Target="media/image25.png"/><Relationship Id="rId53" Type="http://schemas.openxmlformats.org/officeDocument/2006/relationships/image" Target="media/image29.png"/><Relationship Id="rId58" Type="http://schemas.openxmlformats.org/officeDocument/2006/relationships/oleObject" Target="embeddings/oleObject16.bin"/><Relationship Id="rId66" Type="http://schemas.openxmlformats.org/officeDocument/2006/relationships/oleObject" Target="embeddings/oleObject20.bin"/><Relationship Id="rId74" Type="http://schemas.openxmlformats.org/officeDocument/2006/relationships/oleObject" Target="embeddings/oleObject24.bin"/><Relationship Id="rId79" Type="http://schemas.openxmlformats.org/officeDocument/2006/relationships/image" Target="media/image42.png"/><Relationship Id="rId87" Type="http://schemas.openxmlformats.org/officeDocument/2006/relationships/image" Target="media/image46.png"/><Relationship Id="rId5" Type="http://schemas.openxmlformats.org/officeDocument/2006/relationships/webSettings" Target="webSettings.xml"/><Relationship Id="rId61" Type="http://schemas.openxmlformats.org/officeDocument/2006/relationships/image" Target="media/image33.png"/><Relationship Id="rId82" Type="http://schemas.openxmlformats.org/officeDocument/2006/relationships/oleObject" Target="embeddings/oleObject28.bin"/><Relationship Id="rId90" Type="http://schemas.openxmlformats.org/officeDocument/2006/relationships/glossaryDocument" Target="glossary/document.xml"/><Relationship Id="rId19" Type="http://schemas.openxmlformats.org/officeDocument/2006/relationships/oleObject" Target="embeddings/oleObject4.bin"/><Relationship Id="rId14" Type="http://schemas.openxmlformats.org/officeDocument/2006/relationships/image" Target="media/image5.jpeg"/><Relationship Id="rId22" Type="http://schemas.openxmlformats.org/officeDocument/2006/relationships/image" Target="media/image10.jpeg"/><Relationship Id="rId27" Type="http://schemas.openxmlformats.org/officeDocument/2006/relationships/footer" Target="footer1.xml"/><Relationship Id="rId30" Type="http://schemas.openxmlformats.org/officeDocument/2006/relationships/image" Target="media/image15.jpg"/><Relationship Id="rId35" Type="http://schemas.openxmlformats.org/officeDocument/2006/relationships/image" Target="media/image19.jpeg"/><Relationship Id="rId43" Type="http://schemas.openxmlformats.org/officeDocument/2006/relationships/image" Target="media/image24.png"/><Relationship Id="rId48" Type="http://schemas.openxmlformats.org/officeDocument/2006/relationships/oleObject" Target="embeddings/oleObject11.bin"/><Relationship Id="rId56" Type="http://schemas.openxmlformats.org/officeDocument/2006/relationships/oleObject" Target="embeddings/oleObject15.bin"/><Relationship Id="rId64" Type="http://schemas.openxmlformats.org/officeDocument/2006/relationships/oleObject" Target="embeddings/oleObject19.bin"/><Relationship Id="rId69" Type="http://schemas.openxmlformats.org/officeDocument/2006/relationships/image" Target="media/image37.png"/><Relationship Id="rId77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image" Target="media/image28.png"/><Relationship Id="rId72" Type="http://schemas.openxmlformats.org/officeDocument/2006/relationships/oleObject" Target="embeddings/oleObject23.bin"/><Relationship Id="rId80" Type="http://schemas.openxmlformats.org/officeDocument/2006/relationships/oleObject" Target="embeddings/oleObject27.bin"/><Relationship Id="rId85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oleObject" Target="embeddings/oleObject3.bin"/><Relationship Id="rId25" Type="http://schemas.openxmlformats.org/officeDocument/2006/relationships/image" Target="media/image13.jpeg"/><Relationship Id="rId33" Type="http://schemas.openxmlformats.org/officeDocument/2006/relationships/image" Target="media/image18.png"/><Relationship Id="rId38" Type="http://schemas.openxmlformats.org/officeDocument/2006/relationships/image" Target="media/image21.jpeg"/><Relationship Id="rId46" Type="http://schemas.openxmlformats.org/officeDocument/2006/relationships/oleObject" Target="embeddings/oleObject10.bin"/><Relationship Id="rId59" Type="http://schemas.openxmlformats.org/officeDocument/2006/relationships/image" Target="media/image32.png"/><Relationship Id="rId67" Type="http://schemas.openxmlformats.org/officeDocument/2006/relationships/image" Target="media/image36.png"/><Relationship Id="rId20" Type="http://schemas.openxmlformats.org/officeDocument/2006/relationships/image" Target="media/image9.png"/><Relationship Id="rId41" Type="http://schemas.openxmlformats.org/officeDocument/2006/relationships/image" Target="media/image23.png"/><Relationship Id="rId54" Type="http://schemas.openxmlformats.org/officeDocument/2006/relationships/oleObject" Target="embeddings/oleObject14.bin"/><Relationship Id="rId62" Type="http://schemas.openxmlformats.org/officeDocument/2006/relationships/oleObject" Target="embeddings/oleObject18.bin"/><Relationship Id="rId70" Type="http://schemas.openxmlformats.org/officeDocument/2006/relationships/oleObject" Target="embeddings/oleObject22.bin"/><Relationship Id="rId75" Type="http://schemas.openxmlformats.org/officeDocument/2006/relationships/image" Target="media/image40.png"/><Relationship Id="rId83" Type="http://schemas.openxmlformats.org/officeDocument/2006/relationships/image" Target="media/image44.png"/><Relationship Id="rId88" Type="http://schemas.openxmlformats.org/officeDocument/2006/relationships/oleObject" Target="embeddings/oleObject31.bin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1.jpeg"/><Relationship Id="rId28" Type="http://schemas.openxmlformats.org/officeDocument/2006/relationships/footer" Target="footer2.xml"/><Relationship Id="rId36" Type="http://schemas.openxmlformats.org/officeDocument/2006/relationships/image" Target="media/image20.png"/><Relationship Id="rId49" Type="http://schemas.openxmlformats.org/officeDocument/2006/relationships/image" Target="media/image27.png"/><Relationship Id="rId57" Type="http://schemas.openxmlformats.org/officeDocument/2006/relationships/image" Target="media/image31.png"/><Relationship Id="rId10" Type="http://schemas.openxmlformats.org/officeDocument/2006/relationships/oleObject" Target="embeddings/oleObject1.bin"/><Relationship Id="rId31" Type="http://schemas.openxmlformats.org/officeDocument/2006/relationships/image" Target="media/image16.jpeg"/><Relationship Id="rId44" Type="http://schemas.openxmlformats.org/officeDocument/2006/relationships/oleObject" Target="embeddings/oleObject9.bin"/><Relationship Id="rId52" Type="http://schemas.openxmlformats.org/officeDocument/2006/relationships/oleObject" Target="embeddings/oleObject13.bin"/><Relationship Id="rId60" Type="http://schemas.openxmlformats.org/officeDocument/2006/relationships/oleObject" Target="embeddings/oleObject17.bin"/><Relationship Id="rId65" Type="http://schemas.openxmlformats.org/officeDocument/2006/relationships/image" Target="media/image35.png"/><Relationship Id="rId73" Type="http://schemas.openxmlformats.org/officeDocument/2006/relationships/image" Target="media/image39.png"/><Relationship Id="rId78" Type="http://schemas.openxmlformats.org/officeDocument/2006/relationships/oleObject" Target="embeddings/oleObject26.bin"/><Relationship Id="rId81" Type="http://schemas.openxmlformats.org/officeDocument/2006/relationships/image" Target="media/image43.png"/><Relationship Id="rId86" Type="http://schemas.openxmlformats.org/officeDocument/2006/relationships/oleObject" Target="embeddings/oleObject30.bin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rry\Desktop\Draft%20Products\Draft%20products%202016\2016%207%2010%20Assessment%20Bank\Year%207%208%20Test%20Template%202016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0C15A5369F1A476E944930C9C8C8AA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A3B44A-1F66-4A35-843C-5A040F13F7A0}"/>
      </w:docPartPr>
      <w:docPartBody>
        <w:p w:rsidR="00B53C1B" w:rsidRDefault="00B53C1B">
          <w:pPr>
            <w:pStyle w:val="0C15A5369F1A476E944930C9C8C8AA75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D709A906E7B6436E867FD78606843F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27273D-7DDA-451F-8B3F-06E678340556}"/>
      </w:docPartPr>
      <w:docPartBody>
        <w:p w:rsidR="00B53C1B" w:rsidRDefault="00B53C1B">
          <w:pPr>
            <w:pStyle w:val="D709A906E7B6436E867FD78606843F35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04B5D0B35EEB4D158ED038528401BD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5776C5-7E5E-4842-87A4-C6FB65FBDF56}"/>
      </w:docPartPr>
      <w:docPartBody>
        <w:p w:rsidR="00B53C1B" w:rsidRDefault="00B53C1B">
          <w:pPr>
            <w:pStyle w:val="04B5D0B35EEB4D158ED038528401BDBE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4B3B65E985B646A3A0FD7821CA64EBC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CDB8BB-004F-4466-8BF5-4A04B5223AAC}"/>
      </w:docPartPr>
      <w:docPartBody>
        <w:p w:rsidR="00B53C1B" w:rsidRDefault="00B53C1B">
          <w:pPr>
            <w:pStyle w:val="4B3B65E985B646A3A0FD7821CA64EBC2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9CCBEFF673C64CEB8EBAA3A235E189C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7AA935-CF8B-4F55-AD0B-446BC0137115}"/>
      </w:docPartPr>
      <w:docPartBody>
        <w:p w:rsidR="00B53C1B" w:rsidRDefault="00B53C1B">
          <w:pPr>
            <w:pStyle w:val="9CCBEFF673C64CEB8EBAA3A235E189C5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2C18B918367B4879837C8D208C70A7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588AD5-1D6D-408D-A187-7103EC5E813B}"/>
      </w:docPartPr>
      <w:docPartBody>
        <w:p w:rsidR="00B53C1B" w:rsidRDefault="00B53C1B">
          <w:pPr>
            <w:pStyle w:val="2C18B918367B4879837C8D208C70A7F9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E55E75E4F82E4CA9AEBE9811E30FD9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34BF9E-6A87-49F3-96E8-132D504923D3}"/>
      </w:docPartPr>
      <w:docPartBody>
        <w:p w:rsidR="00B53C1B" w:rsidRDefault="00B53C1B">
          <w:pPr>
            <w:pStyle w:val="E55E75E4F82E4CA9AEBE9811E30FD9F4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46702836AE154009A332338533A7E9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6358605-1B0B-48FB-AA7B-7EB664BA4338}"/>
      </w:docPartPr>
      <w:docPartBody>
        <w:p w:rsidR="00B53C1B" w:rsidRDefault="00B53C1B">
          <w:pPr>
            <w:pStyle w:val="46702836AE154009A332338533A7E9F2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E75E85F110F340D190E31C403CD594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B0476F-3473-499C-821F-4EF4B19052CE}"/>
      </w:docPartPr>
      <w:docPartBody>
        <w:p w:rsidR="00B53C1B" w:rsidRDefault="00B53C1B">
          <w:pPr>
            <w:pStyle w:val="E75E85F110F340D190E31C403CD5946C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8A9E985724944360AE8FCA2E801B53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F20BF8F-0957-46C9-AC55-1FD3A74C9BC5}"/>
      </w:docPartPr>
      <w:docPartBody>
        <w:p w:rsidR="00B53C1B" w:rsidRDefault="00B53C1B">
          <w:pPr>
            <w:pStyle w:val="8A9E985724944360AE8FCA2E801B53C9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D341959680394C0698CDAA852294355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58A1CA-E338-40B8-B90F-FE15DD3D103A}"/>
      </w:docPartPr>
      <w:docPartBody>
        <w:p w:rsidR="00B53C1B" w:rsidRDefault="00B53C1B">
          <w:pPr>
            <w:pStyle w:val="D341959680394C0698CDAA852294355A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4F7810FE50B347048CD42B18591D0B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D8D7C7-8888-46E5-B0AB-BC064403C942}"/>
      </w:docPartPr>
      <w:docPartBody>
        <w:p w:rsidR="00B53C1B" w:rsidRDefault="00B53C1B">
          <w:pPr>
            <w:pStyle w:val="4F7810FE50B347048CD42B18591D0BF8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7852D7D5756A4B5FAABCA7B0B5D377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44438AE-E3DF-4039-B41C-B4F9104ADCCA}"/>
      </w:docPartPr>
      <w:docPartBody>
        <w:p w:rsidR="00B53C1B" w:rsidRDefault="00B53C1B">
          <w:pPr>
            <w:pStyle w:val="7852D7D5756A4B5FAABCA7B0B5D37730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A53DD0D9D21E4963A089668B37F5F25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AEEBB2-462E-4D09-B949-DDB470A89E59}"/>
      </w:docPartPr>
      <w:docPartBody>
        <w:p w:rsidR="00B53C1B" w:rsidRDefault="00B53C1B">
          <w:pPr>
            <w:pStyle w:val="A53DD0D9D21E4963A089668B37F5F25A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3EDC85C6F7E344C48AE766E5263E7A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9B6576-5351-4C25-8FA0-A0BB01B7221D}"/>
      </w:docPartPr>
      <w:docPartBody>
        <w:p w:rsidR="00B53C1B" w:rsidRDefault="00B53C1B">
          <w:pPr>
            <w:pStyle w:val="3EDC85C6F7E344C48AE766E5263E7A05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127A404815CD47CAB44DA1CDEF2C5B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A37962-F850-4CAC-B8B6-502F03529829}"/>
      </w:docPartPr>
      <w:docPartBody>
        <w:p w:rsidR="00B53C1B" w:rsidRDefault="00B53C1B">
          <w:pPr>
            <w:pStyle w:val="127A404815CD47CAB44DA1CDEF2C5B4B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209035E4067C491395CE1E1E15E163E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F80BEE0-4E75-4BB6-B9A5-9F6AD0C717D0}"/>
      </w:docPartPr>
      <w:docPartBody>
        <w:p w:rsidR="00B53C1B" w:rsidRDefault="00B53C1B">
          <w:pPr>
            <w:pStyle w:val="209035E4067C491395CE1E1E15E163EC"/>
          </w:pPr>
          <w:r w:rsidRPr="00EE6CF7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3C1B"/>
    <w:rsid w:val="001A4016"/>
    <w:rsid w:val="00554F55"/>
    <w:rsid w:val="00B53C1B"/>
    <w:rsid w:val="00D45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53C1B"/>
    <w:rPr>
      <w:color w:val="808080"/>
    </w:rPr>
  </w:style>
  <w:style w:type="paragraph" w:customStyle="1" w:styleId="0C15A5369F1A476E944930C9C8C8AA75">
    <w:name w:val="0C15A5369F1A476E944930C9C8C8AA75"/>
  </w:style>
  <w:style w:type="paragraph" w:customStyle="1" w:styleId="D709A906E7B6436E867FD78606843F35">
    <w:name w:val="D709A906E7B6436E867FD78606843F35"/>
  </w:style>
  <w:style w:type="paragraph" w:customStyle="1" w:styleId="04B5D0B35EEB4D158ED038528401BDBE">
    <w:name w:val="04B5D0B35EEB4D158ED038528401BDBE"/>
  </w:style>
  <w:style w:type="paragraph" w:customStyle="1" w:styleId="4B3B65E985B646A3A0FD7821CA64EBC2">
    <w:name w:val="4B3B65E985B646A3A0FD7821CA64EBC2"/>
  </w:style>
  <w:style w:type="paragraph" w:customStyle="1" w:styleId="9CCBEFF673C64CEB8EBAA3A235E189C5">
    <w:name w:val="9CCBEFF673C64CEB8EBAA3A235E189C5"/>
  </w:style>
  <w:style w:type="paragraph" w:customStyle="1" w:styleId="2C18B918367B4879837C8D208C70A7F9">
    <w:name w:val="2C18B918367B4879837C8D208C70A7F9"/>
  </w:style>
  <w:style w:type="paragraph" w:customStyle="1" w:styleId="E55E75E4F82E4CA9AEBE9811E30FD9F4">
    <w:name w:val="E55E75E4F82E4CA9AEBE9811E30FD9F4"/>
  </w:style>
  <w:style w:type="paragraph" w:customStyle="1" w:styleId="46702836AE154009A332338533A7E9F2">
    <w:name w:val="46702836AE154009A332338533A7E9F2"/>
  </w:style>
  <w:style w:type="paragraph" w:customStyle="1" w:styleId="7FDB582887BF488899D38E684E078DA1">
    <w:name w:val="7FDB582887BF488899D38E684E078DA1"/>
  </w:style>
  <w:style w:type="paragraph" w:customStyle="1" w:styleId="E75E85F110F340D190E31C403CD5946C">
    <w:name w:val="E75E85F110F340D190E31C403CD5946C"/>
  </w:style>
  <w:style w:type="paragraph" w:customStyle="1" w:styleId="F4F42E0A90CE462587C9C75FE6344A3C">
    <w:name w:val="F4F42E0A90CE462587C9C75FE6344A3C"/>
  </w:style>
  <w:style w:type="paragraph" w:customStyle="1" w:styleId="EE96AAC2FBBD44D8803CDBE8D1CAA14E">
    <w:name w:val="EE96AAC2FBBD44D8803CDBE8D1CAA14E"/>
  </w:style>
  <w:style w:type="paragraph" w:customStyle="1" w:styleId="8A9E985724944360AE8FCA2E801B53C9">
    <w:name w:val="8A9E985724944360AE8FCA2E801B53C9"/>
  </w:style>
  <w:style w:type="paragraph" w:customStyle="1" w:styleId="D341959680394C0698CDAA852294355A">
    <w:name w:val="D341959680394C0698CDAA852294355A"/>
  </w:style>
  <w:style w:type="paragraph" w:customStyle="1" w:styleId="4F7810FE50B347048CD42B18591D0BF8">
    <w:name w:val="4F7810FE50B347048CD42B18591D0BF8"/>
  </w:style>
  <w:style w:type="paragraph" w:customStyle="1" w:styleId="7852D7D5756A4B5FAABCA7B0B5D37730">
    <w:name w:val="7852D7D5756A4B5FAABCA7B0B5D37730"/>
  </w:style>
  <w:style w:type="paragraph" w:customStyle="1" w:styleId="A53DD0D9D21E4963A089668B37F5F25A">
    <w:name w:val="A53DD0D9D21E4963A089668B37F5F25A"/>
  </w:style>
  <w:style w:type="paragraph" w:customStyle="1" w:styleId="3EDC85C6F7E344C48AE766E5263E7A05">
    <w:name w:val="3EDC85C6F7E344C48AE766E5263E7A05"/>
  </w:style>
  <w:style w:type="paragraph" w:customStyle="1" w:styleId="127A404815CD47CAB44DA1CDEF2C5B4B">
    <w:name w:val="127A404815CD47CAB44DA1CDEF2C5B4B"/>
  </w:style>
  <w:style w:type="paragraph" w:customStyle="1" w:styleId="209035E4067C491395CE1E1E15E163EC">
    <w:name w:val="209035E4067C491395CE1E1E15E163EC"/>
  </w:style>
  <w:style w:type="paragraph" w:customStyle="1" w:styleId="B21FD90B3E164133B186E0765FB7A5B4">
    <w:name w:val="B21FD90B3E164133B186E0765FB7A5B4"/>
  </w:style>
  <w:style w:type="paragraph" w:customStyle="1" w:styleId="798C241E744445388E6D09E2B38E8D3A">
    <w:name w:val="798C241E744445388E6D09E2B38E8D3A"/>
  </w:style>
  <w:style w:type="paragraph" w:customStyle="1" w:styleId="3F98DA1181FC4A08B20FA2ACB0CFF159">
    <w:name w:val="3F98DA1181FC4A08B20FA2ACB0CFF159"/>
  </w:style>
  <w:style w:type="paragraph" w:customStyle="1" w:styleId="4649581A161A4D8093238E2D2BABE9D5">
    <w:name w:val="4649581A161A4D8093238E2D2BABE9D5"/>
  </w:style>
  <w:style w:type="paragraph" w:customStyle="1" w:styleId="FC47160782C44B0FBDCC6EA3DB8E4F13">
    <w:name w:val="FC47160782C44B0FBDCC6EA3DB8E4F13"/>
    <w:rsid w:val="00B53C1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A9EA6B-C85C-4B8F-B88F-1806AE480C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Year 7 8 Test Template 2016</Template>
  <TotalTime>1</TotalTime>
  <Pages>16</Pages>
  <Words>2187</Words>
  <Characters>12470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Metric System</vt:lpstr>
    </vt:vector>
  </TitlesOfParts>
  <Company>Western Mathematics</Company>
  <LinksUpToDate>false</LinksUpToDate>
  <CharactersWithSpaces>14628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Metric System</dc:title>
  <dc:creator>Garry</dc:creator>
  <dc:description>School Name</dc:description>
  <cp:lastModifiedBy>Garry Thorn</cp:lastModifiedBy>
  <cp:revision>3</cp:revision>
  <dcterms:created xsi:type="dcterms:W3CDTF">2017-05-20T13:10:00Z</dcterms:created>
  <dcterms:modified xsi:type="dcterms:W3CDTF">2017-05-25T02:46:00Z</dcterms:modified>
  <cp:category>Year 7</cp:category>
  <cp:contentStatus>2017</cp:contentStatus>
</cp:coreProperties>
</file>