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730DEA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972939937"/>
              <w:placeholder>
                <w:docPart w:val="F01580AFC64249368E8C68C96786CF42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730DEA" w:rsidRPr="005615AC" w:rsidRDefault="00730DEA" w:rsidP="00730DEA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730DEA" w:rsidRDefault="00730DEA" w:rsidP="00730DEA">
            <w:pPr>
              <w:pStyle w:val="Header"/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830057525"/>
                <w:placeholder>
                  <w:docPart w:val="8D081FECC52D4EDF91F7C49BA7469B43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325745" w:rsidTr="00EA0EAF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7418E5D1805C439CB960F08A1D614DEB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5503D3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6E1E4121AD0B4B5B8F1A8B925E5F95B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610BC3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 w:rsidRPr="001E7BF0">
                  <w:rPr>
                    <w:rFonts w:asciiTheme="majorHAnsi" w:hAnsiTheme="majorHAnsi"/>
                    <w:i/>
                    <w:sz w:val="52"/>
                    <w:szCs w:val="52"/>
                  </w:rPr>
                  <w:t>Introductory Algebra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610BC3" w:rsidTr="00EA0EAF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610BC3" w:rsidRDefault="00610BC3" w:rsidP="00610BC3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610BC3" w:rsidRDefault="00610BC3" w:rsidP="00610BC3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Introduce the concept of variables as a way of representing numbers using letters (ACMNA175)  </w:t>
            </w:r>
          </w:p>
          <w:p w:rsidR="00610BC3" w:rsidRDefault="00610BC3" w:rsidP="00610BC3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Extend and apply the laws and properties of arithmetic to algebraic terms and expressions (ACMNA177)</w:t>
            </w:r>
          </w:p>
          <w:p w:rsidR="00610BC3" w:rsidRDefault="00610BC3" w:rsidP="00610BC3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Simplify algebraic expressions involving the four operations (ACMNA192)  </w:t>
            </w:r>
          </w:p>
        </w:tc>
        <w:tc>
          <w:tcPr>
            <w:tcW w:w="3545" w:type="dxa"/>
            <w:shd w:val="clear" w:color="auto" w:fill="B6DDE8" w:themeFill="accent5" w:themeFillTint="66"/>
          </w:tcPr>
          <w:p w:rsidR="00610BC3" w:rsidRDefault="00610BC3" w:rsidP="00610BC3">
            <w:pPr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Name___________________</w:t>
            </w:r>
          </w:p>
        </w:tc>
      </w:tr>
      <w:tr w:rsidR="00325745" w:rsidTr="00EA0EAF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667642" w:rsidRPr="00E371AE" w:rsidRDefault="00667642" w:rsidP="00E371AE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67642" w:rsidRPr="00E371AE" w:rsidRDefault="00667642" w:rsidP="00E371AE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667642" w:rsidP="00E371AE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 w:rsidR="00E371AE">
              <w:rPr>
                <w:b/>
                <w:sz w:val="24"/>
                <w:szCs w:val="24"/>
              </w:rPr>
              <w:t xml:space="preserve"> 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 xml:space="preserve">Calculators are </w:t>
            </w:r>
            <w:r w:rsidR="00E371AE" w:rsidRPr="00E371AE">
              <w:rPr>
                <w:rFonts w:asciiTheme="majorHAnsi" w:hAnsiTheme="majorHAnsi"/>
                <w:b/>
                <w:sz w:val="24"/>
                <w:szCs w:val="24"/>
              </w:rPr>
              <w:t xml:space="preserve">not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>allowed.</w:t>
            </w:r>
          </w:p>
        </w:tc>
      </w:tr>
      <w:tr w:rsidR="00E761C7" w:rsidTr="00EA0EAF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E761C7" w:rsidRPr="001B3341" w:rsidRDefault="00E761C7" w:rsidP="00610BC3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E761C7" w:rsidRDefault="00E761C7" w:rsidP="00E761C7">
            <w:pPr>
              <w:pStyle w:val="QuestionStyle"/>
              <w:spacing w:before="60"/>
            </w:pPr>
            <w:r>
              <w:object w:dxaOrig="2078" w:dyaOrig="26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4.25pt;height:13.5pt" o:ole="">
                  <v:imagedata r:id="rId8" o:title=""/>
                </v:shape>
                <o:OLEObject Type="Embed" ProgID="FXEquation.Equation" ShapeID="_x0000_i1025" DrawAspect="Content" ObjectID="_1556909444" r:id="rId9"/>
              </w:object>
            </w:r>
            <w:r>
              <w:t xml:space="preserve"> </w:t>
            </w:r>
          </w:p>
          <w:p w:rsidR="00E761C7" w:rsidRDefault="00E761C7" w:rsidP="00E761C7">
            <w:pPr>
              <w:pStyle w:val="QuestionStyle"/>
              <w:spacing w:before="60"/>
            </w:pPr>
          </w:p>
          <w:p w:rsidR="00E761C7" w:rsidRDefault="00E761C7" w:rsidP="00E761C7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8416" behindDoc="0" locked="0" layoutInCell="1" allowOverlap="1" wp14:anchorId="30206034" wp14:editId="651766E8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16510</wp:posOffset>
                      </wp:positionV>
                      <wp:extent cx="2724150" cy="388620"/>
                      <wp:effectExtent l="0" t="0" r="19050" b="11430"/>
                      <wp:wrapNone/>
                      <wp:docPr id="139" name="Group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24150" cy="388620"/>
                                <a:chOff x="0" y="0"/>
                                <a:chExt cx="27241" cy="3886"/>
                              </a:xfrm>
                            </wpg:grpSpPr>
                            <wps:wsp>
                              <wps:cNvPr id="14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2743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5B249B" id="Group 30" o:spid="_x0000_s1026" style="position:absolute;margin-left:17.25pt;margin-top:1.3pt;width:214.5pt;height:30.6pt;z-index:251708416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" strokeweight="1pt"/>
                    </v:group>
                  </w:pict>
                </mc:Fallback>
              </mc:AlternateContent>
            </w:r>
            <w:r>
              <w:t xml:space="preserve">             </w:t>
            </w:r>
            <w:r>
              <w:object w:dxaOrig="592" w:dyaOrig="264">
                <v:shape id="_x0000_i1026" type="#_x0000_t75" style="width:29.25pt;height:13.5pt" o:ole="">
                  <v:imagedata r:id="rId10" o:title=""/>
                </v:shape>
                <o:OLEObject Type="Embed" ProgID="FXEquation.Equation" ShapeID="_x0000_i1026" DrawAspect="Content" ObjectID="_1556909445" r:id="rId11"/>
              </w:object>
            </w:r>
            <w:r>
              <w:t xml:space="preserve">                                                            </w:t>
            </w:r>
            <w:r>
              <w:object w:dxaOrig="562" w:dyaOrig="264">
                <v:shape id="_x0000_i1027" type="#_x0000_t75" style="width:27.75pt;height:13.5pt" o:ole="">
                  <v:imagedata r:id="rId12" o:title=""/>
                </v:shape>
                <o:OLEObject Type="Embed" ProgID="FXEquation.Equation" ShapeID="_x0000_i1027" DrawAspect="Content" ObjectID="_1556909446" r:id="rId13"/>
              </w:object>
            </w:r>
            <w:r>
              <w:t xml:space="preserve"> </w:t>
            </w:r>
          </w:p>
          <w:p w:rsidR="00E761C7" w:rsidRDefault="00E761C7" w:rsidP="00E761C7">
            <w:pPr>
              <w:pStyle w:val="QuestionStyle"/>
              <w:spacing w:before="60"/>
            </w:pPr>
            <w:r>
              <w:t xml:space="preserve">             </w:t>
            </w:r>
            <w:r>
              <w:rPr>
                <w:color w:val="FF0000"/>
              </w:rPr>
              <w:object w:dxaOrig="652" w:dyaOrig="264">
                <v:shape id="_x0000_i1028" type="#_x0000_t75" style="width:32.25pt;height:13.5pt" o:ole="">
                  <v:imagedata r:id="rId14" o:title=""/>
                </v:shape>
                <o:OLEObject Type="Embed" ProgID="FXEquation.Equation" ShapeID="_x0000_i1028" DrawAspect="Content" ObjectID="_1556909447" r:id="rId15"/>
              </w:object>
            </w:r>
            <w:r>
              <w:t xml:space="preserve">                                                          </w:t>
            </w:r>
            <w:r>
              <w:rPr>
                <w:color w:val="FF0000"/>
              </w:rPr>
              <w:object w:dxaOrig="772" w:dyaOrig="264">
                <v:shape id="_x0000_i1029" type="#_x0000_t75" style="width:38.25pt;height:13.5pt" o:ole="">
                  <v:imagedata r:id="rId16" o:title=""/>
                </v:shape>
                <o:OLEObject Type="Embed" ProgID="FXEquation.Equation" ShapeID="_x0000_i1029" DrawAspect="Content" ObjectID="_1556909448" r:id="rId17"/>
              </w:object>
            </w:r>
            <w:r>
              <w:t xml:space="preserve">   </w:t>
            </w: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</w:pPr>
            <w:r>
              <w:t xml:space="preserve"> </w:t>
            </w:r>
            <w:r w:rsidR="00E761C7">
              <w:object w:dxaOrig="2048" w:dyaOrig="348" w14:anchorId="326B542E">
                <v:shape id="_x0000_i1030" type="#_x0000_t75" style="width:102.75pt;height:17.25pt" o:ole="">
                  <v:imagedata r:id="rId18" o:title=""/>
                </v:shape>
                <o:OLEObject Type="Embed" ProgID="FXEquation.Equation" ShapeID="_x0000_i1030" DrawAspect="Content" ObjectID="_1556909449" r:id="rId19"/>
              </w:object>
            </w:r>
            <w:r>
              <w:t xml:space="preserve"> </w:t>
            </w:r>
          </w:p>
          <w:p w:rsidR="00610BC3" w:rsidRDefault="00610BC3" w:rsidP="00610BC3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3120" behindDoc="0" locked="0" layoutInCell="1" allowOverlap="1" wp14:anchorId="1ED37CE6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54610</wp:posOffset>
                      </wp:positionV>
                      <wp:extent cx="2724150" cy="388620"/>
                      <wp:effectExtent l="12065" t="11430" r="6985" b="9525"/>
                      <wp:wrapNone/>
                      <wp:docPr id="134" name="Group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24150" cy="388620"/>
                                <a:chOff x="0" y="0"/>
                                <a:chExt cx="27241" cy="3886"/>
                              </a:xfrm>
                            </wpg:grpSpPr>
                            <wps:wsp>
                              <wps:cNvPr id="13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2743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4A2FF2" id="Group 30" o:spid="_x0000_s1026" style="position:absolute;margin-left:17.25pt;margin-top:4.3pt;width:214.5pt;height:30.6pt;z-index:251653120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t xml:space="preserve">            </w:t>
            </w:r>
            <w:r w:rsidR="00E761C7">
              <w:object w:dxaOrig="982" w:dyaOrig="244" w14:anchorId="5A892D45">
                <v:shape id="_x0000_i1031" type="#_x0000_t75" style="width:48.75pt;height:12pt" o:ole="">
                  <v:imagedata r:id="rId20" o:title=""/>
                </v:shape>
                <o:OLEObject Type="Embed" ProgID="FXEquation.Equation" ShapeID="_x0000_i1031" DrawAspect="Content" ObjectID="_1556909450" r:id="rId21"/>
              </w:object>
            </w:r>
            <w:r>
              <w:t xml:space="preserve">               </w:t>
            </w:r>
            <w:r w:rsidR="00E761C7">
              <w:t xml:space="preserve">                 </w:t>
            </w:r>
            <w:r>
              <w:t xml:space="preserve">                      </w:t>
            </w:r>
            <w:r w:rsidR="00E761C7">
              <w:object w:dxaOrig="1102" w:dyaOrig="234" w14:anchorId="5B9A919F">
                <v:shape id="_x0000_i1032" type="#_x0000_t75" style="width:54.75pt;height:12pt" o:ole="">
                  <v:imagedata r:id="rId22" o:title=""/>
                </v:shape>
                <o:OLEObject Type="Embed" ProgID="FXEquation.Equation" ShapeID="_x0000_i1032" DrawAspect="Content" ObjectID="_1556909451" r:id="rId23"/>
              </w:object>
            </w:r>
            <w: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</w:pPr>
            <w:r>
              <w:t xml:space="preserve">              </w:t>
            </w:r>
            <w:r w:rsidR="00E761C7">
              <w:rPr>
                <w:color w:val="FF0000"/>
              </w:rPr>
              <w:object w:dxaOrig="711" w:dyaOrig="264" w14:anchorId="53D16DA2">
                <v:shape id="_x0000_i1033" type="#_x0000_t75" style="width:35.25pt;height:13.5pt" o:ole="">
                  <v:imagedata r:id="rId24" o:title=""/>
                </v:shape>
                <o:OLEObject Type="Embed" ProgID="FXEquation.Equation" ShapeID="_x0000_i1033" DrawAspect="Content" ObjectID="_1556909452" r:id="rId25"/>
              </w:object>
            </w:r>
            <w:r>
              <w:t xml:space="preserve">                                                            </w:t>
            </w:r>
            <w:r w:rsidR="00E761C7">
              <w:rPr>
                <w:color w:val="FF0000"/>
              </w:rPr>
              <w:object w:dxaOrig="772" w:dyaOrig="264" w14:anchorId="2467B6C5">
                <v:shape id="_x0000_i1034" type="#_x0000_t75" style="width:38.25pt;height:13.5pt" o:ole="">
                  <v:imagedata r:id="rId26" o:title=""/>
                </v:shape>
                <o:OLEObject Type="Embed" ProgID="FXEquation.Equation" ShapeID="_x0000_i1034" DrawAspect="Content" ObjectID="_1556909453" r:id="rId27"/>
              </w:object>
            </w:r>
            <w:r>
              <w:t xml:space="preserve">   </w:t>
            </w: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Pr="00E761C7" w:rsidRDefault="00E761C7" w:rsidP="00610BC3">
            <w:pPr>
              <w:pStyle w:val="QuestionStyle"/>
              <w:spacing w:before="60"/>
            </w:pPr>
            <w:r w:rsidRPr="00E761C7">
              <w:object w:dxaOrig="2988" w:dyaOrig="304" w14:anchorId="5D7AA884">
                <v:shape id="_x0000_i1035" type="#_x0000_t75" style="width:149.25pt;height:15pt" o:ole="">
                  <v:imagedata r:id="rId28" o:title=""/>
                </v:shape>
                <o:OLEObject Type="Embed" ProgID="FXEquation.Equation" ShapeID="_x0000_i1035" DrawAspect="Content" ObjectID="_1556909454" r:id="rId29"/>
              </w:object>
            </w:r>
            <w:r w:rsidR="00610BC3" w:rsidRPr="00E761C7">
              <w:t xml:space="preserve"> </w:t>
            </w:r>
          </w:p>
          <w:p w:rsidR="00610BC3" w:rsidRPr="00E761C7" w:rsidRDefault="00610BC3" w:rsidP="00610BC3">
            <w:pPr>
              <w:pStyle w:val="QuestionStyle"/>
            </w:pPr>
            <w:r w:rsidRPr="00E761C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38D84FD0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67945</wp:posOffset>
                      </wp:positionV>
                      <wp:extent cx="4362450" cy="114300"/>
                      <wp:effectExtent l="11430" t="6350" r="7620" b="12700"/>
                      <wp:wrapNone/>
                      <wp:docPr id="129" name="Group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0" y="0"/>
                                <a:chExt cx="43624" cy="1143"/>
                              </a:xfrm>
                            </wpg:grpSpPr>
                            <wps:wsp>
                              <wps:cNvPr id="13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D8E11E4" id="Group 17" o:spid="_x0000_s1026" style="position:absolute;margin-left:11.2pt;margin-top:5.35pt;width:343.5pt;height:9pt;z-index:251656192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" strokecolor="black [3213]" strokeweight="1pt"/>
                    </v:group>
                  </w:pict>
                </mc:Fallback>
              </mc:AlternateContent>
            </w:r>
            <w:r w:rsidRPr="00E761C7">
              <w:t xml:space="preserve">             </w:t>
            </w:r>
            <w:r w:rsidR="00E761C7" w:rsidRPr="00E761C7">
              <w:object w:dxaOrig="818" w:dyaOrig="304" w14:anchorId="459FB482">
                <v:shape id="_x0000_i1036" type="#_x0000_t75" style="width:41.25pt;height:15pt" o:ole="">
                  <v:imagedata r:id="rId30" o:title=""/>
                </v:shape>
                <o:OLEObject Type="Embed" ProgID="FXEquation.Equation" ShapeID="_x0000_i1036" DrawAspect="Content" ObjectID="_1556909455" r:id="rId31"/>
              </w:object>
            </w:r>
            <w:r w:rsidRPr="00E761C7">
              <w:t xml:space="preserve">                     </w:t>
            </w:r>
            <w:r w:rsidR="00E761C7" w:rsidRPr="00E761C7">
              <w:object w:dxaOrig="427" w:dyaOrig="300" w14:anchorId="1ADCAFED">
                <v:shape id="_x0000_i1037" type="#_x0000_t75" style="width:21pt;height:15pt" o:ole="">
                  <v:imagedata r:id="rId32" o:title=""/>
                </v:shape>
                <o:OLEObject Type="Embed" ProgID="FXEquation.Equation" ShapeID="_x0000_i1037" DrawAspect="Content" ObjectID="_1556909456" r:id="rId33"/>
              </w:object>
            </w:r>
            <w:r w:rsidRPr="00E761C7">
              <w:t xml:space="preserve">                              </w:t>
            </w:r>
            <w:r w:rsidR="00E761C7" w:rsidRPr="00E761C7">
              <w:object w:dxaOrig="888" w:dyaOrig="388" w14:anchorId="1F55E2A1">
                <v:shape id="_x0000_i1038" type="#_x0000_t75" style="width:44.25pt;height:19.5pt" o:ole="">
                  <v:imagedata r:id="rId34" o:title=""/>
                </v:shape>
                <o:OLEObject Type="Embed" ProgID="FXEquation.Equation" ShapeID="_x0000_i1038" DrawAspect="Content" ObjectID="_1556909457" r:id="rId35"/>
              </w:object>
            </w:r>
            <w:r w:rsidRPr="00E761C7">
              <w:t xml:space="preserve">                         </w:t>
            </w:r>
            <w:r w:rsidR="00E761C7" w:rsidRPr="00E761C7">
              <w:object w:dxaOrig="498" w:dyaOrig="388" w14:anchorId="3CE3F190">
                <v:shape id="_x0000_i1039" type="#_x0000_t75" style="width:24.75pt;height:19.5pt" o:ole="">
                  <v:imagedata r:id="rId36" o:title=""/>
                </v:shape>
                <o:OLEObject Type="Embed" ProgID="FXEquation.Equation" ShapeID="_x0000_i1039" DrawAspect="Content" ObjectID="_1556909458" r:id="rId37"/>
              </w:object>
            </w:r>
            <w:r w:rsidRPr="00E761C7">
              <w:t xml:space="preserve">        </w:t>
            </w: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00235C" w:rsidP="00610BC3">
            <w:pPr>
              <w:pStyle w:val="QuestionStyle"/>
              <w:spacing w:before="60"/>
              <w:rPr>
                <w:position w:val="-2"/>
              </w:rPr>
            </w:pPr>
            <w:r>
              <w:rPr>
                <w:position w:val="-2"/>
              </w:rPr>
              <w:t xml:space="preserve">Write an expression for the number of minutes in </w:t>
            </w:r>
            <w:r w:rsidRPr="0000235C">
              <w:rPr>
                <w:i/>
                <w:position w:val="-2"/>
              </w:rPr>
              <w:t>h</w:t>
            </w:r>
            <w:r>
              <w:rPr>
                <w:position w:val="-2"/>
              </w:rPr>
              <w:t xml:space="preserve"> hours.</w:t>
            </w:r>
          </w:p>
          <w:p w:rsidR="0000235C" w:rsidRDefault="0000235C" w:rsidP="00610BC3">
            <w:pPr>
              <w:pStyle w:val="QuestionStyle"/>
              <w:spacing w:before="60"/>
              <w:rPr>
                <w:position w:val="-2"/>
              </w:rPr>
            </w:pPr>
            <w:r>
              <w:rPr>
                <w:noProof/>
                <w:position w:val="-8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6BBBB3AA" wp14:editId="1AE877D2">
                      <wp:simplePos x="0" y="0"/>
                      <wp:positionH relativeFrom="column">
                        <wp:posOffset>3597910</wp:posOffset>
                      </wp:positionH>
                      <wp:positionV relativeFrom="paragraph">
                        <wp:posOffset>83185</wp:posOffset>
                      </wp:positionV>
                      <wp:extent cx="1646555" cy="373380"/>
                      <wp:effectExtent l="13970" t="13335" r="15875" b="13335"/>
                      <wp:wrapNone/>
                      <wp:docPr id="144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4655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D4DC1E" id="Rectangle 89" o:spid="_x0000_s1026" style="position:absolute;margin-left:283.3pt;margin-top:6.55pt;width:129.65pt;height:29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00235C" w:rsidRDefault="0000235C" w:rsidP="00610BC3">
            <w:pPr>
              <w:pStyle w:val="QuestionStyle"/>
              <w:spacing w:before="60"/>
              <w:rPr>
                <w:position w:val="-2"/>
              </w:rPr>
            </w:pP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</w:pPr>
            <w:r>
              <w:t xml:space="preserve">Simplify  </w:t>
            </w:r>
            <w:r w:rsidR="0051583B" w:rsidRPr="0051583B">
              <w:rPr>
                <w:color w:val="FF0000"/>
                <w:position w:val="-6"/>
              </w:rPr>
              <w:object w:dxaOrig="1732" w:dyaOrig="264" w14:anchorId="21A00B03">
                <v:shape id="_x0000_i1040" type="#_x0000_t75" style="width:86.25pt;height:13.5pt" o:ole="">
                  <v:imagedata r:id="rId38" o:title=""/>
                </v:shape>
                <o:OLEObject Type="Embed" ProgID="FXEquation.Equation" ShapeID="_x0000_i1040" DrawAspect="Content" ObjectID="_1556909459" r:id="rId39"/>
              </w:object>
            </w:r>
            <w: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</w:pPr>
            <w:r>
              <w:rPr>
                <w:noProof/>
                <w:position w:val="-8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913A4A5">
                      <wp:simplePos x="0" y="0"/>
                      <wp:positionH relativeFrom="column">
                        <wp:posOffset>3564255</wp:posOffset>
                      </wp:positionH>
                      <wp:positionV relativeFrom="paragraph">
                        <wp:posOffset>46990</wp:posOffset>
                      </wp:positionV>
                      <wp:extent cx="1646555" cy="373380"/>
                      <wp:effectExtent l="13970" t="13335" r="15875" b="13335"/>
                      <wp:wrapNone/>
                      <wp:docPr id="123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4655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51CC8B" id="Rectangle 89" o:spid="_x0000_s1026" style="position:absolute;margin-left:280.65pt;margin-top:3.7pt;width:129.65pt;height:29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610BC3" w:rsidRDefault="00610BC3" w:rsidP="00610BC3">
            <w:pPr>
              <w:pStyle w:val="QuestionStyle"/>
              <w:spacing w:before="60"/>
            </w:pP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  <w:rPr>
                <w:position w:val="-8"/>
              </w:rPr>
            </w:pPr>
            <w:r>
              <w:t xml:space="preserve">Simplify  </w:t>
            </w:r>
            <w:r w:rsidR="0051583B" w:rsidRPr="0051583B">
              <w:rPr>
                <w:color w:val="FF0000"/>
                <w:position w:val="-6"/>
              </w:rPr>
              <w:object w:dxaOrig="1507" w:dyaOrig="264" w14:anchorId="54634D16">
                <v:shape id="_x0000_i1041" type="#_x0000_t75" style="width:75pt;height:13.5pt" o:ole="">
                  <v:imagedata r:id="rId40" o:title=""/>
                </v:shape>
                <o:OLEObject Type="Embed" ProgID="FXEquation.Equation" ShapeID="_x0000_i1041" DrawAspect="Content" ObjectID="_1556909460" r:id="rId41"/>
              </w:object>
            </w:r>
            <w:r w:rsidRPr="0051583B">
              <w:rPr>
                <w:position w:val="-6"/>
              </w:rP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FD33349">
                      <wp:simplePos x="0" y="0"/>
                      <wp:positionH relativeFrom="column">
                        <wp:posOffset>3628390</wp:posOffset>
                      </wp:positionH>
                      <wp:positionV relativeFrom="paragraph">
                        <wp:posOffset>43815</wp:posOffset>
                      </wp:positionV>
                      <wp:extent cx="1646555" cy="373380"/>
                      <wp:effectExtent l="11430" t="11430" r="18415" b="15240"/>
                      <wp:wrapNone/>
                      <wp:docPr id="122" name="Rectangle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4655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E2C59C" id="Rectangle 138" o:spid="_x0000_s1026" style="position:absolute;margin-left:285.7pt;margin-top:3.45pt;width:129.65pt;height:2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610BC3" w:rsidRDefault="00610BC3" w:rsidP="00610BC3">
            <w:pPr>
              <w:pStyle w:val="QuestionStyle"/>
              <w:spacing w:before="60"/>
            </w:pP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  <w:rPr>
                <w:position w:val="-20"/>
              </w:rPr>
            </w:pPr>
            <w:r>
              <w:t xml:space="preserve"> </w:t>
            </w:r>
            <w:r w:rsidR="0051583B">
              <w:rPr>
                <w:color w:val="FF0000"/>
                <w:position w:val="-20"/>
              </w:rPr>
              <w:object w:dxaOrig="6562" w:dyaOrig="584" w14:anchorId="7888BDB8">
                <v:shape id="_x0000_i1042" type="#_x0000_t75" style="width:327.75pt;height:29.25pt" o:ole="">
                  <v:imagedata r:id="rId42" o:title=""/>
                </v:shape>
                <o:OLEObject Type="Embed" ProgID="FXEquation.Equation" ShapeID="_x0000_i1042" DrawAspect="Content" ObjectID="_1556909461" r:id="rId43"/>
              </w:object>
            </w:r>
            <w:r>
              <w:rPr>
                <w:position w:val="-20"/>
              </w:rP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  <w:rPr>
                <w:position w:val="-20"/>
              </w:rPr>
            </w:pPr>
          </w:p>
          <w:p w:rsidR="00610BC3" w:rsidRDefault="00610BC3" w:rsidP="00610BC3">
            <w:pPr>
              <w:pStyle w:val="QuestionStyle"/>
              <w:rPr>
                <w:position w:val="-20"/>
              </w:rPr>
            </w:pPr>
            <w:r>
              <w:rPr>
                <w:noProof/>
                <w:position w:val="-8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7AD5D63C">
                      <wp:simplePos x="0" y="0"/>
                      <wp:positionH relativeFrom="column">
                        <wp:posOffset>289560</wp:posOffset>
                      </wp:positionH>
                      <wp:positionV relativeFrom="paragraph">
                        <wp:posOffset>29845</wp:posOffset>
                      </wp:positionV>
                      <wp:extent cx="4415790" cy="114300"/>
                      <wp:effectExtent l="6350" t="7620" r="6985" b="11430"/>
                      <wp:wrapNone/>
                      <wp:docPr id="117" name="Group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11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C52C2D" id="Group 139" o:spid="_x0000_s1026" style="position:absolute;margin-left:22.8pt;margin-top:2.35pt;width:347.7pt;height:9pt;z-index:25166028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" strokeweight="1pt"/>
                    </v:group>
                  </w:pict>
                </mc:Fallback>
              </mc:AlternateContent>
            </w:r>
            <w:r>
              <w:rPr>
                <w:position w:val="-20"/>
              </w:rPr>
              <w:t xml:space="preserve">               </w:t>
            </w:r>
            <w:r w:rsidR="004A070A">
              <w:rPr>
                <w:position w:val="-20"/>
              </w:rPr>
              <w:t xml:space="preserve"> –6 </w:t>
            </w:r>
            <w:r>
              <w:rPr>
                <w:position w:val="-20"/>
              </w:rPr>
              <w:t xml:space="preserve">                                </w:t>
            </w:r>
            <w:r w:rsidR="004A070A">
              <w:rPr>
                <w:position w:val="-20"/>
              </w:rPr>
              <w:t>–4                                  –3</w:t>
            </w:r>
            <w:r>
              <w:rPr>
                <w:position w:val="-20"/>
              </w:rPr>
              <w:t xml:space="preserve">                                 </w:t>
            </w:r>
            <w:r w:rsidR="004A070A">
              <w:rPr>
                <w:position w:val="-20"/>
              </w:rPr>
              <w:t>3</w:t>
            </w: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  <w:rPr>
                <w:position w:val="-20"/>
              </w:rPr>
            </w:pPr>
            <w:r>
              <w:t xml:space="preserve"> </w:t>
            </w:r>
            <w:r w:rsidR="004A070A">
              <w:rPr>
                <w:color w:val="FF0000"/>
                <w:position w:val="-20"/>
              </w:rPr>
              <w:object w:dxaOrig="3368" w:dyaOrig="604" w14:anchorId="37C002CB">
                <v:shape id="_x0000_i1043" type="#_x0000_t75" style="width:168.75pt;height:30pt" o:ole="">
                  <v:imagedata r:id="rId44" o:title=""/>
                </v:shape>
                <o:OLEObject Type="Embed" ProgID="FXEquation.Equation" ShapeID="_x0000_i1043" DrawAspect="Content" ObjectID="_1556909462" r:id="rId45"/>
              </w:object>
            </w:r>
            <w:r>
              <w:rPr>
                <w:position w:val="-20"/>
              </w:rP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  <w:rPr>
                <w:position w:val="-20"/>
              </w:rPr>
            </w:pPr>
          </w:p>
          <w:p w:rsidR="00610BC3" w:rsidRDefault="00610BC3" w:rsidP="00610BC3">
            <w:pPr>
              <w:pStyle w:val="QuestionStyle"/>
              <w:rPr>
                <w:position w:val="-20"/>
              </w:rPr>
            </w:pPr>
            <w:r>
              <w:rPr>
                <w:noProof/>
                <w:position w:val="-8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18EC2E7C">
                      <wp:simplePos x="0" y="0"/>
                      <wp:positionH relativeFrom="column">
                        <wp:posOffset>290830</wp:posOffset>
                      </wp:positionH>
                      <wp:positionV relativeFrom="paragraph">
                        <wp:posOffset>37465</wp:posOffset>
                      </wp:positionV>
                      <wp:extent cx="4415790" cy="114300"/>
                      <wp:effectExtent l="7620" t="12065" r="15240" b="6985"/>
                      <wp:wrapNone/>
                      <wp:docPr id="112" name="Group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11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275709" id="Group 144" o:spid="_x0000_s1026" style="position:absolute;margin-left:22.9pt;margin-top:2.95pt;width:347.7pt;height:9pt;z-index:251661312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" strokeweight="1pt"/>
                    </v:group>
                  </w:pict>
                </mc:Fallback>
              </mc:AlternateContent>
            </w:r>
            <w:r>
              <w:rPr>
                <w:position w:val="-20"/>
              </w:rPr>
              <w:t xml:space="preserve">              </w:t>
            </w:r>
            <w:r w:rsidR="00F76189">
              <w:rPr>
                <w:color w:val="FF0000"/>
                <w:position w:val="-6"/>
              </w:rPr>
              <w:object w:dxaOrig="308" w:dyaOrig="264" w14:anchorId="5C3804FB">
                <v:shape id="_x0000_i1044" type="#_x0000_t75" style="width:15.75pt;height:13.5pt" o:ole="">
                  <v:imagedata r:id="rId46" o:title=""/>
                </v:shape>
                <o:OLEObject Type="Embed" ProgID="FXEquation.Equation" ShapeID="_x0000_i1044" DrawAspect="Content" ObjectID="_1556909463" r:id="rId47"/>
              </w:object>
            </w:r>
            <w:r>
              <w:rPr>
                <w:position w:val="-2"/>
              </w:rPr>
              <w:t xml:space="preserve">         </w:t>
            </w:r>
            <w:r w:rsidR="00F76189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</w:t>
            </w:r>
            <w:r w:rsidR="00F76189">
              <w:rPr>
                <w:position w:val="-2"/>
              </w:rPr>
              <w:t xml:space="preserve">              </w:t>
            </w:r>
            <w:r>
              <w:rPr>
                <w:position w:val="-2"/>
              </w:rPr>
              <w:t xml:space="preserve"> </w:t>
            </w:r>
            <w:r w:rsidR="00F76189">
              <w:rPr>
                <w:color w:val="FF0000"/>
                <w:position w:val="-6"/>
              </w:rPr>
              <w:object w:dxaOrig="321" w:dyaOrig="264" w14:anchorId="6C23E5DA">
                <v:shape id="_x0000_i1045" type="#_x0000_t75" style="width:15.75pt;height:13.5pt" o:ole="">
                  <v:imagedata r:id="rId48" o:title=""/>
                </v:shape>
                <o:OLEObject Type="Embed" ProgID="FXEquation.Equation" ShapeID="_x0000_i1045" DrawAspect="Content" ObjectID="_1556909464" r:id="rId49"/>
              </w:object>
            </w:r>
            <w:r>
              <w:rPr>
                <w:position w:val="-2"/>
              </w:rPr>
              <w:t xml:space="preserve">          </w:t>
            </w:r>
            <w:r w:rsidR="00F76189">
              <w:rPr>
                <w:position w:val="-2"/>
              </w:rPr>
              <w:t xml:space="preserve">           </w:t>
            </w:r>
            <w:r>
              <w:rPr>
                <w:position w:val="-2"/>
              </w:rPr>
              <w:t xml:space="preserve">         </w:t>
            </w:r>
            <w:r w:rsidR="00F76189">
              <w:rPr>
                <w:color w:val="FF0000"/>
                <w:position w:val="-6"/>
              </w:rPr>
              <w:object w:dxaOrig="308" w:dyaOrig="207" w14:anchorId="3835BFC7">
                <v:shape id="_x0000_i1046" type="#_x0000_t75" style="width:15.75pt;height:10.5pt" o:ole="">
                  <v:imagedata r:id="rId50" o:title=""/>
                </v:shape>
                <o:OLEObject Type="Embed" ProgID="FXEquation.Equation" ShapeID="_x0000_i1046" DrawAspect="Content" ObjectID="_1556909465" r:id="rId51"/>
              </w:object>
            </w:r>
            <w:r>
              <w:rPr>
                <w:position w:val="-2"/>
              </w:rPr>
              <w:t xml:space="preserve">             </w:t>
            </w:r>
            <w:r w:rsidR="00F76189">
              <w:rPr>
                <w:position w:val="-2"/>
              </w:rPr>
              <w:t xml:space="preserve">             </w:t>
            </w:r>
            <w:r>
              <w:rPr>
                <w:position w:val="-2"/>
              </w:rPr>
              <w:t xml:space="preserve">      </w:t>
            </w:r>
            <w:r w:rsidR="00F76189">
              <w:rPr>
                <w:color w:val="FF0000"/>
                <w:position w:val="-6"/>
              </w:rPr>
              <w:object w:dxaOrig="427" w:dyaOrig="264" w14:anchorId="010AF835">
                <v:shape id="_x0000_i1047" type="#_x0000_t75" style="width:21pt;height:13.5pt" o:ole="">
                  <v:imagedata r:id="rId52" o:title=""/>
                </v:shape>
                <o:OLEObject Type="Embed" ProgID="FXEquation.Equation" ShapeID="_x0000_i1047" DrawAspect="Content" ObjectID="_1556909466" r:id="rId53"/>
              </w:object>
            </w:r>
            <w:r>
              <w:rPr>
                <w:position w:val="-2"/>
              </w:rPr>
              <w:t xml:space="preserve"> </w:t>
            </w: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</w:pPr>
            <w:r>
              <w:t xml:space="preserve">Which of these does </w:t>
            </w:r>
            <w:r>
              <w:rPr>
                <w:b/>
              </w:rPr>
              <w:t>not</w:t>
            </w:r>
            <w:r w:rsidR="004A070A">
              <w:t xml:space="preserve"> simplify to</w:t>
            </w:r>
            <w:r w:rsidRPr="004A070A">
              <w:rPr>
                <w:position w:val="-6"/>
              </w:rPr>
              <w:t xml:space="preserve"> </w:t>
            </w:r>
            <w:r w:rsidR="004A070A" w:rsidRPr="004A070A">
              <w:rPr>
                <w:color w:val="FF0000"/>
                <w:position w:val="-6"/>
              </w:rPr>
              <w:object w:dxaOrig="562" w:dyaOrig="268" w14:anchorId="2EA2D2AE">
                <v:shape id="_x0000_i1048" type="#_x0000_t75" style="width:27.75pt;height:13.5pt" o:ole="">
                  <v:imagedata r:id="rId54" o:title=""/>
                </v:shape>
                <o:OLEObject Type="Embed" ProgID="FXEquation.Equation" ShapeID="_x0000_i1048" DrawAspect="Content" ObjectID="_1556909467" r:id="rId55"/>
              </w:object>
            </w:r>
            <w:r>
              <w:t xml:space="preserve"> </w:t>
            </w:r>
            <w:r w:rsidR="004A070A">
              <w:t>?</w:t>
            </w:r>
          </w:p>
          <w:p w:rsidR="00610BC3" w:rsidRDefault="00610BC3" w:rsidP="00610BC3">
            <w:pPr>
              <w:pStyle w:val="QuestionStyle"/>
              <w:spacing w:before="60"/>
            </w:pPr>
          </w:p>
          <w:p w:rsidR="00610BC3" w:rsidRDefault="00610BC3" w:rsidP="00610BC3">
            <w:pPr>
              <w:pStyle w:val="QuestionStyle"/>
              <w:rPr>
                <w:position w:val="-8"/>
              </w:rPr>
            </w:pPr>
            <w:r>
              <w:rPr>
                <w:noProof/>
                <w:position w:val="-8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5E52EEDF">
                      <wp:simplePos x="0" y="0"/>
                      <wp:positionH relativeFrom="column">
                        <wp:posOffset>262890</wp:posOffset>
                      </wp:positionH>
                      <wp:positionV relativeFrom="paragraph">
                        <wp:posOffset>64135</wp:posOffset>
                      </wp:positionV>
                      <wp:extent cx="2724150" cy="501015"/>
                      <wp:effectExtent l="8255" t="7620" r="10795" b="15240"/>
                      <wp:wrapNone/>
                      <wp:docPr id="107" name="Group 1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24150" cy="501015"/>
                                <a:chOff x="0" y="0"/>
                                <a:chExt cx="27241" cy="5012"/>
                              </a:xfrm>
                            </wpg:grpSpPr>
                            <wps:wsp>
                              <wps:cNvPr id="10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3767"/>
                                  <a:ext cx="1714" cy="124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767"/>
                                  <a:ext cx="1714" cy="124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3E2E76" id="Group 154" o:spid="_x0000_s1026" style="position:absolute;margin-left:20.7pt;margin-top:5.05pt;width:214.5pt;height:39.45pt;z-index:251663360" coordsize="27241,5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" strokeweight="1pt"/>
                      <v:roundrect id="AutoShape 3" o:spid="_x0000_s1029" style="position:absolute;left:25527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" strokeweight="1pt"/>
                      <v:roundrect id="AutoShape 5" o:spid="_x0000_s1030" style="position:absolute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" strokeweight="1pt"/>
                    </v:group>
                  </w:pict>
                </mc:Fallback>
              </mc:AlternateContent>
            </w:r>
            <w:r>
              <w:t xml:space="preserve">                </w:t>
            </w:r>
            <w:r w:rsidR="004A070A">
              <w:rPr>
                <w:color w:val="FF0000"/>
              </w:rPr>
              <w:object w:dxaOrig="892" w:dyaOrig="268" w14:anchorId="377925BE">
                <v:shape id="_x0000_i1049" type="#_x0000_t75" style="width:44.25pt;height:13.5pt" o:ole="">
                  <v:imagedata r:id="rId56" o:title=""/>
                </v:shape>
                <o:OLEObject Type="Embed" ProgID="FXEquation.Equation" ShapeID="_x0000_i1049" DrawAspect="Content" ObjectID="_1556909468" r:id="rId57"/>
              </w:object>
            </w:r>
            <w:r>
              <w:t xml:space="preserve">                                                    </w:t>
            </w:r>
            <w:r w:rsidR="004A070A">
              <w:rPr>
                <w:color w:val="FF0000"/>
                <w:position w:val="-6"/>
              </w:rPr>
              <w:object w:dxaOrig="892" w:dyaOrig="268" w14:anchorId="3DA9BD45">
                <v:shape id="_x0000_i1050" type="#_x0000_t75" style="width:44.25pt;height:13.5pt" o:ole="">
                  <v:imagedata r:id="rId58" o:title=""/>
                </v:shape>
                <o:OLEObject Type="Embed" ProgID="FXEquation.Equation" ShapeID="_x0000_i1050" DrawAspect="Content" ObjectID="_1556909469" r:id="rId59"/>
              </w:object>
            </w:r>
            <w:r>
              <w:t xml:space="preserve"> </w:t>
            </w:r>
          </w:p>
          <w:p w:rsidR="00610BC3" w:rsidRPr="004A070A" w:rsidRDefault="00610BC3" w:rsidP="00610BC3">
            <w:pPr>
              <w:pStyle w:val="QuestionStyle"/>
              <w:spacing w:before="60"/>
              <w:rPr>
                <w:position w:val="-6"/>
              </w:rPr>
            </w:pPr>
            <w:r w:rsidRPr="004A070A">
              <w:rPr>
                <w:position w:val="-6"/>
              </w:rPr>
              <w:t xml:space="preserve">                </w:t>
            </w:r>
            <w:r w:rsidRPr="004A070A">
              <w:t xml:space="preserve"> </w:t>
            </w:r>
            <w:r w:rsidR="004A070A" w:rsidRPr="004A070A">
              <w:rPr>
                <w:color w:val="FF0000"/>
              </w:rPr>
              <w:object w:dxaOrig="1312" w:dyaOrig="268" w14:anchorId="33CED257">
                <v:shape id="_x0000_i1051" type="#_x0000_t75" style="width:65.25pt;height:13.5pt" o:ole="">
                  <v:imagedata r:id="rId60" o:title=""/>
                </v:shape>
                <o:OLEObject Type="Embed" ProgID="FXEquation.Equation" ShapeID="_x0000_i1051" DrawAspect="Content" ObjectID="_1556909470" r:id="rId61"/>
              </w:object>
            </w:r>
            <w:r w:rsidRPr="004A070A">
              <w:rPr>
                <w:position w:val="-6"/>
              </w:rPr>
              <w:t xml:space="preserve">                                            </w:t>
            </w:r>
            <w:r w:rsidR="004A070A" w:rsidRPr="004A070A">
              <w:rPr>
                <w:color w:val="FF0000"/>
                <w:position w:val="-6"/>
              </w:rPr>
              <w:object w:dxaOrig="578" w:dyaOrig="608" w14:anchorId="20681804">
                <v:shape id="_x0000_i1052" type="#_x0000_t75" style="width:29.25pt;height:30.75pt" o:ole="">
                  <v:imagedata r:id="rId62" o:title=""/>
                </v:shape>
                <o:OLEObject Type="Embed" ProgID="FXEquation.Equation" ShapeID="_x0000_i1052" DrawAspect="Content" ObjectID="_1556909471" r:id="rId63"/>
              </w:object>
            </w:r>
            <w:r w:rsidRPr="004A070A">
              <w:rPr>
                <w:position w:val="-6"/>
              </w:rPr>
              <w:t xml:space="preserve"> </w:t>
            </w: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</w:pPr>
            <w:r>
              <w:t xml:space="preserve">Simplify  </w:t>
            </w:r>
            <w:r w:rsidR="00602133" w:rsidRPr="00602133">
              <w:rPr>
                <w:color w:val="FF0000"/>
                <w:position w:val="-8"/>
              </w:rPr>
              <w:object w:dxaOrig="2408" w:dyaOrig="304" w14:anchorId="6DFA4C12">
                <v:shape id="_x0000_i1053" type="#_x0000_t75" style="width:120.75pt;height:15pt" o:ole="">
                  <v:imagedata r:id="rId64" o:title=""/>
                </v:shape>
                <o:OLEObject Type="Embed" ProgID="FXEquation.Equation" ShapeID="_x0000_i1053" DrawAspect="Content" ObjectID="_1556909472" r:id="rId65"/>
              </w:object>
            </w:r>
            <w: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</w:pPr>
            <w:r>
              <w:rPr>
                <w:noProof/>
                <w:position w:val="-8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26B0060">
                      <wp:simplePos x="0" y="0"/>
                      <wp:positionH relativeFrom="column">
                        <wp:posOffset>3441065</wp:posOffset>
                      </wp:positionH>
                      <wp:positionV relativeFrom="paragraph">
                        <wp:posOffset>88900</wp:posOffset>
                      </wp:positionV>
                      <wp:extent cx="1646555" cy="373380"/>
                      <wp:effectExtent l="14605" t="15875" r="15240" b="10795"/>
                      <wp:wrapNone/>
                      <wp:docPr id="106" name="Rectangle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4655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4CA5C0" id="Rectangle 159" o:spid="_x0000_s1026" style="position:absolute;margin-left:270.95pt;margin-top:7pt;width:129.65pt;height:2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" filled="f" strokecolor="black [3213]" strokeweight="1.5pt"/>
                  </w:pict>
                </mc:Fallback>
              </mc:AlternateContent>
            </w:r>
          </w:p>
          <w:p w:rsidR="00610BC3" w:rsidRDefault="00610BC3" w:rsidP="00610BC3">
            <w:pPr>
              <w:pStyle w:val="QuestionStyle"/>
              <w:spacing w:before="60"/>
            </w:pP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  <w:rPr>
                <w:position w:val="-6"/>
              </w:rPr>
            </w:pPr>
            <w:r>
              <w:t xml:space="preserve"> </w:t>
            </w:r>
            <w:r w:rsidR="00602133">
              <w:rPr>
                <w:color w:val="FF0000"/>
                <w:position w:val="-6"/>
              </w:rPr>
              <w:object w:dxaOrig="1688" w:dyaOrig="268" w14:anchorId="2B2E7273">
                <v:shape id="_x0000_i1054" type="#_x0000_t75" style="width:84.75pt;height:13.5pt" o:ole="">
                  <v:imagedata r:id="rId66" o:title=""/>
                </v:shape>
                <o:OLEObject Type="Embed" ProgID="FXEquation.Equation" ShapeID="_x0000_i1054" DrawAspect="Content" ObjectID="_1556909473" r:id="rId67"/>
              </w:object>
            </w:r>
            <w:r>
              <w:rPr>
                <w:position w:val="-6"/>
              </w:rP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  <w:rPr>
                <w:position w:val="-6"/>
              </w:rPr>
            </w:pPr>
          </w:p>
          <w:p w:rsidR="00610BC3" w:rsidRPr="00602133" w:rsidRDefault="00610BC3" w:rsidP="00610BC3">
            <w:pPr>
              <w:pStyle w:val="QuestionStyle"/>
            </w:pPr>
            <w:r w:rsidRPr="00602133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6F8061A2">
                      <wp:simplePos x="0" y="0"/>
                      <wp:positionH relativeFrom="column">
                        <wp:posOffset>274955</wp:posOffset>
                      </wp:positionH>
                      <wp:positionV relativeFrom="paragraph">
                        <wp:posOffset>78105</wp:posOffset>
                      </wp:positionV>
                      <wp:extent cx="4415790" cy="114300"/>
                      <wp:effectExtent l="10795" t="9525" r="12065" b="9525"/>
                      <wp:wrapNone/>
                      <wp:docPr id="101" name="Group 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10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49F6A9" id="Group 160" o:spid="_x0000_s1026" style="position:absolute;margin-left:21.65pt;margin-top:6.15pt;width:347.7pt;height:9pt;z-index:25166540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" strokeweight="1pt"/>
                    </v:group>
                  </w:pict>
                </mc:Fallback>
              </mc:AlternateContent>
            </w:r>
            <w:r w:rsidRPr="00602133">
              <w:t xml:space="preserve">                   </w:t>
            </w:r>
            <w:r w:rsidR="00660D3B" w:rsidRPr="00660D3B">
              <w:rPr>
                <w:color w:val="FF0000"/>
                <w:position w:val="-6"/>
              </w:rPr>
              <w:object w:dxaOrig="608" w:dyaOrig="268" w14:anchorId="2FE95D27">
                <v:shape id="_x0000_i1217" type="#_x0000_t75" style="width:30pt;height:13.5pt" o:ole="">
                  <v:imagedata r:id="rId68" o:title=""/>
                </v:shape>
                <o:OLEObject Type="Embed" ProgID="FXEquation.Equation" ShapeID="_x0000_i1217" DrawAspect="Content" ObjectID="_1556909474" r:id="rId69"/>
              </w:object>
            </w:r>
            <w:r w:rsidRPr="00602133">
              <w:t xml:space="preserve">                          </w:t>
            </w:r>
            <w:r w:rsidR="00660D3B" w:rsidRPr="00660D3B">
              <w:rPr>
                <w:color w:val="FF0000"/>
                <w:position w:val="-6"/>
              </w:rPr>
              <w:object w:dxaOrig="652" w:dyaOrig="348" w14:anchorId="26A75D90">
                <v:shape id="_x0000_i1220" type="#_x0000_t75" style="width:32.25pt;height:17.25pt" o:ole="">
                  <v:imagedata r:id="rId70" o:title=""/>
                </v:shape>
                <o:OLEObject Type="Embed" ProgID="FXEquation.Equation" ShapeID="_x0000_i1220" DrawAspect="Content" ObjectID="_1556909475" r:id="rId71"/>
              </w:object>
            </w:r>
            <w:r w:rsidRPr="00602133">
              <w:t xml:space="preserve">                   </w:t>
            </w:r>
            <w:r w:rsidR="00602133">
              <w:t xml:space="preserve">    </w:t>
            </w:r>
            <w:r w:rsidRPr="00602133">
              <w:t xml:space="preserve">     </w:t>
            </w:r>
            <w:r w:rsidR="00660D3B" w:rsidRPr="00660D3B">
              <w:rPr>
                <w:color w:val="FF0000"/>
                <w:position w:val="-6"/>
              </w:rPr>
              <w:object w:dxaOrig="686" w:dyaOrig="268" w14:anchorId="7DBD2038">
                <v:shape id="_x0000_i1211" type="#_x0000_t75" style="width:33.75pt;height:13.5pt" o:ole="">
                  <v:imagedata r:id="rId72" o:title=""/>
                </v:shape>
                <o:OLEObject Type="Embed" ProgID="FXEquation.Equation" ShapeID="_x0000_i1211" DrawAspect="Content" ObjectID="_1556909476" r:id="rId73"/>
              </w:object>
            </w:r>
            <w:r w:rsidRPr="00602133">
              <w:t xml:space="preserve">             </w:t>
            </w:r>
            <w:r w:rsidR="00602133">
              <w:t xml:space="preserve"> </w:t>
            </w:r>
            <w:r w:rsidRPr="00602133">
              <w:t xml:space="preserve">              </w:t>
            </w:r>
            <w:r w:rsidR="00660D3B" w:rsidRPr="00660D3B">
              <w:rPr>
                <w:color w:val="FF0000"/>
                <w:position w:val="-6"/>
              </w:rPr>
              <w:object w:dxaOrig="776" w:dyaOrig="348" w14:anchorId="5B8A0C6A">
                <v:shape id="_x0000_i1208" type="#_x0000_t75" style="width:38.25pt;height:17.25pt" o:ole="">
                  <v:imagedata r:id="rId74" o:title=""/>
                </v:shape>
                <o:OLEObject Type="Embed" ProgID="FXEquation.Equation" ShapeID="_x0000_i1208" DrawAspect="Content" ObjectID="_1556909477" r:id="rId75"/>
              </w:object>
            </w:r>
            <w:r w:rsidRPr="00602133">
              <w:t xml:space="preserve"> </w:t>
            </w: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</w:pPr>
            <w:r>
              <w:rPr>
                <w:noProof/>
                <w:position w:val="-8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34EAED1">
                      <wp:simplePos x="0" y="0"/>
                      <wp:positionH relativeFrom="column">
                        <wp:posOffset>4199255</wp:posOffset>
                      </wp:positionH>
                      <wp:positionV relativeFrom="paragraph">
                        <wp:posOffset>381000</wp:posOffset>
                      </wp:positionV>
                      <wp:extent cx="1075055" cy="508000"/>
                      <wp:effectExtent l="10795" t="15875" r="9525" b="9525"/>
                      <wp:wrapNone/>
                      <wp:docPr id="100" name="Rectangle 1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5055" cy="508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886A32" id="Rectangle 165" o:spid="_x0000_s1026" style="position:absolute;margin-left:330.65pt;margin-top:30pt;width:84.65pt;height:4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" filled="f" strokecolor="black [3213]" strokeweight="1.5pt"/>
                  </w:pict>
                </mc:Fallback>
              </mc:AlternateContent>
            </w:r>
            <w:r>
              <w:t xml:space="preserve">Simplify   </w:t>
            </w:r>
            <w:r w:rsidR="00602133">
              <w:rPr>
                <w:color w:val="FF0000"/>
                <w:position w:val="-20"/>
              </w:rPr>
              <w:object w:dxaOrig="796" w:dyaOrig="688" w14:anchorId="4C954BA9">
                <v:shape id="_x0000_i1059" type="#_x0000_t75" style="width:39.75pt;height:34.5pt" o:ole="">
                  <v:imagedata r:id="rId76" o:title=""/>
                </v:shape>
                <o:OLEObject Type="Embed" ProgID="FXEquation.Equation" ShapeID="_x0000_i1059" DrawAspect="Content" ObjectID="_1556909478" r:id="rId77"/>
              </w:object>
            </w:r>
            <w: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</w:pPr>
          </w:p>
          <w:p w:rsidR="00610BC3" w:rsidRDefault="00610BC3" w:rsidP="00610BC3">
            <w:pPr>
              <w:pStyle w:val="QuestionStyle"/>
              <w:spacing w:before="60"/>
            </w:pP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</w:pPr>
            <w:r>
              <w:t xml:space="preserve">Simplify  </w:t>
            </w:r>
            <w:r w:rsidR="00C2136E" w:rsidRPr="00C2136E">
              <w:rPr>
                <w:color w:val="FF0000"/>
                <w:position w:val="-8"/>
              </w:rPr>
              <w:object w:dxaOrig="2617" w:dyaOrig="304" w14:anchorId="40D72DEE">
                <v:shape id="_x0000_i1060" type="#_x0000_t75" style="width:130.5pt;height:15pt" o:ole="">
                  <v:imagedata r:id="rId78" o:title=""/>
                </v:shape>
                <o:OLEObject Type="Embed" ProgID="FXEquation.Equation" ShapeID="_x0000_i1060" DrawAspect="Content" ObjectID="_1556909479" r:id="rId79"/>
              </w:object>
            </w:r>
            <w: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</w:pPr>
          </w:p>
          <w:p w:rsidR="00610BC3" w:rsidRDefault="00610BC3" w:rsidP="00610BC3">
            <w:pPr>
              <w:pStyle w:val="QuestionStyle"/>
              <w:rPr>
                <w:position w:val="-2"/>
              </w:rPr>
            </w:pPr>
            <w:r>
              <w:rPr>
                <w:noProof/>
                <w:position w:val="-8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17C6CDF0">
                      <wp:simplePos x="0" y="0"/>
                      <wp:positionH relativeFrom="column">
                        <wp:posOffset>260350</wp:posOffset>
                      </wp:positionH>
                      <wp:positionV relativeFrom="paragraph">
                        <wp:posOffset>33655</wp:posOffset>
                      </wp:positionV>
                      <wp:extent cx="4415790" cy="114300"/>
                      <wp:effectExtent l="0" t="0" r="22860" b="19050"/>
                      <wp:wrapNone/>
                      <wp:docPr id="95" name="Group 1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9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ABCFCF" id="Group 166" o:spid="_x0000_s1026" style="position:absolute;margin-left:20.5pt;margin-top:2.65pt;width:347.7pt;height:9pt;z-index:25166745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" strokeweight="1pt"/>
                    </v:group>
                  </w:pict>
                </mc:Fallback>
              </mc:AlternateContent>
            </w:r>
            <w:r>
              <w:t xml:space="preserve">               </w:t>
            </w:r>
            <w:r w:rsidR="0065103A">
              <w:rPr>
                <w:color w:val="FF0000"/>
                <w:position w:val="-2"/>
              </w:rPr>
              <w:object w:dxaOrig="1208" w:dyaOrig="304">
                <v:shape id="_x0000_i1061" type="#_x0000_t75" style="width:60.75pt;height:15pt" o:ole="">
                  <v:imagedata r:id="rId80" o:title=""/>
                </v:shape>
                <o:OLEObject Type="Embed" ProgID="FXEquation.Equation" ShapeID="_x0000_i1061" DrawAspect="Content" ObjectID="_1556909480" r:id="rId81"/>
              </w:object>
            </w:r>
            <w:r w:rsidR="0065103A">
              <w:rPr>
                <w:color w:val="FF0000"/>
                <w:position w:val="-2"/>
              </w:rPr>
              <w:t xml:space="preserve">               </w:t>
            </w:r>
            <w:r w:rsidR="00C2136E">
              <w:rPr>
                <w:color w:val="FF0000"/>
                <w:position w:val="-2"/>
              </w:rPr>
              <w:object w:dxaOrig="1507" w:dyaOrig="304" w14:anchorId="1A09DC37">
                <v:shape id="_x0000_i1062" type="#_x0000_t75" style="width:75pt;height:15pt" o:ole="">
                  <v:imagedata r:id="rId82" o:title=""/>
                </v:shape>
                <o:OLEObject Type="Embed" ProgID="FXEquation.Equation" ShapeID="_x0000_i1062" DrawAspect="Content" ObjectID="_1556909481" r:id="rId83"/>
              </w:object>
            </w:r>
            <w:r w:rsidR="00C2136E">
              <w:rPr>
                <w:position w:val="-2"/>
              </w:rPr>
              <w:t xml:space="preserve">           </w:t>
            </w:r>
            <w:r>
              <w:rPr>
                <w:position w:val="-2"/>
              </w:rPr>
              <w:t xml:space="preserve"> </w:t>
            </w:r>
            <w:r w:rsidR="00C2136E">
              <w:rPr>
                <w:color w:val="FF0000"/>
                <w:position w:val="-2"/>
              </w:rPr>
              <w:t xml:space="preserve"> </w:t>
            </w:r>
            <w:r>
              <w:rPr>
                <w:color w:val="FF0000"/>
                <w:position w:val="-2"/>
              </w:rPr>
              <w:t xml:space="preserve"> </w:t>
            </w:r>
            <w:r w:rsidR="00C2136E">
              <w:rPr>
                <w:color w:val="FF0000"/>
                <w:position w:val="-2"/>
              </w:rPr>
              <w:object w:dxaOrig="922" w:dyaOrig="304" w14:anchorId="6E6C97D9">
                <v:shape id="_x0000_i1063" type="#_x0000_t75" style="width:45.75pt;height:15pt" o:ole="">
                  <v:imagedata r:id="rId84" o:title=""/>
                </v:shape>
                <o:OLEObject Type="Embed" ProgID="FXEquation.Equation" ShapeID="_x0000_i1063" DrawAspect="Content" ObjectID="_1556909482" r:id="rId85"/>
              </w:object>
            </w:r>
            <w:r w:rsidR="00C2136E">
              <w:rPr>
                <w:color w:val="FF0000"/>
                <w:position w:val="-2"/>
              </w:rPr>
              <w:t xml:space="preserve">            </w:t>
            </w:r>
            <w:r>
              <w:rPr>
                <w:color w:val="FF0000"/>
                <w:position w:val="-2"/>
              </w:rPr>
              <w:t xml:space="preserve">         </w:t>
            </w:r>
            <w:r w:rsidR="00C2136E">
              <w:rPr>
                <w:color w:val="FF0000"/>
                <w:position w:val="-2"/>
              </w:rPr>
              <w:object w:dxaOrig="562" w:dyaOrig="248" w14:anchorId="570A601C">
                <v:shape id="_x0000_i1064" type="#_x0000_t75" style="width:27.75pt;height:12.75pt" o:ole="">
                  <v:imagedata r:id="rId86" o:title=""/>
                </v:shape>
                <o:OLEObject Type="Embed" ProgID="FXEquation.Equation" ShapeID="_x0000_i1064" DrawAspect="Content" ObjectID="_1556909483" r:id="rId87"/>
              </w:object>
            </w: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</w:pPr>
            <w:r>
              <w:rPr>
                <w:noProof/>
                <w:position w:val="-8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0B12C6A">
                      <wp:simplePos x="0" y="0"/>
                      <wp:positionH relativeFrom="column">
                        <wp:posOffset>4170680</wp:posOffset>
                      </wp:positionH>
                      <wp:positionV relativeFrom="paragraph">
                        <wp:posOffset>363855</wp:posOffset>
                      </wp:positionV>
                      <wp:extent cx="1075055" cy="508000"/>
                      <wp:effectExtent l="10795" t="17145" r="9525" b="17780"/>
                      <wp:wrapNone/>
                      <wp:docPr id="94" name="Rectangle 1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5055" cy="508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5B3ED5" id="Rectangle 176" o:spid="_x0000_s1026" style="position:absolute;margin-left:328.4pt;margin-top:28.65pt;width:84.65pt;height:4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" filled="f" strokecolor="black [3213]" strokeweight="1.5pt"/>
                  </w:pict>
                </mc:Fallback>
              </mc:AlternateContent>
            </w:r>
            <w:r>
              <w:t xml:space="preserve"> </w:t>
            </w:r>
            <w:r w:rsidR="0065103A">
              <w:object w:dxaOrig="6202" w:dyaOrig="310" w14:anchorId="6801BC3E">
                <v:shape id="_x0000_i1065" type="#_x0000_t75" style="width:309.75pt;height:15.75pt" o:ole="">
                  <v:imagedata r:id="rId88" o:title=""/>
                </v:shape>
                <o:OLEObject Type="Embed" ProgID="FXEquation.Equation" ShapeID="_x0000_i1065" DrawAspect="Content" ObjectID="_1556909484" r:id="rId89"/>
              </w:object>
            </w:r>
            <w: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</w:pPr>
          </w:p>
          <w:p w:rsidR="00610BC3" w:rsidRDefault="00610BC3" w:rsidP="00610BC3">
            <w:pPr>
              <w:pStyle w:val="QuestionStyle"/>
              <w:spacing w:before="60"/>
            </w:pPr>
          </w:p>
          <w:p w:rsidR="00060108" w:rsidRDefault="00060108" w:rsidP="00610BC3">
            <w:pPr>
              <w:pStyle w:val="QuestionStyle"/>
              <w:spacing w:before="60"/>
            </w:pPr>
          </w:p>
        </w:tc>
      </w:tr>
      <w:tr w:rsidR="00610BC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  <w:rPr>
                <w:position w:val="-2"/>
              </w:rPr>
            </w:pPr>
            <w:r>
              <w:t xml:space="preserve"> </w:t>
            </w:r>
            <w:r w:rsidR="00060108">
              <w:rPr>
                <w:color w:val="FF0000"/>
                <w:position w:val="-2"/>
              </w:rPr>
              <w:object w:dxaOrig="1838" w:dyaOrig="348" w14:anchorId="0498929D">
                <v:shape id="_x0000_i1066" type="#_x0000_t75" style="width:92.25pt;height:17.25pt" o:ole="">
                  <v:imagedata r:id="rId90" o:title=""/>
                </v:shape>
                <o:OLEObject Type="Embed" ProgID="FXEquation.Equation" ShapeID="_x0000_i1066" DrawAspect="Content" ObjectID="_1556909485" r:id="rId91"/>
              </w:object>
            </w:r>
            <w:r>
              <w:rPr>
                <w:position w:val="-2"/>
              </w:rP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  <w:rPr>
                <w:position w:val="-2"/>
              </w:rPr>
            </w:pPr>
          </w:p>
          <w:p w:rsidR="00610BC3" w:rsidRDefault="00610BC3" w:rsidP="00610BC3">
            <w:pPr>
              <w:pStyle w:val="QuestionStyle"/>
              <w:rPr>
                <w:position w:val="-2"/>
              </w:rPr>
            </w:pPr>
            <w:r>
              <w:rPr>
                <w:noProof/>
                <w:position w:val="-8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23335D8C">
                      <wp:simplePos x="0" y="0"/>
                      <wp:positionH relativeFrom="column">
                        <wp:posOffset>185420</wp:posOffset>
                      </wp:positionH>
                      <wp:positionV relativeFrom="paragraph">
                        <wp:posOffset>59055</wp:posOffset>
                      </wp:positionV>
                      <wp:extent cx="4415790" cy="114300"/>
                      <wp:effectExtent l="6985" t="8255" r="6350" b="10795"/>
                      <wp:wrapNone/>
                      <wp:docPr id="89" name="Group 1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9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3D790C" id="Group 171" o:spid="_x0000_s1026" style="position:absolute;margin-left:14.6pt;margin-top:4.65pt;width:347.7pt;height:9pt;z-index:25166950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" strokeweight="1pt"/>
                    </v:group>
                  </w:pict>
                </mc:Fallback>
              </mc:AlternateContent>
            </w:r>
            <w:r>
              <w:rPr>
                <w:position w:val="-2"/>
              </w:rPr>
              <w:t xml:space="preserve">             </w:t>
            </w:r>
            <w:r w:rsidR="00060108">
              <w:rPr>
                <w:color w:val="FF0000"/>
                <w:position w:val="-2"/>
              </w:rPr>
              <w:object w:dxaOrig="836" w:dyaOrig="348" w14:anchorId="6C3D40D6">
                <v:shape id="_x0000_i1067" type="#_x0000_t75" style="width:42pt;height:17.25pt" o:ole="">
                  <v:imagedata r:id="rId92" o:title=""/>
                </v:shape>
                <o:OLEObject Type="Embed" ProgID="FXEquation.Equation" ShapeID="_x0000_i1067" DrawAspect="Content" ObjectID="_1556909486" r:id="rId93"/>
              </w:object>
            </w:r>
            <w:r>
              <w:rPr>
                <w:position w:val="-2"/>
              </w:rPr>
              <w:t xml:space="preserve">                         </w:t>
            </w:r>
            <w:r w:rsidR="00060108">
              <w:rPr>
                <w:color w:val="FF0000"/>
                <w:position w:val="-2"/>
              </w:rPr>
              <w:object w:dxaOrig="746" w:dyaOrig="348" w14:anchorId="04ED4D9A">
                <v:shape id="_x0000_i1068" type="#_x0000_t75" style="width:37.5pt;height:17.25pt" o:ole="">
                  <v:imagedata r:id="rId94" o:title=""/>
                </v:shape>
                <o:OLEObject Type="Embed" ProgID="FXEquation.Equation" ShapeID="_x0000_i1068" DrawAspect="Content" ObjectID="_1556909487" r:id="rId95"/>
              </w:object>
            </w:r>
            <w:r>
              <w:rPr>
                <w:color w:val="FF0000"/>
                <w:position w:val="-2"/>
              </w:rPr>
              <w:t xml:space="preserve">                          </w:t>
            </w:r>
            <w:r w:rsidR="00060108">
              <w:rPr>
                <w:color w:val="FF0000"/>
                <w:position w:val="-2"/>
              </w:rPr>
              <w:object w:dxaOrig="836" w:dyaOrig="348" w14:anchorId="1EC6CA2A">
                <v:shape id="_x0000_i1069" type="#_x0000_t75" style="width:42pt;height:17.25pt" o:ole="">
                  <v:imagedata r:id="rId96" o:title=""/>
                </v:shape>
                <o:OLEObject Type="Embed" ProgID="FXEquation.Equation" ShapeID="_x0000_i1069" DrawAspect="Content" ObjectID="_1556909488" r:id="rId97"/>
              </w:object>
            </w:r>
            <w:r>
              <w:rPr>
                <w:color w:val="FF0000"/>
                <w:position w:val="-2"/>
              </w:rPr>
              <w:t xml:space="preserve">                          </w:t>
            </w:r>
            <w:r w:rsidR="00060108">
              <w:rPr>
                <w:color w:val="FF0000"/>
                <w:position w:val="-2"/>
              </w:rPr>
              <w:object w:dxaOrig="836" w:dyaOrig="348" w14:anchorId="4B467018">
                <v:shape id="_x0000_i1070" type="#_x0000_t75" style="width:42pt;height:17.25pt" o:ole="">
                  <v:imagedata r:id="rId98" o:title=""/>
                </v:shape>
                <o:OLEObject Type="Embed" ProgID="FXEquation.Equation" ShapeID="_x0000_i1070" DrawAspect="Content" ObjectID="_1556909489" r:id="rId99"/>
              </w:object>
            </w:r>
          </w:p>
        </w:tc>
      </w:tr>
      <w:tr w:rsidR="0000235C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0235C" w:rsidRPr="001B3341" w:rsidRDefault="0000235C" w:rsidP="0000235C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0235C" w:rsidRDefault="0000235C" w:rsidP="0000235C">
            <w:pPr>
              <w:pStyle w:val="QuestionStyle"/>
              <w:spacing w:before="60"/>
            </w:pPr>
            <w:r>
              <w:t>Angela’s teacher asked her to write an expression for  :</w:t>
            </w:r>
          </w:p>
          <w:p w:rsidR="0000235C" w:rsidRDefault="0000235C" w:rsidP="0000235C">
            <w:pPr>
              <w:pStyle w:val="QuestionStyle"/>
              <w:spacing w:before="60"/>
            </w:pPr>
            <w:r>
              <w:t xml:space="preserve">                “</w:t>
            </w:r>
            <w:r>
              <w:rPr>
                <w:i/>
              </w:rPr>
              <w:t>The sum of the square of x and a third of x.</w:t>
            </w:r>
            <w:r>
              <w:t xml:space="preserve">”                           </w:t>
            </w:r>
          </w:p>
          <w:p w:rsidR="0000235C" w:rsidRDefault="0000235C" w:rsidP="0000235C">
            <w:pPr>
              <w:pStyle w:val="QuestionStyle"/>
              <w:spacing w:before="60"/>
            </w:pPr>
            <w:r>
              <w:t>Which of these algebraic expressions could represent this?</w:t>
            </w:r>
          </w:p>
          <w:p w:rsidR="0000235C" w:rsidRPr="0051583B" w:rsidRDefault="0000235C" w:rsidP="0000235C">
            <w:pPr>
              <w:pStyle w:val="QuestionStyle"/>
            </w:pPr>
            <w:r w:rsidRPr="0051583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5790387F" wp14:editId="52D44C08">
                      <wp:simplePos x="0" y="0"/>
                      <wp:positionH relativeFrom="column">
                        <wp:posOffset>287655</wp:posOffset>
                      </wp:positionH>
                      <wp:positionV relativeFrom="paragraph">
                        <wp:posOffset>78105</wp:posOffset>
                      </wp:positionV>
                      <wp:extent cx="2724150" cy="501015"/>
                      <wp:effectExtent l="0" t="0" r="19050" b="13335"/>
                      <wp:wrapNone/>
                      <wp:docPr id="124" name="Group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24150" cy="501015"/>
                                <a:chOff x="0" y="0"/>
                                <a:chExt cx="27241" cy="5012"/>
                              </a:xfrm>
                            </wpg:grpSpPr>
                            <wps:wsp>
                              <wps:cNvPr id="12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3767"/>
                                  <a:ext cx="1714" cy="124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767"/>
                                  <a:ext cx="1714" cy="124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70E9EC" id="Group 77" o:spid="_x0000_s1026" style="position:absolute;margin-left:22.65pt;margin-top:6.15pt;width:214.5pt;height:39.45pt;z-index:251716608" coordsize="27241,5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" strokeweight="1pt"/>
                      <v:roundrect id="AutoShape 3" o:spid="_x0000_s1029" style="position:absolute;left:25527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" strokeweight="1pt"/>
                      <v:roundrect id="AutoShape 5" o:spid="_x0000_s1030" style="position:absolute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" strokeweight="1pt"/>
                    </v:group>
                  </w:pict>
                </mc:Fallback>
              </mc:AlternateContent>
            </w:r>
            <w:r w:rsidRPr="0051583B">
              <w:t xml:space="preserve">               </w:t>
            </w:r>
            <w:r>
              <w:t xml:space="preserve">  </w:t>
            </w:r>
            <w:r w:rsidRPr="0051583B">
              <w:rPr>
                <w:color w:val="FF0000"/>
              </w:rPr>
              <w:object w:dxaOrig="412" w:dyaOrig="348" w14:anchorId="0B53D2C8">
                <v:shape id="_x0000_i1071" type="#_x0000_t75" style="width:20.25pt;height:17.25pt" o:ole="">
                  <v:imagedata r:id="rId100" o:title=""/>
                </v:shape>
                <o:OLEObject Type="Embed" ProgID="FXEquation.Equation" ShapeID="_x0000_i1071" DrawAspect="Content" ObjectID="_1556909490" r:id="rId101"/>
              </w:object>
            </w:r>
            <w:r w:rsidRPr="0051583B">
              <w:t xml:space="preserve">                                                            </w:t>
            </w:r>
            <w:r w:rsidRPr="0051583B">
              <w:rPr>
                <w:color w:val="FF0000"/>
              </w:rPr>
              <w:object w:dxaOrig="812" w:dyaOrig="348" w14:anchorId="29C9E7F9">
                <v:shape id="_x0000_i1072" type="#_x0000_t75" style="width:40.5pt;height:17.25pt" o:ole="">
                  <v:imagedata r:id="rId102" o:title=""/>
                </v:shape>
                <o:OLEObject Type="Embed" ProgID="FXEquation.Equation" ShapeID="_x0000_i1072" DrawAspect="Content" ObjectID="_1556909491" r:id="rId103"/>
              </w:object>
            </w:r>
            <w:r w:rsidRPr="0051583B">
              <w:t xml:space="preserve"> </w:t>
            </w:r>
          </w:p>
          <w:p w:rsidR="0000235C" w:rsidRDefault="0000235C" w:rsidP="0000235C">
            <w:pPr>
              <w:pStyle w:val="QuestionStyle"/>
              <w:spacing w:before="60"/>
              <w:rPr>
                <w:position w:val="-2"/>
              </w:rPr>
            </w:pPr>
            <w:r w:rsidRPr="0051583B">
              <w:t xml:space="preserve">                </w:t>
            </w:r>
            <w:r w:rsidRPr="0051583B">
              <w:rPr>
                <w:color w:val="FF0000"/>
              </w:rPr>
              <w:object w:dxaOrig="700" w:dyaOrig="688" w14:anchorId="41D50077">
                <v:shape id="_x0000_i1073" type="#_x0000_t75" style="width:35.25pt;height:34.5pt" o:ole="">
                  <v:imagedata r:id="rId104" o:title=""/>
                </v:shape>
                <o:OLEObject Type="Embed" ProgID="FXEquation.Equation" ShapeID="_x0000_i1073" DrawAspect="Content" ObjectID="_1556909492" r:id="rId105"/>
              </w:object>
            </w:r>
            <w:r w:rsidRPr="0051583B">
              <w:t xml:space="preserve">                                                        </w:t>
            </w:r>
            <w:r w:rsidRPr="0051583B">
              <w:rPr>
                <w:color w:val="FF0000"/>
              </w:rPr>
              <w:object w:dxaOrig="820" w:dyaOrig="548" w14:anchorId="237FBA3C">
                <v:shape id="_x0000_i1074" type="#_x0000_t75" style="width:41.25pt;height:27.75pt" o:ole="">
                  <v:imagedata r:id="rId106" o:title=""/>
                </v:shape>
                <o:OLEObject Type="Embed" ProgID="FXEquation.Equation" ShapeID="_x0000_i1074" DrawAspect="Content" ObjectID="_1556909493" r:id="rId107"/>
              </w:object>
            </w:r>
            <w:r>
              <w:rPr>
                <w:position w:val="-2"/>
              </w:rPr>
              <w:t xml:space="preserve"> </w:t>
            </w:r>
          </w:p>
        </w:tc>
      </w:tr>
      <w:tr w:rsidR="0000235C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00235C" w:rsidRPr="001B3341" w:rsidRDefault="0000235C" w:rsidP="0000235C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0235C" w:rsidRDefault="0000235C" w:rsidP="0000235C">
            <w:pPr>
              <w:pStyle w:val="QuestionStyle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8AA0B3F" wp14:editId="4E7E2FE0">
                      <wp:simplePos x="0" y="0"/>
                      <wp:positionH relativeFrom="column">
                        <wp:posOffset>4067810</wp:posOffset>
                      </wp:positionH>
                      <wp:positionV relativeFrom="paragraph">
                        <wp:posOffset>388620</wp:posOffset>
                      </wp:positionV>
                      <wp:extent cx="868680" cy="504825"/>
                      <wp:effectExtent l="12700" t="18415" r="13970" b="10160"/>
                      <wp:wrapNone/>
                      <wp:docPr id="88" name="Rectangl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8680" cy="5048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A6DDA9" id="Rectangle 29" o:spid="_x0000_s1026" style="position:absolute;margin-left:320.3pt;margin-top:30.6pt;width:68.4pt;height:39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" filled="f" strokecolor="black [3213]" strokeweight="1.5pt"/>
                  </w:pict>
                </mc:Fallback>
              </mc:AlternateContent>
            </w:r>
            <w:r>
              <w:rPr>
                <w:noProof/>
                <w:lang w:eastAsia="en-AU"/>
              </w:rPr>
              <w:t xml:space="preserve">Simplify  </w:t>
            </w:r>
            <w:r>
              <w:rPr>
                <w:noProof/>
                <w:color w:val="FF0000"/>
                <w:position w:val="-20"/>
                <w:lang w:eastAsia="en-AU"/>
              </w:rPr>
              <w:object w:dxaOrig="1350" w:dyaOrig="728" w14:anchorId="4D195045">
                <v:shape id="_x0000_i1075" type="#_x0000_t75" style="width:67.5pt;height:36.75pt" o:ole="">
                  <v:imagedata r:id="rId108" o:title=""/>
                </v:shape>
                <o:OLEObject Type="Embed" ProgID="FXEquation.Equation" ShapeID="_x0000_i1075" DrawAspect="Content" ObjectID="_1556909494" r:id="rId109"/>
              </w:object>
            </w:r>
            <w:r>
              <w:rPr>
                <w:noProof/>
                <w:lang w:eastAsia="en-AU"/>
              </w:rPr>
              <w:t xml:space="preserve"> </w:t>
            </w:r>
          </w:p>
          <w:p w:rsidR="0000235C" w:rsidRDefault="0000235C" w:rsidP="0000235C">
            <w:pPr>
              <w:pStyle w:val="QuestionStyle"/>
              <w:spacing w:before="60"/>
              <w:rPr>
                <w:noProof/>
                <w:lang w:eastAsia="en-AU"/>
              </w:rPr>
            </w:pPr>
          </w:p>
          <w:p w:rsidR="0000235C" w:rsidRDefault="0000235C" w:rsidP="0000235C">
            <w:pPr>
              <w:pStyle w:val="QuestionStyle"/>
              <w:spacing w:before="60"/>
              <w:rPr>
                <w:noProof/>
                <w:lang w:eastAsia="en-AU"/>
              </w:rPr>
            </w:pPr>
          </w:p>
        </w:tc>
      </w:tr>
      <w:tr w:rsidR="0000235C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00235C" w:rsidRPr="001B3341" w:rsidRDefault="0000235C" w:rsidP="0000235C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0235C" w:rsidRDefault="006268E5" w:rsidP="0000235C">
            <w:pPr>
              <w:pStyle w:val="QuestionStyle"/>
              <w:spacing w:before="60"/>
            </w:pPr>
            <w:r>
              <w:t xml:space="preserve">Complete the </w:t>
            </w:r>
            <w:r w:rsidR="00134CAC">
              <w:t xml:space="preserve">two missing values in the </w:t>
            </w:r>
            <w:r>
              <w:t>table below for the expression</w:t>
            </w:r>
            <w:r w:rsidR="0000235C">
              <w:t xml:space="preserve">  </w:t>
            </w:r>
            <w:r w:rsidRPr="006268E5">
              <w:rPr>
                <w:color w:val="FF0000"/>
                <w:position w:val="-8"/>
              </w:rPr>
              <w:object w:dxaOrig="772" w:dyaOrig="348" w14:anchorId="4A7156D5">
                <v:shape id="_x0000_i1076" type="#_x0000_t75" style="width:38.25pt;height:17.25pt" o:ole="">
                  <v:imagedata r:id="rId110" o:title=""/>
                </v:shape>
                <o:OLEObject Type="Embed" ProgID="FXEquation.Equation" ShapeID="_x0000_i1076" DrawAspect="Content" ObjectID="_1556909495" r:id="rId111"/>
              </w:object>
            </w:r>
            <w:r w:rsidR="0000235C" w:rsidRPr="006268E5">
              <w:rPr>
                <w:position w:val="-8"/>
              </w:rPr>
              <w:t xml:space="preserve">  </w:t>
            </w:r>
            <w:r w:rsidR="0000235C">
              <w:t>?</w:t>
            </w:r>
          </w:p>
          <w:p w:rsidR="0000235C" w:rsidRDefault="0000235C" w:rsidP="0000235C">
            <w:pPr>
              <w:pStyle w:val="QuestionStyle"/>
              <w:spacing w:before="60"/>
            </w:pPr>
          </w:p>
          <w:tbl>
            <w:tblPr>
              <w:tblStyle w:val="TableGrid"/>
              <w:tblW w:w="0" w:type="auto"/>
              <w:tblInd w:w="884" w:type="dxa"/>
              <w:tblLayout w:type="fixed"/>
              <w:tblLook w:val="04A0" w:firstRow="1" w:lastRow="0" w:firstColumn="1" w:lastColumn="0" w:noHBand="0" w:noVBand="1"/>
            </w:tblPr>
            <w:tblGrid>
              <w:gridCol w:w="1814"/>
              <w:gridCol w:w="1814"/>
              <w:gridCol w:w="1814"/>
              <w:gridCol w:w="1814"/>
            </w:tblGrid>
            <w:tr w:rsidR="006268E5" w:rsidTr="00134CAC">
              <w:tc>
                <w:tcPr>
                  <w:tcW w:w="1814" w:type="dxa"/>
                  <w:vAlign w:val="center"/>
                </w:tcPr>
                <w:p w:rsidR="006268E5" w:rsidRPr="006268E5" w:rsidRDefault="006268E5" w:rsidP="00134CAC">
                  <w:pPr>
                    <w:pStyle w:val="QuestionStyle"/>
                    <w:spacing w:before="60"/>
                    <w:jc w:val="center"/>
                    <w:rPr>
                      <w:i/>
                    </w:rPr>
                  </w:pPr>
                  <w:r w:rsidRPr="006268E5">
                    <w:rPr>
                      <w:i/>
                    </w:rPr>
                    <w:t>a</w: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6268E5" w:rsidP="00134CAC">
                  <w:pPr>
                    <w:pStyle w:val="QuestionStyle"/>
                    <w:spacing w:before="60"/>
                    <w:jc w:val="center"/>
                  </w:pPr>
                  <w:r>
                    <w:t>–2</w: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6268E5" w:rsidP="00134CAC">
                  <w:pPr>
                    <w:pStyle w:val="QuestionStyle"/>
                    <w:spacing w:before="60"/>
                    <w:jc w:val="center"/>
                  </w:pPr>
                  <w:r>
                    <w:t>–1</w: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134CAC" w:rsidP="00134CAC">
                  <w:pPr>
                    <w:pStyle w:val="QuestionStyle"/>
                    <w:spacing w:before="60"/>
                    <w:jc w:val="center"/>
                  </w:pPr>
                  <w:r>
                    <w:t>3</w:t>
                  </w:r>
                </w:p>
              </w:tc>
            </w:tr>
            <w:tr w:rsidR="006268E5" w:rsidTr="00134CAC">
              <w:tc>
                <w:tcPr>
                  <w:tcW w:w="1814" w:type="dxa"/>
                  <w:vAlign w:val="center"/>
                </w:tcPr>
                <w:p w:rsidR="006268E5" w:rsidRDefault="006268E5" w:rsidP="00134CAC">
                  <w:pPr>
                    <w:pStyle w:val="QuestionStyle"/>
                    <w:spacing w:before="60"/>
                    <w:jc w:val="center"/>
                  </w:pPr>
                  <w:r w:rsidRPr="006268E5">
                    <w:rPr>
                      <w:color w:val="FF0000"/>
                      <w:position w:val="-8"/>
                    </w:rPr>
                    <w:object w:dxaOrig="772" w:dyaOrig="348">
                      <v:shape id="_x0000_i1077" type="#_x0000_t75" style="width:38.25pt;height:17.25pt" o:ole="">
                        <v:imagedata r:id="rId110" o:title=""/>
                      </v:shape>
                      <o:OLEObject Type="Embed" ProgID="FXEquation.Equation" ShapeID="_x0000_i1077" DrawAspect="Content" ObjectID="_1556909496" r:id="rId112"/>
                    </w:objec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6268E5" w:rsidP="00134CAC">
                  <w:pPr>
                    <w:pStyle w:val="QuestionStyle"/>
                    <w:spacing w:before="60"/>
                    <w:jc w:val="center"/>
                  </w:pPr>
                </w:p>
              </w:tc>
              <w:tc>
                <w:tcPr>
                  <w:tcW w:w="1814" w:type="dxa"/>
                  <w:vAlign w:val="center"/>
                </w:tcPr>
                <w:p w:rsidR="006268E5" w:rsidRDefault="00134CAC" w:rsidP="00134CAC">
                  <w:pPr>
                    <w:pStyle w:val="QuestionStyle"/>
                    <w:spacing w:before="60"/>
                    <w:jc w:val="center"/>
                  </w:pPr>
                  <w:r>
                    <w:t>–3</w: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6268E5" w:rsidP="00134CAC">
                  <w:pPr>
                    <w:pStyle w:val="QuestionStyle"/>
                    <w:spacing w:before="60"/>
                    <w:jc w:val="center"/>
                  </w:pPr>
                </w:p>
              </w:tc>
            </w:tr>
          </w:tbl>
          <w:p w:rsidR="0000235C" w:rsidRDefault="0000235C" w:rsidP="0000235C">
            <w:pPr>
              <w:pStyle w:val="QuestionStyle"/>
              <w:spacing w:before="60"/>
            </w:pPr>
          </w:p>
        </w:tc>
      </w:tr>
      <w:tr w:rsidR="0000235C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00235C" w:rsidRPr="001B3341" w:rsidRDefault="0000235C" w:rsidP="0000235C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0235C" w:rsidRDefault="0000235C" w:rsidP="0000235C">
            <w:pPr>
              <w:pStyle w:val="QuestionStyle"/>
              <w:spacing w:before="60"/>
              <w:rPr>
                <w:position w:val="-6"/>
              </w:rPr>
            </w:pPr>
            <w:r>
              <w:t xml:space="preserve"> </w:t>
            </w:r>
            <w:r w:rsidR="00134CAC">
              <w:rPr>
                <w:color w:val="FF0000"/>
                <w:position w:val="-6"/>
              </w:rPr>
              <w:object w:dxaOrig="1252" w:dyaOrig="304" w14:anchorId="54824FE4">
                <v:shape id="_x0000_i1078" type="#_x0000_t75" style="width:62.25pt;height:15pt" o:ole="">
                  <v:imagedata r:id="rId113" o:title=""/>
                </v:shape>
                <o:OLEObject Type="Embed" ProgID="FXEquation.Equation" ShapeID="_x0000_i1078" DrawAspect="Content" ObjectID="_1556909497" r:id="rId114"/>
              </w:object>
            </w:r>
            <w:r>
              <w:rPr>
                <w:position w:val="-6"/>
              </w:rPr>
              <w:t xml:space="preserve"> </w:t>
            </w:r>
          </w:p>
          <w:p w:rsidR="0000235C" w:rsidRDefault="0000235C" w:rsidP="0000235C">
            <w:pPr>
              <w:pStyle w:val="QuestionStyle"/>
              <w:spacing w:before="60"/>
              <w:rPr>
                <w:position w:val="-6"/>
              </w:rPr>
            </w:pPr>
          </w:p>
          <w:p w:rsidR="0000235C" w:rsidRDefault="0000235C" w:rsidP="0000235C">
            <w:pPr>
              <w:pStyle w:val="QuestionStyle"/>
              <w:rPr>
                <w:position w:val="-2"/>
              </w:rPr>
            </w:pPr>
            <w:r>
              <w:rPr>
                <w:noProof/>
                <w:position w:val="-8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12B3E648" wp14:editId="1A961740">
                      <wp:simplePos x="0" y="0"/>
                      <wp:positionH relativeFrom="column">
                        <wp:posOffset>271780</wp:posOffset>
                      </wp:positionH>
                      <wp:positionV relativeFrom="paragraph">
                        <wp:posOffset>35560</wp:posOffset>
                      </wp:positionV>
                      <wp:extent cx="4362450" cy="114300"/>
                      <wp:effectExtent l="7620" t="14605" r="11430" b="13970"/>
                      <wp:wrapNone/>
                      <wp:docPr id="82" name="Group 1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0" y="0"/>
                                <a:chExt cx="43624" cy="1143"/>
                              </a:xfrm>
                            </wpg:grpSpPr>
                            <wps:wsp>
                              <wps:cNvPr id="8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B927F2" id="Group 178" o:spid="_x0000_s1026" style="position:absolute;margin-left:21.4pt;margin-top:2.8pt;width:343.5pt;height:9pt;z-index:251712512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" strokecolor="black [3213]" strokeweight="1pt"/>
                    </v:group>
                  </w:pict>
                </mc:Fallback>
              </mc:AlternateContent>
            </w:r>
            <w:r w:rsidR="00134CAC">
              <w:rPr>
                <w:position w:val="-6"/>
              </w:rPr>
              <w:t xml:space="preserve">               </w:t>
            </w:r>
            <w:r w:rsidR="00134CAC">
              <w:rPr>
                <w:color w:val="FF0000"/>
                <w:position w:val="-2"/>
              </w:rPr>
              <w:object w:dxaOrig="848" w:dyaOrig="310" w14:anchorId="263FBECA">
                <v:shape id="_x0000_i1079" type="#_x0000_t75" style="width:42.75pt;height:15.75pt" o:ole="">
                  <v:imagedata r:id="rId115" o:title=""/>
                </v:shape>
                <o:OLEObject Type="Embed" ProgID="FXEquation.Equation" ShapeID="_x0000_i1079" DrawAspect="Content" ObjectID="_1556909498" r:id="rId116"/>
              </w:object>
            </w:r>
            <w:r>
              <w:rPr>
                <w:position w:val="-2"/>
              </w:rPr>
              <w:t xml:space="preserve">                    </w:t>
            </w:r>
            <w:r>
              <w:rPr>
                <w:position w:val="-6"/>
              </w:rPr>
              <w:t xml:space="preserve"> </w:t>
            </w:r>
            <w:r w:rsidR="00134CAC">
              <w:rPr>
                <w:color w:val="FF0000"/>
                <w:position w:val="-2"/>
              </w:rPr>
              <w:object w:dxaOrig="968" w:dyaOrig="310" w14:anchorId="76870081">
                <v:shape id="_x0000_i1080" type="#_x0000_t75" style="width:48.75pt;height:15.75pt" o:ole="">
                  <v:imagedata r:id="rId117" o:title=""/>
                </v:shape>
                <o:OLEObject Type="Embed" ProgID="FXEquation.Equation" ShapeID="_x0000_i1080" DrawAspect="Content" ObjectID="_1556909499" r:id="rId118"/>
              </w:object>
            </w:r>
            <w:r>
              <w:rPr>
                <w:position w:val="-2"/>
              </w:rPr>
              <w:t xml:space="preserve">                     </w:t>
            </w:r>
            <w:r>
              <w:rPr>
                <w:position w:val="-6"/>
              </w:rPr>
              <w:t xml:space="preserve"> </w:t>
            </w:r>
            <w:r w:rsidR="00134CAC">
              <w:rPr>
                <w:color w:val="FF0000"/>
                <w:position w:val="-2"/>
              </w:rPr>
              <w:object w:dxaOrig="968" w:dyaOrig="310" w14:anchorId="342B4CC0">
                <v:shape id="_x0000_i1081" type="#_x0000_t75" style="width:48.75pt;height:15.75pt" o:ole="">
                  <v:imagedata r:id="rId119" o:title=""/>
                </v:shape>
                <o:OLEObject Type="Embed" ProgID="FXEquation.Equation" ShapeID="_x0000_i1081" DrawAspect="Content" ObjectID="_1556909500" r:id="rId120"/>
              </w:object>
            </w:r>
            <w:r>
              <w:rPr>
                <w:position w:val="-2"/>
              </w:rPr>
              <w:t xml:space="preserve">                       </w:t>
            </w:r>
            <w:r>
              <w:rPr>
                <w:position w:val="-6"/>
              </w:rPr>
              <w:t xml:space="preserve"> </w:t>
            </w:r>
            <w:r w:rsidR="00134CAC">
              <w:rPr>
                <w:color w:val="FF0000"/>
                <w:position w:val="-2"/>
              </w:rPr>
              <w:object w:dxaOrig="1088" w:dyaOrig="310" w14:anchorId="7C2C2D33">
                <v:shape id="_x0000_i1082" type="#_x0000_t75" style="width:54.75pt;height:15.75pt" o:ole="">
                  <v:imagedata r:id="rId121" o:title=""/>
                </v:shape>
                <o:OLEObject Type="Embed" ProgID="FXEquation.Equation" ShapeID="_x0000_i1082" DrawAspect="Content" ObjectID="_1556909501" r:id="rId122"/>
              </w:object>
            </w:r>
            <w:r>
              <w:rPr>
                <w:position w:val="-2"/>
              </w:rPr>
              <w:t xml:space="preserve">   </w:t>
            </w:r>
          </w:p>
        </w:tc>
      </w:tr>
      <w:tr w:rsidR="0000235C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00235C" w:rsidRPr="001B3341" w:rsidRDefault="0000235C" w:rsidP="0000235C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0235C" w:rsidRDefault="0000235C" w:rsidP="0000235C">
            <w:pPr>
              <w:pStyle w:val="QuestionStyle"/>
              <w:spacing w:before="60"/>
            </w:pPr>
            <w:r>
              <w:t xml:space="preserve">A </w:t>
            </w:r>
            <w:r w:rsidR="00BD788D">
              <w:t>b</w:t>
            </w:r>
            <w:r w:rsidR="00F35507">
              <w:t xml:space="preserve">us has </w:t>
            </w:r>
            <w:r w:rsidR="00F35507" w:rsidRPr="00660D3B">
              <w:rPr>
                <w:i/>
              </w:rPr>
              <w:t>x</w:t>
            </w:r>
            <w:r w:rsidR="00F35507">
              <w:t xml:space="preserve"> seats each of which holds 2 people and it can also take </w:t>
            </w:r>
            <w:r w:rsidR="00F35507" w:rsidRPr="00660D3B">
              <w:rPr>
                <w:i/>
              </w:rPr>
              <w:t>y</w:t>
            </w:r>
            <w:r w:rsidR="00F35507">
              <w:t xml:space="preserve"> people standing.</w:t>
            </w:r>
          </w:p>
          <w:p w:rsidR="0000235C" w:rsidRDefault="0000235C" w:rsidP="0000235C">
            <w:pPr>
              <w:pStyle w:val="QuestionStyle"/>
              <w:spacing w:before="60"/>
            </w:pPr>
            <w:r>
              <w:t>How m</w:t>
            </w:r>
            <w:r w:rsidR="00F35507">
              <w:t>any people can the bus take when full</w:t>
            </w:r>
            <w:r>
              <w:t xml:space="preserve">? </w:t>
            </w:r>
          </w:p>
          <w:p w:rsidR="0000235C" w:rsidRDefault="0000235C" w:rsidP="0000235C">
            <w:pPr>
              <w:pStyle w:val="QuestionStyle"/>
              <w:spacing w:before="60"/>
            </w:pPr>
          </w:p>
          <w:p w:rsidR="0000235C" w:rsidRDefault="0000235C" w:rsidP="0000235C">
            <w:pPr>
              <w:pStyle w:val="QuestionStyle"/>
              <w:rPr>
                <w:position w:val="-2"/>
              </w:rPr>
            </w:pPr>
            <w:r>
              <w:rPr>
                <w:noProof/>
                <w:position w:val="-8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3536" behindDoc="0" locked="0" layoutInCell="1" allowOverlap="1" wp14:anchorId="0B06A37B" wp14:editId="18BA6620">
                      <wp:simplePos x="0" y="0"/>
                      <wp:positionH relativeFrom="column">
                        <wp:posOffset>269875</wp:posOffset>
                      </wp:positionH>
                      <wp:positionV relativeFrom="paragraph">
                        <wp:posOffset>10795</wp:posOffset>
                      </wp:positionV>
                      <wp:extent cx="4362450" cy="114300"/>
                      <wp:effectExtent l="0" t="0" r="19050" b="19050"/>
                      <wp:wrapNone/>
                      <wp:docPr id="77" name="Group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0" y="0"/>
                                <a:chExt cx="43624" cy="1143"/>
                              </a:xfrm>
                            </wpg:grpSpPr>
                            <wps:wsp>
                              <wps:cNvPr id="7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FEC633" id="Group 55" o:spid="_x0000_s1026" style="position:absolute;margin-left:21.25pt;margin-top:.85pt;width:343.5pt;height:9pt;z-index:251713536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" strokecolor="black [3213]" strokeweight="1pt"/>
                    </v:group>
                  </w:pict>
                </mc:Fallback>
              </mc:AlternateContent>
            </w:r>
            <w:r w:rsidR="00F35507">
              <w:t xml:space="preserve">               </w:t>
            </w:r>
            <w:r>
              <w:t xml:space="preserve"> </w:t>
            </w:r>
            <w:r w:rsidR="00F35507">
              <w:rPr>
                <w:color w:val="FF0000"/>
                <w:position w:val="-2"/>
              </w:rPr>
              <w:object w:dxaOrig="427" w:dyaOrig="304" w14:anchorId="43B41B13">
                <v:shape id="_x0000_i1083" type="#_x0000_t75" style="width:21pt;height:15pt" o:ole="">
                  <v:imagedata r:id="rId123" o:title=""/>
                </v:shape>
                <o:OLEObject Type="Embed" ProgID="FXEquation.Equation" ShapeID="_x0000_i1083" DrawAspect="Content" ObjectID="_1556909502" r:id="rId124"/>
              </w:object>
            </w:r>
            <w:r>
              <w:rPr>
                <w:position w:val="-2"/>
              </w:rPr>
              <w:t xml:space="preserve">   </w:t>
            </w:r>
            <w:r w:rsidR="00F35507">
              <w:rPr>
                <w:position w:val="-2"/>
              </w:rPr>
              <w:t xml:space="preserve">                </w:t>
            </w:r>
            <w:r>
              <w:rPr>
                <w:position w:val="-2"/>
              </w:rPr>
              <w:t xml:space="preserve">         </w:t>
            </w:r>
            <w:r w:rsidR="00F35507">
              <w:rPr>
                <w:color w:val="FF0000"/>
                <w:position w:val="-2"/>
              </w:rPr>
              <w:object w:dxaOrig="708" w:dyaOrig="304" w14:anchorId="6F7F7E5E">
                <v:shape id="_x0000_i1084" type="#_x0000_t75" style="width:35.25pt;height:15pt" o:ole="">
                  <v:imagedata r:id="rId125" o:title=""/>
                </v:shape>
                <o:OLEObject Type="Embed" ProgID="FXEquation.Equation" ShapeID="_x0000_i1084" DrawAspect="Content" ObjectID="_1556909503" r:id="rId126"/>
              </w:object>
            </w:r>
            <w:r>
              <w:rPr>
                <w:color w:val="FF0000"/>
                <w:position w:val="-2"/>
              </w:rPr>
              <w:t xml:space="preserve">             </w:t>
            </w:r>
            <w:r w:rsidR="00F35507">
              <w:rPr>
                <w:color w:val="FF0000"/>
                <w:position w:val="-2"/>
              </w:rPr>
              <w:t xml:space="preserve">          </w:t>
            </w:r>
            <w:r>
              <w:rPr>
                <w:color w:val="FF0000"/>
                <w:position w:val="-2"/>
              </w:rPr>
              <w:t xml:space="preserve">  </w:t>
            </w:r>
            <w:r w:rsidR="00F35507">
              <w:rPr>
                <w:color w:val="FF0000"/>
                <w:position w:val="-2"/>
              </w:rPr>
              <w:object w:dxaOrig="698" w:dyaOrig="304" w14:anchorId="091FCD85">
                <v:shape id="_x0000_i1085" type="#_x0000_t75" style="width:35.25pt;height:15pt" o:ole="">
                  <v:imagedata r:id="rId127" o:title=""/>
                </v:shape>
                <o:OLEObject Type="Embed" ProgID="FXEquation.Equation" ShapeID="_x0000_i1085" DrawAspect="Content" ObjectID="_1556909504" r:id="rId128"/>
              </w:object>
            </w:r>
            <w:r>
              <w:rPr>
                <w:color w:val="FF0000"/>
                <w:position w:val="-2"/>
              </w:rPr>
              <w:t xml:space="preserve">          </w:t>
            </w:r>
            <w:r w:rsidR="00F35507">
              <w:rPr>
                <w:color w:val="FF0000"/>
                <w:position w:val="-2"/>
              </w:rPr>
              <w:t xml:space="preserve">    </w:t>
            </w:r>
            <w:r>
              <w:rPr>
                <w:color w:val="FF0000"/>
                <w:position w:val="-2"/>
              </w:rPr>
              <w:t xml:space="preserve">          </w:t>
            </w:r>
            <w:r w:rsidR="00F35507">
              <w:rPr>
                <w:color w:val="FF0000"/>
                <w:position w:val="-2"/>
              </w:rPr>
              <w:object w:dxaOrig="848" w:dyaOrig="310" w14:anchorId="241C140D">
                <v:shape id="_x0000_i1086" type="#_x0000_t75" style="width:42.75pt;height:15.75pt" o:ole="">
                  <v:imagedata r:id="rId115" o:title=""/>
                </v:shape>
                <o:OLEObject Type="Embed" ProgID="FXEquation.Equation" ShapeID="_x0000_i1086" DrawAspect="Content" ObjectID="_1556909505" r:id="rId129"/>
              </w:object>
            </w:r>
          </w:p>
        </w:tc>
      </w:tr>
      <w:tr w:rsidR="0000235C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00235C" w:rsidRPr="001B3341" w:rsidRDefault="0000235C" w:rsidP="0000235C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35507" w:rsidRDefault="0000235C" w:rsidP="0000235C">
            <w:pPr>
              <w:pStyle w:val="QuestionStyle"/>
              <w:spacing w:before="60"/>
            </w:pPr>
            <w:r>
              <w:t xml:space="preserve">A rectangular </w:t>
            </w:r>
            <w:r w:rsidR="00F35507">
              <w:t xml:space="preserve">paddock measures </w:t>
            </w:r>
            <w:r w:rsidR="00F35507" w:rsidRPr="00F35507">
              <w:rPr>
                <w:i/>
              </w:rPr>
              <w:t>a</w:t>
            </w:r>
            <w:r w:rsidR="00F35507">
              <w:t xml:space="preserve"> metres long and </w:t>
            </w:r>
            <w:r w:rsidR="00F35507" w:rsidRPr="00F35507">
              <w:rPr>
                <w:i/>
              </w:rPr>
              <w:t>x</w:t>
            </w:r>
            <w:r w:rsidR="00F35507">
              <w:t xml:space="preserve"> metres wide. </w:t>
            </w:r>
          </w:p>
          <w:p w:rsidR="00F35507" w:rsidRDefault="00F35507" w:rsidP="0000235C">
            <w:pPr>
              <w:pStyle w:val="QuestionStyle"/>
              <w:spacing w:before="60"/>
            </w:pPr>
            <w:r>
              <w:t>What is an expression for the perimeter of the paddock (distance around the outside).</w:t>
            </w:r>
          </w:p>
          <w:p w:rsidR="0000235C" w:rsidRDefault="0000235C" w:rsidP="0000235C">
            <w:pPr>
              <w:pStyle w:val="QuestionStyle"/>
              <w:spacing w:before="60"/>
            </w:pPr>
            <w:r>
              <w:rPr>
                <w:noProof/>
                <w:position w:val="-8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41EC9531" wp14:editId="2C246227">
                      <wp:simplePos x="0" y="0"/>
                      <wp:positionH relativeFrom="column">
                        <wp:posOffset>4168775</wp:posOffset>
                      </wp:positionH>
                      <wp:positionV relativeFrom="paragraph">
                        <wp:posOffset>41275</wp:posOffset>
                      </wp:positionV>
                      <wp:extent cx="868680" cy="389890"/>
                      <wp:effectExtent l="18415" t="12700" r="17780" b="16510"/>
                      <wp:wrapNone/>
                      <wp:docPr id="76" name="Rectangle 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8680" cy="3898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E1C8A4" id="Rectangle 183" o:spid="_x0000_s1026" style="position:absolute;margin-left:328.25pt;margin-top:3.25pt;width:68.4pt;height:30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" filled="f" strokecolor="black [3213]" strokeweight="1.5pt"/>
                  </w:pict>
                </mc:Fallback>
              </mc:AlternateContent>
            </w:r>
          </w:p>
          <w:p w:rsidR="0000235C" w:rsidRDefault="0000235C" w:rsidP="0000235C">
            <w:pPr>
              <w:pStyle w:val="QuestionStyle"/>
              <w:spacing w:before="60"/>
            </w:pPr>
          </w:p>
        </w:tc>
      </w:tr>
      <w:tr w:rsidR="0000235C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00235C" w:rsidRPr="001B3341" w:rsidRDefault="0000235C" w:rsidP="0000235C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0235C" w:rsidRDefault="0000235C" w:rsidP="0000235C">
            <w:pPr>
              <w:pStyle w:val="QuestionStyle"/>
              <w:spacing w:before="60"/>
              <w:rPr>
                <w:position w:val="-8"/>
              </w:rPr>
            </w:pPr>
            <w:r>
              <w:t xml:space="preserve">Using </w:t>
            </w:r>
            <w:r>
              <w:rPr>
                <w:i/>
              </w:rPr>
              <w:t>n</w:t>
            </w:r>
            <w:r>
              <w:t xml:space="preserve"> for the number, write an expression in algebraic symbols for the following.</w:t>
            </w:r>
          </w:p>
          <w:p w:rsidR="0000235C" w:rsidRDefault="0000235C" w:rsidP="0000235C">
            <w:pPr>
              <w:pStyle w:val="QuestionStyle"/>
              <w:spacing w:before="60"/>
              <w:rPr>
                <w:i/>
              </w:rPr>
            </w:pPr>
            <w:r>
              <w:t>“</w:t>
            </w:r>
            <w:r>
              <w:rPr>
                <w:i/>
              </w:rPr>
              <w:t xml:space="preserve">Take any number, </w:t>
            </w:r>
            <w:r w:rsidR="00DE1B59">
              <w:rPr>
                <w:i/>
              </w:rPr>
              <w:t>square it and subtract 4</w:t>
            </w:r>
            <w:r>
              <w:rPr>
                <w:i/>
              </w:rPr>
              <w:t xml:space="preserve">, then </w:t>
            </w:r>
            <w:r w:rsidR="00DE1B59">
              <w:rPr>
                <w:i/>
              </w:rPr>
              <w:t>multiply the result by 6</w:t>
            </w:r>
            <w:r>
              <w:rPr>
                <w:i/>
              </w:rPr>
              <w:t>.”</w:t>
            </w:r>
          </w:p>
          <w:p w:rsidR="0000235C" w:rsidRDefault="0000235C" w:rsidP="0000235C">
            <w:pPr>
              <w:pStyle w:val="QuestionStyle"/>
              <w:spacing w:before="60"/>
              <w:rPr>
                <w:i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0AD6347C" wp14:editId="56A82301">
                      <wp:simplePos x="0" y="0"/>
                      <wp:positionH relativeFrom="column">
                        <wp:posOffset>4067810</wp:posOffset>
                      </wp:positionH>
                      <wp:positionV relativeFrom="paragraph">
                        <wp:posOffset>237490</wp:posOffset>
                      </wp:positionV>
                      <wp:extent cx="1334135" cy="389890"/>
                      <wp:effectExtent l="12700" t="13335" r="15240" b="15875"/>
                      <wp:wrapNone/>
                      <wp:docPr id="75" name="Rectangle 1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4135" cy="3898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A9F041" id="Rectangle 184" o:spid="_x0000_s1026" style="position:absolute;margin-left:320.3pt;margin-top:18.7pt;width:105.05pt;height:30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00235C" w:rsidRDefault="0000235C" w:rsidP="0000235C">
            <w:pPr>
              <w:pStyle w:val="QuestionStyle"/>
              <w:spacing w:before="60"/>
              <w:rPr>
                <w:i/>
              </w:rPr>
            </w:pPr>
          </w:p>
          <w:p w:rsidR="0000235C" w:rsidRDefault="0000235C" w:rsidP="0000235C">
            <w:pPr>
              <w:pStyle w:val="QuestionStyle"/>
              <w:spacing w:before="60"/>
            </w:pP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130"/>
          <w:footerReference w:type="default" r:id="rId131"/>
          <w:footerReference w:type="first" r:id="rId132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6833C2" w:rsidTr="002C1643">
        <w:trPr>
          <w:cantSplit/>
          <w:trHeight w:val="851"/>
        </w:trPr>
        <w:tc>
          <w:tcPr>
            <w:tcW w:w="10207" w:type="dxa"/>
            <w:gridSpan w:val="4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524527342"/>
              <w:placeholder>
                <w:docPart w:val="867E24B6142D4AC3BA6E1D8C9E028D09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6833C2" w:rsidRPr="005615AC" w:rsidRDefault="006833C2" w:rsidP="006833C2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6833C2" w:rsidRPr="00325745" w:rsidRDefault="006833C2" w:rsidP="006833C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458766950"/>
                <w:placeholder>
                  <w:docPart w:val="3969C30411144DAD851746F3B216ACBA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885304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661890148"/>
            <w:placeholder>
              <w:docPart w:val="C0B53C0DFDD346C68FA020E28B2DFBF3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85304" w:rsidRPr="00325745" w:rsidRDefault="005503D3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058201428"/>
            <w:placeholder>
              <w:docPart w:val="0026C9BBA271432E8F0C1C4AF29CB49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85304" w:rsidRPr="005C44C0" w:rsidRDefault="00610BC3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Introductory Algebra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B6DDE8" w:themeFill="accent5" w:themeFillTint="6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A81533" w:rsidRPr="00E371AE" w:rsidRDefault="00A81533" w:rsidP="00A81533">
            <w:pPr>
              <w:ind w:firstLine="567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A81533" w:rsidRPr="00E371AE" w:rsidRDefault="00A81533" w:rsidP="00A81533">
            <w:pPr>
              <w:ind w:firstLine="1418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A81533" w:rsidP="00A81533">
            <w:pPr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</w:t>
            </w:r>
            <w:r w:rsidR="00E371AE">
              <w:rPr>
                <w:rFonts w:asciiTheme="majorHAnsi" w:hAnsiTheme="majorHAnsi"/>
                <w:sz w:val="24"/>
                <w:szCs w:val="24"/>
              </w:rPr>
              <w:t xml:space="preserve">     Show any working out on this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test paper.  Calculators are allowed.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</w:pPr>
            <w:r>
              <w:t xml:space="preserve">Simplify  </w:t>
            </w:r>
            <w:r w:rsidR="00553519" w:rsidRPr="00553519">
              <w:rPr>
                <w:color w:val="FF0000"/>
                <w:position w:val="-6"/>
              </w:rPr>
              <w:object w:dxaOrig="952" w:dyaOrig="264" w14:anchorId="245EDA4F">
                <v:shape id="_x0000_i1087" type="#_x0000_t75" style="width:47.25pt;height:13.5pt" o:ole="">
                  <v:imagedata r:id="rId133" o:title=""/>
                </v:shape>
                <o:OLEObject Type="Embed" ProgID="FXEquation.Equation" ShapeID="_x0000_i1087" DrawAspect="Content" ObjectID="_1556909506" r:id="rId134"/>
              </w:object>
            </w:r>
            <w:r>
              <w:rPr>
                <w:noProof/>
                <w:position w:val="-8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985FD99">
                      <wp:simplePos x="0" y="0"/>
                      <wp:positionH relativeFrom="column">
                        <wp:posOffset>4253865</wp:posOffset>
                      </wp:positionH>
                      <wp:positionV relativeFrom="paragraph">
                        <wp:posOffset>83185</wp:posOffset>
                      </wp:positionV>
                      <wp:extent cx="1231900" cy="373380"/>
                      <wp:effectExtent l="17780" t="13335" r="17145" b="13335"/>
                      <wp:wrapNone/>
                      <wp:docPr id="74" name="Rectangle 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190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69068" id="Rectangle 125" o:spid="_x0000_s1026" style="position:absolute;margin-left:334.95pt;margin-top:6.55pt;width:97pt;height:29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" filled="f" strokecolor="black [3213]" strokeweight="1.5pt"/>
                  </w:pict>
                </mc:Fallback>
              </mc:AlternateContent>
            </w:r>
            <w:r w:rsidR="00553519">
              <w:t>.</w:t>
            </w:r>
          </w:p>
          <w:p w:rsidR="00610BC3" w:rsidRDefault="00610BC3" w:rsidP="00610BC3">
            <w:pPr>
              <w:pStyle w:val="QuestionStyle"/>
              <w:spacing w:before="60"/>
            </w:pP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</w:pPr>
            <w:r>
              <w:t xml:space="preserve">Simplify  </w:t>
            </w:r>
            <w:r w:rsidR="006E6394" w:rsidRPr="006E6394">
              <w:rPr>
                <w:color w:val="FF0000"/>
                <w:position w:val="-6"/>
              </w:rPr>
              <w:object w:dxaOrig="1928" w:dyaOrig="308" w14:anchorId="0C8A606E">
                <v:shape id="_x0000_i1088" type="#_x0000_t75" style="width:96.75pt;height:15.75pt" o:ole="">
                  <v:imagedata r:id="rId135" o:title=""/>
                </v:shape>
                <o:OLEObject Type="Embed" ProgID="FXEquation.Equation" ShapeID="_x0000_i1088" DrawAspect="Content" ObjectID="_1556909507" r:id="rId136"/>
              </w:object>
            </w:r>
            <w:r>
              <w:t xml:space="preserve">  </w:t>
            </w:r>
          </w:p>
          <w:p w:rsidR="00610BC3" w:rsidRDefault="00610BC3" w:rsidP="00610BC3">
            <w:pPr>
              <w:pStyle w:val="QuestionStyle"/>
              <w:spacing w:before="60"/>
            </w:pPr>
            <w:r>
              <w:rPr>
                <w:noProof/>
                <w:position w:val="-8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DECB28B">
                      <wp:simplePos x="0" y="0"/>
                      <wp:positionH relativeFrom="column">
                        <wp:posOffset>4253230</wp:posOffset>
                      </wp:positionH>
                      <wp:positionV relativeFrom="paragraph">
                        <wp:posOffset>97790</wp:posOffset>
                      </wp:positionV>
                      <wp:extent cx="1231900" cy="373380"/>
                      <wp:effectExtent l="17145" t="9525" r="17780" b="17145"/>
                      <wp:wrapNone/>
                      <wp:docPr id="73" name="Rectangle 1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190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DB075B" id="Rectangle 185" o:spid="_x0000_s1026" style="position:absolute;margin-left:334.9pt;margin-top:7.7pt;width:97pt;height:29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610BC3" w:rsidRDefault="00610BC3" w:rsidP="00610BC3">
            <w:pPr>
              <w:pStyle w:val="QuestionStyle"/>
              <w:spacing w:before="60"/>
            </w:pP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</w:pPr>
            <w:r>
              <w:t xml:space="preserve">If   </w:t>
            </w:r>
            <w:r w:rsidR="00477C52">
              <w:rPr>
                <w:color w:val="FF0000"/>
                <w:position w:val="-6"/>
              </w:rPr>
              <w:object w:dxaOrig="926" w:dyaOrig="264" w14:anchorId="7DE71E84">
                <v:shape id="_x0000_i1089" type="#_x0000_t75" style="width:46.5pt;height:13.5pt" o:ole="">
                  <v:imagedata r:id="rId137" o:title=""/>
                </v:shape>
                <o:OLEObject Type="Embed" ProgID="FXEquation.Equation" ShapeID="_x0000_i1089" DrawAspect="Content" ObjectID="_1556909508" r:id="rId138"/>
              </w:object>
            </w:r>
            <w:r>
              <w:t xml:space="preserve"> what is the value of  </w:t>
            </w:r>
            <w:r w:rsidR="00477C52" w:rsidRPr="00477C52">
              <w:rPr>
                <w:color w:val="FF0000"/>
                <w:position w:val="-20"/>
              </w:rPr>
              <w:object w:dxaOrig="736" w:dyaOrig="604" w14:anchorId="268A9954">
                <v:shape id="_x0000_i1090" type="#_x0000_t75" style="width:36.75pt;height:30pt" o:ole="">
                  <v:imagedata r:id="rId139" o:title=""/>
                </v:shape>
                <o:OLEObject Type="Embed" ProgID="FXEquation.Equation" ShapeID="_x0000_i1090" DrawAspect="Content" ObjectID="_1556909509" r:id="rId140"/>
              </w:object>
            </w:r>
            <w: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</w:pPr>
            <w:r>
              <w:rPr>
                <w:noProof/>
                <w:position w:val="-8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86BE2C3">
                      <wp:simplePos x="0" y="0"/>
                      <wp:positionH relativeFrom="column">
                        <wp:posOffset>4253230</wp:posOffset>
                      </wp:positionH>
                      <wp:positionV relativeFrom="paragraph">
                        <wp:posOffset>104140</wp:posOffset>
                      </wp:positionV>
                      <wp:extent cx="1231900" cy="373380"/>
                      <wp:effectExtent l="17145" t="9525" r="17780" b="17145"/>
                      <wp:wrapNone/>
                      <wp:docPr id="72" name="Rectangle 1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190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8BC86E" id="Rectangle 186" o:spid="_x0000_s1026" style="position:absolute;margin-left:334.9pt;margin-top:8.2pt;width:97pt;height:29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610BC3" w:rsidRDefault="00610BC3" w:rsidP="00610BC3">
            <w:pPr>
              <w:pStyle w:val="QuestionStyle"/>
              <w:spacing w:before="60"/>
            </w:pP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77C52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930" w:dyaOrig="604" w14:anchorId="526B9F49">
                <v:shape id="_x0000_i1091" type="#_x0000_t75" style="width:46.5pt;height:30pt" o:ole="">
                  <v:imagedata r:id="rId141" o:title=""/>
                </v:shape>
                <o:OLEObject Type="Embed" ProgID="FXEquation.Equation" ShapeID="_x0000_i1091" DrawAspect="Content" ObjectID="_1556909510" r:id="rId142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</w:p>
          <w:p w:rsidR="00610BC3" w:rsidRDefault="00610BC3" w:rsidP="00610BC3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D41050D">
                      <wp:simplePos x="0" y="0"/>
                      <wp:positionH relativeFrom="column">
                        <wp:posOffset>206375</wp:posOffset>
                      </wp:positionH>
                      <wp:positionV relativeFrom="paragraph">
                        <wp:posOffset>24765</wp:posOffset>
                      </wp:positionV>
                      <wp:extent cx="2724150" cy="388620"/>
                      <wp:effectExtent l="8890" t="6985" r="10160" b="13970"/>
                      <wp:wrapNone/>
                      <wp:docPr id="67" name="Group 1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24150" cy="388620"/>
                                <a:chOff x="0" y="0"/>
                                <a:chExt cx="27241" cy="3886"/>
                              </a:xfrm>
                            </wpg:grpSpPr>
                            <wps:wsp>
                              <wps:cNvPr id="6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2743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936D8D" id="Group 187" o:spid="_x0000_s1026" style="position:absolute;margin-left:16.25pt;margin-top:1.95pt;width:214.5pt;height:30.6pt;z-index:251681792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          </w:t>
            </w:r>
            <w:r w:rsidR="00477C5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512" w:dyaOrig="304" w14:anchorId="05CA8C04">
                <v:shape id="_x0000_i1092" type="#_x0000_t75" style="width:75.75pt;height:15pt" o:ole="">
                  <v:imagedata r:id="rId143" o:title=""/>
                </v:shape>
                <o:OLEObject Type="Embed" ProgID="FXEquation.Equation" ShapeID="_x0000_i1092" DrawAspect="Content" ObjectID="_1556909511" r:id="rId144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       </w:t>
            </w:r>
            <w:r w:rsidR="00477C52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</w:t>
            </w:r>
            <w:r w:rsidR="00477C5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632" w:dyaOrig="304" w14:anchorId="466A166C">
                <v:shape id="_x0000_i1093" type="#_x0000_t75" style="width:81.75pt;height:15pt" o:ole="">
                  <v:imagedata r:id="rId145" o:title=""/>
                </v:shape>
                <o:OLEObject Type="Embed" ProgID="FXEquation.Equation" ShapeID="_x0000_i1093" DrawAspect="Content" ObjectID="_1556909512" r:id="rId146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</w:t>
            </w:r>
            <w:r w:rsidR="00477C5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541" w:dyaOrig="304" w14:anchorId="6EEB0413">
                <v:shape id="_x0000_i1094" type="#_x0000_t75" style="width:77.25pt;height:15pt" o:ole="">
                  <v:imagedata r:id="rId147" o:title=""/>
                </v:shape>
                <o:OLEObject Type="Embed" ProgID="FXEquation.Equation" ShapeID="_x0000_i1094" DrawAspect="Content" ObjectID="_1556909513" r:id="rId148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</w:t>
            </w:r>
            <w:r w:rsidR="00477C52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</w:t>
            </w:r>
            <w:r w:rsidR="00477C5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422" w:dyaOrig="304" w14:anchorId="49083ABF">
                <v:shape id="_x0000_i1095" type="#_x0000_t75" style="width:71.25pt;height:15pt" o:ole="">
                  <v:imagedata r:id="rId149" o:title=""/>
                </v:shape>
                <o:OLEObject Type="Embed" ProgID="FXEquation.Equation" ShapeID="_x0000_i1095" DrawAspect="Content" ObjectID="_1556909514" r:id="rId150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968D1AA">
                      <wp:simplePos x="0" y="0"/>
                      <wp:positionH relativeFrom="column">
                        <wp:posOffset>4029710</wp:posOffset>
                      </wp:positionH>
                      <wp:positionV relativeFrom="paragraph">
                        <wp:posOffset>180340</wp:posOffset>
                      </wp:positionV>
                      <wp:extent cx="754380" cy="534035"/>
                      <wp:effectExtent l="12700" t="10795" r="13970" b="17145"/>
                      <wp:wrapNone/>
                      <wp:docPr id="66" name="Rectangle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4380" cy="5340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477A1B" id="Rectangle 65" o:spid="_x0000_s1026" style="position:absolute;margin-left:317.3pt;margin-top:14.2pt;width:59.4pt;height:42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" filled="f" strokecolor="black [3213]" strokeweight="1.5pt"/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Write  </w:t>
            </w:r>
            <w:r w:rsidR="00477C52" w:rsidRPr="00477C5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542" w:dyaOrig="268" w14:anchorId="65401FED">
                <v:shape id="_x0000_i1096" type="#_x0000_t75" style="width:126.75pt;height:13.5pt" o:ole="">
                  <v:imagedata r:id="rId151" o:title=""/>
                </v:shape>
                <o:OLEObject Type="Embed" ProgID="FXEquation.Equation" ShapeID="_x0000_i1096" DrawAspect="Content" ObjectID="_1556909515" r:id="rId152"/>
              </w:object>
            </w:r>
            <w:r w:rsidR="00477C52">
              <w:rPr>
                <w:rFonts w:ascii="Times New Roman" w:hAnsi="Times New Roman"/>
                <w:sz w:val="24"/>
                <w:szCs w:val="24"/>
              </w:rPr>
              <w:t xml:space="preserve"> in a shortened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form.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10BC3" w:rsidRPr="001B3341" w:rsidRDefault="00610BC3" w:rsidP="00477C52">
            <w:pPr>
              <w:pStyle w:val="ListParagraph"/>
              <w:numPr>
                <w:ilvl w:val="0"/>
                <w:numId w:val="9"/>
              </w:numPr>
              <w:spacing w:before="12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191744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Simplify   </w:t>
            </w:r>
            <w:r w:rsidRPr="00191744">
              <w:rPr>
                <w:rFonts w:ascii="Times New Roman" w:hAnsi="Times New Roman"/>
                <w:position w:val="-8"/>
                <w:sz w:val="24"/>
                <w:szCs w:val="24"/>
              </w:rPr>
              <w:object w:dxaOrig="1312" w:dyaOrig="304">
                <v:shape id="_x0000_i1097" type="#_x0000_t75" style="width:65.25pt;height:15pt" o:ole="">
                  <v:imagedata r:id="rId153" o:title=""/>
                </v:shape>
                <o:OLEObject Type="Embed" ProgID="FXEquation.Equation" ShapeID="_x0000_i1097" DrawAspect="Content" ObjectID="_1556909516" r:id="rId15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610BC3" w:rsidRDefault="00610BC3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1177CDBB">
                      <wp:simplePos x="0" y="0"/>
                      <wp:positionH relativeFrom="column">
                        <wp:posOffset>182245</wp:posOffset>
                      </wp:positionH>
                      <wp:positionV relativeFrom="paragraph">
                        <wp:posOffset>67310</wp:posOffset>
                      </wp:positionV>
                      <wp:extent cx="4415790" cy="114300"/>
                      <wp:effectExtent l="0" t="0" r="22860" b="19050"/>
                      <wp:wrapNone/>
                      <wp:docPr id="61" name="Group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6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2CFE28" id="Group 192" o:spid="_x0000_s1026" style="position:absolute;margin-left:14.35pt;margin-top:5.3pt;width:347.7pt;height:9pt;z-index:251683840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19174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18" w:dyaOrig="388" w14:anchorId="72F22E7B">
                <v:shape id="_x0000_i1098" type="#_x0000_t75" style="width:36pt;height:19.5pt" o:ole="">
                  <v:imagedata r:id="rId155" o:title=""/>
                </v:shape>
                <o:OLEObject Type="Embed" ProgID="FXEquation.Equation" ShapeID="_x0000_i1098" DrawAspect="Content" ObjectID="_1556909517" r:id="rId156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</w:t>
            </w:r>
            <w:r w:rsidR="0019174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11" w:dyaOrig="388">
                <v:shape id="_x0000_i1099" type="#_x0000_t75" style="width:35.25pt;height:19.5pt" o:ole="">
                  <v:imagedata r:id="rId157" o:title=""/>
                </v:shape>
                <o:OLEObject Type="Embed" ProgID="FXEquation.Equation" ShapeID="_x0000_i1099" DrawAspect="Content" ObjectID="_1556909518" r:id="rId158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</w:t>
            </w:r>
            <w:r w:rsidR="00191744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</w:t>
            </w:r>
            <w:r w:rsidR="0019174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81" w:dyaOrig="388">
                <v:shape id="_x0000_i1100" type="#_x0000_t75" style="width:33.75pt;height:19.5pt" o:ole="">
                  <v:imagedata r:id="rId159" o:title=""/>
                </v:shape>
                <o:OLEObject Type="Embed" ProgID="FXEquation.Equation" ShapeID="_x0000_i1100" DrawAspect="Content" ObjectID="_1556909519" r:id="rId160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</w:t>
            </w:r>
            <w:r w:rsidR="00191744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</w:t>
            </w:r>
            <w:r w:rsidR="0019174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802" w:dyaOrig="388">
                <v:shape id="_x0000_i1101" type="#_x0000_t75" style="width:39.75pt;height:19.5pt" o:ole="">
                  <v:imagedata r:id="rId161" o:title=""/>
                </v:shape>
                <o:OLEObject Type="Embed" ProgID="FXEquation.Equation" ShapeID="_x0000_i1101" DrawAspect="Content" ObjectID="_1556909520" r:id="rId162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E33C3D" w:rsidP="00610BC3">
            <w:pPr>
              <w:spacing w:before="60"/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Write an expression that means</w:t>
            </w:r>
            <w:r w:rsidR="00610BC3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“</w:t>
            </w: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Take </w:t>
            </w:r>
            <w:r w:rsidR="00610BC3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the sum of </w:t>
            </w: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the squares of </w:t>
            </w:r>
            <w:r w:rsidR="00610BC3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x and y.”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839E50B">
                      <wp:simplePos x="0" y="0"/>
                      <wp:positionH relativeFrom="column">
                        <wp:posOffset>3863975</wp:posOffset>
                      </wp:positionH>
                      <wp:positionV relativeFrom="paragraph">
                        <wp:posOffset>116840</wp:posOffset>
                      </wp:positionV>
                      <wp:extent cx="1602740" cy="373380"/>
                      <wp:effectExtent l="18415" t="15240" r="17145" b="11430"/>
                      <wp:wrapNone/>
                      <wp:docPr id="60" name="Rectangle 1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274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C4464F" id="Rectangle 197" o:spid="_x0000_s1026" style="position:absolute;margin-left:304.25pt;margin-top:9.2pt;width:126.2pt;height:29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</w:pPr>
          </w:p>
        </w:tc>
      </w:tr>
      <w:tr w:rsidR="0032574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325745" w:rsidRPr="001B3341" w:rsidRDefault="00325745" w:rsidP="00CD209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25745" w:rsidRDefault="00E33C3D" w:rsidP="00522775">
            <w:pPr>
              <w:pStyle w:val="QuestionStyle"/>
            </w:pPr>
            <w:r>
              <w:t>The same number of dice are put into each of 8 cups, and there are 5 dice left over.</w:t>
            </w:r>
          </w:p>
          <w:p w:rsidR="00E33C3D" w:rsidRDefault="00E33C3D" w:rsidP="00522775">
            <w:pPr>
              <w:pStyle w:val="QuestionStyle"/>
            </w:pPr>
            <w:r>
              <w:t>If c is the number of dice in each cup, which is an expression for the total number of dice?</w:t>
            </w:r>
          </w:p>
          <w:p w:rsidR="00E33C3D" w:rsidRDefault="00E33C3D" w:rsidP="00E33C3D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E33C3D" w:rsidRDefault="00E33C3D" w:rsidP="00E33C3D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7872" behindDoc="0" locked="0" layoutInCell="1" allowOverlap="1" wp14:anchorId="04470161" wp14:editId="330CA1CF">
                      <wp:simplePos x="0" y="0"/>
                      <wp:positionH relativeFrom="column">
                        <wp:posOffset>163195</wp:posOffset>
                      </wp:positionH>
                      <wp:positionV relativeFrom="paragraph">
                        <wp:posOffset>48260</wp:posOffset>
                      </wp:positionV>
                      <wp:extent cx="4415790" cy="114300"/>
                      <wp:effectExtent l="13335" t="6985" r="9525" b="12065"/>
                      <wp:wrapNone/>
                      <wp:docPr id="171" name="Group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17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BEA095" id="Group 192" o:spid="_x0000_s1026" style="position:absolute;margin-left:12.85pt;margin-top:3.8pt;width:347.7pt;height:9pt;z-index:251727872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" strokeweight="1pt"/>
                    </v:group>
                  </w:pict>
                </mc:Fallback>
              </mc:AlternateContent>
            </w:r>
            <w:r>
              <w:t xml:space="preserve">             </w:t>
            </w:r>
            <w:r>
              <w:rPr>
                <w:color w:val="FF0000"/>
                <w:position w:val="-2"/>
              </w:rPr>
              <w:object w:dxaOrig="698" w:dyaOrig="264">
                <v:shape id="_x0000_i1102" type="#_x0000_t75" style="width:35.25pt;height:13.5pt" o:ole="">
                  <v:imagedata r:id="rId163" o:title=""/>
                </v:shape>
                <o:OLEObject Type="Embed" ProgID="FXEquation.Equation" ShapeID="_x0000_i1102" DrawAspect="Content" ObjectID="_1556909521" r:id="rId164"/>
              </w:object>
            </w:r>
            <w:r>
              <w:rPr>
                <w:position w:val="-2"/>
              </w:rPr>
              <w:t xml:space="preserve">                        </w:t>
            </w:r>
            <w:r>
              <w:rPr>
                <w:color w:val="FF0000"/>
                <w:position w:val="-2"/>
              </w:rPr>
              <w:object w:dxaOrig="698" w:dyaOrig="264">
                <v:shape id="_x0000_i1103" type="#_x0000_t75" style="width:35.25pt;height:13.5pt" o:ole="">
                  <v:imagedata r:id="rId165" o:title=""/>
                </v:shape>
                <o:OLEObject Type="Embed" ProgID="FXEquation.Equation" ShapeID="_x0000_i1103" DrawAspect="Content" ObjectID="_1556909522" r:id="rId166"/>
              </w:object>
            </w:r>
            <w:r>
              <w:rPr>
                <w:position w:val="-2"/>
              </w:rPr>
              <w:t xml:space="preserve">         </w:t>
            </w:r>
            <w:r w:rsidRPr="00E33C3D">
              <w:rPr>
                <w:position w:val="-20"/>
              </w:rPr>
              <w:t xml:space="preserve">                 </w:t>
            </w:r>
            <w:r w:rsidRPr="00E33C3D">
              <w:rPr>
                <w:color w:val="FF0000"/>
                <w:position w:val="-20"/>
              </w:rPr>
              <w:object w:dxaOrig="600" w:dyaOrig="548">
                <v:shape id="_x0000_i1104" type="#_x0000_t75" style="width:30pt;height:27.75pt" o:ole="">
                  <v:imagedata r:id="rId167" o:title=""/>
                </v:shape>
                <o:OLEObject Type="Embed" ProgID="FXEquation.Equation" ShapeID="_x0000_i1104" DrawAspect="Content" ObjectID="_1556909523" r:id="rId168"/>
              </w:object>
            </w:r>
            <w:r w:rsidRPr="00E33C3D">
              <w:rPr>
                <w:position w:val="-20"/>
              </w:rPr>
              <w:t xml:space="preserve">          </w:t>
            </w:r>
            <w:r>
              <w:rPr>
                <w:position w:val="-20"/>
              </w:rPr>
              <w:t xml:space="preserve"> </w:t>
            </w:r>
            <w:r w:rsidRPr="00E33C3D">
              <w:rPr>
                <w:position w:val="-20"/>
              </w:rPr>
              <w:t xml:space="preserve">                 </w:t>
            </w:r>
            <w:r w:rsidRPr="00E33C3D">
              <w:rPr>
                <w:color w:val="FF0000"/>
                <w:position w:val="-20"/>
              </w:rPr>
              <w:object w:dxaOrig="600" w:dyaOrig="548">
                <v:shape id="_x0000_i1105" type="#_x0000_t75" style="width:30pt;height:27.75pt" o:ole="">
                  <v:imagedata r:id="rId169" o:title=""/>
                </v:shape>
                <o:OLEObject Type="Embed" ProgID="FXEquation.Equation" ShapeID="_x0000_i1105" DrawAspect="Content" ObjectID="_1556909524" r:id="rId170"/>
              </w:object>
            </w:r>
            <w:r w:rsidRPr="00E33C3D">
              <w:rPr>
                <w:position w:val="-20"/>
              </w:rPr>
              <w:t xml:space="preserve"> </w:t>
            </w:r>
          </w:p>
          <w:p w:rsidR="00E33C3D" w:rsidRDefault="00E33C3D" w:rsidP="00522775">
            <w:pPr>
              <w:pStyle w:val="QuestionStyle"/>
            </w:pP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9C1793">
              <w:rPr>
                <w:rFonts w:ascii="Times New Roman" w:hAnsi="Times New Roman"/>
                <w:color w:val="FF0000"/>
                <w:position w:val="-26"/>
                <w:sz w:val="24"/>
                <w:szCs w:val="24"/>
              </w:rPr>
              <w:object w:dxaOrig="7658" w:dyaOrig="308" w14:anchorId="10D96046">
                <v:shape id="_x0000_i1106" type="#_x0000_t75" style="width:383.25pt;height:15.75pt" o:ole="">
                  <v:imagedata r:id="rId171" o:title=""/>
                </v:shape>
                <o:OLEObject Type="Embed" ProgID="FXEquation.Equation" ShapeID="_x0000_i1106" DrawAspect="Content" ObjectID="_1556909525" r:id="rId172"/>
              </w:object>
            </w:r>
            <w:r>
              <w:rPr>
                <w:rFonts w:ascii="Times New Roman" w:hAnsi="Times New Roman"/>
                <w:position w:val="-26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6"/>
                <w:sz w:val="24"/>
                <w:szCs w:val="24"/>
              </w:rPr>
            </w:pPr>
          </w:p>
          <w:p w:rsidR="00610BC3" w:rsidRPr="009C1793" w:rsidRDefault="009C1793" w:rsidP="009C1793">
            <w:pP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5824" behindDoc="0" locked="0" layoutInCell="1" allowOverlap="1" wp14:anchorId="45BB8052" wp14:editId="4536A115">
                      <wp:simplePos x="0" y="0"/>
                      <wp:positionH relativeFrom="column">
                        <wp:posOffset>187960</wp:posOffset>
                      </wp:positionH>
                      <wp:positionV relativeFrom="paragraph">
                        <wp:posOffset>247650</wp:posOffset>
                      </wp:positionV>
                      <wp:extent cx="4415790" cy="114300"/>
                      <wp:effectExtent l="12065" t="8890" r="10795" b="10160"/>
                      <wp:wrapNone/>
                      <wp:docPr id="166" name="Group 2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16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09729D" id="Group 214" o:spid="_x0000_s1026" style="position:absolute;margin-left:14.8pt;margin-top:19.5pt;width:347.7pt;height:9pt;z-index:25172582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6"/>
                <w:sz w:val="24"/>
                <w:szCs w:val="24"/>
              </w:rPr>
              <w:t xml:space="preserve">  </w:t>
            </w:r>
            <w:r w:rsidR="00610BC3">
              <w:rPr>
                <w:rFonts w:ascii="Times New Roman" w:hAnsi="Times New Roman"/>
                <w:position w:val="-26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681" w:dyaOrig="389" w14:anchorId="7E4F25F5">
                <v:shape id="_x0000_i1107" type="#_x0000_t75" style="width:33.75pt;height:19.5pt" o:ole="">
                  <v:imagedata r:id="rId173" o:title=""/>
                </v:shape>
                <o:OLEObject Type="Embed" ProgID="FXEquation.Equation" ShapeID="_x0000_i1107" DrawAspect="Content" ObjectID="_1556909526" r:id="rId174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</w:t>
            </w:r>
            <w:r w:rsidR="00610BC3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</w:t>
            </w:r>
            <w:r w:rsidRPr="009C1793">
              <w:rPr>
                <w:rFonts w:ascii="Times New Roman" w:hAnsi="Times New Roman"/>
                <w:color w:val="FF0000"/>
                <w:position w:val="-16"/>
                <w:sz w:val="24"/>
                <w:szCs w:val="24"/>
              </w:rPr>
              <w:object w:dxaOrig="578" w:dyaOrig="704" w14:anchorId="3D70219D">
                <v:shape id="_x0000_i1108" type="#_x0000_t75" style="width:29.25pt;height:35.25pt" o:ole="">
                  <v:imagedata r:id="rId175" o:title=""/>
                </v:shape>
                <o:OLEObject Type="Embed" ProgID="FXEquation.Equation" ShapeID="_x0000_i1108" DrawAspect="Content" ObjectID="_1556909527" r:id="rId176"/>
              </w:object>
            </w:r>
            <w:r w:rsidR="00610BC3" w:rsidRPr="009C1793">
              <w:rPr>
                <w:rFonts w:ascii="Times New Roman" w:hAnsi="Times New Roman"/>
                <w:color w:val="FF0000"/>
                <w:position w:val="-16"/>
                <w:sz w:val="24"/>
                <w:szCs w:val="24"/>
              </w:rPr>
              <w:t xml:space="preserve"> </w:t>
            </w:r>
            <w:r w:rsidR="00610BC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  </w:t>
            </w:r>
            <w:r w:rsidR="00610BC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681" w:dyaOrig="404" w14:anchorId="11C65662">
                <v:shape id="_x0000_i1109" type="#_x0000_t75" style="width:33.75pt;height:20.25pt" o:ole="">
                  <v:imagedata r:id="rId177" o:title=""/>
                </v:shape>
                <o:OLEObject Type="Embed" ProgID="FXEquation.Equation" ShapeID="_x0000_i1109" DrawAspect="Content" ObjectID="_1556909528" r:id="rId178"/>
              </w:objec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               </w:t>
            </w:r>
            <w:r w:rsidR="00610BC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681" w:dyaOrig="404" w14:anchorId="00ECB8FC">
                <v:shape id="_x0000_i1110" type="#_x0000_t75" style="width:33.75pt;height:20.25pt" o:ole="">
                  <v:imagedata r:id="rId179" o:title=""/>
                </v:shape>
                <o:OLEObject Type="Embed" ProgID="FXEquation.Equation" ShapeID="_x0000_i1110" DrawAspect="Content" ObjectID="_1556909529" r:id="rId180"/>
              </w:objec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90C5C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962" w:dyaOrig="388" w14:anchorId="7573C08A">
                <v:shape id="_x0000_i1111" type="#_x0000_t75" style="width:147.75pt;height:19.5pt" o:ole="">
                  <v:imagedata r:id="rId181" o:title=""/>
                </v:shape>
                <o:OLEObject Type="Embed" ProgID="FXEquation.Equation" ShapeID="_x0000_i1111" DrawAspect="Content" ObjectID="_1556909530" r:id="rId182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4F711D3">
                      <wp:simplePos x="0" y="0"/>
                      <wp:positionH relativeFrom="column">
                        <wp:posOffset>4199255</wp:posOffset>
                      </wp:positionH>
                      <wp:positionV relativeFrom="paragraph">
                        <wp:posOffset>93980</wp:posOffset>
                      </wp:positionV>
                      <wp:extent cx="1294765" cy="373380"/>
                      <wp:effectExtent l="10795" t="12700" r="18415" b="13970"/>
                      <wp:wrapNone/>
                      <wp:docPr id="54" name="Rectangle 2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9476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57CDDC" id="Rectangle 208" o:spid="_x0000_s1026" style="position:absolute;margin-left:330.65pt;margin-top:7.4pt;width:101.95pt;height:29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of the following does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not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simplify to give  </w:t>
            </w:r>
            <w:r w:rsidR="00794A21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711" w:dyaOrig="348" w14:anchorId="0A5FC620">
                <v:shape id="_x0000_i1112" type="#_x0000_t75" style="width:35.25pt;height:17.25pt" o:ole="">
                  <v:imagedata r:id="rId183" o:title=""/>
                </v:shape>
                <o:OLEObject Type="Embed" ProgID="FXEquation.Equation" ShapeID="_x0000_i1112" DrawAspect="Content" ObjectID="_1556909531" r:id="rId18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90C5C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610BC3" w:rsidRDefault="00610BC3" w:rsidP="00610BC3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8960" behindDoc="0" locked="0" layoutInCell="1" allowOverlap="1" wp14:anchorId="112D1A89">
                      <wp:simplePos x="0" y="0"/>
                      <wp:positionH relativeFrom="column">
                        <wp:posOffset>334645</wp:posOffset>
                      </wp:positionH>
                      <wp:positionV relativeFrom="paragraph">
                        <wp:posOffset>70485</wp:posOffset>
                      </wp:positionV>
                      <wp:extent cx="2724150" cy="501015"/>
                      <wp:effectExtent l="13335" t="8890" r="15240" b="13970"/>
                      <wp:wrapNone/>
                      <wp:docPr id="49" name="Group 2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24150" cy="501015"/>
                                <a:chOff x="0" y="0"/>
                                <a:chExt cx="27241" cy="5012"/>
                              </a:xfrm>
                            </wpg:grpSpPr>
                            <wps:wsp>
                              <wps:cNvPr id="5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3767"/>
                                  <a:ext cx="1714" cy="124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767"/>
                                  <a:ext cx="1714" cy="124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219C48" id="Group 209" o:spid="_x0000_s1026" style="position:absolute;margin-left:26.35pt;margin-top:5.55pt;width:214.5pt;height:39.45pt;z-index:251688960" coordsize="27241,5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" strokeweight="1pt"/>
                      <v:roundrect id="AutoShape 3" o:spid="_x0000_s1029" style="position:absolute;left:25527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" strokeweight="1pt"/>
                      <v:roundrect id="AutoShape 5" o:spid="_x0000_s1030" style="position:absolute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890C5C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132" w:dyaOrig="264" w14:anchorId="174070A0">
                <v:shape id="_x0000_i1113" type="#_x0000_t75" style="width:56.25pt;height:13.5pt" o:ole="">
                  <v:imagedata r:id="rId185" o:title=""/>
                </v:shape>
                <o:OLEObject Type="Embed" ProgID="FXEquation.Equation" ShapeID="_x0000_i1113" DrawAspect="Content" ObjectID="_1556909532" r:id="rId186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                            </w:t>
            </w:r>
            <w:r w:rsidR="00890C5C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041" w:dyaOrig="348" w14:anchorId="1E2D6A0B">
                <v:shape id="_x0000_i1114" type="#_x0000_t75" style="width:51.75pt;height:17.25pt" o:ole="">
                  <v:imagedata r:id="rId187" o:title=""/>
                </v:shape>
                <o:OLEObject Type="Embed" ProgID="FXEquation.Equation" ShapeID="_x0000_i1114" DrawAspect="Content" ObjectID="_1556909533" r:id="rId188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4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</w:t>
            </w:r>
            <w:r w:rsidR="00890C5C"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object w:dxaOrig="818" w:dyaOrig="688" w14:anchorId="4F49D926">
                <v:shape id="_x0000_i1115" type="#_x0000_t75" style="width:41.25pt;height:34.5pt" o:ole="">
                  <v:imagedata r:id="rId189" o:title=""/>
                </v:shape>
                <o:OLEObject Type="Embed" ProgID="FXEquation.Equation" ShapeID="_x0000_i1115" DrawAspect="Content" ObjectID="_1556909534" r:id="rId190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                                                      </w:t>
            </w:r>
            <w:r w:rsidR="00890C5C"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object w:dxaOrig="758" w:dyaOrig="704" w14:anchorId="5F1C66A3">
                <v:shape id="_x0000_i1116" type="#_x0000_t75" style="width:38.25pt;height:35.25pt" o:ole="">
                  <v:imagedata r:id="rId191" o:title=""/>
                </v:shape>
                <o:OLEObject Type="Embed" ProgID="FXEquation.Equation" ShapeID="_x0000_i1116" DrawAspect="Content" ObjectID="_1556909535" r:id="rId192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0" w:dyaOrig="30" w14:anchorId="5F9A6144">
                <v:shape id="_x0000_i1117" type="#_x0000_t75" style="width:3pt;height:1.5pt" o:ole="">
                  <v:imagedata r:id="rId193" o:title=""/>
                </v:shape>
                <o:OLEObject Type="Embed" ProgID="FXEquation.Equation" ShapeID="_x0000_i1117" DrawAspect="Content" ObjectID="_1556909536" r:id="rId194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4"/>
                <w:sz w:val="24"/>
                <w:szCs w:val="24"/>
              </w:rPr>
              <w:t xml:space="preserve"> 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94A21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4192" w:dyaOrig="688" w14:anchorId="1D7D0FDE">
                <v:shape id="_x0000_i1118" type="#_x0000_t75" style="width:209.25pt;height:34.5pt" o:ole="">
                  <v:imagedata r:id="rId195" o:title=""/>
                </v:shape>
                <o:OLEObject Type="Embed" ProgID="FXEquation.Equation" ShapeID="_x0000_i1118" DrawAspect="Content" ObjectID="_1556909537" r:id="rId196"/>
              </w:objec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610BC3" w:rsidRDefault="00610BC3" w:rsidP="00610BC3">
            <w:pPr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9984" behindDoc="0" locked="0" layoutInCell="1" allowOverlap="1" wp14:anchorId="2C5394B8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29845</wp:posOffset>
                      </wp:positionV>
                      <wp:extent cx="4415790" cy="114300"/>
                      <wp:effectExtent l="12065" t="8890" r="10795" b="10160"/>
                      <wp:wrapNone/>
                      <wp:docPr id="44" name="Group 2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4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ED4D66" id="Group 214" o:spid="_x0000_s1026" style="position:absolute;margin-left:28.5pt;margin-top:2.35pt;width:347.7pt;height:9pt;z-index:25168998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          </w:t>
            </w:r>
            <w:r w:rsidR="00794A21">
              <w:rPr>
                <w:rFonts w:ascii="Times New Roman" w:hAnsi="Times New Roman"/>
                <w:position w:val="-20"/>
                <w:sz w:val="24"/>
                <w:szCs w:val="24"/>
              </w:rPr>
              <w:t>–6.4</w: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                   </w:t>
            </w:r>
            <w:r w:rsidR="00794A21">
              <w:rPr>
                <w:rFonts w:ascii="Times New Roman" w:hAnsi="Times New Roman"/>
                <w:position w:val="-20"/>
                <w:sz w:val="24"/>
                <w:szCs w:val="24"/>
              </w:rPr>
              <w:t>–3.2</w: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                    </w:t>
            </w:r>
            <w:r w:rsidR="00794A21">
              <w:rPr>
                <w:rFonts w:ascii="Times New Roman" w:hAnsi="Times New Roman"/>
                <w:position w:val="-20"/>
                <w:sz w:val="24"/>
                <w:szCs w:val="24"/>
              </w:rPr>
              <w:t>0</w: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                        </w:t>
            </w:r>
            <w:r w:rsidR="00794A21">
              <w:rPr>
                <w:rFonts w:ascii="Times New Roman" w:hAnsi="Times New Roman"/>
                <w:position w:val="-20"/>
                <w:sz w:val="24"/>
                <w:szCs w:val="24"/>
              </w:rPr>
              <w:t>3.2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Simplify  </w:t>
            </w:r>
            <w:r w:rsidR="004E4B85" w:rsidRPr="004E4B85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652" w:dyaOrig="348" w14:anchorId="4103D1BD">
                <v:shape id="_x0000_i1119" type="#_x0000_t75" style="width:182.25pt;height:17.25pt" o:ole="">
                  <v:imagedata r:id="rId197" o:title=""/>
                </v:shape>
                <o:OLEObject Type="Embed" ProgID="FXEquation.Equation" ShapeID="_x0000_i1119" DrawAspect="Content" ObjectID="_1556909538" r:id="rId198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610BC3" w:rsidRDefault="00610BC3" w:rsidP="00610BC3">
            <w:pP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104EFB1A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57150</wp:posOffset>
                      </wp:positionV>
                      <wp:extent cx="2724150" cy="388620"/>
                      <wp:effectExtent l="12065" t="6985" r="6985" b="13970"/>
                      <wp:wrapNone/>
                      <wp:docPr id="39" name="Group 2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24150" cy="388620"/>
                                <a:chOff x="0" y="0"/>
                                <a:chExt cx="27241" cy="3886"/>
                              </a:xfrm>
                            </wpg:grpSpPr>
                            <wps:wsp>
                              <wps:cNvPr id="4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" y="2743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A0CC4F" id="Group 219" o:spid="_x0000_s1026" style="position:absolute;margin-left:19.5pt;margin-top:4.5pt;width:214.5pt;height:30.6pt;z-index:251691008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</w:t>
            </w:r>
            <w:r w:rsidR="00794A2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208" w:dyaOrig="348" w14:anchorId="4A920977">
                <v:shape id="_x0000_i1120" type="#_x0000_t75" style="width:60.75pt;height:17.25pt" o:ole="">
                  <v:imagedata r:id="rId199" o:title=""/>
                </v:shape>
                <o:OLEObject Type="Embed" ProgID="FXEquation.Equation" ShapeID="_x0000_i1120" DrawAspect="Content" ObjectID="_1556909539" r:id="rId200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</w:t>
            </w:r>
            <w:r w:rsidR="00794A21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</w:t>
            </w:r>
            <w:r w:rsidR="00794A2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822" w:dyaOrig="348" w14:anchorId="5F81F0D9">
                <v:shape id="_x0000_i1121" type="#_x0000_t75" style="width:90.75pt;height:17.25pt" o:ole="">
                  <v:imagedata r:id="rId201" o:title=""/>
                </v:shape>
                <o:OLEObject Type="Embed" ProgID="FXEquation.Equation" ShapeID="_x0000_i1121" DrawAspect="Content" ObjectID="_1556909540" r:id="rId202"/>
              </w:objec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                </w:t>
            </w:r>
            <w:r w:rsidR="00794A2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178" w:dyaOrig="348" w14:anchorId="17018DC6">
                <v:shape id="_x0000_i1122" type="#_x0000_t75" style="width:59.25pt;height:17.25pt" o:ole="">
                  <v:imagedata r:id="rId203" o:title=""/>
                </v:shape>
                <o:OLEObject Type="Embed" ProgID="FXEquation.Equation" ShapeID="_x0000_i1122" DrawAspect="Content" ObjectID="_1556909541" r:id="rId204"/>
              </w:objec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                               </w:t>
            </w:r>
            <w:r w:rsidR="00794A2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           </w: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</w:t>
            </w:r>
            <w:r w:rsidR="00794A2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912" w:dyaOrig="348" w14:anchorId="31A8AFB6">
                <v:shape id="_x0000_i1123" type="#_x0000_t75" style="width:95.25pt;height:17.25pt" o:ole="">
                  <v:imagedata r:id="rId205" o:title=""/>
                </v:shape>
                <o:OLEObject Type="Embed" ProgID="FXEquation.Equation" ShapeID="_x0000_i1123" DrawAspect="Content" ObjectID="_1556909542" r:id="rId206"/>
              </w:objec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When  </w:t>
            </w:r>
            <w:r w:rsidR="000F29C0" w:rsidRPr="000F29C0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680" w:dyaOrig="304" w14:anchorId="1714E89A">
                <v:shape id="_x0000_i1124" type="#_x0000_t75" style="width:33.75pt;height:15pt" o:ole="">
                  <v:imagedata r:id="rId207" o:title=""/>
                </v:shape>
                <o:OLEObject Type="Embed" ProgID="FXEquation.Equation" ShapeID="_x0000_i1124" DrawAspect="Content" ObjectID="_1556909543" r:id="rId20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,  </w:t>
            </w:r>
            <w:r w:rsidR="00407F78" w:rsidRPr="00407F78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952" w:dyaOrig="304" w14:anchorId="182C1E9E">
                <v:shape id="_x0000_i1125" type="#_x0000_t75" style="width:47.25pt;height:15pt" o:ole="">
                  <v:imagedata r:id="rId209" o:title=""/>
                </v:shape>
                <o:OLEObject Type="Embed" ProgID="FXEquation.Equation" ShapeID="_x0000_i1125" DrawAspect="Content" ObjectID="_1556909544" r:id="rId21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 </w:t>
            </w:r>
            <w:r w:rsidR="004E4B85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802" w:dyaOrig="264" w14:anchorId="6F9F41AF">
                <v:shape id="_x0000_i1126" type="#_x0000_t75" style="width:39.75pt;height:13.5pt" o:ole="">
                  <v:imagedata r:id="rId211" o:title=""/>
                </v:shape>
                <o:OLEObject Type="Embed" ProgID="FXEquation.Equation" ShapeID="_x0000_i1126" DrawAspect="Content" ObjectID="_1556909545" r:id="rId212"/>
              </w:object>
            </w:r>
            <w:r w:rsidR="00407F78">
              <w:rPr>
                <w:rFonts w:ascii="Times New Roman" w:hAnsi="Times New Roman"/>
                <w:sz w:val="24"/>
                <w:szCs w:val="24"/>
              </w:rPr>
              <w:t xml:space="preserve"> what is the value of  </w:t>
            </w:r>
            <w:r w:rsidR="00407F78" w:rsidRPr="00407F78">
              <w:rPr>
                <w:rFonts w:ascii="Times New Roman" w:hAnsi="Times New Roman"/>
                <w:position w:val="-8"/>
                <w:sz w:val="24"/>
                <w:szCs w:val="24"/>
              </w:rPr>
              <w:object w:dxaOrig="1460" w:dyaOrig="388">
                <v:shape id="_x0000_i1127" type="#_x0000_t75" style="width:72.75pt;height:19.5pt" o:ole="">
                  <v:imagedata r:id="rId213" o:title=""/>
                </v:shape>
                <o:OLEObject Type="Embed" ProgID="FXEquation.Equation" ShapeID="_x0000_i1127" DrawAspect="Content" ObjectID="_1556909546" r:id="rId214"/>
              </w:object>
            </w:r>
            <w:r w:rsidR="00407F7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4E4B85" w:rsidRDefault="004E4B85" w:rsidP="004E4B85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4E4B85" w:rsidRDefault="004E4B85" w:rsidP="004E4B85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3776" behindDoc="0" locked="0" layoutInCell="1" allowOverlap="1" wp14:anchorId="6ABA4511" wp14:editId="06F88A93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29845</wp:posOffset>
                      </wp:positionV>
                      <wp:extent cx="4415790" cy="114300"/>
                      <wp:effectExtent l="12065" t="13970" r="10795" b="14605"/>
                      <wp:wrapNone/>
                      <wp:docPr id="161" name="Group 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16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727D36A" id="Group 229" o:spid="_x0000_s1026" style="position:absolute;margin-left:28.5pt;margin-top:2.35pt;width:347.7pt;height:9pt;z-index:25172377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–84                               –80                                –76                               –54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Simplify  </w:t>
            </w:r>
            <w:r w:rsidR="00AB7E16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080" w:dyaOrig="604" w14:anchorId="78AFDCF4">
                <v:shape id="_x0000_i1128" type="#_x0000_t75" style="width:54pt;height:30pt" o:ole="">
                  <v:imagedata r:id="rId215" o:title=""/>
                </v:shape>
                <o:OLEObject Type="Embed" ProgID="FXEquation.Equation" ShapeID="_x0000_i1128" DrawAspect="Content" ObjectID="_1556909547" r:id="rId21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95DA5D6">
                      <wp:simplePos x="0" y="0"/>
                      <wp:positionH relativeFrom="column">
                        <wp:posOffset>3585210</wp:posOffset>
                      </wp:positionH>
                      <wp:positionV relativeFrom="paragraph">
                        <wp:posOffset>5715</wp:posOffset>
                      </wp:positionV>
                      <wp:extent cx="1062355" cy="457835"/>
                      <wp:effectExtent l="15875" t="13335" r="17145" b="14605"/>
                      <wp:wrapNone/>
                      <wp:docPr id="33" name="Rectangle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2355" cy="4578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F18C93" id="Rectangle 109" o:spid="_x0000_s1026" style="position:absolute;margin-left:282.3pt;margin-top:.45pt;width:83.65pt;height:36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" filled="f" strokecolor="black [3213]" strokeweight="1.5pt"/>
                  </w:pict>
                </mc:Fallback>
              </mc:AlternateConten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77818">
              <w:rPr>
                <w:rFonts w:ascii="Times New Roman" w:hAnsi="Times New Roman"/>
                <w:sz w:val="24"/>
                <w:szCs w:val="24"/>
              </w:rPr>
              <w:t>`</w:t>
            </w:r>
            <w:r w:rsidR="00AB7E16">
              <w:rPr>
                <w:rFonts w:ascii="Times New Roman" w:hAnsi="Times New Roman"/>
                <w:color w:val="FF0000"/>
                <w:position w:val="-26"/>
                <w:sz w:val="24"/>
                <w:szCs w:val="24"/>
              </w:rPr>
              <w:object w:dxaOrig="4852" w:dyaOrig="308" w14:anchorId="6DBA35C1">
                <v:shape id="_x0000_i1129" type="#_x0000_t75" style="width:242.25pt;height:15.75pt" o:ole="">
                  <v:imagedata r:id="rId217" o:title=""/>
                </v:shape>
                <o:OLEObject Type="Embed" ProgID="FXEquation.Equation" ShapeID="_x0000_i1129" DrawAspect="Content" ObjectID="_1556909548" r:id="rId218"/>
              </w:object>
            </w:r>
            <w:r>
              <w:rPr>
                <w:rFonts w:ascii="Times New Roman" w:hAnsi="Times New Roman"/>
                <w:position w:val="-26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6"/>
                <w:sz w:val="24"/>
                <w:szCs w:val="24"/>
              </w:rPr>
            </w:pPr>
          </w:p>
          <w:p w:rsidR="00610BC3" w:rsidRDefault="00E77818" w:rsidP="00E77818">
            <w:pPr>
              <w:rPr>
                <w:rFonts w:ascii="Times New Roman" w:hAnsi="Times New Roman"/>
                <w:b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5DFBCDFC" wp14:editId="201A33FC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168275</wp:posOffset>
                      </wp:positionV>
                      <wp:extent cx="4415790" cy="114300"/>
                      <wp:effectExtent l="0" t="0" r="22860" b="19050"/>
                      <wp:wrapNone/>
                      <wp:docPr id="151" name="Group 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15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7CBF02" id="Group 229" o:spid="_x0000_s1026" style="position:absolute;margin-left:11.05pt;margin-top:13.25pt;width:347.7pt;height:9pt;z-index:25172172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" strokeweight="1pt"/>
                    </v:group>
                  </w:pict>
                </mc:Fallback>
              </mc:AlternateContent>
            </w:r>
            <w:r w:rsidR="00610BC3">
              <w:rPr>
                <w:rFonts w:ascii="Times New Roman" w:hAnsi="Times New Roman"/>
                <w:position w:val="-26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98" w:dyaOrig="348" w14:anchorId="1BAD1AD0">
                <v:shape id="_x0000_i1130" type="#_x0000_t75" style="width:20.25pt;height:17.25pt" o:ole="">
                  <v:imagedata r:id="rId219" o:title=""/>
                </v:shape>
                <o:OLEObject Type="Embed" ProgID="FXEquation.Equation" ShapeID="_x0000_i1130" DrawAspect="Content" ObjectID="_1556909549" r:id="rId220"/>
              </w:object>
            </w:r>
            <w:r w:rsidR="00610BC3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</w:t>
            </w:r>
            <w:r w:rsidR="00AB7E16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</w:t>
            </w:r>
            <w:r w:rsidR="00610BC3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548" w:dyaOrig="404" w14:anchorId="5AEA4E0A">
                <v:shape id="_x0000_i1131" type="#_x0000_t75" style="width:27.75pt;height:20.25pt" o:ole="">
                  <v:imagedata r:id="rId221" o:title=""/>
                </v:shape>
                <o:OLEObject Type="Embed" ProgID="FXEquation.Equation" ShapeID="_x0000_i1131" DrawAspect="Content" ObjectID="_1556909550" r:id="rId222"/>
              </w:object>
            </w:r>
            <w:r w:rsidR="00AB7E16"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                 </w:t>
            </w:r>
            <w:r w:rsidR="00610BC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 </w:t>
            </w:r>
            <w:r w:rsidR="00AB7E16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638" w:dyaOrig="348" w14:anchorId="69C0C37A">
                <v:shape id="_x0000_i1132" type="#_x0000_t75" style="width:32.25pt;height:17.25pt" o:ole="">
                  <v:imagedata r:id="rId223" o:title=""/>
                </v:shape>
                <o:OLEObject Type="Embed" ProgID="FXEquation.Equation" ShapeID="_x0000_i1132" DrawAspect="Content" ObjectID="_1556909551" r:id="rId224"/>
              </w:object>
            </w:r>
            <w:r w:rsidR="00610BC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                     </w:t>
            </w:r>
            <w:r w:rsidR="00AB7E16" w:rsidRPr="00AB7E16"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object w:dxaOrig="294" w:dyaOrig="660" w14:anchorId="2318041A">
                <v:shape id="_x0000_i1133" type="#_x0000_t75" style="width:15pt;height:33pt" o:ole="">
                  <v:imagedata r:id="rId225" o:title=""/>
                </v:shape>
                <o:OLEObject Type="Embed" ProgID="FXEquation.Equation" ShapeID="_x0000_i1133" DrawAspect="Content" ObjectID="_1556909552" r:id="rId226"/>
              </w:objec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610BC3" w:rsidRPr="001B3341" w:rsidRDefault="00610BC3" w:rsidP="006477A6">
            <w:pPr>
              <w:pStyle w:val="ListParagraph"/>
              <w:numPr>
                <w:ilvl w:val="0"/>
                <w:numId w:val="9"/>
              </w:numPr>
              <w:spacing w:before="180"/>
              <w:ind w:left="0" w:firstLine="0"/>
              <w:contextualSpacing w:val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noProof/>
                <w:position w:val="-20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  <w:r w:rsidR="00E77818">
              <w:rPr>
                <w:rFonts w:ascii="Times New Roman" w:hAnsi="Times New Roman"/>
                <w:noProof/>
                <w:color w:val="FF0000"/>
                <w:position w:val="-20"/>
                <w:sz w:val="24"/>
                <w:szCs w:val="24"/>
                <w:lang w:eastAsia="en-AU"/>
              </w:rPr>
              <w:object w:dxaOrig="6412" w:dyaOrig="604" w14:anchorId="2E87550A">
                <v:shape id="_x0000_i1134" type="#_x0000_t75" style="width:320.25pt;height:30pt" o:ole="">
                  <v:imagedata r:id="rId227" o:title=""/>
                </v:shape>
                <o:OLEObject Type="Embed" ProgID="FXEquation.Equation" ShapeID="_x0000_i1134" DrawAspect="Content" ObjectID="_1556909553" r:id="rId228"/>
              </w:object>
            </w:r>
            <w:r>
              <w:rPr>
                <w:rFonts w:ascii="Times New Roman" w:hAnsi="Times New Roman"/>
                <w:noProof/>
                <w:position w:val="-20"/>
                <w:sz w:val="24"/>
                <w:szCs w:val="24"/>
                <w:lang w:eastAsia="en-AU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610BC3" w:rsidRDefault="00610BC3" w:rsidP="00610BC3">
            <w:pPr>
              <w:rPr>
                <w:rFonts w:ascii="Times New Roman" w:hAnsi="Times New Roman"/>
                <w:noProof/>
                <w:position w:val="-20"/>
                <w:sz w:val="24"/>
                <w:szCs w:val="24"/>
                <w:lang w:eastAsia="en-AU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6128" behindDoc="0" locked="0" layoutInCell="1" allowOverlap="1" wp14:anchorId="58B8399E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29845</wp:posOffset>
                      </wp:positionV>
                      <wp:extent cx="4415790" cy="114300"/>
                      <wp:effectExtent l="12065" t="13970" r="10795" b="14605"/>
                      <wp:wrapNone/>
                      <wp:docPr id="23" name="Group 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2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473021" id="Group 229" o:spid="_x0000_s1026" style="position:absolute;margin-left:28.5pt;margin-top:2.35pt;width:347.7pt;height:9pt;z-index:25169612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E77818">
              <w:rPr>
                <w:rFonts w:ascii="Times New Roman" w:hAnsi="Times New Roman"/>
                <w:sz w:val="24"/>
                <w:szCs w:val="24"/>
              </w:rPr>
              <w:t xml:space="preserve">  –6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</w:t>
            </w:r>
            <w:r w:rsidR="00E77818">
              <w:rPr>
                <w:rFonts w:ascii="Times New Roman" w:hAnsi="Times New Roman"/>
                <w:sz w:val="24"/>
                <w:szCs w:val="24"/>
              </w:rPr>
              <w:t>–2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</w:t>
            </w:r>
            <w:r w:rsidR="00E77818">
              <w:rPr>
                <w:rFonts w:ascii="Times New Roman" w:hAnsi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</w:t>
            </w:r>
            <w:r w:rsidR="00E77818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610BC3" w:rsidRPr="001B3341" w:rsidRDefault="00610BC3" w:rsidP="006477A6">
            <w:pPr>
              <w:pStyle w:val="ListParagraph"/>
              <w:numPr>
                <w:ilvl w:val="0"/>
                <w:numId w:val="9"/>
              </w:numPr>
              <w:spacing w:before="200"/>
              <w:ind w:left="0" w:firstLine="0"/>
              <w:contextualSpacing w:val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Pr="006477A6" w:rsidRDefault="00610BC3" w:rsidP="00610BC3">
            <w:pPr>
              <w:rPr>
                <w:rFonts w:ascii="Times New Roman" w:hAnsi="Times New Roman"/>
                <w:position w:val="-32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1C5575F">
                      <wp:simplePos x="0" y="0"/>
                      <wp:positionH relativeFrom="column">
                        <wp:posOffset>4516755</wp:posOffset>
                      </wp:positionH>
                      <wp:positionV relativeFrom="paragraph">
                        <wp:posOffset>379095</wp:posOffset>
                      </wp:positionV>
                      <wp:extent cx="754380" cy="588645"/>
                      <wp:effectExtent l="13970" t="13335" r="12700" b="17145"/>
                      <wp:wrapNone/>
                      <wp:docPr id="22" name="Rectangle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4380" cy="5886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AA9E51" id="Rectangle 90" o:spid="_x0000_s1026" style="position:absolute;margin-left:355.65pt;margin-top:29.85pt;width:59.4pt;height:46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" filled="f" strokecolor="black [3213]" strokeweight="1.5pt"/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477A6" w:rsidRPr="006477A6">
              <w:rPr>
                <w:rFonts w:ascii="Times New Roman" w:hAnsi="Times New Roman"/>
                <w:color w:val="FF0000"/>
                <w:position w:val="-32"/>
                <w:sz w:val="24"/>
                <w:szCs w:val="24"/>
              </w:rPr>
              <w:object w:dxaOrig="2481" w:dyaOrig="804" w14:anchorId="5AB596E6">
                <v:shape id="_x0000_i1225" type="#_x0000_t75" style="width:123.75pt;height:40.5pt" o:ole="">
                  <v:imagedata r:id="rId229" o:title=""/>
                </v:shape>
                <o:OLEObject Type="Embed" ProgID="FXEquation.Equation" ShapeID="_x0000_i1225" DrawAspect="Content" ObjectID="_1556909554" r:id="rId230"/>
              </w:object>
            </w:r>
            <w:r w:rsidRPr="006477A6">
              <w:rPr>
                <w:rFonts w:ascii="Times New Roman" w:hAnsi="Times New Roman"/>
                <w:position w:val="-32"/>
                <w:sz w:val="24"/>
                <w:szCs w:val="24"/>
              </w:rPr>
              <w:t xml:space="preserve"> </w:t>
            </w:r>
            <w:bookmarkStart w:id="0" w:name="_GoBack"/>
            <w:bookmarkEnd w:id="0"/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26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0" w:dyaOrig="30" w14:anchorId="036AE906">
                <v:shape id="_x0000_i1136" type="#_x0000_t75" style="width:3pt;height:1.5pt" o:ole="">
                  <v:imagedata r:id="rId193" o:title=""/>
                </v:shape>
                <o:OLEObject Type="Embed" ProgID="FXEquation.Equation" ShapeID="_x0000_i1136" DrawAspect="Content" ObjectID="_1556909555" r:id="rId231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4"/>
                <w:sz w:val="24"/>
                <w:szCs w:val="24"/>
              </w:rPr>
              <w:t xml:space="preserve"> 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 w:rsidRPr="0059511A">
              <w:rPr>
                <w:rFonts w:ascii="Times New Roman" w:hAnsi="Times New Roman"/>
                <w:sz w:val="24"/>
                <w:szCs w:val="24"/>
              </w:rPr>
              <w:t>W</w:t>
            </w:r>
            <w:r w:rsidR="0059511A">
              <w:rPr>
                <w:rFonts w:ascii="Times New Roman" w:hAnsi="Times New Roman"/>
                <w:sz w:val="24"/>
                <w:szCs w:val="24"/>
              </w:rPr>
              <w:t>hich expression is not equal to</w:t>
            </w:r>
            <w:r w:rsidRPr="0059511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59511A" w:rsidRPr="0059511A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892" w:dyaOrig="348" w14:anchorId="4BCF8396">
                <v:shape id="_x0000_i1137" type="#_x0000_t75" style="width:44.25pt;height:17.25pt" o:ole="">
                  <v:imagedata r:id="rId232" o:title=""/>
                </v:shape>
                <o:OLEObject Type="Embed" ProgID="FXEquation.Equation" ShapeID="_x0000_i1137" DrawAspect="Content" ObjectID="_1556909556" r:id="rId233"/>
              </w:object>
            </w:r>
            <w:r w:rsidRPr="0059511A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59511A" w:rsidRPr="0059511A" w:rsidRDefault="0059511A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610BC3" w:rsidRPr="0059511A" w:rsidRDefault="00610BC3" w:rsidP="00610BC3">
            <w:pPr>
              <w:rPr>
                <w:rFonts w:ascii="Times New Roman" w:hAnsi="Times New Roman"/>
                <w:sz w:val="24"/>
                <w:szCs w:val="24"/>
              </w:rPr>
            </w:pPr>
            <w:r w:rsidRPr="0059511A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8176" behindDoc="0" locked="0" layoutInCell="1" allowOverlap="1" wp14:anchorId="55F8FB5A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203835</wp:posOffset>
                      </wp:positionV>
                      <wp:extent cx="4415790" cy="114300"/>
                      <wp:effectExtent l="0" t="0" r="22860" b="19050"/>
                      <wp:wrapNone/>
                      <wp:docPr id="17" name="Group 2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5790" cy="114300"/>
                                <a:chOff x="0" y="0"/>
                                <a:chExt cx="44157" cy="1143"/>
                              </a:xfrm>
                            </wpg:grpSpPr>
                            <wps:wsp>
                              <wps:cNvPr id="1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" y="0"/>
                                  <a:ext cx="1708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" y="0"/>
                                  <a:ext cx="1715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90FB2F" id="Group 239" o:spid="_x0000_s1026" style="position:absolute;margin-left:15.35pt;margin-top:16.05pt;width:347.7pt;height:9pt;z-index:25169817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" strokeweight="1pt"/>
                    </v:group>
                  </w:pict>
                </mc:Fallback>
              </mc:AlternateContent>
            </w:r>
            <w:r w:rsidRPr="0059511A"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="0059511A" w:rsidRPr="0059511A">
              <w:rPr>
                <w:rFonts w:ascii="Times New Roman" w:hAnsi="Times New Roman"/>
                <w:color w:val="FF0000"/>
                <w:sz w:val="24"/>
                <w:szCs w:val="24"/>
              </w:rPr>
              <w:object w:dxaOrig="1342" w:dyaOrig="268" w14:anchorId="72F7EDCD">
                <v:shape id="_x0000_i1138" type="#_x0000_t75" style="width:66.75pt;height:13.5pt" o:ole="">
                  <v:imagedata r:id="rId234" o:title=""/>
                </v:shape>
                <o:OLEObject Type="Embed" ProgID="FXEquation.Equation" ShapeID="_x0000_i1138" DrawAspect="Content" ObjectID="_1556909557" r:id="rId235"/>
              </w:object>
            </w:r>
            <w:r w:rsidRPr="0059511A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59511A" w:rsidRPr="0059511A">
              <w:rPr>
                <w:rFonts w:ascii="Times New Roman" w:hAnsi="Times New Roman"/>
                <w:color w:val="FF0000"/>
                <w:position w:val="-16"/>
                <w:sz w:val="24"/>
                <w:szCs w:val="24"/>
              </w:rPr>
              <w:object w:dxaOrig="954" w:dyaOrig="688" w14:anchorId="2C6AC949">
                <v:shape id="_x0000_i1139" type="#_x0000_t75" style="width:48pt;height:34.5pt" o:ole="">
                  <v:imagedata r:id="rId236" o:title=""/>
                </v:shape>
                <o:OLEObject Type="Embed" ProgID="FXEquation.Equation" ShapeID="_x0000_i1139" DrawAspect="Content" ObjectID="_1556909558" r:id="rId237"/>
              </w:object>
            </w:r>
            <w:r w:rsidRPr="0059511A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 w:rsidR="0059511A" w:rsidRPr="0059511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59511A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59511A" w:rsidRPr="0059511A">
              <w:rPr>
                <w:rFonts w:ascii="Times New Roman" w:hAnsi="Times New Roman"/>
                <w:color w:val="FF0000"/>
                <w:sz w:val="24"/>
                <w:szCs w:val="24"/>
              </w:rPr>
              <w:object w:dxaOrig="787" w:dyaOrig="404" w14:anchorId="17B8BA15">
                <v:shape id="_x0000_i1140" type="#_x0000_t75" style="width:39pt;height:20.25pt" o:ole="">
                  <v:imagedata r:id="rId238" o:title=""/>
                </v:shape>
                <o:OLEObject Type="Embed" ProgID="FXEquation.Equation" ShapeID="_x0000_i1140" DrawAspect="Content" ObjectID="_1556909559" r:id="rId239"/>
              </w:object>
            </w:r>
            <w:r w:rsidRPr="0059511A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59511A" w:rsidRPr="0059511A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Pr="0059511A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59511A" w:rsidRPr="0059511A">
              <w:rPr>
                <w:rFonts w:ascii="Times New Roman" w:hAnsi="Times New Roman"/>
                <w:color w:val="FF0000"/>
                <w:sz w:val="24"/>
                <w:szCs w:val="24"/>
              </w:rPr>
              <w:object w:dxaOrig="1582" w:dyaOrig="348" w14:anchorId="24C772D3">
                <v:shape id="_x0000_i1141" type="#_x0000_t75" style="width:78.75pt;height:17.25pt" o:ole="">
                  <v:imagedata r:id="rId240" o:title=""/>
                </v:shape>
                <o:OLEObject Type="Embed" ProgID="FXEquation.Equation" ShapeID="_x0000_i1141" DrawAspect="Content" ObjectID="_1556909560" r:id="rId241"/>
              </w:object>
            </w:r>
            <w:r w:rsidRPr="0059511A"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A3B00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6008" w:dyaOrig="418" w14:anchorId="06D143C0">
                <v:shape id="_x0000_i1142" type="#_x0000_t75" style="width:300.75pt;height:21pt" o:ole="">
                  <v:imagedata r:id="rId242" o:title=""/>
                </v:shape>
                <o:OLEObject Type="Embed" ProgID="FXEquation.Equation" ShapeID="_x0000_i1142" DrawAspect="Content" ObjectID="_1556909561" r:id="rId243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38B4B003">
                      <wp:simplePos x="0" y="0"/>
                      <wp:positionH relativeFrom="column">
                        <wp:posOffset>4296410</wp:posOffset>
                      </wp:positionH>
                      <wp:positionV relativeFrom="paragraph">
                        <wp:posOffset>6985</wp:posOffset>
                      </wp:positionV>
                      <wp:extent cx="1158240" cy="449580"/>
                      <wp:effectExtent l="12700" t="12700" r="10160" b="13970"/>
                      <wp:wrapNone/>
                      <wp:docPr id="16" name="Rectangle 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8240" cy="4495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2DD9C0" id="Rectangle 244" o:spid="_x0000_s1026" style="position:absolute;margin-left:338.3pt;margin-top:.55pt;width:91.2pt;height:35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" filled="f" strokecolor="black [3213]" strokeweight="1.5pt"/>
                  </w:pict>
                </mc:Fallback>
              </mc:AlternateConten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of these means the same as  </w:t>
            </w:r>
            <w:r w:rsidR="007319A0" w:rsidRPr="007319A0">
              <w:rPr>
                <w:rFonts w:ascii="Times New Roman" w:hAnsi="Times New Roman"/>
                <w:color w:val="FF0000"/>
                <w:position w:val="-16"/>
                <w:sz w:val="24"/>
                <w:szCs w:val="24"/>
              </w:rPr>
              <w:object w:dxaOrig="878" w:dyaOrig="609" w14:anchorId="5612F34E">
                <v:shape id="_x0000_i1143" type="#_x0000_t75" style="width:44.25pt;height:30.75pt" o:ole="">
                  <v:imagedata r:id="rId244" o:title=""/>
                </v:shape>
                <o:OLEObject Type="Embed" ProgID="FXEquation.Equation" ShapeID="_x0000_i1143" DrawAspect="Content" ObjectID="_1556909562" r:id="rId245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319A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0224" behindDoc="0" locked="0" layoutInCell="1" allowOverlap="1" wp14:anchorId="69F0CDC5">
                      <wp:simplePos x="0" y="0"/>
                      <wp:positionH relativeFrom="column">
                        <wp:posOffset>307340</wp:posOffset>
                      </wp:positionH>
                      <wp:positionV relativeFrom="paragraph">
                        <wp:posOffset>40640</wp:posOffset>
                      </wp:positionV>
                      <wp:extent cx="165735" cy="883920"/>
                      <wp:effectExtent l="14605" t="8890" r="10160" b="12065"/>
                      <wp:wrapNone/>
                      <wp:docPr id="6" name="Group 2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5735" cy="883920"/>
                                <a:chOff x="0" y="0"/>
                                <a:chExt cx="1714" cy="9448"/>
                              </a:xfrm>
                            </wpg:grpSpPr>
                            <wps:wsp>
                              <wps:cNvPr id="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"/>
                                  <a:ext cx="1714" cy="114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5187BE3" id="Group 245" o:spid="_x0000_s1026" style="position:absolute;margin-left:24.2pt;margin-top:3.2pt;width:13.05pt;height:69.6pt;z-index:25170022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7319A0"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Double the sum of </w:t>
            </w:r>
            <w:r w:rsidR="007319A0" w:rsidRPr="007319A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a</w:t>
            </w:r>
            <w:r w:rsidR="007319A0"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and </w:t>
            </w:r>
            <w:r w:rsidR="007319A0" w:rsidRPr="007319A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b</w:t>
            </w:r>
            <w:r w:rsidR="007319A0"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and divide the result by </w:t>
            </w:r>
            <w:r w:rsidR="007319A0" w:rsidRPr="007319A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c</w:t>
            </w:r>
            <w:r w:rsidR="007319A0" w:rsidRPr="007319A0">
              <w:rPr>
                <w:rFonts w:ascii="Times New Roman" w:hAnsi="Times New Roman"/>
                <w:position w:val="-6"/>
                <w:sz w:val="24"/>
                <w:szCs w:val="24"/>
              </w:rPr>
              <w:t>.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7319A0" w:rsidRPr="007319A0">
              <w:rPr>
                <w:rFonts w:ascii="Times New Roman" w:hAnsi="Times New Roman"/>
                <w:sz w:val="24"/>
                <w:szCs w:val="24"/>
              </w:rPr>
              <w:t>D</w:t>
            </w:r>
            <w:r w:rsidR="00EA3B00">
              <w:rPr>
                <w:rFonts w:ascii="Times New Roman" w:hAnsi="Times New Roman"/>
                <w:sz w:val="24"/>
                <w:szCs w:val="24"/>
              </w:rPr>
              <w:t>ivide</w:t>
            </w:r>
            <w:r w:rsidR="007319A0" w:rsidRPr="007319A0">
              <w:rPr>
                <w:rFonts w:ascii="Times New Roman" w:hAnsi="Times New Roman"/>
                <w:sz w:val="24"/>
                <w:szCs w:val="24"/>
              </w:rPr>
              <w:t xml:space="preserve"> the sum of </w:t>
            </w:r>
            <w:r w:rsidR="007319A0" w:rsidRPr="00EA3B00">
              <w:rPr>
                <w:rFonts w:ascii="Times New Roman" w:hAnsi="Times New Roman"/>
                <w:i/>
                <w:sz w:val="24"/>
                <w:szCs w:val="24"/>
              </w:rPr>
              <w:t>a</w:t>
            </w:r>
            <w:r w:rsidR="007319A0" w:rsidRPr="007319A0"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="007319A0" w:rsidRPr="00EA3B00">
              <w:rPr>
                <w:rFonts w:ascii="Times New Roman" w:hAnsi="Times New Roman"/>
                <w:i/>
                <w:sz w:val="24"/>
                <w:szCs w:val="24"/>
              </w:rPr>
              <w:t>b</w:t>
            </w:r>
            <w:r w:rsidR="007319A0" w:rsidRPr="007319A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A3B00">
              <w:rPr>
                <w:rFonts w:ascii="Times New Roman" w:hAnsi="Times New Roman"/>
                <w:sz w:val="24"/>
                <w:szCs w:val="24"/>
              </w:rPr>
              <w:t xml:space="preserve">by </w:t>
            </w:r>
            <w:r w:rsidR="00EA3B00" w:rsidRPr="00EA3B00">
              <w:rPr>
                <w:rFonts w:ascii="Times New Roman" w:hAnsi="Times New Roman"/>
                <w:i/>
                <w:sz w:val="24"/>
                <w:szCs w:val="24"/>
              </w:rPr>
              <w:t>c</w:t>
            </w:r>
            <w:r w:rsidR="00EA3B0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319A0" w:rsidRPr="007319A0">
              <w:rPr>
                <w:rFonts w:ascii="Times New Roman" w:hAnsi="Times New Roman"/>
                <w:sz w:val="24"/>
                <w:szCs w:val="24"/>
              </w:rPr>
              <w:t>and d</w:t>
            </w:r>
            <w:r w:rsidR="00EA3B00">
              <w:rPr>
                <w:rFonts w:ascii="Times New Roman" w:hAnsi="Times New Roman"/>
                <w:sz w:val="24"/>
                <w:szCs w:val="24"/>
              </w:rPr>
              <w:t>ouble</w:t>
            </w:r>
            <w:r w:rsidR="007319A0" w:rsidRPr="007319A0">
              <w:rPr>
                <w:rFonts w:ascii="Times New Roman" w:hAnsi="Times New Roman"/>
                <w:sz w:val="24"/>
                <w:szCs w:val="24"/>
              </w:rPr>
              <w:t xml:space="preserve"> the result</w:t>
            </w:r>
            <w:r w:rsidR="00EA3B0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 w:rsidR="00EA3B0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Take </w:t>
            </w:r>
            <w:r w:rsidR="007319A0"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the sum of </w:t>
            </w:r>
            <w:r w:rsidR="00EA3B00" w:rsidRPr="00EA3B0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b</w:t>
            </w:r>
            <w:r w:rsidR="00EA3B0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and twice </w:t>
            </w:r>
            <w:r w:rsidR="007319A0" w:rsidRPr="00EA3B0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a</w:t>
            </w:r>
            <w:r w:rsidR="007319A0"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and divide the result by </w:t>
            </w:r>
            <w:r w:rsidR="007319A0" w:rsidRPr="00EA3B0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c</w:t>
            </w:r>
            <w:r w:rsidR="007319A0" w:rsidRPr="007319A0">
              <w:rPr>
                <w:rFonts w:ascii="Times New Roman" w:hAnsi="Times New Roman"/>
                <w:position w:val="-6"/>
                <w:sz w:val="24"/>
                <w:szCs w:val="24"/>
              </w:rPr>
              <w:t>.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EA3B00" w:rsidRPr="007319A0">
              <w:rPr>
                <w:rFonts w:ascii="Times New Roman" w:hAnsi="Times New Roman"/>
                <w:sz w:val="24"/>
                <w:szCs w:val="24"/>
              </w:rPr>
              <w:t>D</w:t>
            </w:r>
            <w:r w:rsidR="00EA3B00">
              <w:rPr>
                <w:rFonts w:ascii="Times New Roman" w:hAnsi="Times New Roman"/>
                <w:sz w:val="24"/>
                <w:szCs w:val="24"/>
              </w:rPr>
              <w:t>ivide the</w:t>
            </w:r>
            <w:r w:rsidR="00EA3B00" w:rsidRPr="007319A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A3B00" w:rsidRPr="00EA3B00">
              <w:rPr>
                <w:rFonts w:ascii="Times New Roman" w:hAnsi="Times New Roman"/>
                <w:i/>
                <w:sz w:val="24"/>
                <w:szCs w:val="24"/>
              </w:rPr>
              <w:t>a</w:t>
            </w:r>
            <w:r w:rsidR="00EA3B00" w:rsidRPr="007319A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A3B00">
              <w:rPr>
                <w:rFonts w:ascii="Times New Roman" w:hAnsi="Times New Roman"/>
                <w:sz w:val="24"/>
                <w:szCs w:val="24"/>
              </w:rPr>
              <w:t xml:space="preserve">by </w:t>
            </w:r>
            <w:r w:rsidR="00EA3B00" w:rsidRPr="00EA3B00">
              <w:rPr>
                <w:rFonts w:ascii="Times New Roman" w:hAnsi="Times New Roman"/>
                <w:i/>
                <w:sz w:val="24"/>
                <w:szCs w:val="24"/>
              </w:rPr>
              <w:t>c</w:t>
            </w:r>
            <w:r w:rsidR="00EA3B00">
              <w:rPr>
                <w:rFonts w:ascii="Times New Roman" w:hAnsi="Times New Roman"/>
                <w:i/>
                <w:sz w:val="24"/>
                <w:szCs w:val="24"/>
              </w:rPr>
              <w:t xml:space="preserve">, </w:t>
            </w:r>
            <w:r w:rsidR="00EA3B00">
              <w:rPr>
                <w:rFonts w:ascii="Times New Roman" w:hAnsi="Times New Roman"/>
                <w:sz w:val="24"/>
                <w:szCs w:val="24"/>
              </w:rPr>
              <w:t xml:space="preserve">add </w:t>
            </w:r>
            <w:r w:rsidR="00EA3B00" w:rsidRPr="00EA3B00">
              <w:rPr>
                <w:rFonts w:ascii="Times New Roman" w:hAnsi="Times New Roman"/>
                <w:i/>
                <w:sz w:val="24"/>
                <w:szCs w:val="24"/>
              </w:rPr>
              <w:t>b</w:t>
            </w:r>
            <w:r w:rsidR="00EA3B0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A3B00" w:rsidRPr="007319A0">
              <w:rPr>
                <w:rFonts w:ascii="Times New Roman" w:hAnsi="Times New Roman"/>
                <w:sz w:val="24"/>
                <w:szCs w:val="24"/>
              </w:rPr>
              <w:t>and d</w:t>
            </w:r>
            <w:r w:rsidR="00EA3B00">
              <w:rPr>
                <w:rFonts w:ascii="Times New Roman" w:hAnsi="Times New Roman"/>
                <w:sz w:val="24"/>
                <w:szCs w:val="24"/>
              </w:rPr>
              <w:t>ouble</w:t>
            </w:r>
            <w:r w:rsidR="00EA3B00" w:rsidRPr="007319A0">
              <w:rPr>
                <w:rFonts w:ascii="Times New Roman" w:hAnsi="Times New Roman"/>
                <w:sz w:val="24"/>
                <w:szCs w:val="24"/>
              </w:rPr>
              <w:t xml:space="preserve"> the result</w:t>
            </w:r>
            <w:r w:rsidR="00EA3B00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610BC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610BC3" w:rsidRPr="001B3341" w:rsidRDefault="00610BC3" w:rsidP="00610BC3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0BC3" w:rsidRDefault="00610BC3" w:rsidP="00610BC3">
            <w:pPr>
              <w:pStyle w:val="QuestionStyle"/>
              <w:spacing w:before="60"/>
            </w:pPr>
            <w:r>
              <w:t>Which of these is alway</w:t>
            </w:r>
            <w:r w:rsidR="009A59E3">
              <w:t>s true, regardless of the value</w:t>
            </w:r>
            <w:r>
              <w:t xml:space="preserve"> of </w:t>
            </w:r>
            <w:r>
              <w:rPr>
                <w:i/>
              </w:rPr>
              <w:t>a</w:t>
            </w:r>
            <w:r>
              <w:t>?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610BC3" w:rsidRDefault="009A59E3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86360</wp:posOffset>
                      </wp:positionV>
                      <wp:extent cx="165735" cy="992505"/>
                      <wp:effectExtent l="0" t="0" r="24765" b="17145"/>
                      <wp:wrapNone/>
                      <wp:docPr id="145" name="Group 1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735" cy="992505"/>
                                <a:chOff x="0" y="0"/>
                                <a:chExt cx="165735" cy="992505"/>
                              </a:xfrm>
                            </wpg:grpSpPr>
                            <wps:wsp>
                              <wps:cNvPr id="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65735" cy="10693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85750"/>
                                  <a:ext cx="165735" cy="10693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85825"/>
                                  <a:ext cx="165735" cy="1066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90550"/>
                                  <a:ext cx="165735" cy="10693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F9D5F0B" id="Group 145" o:spid="_x0000_s1026" style="position:absolute;margin-left:24.4pt;margin-top:6.8pt;width:13.05pt;height:78.15pt;z-index:251706368" coordsize="1657,9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">
                      <v:roundrect id="AutoShape 4" o:spid="_x0000_s1027" style="position:absolute;width:1657;height:106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" strokeweight="1pt"/>
                      <v:roundrect id="AutoShape 5" o:spid="_x0000_s1028" style="position:absolute;top:2857;width:1657;height:106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" strokeweight="1pt"/>
                      <v:roundrect id="AutoShape 3" o:spid="_x0000_s1029" style="position:absolute;top:8858;width:1657;height:106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" strokeweight="1pt"/>
                      <v:roundrect id="AutoShape 6" o:spid="_x0000_s1030" style="position:absolute;top:5905;width:1657;height:106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" strokeweight="1pt"/>
                    </v:group>
                  </w:pict>
                </mc:Fallback>
              </mc:AlternateContent>
            </w:r>
            <w:r w:rsidR="00610BC3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792" w:dyaOrig="348" w14:anchorId="32412CCD">
                <v:shape id="_x0000_i1144" type="#_x0000_t75" style="width:89.25pt;height:17.25pt" o:ole="">
                  <v:imagedata r:id="rId246" o:title=""/>
                </v:shape>
                <o:OLEObject Type="Embed" ProgID="FXEquation.Equation" ShapeID="_x0000_i1144" DrawAspect="Content" ObjectID="_1556909563" r:id="rId247"/>
              </w:object>
            </w:r>
            <w:r w:rsidR="00610BC3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9A59E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612" w:dyaOrig="348" w14:anchorId="09607ECE">
                <v:shape id="_x0000_i1145" type="#_x0000_t75" style="width:80.25pt;height:17.25pt" o:ole="">
                  <v:imagedata r:id="rId248" o:title=""/>
                </v:shape>
                <o:OLEObject Type="Embed" ProgID="FXEquation.Equation" ShapeID="_x0000_i1145" DrawAspect="Content" ObjectID="_1556909564" r:id="rId249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9A59E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032" w:dyaOrig="348" w14:anchorId="55ED5F81">
                <v:shape id="_x0000_i1146" type="#_x0000_t75" style="width:101.25pt;height:17.25pt" o:ole="">
                  <v:imagedata r:id="rId250" o:title=""/>
                </v:shape>
                <o:OLEObject Type="Embed" ProgID="FXEquation.Equation" ShapeID="_x0000_i1146" DrawAspect="Content" ObjectID="_1556909565" r:id="rId251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pStyle w:val="QuestionStyle"/>
              <w:spacing w:before="60"/>
              <w:rPr>
                <w:position w:val="-6"/>
              </w:rPr>
            </w:pPr>
            <w:r>
              <w:t xml:space="preserve">                </w:t>
            </w:r>
            <w:r w:rsidR="009A59E3">
              <w:rPr>
                <w:color w:val="FF0000"/>
                <w:position w:val="-6"/>
              </w:rPr>
              <w:object w:dxaOrig="2002" w:dyaOrig="348" w14:anchorId="0E75BA53">
                <v:shape id="_x0000_i1147" type="#_x0000_t75" style="width:99.75pt;height:17.25pt" o:ole="">
                  <v:imagedata r:id="rId252" o:title=""/>
                </v:shape>
                <o:OLEObject Type="Embed" ProgID="FXEquation.Equation" ShapeID="_x0000_i1147" DrawAspect="Content" ObjectID="_1556909566" r:id="rId253"/>
              </w:object>
            </w:r>
          </w:p>
        </w:tc>
      </w:tr>
    </w:tbl>
    <w:p w:rsidR="00D667E2" w:rsidRDefault="00D667E2">
      <w:pPr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2C1643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366720173"/>
              <w:placeholder>
                <w:docPart w:val="96E1F9D3EFCE4654AB42B1F5D95C2418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DD6890" w:rsidRPr="005615AC" w:rsidRDefault="00DD6890" w:rsidP="002C1643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2C1643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413977126"/>
                <w:placeholder>
                  <w:docPart w:val="2F77614826D44312874B9F23041DADA0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2C1643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2076346182"/>
            <w:placeholder>
              <w:docPart w:val="14862B572CDE420A9D30783CF4856EDC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DD6890" w:rsidP="002C1643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559400912"/>
            <w:placeholder>
              <w:docPart w:val="6A5696B380AF4608926E30F654A8515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610BC3" w:rsidP="002C1643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Introductory Algebra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Pr="00325745" w:rsidRDefault="00DD6890" w:rsidP="002C1643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DD6890">
              <w:rPr>
                <w:rStyle w:val="Heading1Char"/>
                <w:color w:val="FFFFFF" w:themeColor="background1"/>
              </w:rPr>
              <w:t>Non Calculator Section</w:t>
            </w:r>
          </w:p>
        </w:tc>
      </w:tr>
    </w:tbl>
    <w:p w:rsidR="00DD6890" w:rsidRDefault="00DD6890" w:rsidP="00DD6890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p w:rsidR="00DD6890" w:rsidRDefault="00DD6890" w:rsidP="00DD6890"/>
    <w:p w:rsidR="00DD6890" w:rsidRDefault="00DD6890" w:rsidP="00DD6890">
      <w:pPr>
        <w:sectPr w:rsidR="00DD6890" w:rsidSect="00DD6890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065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8931"/>
      </w:tblGrid>
      <w:tr w:rsidR="005C0019" w:rsidTr="005C0019">
        <w:trPr>
          <w:cantSplit/>
          <w:tblHeader/>
        </w:trPr>
        <w:tc>
          <w:tcPr>
            <w:tcW w:w="1134" w:type="dxa"/>
            <w:vAlign w:val="center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8931" w:type="dxa"/>
            <w:vAlign w:val="center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E761C7" w:rsidP="00610BC3">
            <w:pPr>
              <w:rPr>
                <w:color w:val="FF0000"/>
              </w:rPr>
            </w:pPr>
            <w:r>
              <w:rPr>
                <w:color w:val="FF0000"/>
                <w:position w:val="-2"/>
              </w:rPr>
              <w:object w:dxaOrig="1282" w:dyaOrig="264" w14:anchorId="1EBF84E4">
                <v:shape id="_x0000_i1148" type="#_x0000_t75" style="width:63.75pt;height:13.5pt" o:ole="">
                  <v:imagedata r:id="rId254" o:title=""/>
                </v:shape>
                <o:OLEObject Type="Embed" ProgID="FXEquation.Equation" ShapeID="_x0000_i1148" DrawAspect="Content" ObjectID="_1556909567" r:id="rId255"/>
              </w:object>
            </w:r>
          </w:p>
          <w:p w:rsidR="00E761C7" w:rsidRPr="00E761C7" w:rsidRDefault="00E761C7" w:rsidP="00610BC3">
            <w:pPr>
              <w:rPr>
                <w:rFonts w:ascii="Times New Roman" w:hAnsi="Times New Roman"/>
                <w:b/>
                <w:position w:val="-2"/>
                <w:sz w:val="24"/>
                <w:szCs w:val="24"/>
              </w:rPr>
            </w:pPr>
            <w:r w:rsidRPr="00E761C7"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 w:rsidRPr="00E761C7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rd</w:t>
            </w:r>
            <w:r w:rsidRPr="00E761C7">
              <w:rPr>
                <w:rFonts w:ascii="Times New Roman" w:hAnsi="Times New Roman"/>
                <w:b/>
                <w:sz w:val="24"/>
                <w:szCs w:val="24"/>
              </w:rPr>
              <w:t xml:space="preserve"> Answer </w:t>
            </w:r>
          </w:p>
        </w:tc>
      </w:tr>
      <w:tr w:rsidR="00E761C7" w:rsidTr="002C1643">
        <w:trPr>
          <w:cantSplit/>
        </w:trPr>
        <w:tc>
          <w:tcPr>
            <w:tcW w:w="1134" w:type="dxa"/>
          </w:tcPr>
          <w:p w:rsidR="00E761C7" w:rsidRPr="00750A38" w:rsidRDefault="00E761C7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E761C7" w:rsidRDefault="00E761C7" w:rsidP="00610BC3">
            <w:pPr>
              <w:rPr>
                <w:color w:val="FF0000"/>
              </w:rPr>
            </w:pPr>
            <w:r>
              <w:rPr>
                <w:color w:val="FF0000"/>
              </w:rPr>
              <w:t xml:space="preserve"> </w:t>
            </w:r>
            <w:r>
              <w:rPr>
                <w:color w:val="FF0000"/>
              </w:rPr>
              <w:object w:dxaOrig="1702" w:dyaOrig="348">
                <v:shape id="_x0000_i1149" type="#_x0000_t75" style="width:84.75pt;height:17.25pt" o:ole="">
                  <v:imagedata r:id="rId256" o:title=""/>
                </v:shape>
                <o:OLEObject Type="Embed" ProgID="FXEquation.Equation" ShapeID="_x0000_i1149" DrawAspect="Content" ObjectID="_1556909568" r:id="rId257"/>
              </w:object>
            </w:r>
            <w:r>
              <w:rPr>
                <w:color w:val="FF0000"/>
              </w:rPr>
              <w:t xml:space="preserve"> </w:t>
            </w:r>
          </w:p>
          <w:p w:rsidR="00E761C7" w:rsidRDefault="00E761C7" w:rsidP="00610BC3">
            <w:pPr>
              <w:rPr>
                <w:color w:val="FF0000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  <w:r w:rsidRPr="00E761C7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E761C7">
              <w:rPr>
                <w:rFonts w:ascii="Times New Roman" w:hAnsi="Times New Roman"/>
                <w:b/>
                <w:sz w:val="24"/>
                <w:szCs w:val="24"/>
              </w:rPr>
              <w:t xml:space="preserve">Answer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51583B" w:rsidP="00610BC3">
            <w:pPr>
              <w:rPr>
                <w:color w:val="FF0000"/>
              </w:rPr>
            </w:pPr>
            <w:r w:rsidRPr="00E761C7">
              <w:object w:dxaOrig="3618" w:dyaOrig="304">
                <v:shape id="_x0000_i1150" type="#_x0000_t75" style="width:180.75pt;height:15pt" o:ole="">
                  <v:imagedata r:id="rId258" o:title=""/>
                </v:shape>
                <o:OLEObject Type="Embed" ProgID="FXEquation.Equation" ShapeID="_x0000_i1150" DrawAspect="Content" ObjectID="_1556909569" r:id="rId259"/>
              </w:object>
            </w:r>
            <w:r w:rsidRPr="00E761C7">
              <w:t xml:space="preserve"> </w:t>
            </w:r>
          </w:p>
          <w:p w:rsidR="0051583B" w:rsidRDefault="0051583B" w:rsidP="00610BC3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r w:rsidRPr="0051583B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E761C7">
              <w:rPr>
                <w:rFonts w:ascii="Times New Roman" w:hAnsi="Times New Roman"/>
                <w:b/>
                <w:sz w:val="24"/>
                <w:szCs w:val="24"/>
              </w:rPr>
              <w:t xml:space="preserve">Answer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51583B" w:rsidRDefault="0000235C" w:rsidP="00610BC3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object w:dxaOrig="2558" w:dyaOrig="548">
                <v:shape id="_x0000_i1151" type="#_x0000_t75" style="width:128.25pt;height:27.75pt" o:ole="">
                  <v:imagedata r:id="rId260" o:title=""/>
                </v:shape>
                <o:OLEObject Type="Embed" ProgID="FXEquation.Equation" ShapeID="_x0000_i1151" DrawAspect="Content" ObjectID="_1556909570" r:id="rId261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51583B" w:rsidRDefault="0051583B" w:rsidP="0051583B">
            <w:pPr>
              <w:pStyle w:val="QuestionStyle"/>
              <w:spacing w:before="60"/>
            </w:pPr>
            <w:r w:rsidRPr="0051583B">
              <w:rPr>
                <w:color w:val="FF0000"/>
                <w:position w:val="-6"/>
              </w:rPr>
              <w:object w:dxaOrig="3758" w:dyaOrig="264">
                <v:shape id="_x0000_i1152" type="#_x0000_t75" style="width:188.25pt;height:13.5pt" o:ole="">
                  <v:imagedata r:id="rId262" o:title=""/>
                </v:shape>
                <o:OLEObject Type="Embed" ProgID="FXEquation.Equation" ShapeID="_x0000_i1152" DrawAspect="Content" ObjectID="_1556909571" r:id="rId263"/>
              </w:object>
            </w:r>
            <w:r>
              <w:t xml:space="preserve"> </w:t>
            </w:r>
          </w:p>
          <w:p w:rsidR="00610BC3" w:rsidRDefault="00610BC3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51583B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1583B">
              <w:rPr>
                <w:color w:val="FF0000"/>
                <w:position w:val="-6"/>
              </w:rPr>
              <w:object w:dxaOrig="3712" w:dyaOrig="350">
                <v:shape id="_x0000_i1153" type="#_x0000_t75" style="width:185.25pt;height:17.25pt" o:ole="">
                  <v:imagedata r:id="rId264" o:title=""/>
                </v:shape>
                <o:OLEObject Type="Embed" ProgID="FXEquation.Equation" ShapeID="_x0000_i1153" DrawAspect="Content" ObjectID="_1556909572" r:id="rId265"/>
              </w:object>
            </w:r>
            <w:r w:rsidRPr="0051583B">
              <w:rPr>
                <w:position w:val="-6"/>
              </w:rPr>
              <w:t xml:space="preserve">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4A070A" w:rsidP="00610BC3">
            <w:pPr>
              <w:rPr>
                <w:color w:val="FF0000"/>
              </w:rPr>
            </w:pPr>
            <w:r>
              <w:rPr>
                <w:color w:val="FF0000"/>
                <w:position w:val="-20"/>
              </w:rPr>
              <w:object w:dxaOrig="3428" w:dyaOrig="1884">
                <v:shape id="_x0000_i1154" type="#_x0000_t75" style="width:171.75pt;height:94.5pt" o:ole="">
                  <v:imagedata r:id="rId266" o:title=""/>
                </v:shape>
                <o:OLEObject Type="Embed" ProgID="FXEquation.Equation" ShapeID="_x0000_i1154" DrawAspect="Content" ObjectID="_1556909573" r:id="rId267"/>
              </w:object>
            </w:r>
          </w:p>
          <w:p w:rsidR="004A070A" w:rsidRPr="004A070A" w:rsidRDefault="004A070A" w:rsidP="00610BC3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4A070A"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 w:rsidRPr="004A070A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rd</w:t>
            </w:r>
            <w:r w:rsidRPr="004A070A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F76189" w:rsidP="00610BC3">
            <w:pPr>
              <w:rPr>
                <w:position w:val="-20"/>
              </w:rPr>
            </w:pPr>
            <w:r>
              <w:rPr>
                <w:color w:val="FF0000"/>
                <w:position w:val="-20"/>
              </w:rPr>
              <w:object w:dxaOrig="2198" w:dyaOrig="736">
                <v:shape id="_x0000_i1155" type="#_x0000_t75" style="width:110.25pt;height:36.75pt" o:ole="">
                  <v:imagedata r:id="rId268" o:title=""/>
                </v:shape>
                <o:OLEObject Type="Embed" ProgID="FXEquation.Equation" ShapeID="_x0000_i1155" DrawAspect="Content" ObjectID="_1556909574" r:id="rId269"/>
              </w:object>
            </w:r>
            <w:r>
              <w:rPr>
                <w:position w:val="-20"/>
              </w:rPr>
              <w:t xml:space="preserve"> </w:t>
            </w:r>
          </w:p>
          <w:p w:rsidR="00F76189" w:rsidRDefault="00F76189" w:rsidP="00610BC3">
            <w:pPr>
              <w:rPr>
                <w:rFonts w:ascii="Times New Roman" w:hAnsi="Times New Roman"/>
                <w:position w:val="-54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r w:rsidRPr="00F76189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4A070A">
              <w:rPr>
                <w:rFonts w:ascii="Times New Roman" w:hAnsi="Times New Roman"/>
                <w:b/>
                <w:sz w:val="24"/>
                <w:szCs w:val="24"/>
              </w:rPr>
              <w:t>Answer</w:t>
            </w:r>
          </w:p>
        </w:tc>
      </w:tr>
      <w:tr w:rsidR="005C0019" w:rsidTr="005C0019">
        <w:trPr>
          <w:cantSplit/>
        </w:trPr>
        <w:tc>
          <w:tcPr>
            <w:tcW w:w="1134" w:type="dxa"/>
          </w:tcPr>
          <w:p w:rsidR="005C0019" w:rsidRPr="00750A38" w:rsidRDefault="005C0019" w:rsidP="00DD6890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</w:tcPr>
          <w:p w:rsidR="005C0019" w:rsidRDefault="004A070A" w:rsidP="002C1643">
            <w:pPr>
              <w:rPr>
                <w:color w:val="FF0000"/>
                <w:position w:val="-6"/>
              </w:rPr>
            </w:pPr>
            <w:r w:rsidRPr="004A070A">
              <w:rPr>
                <w:position w:val="-6"/>
              </w:rPr>
              <w:t xml:space="preserve"> </w:t>
            </w:r>
            <w:r w:rsidRPr="004A070A">
              <w:rPr>
                <w:color w:val="FF0000"/>
                <w:position w:val="-6"/>
              </w:rPr>
              <w:object w:dxaOrig="2250" w:dyaOrig="608">
                <v:shape id="_x0000_i1156" type="#_x0000_t75" style="width:112.5pt;height:30.75pt" o:ole="">
                  <v:imagedata r:id="rId270" o:title=""/>
                </v:shape>
                <o:OLEObject Type="Embed" ProgID="FXEquation.Equation" ShapeID="_x0000_i1156" DrawAspect="Content" ObjectID="_1556909575" r:id="rId271"/>
              </w:object>
            </w:r>
          </w:p>
          <w:p w:rsidR="004A070A" w:rsidRDefault="004A070A" w:rsidP="002C164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  <w:r w:rsidRPr="004A070A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4A070A">
              <w:rPr>
                <w:rFonts w:ascii="Times New Roman" w:hAnsi="Times New Roman"/>
                <w:b/>
                <w:sz w:val="24"/>
                <w:szCs w:val="24"/>
              </w:rPr>
              <w:t>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Pr="0087037F" w:rsidRDefault="00602133" w:rsidP="00610BC3">
            <w:pPr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602133">
              <w:rPr>
                <w:color w:val="FF0000"/>
                <w:position w:val="-8"/>
              </w:rPr>
              <w:object w:dxaOrig="6141" w:dyaOrig="584">
                <v:shape id="_x0000_i1157" type="#_x0000_t75" style="width:306.75pt;height:29.25pt" o:ole="">
                  <v:imagedata r:id="rId272" o:title=""/>
                </v:shape>
                <o:OLEObject Type="Embed" ProgID="FXEquation.Equation" ShapeID="_x0000_i1157" DrawAspect="Content" ObjectID="_1556909576" r:id="rId273"/>
              </w:object>
            </w:r>
            <w:r>
              <w:t xml:space="preserve">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Pr="00660D3B" w:rsidRDefault="00602133" w:rsidP="00610BC3">
            <w:pPr>
              <w:rPr>
                <w:position w:val="-40"/>
              </w:rPr>
            </w:pPr>
            <w:r>
              <w:t xml:space="preserve"> </w:t>
            </w:r>
            <w:r w:rsidR="00660D3B" w:rsidRPr="00660D3B">
              <w:rPr>
                <w:color w:val="FF0000"/>
                <w:position w:val="-40"/>
              </w:rPr>
              <w:object w:dxaOrig="4912" w:dyaOrig="608">
                <v:shape id="_x0000_i1205" type="#_x0000_t75" style="width:245.25pt;height:30.75pt" o:ole="">
                  <v:imagedata r:id="rId274" o:title=""/>
                </v:shape>
                <o:OLEObject Type="Embed" ProgID="FXEquation.Equation" ShapeID="_x0000_i1205" DrawAspect="Content" ObjectID="_1556909577" r:id="rId275"/>
              </w:object>
            </w:r>
            <w:r w:rsidRPr="00660D3B">
              <w:rPr>
                <w:position w:val="-40"/>
              </w:rPr>
              <w:t xml:space="preserve"> </w:t>
            </w:r>
          </w:p>
          <w:p w:rsidR="00602133" w:rsidRPr="0087037F" w:rsidRDefault="00602133" w:rsidP="00610BC3">
            <w:pPr>
              <w:rPr>
                <w:rFonts w:ascii="Times New Roman" w:hAnsi="Times New Roman"/>
                <w:position w:val="-42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  <w:r w:rsidRPr="004A070A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4A070A">
              <w:rPr>
                <w:rFonts w:ascii="Times New Roman" w:hAnsi="Times New Roman"/>
                <w:b/>
                <w:sz w:val="24"/>
                <w:szCs w:val="24"/>
              </w:rPr>
              <w:t>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Pr="0087037F" w:rsidRDefault="00602133" w:rsidP="00610BC3">
            <w:pPr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t xml:space="preserve"> </w:t>
            </w:r>
            <w:r>
              <w:rPr>
                <w:color w:val="FF0000"/>
                <w:position w:val="-20"/>
              </w:rPr>
              <w:object w:dxaOrig="2956" w:dyaOrig="1034">
                <v:shape id="_x0000_i1159" type="#_x0000_t75" style="width:147.75pt;height:51.75pt" o:ole="">
                  <v:imagedata r:id="rId276" o:title=""/>
                </v:shape>
                <o:OLEObject Type="Embed" ProgID="FXEquation.Equation" ShapeID="_x0000_i1159" DrawAspect="Content" ObjectID="_1556909578" r:id="rId277"/>
              </w:objec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C2136E" w:rsidRDefault="00C2136E" w:rsidP="00610BC3">
            <w:pPr>
              <w:rPr>
                <w:color w:val="FF0000"/>
                <w:position w:val="-8"/>
              </w:rPr>
            </w:pPr>
            <w:r w:rsidRPr="00C2136E">
              <w:rPr>
                <w:color w:val="FF0000"/>
                <w:position w:val="-8"/>
              </w:rPr>
              <w:object w:dxaOrig="8198" w:dyaOrig="584">
                <v:shape id="_x0000_i1160" type="#_x0000_t75" style="width:410.25pt;height:29.25pt" o:ole="">
                  <v:imagedata r:id="rId278" o:title=""/>
                </v:shape>
                <o:OLEObject Type="Embed" ProgID="FXEquation.Equation" ShapeID="_x0000_i1160" DrawAspect="Content" ObjectID="_1556909579" r:id="rId279"/>
              </w:object>
            </w:r>
          </w:p>
          <w:p w:rsidR="00610BC3" w:rsidRPr="0087037F" w:rsidRDefault="0065103A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  <w:r w:rsidRPr="0065103A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="00C2136E" w:rsidRPr="004A070A">
              <w:rPr>
                <w:rFonts w:ascii="Times New Roman" w:hAnsi="Times New Roman"/>
                <w:b/>
                <w:sz w:val="24"/>
                <w:szCs w:val="24"/>
              </w:rPr>
              <w:t>Answer</w:t>
            </w:r>
            <w:r w:rsidR="00C2136E">
              <w:t xml:space="preserve">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Pr="0087037F" w:rsidRDefault="0065103A" w:rsidP="00610BC3">
            <w:pPr>
              <w:rPr>
                <w:rFonts w:ascii="Times New Roman" w:hAnsi="Times New Roman"/>
                <w:position w:val="-164"/>
                <w:sz w:val="24"/>
                <w:szCs w:val="24"/>
              </w:rPr>
            </w:pPr>
            <w:r>
              <w:object w:dxaOrig="4086" w:dyaOrig="1428">
                <v:shape id="_x0000_i1161" type="#_x0000_t75" style="width:204pt;height:71.25pt" o:ole="">
                  <v:imagedata r:id="rId280" o:title=""/>
                </v:shape>
                <o:OLEObject Type="Embed" ProgID="FXEquation.Equation" ShapeID="_x0000_i1161" DrawAspect="Content" ObjectID="_1556909580" r:id="rId281"/>
              </w:objec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060108" w:rsidP="00610BC3">
            <w:pPr>
              <w:rPr>
                <w:position w:val="-2"/>
              </w:rPr>
            </w:pPr>
            <w:r>
              <w:rPr>
                <w:color w:val="FF0000"/>
                <w:position w:val="-2"/>
              </w:rPr>
              <w:object w:dxaOrig="5902" w:dyaOrig="688">
                <v:shape id="_x0000_i1162" type="#_x0000_t75" style="width:294.75pt;height:34.5pt" o:ole="">
                  <v:imagedata r:id="rId282" o:title=""/>
                </v:shape>
                <o:OLEObject Type="Embed" ProgID="FXEquation.Equation" ShapeID="_x0000_i1162" DrawAspect="Content" ObjectID="_1556909581" r:id="rId283"/>
              </w:object>
            </w:r>
            <w:r>
              <w:rPr>
                <w:position w:val="-2"/>
              </w:rPr>
              <w:t xml:space="preserve"> </w:t>
            </w:r>
          </w:p>
          <w:p w:rsidR="00660D3B" w:rsidRPr="0087037F" w:rsidRDefault="00660D3B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 w:rsidRPr="00660D3B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E761C7">
              <w:rPr>
                <w:rFonts w:ascii="Times New Roman" w:hAnsi="Times New Roman"/>
                <w:b/>
                <w:sz w:val="24"/>
                <w:szCs w:val="24"/>
              </w:rPr>
              <w:t>Answer</w:t>
            </w:r>
          </w:p>
        </w:tc>
      </w:tr>
      <w:tr w:rsidR="0000235C" w:rsidTr="002C1643">
        <w:trPr>
          <w:cantSplit/>
        </w:trPr>
        <w:tc>
          <w:tcPr>
            <w:tcW w:w="1134" w:type="dxa"/>
          </w:tcPr>
          <w:p w:rsidR="0000235C" w:rsidRPr="00750A38" w:rsidRDefault="0000235C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00235C" w:rsidRDefault="0000235C" w:rsidP="0000235C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5362" w:dyaOrig="548">
                <v:shape id="_x0000_i1163" type="#_x0000_t75" style="width:267.75pt;height:27.75pt" o:ole="">
                  <v:imagedata r:id="rId284" o:title=""/>
                </v:shape>
                <o:OLEObject Type="Embed" ProgID="FXEquation.Equation" ShapeID="_x0000_i1163" DrawAspect="Content" ObjectID="_1556909582" r:id="rId285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  <w:p w:rsidR="0000235C" w:rsidRDefault="0000235C" w:rsidP="0000235C">
            <w:pPr>
              <w:rPr>
                <w:color w:val="FF0000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  <w:r w:rsidRPr="0051583B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E761C7">
              <w:rPr>
                <w:rFonts w:ascii="Times New Roman" w:hAnsi="Times New Roman"/>
                <w:b/>
                <w:sz w:val="24"/>
                <w:szCs w:val="24"/>
              </w:rPr>
              <w:t xml:space="preserve">Answer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Pr="0087037F" w:rsidRDefault="006268E5" w:rsidP="00610BC3">
            <w:pPr>
              <w:rPr>
                <w:rFonts w:ascii="Times New Roman" w:hAnsi="Times New Roman"/>
                <w:position w:val="-56"/>
                <w:sz w:val="24"/>
                <w:szCs w:val="24"/>
              </w:rPr>
            </w:pPr>
            <w:r>
              <w:rPr>
                <w:noProof/>
                <w:color w:val="FF0000"/>
                <w:position w:val="-20"/>
                <w:lang w:eastAsia="en-AU"/>
              </w:rPr>
              <w:object w:dxaOrig="3360" w:dyaOrig="1908">
                <v:shape id="_x0000_i1164" type="#_x0000_t75" style="width:168pt;height:95.25pt" o:ole="">
                  <v:imagedata r:id="rId286" o:title=""/>
                </v:shape>
                <o:OLEObject Type="Embed" ProgID="FXEquation.Equation" ShapeID="_x0000_i1164" DrawAspect="Content" ObjectID="_1556909583" r:id="rId287"/>
              </w:object>
            </w:r>
            <w:r>
              <w:rPr>
                <w:noProof/>
                <w:lang w:eastAsia="en-AU"/>
              </w:rPr>
              <w:t xml:space="preserve">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610BC3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Ind w:w="884" w:type="dxa"/>
              <w:tblLayout w:type="fixed"/>
              <w:tblLook w:val="04A0" w:firstRow="1" w:lastRow="0" w:firstColumn="1" w:lastColumn="0" w:noHBand="0" w:noVBand="1"/>
            </w:tblPr>
            <w:tblGrid>
              <w:gridCol w:w="1814"/>
              <w:gridCol w:w="1814"/>
              <w:gridCol w:w="1814"/>
              <w:gridCol w:w="1814"/>
            </w:tblGrid>
            <w:tr w:rsidR="006268E5" w:rsidTr="00134CAC">
              <w:tc>
                <w:tcPr>
                  <w:tcW w:w="1814" w:type="dxa"/>
                  <w:vAlign w:val="center"/>
                </w:tcPr>
                <w:p w:rsidR="006268E5" w:rsidRPr="006268E5" w:rsidRDefault="006268E5" w:rsidP="00134CAC">
                  <w:pPr>
                    <w:pStyle w:val="QuestionStyle"/>
                    <w:spacing w:before="60"/>
                    <w:jc w:val="center"/>
                    <w:rPr>
                      <w:i/>
                    </w:rPr>
                  </w:pPr>
                  <w:r w:rsidRPr="006268E5">
                    <w:rPr>
                      <w:i/>
                    </w:rPr>
                    <w:t>a</w: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6268E5" w:rsidP="00134CAC">
                  <w:pPr>
                    <w:pStyle w:val="QuestionStyle"/>
                    <w:spacing w:before="60"/>
                    <w:jc w:val="center"/>
                  </w:pPr>
                  <w:r>
                    <w:t>–2</w: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6268E5" w:rsidP="00134CAC">
                  <w:pPr>
                    <w:pStyle w:val="QuestionStyle"/>
                    <w:spacing w:before="60"/>
                    <w:jc w:val="center"/>
                  </w:pPr>
                  <w:r>
                    <w:t>–1</w: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134CAC" w:rsidP="00134CAC">
                  <w:pPr>
                    <w:pStyle w:val="QuestionStyle"/>
                    <w:spacing w:before="60"/>
                    <w:jc w:val="center"/>
                  </w:pPr>
                  <w:r>
                    <w:t>3</w:t>
                  </w:r>
                </w:p>
              </w:tc>
            </w:tr>
            <w:tr w:rsidR="006268E5" w:rsidTr="00134CAC">
              <w:tc>
                <w:tcPr>
                  <w:tcW w:w="1814" w:type="dxa"/>
                  <w:vAlign w:val="center"/>
                </w:tcPr>
                <w:p w:rsidR="006268E5" w:rsidRDefault="006268E5" w:rsidP="00134CAC">
                  <w:pPr>
                    <w:pStyle w:val="QuestionStyle"/>
                    <w:spacing w:before="60"/>
                    <w:jc w:val="center"/>
                  </w:pPr>
                  <w:r w:rsidRPr="006268E5">
                    <w:rPr>
                      <w:color w:val="FF0000"/>
                      <w:position w:val="-8"/>
                    </w:rPr>
                    <w:object w:dxaOrig="772" w:dyaOrig="348">
                      <v:shape id="_x0000_i1165" type="#_x0000_t75" style="width:38.25pt;height:17.25pt" o:ole="">
                        <v:imagedata r:id="rId110" o:title=""/>
                      </v:shape>
                      <o:OLEObject Type="Embed" ProgID="FXEquation.Equation" ShapeID="_x0000_i1165" DrawAspect="Content" ObjectID="_1556909584" r:id="rId288"/>
                    </w:objec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6268E5" w:rsidP="00134CAC">
                  <w:pPr>
                    <w:pStyle w:val="QuestionStyle"/>
                    <w:spacing w:before="60"/>
                    <w:jc w:val="center"/>
                  </w:pPr>
                  <w:r>
                    <w:t>3</w: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134CAC" w:rsidP="00134CAC">
                  <w:pPr>
                    <w:pStyle w:val="QuestionStyle"/>
                    <w:spacing w:before="60"/>
                    <w:jc w:val="center"/>
                  </w:pPr>
                  <w:r>
                    <w:t>–3</w:t>
                  </w:r>
                </w:p>
              </w:tc>
              <w:tc>
                <w:tcPr>
                  <w:tcW w:w="1814" w:type="dxa"/>
                  <w:vAlign w:val="center"/>
                </w:tcPr>
                <w:p w:rsidR="006268E5" w:rsidRDefault="00134CAC" w:rsidP="00134CAC">
                  <w:pPr>
                    <w:pStyle w:val="QuestionStyle"/>
                    <w:spacing w:before="60"/>
                    <w:jc w:val="center"/>
                  </w:pPr>
                  <w:r>
                    <w:t>13</w:t>
                  </w:r>
                </w:p>
              </w:tc>
            </w:tr>
          </w:tbl>
          <w:p w:rsidR="006268E5" w:rsidRPr="0087037F" w:rsidRDefault="006268E5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610BC3" w:rsidRDefault="006268E5" w:rsidP="00610BC3">
            <w:r>
              <w:object w:dxaOrig="3082" w:dyaOrig="404">
                <v:shape id="_x0000_i1166" type="#_x0000_t75" style="width:153.75pt;height:20.25pt" o:ole="">
                  <v:imagedata r:id="rId289" o:title=""/>
                </v:shape>
                <o:OLEObject Type="Embed" ProgID="FXEquation.Equation" ShapeID="_x0000_i1166" DrawAspect="Content" ObjectID="_1556909585" r:id="rId290"/>
              </w:object>
            </w:r>
          </w:p>
          <w:p w:rsidR="00134CAC" w:rsidRPr="0087037F" w:rsidRDefault="00134CAC" w:rsidP="00610BC3">
            <w:pPr>
              <w:rPr>
                <w:rFonts w:ascii="Times New Roman" w:hAnsi="Times New Roman"/>
                <w:sz w:val="24"/>
                <w:szCs w:val="24"/>
              </w:rPr>
            </w:pPr>
            <w:r>
              <w:object w:dxaOrig="3082" w:dyaOrig="404">
                <v:shape id="_x0000_i1167" type="#_x0000_t75" style="width:153.75pt;height:20.25pt" o:ole="">
                  <v:imagedata r:id="rId291" o:title=""/>
                </v:shape>
                <o:OLEObject Type="Embed" ProgID="FXEquation.Equation" ShapeID="_x0000_i1167" DrawAspect="Content" ObjectID="_1556909586" r:id="rId292"/>
              </w:objec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134CAC" w:rsidP="00610BC3">
            <w:pPr>
              <w:rPr>
                <w:color w:val="FF0000"/>
              </w:rPr>
            </w:pPr>
            <w:r>
              <w:t xml:space="preserve"> </w:t>
            </w:r>
            <w:r>
              <w:rPr>
                <w:color w:val="FF0000"/>
                <w:position w:val="-6"/>
              </w:rPr>
              <w:object w:dxaOrig="3742" w:dyaOrig="609">
                <v:shape id="_x0000_i1168" type="#_x0000_t75" style="width:186.75pt;height:30.75pt" o:ole="">
                  <v:imagedata r:id="rId293" o:title=""/>
                </v:shape>
                <o:OLEObject Type="Embed" ProgID="FXEquation.Equation" ShapeID="_x0000_i1168" DrawAspect="Content" ObjectID="_1556909587" r:id="rId294"/>
              </w:object>
            </w:r>
          </w:p>
          <w:p w:rsidR="00134CAC" w:rsidRPr="0087037F" w:rsidRDefault="00134CAC" w:rsidP="00610BC3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  <w:r w:rsidRPr="0065103A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4A070A">
              <w:rPr>
                <w:rFonts w:ascii="Times New Roman" w:hAnsi="Times New Roman"/>
                <w:b/>
                <w:sz w:val="24"/>
                <w:szCs w:val="24"/>
              </w:rPr>
              <w:t>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610BC3" w:rsidP="00610BC3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 w:rsidRPr="0087037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35507" w:rsidRPr="0087037F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4682" w:dyaOrig="1168" w14:anchorId="3BF14351">
                <v:shape id="_x0000_i1169" type="#_x0000_t75" style="width:234pt;height:58.5pt" o:ole="">
                  <v:imagedata r:id="rId295" o:title=""/>
                </v:shape>
                <o:OLEObject Type="Embed" ProgID="FXEquation.Equation" ShapeID="_x0000_i1169" DrawAspect="Content" ObjectID="_1556909588" r:id="rId296"/>
              </w:object>
            </w:r>
            <w:r w:rsidRPr="0087037F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  <w:p w:rsidR="00660D3B" w:rsidRPr="0087037F" w:rsidRDefault="00660D3B" w:rsidP="00610BC3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 w:rsidRPr="00660D3B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E761C7">
              <w:rPr>
                <w:rFonts w:ascii="Times New Roman" w:hAnsi="Times New Roman"/>
                <w:b/>
                <w:sz w:val="24"/>
                <w:szCs w:val="24"/>
              </w:rPr>
              <w:t>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Default="00660D3B" w:rsidP="00610BC3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59" type="#_x0000_t75" style="position:absolute;margin-left:85.25pt;margin-top:.4pt;width:255.6pt;height:74.65pt;z-index:251719680;mso-position-horizontal-relative:text;mso-position-vertical-relative:text">
                  <v:imagedata r:id="rId297" o:title=""/>
                </v:shape>
                <o:OLEObject Type="Embed" ProgID="FXDraw.Graphic" ShapeID="_x0000_s1159" DrawAspect="Content" ObjectID="_1556909622" r:id="rId298"/>
              </w:object>
            </w:r>
            <w:r w:rsidR="00610BC3" w:rsidRPr="0087037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10BC3" w:rsidRPr="0087037F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  <w:p w:rsidR="00F35507" w:rsidRPr="0087037F" w:rsidRDefault="00F35507" w:rsidP="00610BC3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610BC3" w:rsidRPr="0087037F" w:rsidRDefault="00610BC3" w:rsidP="00610BC3">
            <w:pPr>
              <w:pStyle w:val="QuestionStyle"/>
              <w:rPr>
                <w:i/>
                <w:position w:val="-8"/>
              </w:rPr>
            </w:pPr>
            <w:r w:rsidRPr="0087037F">
              <w:t>“</w:t>
            </w:r>
            <w:r w:rsidRPr="0087037F">
              <w:rPr>
                <w:i/>
              </w:rPr>
              <w:t>Take any number (n)</w:t>
            </w:r>
          </w:p>
          <w:p w:rsidR="00610BC3" w:rsidRPr="0087037F" w:rsidRDefault="00DE1B59" w:rsidP="00610BC3">
            <w:pPr>
              <w:pStyle w:val="QuestionStyle"/>
              <w:rPr>
                <w:i/>
              </w:rPr>
            </w:pPr>
            <w:r>
              <w:rPr>
                <w:i/>
              </w:rPr>
              <w:t xml:space="preserve"> Square it gives </w:t>
            </w:r>
            <w:r w:rsidR="00610BC3" w:rsidRPr="0087037F">
              <w:rPr>
                <w:i/>
              </w:rPr>
              <w:t>n</w:t>
            </w:r>
            <w:r w:rsidRPr="00DE1B59">
              <w:rPr>
                <w:vertAlign w:val="superscript"/>
              </w:rPr>
              <w:t>2</w:t>
            </w:r>
          </w:p>
          <w:p w:rsidR="00DE1B59" w:rsidRDefault="00DE1B59" w:rsidP="00610BC3">
            <w:pPr>
              <w:pStyle w:val="QuestionStyle"/>
            </w:pPr>
            <w:r>
              <w:rPr>
                <w:i/>
              </w:rPr>
              <w:t>Subtract 4</w:t>
            </w:r>
            <w:r w:rsidR="00610BC3" w:rsidRPr="0087037F">
              <w:rPr>
                <w:i/>
              </w:rPr>
              <w:t xml:space="preserve">, gives </w:t>
            </w:r>
            <w:r>
              <w:rPr>
                <w:i/>
              </w:rPr>
              <w:t xml:space="preserve"> </w:t>
            </w:r>
            <w:r w:rsidRPr="0087037F">
              <w:rPr>
                <w:i/>
              </w:rPr>
              <w:t>n</w:t>
            </w:r>
            <w:r w:rsidRPr="00DE1B59">
              <w:rPr>
                <w:vertAlign w:val="superscript"/>
              </w:rPr>
              <w:t>2</w:t>
            </w:r>
            <w:r w:rsidRPr="00DE1B59">
              <w:t xml:space="preserve"> </w:t>
            </w:r>
            <w:r>
              <w:t xml:space="preserve">– 4 </w:t>
            </w:r>
          </w:p>
          <w:p w:rsidR="00610BC3" w:rsidRPr="00DE1B59" w:rsidRDefault="00DE1B59" w:rsidP="00DE1B59">
            <w:pPr>
              <w:pStyle w:val="QuestionStyle"/>
              <w:rPr>
                <w:i/>
              </w:rPr>
            </w:pPr>
            <w:r>
              <w:rPr>
                <w:i/>
              </w:rPr>
              <w:t>Multiply the result by 6</w:t>
            </w:r>
            <w:r w:rsidR="00610BC3" w:rsidRPr="0087037F">
              <w:rPr>
                <w:i/>
              </w:rPr>
              <w:t xml:space="preserve"> gives  </w:t>
            </w:r>
            <w:r w:rsidRPr="00DE1B59">
              <w:rPr>
                <w:i/>
                <w:color w:val="FF0000"/>
                <w:position w:val="-8"/>
              </w:rPr>
              <w:object w:dxaOrig="1058" w:dyaOrig="389" w14:anchorId="6C1C5521">
                <v:shape id="_x0000_i1171" type="#_x0000_t75" style="width:53.25pt;height:19.5pt" o:ole="">
                  <v:imagedata r:id="rId299" o:title=""/>
                </v:shape>
                <o:OLEObject Type="Embed" ProgID="FXEquation.Equation" ShapeID="_x0000_i1171" DrawAspect="Content" ObjectID="_1556909589" r:id="rId300"/>
              </w:object>
            </w:r>
            <w:r w:rsidR="00610BC3" w:rsidRPr="00DE1B59">
              <w:rPr>
                <w:i/>
                <w:position w:val="-6"/>
              </w:rPr>
              <w:t xml:space="preserve"> </w:t>
            </w:r>
          </w:p>
        </w:tc>
      </w:tr>
    </w:tbl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2C1643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2C1643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953861633"/>
              <w:placeholder>
                <w:docPart w:val="F8FD4C1093FC47849ECAA6C3BCE19422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DD6890" w:rsidRPr="005615AC" w:rsidRDefault="00DD6890" w:rsidP="002C1643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2C1643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287786267"/>
                <w:placeholder>
                  <w:docPart w:val="B04F5343C66643A387BA3D81272B225F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2C1643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824817181"/>
            <w:placeholder>
              <w:docPart w:val="F217E01670584493B24255CE6988DCD5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DD6890" w:rsidP="002C1643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396818929"/>
            <w:placeholder>
              <w:docPart w:val="2868DC9BA21242619C164D45D3ED4C4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610BC3" w:rsidP="002C1643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Introductory Algebra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Default="00DD6890" w:rsidP="002C1643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DD6890" w:rsidRDefault="00DD6890" w:rsidP="002C1643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DD6890" w:rsidRPr="00325745" w:rsidRDefault="00DD6890" w:rsidP="002C1643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</w:tbl>
    <w:p w:rsidR="00DD6890" w:rsidRDefault="00DD6890" w:rsidP="00DD6890"/>
    <w:p w:rsidR="00DD6890" w:rsidRPr="00624B16" w:rsidRDefault="00624B16" w:rsidP="00624B16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10206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9072"/>
      </w:tblGrid>
      <w:tr w:rsidR="005C0019" w:rsidTr="00BF6FD8">
        <w:trPr>
          <w:cantSplit/>
        </w:trPr>
        <w:tc>
          <w:tcPr>
            <w:tcW w:w="1134" w:type="dxa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9072" w:type="dxa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553519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53519">
              <w:rPr>
                <w:color w:val="FF0000"/>
                <w:position w:val="-6"/>
              </w:rPr>
              <w:object w:dxaOrig="1702" w:dyaOrig="264">
                <v:shape id="_x0000_i1172" type="#_x0000_t75" style="width:84.75pt;height:13.5pt" o:ole="">
                  <v:imagedata r:id="rId301" o:title=""/>
                </v:shape>
                <o:OLEObject Type="Embed" ProgID="FXEquation.Equation" ShapeID="_x0000_i1172" DrawAspect="Content" ObjectID="_1556909590" r:id="rId302"/>
              </w:objec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6E6394" w:rsidP="00610BC3">
            <w:pPr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6E6394">
              <w:rPr>
                <w:color w:val="FF0000"/>
                <w:position w:val="-6"/>
              </w:rPr>
              <w:object w:dxaOrig="5827" w:dyaOrig="588">
                <v:shape id="_x0000_i1173" type="#_x0000_t75" style="width:291pt;height:29.25pt" o:ole="">
                  <v:imagedata r:id="rId303" o:title=""/>
                </v:shape>
                <o:OLEObject Type="Embed" ProgID="FXEquation.Equation" ShapeID="_x0000_i1173" DrawAspect="Content" ObjectID="_1556909591" r:id="rId304"/>
              </w:objec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477C52" w:rsidP="00610BC3">
            <w:pPr>
              <w:rPr>
                <w:rFonts w:ascii="Times New Roman" w:hAnsi="Times New Roman"/>
                <w:position w:val="-88"/>
                <w:sz w:val="24"/>
                <w:szCs w:val="24"/>
              </w:rPr>
            </w:pPr>
            <w:r w:rsidRPr="00477C52">
              <w:rPr>
                <w:color w:val="FF0000"/>
                <w:position w:val="-20"/>
              </w:rPr>
              <w:object w:dxaOrig="2189" w:dyaOrig="1464">
                <v:shape id="_x0000_i1174" type="#_x0000_t75" style="width:109.5pt;height:73.5pt" o:ole="">
                  <v:imagedata r:id="rId305" o:title=""/>
                </v:shape>
                <o:OLEObject Type="Embed" ProgID="FXEquation.Equation" ShapeID="_x0000_i1174" DrawAspect="Content" ObjectID="_1556909592" r:id="rId306"/>
              </w:object>
            </w:r>
            <w:r>
              <w:t xml:space="preserve">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477C52" w:rsidP="00610BC3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2376" w:dyaOrig="604" w14:anchorId="6B319200">
                <v:shape id="_x0000_i1175" type="#_x0000_t75" style="width:118.5pt;height:30pt" o:ole="">
                  <v:imagedata r:id="rId307" o:title=""/>
                </v:shape>
                <o:OLEObject Type="Embed" ProgID="FXEquation.Equation" ShapeID="_x0000_i1175" DrawAspect="Content" ObjectID="_1556909593" r:id="rId308"/>
              </w:object>
            </w:r>
          </w:p>
          <w:p w:rsidR="00477C52" w:rsidRPr="00477C52" w:rsidRDefault="00477C52" w:rsidP="00610BC3">
            <w:pPr>
              <w:rPr>
                <w:rFonts w:ascii="Times New Roman" w:hAnsi="Times New Roman"/>
                <w:b/>
                <w:position w:val="-8"/>
                <w:sz w:val="24"/>
                <w:szCs w:val="24"/>
              </w:rPr>
            </w:pPr>
            <w:r w:rsidRPr="00477C52">
              <w:rPr>
                <w:rFonts w:ascii="Times New Roman" w:hAnsi="Times New Roman"/>
                <w:b/>
                <w:sz w:val="24"/>
                <w:szCs w:val="24"/>
              </w:rPr>
              <w:t>2</w:t>
            </w:r>
            <w:r w:rsidRPr="00477C52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nd</w:t>
            </w:r>
            <w:r w:rsidRPr="00477C52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477C52" w:rsidP="00610BC3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477C5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802" w:dyaOrig="268">
                <v:shape id="_x0000_i1176" type="#_x0000_t75" style="width:189.75pt;height:13.5pt" o:ole="">
                  <v:imagedata r:id="rId309" o:title=""/>
                </v:shape>
                <o:OLEObject Type="Embed" ProgID="FXEquation.Equation" ShapeID="_x0000_i1176" DrawAspect="Content" ObjectID="_1556909594" r:id="rId310"/>
              </w:objec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191744" w:rsidP="00610BC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91744">
              <w:rPr>
                <w:rFonts w:ascii="Times New Roman" w:hAnsi="Times New Roman"/>
                <w:position w:val="-8"/>
                <w:sz w:val="24"/>
                <w:szCs w:val="24"/>
              </w:rPr>
              <w:object w:dxaOrig="2212" w:dyaOrig="388">
                <v:shape id="_x0000_i1177" type="#_x0000_t75" style="width:110.25pt;height:19.5pt" o:ole="">
                  <v:imagedata r:id="rId311" o:title=""/>
                </v:shape>
                <o:OLEObject Type="Embed" ProgID="FXEquation.Equation" ShapeID="_x0000_i1177" DrawAspect="Content" ObjectID="_1556909595" r:id="rId31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191744" w:rsidRPr="00191744" w:rsidRDefault="00191744" w:rsidP="00610BC3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191744">
              <w:rPr>
                <w:rFonts w:ascii="Times New Roman" w:hAnsi="Times New Roman"/>
                <w:b/>
                <w:sz w:val="24"/>
                <w:szCs w:val="24"/>
              </w:rPr>
              <w:t>2</w:t>
            </w:r>
            <w:r w:rsidRPr="00191744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nd</w:t>
            </w:r>
            <w:r w:rsidRPr="00191744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E33C3D" w:rsidP="00E33C3D">
            <w:pP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The squares of x and y are x</w:t>
            </w:r>
            <w:r w:rsidRPr="00E33C3D">
              <w:rPr>
                <w:rFonts w:ascii="Times New Roman" w:hAnsi="Times New Roman"/>
                <w:i/>
                <w:noProof/>
                <w:sz w:val="24"/>
                <w:szCs w:val="24"/>
                <w:vertAlign w:val="superscript"/>
                <w:lang w:eastAsia="en-AU"/>
              </w:rPr>
              <w:t>2</w:t>
            </w: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 and y</w:t>
            </w:r>
            <w:r w:rsidRPr="00E33C3D">
              <w:rPr>
                <w:rFonts w:ascii="Times New Roman" w:hAnsi="Times New Roman"/>
                <w:noProof/>
                <w:sz w:val="24"/>
                <w:szCs w:val="24"/>
                <w:vertAlign w:val="superscript"/>
                <w:lang w:eastAsia="en-AU"/>
              </w:rPr>
              <w:t>2</w:t>
            </w: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.</w:t>
            </w:r>
          </w:p>
          <w:p w:rsidR="00E33C3D" w:rsidRDefault="00E33C3D" w:rsidP="00E33C3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Taking the sum of these is  </w:t>
            </w:r>
            <w:r w:rsidRPr="00E33C3D">
              <w:rPr>
                <w:rFonts w:ascii="Times New Roman" w:hAnsi="Times New Roman"/>
                <w:b/>
                <w:i/>
                <w:noProof/>
                <w:sz w:val="24"/>
                <w:szCs w:val="24"/>
                <w:lang w:eastAsia="en-AU"/>
              </w:rPr>
              <w:t>x</w:t>
            </w:r>
            <w:r w:rsidRPr="00E33C3D">
              <w:rPr>
                <w:rFonts w:ascii="Times New Roman" w:hAnsi="Times New Roman"/>
                <w:b/>
                <w:i/>
                <w:noProof/>
                <w:sz w:val="24"/>
                <w:szCs w:val="24"/>
                <w:vertAlign w:val="superscript"/>
                <w:lang w:eastAsia="en-AU"/>
              </w:rPr>
              <w:t>2</w:t>
            </w:r>
            <w:r w:rsidRPr="00E33C3D">
              <w:rPr>
                <w:rFonts w:ascii="Times New Roman" w:hAnsi="Times New Roman"/>
                <w:b/>
                <w:i/>
                <w:noProof/>
                <w:sz w:val="24"/>
                <w:szCs w:val="24"/>
                <w:lang w:eastAsia="en-AU"/>
              </w:rPr>
              <w:t xml:space="preserve"> </w:t>
            </w:r>
            <w:r w:rsidRPr="00E33C3D"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t>+</w:t>
            </w:r>
            <w:r w:rsidRPr="00E33C3D">
              <w:rPr>
                <w:rFonts w:ascii="Times New Roman" w:hAnsi="Times New Roman"/>
                <w:b/>
                <w:i/>
                <w:noProof/>
                <w:sz w:val="24"/>
                <w:szCs w:val="24"/>
                <w:lang w:eastAsia="en-AU"/>
              </w:rPr>
              <w:t xml:space="preserve"> y</w:t>
            </w:r>
            <w:r w:rsidRPr="00E33C3D">
              <w:rPr>
                <w:rFonts w:ascii="Times New Roman" w:hAnsi="Times New Roman"/>
                <w:b/>
                <w:noProof/>
                <w:sz w:val="24"/>
                <w:szCs w:val="24"/>
                <w:vertAlign w:val="superscript"/>
                <w:lang w:eastAsia="en-AU"/>
              </w:rPr>
              <w:t>2</w:t>
            </w:r>
          </w:p>
        </w:tc>
      </w:tr>
      <w:tr w:rsidR="005C0019" w:rsidTr="00BF6FD8">
        <w:trPr>
          <w:cantSplit/>
        </w:trPr>
        <w:tc>
          <w:tcPr>
            <w:tcW w:w="1134" w:type="dxa"/>
          </w:tcPr>
          <w:p w:rsidR="005C0019" w:rsidRPr="00E33C3D" w:rsidRDefault="005C0019" w:rsidP="00DD6890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072" w:type="dxa"/>
          </w:tcPr>
          <w:p w:rsidR="005C0019" w:rsidRDefault="00E33C3D" w:rsidP="002C1643">
            <w:pPr>
              <w:rPr>
                <w:rFonts w:ascii="Times New Roman" w:hAnsi="Times New Roman"/>
                <w:sz w:val="24"/>
                <w:szCs w:val="24"/>
              </w:rPr>
            </w:pPr>
            <w:r w:rsidRPr="00E33C3D">
              <w:rPr>
                <w:rFonts w:ascii="Times New Roman" w:hAnsi="Times New Roman"/>
                <w:sz w:val="24"/>
                <w:szCs w:val="24"/>
              </w:rPr>
              <w:t xml:space="preserve">The 8 cups hold 8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× </w:t>
            </w:r>
            <w:r w:rsidRPr="00E33C3D">
              <w:rPr>
                <w:rFonts w:ascii="Times New Roman" w:hAnsi="Times New Roman"/>
                <w:i/>
                <w:sz w:val="24"/>
                <w:szCs w:val="24"/>
              </w:rPr>
              <w:t>c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= 8</w:t>
            </w:r>
            <w:r w:rsidRPr="00E33C3D">
              <w:rPr>
                <w:rFonts w:ascii="Times New Roman" w:hAnsi="Times New Roman"/>
                <w:i/>
                <w:sz w:val="24"/>
                <w:szCs w:val="24"/>
              </w:rPr>
              <w:t>c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dice.</w:t>
            </w:r>
          </w:p>
          <w:p w:rsidR="00E33C3D" w:rsidRDefault="00E33C3D" w:rsidP="002C164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So altogether there were 8</w:t>
            </w:r>
            <w:r w:rsidRPr="00E33C3D">
              <w:rPr>
                <w:rFonts w:ascii="Times New Roman" w:hAnsi="Times New Roman"/>
                <w:i/>
                <w:sz w:val="24"/>
                <w:szCs w:val="24"/>
              </w:rPr>
              <w:t>c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+ 5</w:t>
            </w:r>
          </w:p>
          <w:p w:rsidR="00E33C3D" w:rsidRPr="00E33C3D" w:rsidRDefault="00E33C3D" w:rsidP="002C1643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E33C3D"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r w:rsidRPr="00E33C3D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st</w:t>
            </w:r>
            <w:r w:rsidRPr="00E33C3D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553519" w:rsidP="00610BC3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26"/>
                <w:sz w:val="24"/>
                <w:szCs w:val="24"/>
              </w:rPr>
              <w:object w:dxaOrig="3038" w:dyaOrig="1122">
                <v:shape id="_x0000_i1178" type="#_x0000_t75" style="width:152.25pt;height:56.25pt" o:ole="">
                  <v:imagedata r:id="rId313" o:title=""/>
                </v:shape>
                <o:OLEObject Type="Embed" ProgID="FXEquation.Equation" ShapeID="_x0000_i1178" DrawAspect="Content" ObjectID="_1556909596" r:id="rId314"/>
              </w:object>
            </w:r>
          </w:p>
          <w:p w:rsidR="00553519" w:rsidRPr="00553519" w:rsidRDefault="00553519" w:rsidP="00610BC3">
            <w:pPr>
              <w:rPr>
                <w:rFonts w:ascii="Times New Roman" w:hAnsi="Times New Roman"/>
                <w:b/>
                <w:position w:val="-26"/>
                <w:sz w:val="24"/>
                <w:szCs w:val="24"/>
              </w:rPr>
            </w:pPr>
            <w:r w:rsidRPr="00553519"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 w:rsidRPr="00553519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rd</w:t>
            </w:r>
            <w:r w:rsidRPr="00553519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890C5C" w:rsidP="00610BC3">
            <w:pPr>
              <w:rPr>
                <w:rFonts w:ascii="Times New Roman" w:hAnsi="Times New Roman"/>
                <w:position w:val="-30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4132" w:dyaOrig="668">
                <v:shape id="_x0000_i1179" type="#_x0000_t75" style="width:206.25pt;height:33.75pt" o:ole="">
                  <v:imagedata r:id="rId315" o:title=""/>
                </v:shape>
                <o:OLEObject Type="Embed" ProgID="FXEquation.Equation" ShapeID="_x0000_i1179" DrawAspect="Content" ObjectID="_1556909597" r:id="rId316"/>
              </w:objec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890C5C" w:rsidP="00610BC3">
            <w:pP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object w:dxaOrig="2520" w:dyaOrig="1404">
                <v:shape id="_x0000_i1180" type="#_x0000_t75" style="width:126pt;height:70.5pt" o:ole="">
                  <v:imagedata r:id="rId317" o:title=""/>
                </v:shape>
                <o:OLEObject Type="Embed" ProgID="FXEquation.Equation" ShapeID="_x0000_i1180" DrawAspect="Content" ObjectID="_1556909598" r:id="rId318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</w:t>
            </w:r>
          </w:p>
          <w:p w:rsidR="00890C5C" w:rsidRPr="00890C5C" w:rsidRDefault="00890C5C" w:rsidP="00610BC3">
            <w:pPr>
              <w:rPr>
                <w:rFonts w:ascii="Times New Roman" w:hAnsi="Times New Roman"/>
                <w:b/>
                <w:position w:val="-24"/>
                <w:sz w:val="24"/>
                <w:szCs w:val="24"/>
              </w:rPr>
            </w:pPr>
            <w:r w:rsidRPr="00890C5C">
              <w:rPr>
                <w:rFonts w:ascii="Times New Roman" w:hAnsi="Times New Roman"/>
                <w:b/>
                <w:position w:val="-24"/>
                <w:sz w:val="24"/>
                <w:szCs w:val="24"/>
              </w:rPr>
              <w:t>4</w:t>
            </w:r>
            <w:r w:rsidRPr="00890C5C">
              <w:rPr>
                <w:rFonts w:ascii="Times New Roman" w:hAnsi="Times New Roman"/>
                <w:b/>
                <w:position w:val="-24"/>
                <w:sz w:val="24"/>
                <w:szCs w:val="24"/>
                <w:vertAlign w:val="superscript"/>
              </w:rPr>
              <w:t>th</w:t>
            </w:r>
            <w:r w:rsidRPr="00890C5C">
              <w:rPr>
                <w:rFonts w:ascii="Times New Roman" w:hAnsi="Times New Roman"/>
                <w:b/>
                <w:position w:val="-24"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794A21" w:rsidP="00610BC3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3892" w:dyaOrig="1768">
                <v:shape id="_x0000_i1181" type="#_x0000_t75" style="width:194.25pt;height:88.5pt" o:ole="">
                  <v:imagedata r:id="rId319" o:title=""/>
                </v:shape>
                <o:OLEObject Type="Embed" ProgID="FXEquation.Equation" ShapeID="_x0000_i1181" DrawAspect="Content" ObjectID="_1556909599" r:id="rId320"/>
              </w:object>
            </w:r>
          </w:p>
          <w:p w:rsidR="00794A21" w:rsidRPr="00794A21" w:rsidRDefault="00794A21" w:rsidP="00610BC3">
            <w:pPr>
              <w:rPr>
                <w:rFonts w:ascii="Times New Roman" w:hAnsi="Times New Roman"/>
                <w:b/>
                <w:position w:val="-60"/>
                <w:sz w:val="24"/>
                <w:szCs w:val="24"/>
              </w:rPr>
            </w:pPr>
            <w:r w:rsidRPr="00794A21">
              <w:rPr>
                <w:rFonts w:ascii="Times New Roman" w:hAnsi="Times New Roman"/>
                <w:b/>
                <w:sz w:val="24"/>
                <w:szCs w:val="24"/>
              </w:rPr>
              <w:t>4</w:t>
            </w:r>
            <w:r w:rsidRPr="00794A21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th</w:t>
            </w:r>
            <w:r w:rsidRPr="00794A21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4E4B85" w:rsidRDefault="004E4B85" w:rsidP="00610BC3">
            <w:pP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</w:pPr>
            <w:r w:rsidRPr="004E4B85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1121" w:dyaOrig="688">
                <v:shape id="_x0000_i1182" type="#_x0000_t75" style="width:555.75pt;height:34.5pt" o:ole="">
                  <v:imagedata r:id="rId321" o:title=""/>
                </v:shape>
                <o:OLEObject Type="Embed" ProgID="FXEquation.Equation" ShapeID="_x0000_i1182" DrawAspect="Content" ObjectID="_1556909600" r:id="rId322"/>
              </w:object>
            </w:r>
          </w:p>
          <w:p w:rsidR="00610BC3" w:rsidRPr="00794A21" w:rsidRDefault="004E4B85" w:rsidP="00610BC3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794A21">
              <w:rPr>
                <w:rFonts w:ascii="Times New Roman" w:hAnsi="Times New Roman"/>
                <w:b/>
                <w:position w:val="-2"/>
                <w:sz w:val="24"/>
                <w:szCs w:val="24"/>
              </w:rPr>
              <w:t xml:space="preserve"> </w:t>
            </w:r>
            <w:r w:rsidR="00794A21" w:rsidRPr="00794A21"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r w:rsidR="00794A21" w:rsidRPr="00794A21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st</w:t>
            </w:r>
            <w:r w:rsidR="00794A21" w:rsidRPr="00794A21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4E4B85" w:rsidRDefault="004E4B85" w:rsidP="00610BC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When  </w:t>
            </w:r>
            <w:r w:rsidRPr="000F29C0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680" w:dyaOrig="304">
                <v:shape id="_x0000_i1183" type="#_x0000_t75" style="width:33.75pt;height:15pt" o:ole="">
                  <v:imagedata r:id="rId207" o:title=""/>
                </v:shape>
                <o:OLEObject Type="Embed" ProgID="FXEquation.Equation" ShapeID="_x0000_i1183" DrawAspect="Content" ObjectID="_1556909601" r:id="rId32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,  </w:t>
            </w:r>
            <w:r w:rsidRPr="00407F78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952" w:dyaOrig="304">
                <v:shape id="_x0000_i1184" type="#_x0000_t75" style="width:47.25pt;height:15pt" o:ole="">
                  <v:imagedata r:id="rId209" o:title=""/>
                </v:shape>
                <o:OLEObject Type="Embed" ProgID="FXEquation.Equation" ShapeID="_x0000_i1184" DrawAspect="Content" ObjectID="_1556909602" r:id="rId32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802" w:dyaOrig="264">
                <v:shape id="_x0000_i1185" type="#_x0000_t75" style="width:39.75pt;height:13.5pt" o:ole="">
                  <v:imagedata r:id="rId325" o:title=""/>
                </v:shape>
                <o:OLEObject Type="Embed" ProgID="FXEquation.Equation" ShapeID="_x0000_i1185" DrawAspect="Content" ObjectID="_1556909603" r:id="rId32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4E4B85" w:rsidRDefault="004E4B85" w:rsidP="00610BC3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07F78">
              <w:rPr>
                <w:rFonts w:ascii="Times New Roman" w:hAnsi="Times New Roman"/>
                <w:position w:val="-8"/>
                <w:sz w:val="24"/>
                <w:szCs w:val="24"/>
              </w:rPr>
              <w:object w:dxaOrig="5990" w:dyaOrig="924">
                <v:shape id="_x0000_i1186" type="#_x0000_t75" style="width:299.25pt;height:46.5pt" o:ole="">
                  <v:imagedata r:id="rId327" o:title=""/>
                </v:shape>
                <o:OLEObject Type="Embed" ProgID="FXEquation.Equation" ShapeID="_x0000_i1186" DrawAspect="Content" ObjectID="_1556909604" r:id="rId328"/>
              </w:object>
            </w:r>
          </w:p>
          <w:p w:rsidR="00610BC3" w:rsidRPr="004E4B85" w:rsidRDefault="004E4B85" w:rsidP="00610BC3">
            <w:pPr>
              <w:rPr>
                <w:rFonts w:ascii="Times New Roman" w:hAnsi="Times New Roman"/>
                <w:b/>
                <w:color w:val="FF0000"/>
                <w:position w:val="-60"/>
                <w:sz w:val="24"/>
                <w:szCs w:val="24"/>
              </w:rPr>
            </w:pPr>
            <w:r w:rsidRPr="004E4B85">
              <w:rPr>
                <w:rFonts w:ascii="Times New Roman" w:hAnsi="Times New Roman"/>
                <w:b/>
                <w:position w:val="-8"/>
                <w:sz w:val="24"/>
                <w:szCs w:val="24"/>
              </w:rPr>
              <w:t>3</w:t>
            </w:r>
            <w:r w:rsidRPr="004E4B85">
              <w:rPr>
                <w:rFonts w:ascii="Times New Roman" w:hAnsi="Times New Roman"/>
                <w:b/>
                <w:position w:val="-8"/>
                <w:sz w:val="24"/>
                <w:szCs w:val="24"/>
                <w:vertAlign w:val="superscript"/>
              </w:rPr>
              <w:t>rd</w:t>
            </w:r>
            <w:r w:rsidRPr="004E4B85">
              <w:rPr>
                <w:rFonts w:ascii="Times New Roman" w:hAnsi="Times New Roman"/>
                <w:b/>
                <w:position w:val="-8"/>
                <w:sz w:val="24"/>
                <w:szCs w:val="24"/>
              </w:rPr>
              <w:t xml:space="preserve"> Answer</w:t>
            </w:r>
            <w:r w:rsidRPr="004E4B85">
              <w:rPr>
                <w:rFonts w:ascii="Times New Roman" w:hAnsi="Times New Roman"/>
                <w:b/>
                <w:sz w:val="24"/>
                <w:szCs w:val="24"/>
              </w:rPr>
              <w:t xml:space="preserve">   </w:t>
            </w:r>
            <w:r w:rsidR="00610BC3" w:rsidRPr="004E4B85">
              <w:rPr>
                <w:rFonts w:ascii="Times New Roman" w:hAnsi="Times New Roman"/>
                <w:b/>
                <w:color w:val="FF0000"/>
                <w:position w:val="-60"/>
                <w:sz w:val="24"/>
                <w:szCs w:val="24"/>
              </w:rPr>
              <w:t xml:space="preserve"> 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AB7E16" w:rsidP="00610BC3">
            <w:pPr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748" w:dyaOrig="690">
                <v:shape id="_x0000_i1187" type="#_x0000_t75" style="width:87.75pt;height:34.5pt" o:ole="">
                  <v:imagedata r:id="rId329" o:title=""/>
                </v:shape>
                <o:OLEObject Type="Embed" ProgID="FXEquation.Equation" ShapeID="_x0000_i1187" DrawAspect="Content" ObjectID="_1556909605" r:id="rId33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5C0019" w:rsidTr="00BF6FD8">
        <w:trPr>
          <w:cantSplit/>
        </w:trPr>
        <w:tc>
          <w:tcPr>
            <w:tcW w:w="1134" w:type="dxa"/>
          </w:tcPr>
          <w:p w:rsidR="005C0019" w:rsidRPr="00750A38" w:rsidRDefault="005C0019" w:rsidP="00DD6890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AB7E16" w:rsidRDefault="00AB7E16" w:rsidP="00AB7E16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26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158" w:dyaOrig="348">
                <v:shape id="_x0000_i1188" type="#_x0000_t75" style="width:158.25pt;height:17.25pt" o:ole="">
                  <v:imagedata r:id="rId331" o:title=""/>
                </v:shape>
                <o:OLEObject Type="Embed" ProgID="FXEquation.Equation" ShapeID="_x0000_i1188" DrawAspect="Content" ObjectID="_1556909606" r:id="rId332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     </w:t>
            </w:r>
          </w:p>
          <w:p w:rsidR="00AB7E16" w:rsidRDefault="00AB7E16" w:rsidP="00AB7E16">
            <w:pP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158" w:dyaOrig="404">
                <v:shape id="_x0000_i1189" type="#_x0000_t75" style="width:158.25pt;height:20.25pt" o:ole="">
                  <v:imagedata r:id="rId333" o:title=""/>
                </v:shape>
                <o:OLEObject Type="Embed" ProgID="FXEquation.Equation" ShapeID="_x0000_i1189" DrawAspect="Content" ObjectID="_1556909607" r:id="rId334"/>
              </w:object>
            </w:r>
            <w:r>
              <w:rPr>
                <w:rFonts w:ascii="Times New Roman" w:hAnsi="Times New Roman"/>
                <w:color w:val="FF0000"/>
                <w:sz w:val="24"/>
                <w:szCs w:val="24"/>
              </w:rPr>
              <w:t xml:space="preserve">            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</w:t>
            </w:r>
          </w:p>
          <w:p w:rsidR="00AB7E16" w:rsidRDefault="00AB7E16" w:rsidP="00AB7E16">
            <w:pP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</w: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337" w:dyaOrig="348">
                <v:shape id="_x0000_i1190" type="#_x0000_t75" style="width:166.5pt;height:17.25pt" o:ole="">
                  <v:imagedata r:id="rId335" o:title=""/>
                </v:shape>
                <o:OLEObject Type="Embed" ProgID="FXEquation.Equation" ShapeID="_x0000_i1190" DrawAspect="Content" ObjectID="_1556909608" r:id="rId336"/>
              </w:objec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              </w:t>
            </w:r>
          </w:p>
          <w:p w:rsidR="005C0019" w:rsidRPr="00AB7E16" w:rsidRDefault="00AB7E16" w:rsidP="00AB7E16">
            <w:pPr>
              <w:rPr>
                <w:rFonts w:ascii="Times New Roman" w:hAnsi="Times New Roman"/>
                <w:position w:val="-24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</w:t>
            </w:r>
            <w:r w:rsidRPr="00AB7E16">
              <w:rPr>
                <w:rFonts w:ascii="Times New Roman" w:hAnsi="Times New Roman"/>
                <w:position w:val="-24"/>
                <w:sz w:val="24"/>
                <w:szCs w:val="24"/>
              </w:rPr>
              <w:object w:dxaOrig="1524" w:dyaOrig="660">
                <v:shape id="_x0000_i1191" type="#_x0000_t75" style="width:76.5pt;height:33pt" o:ole="">
                  <v:imagedata r:id="rId337" o:title=""/>
                </v:shape>
                <o:OLEObject Type="Embed" ProgID="FXEquation.Equation" ShapeID="_x0000_i1191" DrawAspect="Content" ObjectID="_1556909609" r:id="rId338"/>
              </w:object>
            </w:r>
          </w:p>
          <w:p w:rsidR="00AB7E16" w:rsidRPr="00AB7E16" w:rsidRDefault="00AB7E16" w:rsidP="00AB7E16">
            <w:pPr>
              <w:rPr>
                <w:rFonts w:ascii="Times New Roman" w:hAnsi="Times New Roman"/>
                <w:position w:val="-24"/>
                <w:sz w:val="24"/>
                <w:szCs w:val="24"/>
              </w:rPr>
            </w:pPr>
            <w:r w:rsidRPr="00AB7E16">
              <w:rPr>
                <w:rFonts w:ascii="Times New Roman" w:hAnsi="Times New Roman"/>
                <w:position w:val="-24"/>
                <w:sz w:val="24"/>
                <w:szCs w:val="24"/>
              </w:rPr>
              <w:t>Greatest value is 100</w:t>
            </w:r>
          </w:p>
          <w:p w:rsidR="00AB7E16" w:rsidRPr="00AB7E16" w:rsidRDefault="00AB7E16" w:rsidP="00AB7E16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AB7E16">
              <w:rPr>
                <w:rFonts w:ascii="Times New Roman" w:hAnsi="Times New Roman"/>
                <w:b/>
                <w:position w:val="-24"/>
                <w:sz w:val="24"/>
                <w:szCs w:val="24"/>
              </w:rPr>
              <w:t>2</w:t>
            </w:r>
            <w:r w:rsidRPr="00AB7E16">
              <w:rPr>
                <w:rFonts w:ascii="Times New Roman" w:hAnsi="Times New Roman"/>
                <w:b/>
                <w:position w:val="-24"/>
                <w:sz w:val="24"/>
                <w:szCs w:val="24"/>
                <w:vertAlign w:val="superscript"/>
              </w:rPr>
              <w:t>nd</w:t>
            </w:r>
            <w:r w:rsidRPr="00AB7E16">
              <w:rPr>
                <w:rFonts w:ascii="Times New Roman" w:hAnsi="Times New Roman"/>
                <w:b/>
                <w:position w:val="-24"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Pr="00E77818" w:rsidRDefault="00660D3B" w:rsidP="00610BC3">
            <w:pPr>
              <w:rPr>
                <w:rFonts w:ascii="Times New Roman" w:hAnsi="Times New Roman"/>
                <w:noProof/>
                <w:color w:val="FF0000"/>
                <w:sz w:val="24"/>
                <w:szCs w:val="24"/>
                <w:lang w:eastAsia="en-AU"/>
              </w:rPr>
            </w:pPr>
            <w:r w:rsidRPr="00E77818">
              <w:rPr>
                <w:rFonts w:ascii="Times New Roman" w:hAnsi="Times New Roman"/>
                <w:noProof/>
                <w:color w:val="FF0000"/>
                <w:sz w:val="24"/>
                <w:szCs w:val="24"/>
                <w:lang w:eastAsia="en-AU"/>
              </w:rPr>
              <w:object w:dxaOrig="4402" w:dyaOrig="2268">
                <v:shape id="_x0000_i1223" type="#_x0000_t75" style="width:219.75pt;height:113.25pt" o:ole="">
                  <v:imagedata r:id="rId339" o:title=""/>
                </v:shape>
                <o:OLEObject Type="Embed" ProgID="FXEquation.Equation" ShapeID="_x0000_i1223" DrawAspect="Content" ObjectID="_1556909610" r:id="rId340"/>
              </w:object>
            </w:r>
          </w:p>
          <w:p w:rsidR="00E77818" w:rsidRPr="00E77818" w:rsidRDefault="00660D3B" w:rsidP="00610BC3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  <w:r w:rsidRPr="00660D3B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="00E77818" w:rsidRPr="00E77818">
              <w:rPr>
                <w:rFonts w:ascii="Times New Roman" w:hAnsi="Times New Roman"/>
                <w:b/>
                <w:sz w:val="24"/>
                <w:szCs w:val="24"/>
              </w:rPr>
              <w:t>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59511A" w:rsidP="00610BC3">
            <w:pPr>
              <w:rPr>
                <w:rFonts w:ascii="Times New Roman" w:hAnsi="Times New Roman"/>
                <w:position w:val="-84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26"/>
                <w:sz w:val="24"/>
                <w:szCs w:val="24"/>
              </w:rPr>
              <w:object w:dxaOrig="4080" w:dyaOrig="1124">
                <v:shape id="_x0000_i1193" type="#_x0000_t75" style="width:204pt;height:56.25pt" o:ole="">
                  <v:imagedata r:id="rId341" o:title=""/>
                </v:shape>
                <o:OLEObject Type="Embed" ProgID="FXEquation.Equation" ShapeID="_x0000_i1193" DrawAspect="Content" ObjectID="_1556909611" r:id="rId342"/>
              </w:objec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59511A" w:rsidP="00610BC3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59511A">
              <w:rPr>
                <w:rFonts w:ascii="Times New Roman" w:hAnsi="Times New Roman"/>
                <w:color w:val="FF0000"/>
                <w:sz w:val="24"/>
                <w:szCs w:val="24"/>
              </w:rPr>
              <w:object w:dxaOrig="3068" w:dyaOrig="404">
                <v:shape id="_x0000_i1194" type="#_x0000_t75" style="width:153.75pt;height:20.25pt" o:ole="">
                  <v:imagedata r:id="rId343" o:title=""/>
                </v:shape>
                <o:OLEObject Type="Embed" ProgID="FXEquation.Equation" ShapeID="_x0000_i1194" DrawAspect="Content" ObjectID="_1556909612" r:id="rId344"/>
              </w:object>
            </w:r>
          </w:p>
          <w:p w:rsidR="0059511A" w:rsidRPr="0059511A" w:rsidRDefault="0059511A" w:rsidP="00610BC3">
            <w:pPr>
              <w:rPr>
                <w:rFonts w:ascii="Times New Roman" w:hAnsi="Times New Roman"/>
                <w:b/>
                <w:position w:val="-32"/>
                <w:sz w:val="24"/>
                <w:szCs w:val="24"/>
              </w:rPr>
            </w:pPr>
            <w:r w:rsidRPr="0059511A"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 w:rsidRPr="0059511A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rd</w:t>
            </w:r>
            <w:r w:rsidRPr="0059511A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610BC3" w:rsidRDefault="0059511A" w:rsidP="00610BC3">
            <w:pPr>
              <w:rPr>
                <w:rFonts w:ascii="Times New Roman" w:hAnsi="Times New Roman"/>
                <w:position w:val="-168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4057" w:dyaOrig="2238">
                <v:shape id="_x0000_i1195" type="#_x0000_t75" style="width:202.5pt;height:111.75pt" o:ole="">
                  <v:imagedata r:id="rId345" o:title=""/>
                </v:shape>
                <o:OLEObject Type="Embed" ProgID="FXEquation.Equation" ShapeID="_x0000_i1195" DrawAspect="Content" ObjectID="_1556909613" r:id="rId346"/>
              </w:objec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EA3B00" w:rsidRDefault="00EA3B00" w:rsidP="00EA3B00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Double the sum of </w:t>
            </w:r>
            <w:r w:rsidRPr="007319A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a</w:t>
            </w:r>
            <w:r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and </w:t>
            </w:r>
            <w:r w:rsidRPr="007319A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b</w:t>
            </w:r>
            <w:r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and divide the result by </w:t>
            </w:r>
            <w:r w:rsidRPr="007319A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c</w:t>
            </w:r>
            <w:r w:rsidRPr="007319A0">
              <w:rPr>
                <w:rFonts w:ascii="Times New Roman" w:hAnsi="Times New Roman"/>
                <w:position w:val="-6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 w:rsidRPr="00EA3B00">
              <w:rPr>
                <w:rFonts w:ascii="Times New Roman" w:hAnsi="Times New Roman"/>
                <w:position w:val="-22"/>
                <w:sz w:val="24"/>
                <w:szCs w:val="24"/>
              </w:rPr>
              <w:object w:dxaOrig="1320" w:dyaOrig="609">
                <v:shape id="_x0000_i1196" type="#_x0000_t75" style="width:66pt;height:30.75pt" o:ole="">
                  <v:imagedata r:id="rId347" o:title=""/>
                </v:shape>
                <o:OLEObject Type="Embed" ProgID="FXEquation.Equation" ShapeID="_x0000_i1196" DrawAspect="Content" ObjectID="_1556909614" r:id="rId348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EA3B00" w:rsidRDefault="00EA3B00" w:rsidP="00EA3B00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>D</w:t>
            </w:r>
            <w:r>
              <w:rPr>
                <w:rFonts w:ascii="Times New Roman" w:hAnsi="Times New Roman"/>
                <w:sz w:val="24"/>
                <w:szCs w:val="24"/>
              </w:rPr>
              <w:t>ivide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 xml:space="preserve"> the sum of </w:t>
            </w:r>
            <w:r w:rsidRPr="00EA3B00">
              <w:rPr>
                <w:rFonts w:ascii="Times New Roman" w:hAnsi="Times New Roman"/>
                <w:i/>
                <w:sz w:val="24"/>
                <w:szCs w:val="24"/>
              </w:rPr>
              <w:t>a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Pr="00EA3B00">
              <w:rPr>
                <w:rFonts w:ascii="Times New Roman" w:hAnsi="Times New Roman"/>
                <w:i/>
                <w:sz w:val="24"/>
                <w:szCs w:val="24"/>
              </w:rPr>
              <w:t>b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by </w:t>
            </w:r>
            <w:r w:rsidRPr="00EA3B00">
              <w:rPr>
                <w:rFonts w:ascii="Times New Roman" w:hAnsi="Times New Roman"/>
                <w:i/>
                <w:sz w:val="24"/>
                <w:szCs w:val="24"/>
              </w:rPr>
              <w:t>c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>and d</w:t>
            </w:r>
            <w:r>
              <w:rPr>
                <w:rFonts w:ascii="Times New Roman" w:hAnsi="Times New Roman"/>
                <w:sz w:val="24"/>
                <w:szCs w:val="24"/>
              </w:rPr>
              <w:t>ouble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 xml:space="preserve"> the result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  <w:r w:rsidRPr="00EA3B00">
              <w:rPr>
                <w:rFonts w:ascii="Times New Roman" w:hAnsi="Times New Roman"/>
                <w:position w:val="-22"/>
                <w:sz w:val="24"/>
                <w:szCs w:val="24"/>
              </w:rPr>
              <w:object w:dxaOrig="1478" w:dyaOrig="736">
                <v:shape id="_x0000_i1197" type="#_x0000_t75" style="width:74.25pt;height:36.75pt" o:ole="">
                  <v:imagedata r:id="rId349" o:title=""/>
                </v:shape>
                <o:OLEObject Type="Embed" ProgID="FXEquation.Equation" ShapeID="_x0000_i1197" DrawAspect="Content" ObjectID="_1556909615" r:id="rId350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EA3B00" w:rsidRDefault="00EA3B00" w:rsidP="00EA3B00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Take </w:t>
            </w:r>
            <w:r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the sum of </w:t>
            </w:r>
            <w:r w:rsidRPr="00EA3B0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b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and twice </w:t>
            </w:r>
            <w:r w:rsidRPr="00EA3B0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a</w:t>
            </w:r>
            <w:r w:rsidRPr="007319A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and divide the result by </w:t>
            </w:r>
            <w:r w:rsidRPr="00EA3B00">
              <w:rPr>
                <w:rFonts w:ascii="Times New Roman" w:hAnsi="Times New Roman"/>
                <w:i/>
                <w:position w:val="-6"/>
                <w:sz w:val="24"/>
                <w:szCs w:val="24"/>
              </w:rPr>
              <w:t>c</w:t>
            </w:r>
            <w:r w:rsidRPr="007319A0">
              <w:rPr>
                <w:rFonts w:ascii="Times New Roman" w:hAnsi="Times New Roman"/>
                <w:position w:val="-6"/>
                <w:sz w:val="24"/>
                <w:szCs w:val="24"/>
              </w:rPr>
              <w:t>.</w:t>
            </w:r>
            <w:r w:rsidRPr="00EA3B00">
              <w:rPr>
                <w:rFonts w:ascii="Times New Roman" w:hAnsi="Times New Roman"/>
                <w:position w:val="-22"/>
                <w:sz w:val="24"/>
                <w:szCs w:val="24"/>
              </w:rPr>
              <w:object w:dxaOrig="1320" w:dyaOrig="609">
                <v:shape id="_x0000_i1198" type="#_x0000_t75" style="width:66pt;height:30.75pt" o:ole="">
                  <v:imagedata r:id="rId351" o:title=""/>
                </v:shape>
                <o:OLEObject Type="Embed" ProgID="FXEquation.Equation" ShapeID="_x0000_i1198" DrawAspect="Content" ObjectID="_1556909616" r:id="rId352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10BC3" w:rsidRDefault="00EA3B00" w:rsidP="00EA3B00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>D</w:t>
            </w:r>
            <w:r>
              <w:rPr>
                <w:rFonts w:ascii="Times New Roman" w:hAnsi="Times New Roman"/>
                <w:sz w:val="24"/>
                <w:szCs w:val="24"/>
              </w:rPr>
              <w:t>ivide the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A3B00">
              <w:rPr>
                <w:rFonts w:ascii="Times New Roman" w:hAnsi="Times New Roman"/>
                <w:i/>
                <w:sz w:val="24"/>
                <w:szCs w:val="24"/>
              </w:rPr>
              <w:t>a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by </w:t>
            </w:r>
            <w:r w:rsidRPr="00EA3B00">
              <w:rPr>
                <w:rFonts w:ascii="Times New Roman" w:hAnsi="Times New Roman"/>
                <w:i/>
                <w:sz w:val="24"/>
                <w:szCs w:val="24"/>
              </w:rPr>
              <w:t>c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add </w:t>
            </w:r>
            <w:r w:rsidRPr="00EA3B00">
              <w:rPr>
                <w:rFonts w:ascii="Times New Roman" w:hAnsi="Times New Roman"/>
                <w:i/>
                <w:sz w:val="24"/>
                <w:szCs w:val="24"/>
              </w:rPr>
              <w:t>b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>and d</w:t>
            </w:r>
            <w:r>
              <w:rPr>
                <w:rFonts w:ascii="Times New Roman" w:hAnsi="Times New Roman"/>
                <w:sz w:val="24"/>
                <w:szCs w:val="24"/>
              </w:rPr>
              <w:t>ouble</w:t>
            </w:r>
            <w:r w:rsidRPr="007319A0">
              <w:rPr>
                <w:rFonts w:ascii="Times New Roman" w:hAnsi="Times New Roman"/>
                <w:sz w:val="24"/>
                <w:szCs w:val="24"/>
              </w:rPr>
              <w:t xml:space="preserve"> the result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  <w:r w:rsidRPr="007319A0">
              <w:rPr>
                <w:rFonts w:ascii="Times New Roman" w:hAnsi="Times New Roman"/>
                <w:position w:val="-6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 w:rsidRPr="00EA3B00">
              <w:rPr>
                <w:rFonts w:ascii="Times New Roman" w:hAnsi="Times New Roman"/>
                <w:position w:val="-22"/>
                <w:sz w:val="24"/>
                <w:szCs w:val="24"/>
              </w:rPr>
              <w:object w:dxaOrig="1478" w:dyaOrig="736">
                <v:shape id="_x0000_i1199" type="#_x0000_t75" style="width:74.25pt;height:36.75pt" o:ole="">
                  <v:imagedata r:id="rId353" o:title=""/>
                </v:shape>
                <o:OLEObject Type="Embed" ProgID="FXEquation.Equation" ShapeID="_x0000_i1199" DrawAspect="Content" ObjectID="_1556909617" r:id="rId354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EA3B00" w:rsidRPr="00EA3B00" w:rsidRDefault="00EA3B00" w:rsidP="00EA3B00">
            <w:pPr>
              <w:rPr>
                <w:rFonts w:ascii="Times New Roman" w:hAnsi="Times New Roman"/>
                <w:b/>
                <w:position w:val="-8"/>
                <w:sz w:val="24"/>
                <w:szCs w:val="24"/>
              </w:rPr>
            </w:pPr>
            <w:r w:rsidRPr="00EA3B00">
              <w:rPr>
                <w:rFonts w:ascii="Times New Roman" w:hAnsi="Times New Roman"/>
                <w:b/>
                <w:position w:val="-6"/>
                <w:sz w:val="24"/>
                <w:szCs w:val="24"/>
              </w:rPr>
              <w:t>1</w:t>
            </w:r>
            <w:r w:rsidRPr="00EA3B00">
              <w:rPr>
                <w:rFonts w:ascii="Times New Roman" w:hAnsi="Times New Roman"/>
                <w:b/>
                <w:position w:val="-6"/>
                <w:sz w:val="24"/>
                <w:szCs w:val="24"/>
                <w:vertAlign w:val="superscript"/>
              </w:rPr>
              <w:t>st</w:t>
            </w:r>
            <w:r w:rsidRPr="00EA3B00">
              <w:rPr>
                <w:rFonts w:ascii="Times New Roman" w:hAnsi="Times New Roman"/>
                <w:b/>
                <w:position w:val="-6"/>
                <w:sz w:val="24"/>
                <w:szCs w:val="24"/>
              </w:rPr>
              <w:t xml:space="preserve"> Answer</w:t>
            </w:r>
          </w:p>
        </w:tc>
      </w:tr>
      <w:tr w:rsidR="00610BC3" w:rsidTr="002C1643">
        <w:trPr>
          <w:cantSplit/>
        </w:trPr>
        <w:tc>
          <w:tcPr>
            <w:tcW w:w="1134" w:type="dxa"/>
          </w:tcPr>
          <w:p w:rsidR="00610BC3" w:rsidRPr="00750A38" w:rsidRDefault="00610BC3" w:rsidP="00610BC3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319A0" w:rsidRDefault="007319A0" w:rsidP="00610BC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10BC3" w:rsidRDefault="00610BC3" w:rsidP="00610BC3">
            <w:pPr>
              <w:jc w:val="both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319A0">
              <w:rPr>
                <w:rFonts w:ascii="Times New Roman" w:hAnsi="Times New Roman"/>
                <w:color w:val="FF0000"/>
                <w:position w:val="-92"/>
                <w:sz w:val="24"/>
                <w:szCs w:val="24"/>
              </w:rPr>
              <w:object w:dxaOrig="5392" w:dyaOrig="1588">
                <v:shape id="_x0000_i1200" type="#_x0000_t75" style="width:269.25pt;height:79.5pt" o:ole="">
                  <v:imagedata r:id="rId355" o:title=""/>
                </v:shape>
                <o:OLEObject Type="Embed" ProgID="FXEquation.Equation" ShapeID="_x0000_i1200" DrawAspect="Content" ObjectID="_1556909618" r:id="rId356"/>
              </w:object>
            </w:r>
            <w:r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  <w:p w:rsidR="00610BC3" w:rsidRDefault="007319A0" w:rsidP="00610BC3">
            <w:pPr>
              <w:jc w:val="both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92"/>
                <w:sz w:val="24"/>
                <w:szCs w:val="24"/>
              </w:rPr>
              <w:object w:dxaOrig="5781" w:dyaOrig="1867">
                <v:shape id="_x0000_i1201" type="#_x0000_t75" style="width:288.75pt;height:93pt" o:ole="">
                  <v:imagedata r:id="rId357" o:title=""/>
                </v:shape>
                <o:OLEObject Type="Embed" ProgID="FXEquation.Equation" ShapeID="_x0000_i1201" DrawAspect="Content" ObjectID="_1556909619" r:id="rId358"/>
              </w:object>
            </w:r>
          </w:p>
          <w:p w:rsidR="00610BC3" w:rsidRDefault="00610BC3" w:rsidP="00610BC3">
            <w:pPr>
              <w:jc w:val="both"/>
              <w:rPr>
                <w:rFonts w:ascii="Times New Roman" w:hAnsi="Times New Roman"/>
                <w:position w:val="-9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319A0">
              <w:rPr>
                <w:rFonts w:ascii="Times New Roman" w:hAnsi="Times New Roman"/>
                <w:color w:val="FF0000"/>
                <w:position w:val="-92"/>
                <w:sz w:val="24"/>
                <w:szCs w:val="24"/>
              </w:rPr>
              <w:object w:dxaOrig="5572" w:dyaOrig="1867">
                <v:shape id="_x0000_i1202" type="#_x0000_t75" style="width:278.25pt;height:93pt" o:ole="">
                  <v:imagedata r:id="rId359" o:title=""/>
                </v:shape>
                <o:OLEObject Type="Embed" ProgID="FXEquation.Equation" ShapeID="_x0000_i1202" DrawAspect="Content" ObjectID="_1556909620" r:id="rId360"/>
              </w:object>
            </w:r>
            <w:r>
              <w:rPr>
                <w:rFonts w:ascii="Times New Roman" w:hAnsi="Times New Roman"/>
                <w:position w:val="-92"/>
                <w:sz w:val="24"/>
                <w:szCs w:val="24"/>
              </w:rPr>
              <w:t xml:space="preserve"> </w:t>
            </w:r>
          </w:p>
          <w:p w:rsidR="00610BC3" w:rsidRDefault="00610BC3" w:rsidP="00610BC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10BC3" w:rsidRDefault="00610BC3" w:rsidP="00610BC3">
            <w:pPr>
              <w:jc w:val="both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319A0">
              <w:rPr>
                <w:rFonts w:ascii="Times New Roman" w:hAnsi="Times New Roman"/>
                <w:color w:val="FF0000"/>
                <w:position w:val="-92"/>
                <w:sz w:val="24"/>
                <w:szCs w:val="24"/>
              </w:rPr>
              <w:object w:dxaOrig="7072" w:dyaOrig="1588">
                <v:shape id="_x0000_i1203" type="#_x0000_t75" style="width:353.25pt;height:79.5pt" o:ole="">
                  <v:imagedata r:id="rId361" o:title=""/>
                </v:shape>
                <o:OLEObject Type="Embed" ProgID="FXEquation.Equation" ShapeID="_x0000_i1203" DrawAspect="Content" ObjectID="_1556909621" r:id="rId362"/>
              </w:object>
            </w:r>
          </w:p>
          <w:p w:rsidR="007319A0" w:rsidRPr="007319A0" w:rsidRDefault="007319A0" w:rsidP="00610BC3">
            <w:pPr>
              <w:jc w:val="both"/>
              <w:rPr>
                <w:rFonts w:ascii="Times New Roman" w:hAnsi="Times New Roman"/>
                <w:b/>
                <w:position w:val="-88"/>
                <w:sz w:val="24"/>
                <w:szCs w:val="24"/>
              </w:rPr>
            </w:pPr>
            <w:r w:rsidRPr="007319A0">
              <w:rPr>
                <w:rFonts w:ascii="Times New Roman" w:hAnsi="Times New Roman"/>
                <w:b/>
                <w:sz w:val="24"/>
                <w:szCs w:val="24"/>
              </w:rPr>
              <w:t>2</w:t>
            </w:r>
            <w:r w:rsidRPr="007319A0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nd</w:t>
            </w:r>
            <w:r w:rsidRPr="007319A0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</w:tbl>
    <w:p w:rsidR="00DD6890" w:rsidRPr="00DD6890" w:rsidRDefault="00DD6890" w:rsidP="00001E8B">
      <w:pPr>
        <w:rPr>
          <w:rFonts w:ascii="Times New Roman" w:hAnsi="Times New Roman"/>
          <w:sz w:val="24"/>
          <w:szCs w:val="24"/>
        </w:rPr>
      </w:pPr>
    </w:p>
    <w:sectPr w:rsidR="00DD6890" w:rsidRPr="00DD6890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3C44" w:rsidRDefault="006B3C44" w:rsidP="00C868AD">
      <w:r>
        <w:separator/>
      </w:r>
    </w:p>
  </w:endnote>
  <w:endnote w:type="continuationSeparator" w:id="0">
    <w:p w:rsidR="006B3C44" w:rsidRDefault="006B3C44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4362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60D3B" w:rsidRDefault="00660D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477A6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660D3B" w:rsidRDefault="00660D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79869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60D3B" w:rsidRDefault="00660D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3C4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60D3B" w:rsidRDefault="00660D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3C44" w:rsidRDefault="006B3C44" w:rsidP="00C868AD">
      <w:r>
        <w:separator/>
      </w:r>
    </w:p>
  </w:footnote>
  <w:footnote w:type="continuationSeparator" w:id="0">
    <w:p w:rsidR="006B3C44" w:rsidRDefault="006B3C44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0D3B" w:rsidRPr="00C868AD" w:rsidRDefault="00660D3B">
    <w:pPr>
      <w:pStyle w:val="Header"/>
      <w:rPr>
        <w:u w:val="single"/>
      </w:rPr>
    </w:pPr>
    <w:sdt>
      <w:sdtPr>
        <w:rPr>
          <w:u w:val="single"/>
        </w:rPr>
        <w:alias w:val="Comments"/>
        <w:tag w:val=""/>
        <w:id w:val="-1435743117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r>
          <w:rPr>
            <w:u w:val="single"/>
          </w:rPr>
          <w:t>School Name</w:t>
        </w:r>
      </w:sdtContent>
    </w:sdt>
    <w:r>
      <w:rPr>
        <w:u w:val="single"/>
      </w:rPr>
      <w:tab/>
      <w:t xml:space="preserve">Mathematics </w:t>
    </w:r>
    <w:r w:rsidRPr="00C868AD">
      <w:rPr>
        <w:u w:val="single"/>
      </w:rPr>
      <w:t>Test</w:t>
    </w:r>
    <w:r>
      <w:rPr>
        <w:u w:val="single"/>
      </w:rPr>
      <w:t xml:space="preserve">  -  </w:t>
    </w:r>
    <w:sdt>
      <w:sdtPr>
        <w:rPr>
          <w:u w:val="single"/>
        </w:rPr>
        <w:alias w:val="Title"/>
        <w:tag w:val=""/>
        <w:id w:val="689025943"/>
        <w:placeholder>
          <w:docPart w:val="C0B53C0DFDD346C68FA020E28B2DFBF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u w:val="single"/>
          </w:rPr>
          <w:t>Introductory Algebra</w:t>
        </w:r>
      </w:sdtContent>
    </w:sdt>
    <w:r w:rsidRPr="00C868AD">
      <w:rPr>
        <w:u w:val="single"/>
      </w:rPr>
      <w:tab/>
    </w:r>
    <w:sdt>
      <w:sdtPr>
        <w:rPr>
          <w:u w:val="single"/>
        </w:rPr>
        <w:alias w:val="Status"/>
        <w:tag w:val=""/>
        <w:id w:val="68780794"/>
        <w:placeholder>
          <w:docPart w:val="E622734B53C541D5AE2CC743E84F3575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r>
          <w:rPr>
            <w:u w:val="single"/>
          </w:rPr>
          <w:t>2017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2"/>
  </w:num>
  <w:num w:numId="5">
    <w:abstractNumId w:val="10"/>
  </w:num>
  <w:num w:numId="6">
    <w:abstractNumId w:val="0"/>
  </w:num>
  <w:num w:numId="7">
    <w:abstractNumId w:val="11"/>
  </w:num>
  <w:num w:numId="8">
    <w:abstractNumId w:val="13"/>
  </w:num>
  <w:num w:numId="9">
    <w:abstractNumId w:val="3"/>
  </w:num>
  <w:num w:numId="10">
    <w:abstractNumId w:val="5"/>
  </w:num>
  <w:num w:numId="11">
    <w:abstractNumId w:val="7"/>
  </w:num>
  <w:num w:numId="12">
    <w:abstractNumId w:val="12"/>
  </w:num>
  <w:num w:numId="13">
    <w:abstractNumId w:val="4"/>
  </w:num>
  <w:num w:numId="14">
    <w:abstractNumId w:val="1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0BC3"/>
    <w:rsid w:val="00001E8B"/>
    <w:rsid w:val="0000235C"/>
    <w:rsid w:val="00013C23"/>
    <w:rsid w:val="000176AA"/>
    <w:rsid w:val="000266E5"/>
    <w:rsid w:val="00060108"/>
    <w:rsid w:val="00097813"/>
    <w:rsid w:val="000A3DF6"/>
    <w:rsid w:val="000C4CAD"/>
    <w:rsid w:val="000F29C0"/>
    <w:rsid w:val="001046F2"/>
    <w:rsid w:val="00110126"/>
    <w:rsid w:val="00134CAC"/>
    <w:rsid w:val="0018287C"/>
    <w:rsid w:val="00191744"/>
    <w:rsid w:val="00197427"/>
    <w:rsid w:val="001D1C88"/>
    <w:rsid w:val="001D25CA"/>
    <w:rsid w:val="001D51F7"/>
    <w:rsid w:val="00216994"/>
    <w:rsid w:val="00246314"/>
    <w:rsid w:val="002A3CD8"/>
    <w:rsid w:val="002C1643"/>
    <w:rsid w:val="002C1F1F"/>
    <w:rsid w:val="002F71E5"/>
    <w:rsid w:val="00325745"/>
    <w:rsid w:val="003570FE"/>
    <w:rsid w:val="00374BC9"/>
    <w:rsid w:val="00396770"/>
    <w:rsid w:val="003B2ADB"/>
    <w:rsid w:val="003D41FF"/>
    <w:rsid w:val="00407F78"/>
    <w:rsid w:val="00413DF5"/>
    <w:rsid w:val="00460B7C"/>
    <w:rsid w:val="00474558"/>
    <w:rsid w:val="00477C52"/>
    <w:rsid w:val="004A070A"/>
    <w:rsid w:val="004A64CB"/>
    <w:rsid w:val="004E1D1E"/>
    <w:rsid w:val="004E4B85"/>
    <w:rsid w:val="0051583B"/>
    <w:rsid w:val="00522775"/>
    <w:rsid w:val="005277D4"/>
    <w:rsid w:val="005503D3"/>
    <w:rsid w:val="00553519"/>
    <w:rsid w:val="005615AC"/>
    <w:rsid w:val="00591FD0"/>
    <w:rsid w:val="0059511A"/>
    <w:rsid w:val="005B261E"/>
    <w:rsid w:val="005C0019"/>
    <w:rsid w:val="005C44C0"/>
    <w:rsid w:val="005E3EB0"/>
    <w:rsid w:val="005F70B5"/>
    <w:rsid w:val="00602133"/>
    <w:rsid w:val="00610BC3"/>
    <w:rsid w:val="00624B16"/>
    <w:rsid w:val="006268E5"/>
    <w:rsid w:val="00641EA7"/>
    <w:rsid w:val="006477A6"/>
    <w:rsid w:val="0065103A"/>
    <w:rsid w:val="00660D3B"/>
    <w:rsid w:val="00667642"/>
    <w:rsid w:val="006718CF"/>
    <w:rsid w:val="006829ED"/>
    <w:rsid w:val="006833C2"/>
    <w:rsid w:val="006A1410"/>
    <w:rsid w:val="006B3C44"/>
    <w:rsid w:val="006E6394"/>
    <w:rsid w:val="006F3D36"/>
    <w:rsid w:val="00730DEA"/>
    <w:rsid w:val="007319A0"/>
    <w:rsid w:val="007403DD"/>
    <w:rsid w:val="00781C60"/>
    <w:rsid w:val="00794A21"/>
    <w:rsid w:val="007A7013"/>
    <w:rsid w:val="007B331D"/>
    <w:rsid w:val="007B3348"/>
    <w:rsid w:val="007C2664"/>
    <w:rsid w:val="007D39B1"/>
    <w:rsid w:val="00845ACB"/>
    <w:rsid w:val="00853748"/>
    <w:rsid w:val="00860520"/>
    <w:rsid w:val="0087037F"/>
    <w:rsid w:val="00885304"/>
    <w:rsid w:val="00890C5C"/>
    <w:rsid w:val="008959EE"/>
    <w:rsid w:val="008A20B4"/>
    <w:rsid w:val="008B7480"/>
    <w:rsid w:val="008C68D7"/>
    <w:rsid w:val="008F3E43"/>
    <w:rsid w:val="008F7C86"/>
    <w:rsid w:val="00955159"/>
    <w:rsid w:val="009A5487"/>
    <w:rsid w:val="009A59E3"/>
    <w:rsid w:val="009B74F3"/>
    <w:rsid w:val="009C1793"/>
    <w:rsid w:val="009D24C3"/>
    <w:rsid w:val="009D5D26"/>
    <w:rsid w:val="009E0C2C"/>
    <w:rsid w:val="00A133A2"/>
    <w:rsid w:val="00A158D7"/>
    <w:rsid w:val="00A23965"/>
    <w:rsid w:val="00A252B0"/>
    <w:rsid w:val="00A81533"/>
    <w:rsid w:val="00A824D7"/>
    <w:rsid w:val="00AB0C62"/>
    <w:rsid w:val="00AB7E16"/>
    <w:rsid w:val="00B0317F"/>
    <w:rsid w:val="00B26BD8"/>
    <w:rsid w:val="00B850EA"/>
    <w:rsid w:val="00B9780A"/>
    <w:rsid w:val="00BC0959"/>
    <w:rsid w:val="00BD788D"/>
    <w:rsid w:val="00BE233F"/>
    <w:rsid w:val="00BF6FD8"/>
    <w:rsid w:val="00C17E11"/>
    <w:rsid w:val="00C204E3"/>
    <w:rsid w:val="00C2136E"/>
    <w:rsid w:val="00C342C2"/>
    <w:rsid w:val="00C56E1E"/>
    <w:rsid w:val="00C71E16"/>
    <w:rsid w:val="00C868AD"/>
    <w:rsid w:val="00CA11C9"/>
    <w:rsid w:val="00CA296A"/>
    <w:rsid w:val="00CD209A"/>
    <w:rsid w:val="00D03A78"/>
    <w:rsid w:val="00D25926"/>
    <w:rsid w:val="00D33041"/>
    <w:rsid w:val="00D667E2"/>
    <w:rsid w:val="00D752EC"/>
    <w:rsid w:val="00D95422"/>
    <w:rsid w:val="00DB0E30"/>
    <w:rsid w:val="00DD06F8"/>
    <w:rsid w:val="00DD6890"/>
    <w:rsid w:val="00DE1B59"/>
    <w:rsid w:val="00E33C3D"/>
    <w:rsid w:val="00E371AE"/>
    <w:rsid w:val="00E73210"/>
    <w:rsid w:val="00E761C7"/>
    <w:rsid w:val="00E77818"/>
    <w:rsid w:val="00E97D94"/>
    <w:rsid w:val="00EA0EAF"/>
    <w:rsid w:val="00EA29ED"/>
    <w:rsid w:val="00EA3B00"/>
    <w:rsid w:val="00EB1449"/>
    <w:rsid w:val="00EB3839"/>
    <w:rsid w:val="00EF32ED"/>
    <w:rsid w:val="00F35507"/>
    <w:rsid w:val="00F76189"/>
    <w:rsid w:val="00F76BBF"/>
    <w:rsid w:val="00FC0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2BC90F"/>
  <w15:docId w15:val="{FBADEBD4-8356-4577-A9D6-7B4572A44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6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522775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522775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D6890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93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99" Type="http://schemas.openxmlformats.org/officeDocument/2006/relationships/image" Target="media/image143.png"/><Relationship Id="rId303" Type="http://schemas.openxmlformats.org/officeDocument/2006/relationships/image" Target="media/image145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63" Type="http://schemas.openxmlformats.org/officeDocument/2006/relationships/oleObject" Target="embeddings/oleObject28.bin"/><Relationship Id="rId84" Type="http://schemas.openxmlformats.org/officeDocument/2006/relationships/image" Target="media/image39.png"/><Relationship Id="rId138" Type="http://schemas.openxmlformats.org/officeDocument/2006/relationships/oleObject" Target="embeddings/oleObject65.bin"/><Relationship Id="rId159" Type="http://schemas.openxmlformats.org/officeDocument/2006/relationships/image" Target="media/image74.png"/><Relationship Id="rId324" Type="http://schemas.openxmlformats.org/officeDocument/2006/relationships/oleObject" Target="embeddings/oleObject160.bin"/><Relationship Id="rId345" Type="http://schemas.openxmlformats.org/officeDocument/2006/relationships/image" Target="media/image165.png"/><Relationship Id="rId170" Type="http://schemas.openxmlformats.org/officeDocument/2006/relationships/oleObject" Target="embeddings/oleObject81.bin"/><Relationship Id="rId191" Type="http://schemas.openxmlformats.org/officeDocument/2006/relationships/image" Target="media/image90.png"/><Relationship Id="rId205" Type="http://schemas.openxmlformats.org/officeDocument/2006/relationships/image" Target="media/image97.png"/><Relationship Id="rId226" Type="http://schemas.openxmlformats.org/officeDocument/2006/relationships/oleObject" Target="embeddings/oleObject109.bin"/><Relationship Id="rId247" Type="http://schemas.openxmlformats.org/officeDocument/2006/relationships/oleObject" Target="embeddings/oleObject120.bin"/><Relationship Id="rId107" Type="http://schemas.openxmlformats.org/officeDocument/2006/relationships/oleObject" Target="embeddings/oleObject50.bin"/><Relationship Id="rId268" Type="http://schemas.openxmlformats.org/officeDocument/2006/relationships/image" Target="media/image128.png"/><Relationship Id="rId289" Type="http://schemas.openxmlformats.org/officeDocument/2006/relationships/image" Target="media/image138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53" Type="http://schemas.openxmlformats.org/officeDocument/2006/relationships/oleObject" Target="embeddings/oleObject23.bin"/><Relationship Id="rId74" Type="http://schemas.openxmlformats.org/officeDocument/2006/relationships/image" Target="media/image34.png"/><Relationship Id="rId128" Type="http://schemas.openxmlformats.org/officeDocument/2006/relationships/oleObject" Target="embeddings/oleObject61.bin"/><Relationship Id="rId149" Type="http://schemas.openxmlformats.org/officeDocument/2006/relationships/image" Target="media/image69.png"/><Relationship Id="rId314" Type="http://schemas.openxmlformats.org/officeDocument/2006/relationships/oleObject" Target="embeddings/oleObject154.bin"/><Relationship Id="rId335" Type="http://schemas.openxmlformats.org/officeDocument/2006/relationships/image" Target="media/image160.png"/><Relationship Id="rId356" Type="http://schemas.openxmlformats.org/officeDocument/2006/relationships/oleObject" Target="embeddings/oleObject176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44.bin"/><Relationship Id="rId160" Type="http://schemas.openxmlformats.org/officeDocument/2006/relationships/oleObject" Target="embeddings/oleObject76.bin"/><Relationship Id="rId181" Type="http://schemas.openxmlformats.org/officeDocument/2006/relationships/image" Target="media/image85.png"/><Relationship Id="rId216" Type="http://schemas.openxmlformats.org/officeDocument/2006/relationships/oleObject" Target="embeddings/oleObject104.bin"/><Relationship Id="rId237" Type="http://schemas.openxmlformats.org/officeDocument/2006/relationships/oleObject" Target="embeddings/oleObject115.bin"/><Relationship Id="rId258" Type="http://schemas.openxmlformats.org/officeDocument/2006/relationships/image" Target="media/image123.png"/><Relationship Id="rId279" Type="http://schemas.openxmlformats.org/officeDocument/2006/relationships/oleObject" Target="embeddings/oleObject136.bin"/><Relationship Id="rId22" Type="http://schemas.openxmlformats.org/officeDocument/2006/relationships/image" Target="media/image8.png"/><Relationship Id="rId43" Type="http://schemas.openxmlformats.org/officeDocument/2006/relationships/oleObject" Target="embeddings/oleObject18.bin"/><Relationship Id="rId64" Type="http://schemas.openxmlformats.org/officeDocument/2006/relationships/image" Target="media/image29.png"/><Relationship Id="rId118" Type="http://schemas.openxmlformats.org/officeDocument/2006/relationships/oleObject" Target="embeddings/oleObject56.bin"/><Relationship Id="rId139" Type="http://schemas.openxmlformats.org/officeDocument/2006/relationships/image" Target="media/image64.png"/><Relationship Id="rId290" Type="http://schemas.openxmlformats.org/officeDocument/2006/relationships/oleObject" Target="embeddings/oleObject142.bin"/><Relationship Id="rId304" Type="http://schemas.openxmlformats.org/officeDocument/2006/relationships/oleObject" Target="embeddings/oleObject149.bin"/><Relationship Id="rId325" Type="http://schemas.openxmlformats.org/officeDocument/2006/relationships/image" Target="media/image155.png"/><Relationship Id="rId346" Type="http://schemas.openxmlformats.org/officeDocument/2006/relationships/oleObject" Target="embeddings/oleObject171.bin"/><Relationship Id="rId85" Type="http://schemas.openxmlformats.org/officeDocument/2006/relationships/oleObject" Target="embeddings/oleObject39.bin"/><Relationship Id="rId150" Type="http://schemas.openxmlformats.org/officeDocument/2006/relationships/oleObject" Target="embeddings/oleObject71.bin"/><Relationship Id="rId171" Type="http://schemas.openxmlformats.org/officeDocument/2006/relationships/image" Target="media/image80.png"/><Relationship Id="rId192" Type="http://schemas.openxmlformats.org/officeDocument/2006/relationships/oleObject" Target="embeddings/oleObject92.bin"/><Relationship Id="rId206" Type="http://schemas.openxmlformats.org/officeDocument/2006/relationships/oleObject" Target="embeddings/oleObject99.bin"/><Relationship Id="rId227" Type="http://schemas.openxmlformats.org/officeDocument/2006/relationships/image" Target="media/image108.png"/><Relationship Id="rId248" Type="http://schemas.openxmlformats.org/officeDocument/2006/relationships/image" Target="media/image118.png"/><Relationship Id="rId269" Type="http://schemas.openxmlformats.org/officeDocument/2006/relationships/oleObject" Target="embeddings/oleObject131.bin"/><Relationship Id="rId12" Type="http://schemas.openxmlformats.org/officeDocument/2006/relationships/image" Target="media/image3.png"/><Relationship Id="rId33" Type="http://schemas.openxmlformats.org/officeDocument/2006/relationships/oleObject" Target="embeddings/oleObject13.bin"/><Relationship Id="rId108" Type="http://schemas.openxmlformats.org/officeDocument/2006/relationships/image" Target="media/image51.png"/><Relationship Id="rId129" Type="http://schemas.openxmlformats.org/officeDocument/2006/relationships/oleObject" Target="embeddings/oleObject62.bin"/><Relationship Id="rId280" Type="http://schemas.openxmlformats.org/officeDocument/2006/relationships/image" Target="media/image134.png"/><Relationship Id="rId315" Type="http://schemas.openxmlformats.org/officeDocument/2006/relationships/image" Target="media/image151.png"/><Relationship Id="rId336" Type="http://schemas.openxmlformats.org/officeDocument/2006/relationships/oleObject" Target="embeddings/oleObject166.bin"/><Relationship Id="rId357" Type="http://schemas.openxmlformats.org/officeDocument/2006/relationships/image" Target="media/image171.png"/><Relationship Id="rId54" Type="http://schemas.openxmlformats.org/officeDocument/2006/relationships/image" Target="media/image24.png"/><Relationship Id="rId75" Type="http://schemas.openxmlformats.org/officeDocument/2006/relationships/oleObject" Target="embeddings/oleObject34.bin"/><Relationship Id="rId96" Type="http://schemas.openxmlformats.org/officeDocument/2006/relationships/image" Target="media/image45.png"/><Relationship Id="rId140" Type="http://schemas.openxmlformats.org/officeDocument/2006/relationships/oleObject" Target="embeddings/oleObject66.bin"/><Relationship Id="rId161" Type="http://schemas.openxmlformats.org/officeDocument/2006/relationships/image" Target="media/image75.png"/><Relationship Id="rId182" Type="http://schemas.openxmlformats.org/officeDocument/2006/relationships/oleObject" Target="embeddings/oleObject87.bin"/><Relationship Id="rId217" Type="http://schemas.openxmlformats.org/officeDocument/2006/relationships/image" Target="media/image103.png"/><Relationship Id="rId6" Type="http://schemas.openxmlformats.org/officeDocument/2006/relationships/footnotes" Target="footnotes.xml"/><Relationship Id="rId238" Type="http://schemas.openxmlformats.org/officeDocument/2006/relationships/image" Target="media/image113.png"/><Relationship Id="rId259" Type="http://schemas.openxmlformats.org/officeDocument/2006/relationships/oleObject" Target="embeddings/oleObject126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6.png"/><Relationship Id="rId270" Type="http://schemas.openxmlformats.org/officeDocument/2006/relationships/image" Target="media/image129.png"/><Relationship Id="rId291" Type="http://schemas.openxmlformats.org/officeDocument/2006/relationships/image" Target="media/image139.png"/><Relationship Id="rId305" Type="http://schemas.openxmlformats.org/officeDocument/2006/relationships/image" Target="media/image146.png"/><Relationship Id="rId326" Type="http://schemas.openxmlformats.org/officeDocument/2006/relationships/oleObject" Target="embeddings/oleObject161.bin"/><Relationship Id="rId347" Type="http://schemas.openxmlformats.org/officeDocument/2006/relationships/image" Target="media/image166.png"/><Relationship Id="rId44" Type="http://schemas.openxmlformats.org/officeDocument/2006/relationships/image" Target="media/image19.png"/><Relationship Id="rId65" Type="http://schemas.openxmlformats.org/officeDocument/2006/relationships/oleObject" Target="embeddings/oleObject29.bin"/><Relationship Id="rId86" Type="http://schemas.openxmlformats.org/officeDocument/2006/relationships/image" Target="media/image40.png"/><Relationship Id="rId130" Type="http://schemas.openxmlformats.org/officeDocument/2006/relationships/header" Target="header1.xml"/><Relationship Id="rId151" Type="http://schemas.openxmlformats.org/officeDocument/2006/relationships/image" Target="media/image70.png"/><Relationship Id="rId172" Type="http://schemas.openxmlformats.org/officeDocument/2006/relationships/oleObject" Target="embeddings/oleObject82.bin"/><Relationship Id="rId193" Type="http://schemas.openxmlformats.org/officeDocument/2006/relationships/image" Target="media/image91.png"/><Relationship Id="rId207" Type="http://schemas.openxmlformats.org/officeDocument/2006/relationships/image" Target="media/image98.png"/><Relationship Id="rId228" Type="http://schemas.openxmlformats.org/officeDocument/2006/relationships/oleObject" Target="embeddings/oleObject110.bin"/><Relationship Id="rId249" Type="http://schemas.openxmlformats.org/officeDocument/2006/relationships/oleObject" Target="embeddings/oleObject121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260" Type="http://schemas.openxmlformats.org/officeDocument/2006/relationships/image" Target="media/image124.png"/><Relationship Id="rId281" Type="http://schemas.openxmlformats.org/officeDocument/2006/relationships/oleObject" Target="embeddings/oleObject137.bin"/><Relationship Id="rId316" Type="http://schemas.openxmlformats.org/officeDocument/2006/relationships/oleObject" Target="embeddings/oleObject155.bin"/><Relationship Id="rId337" Type="http://schemas.openxmlformats.org/officeDocument/2006/relationships/image" Target="media/image161.png"/><Relationship Id="rId34" Type="http://schemas.openxmlformats.org/officeDocument/2006/relationships/image" Target="media/image14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5.png"/><Relationship Id="rId97" Type="http://schemas.openxmlformats.org/officeDocument/2006/relationships/oleObject" Target="embeddings/oleObject45.bin"/><Relationship Id="rId120" Type="http://schemas.openxmlformats.org/officeDocument/2006/relationships/oleObject" Target="embeddings/oleObject57.bin"/><Relationship Id="rId141" Type="http://schemas.openxmlformats.org/officeDocument/2006/relationships/image" Target="media/image65.png"/><Relationship Id="rId358" Type="http://schemas.openxmlformats.org/officeDocument/2006/relationships/oleObject" Target="embeddings/oleObject177.bin"/><Relationship Id="rId7" Type="http://schemas.openxmlformats.org/officeDocument/2006/relationships/endnotes" Target="endnotes.xml"/><Relationship Id="rId162" Type="http://schemas.openxmlformats.org/officeDocument/2006/relationships/oleObject" Target="embeddings/oleObject77.bin"/><Relationship Id="rId183" Type="http://schemas.openxmlformats.org/officeDocument/2006/relationships/image" Target="media/image86.png"/><Relationship Id="rId218" Type="http://schemas.openxmlformats.org/officeDocument/2006/relationships/oleObject" Target="embeddings/oleObject105.bin"/><Relationship Id="rId239" Type="http://schemas.openxmlformats.org/officeDocument/2006/relationships/oleObject" Target="embeddings/oleObject116.bin"/><Relationship Id="rId250" Type="http://schemas.openxmlformats.org/officeDocument/2006/relationships/image" Target="media/image119.png"/><Relationship Id="rId271" Type="http://schemas.openxmlformats.org/officeDocument/2006/relationships/oleObject" Target="embeddings/oleObject132.bin"/><Relationship Id="rId292" Type="http://schemas.openxmlformats.org/officeDocument/2006/relationships/oleObject" Target="embeddings/oleObject143.bin"/><Relationship Id="rId306" Type="http://schemas.openxmlformats.org/officeDocument/2006/relationships/oleObject" Target="embeddings/oleObject150.bin"/><Relationship Id="rId24" Type="http://schemas.openxmlformats.org/officeDocument/2006/relationships/image" Target="media/image9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0.png"/><Relationship Id="rId87" Type="http://schemas.openxmlformats.org/officeDocument/2006/relationships/oleObject" Target="embeddings/oleObject40.bin"/><Relationship Id="rId110" Type="http://schemas.openxmlformats.org/officeDocument/2006/relationships/image" Target="media/image52.png"/><Relationship Id="rId131" Type="http://schemas.openxmlformats.org/officeDocument/2006/relationships/footer" Target="footer1.xml"/><Relationship Id="rId327" Type="http://schemas.openxmlformats.org/officeDocument/2006/relationships/image" Target="media/image156.png"/><Relationship Id="rId348" Type="http://schemas.openxmlformats.org/officeDocument/2006/relationships/oleObject" Target="embeddings/oleObject172.bin"/><Relationship Id="rId152" Type="http://schemas.openxmlformats.org/officeDocument/2006/relationships/oleObject" Target="embeddings/oleObject72.bin"/><Relationship Id="rId173" Type="http://schemas.openxmlformats.org/officeDocument/2006/relationships/image" Target="media/image81.png"/><Relationship Id="rId194" Type="http://schemas.openxmlformats.org/officeDocument/2006/relationships/oleObject" Target="embeddings/oleObject93.bin"/><Relationship Id="rId208" Type="http://schemas.openxmlformats.org/officeDocument/2006/relationships/oleObject" Target="embeddings/oleObject100.bin"/><Relationship Id="rId229" Type="http://schemas.openxmlformats.org/officeDocument/2006/relationships/image" Target="media/image109.png"/><Relationship Id="rId240" Type="http://schemas.openxmlformats.org/officeDocument/2006/relationships/image" Target="media/image114.png"/><Relationship Id="rId261" Type="http://schemas.openxmlformats.org/officeDocument/2006/relationships/oleObject" Target="embeddings/oleObject127.bin"/><Relationship Id="rId14" Type="http://schemas.openxmlformats.org/officeDocument/2006/relationships/image" Target="media/image4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5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7.png"/><Relationship Id="rId282" Type="http://schemas.openxmlformats.org/officeDocument/2006/relationships/image" Target="media/image135.png"/><Relationship Id="rId317" Type="http://schemas.openxmlformats.org/officeDocument/2006/relationships/image" Target="media/image152.png"/><Relationship Id="rId338" Type="http://schemas.openxmlformats.org/officeDocument/2006/relationships/oleObject" Target="embeddings/oleObject167.bin"/><Relationship Id="rId359" Type="http://schemas.openxmlformats.org/officeDocument/2006/relationships/image" Target="media/image172.png"/><Relationship Id="rId8" Type="http://schemas.openxmlformats.org/officeDocument/2006/relationships/image" Target="media/image1.png"/><Relationship Id="rId98" Type="http://schemas.openxmlformats.org/officeDocument/2006/relationships/image" Target="media/image46.png"/><Relationship Id="rId121" Type="http://schemas.openxmlformats.org/officeDocument/2006/relationships/image" Target="media/image57.png"/><Relationship Id="rId142" Type="http://schemas.openxmlformats.org/officeDocument/2006/relationships/oleObject" Target="embeddings/oleObject67.bin"/><Relationship Id="rId163" Type="http://schemas.openxmlformats.org/officeDocument/2006/relationships/image" Target="media/image76.png"/><Relationship Id="rId184" Type="http://schemas.openxmlformats.org/officeDocument/2006/relationships/oleObject" Target="embeddings/oleObject88.bin"/><Relationship Id="rId219" Type="http://schemas.openxmlformats.org/officeDocument/2006/relationships/image" Target="media/image104.png"/><Relationship Id="rId230" Type="http://schemas.openxmlformats.org/officeDocument/2006/relationships/oleObject" Target="embeddings/oleObject111.bin"/><Relationship Id="rId251" Type="http://schemas.openxmlformats.org/officeDocument/2006/relationships/oleObject" Target="embeddings/oleObject122.bin"/><Relationship Id="rId25" Type="http://schemas.openxmlformats.org/officeDocument/2006/relationships/oleObject" Target="embeddings/oleObject9.bin"/><Relationship Id="rId46" Type="http://schemas.openxmlformats.org/officeDocument/2006/relationships/image" Target="media/image20.png"/><Relationship Id="rId67" Type="http://schemas.openxmlformats.org/officeDocument/2006/relationships/oleObject" Target="embeddings/oleObject30.bin"/><Relationship Id="rId272" Type="http://schemas.openxmlformats.org/officeDocument/2006/relationships/image" Target="media/image130.png"/><Relationship Id="rId293" Type="http://schemas.openxmlformats.org/officeDocument/2006/relationships/image" Target="media/image140.png"/><Relationship Id="rId307" Type="http://schemas.openxmlformats.org/officeDocument/2006/relationships/image" Target="media/image147.png"/><Relationship Id="rId328" Type="http://schemas.openxmlformats.org/officeDocument/2006/relationships/oleObject" Target="embeddings/oleObject162.bin"/><Relationship Id="rId349" Type="http://schemas.openxmlformats.org/officeDocument/2006/relationships/image" Target="media/image167.png"/><Relationship Id="rId88" Type="http://schemas.openxmlformats.org/officeDocument/2006/relationships/image" Target="media/image41.png"/><Relationship Id="rId111" Type="http://schemas.openxmlformats.org/officeDocument/2006/relationships/oleObject" Target="embeddings/oleObject52.bin"/><Relationship Id="rId132" Type="http://schemas.openxmlformats.org/officeDocument/2006/relationships/footer" Target="footer2.xml"/><Relationship Id="rId153" Type="http://schemas.openxmlformats.org/officeDocument/2006/relationships/image" Target="media/image71.png"/><Relationship Id="rId174" Type="http://schemas.openxmlformats.org/officeDocument/2006/relationships/oleObject" Target="embeddings/oleObject83.bin"/><Relationship Id="rId195" Type="http://schemas.openxmlformats.org/officeDocument/2006/relationships/image" Target="media/image92.png"/><Relationship Id="rId209" Type="http://schemas.openxmlformats.org/officeDocument/2006/relationships/image" Target="media/image99.png"/><Relationship Id="rId360" Type="http://schemas.openxmlformats.org/officeDocument/2006/relationships/oleObject" Target="embeddings/oleObject178.bin"/><Relationship Id="rId220" Type="http://schemas.openxmlformats.org/officeDocument/2006/relationships/oleObject" Target="embeddings/oleObject106.bin"/><Relationship Id="rId241" Type="http://schemas.openxmlformats.org/officeDocument/2006/relationships/oleObject" Target="embeddings/oleObject117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png"/><Relationship Id="rId57" Type="http://schemas.openxmlformats.org/officeDocument/2006/relationships/oleObject" Target="embeddings/oleObject25.bin"/><Relationship Id="rId106" Type="http://schemas.openxmlformats.org/officeDocument/2006/relationships/image" Target="media/image50.png"/><Relationship Id="rId127" Type="http://schemas.openxmlformats.org/officeDocument/2006/relationships/image" Target="media/image60.png"/><Relationship Id="rId262" Type="http://schemas.openxmlformats.org/officeDocument/2006/relationships/image" Target="media/image125.png"/><Relationship Id="rId283" Type="http://schemas.openxmlformats.org/officeDocument/2006/relationships/oleObject" Target="embeddings/oleObject138.bin"/><Relationship Id="rId313" Type="http://schemas.openxmlformats.org/officeDocument/2006/relationships/image" Target="media/image150.png"/><Relationship Id="rId318" Type="http://schemas.openxmlformats.org/officeDocument/2006/relationships/oleObject" Target="embeddings/oleObject156.bin"/><Relationship Id="rId339" Type="http://schemas.openxmlformats.org/officeDocument/2006/relationships/image" Target="media/image162.png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52" Type="http://schemas.openxmlformats.org/officeDocument/2006/relationships/image" Target="media/image23.png"/><Relationship Id="rId73" Type="http://schemas.openxmlformats.org/officeDocument/2006/relationships/oleObject" Target="embeddings/oleObject33.bin"/><Relationship Id="rId78" Type="http://schemas.openxmlformats.org/officeDocument/2006/relationships/image" Target="media/image36.png"/><Relationship Id="rId94" Type="http://schemas.openxmlformats.org/officeDocument/2006/relationships/image" Target="media/image44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oleObject" Target="embeddings/oleObject58.bin"/><Relationship Id="rId143" Type="http://schemas.openxmlformats.org/officeDocument/2006/relationships/image" Target="media/image66.png"/><Relationship Id="rId148" Type="http://schemas.openxmlformats.org/officeDocument/2006/relationships/oleObject" Target="embeddings/oleObject70.bin"/><Relationship Id="rId164" Type="http://schemas.openxmlformats.org/officeDocument/2006/relationships/oleObject" Target="embeddings/oleObject78.bin"/><Relationship Id="rId169" Type="http://schemas.openxmlformats.org/officeDocument/2006/relationships/image" Target="media/image79.png"/><Relationship Id="rId185" Type="http://schemas.openxmlformats.org/officeDocument/2006/relationships/image" Target="media/image87.png"/><Relationship Id="rId334" Type="http://schemas.openxmlformats.org/officeDocument/2006/relationships/oleObject" Target="embeddings/oleObject165.bin"/><Relationship Id="rId350" Type="http://schemas.openxmlformats.org/officeDocument/2006/relationships/oleObject" Target="embeddings/oleObject173.bin"/><Relationship Id="rId35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86.bin"/><Relationship Id="rId210" Type="http://schemas.openxmlformats.org/officeDocument/2006/relationships/oleObject" Target="embeddings/oleObject101.bin"/><Relationship Id="rId215" Type="http://schemas.openxmlformats.org/officeDocument/2006/relationships/image" Target="media/image102.png"/><Relationship Id="rId236" Type="http://schemas.openxmlformats.org/officeDocument/2006/relationships/image" Target="media/image112.png"/><Relationship Id="rId257" Type="http://schemas.openxmlformats.org/officeDocument/2006/relationships/oleObject" Target="embeddings/oleObject125.bin"/><Relationship Id="rId278" Type="http://schemas.openxmlformats.org/officeDocument/2006/relationships/image" Target="media/image133.png"/><Relationship Id="rId26" Type="http://schemas.openxmlformats.org/officeDocument/2006/relationships/image" Target="media/image10.png"/><Relationship Id="rId231" Type="http://schemas.openxmlformats.org/officeDocument/2006/relationships/oleObject" Target="embeddings/oleObject112.bin"/><Relationship Id="rId252" Type="http://schemas.openxmlformats.org/officeDocument/2006/relationships/image" Target="media/image120.png"/><Relationship Id="rId273" Type="http://schemas.openxmlformats.org/officeDocument/2006/relationships/oleObject" Target="embeddings/oleObject133.bin"/><Relationship Id="rId294" Type="http://schemas.openxmlformats.org/officeDocument/2006/relationships/oleObject" Target="embeddings/oleObject144.bin"/><Relationship Id="rId308" Type="http://schemas.openxmlformats.org/officeDocument/2006/relationships/oleObject" Target="embeddings/oleObject151.bin"/><Relationship Id="rId329" Type="http://schemas.openxmlformats.org/officeDocument/2006/relationships/image" Target="media/image157.png"/><Relationship Id="rId47" Type="http://schemas.openxmlformats.org/officeDocument/2006/relationships/oleObject" Target="embeddings/oleObject20.bin"/><Relationship Id="rId68" Type="http://schemas.openxmlformats.org/officeDocument/2006/relationships/image" Target="media/image31.png"/><Relationship Id="rId89" Type="http://schemas.openxmlformats.org/officeDocument/2006/relationships/oleObject" Target="embeddings/oleObject41.bin"/><Relationship Id="rId112" Type="http://schemas.openxmlformats.org/officeDocument/2006/relationships/oleObject" Target="embeddings/oleObject53.bin"/><Relationship Id="rId133" Type="http://schemas.openxmlformats.org/officeDocument/2006/relationships/image" Target="media/image61.png"/><Relationship Id="rId154" Type="http://schemas.openxmlformats.org/officeDocument/2006/relationships/oleObject" Target="embeddings/oleObject73.bin"/><Relationship Id="rId175" Type="http://schemas.openxmlformats.org/officeDocument/2006/relationships/image" Target="media/image82.png"/><Relationship Id="rId340" Type="http://schemas.openxmlformats.org/officeDocument/2006/relationships/oleObject" Target="embeddings/oleObject168.bin"/><Relationship Id="rId361" Type="http://schemas.openxmlformats.org/officeDocument/2006/relationships/image" Target="media/image173.png"/><Relationship Id="rId196" Type="http://schemas.openxmlformats.org/officeDocument/2006/relationships/oleObject" Target="embeddings/oleObject94.bin"/><Relationship Id="rId200" Type="http://schemas.openxmlformats.org/officeDocument/2006/relationships/oleObject" Target="embeddings/oleObject96.bin"/><Relationship Id="rId16" Type="http://schemas.openxmlformats.org/officeDocument/2006/relationships/image" Target="media/image5.png"/><Relationship Id="rId221" Type="http://schemas.openxmlformats.org/officeDocument/2006/relationships/image" Target="media/image105.png"/><Relationship Id="rId242" Type="http://schemas.openxmlformats.org/officeDocument/2006/relationships/image" Target="media/image115.png"/><Relationship Id="rId263" Type="http://schemas.openxmlformats.org/officeDocument/2006/relationships/oleObject" Target="embeddings/oleObject128.bin"/><Relationship Id="rId284" Type="http://schemas.openxmlformats.org/officeDocument/2006/relationships/image" Target="media/image136.png"/><Relationship Id="rId319" Type="http://schemas.openxmlformats.org/officeDocument/2006/relationships/image" Target="media/image153.png"/><Relationship Id="rId37" Type="http://schemas.openxmlformats.org/officeDocument/2006/relationships/oleObject" Target="embeddings/oleObject15.bin"/><Relationship Id="rId58" Type="http://schemas.openxmlformats.org/officeDocument/2006/relationships/image" Target="media/image26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48.png"/><Relationship Id="rId123" Type="http://schemas.openxmlformats.org/officeDocument/2006/relationships/image" Target="media/image58.png"/><Relationship Id="rId144" Type="http://schemas.openxmlformats.org/officeDocument/2006/relationships/oleObject" Target="embeddings/oleObject68.bin"/><Relationship Id="rId330" Type="http://schemas.openxmlformats.org/officeDocument/2006/relationships/oleObject" Target="embeddings/oleObject163.bin"/><Relationship Id="rId90" Type="http://schemas.openxmlformats.org/officeDocument/2006/relationships/image" Target="media/image42.png"/><Relationship Id="rId165" Type="http://schemas.openxmlformats.org/officeDocument/2006/relationships/image" Target="media/image77.png"/><Relationship Id="rId186" Type="http://schemas.openxmlformats.org/officeDocument/2006/relationships/oleObject" Target="embeddings/oleObject89.bin"/><Relationship Id="rId351" Type="http://schemas.openxmlformats.org/officeDocument/2006/relationships/image" Target="media/image168.png"/><Relationship Id="rId211" Type="http://schemas.openxmlformats.org/officeDocument/2006/relationships/image" Target="media/image100.png"/><Relationship Id="rId232" Type="http://schemas.openxmlformats.org/officeDocument/2006/relationships/image" Target="media/image110.png"/><Relationship Id="rId253" Type="http://schemas.openxmlformats.org/officeDocument/2006/relationships/oleObject" Target="embeddings/oleObject123.bin"/><Relationship Id="rId274" Type="http://schemas.openxmlformats.org/officeDocument/2006/relationships/image" Target="media/image131.png"/><Relationship Id="rId295" Type="http://schemas.openxmlformats.org/officeDocument/2006/relationships/image" Target="media/image141.png"/><Relationship Id="rId309" Type="http://schemas.openxmlformats.org/officeDocument/2006/relationships/image" Target="media/image148.png"/><Relationship Id="rId27" Type="http://schemas.openxmlformats.org/officeDocument/2006/relationships/oleObject" Target="embeddings/oleObject10.bin"/><Relationship Id="rId48" Type="http://schemas.openxmlformats.org/officeDocument/2006/relationships/image" Target="media/image21.png"/><Relationship Id="rId69" Type="http://schemas.openxmlformats.org/officeDocument/2006/relationships/oleObject" Target="embeddings/oleObject31.bin"/><Relationship Id="rId113" Type="http://schemas.openxmlformats.org/officeDocument/2006/relationships/image" Target="media/image53.png"/><Relationship Id="rId134" Type="http://schemas.openxmlformats.org/officeDocument/2006/relationships/oleObject" Target="embeddings/oleObject63.bin"/><Relationship Id="rId320" Type="http://schemas.openxmlformats.org/officeDocument/2006/relationships/oleObject" Target="embeddings/oleObject157.bin"/><Relationship Id="rId80" Type="http://schemas.openxmlformats.org/officeDocument/2006/relationships/image" Target="media/image37.png"/><Relationship Id="rId155" Type="http://schemas.openxmlformats.org/officeDocument/2006/relationships/image" Target="media/image72.png"/><Relationship Id="rId176" Type="http://schemas.openxmlformats.org/officeDocument/2006/relationships/oleObject" Target="embeddings/oleObject84.bin"/><Relationship Id="rId197" Type="http://schemas.openxmlformats.org/officeDocument/2006/relationships/image" Target="media/image93.png"/><Relationship Id="rId341" Type="http://schemas.openxmlformats.org/officeDocument/2006/relationships/image" Target="media/image163.png"/><Relationship Id="rId362" Type="http://schemas.openxmlformats.org/officeDocument/2006/relationships/oleObject" Target="embeddings/oleObject179.bin"/><Relationship Id="rId201" Type="http://schemas.openxmlformats.org/officeDocument/2006/relationships/image" Target="media/image95.png"/><Relationship Id="rId222" Type="http://schemas.openxmlformats.org/officeDocument/2006/relationships/oleObject" Target="embeddings/oleObject107.bin"/><Relationship Id="rId243" Type="http://schemas.openxmlformats.org/officeDocument/2006/relationships/oleObject" Target="embeddings/oleObject118.bin"/><Relationship Id="rId264" Type="http://schemas.openxmlformats.org/officeDocument/2006/relationships/image" Target="media/image126.png"/><Relationship Id="rId285" Type="http://schemas.openxmlformats.org/officeDocument/2006/relationships/oleObject" Target="embeddings/oleObject139.bin"/><Relationship Id="rId17" Type="http://schemas.openxmlformats.org/officeDocument/2006/relationships/oleObject" Target="embeddings/oleObject5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24" Type="http://schemas.openxmlformats.org/officeDocument/2006/relationships/oleObject" Target="embeddings/oleObject59.bin"/><Relationship Id="rId310" Type="http://schemas.openxmlformats.org/officeDocument/2006/relationships/oleObject" Target="embeddings/oleObject152.bin"/><Relationship Id="rId70" Type="http://schemas.openxmlformats.org/officeDocument/2006/relationships/image" Target="media/image32.png"/><Relationship Id="rId91" Type="http://schemas.openxmlformats.org/officeDocument/2006/relationships/oleObject" Target="embeddings/oleObject42.bin"/><Relationship Id="rId145" Type="http://schemas.openxmlformats.org/officeDocument/2006/relationships/image" Target="media/image67.png"/><Relationship Id="rId166" Type="http://schemas.openxmlformats.org/officeDocument/2006/relationships/oleObject" Target="embeddings/oleObject79.bin"/><Relationship Id="rId187" Type="http://schemas.openxmlformats.org/officeDocument/2006/relationships/image" Target="media/image88.png"/><Relationship Id="rId331" Type="http://schemas.openxmlformats.org/officeDocument/2006/relationships/image" Target="media/image158.png"/><Relationship Id="rId352" Type="http://schemas.openxmlformats.org/officeDocument/2006/relationships/oleObject" Target="embeddings/oleObject174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2.bin"/><Relationship Id="rId233" Type="http://schemas.openxmlformats.org/officeDocument/2006/relationships/oleObject" Target="embeddings/oleObject113.bin"/><Relationship Id="rId254" Type="http://schemas.openxmlformats.org/officeDocument/2006/relationships/image" Target="media/image121.png"/><Relationship Id="rId28" Type="http://schemas.openxmlformats.org/officeDocument/2006/relationships/image" Target="media/image11.png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4.bin"/><Relationship Id="rId275" Type="http://schemas.openxmlformats.org/officeDocument/2006/relationships/oleObject" Target="embeddings/oleObject134.bin"/><Relationship Id="rId296" Type="http://schemas.openxmlformats.org/officeDocument/2006/relationships/oleObject" Target="embeddings/oleObject145.bin"/><Relationship Id="rId300" Type="http://schemas.openxmlformats.org/officeDocument/2006/relationships/oleObject" Target="embeddings/oleObject147.bin"/><Relationship Id="rId60" Type="http://schemas.openxmlformats.org/officeDocument/2006/relationships/image" Target="media/image27.png"/><Relationship Id="rId81" Type="http://schemas.openxmlformats.org/officeDocument/2006/relationships/oleObject" Target="embeddings/oleObject37.bin"/><Relationship Id="rId135" Type="http://schemas.openxmlformats.org/officeDocument/2006/relationships/image" Target="media/image62.png"/><Relationship Id="rId156" Type="http://schemas.openxmlformats.org/officeDocument/2006/relationships/oleObject" Target="embeddings/oleObject74.bin"/><Relationship Id="rId177" Type="http://schemas.openxmlformats.org/officeDocument/2006/relationships/image" Target="media/image83.png"/><Relationship Id="rId198" Type="http://schemas.openxmlformats.org/officeDocument/2006/relationships/oleObject" Target="embeddings/oleObject95.bin"/><Relationship Id="rId321" Type="http://schemas.openxmlformats.org/officeDocument/2006/relationships/image" Target="media/image154.png"/><Relationship Id="rId342" Type="http://schemas.openxmlformats.org/officeDocument/2006/relationships/oleObject" Target="embeddings/oleObject169.bin"/><Relationship Id="rId363" Type="http://schemas.openxmlformats.org/officeDocument/2006/relationships/fontTable" Target="fontTable.xml"/><Relationship Id="rId202" Type="http://schemas.openxmlformats.org/officeDocument/2006/relationships/oleObject" Target="embeddings/oleObject97.bin"/><Relationship Id="rId223" Type="http://schemas.openxmlformats.org/officeDocument/2006/relationships/image" Target="media/image106.png"/><Relationship Id="rId244" Type="http://schemas.openxmlformats.org/officeDocument/2006/relationships/image" Target="media/image116.png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265" Type="http://schemas.openxmlformats.org/officeDocument/2006/relationships/oleObject" Target="embeddings/oleObject129.bin"/><Relationship Id="rId286" Type="http://schemas.openxmlformats.org/officeDocument/2006/relationships/image" Target="media/image137.png"/><Relationship Id="rId50" Type="http://schemas.openxmlformats.org/officeDocument/2006/relationships/image" Target="media/image22.png"/><Relationship Id="rId104" Type="http://schemas.openxmlformats.org/officeDocument/2006/relationships/image" Target="media/image49.png"/><Relationship Id="rId125" Type="http://schemas.openxmlformats.org/officeDocument/2006/relationships/image" Target="media/image59.png"/><Relationship Id="rId146" Type="http://schemas.openxmlformats.org/officeDocument/2006/relationships/oleObject" Target="embeddings/oleObject69.bin"/><Relationship Id="rId167" Type="http://schemas.openxmlformats.org/officeDocument/2006/relationships/image" Target="media/image78.png"/><Relationship Id="rId188" Type="http://schemas.openxmlformats.org/officeDocument/2006/relationships/oleObject" Target="embeddings/oleObject90.bin"/><Relationship Id="rId311" Type="http://schemas.openxmlformats.org/officeDocument/2006/relationships/image" Target="media/image149.png"/><Relationship Id="rId332" Type="http://schemas.openxmlformats.org/officeDocument/2006/relationships/oleObject" Target="embeddings/oleObject164.bin"/><Relationship Id="rId353" Type="http://schemas.openxmlformats.org/officeDocument/2006/relationships/image" Target="media/image169.png"/><Relationship Id="rId71" Type="http://schemas.openxmlformats.org/officeDocument/2006/relationships/oleObject" Target="embeddings/oleObject32.bin"/><Relationship Id="rId92" Type="http://schemas.openxmlformats.org/officeDocument/2006/relationships/image" Target="media/image43.png"/><Relationship Id="rId213" Type="http://schemas.openxmlformats.org/officeDocument/2006/relationships/image" Target="media/image101.png"/><Relationship Id="rId234" Type="http://schemas.openxmlformats.org/officeDocument/2006/relationships/image" Target="media/image111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4.bin"/><Relationship Id="rId276" Type="http://schemas.openxmlformats.org/officeDocument/2006/relationships/image" Target="media/image132.png"/><Relationship Id="rId297" Type="http://schemas.openxmlformats.org/officeDocument/2006/relationships/image" Target="media/image142.png"/><Relationship Id="rId40" Type="http://schemas.openxmlformats.org/officeDocument/2006/relationships/image" Target="media/image17.png"/><Relationship Id="rId115" Type="http://schemas.openxmlformats.org/officeDocument/2006/relationships/image" Target="media/image54.png"/><Relationship Id="rId136" Type="http://schemas.openxmlformats.org/officeDocument/2006/relationships/oleObject" Target="embeddings/oleObject64.bin"/><Relationship Id="rId157" Type="http://schemas.openxmlformats.org/officeDocument/2006/relationships/image" Target="media/image73.png"/><Relationship Id="rId178" Type="http://schemas.openxmlformats.org/officeDocument/2006/relationships/oleObject" Target="embeddings/oleObject85.bin"/><Relationship Id="rId301" Type="http://schemas.openxmlformats.org/officeDocument/2006/relationships/image" Target="media/image144.png"/><Relationship Id="rId322" Type="http://schemas.openxmlformats.org/officeDocument/2006/relationships/oleObject" Target="embeddings/oleObject158.bin"/><Relationship Id="rId343" Type="http://schemas.openxmlformats.org/officeDocument/2006/relationships/image" Target="media/image164.png"/><Relationship Id="rId364" Type="http://schemas.openxmlformats.org/officeDocument/2006/relationships/glossaryDocument" Target="glossary/document.xml"/><Relationship Id="rId61" Type="http://schemas.openxmlformats.org/officeDocument/2006/relationships/oleObject" Target="embeddings/oleObject27.bin"/><Relationship Id="rId82" Type="http://schemas.openxmlformats.org/officeDocument/2006/relationships/image" Target="media/image38.png"/><Relationship Id="rId199" Type="http://schemas.openxmlformats.org/officeDocument/2006/relationships/image" Target="media/image94.png"/><Relationship Id="rId203" Type="http://schemas.openxmlformats.org/officeDocument/2006/relationships/image" Target="media/image96.png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8.bin"/><Relationship Id="rId245" Type="http://schemas.openxmlformats.org/officeDocument/2006/relationships/oleObject" Target="embeddings/oleObject119.bin"/><Relationship Id="rId266" Type="http://schemas.openxmlformats.org/officeDocument/2006/relationships/image" Target="media/image127.png"/><Relationship Id="rId287" Type="http://schemas.openxmlformats.org/officeDocument/2006/relationships/oleObject" Target="embeddings/oleObject140.bin"/><Relationship Id="rId30" Type="http://schemas.openxmlformats.org/officeDocument/2006/relationships/image" Target="media/image12.png"/><Relationship Id="rId105" Type="http://schemas.openxmlformats.org/officeDocument/2006/relationships/oleObject" Target="embeddings/oleObject49.bin"/><Relationship Id="rId126" Type="http://schemas.openxmlformats.org/officeDocument/2006/relationships/oleObject" Target="embeddings/oleObject60.bin"/><Relationship Id="rId147" Type="http://schemas.openxmlformats.org/officeDocument/2006/relationships/image" Target="media/image68.png"/><Relationship Id="rId168" Type="http://schemas.openxmlformats.org/officeDocument/2006/relationships/oleObject" Target="embeddings/oleObject80.bin"/><Relationship Id="rId312" Type="http://schemas.openxmlformats.org/officeDocument/2006/relationships/oleObject" Target="embeddings/oleObject153.bin"/><Relationship Id="rId333" Type="http://schemas.openxmlformats.org/officeDocument/2006/relationships/image" Target="media/image159.png"/><Relationship Id="rId354" Type="http://schemas.openxmlformats.org/officeDocument/2006/relationships/oleObject" Target="embeddings/oleObject175.bin"/><Relationship Id="rId51" Type="http://schemas.openxmlformats.org/officeDocument/2006/relationships/oleObject" Target="embeddings/oleObject22.bin"/><Relationship Id="rId72" Type="http://schemas.openxmlformats.org/officeDocument/2006/relationships/image" Target="media/image33.png"/><Relationship Id="rId93" Type="http://schemas.openxmlformats.org/officeDocument/2006/relationships/oleObject" Target="embeddings/oleObject43.bin"/><Relationship Id="rId189" Type="http://schemas.openxmlformats.org/officeDocument/2006/relationships/image" Target="media/image89.png"/><Relationship Id="rId3" Type="http://schemas.openxmlformats.org/officeDocument/2006/relationships/styles" Target="styles.xml"/><Relationship Id="rId214" Type="http://schemas.openxmlformats.org/officeDocument/2006/relationships/oleObject" Target="embeddings/oleObject103.bin"/><Relationship Id="rId235" Type="http://schemas.openxmlformats.org/officeDocument/2006/relationships/oleObject" Target="embeddings/oleObject114.bin"/><Relationship Id="rId256" Type="http://schemas.openxmlformats.org/officeDocument/2006/relationships/image" Target="media/image122.png"/><Relationship Id="rId277" Type="http://schemas.openxmlformats.org/officeDocument/2006/relationships/oleObject" Target="embeddings/oleObject135.bin"/><Relationship Id="rId298" Type="http://schemas.openxmlformats.org/officeDocument/2006/relationships/oleObject" Target="embeddings/oleObject146.bin"/><Relationship Id="rId116" Type="http://schemas.openxmlformats.org/officeDocument/2006/relationships/oleObject" Target="embeddings/oleObject55.bin"/><Relationship Id="rId137" Type="http://schemas.openxmlformats.org/officeDocument/2006/relationships/image" Target="media/image63.png"/><Relationship Id="rId158" Type="http://schemas.openxmlformats.org/officeDocument/2006/relationships/oleObject" Target="embeddings/oleObject75.bin"/><Relationship Id="rId302" Type="http://schemas.openxmlformats.org/officeDocument/2006/relationships/oleObject" Target="embeddings/oleObject148.bin"/><Relationship Id="rId323" Type="http://schemas.openxmlformats.org/officeDocument/2006/relationships/oleObject" Target="embeddings/oleObject159.bin"/><Relationship Id="rId344" Type="http://schemas.openxmlformats.org/officeDocument/2006/relationships/oleObject" Target="embeddings/oleObject170.bin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oleObject" Target="embeddings/oleObject38.bin"/><Relationship Id="rId179" Type="http://schemas.openxmlformats.org/officeDocument/2006/relationships/image" Target="media/image84.png"/><Relationship Id="rId365" Type="http://schemas.openxmlformats.org/officeDocument/2006/relationships/theme" Target="theme/theme1.xml"/><Relationship Id="rId190" Type="http://schemas.openxmlformats.org/officeDocument/2006/relationships/oleObject" Target="embeddings/oleObject91.bin"/><Relationship Id="rId204" Type="http://schemas.openxmlformats.org/officeDocument/2006/relationships/oleObject" Target="embeddings/oleObject98.bin"/><Relationship Id="rId225" Type="http://schemas.openxmlformats.org/officeDocument/2006/relationships/image" Target="media/image107.png"/><Relationship Id="rId246" Type="http://schemas.openxmlformats.org/officeDocument/2006/relationships/image" Target="media/image117.png"/><Relationship Id="rId267" Type="http://schemas.openxmlformats.org/officeDocument/2006/relationships/oleObject" Target="embeddings/oleObject130.bin"/><Relationship Id="rId288" Type="http://schemas.openxmlformats.org/officeDocument/2006/relationships/oleObject" Target="embeddings/oleObject141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2%20Draft%20Products%202017%20Active\Mathematics%20Assessment%20Bank%20Zeta%202017\Year%207%208%20Test%20Template%202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01580AFC64249368E8C68C96786CF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2B96E9-09F4-47B5-A7A9-8FE3DD926537}"/>
      </w:docPartPr>
      <w:docPartBody>
        <w:p w:rsidR="005644E9" w:rsidRDefault="00312C3A">
          <w:pPr>
            <w:pStyle w:val="F01580AFC64249368E8C68C96786CF42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8D081FECC52D4EDF91F7C49BA7469B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203B08-A124-4A1E-8505-3454306F607A}"/>
      </w:docPartPr>
      <w:docPartBody>
        <w:p w:rsidR="005644E9" w:rsidRDefault="00312C3A">
          <w:pPr>
            <w:pStyle w:val="8D081FECC52D4EDF91F7C49BA7469B43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7418E5D1805C439CB960F08A1D614D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1232BC-CBA4-4725-8217-5F76ADE07C7C}"/>
      </w:docPartPr>
      <w:docPartBody>
        <w:p w:rsidR="005644E9" w:rsidRDefault="00312C3A">
          <w:pPr>
            <w:pStyle w:val="7418E5D1805C439CB960F08A1D614DEB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6E1E4121AD0B4B5B8F1A8B925E5F9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92C687-97F5-4BDF-BA6D-91C5463062F2}"/>
      </w:docPartPr>
      <w:docPartBody>
        <w:p w:rsidR="005644E9" w:rsidRDefault="00312C3A">
          <w:pPr>
            <w:pStyle w:val="6E1E4121AD0B4B5B8F1A8B925E5F95BF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867E24B6142D4AC3BA6E1D8C9E028D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4AFF72-AF1F-473F-802C-D196261948C8}"/>
      </w:docPartPr>
      <w:docPartBody>
        <w:p w:rsidR="005644E9" w:rsidRDefault="00312C3A">
          <w:pPr>
            <w:pStyle w:val="867E24B6142D4AC3BA6E1D8C9E028D09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3969C30411144DAD851746F3B216A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BCC58B-0502-4612-B2B3-4DC566C54DAF}"/>
      </w:docPartPr>
      <w:docPartBody>
        <w:p w:rsidR="005644E9" w:rsidRDefault="00312C3A">
          <w:pPr>
            <w:pStyle w:val="3969C30411144DAD851746F3B216ACBA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C0B53C0DFDD346C68FA020E28B2DFB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D90D1D-F68F-4AA0-B4B6-3042735A4266}"/>
      </w:docPartPr>
      <w:docPartBody>
        <w:p w:rsidR="005644E9" w:rsidRDefault="00312C3A">
          <w:pPr>
            <w:pStyle w:val="C0B53C0DFDD346C68FA020E28B2DFBF3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0026C9BBA271432E8F0C1C4AF29CB4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FE2B69-2D69-4217-AC69-802F4DE477D0}"/>
      </w:docPartPr>
      <w:docPartBody>
        <w:p w:rsidR="005644E9" w:rsidRDefault="00312C3A">
          <w:pPr>
            <w:pStyle w:val="0026C9BBA271432E8F0C1C4AF29CB49E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E622734B53C541D5AE2CC743E84F3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D40B6E-08EA-470A-B1B3-06C88FB1A128}"/>
      </w:docPartPr>
      <w:docPartBody>
        <w:p w:rsidR="005644E9" w:rsidRDefault="00312C3A">
          <w:pPr>
            <w:pStyle w:val="E622734B53C541D5AE2CC743E84F3575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96E1F9D3EFCE4654AB42B1F5D95C24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3091A6-1A30-4B5B-AC42-36E6243371C9}"/>
      </w:docPartPr>
      <w:docPartBody>
        <w:p w:rsidR="005644E9" w:rsidRDefault="00312C3A">
          <w:pPr>
            <w:pStyle w:val="96E1F9D3EFCE4654AB42B1F5D95C2418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2F77614826D44312874B9F23041DAD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DBECD9-9B93-4252-8CF9-22C00918FAB5}"/>
      </w:docPartPr>
      <w:docPartBody>
        <w:p w:rsidR="005644E9" w:rsidRDefault="00312C3A">
          <w:pPr>
            <w:pStyle w:val="2F77614826D44312874B9F23041DADA0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14862B572CDE420A9D30783CF4856E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4C0968-452D-4E4D-8424-956691ED98B6}"/>
      </w:docPartPr>
      <w:docPartBody>
        <w:p w:rsidR="005644E9" w:rsidRDefault="00312C3A">
          <w:pPr>
            <w:pStyle w:val="14862B572CDE420A9D30783CF4856EDC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6A5696B380AF4608926E30F654A851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00BCDE-C44B-4EA1-BC08-34EC5B109C4F}"/>
      </w:docPartPr>
      <w:docPartBody>
        <w:p w:rsidR="005644E9" w:rsidRDefault="00312C3A">
          <w:pPr>
            <w:pStyle w:val="6A5696B380AF4608926E30F654A8515C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F8FD4C1093FC47849ECAA6C3BCE194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9B3CB4-BF1D-4AC2-87E5-62384E304E9E}"/>
      </w:docPartPr>
      <w:docPartBody>
        <w:p w:rsidR="005644E9" w:rsidRDefault="00312C3A">
          <w:pPr>
            <w:pStyle w:val="F8FD4C1093FC47849ECAA6C3BCE19422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B04F5343C66643A387BA3D81272B22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2E712D-B8CA-41B7-9D26-CA5B5C9ED543}"/>
      </w:docPartPr>
      <w:docPartBody>
        <w:p w:rsidR="005644E9" w:rsidRDefault="00312C3A">
          <w:pPr>
            <w:pStyle w:val="B04F5343C66643A387BA3D81272B225F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F217E01670584493B24255CE6988DC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8786CF-A04B-4523-9542-C5C32A56BDB8}"/>
      </w:docPartPr>
      <w:docPartBody>
        <w:p w:rsidR="005644E9" w:rsidRDefault="00312C3A">
          <w:pPr>
            <w:pStyle w:val="F217E01670584493B24255CE6988DCD5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2868DC9BA21242619C164D45D3ED4C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5BD049-815B-4348-A459-6C09A93D132B}"/>
      </w:docPartPr>
      <w:docPartBody>
        <w:p w:rsidR="005644E9" w:rsidRDefault="00312C3A">
          <w:pPr>
            <w:pStyle w:val="2868DC9BA21242619C164D45D3ED4C4E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2C3A"/>
    <w:rsid w:val="00312C3A"/>
    <w:rsid w:val="00564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F01580AFC64249368E8C68C96786CF42">
    <w:name w:val="F01580AFC64249368E8C68C96786CF42"/>
  </w:style>
  <w:style w:type="paragraph" w:customStyle="1" w:styleId="8D081FECC52D4EDF91F7C49BA7469B43">
    <w:name w:val="8D081FECC52D4EDF91F7C49BA7469B43"/>
  </w:style>
  <w:style w:type="paragraph" w:customStyle="1" w:styleId="7418E5D1805C439CB960F08A1D614DEB">
    <w:name w:val="7418E5D1805C439CB960F08A1D614DEB"/>
  </w:style>
  <w:style w:type="paragraph" w:customStyle="1" w:styleId="6E1E4121AD0B4B5B8F1A8B925E5F95BF">
    <w:name w:val="6E1E4121AD0B4B5B8F1A8B925E5F95BF"/>
  </w:style>
  <w:style w:type="paragraph" w:customStyle="1" w:styleId="867E24B6142D4AC3BA6E1D8C9E028D09">
    <w:name w:val="867E24B6142D4AC3BA6E1D8C9E028D09"/>
  </w:style>
  <w:style w:type="paragraph" w:customStyle="1" w:styleId="3969C30411144DAD851746F3B216ACBA">
    <w:name w:val="3969C30411144DAD851746F3B216ACBA"/>
  </w:style>
  <w:style w:type="paragraph" w:customStyle="1" w:styleId="C0B53C0DFDD346C68FA020E28B2DFBF3">
    <w:name w:val="C0B53C0DFDD346C68FA020E28B2DFBF3"/>
  </w:style>
  <w:style w:type="paragraph" w:customStyle="1" w:styleId="0026C9BBA271432E8F0C1C4AF29CB49E">
    <w:name w:val="0026C9BBA271432E8F0C1C4AF29CB49E"/>
  </w:style>
  <w:style w:type="paragraph" w:customStyle="1" w:styleId="C184C6B123C244929A717C9AF230172B">
    <w:name w:val="C184C6B123C244929A717C9AF230172B"/>
  </w:style>
  <w:style w:type="paragraph" w:customStyle="1" w:styleId="E622734B53C541D5AE2CC743E84F3575">
    <w:name w:val="E622734B53C541D5AE2CC743E84F3575"/>
  </w:style>
  <w:style w:type="paragraph" w:customStyle="1" w:styleId="88C62009C25A4627B83B2FA4A921971D">
    <w:name w:val="88C62009C25A4627B83B2FA4A921971D"/>
  </w:style>
  <w:style w:type="paragraph" w:customStyle="1" w:styleId="976995A436C849558352A081CE0921F2">
    <w:name w:val="976995A436C849558352A081CE0921F2"/>
  </w:style>
  <w:style w:type="paragraph" w:customStyle="1" w:styleId="96E1F9D3EFCE4654AB42B1F5D95C2418">
    <w:name w:val="96E1F9D3EFCE4654AB42B1F5D95C2418"/>
  </w:style>
  <w:style w:type="paragraph" w:customStyle="1" w:styleId="2F77614826D44312874B9F23041DADA0">
    <w:name w:val="2F77614826D44312874B9F23041DADA0"/>
  </w:style>
  <w:style w:type="paragraph" w:customStyle="1" w:styleId="14862B572CDE420A9D30783CF4856EDC">
    <w:name w:val="14862B572CDE420A9D30783CF4856EDC"/>
  </w:style>
  <w:style w:type="paragraph" w:customStyle="1" w:styleId="6A5696B380AF4608926E30F654A8515C">
    <w:name w:val="6A5696B380AF4608926E30F654A8515C"/>
  </w:style>
  <w:style w:type="paragraph" w:customStyle="1" w:styleId="F8FD4C1093FC47849ECAA6C3BCE19422">
    <w:name w:val="F8FD4C1093FC47849ECAA6C3BCE19422"/>
  </w:style>
  <w:style w:type="paragraph" w:customStyle="1" w:styleId="B04F5343C66643A387BA3D81272B225F">
    <w:name w:val="B04F5343C66643A387BA3D81272B225F"/>
  </w:style>
  <w:style w:type="paragraph" w:customStyle="1" w:styleId="F217E01670584493B24255CE6988DCD5">
    <w:name w:val="F217E01670584493B24255CE6988DCD5"/>
  </w:style>
  <w:style w:type="paragraph" w:customStyle="1" w:styleId="2868DC9BA21242619C164D45D3ED4C4E">
    <w:name w:val="2868DC9BA21242619C164D45D3ED4C4E"/>
  </w:style>
  <w:style w:type="paragraph" w:customStyle="1" w:styleId="4C2A89A793D747E5AA86475F8D61A481">
    <w:name w:val="4C2A89A793D747E5AA86475F8D61A481"/>
  </w:style>
  <w:style w:type="paragraph" w:customStyle="1" w:styleId="371D7C5B1EC74C8DAA13CF5291200C5C">
    <w:name w:val="371D7C5B1EC74C8DAA13CF5291200C5C"/>
  </w:style>
  <w:style w:type="paragraph" w:customStyle="1" w:styleId="391DE979303D448B89B2F69A79BD5720">
    <w:name w:val="391DE979303D448B89B2F69A79BD5720"/>
  </w:style>
  <w:style w:type="paragraph" w:customStyle="1" w:styleId="25206D1E5DFC4BF0A84832BC599575C3">
    <w:name w:val="25206D1E5DFC4BF0A84832BC599575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C92FAE-1A66-4EE1-805D-D9DFCCCDC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2016</Template>
  <TotalTime>0</TotalTime>
  <Pages>15</Pages>
  <Words>1904</Words>
  <Characters>10858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Introductory Algebra</vt:lpstr>
    </vt:vector>
  </TitlesOfParts>
  <Company>Western Mathematics</Company>
  <LinksUpToDate>false</LinksUpToDate>
  <CharactersWithSpaces>12737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Introductory Algebra</dc:title>
  <dc:creator>Garry</dc:creator>
  <dc:description>School Name</dc:description>
  <cp:lastModifiedBy>Garry Thorn</cp:lastModifiedBy>
  <cp:revision>2</cp:revision>
  <dcterms:created xsi:type="dcterms:W3CDTF">2017-05-21T12:01:00Z</dcterms:created>
  <dcterms:modified xsi:type="dcterms:W3CDTF">2017-05-21T12:01:00Z</dcterms:modified>
  <cp:category>Year 7</cp:category>
  <cp:contentStatus>2017</cp:contentStatus>
</cp:coreProperties>
</file>