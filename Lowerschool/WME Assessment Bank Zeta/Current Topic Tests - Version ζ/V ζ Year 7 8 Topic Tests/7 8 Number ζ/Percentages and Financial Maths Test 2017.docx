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730DEA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972939937"/>
              <w:placeholder>
                <w:docPart w:val="4E16DB2561F34AD4BC3FAE8ADEDA744A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730DEA" w:rsidRPr="005615AC" w:rsidRDefault="00730DEA" w:rsidP="00730DEA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730DEA" w:rsidRDefault="00730DEA" w:rsidP="00730DEA">
            <w:pPr>
              <w:pStyle w:val="Header"/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830057525"/>
                <w:placeholder>
                  <w:docPart w:val="5424E3B8C22847C08B5DEE5F8FE62C98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325745" w:rsidTr="00EA0EAF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A28BC666B9AE4E15A189F46C8BD2B082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864566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81EA69B2C64A4AFBAC62F93C82A6967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864566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 w:rsidRPr="00BF31EF"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64566" w:rsidTr="00EA0EAF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64566" w:rsidRDefault="00864566" w:rsidP="00864566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5A5683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864566" w:rsidRDefault="00864566" w:rsidP="00864566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Connect fractions, decimals and percentages and carry out simple conversions (ACMNA157) </w:t>
            </w:r>
          </w:p>
          <w:p w:rsidR="00864566" w:rsidRDefault="00864566" w:rsidP="00864566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Find percentages of quantities and express one quantity as a percentage of another, with and without digital technologies (ACMNA158)</w:t>
            </w:r>
          </w:p>
          <w:p w:rsidR="00864566" w:rsidRDefault="00864566" w:rsidP="00864566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Solve  problems involving the  use  of percentages, including percentage  increases  and  decreases, with and  without digital  technologies  (ACMNA187)</w:t>
            </w:r>
          </w:p>
          <w:p w:rsidR="00864566" w:rsidRDefault="00864566" w:rsidP="00864566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Investigate and calculate Goods and Services Tax (GST), with and without digital technologies</w:t>
            </w:r>
          </w:p>
          <w:p w:rsidR="00864566" w:rsidRDefault="00864566" w:rsidP="00864566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Investigate and   calculate ‘best buys’, with and without digital technologies  (ACMNA174)</w:t>
            </w:r>
          </w:p>
          <w:p w:rsidR="00864566" w:rsidRPr="00BA5E67" w:rsidRDefault="00864566" w:rsidP="00864566">
            <w:pPr>
              <w:pStyle w:val="ListParagraph"/>
              <w:numPr>
                <w:ilvl w:val="0"/>
                <w:numId w:val="7"/>
              </w:numPr>
              <w:spacing w:after="0"/>
              <w:contextualSpacing w:val="0"/>
              <w:rPr>
                <w:rFonts w:ascii="Times New Roman" w:eastAsiaTheme="minorHAnsi" w:hAnsi="Times New Roman" w:cstheme="minorBidi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Solve  problems  involving   profit  and    loss, with   and  without digital  technologies  (ACMNA189)    </w:t>
            </w:r>
          </w:p>
        </w:tc>
        <w:tc>
          <w:tcPr>
            <w:tcW w:w="3545" w:type="dxa"/>
            <w:shd w:val="clear" w:color="auto" w:fill="B6DDE8" w:themeFill="accent5" w:themeFillTint="66"/>
          </w:tcPr>
          <w:p w:rsidR="00864566" w:rsidRPr="00325745" w:rsidRDefault="00864566" w:rsidP="00864566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A0EAF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667642" w:rsidRPr="00E371AE" w:rsidRDefault="00667642" w:rsidP="00E371AE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67642" w:rsidRPr="00E371AE" w:rsidRDefault="00667642" w:rsidP="00E371AE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667642" w:rsidP="00E371AE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 w:rsidR="00E371AE">
              <w:rPr>
                <w:b/>
                <w:sz w:val="24"/>
                <w:szCs w:val="24"/>
              </w:rPr>
              <w:t xml:space="preserve"> 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="00E371AE"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>allowed.</w:t>
            </w:r>
          </w:p>
        </w:tc>
      </w:tr>
      <w:tr w:rsidR="009F007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C30E34" w:rsidRDefault="009F0072" w:rsidP="009F0072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Write 18.5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% as a decimal number.</w:t>
            </w:r>
          </w:p>
          <w:p w:rsidR="009F0072" w:rsidRPr="00C30E34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8F80F5F" wp14:editId="5F72A5D2">
                      <wp:simplePos x="0" y="0"/>
                      <wp:positionH relativeFrom="column">
                        <wp:posOffset>4301305</wp:posOffset>
                      </wp:positionH>
                      <wp:positionV relativeFrom="paragraph">
                        <wp:posOffset>71100</wp:posOffset>
                      </wp:positionV>
                      <wp:extent cx="754380" cy="373380"/>
                      <wp:effectExtent l="0" t="0" r="26670" b="2667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EC6B0C" id="Rectangle 74" o:spid="_x0000_s1026" style="position:absolute;margin-left:338.7pt;margin-top:5.6pt;width:59.4pt;height:2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9F0072" w:rsidRPr="00C30E34" w:rsidRDefault="009F0072" w:rsidP="009F0072">
            <w:pPr>
              <w:pStyle w:val="QuestionStyle"/>
            </w:pPr>
          </w:p>
        </w:tc>
      </w:tr>
      <w:tr w:rsidR="009F007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9F0072" w:rsidRPr="001B3341" w:rsidRDefault="009F0072" w:rsidP="00321483">
            <w:pPr>
              <w:pStyle w:val="ListParagraph"/>
              <w:numPr>
                <w:ilvl w:val="0"/>
                <w:numId w:val="2"/>
              </w:numPr>
              <w:spacing w:before="180"/>
              <w:ind w:left="0" w:firstLine="0"/>
              <w:contextualSpacing w:val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C30E34" w:rsidRDefault="009F0072" w:rsidP="009F0072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465A798" wp14:editId="0ADB5D25">
                      <wp:simplePos x="0" y="0"/>
                      <wp:positionH relativeFrom="column">
                        <wp:posOffset>4302300</wp:posOffset>
                      </wp:positionH>
                      <wp:positionV relativeFrom="paragraph">
                        <wp:posOffset>243780</wp:posOffset>
                      </wp:positionV>
                      <wp:extent cx="754380" cy="373380"/>
                      <wp:effectExtent l="0" t="0" r="26670" b="26670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64BDC9" id="Rectangle 7" o:spid="_x0000_s1026" style="position:absolute;margin-left:338.75pt;margin-top:19.2pt;width:59.4pt;height:2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" filled="f" strokecolor="black [3213]" strokeweight="1.5pt"/>
                  </w:pict>
                </mc:Fallback>
              </mc:AlternateConten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Convert the fraction </w:t>
            </w:r>
            <w:r w:rsidRPr="009F0072">
              <w:rPr>
                <w:rFonts w:ascii="Times New Roman" w:hAnsi="Times New Roman"/>
                <w:position w:val="-16"/>
                <w:sz w:val="24"/>
                <w:szCs w:val="24"/>
              </w:rPr>
              <w:t xml:space="preserve"> </w:t>
            </w:r>
            <w:r w:rsidRPr="009F0072">
              <w:rPr>
                <w:rFonts w:ascii="Times New Roman" w:eastAsiaTheme="minorHAnsi" w:hAnsi="Times New Roman"/>
                <w:color w:val="FF0000"/>
                <w:position w:val="-16"/>
                <w:sz w:val="24"/>
                <w:szCs w:val="24"/>
              </w:rPr>
              <w:object w:dxaOrig="338" w:dyaOrig="600" w14:anchorId="4C50624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.5pt;height:30pt" o:ole="">
                  <v:imagedata r:id="rId8" o:title=""/>
                </v:shape>
                <o:OLEObject Type="Embed" ProgID="FXEquation.Equation" ShapeID="_x0000_i1025" DrawAspect="Content" ObjectID="_1557222148" r:id="rId9"/>
              </w:object>
            </w:r>
            <w:r w:rsidRPr="009F0072">
              <w:rPr>
                <w:rFonts w:ascii="Times New Roman" w:hAnsi="Times New Roman"/>
                <w:position w:val="-16"/>
                <w:sz w:val="24"/>
                <w:szCs w:val="24"/>
              </w:rPr>
              <w:t xml:space="preserve">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to a percentage.</w:t>
            </w: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9F0072" w:rsidRPr="00C30E34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  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8E1FF6" w:rsidP="008E1FF6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Write 45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% as a fraction in simplest form.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 wp14:anchorId="76954AF4" wp14:editId="5869619C">
                      <wp:simplePos x="0" y="0"/>
                      <wp:positionH relativeFrom="column">
                        <wp:posOffset>4071420</wp:posOffset>
                      </wp:positionH>
                      <wp:positionV relativeFrom="paragraph">
                        <wp:posOffset>51273</wp:posOffset>
                      </wp:positionV>
                      <wp:extent cx="478155" cy="678180"/>
                      <wp:effectExtent l="0" t="0" r="36195" b="26670"/>
                      <wp:wrapNone/>
                      <wp:docPr id="27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8155" cy="678180"/>
                                <a:chOff x="0" y="0"/>
                                <a:chExt cx="975360" cy="838200"/>
                              </a:xfrm>
                            </wpg:grpSpPr>
                            <wps:wsp>
                              <wps:cNvPr id="28" name="Rectangle 28"/>
                              <wps:cNvSpPr/>
                              <wps:spPr>
                                <a:xfrm>
                                  <a:off x="137160" y="0"/>
                                  <a:ext cx="716280" cy="373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137160" y="464820"/>
                                  <a:ext cx="716280" cy="373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Straight Connector 30"/>
                              <wps:cNvCnPr/>
                              <wps:spPr>
                                <a:xfrm>
                                  <a:off x="0" y="419100"/>
                                  <a:ext cx="975360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7AB144" id="Group 27" o:spid="_x0000_s1026" style="position:absolute;margin-left:320.6pt;margin-top:4.05pt;width:37.65pt;height:53.4pt;z-index:251734016;mso-width-relative:margin;mso-height-relative:margin" coordsize="975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">
                      <v:rect id="Rectangle 28" o:spid="_x0000_s1027" style="position:absolute;left:1371;width:7163;height:3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" filled="f" strokecolor="black [3213]" strokeweight="1.5pt"/>
                      <v:rect id="Rectangle 29" o:spid="_x0000_s1028" style="position:absolute;left:1371;top:4648;width:7163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" filled="f" strokecolor="black [3213]" strokeweight="1.5pt"/>
                      <v:line id="Straight Connector 30" o:spid="_x0000_s1029" style="position:absolute;visibility:visible;mso-wrap-style:square" from="0,4191" to="9753,4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" strokecolor="black [3213]" strokeweight="1.5pt"/>
                    </v:group>
                  </w:pict>
                </mc:Fallback>
              </mc:AlternateConten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pStyle w:val="QuestionStyle"/>
            </w:pP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03666B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67499F48">
                <v:shape id="_x0000_s1096" type="#_x0000_t75" style="position:absolute;margin-left:47.35pt;margin-top:25.7pt;width:222.4pt;height:179.9pt;z-index:251731968;mso-position-horizontal-relative:text;mso-position-vertical-relative:text">
                  <v:imagedata r:id="rId10" o:title=""/>
                </v:shape>
                <o:OLEObject Type="Embed" ProgID="FXDraw.Graphic" ShapeID="_x0000_s1096" DrawAspect="Content" ObjectID="_1557222199" r:id="rId11"/>
              </w:object>
            </w:r>
            <w:r w:rsidR="008E1FF6">
              <w:rPr>
                <w:rFonts w:ascii="Times New Roman" w:hAnsi="Times New Roman"/>
                <w:sz w:val="24"/>
                <w:szCs w:val="24"/>
              </w:rPr>
              <w:t xml:space="preserve">Which diagram has 0.6 of the polygon 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>shaded?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635F2354" wp14:editId="53DB46C0">
                      <wp:simplePos x="0" y="0"/>
                      <wp:positionH relativeFrom="column">
                        <wp:posOffset>247533</wp:posOffset>
                      </wp:positionH>
                      <wp:positionV relativeFrom="paragraph">
                        <wp:posOffset>76600</wp:posOffset>
                      </wp:positionV>
                      <wp:extent cx="2153496" cy="1234809"/>
                      <wp:effectExtent l="0" t="0" r="18415" b="2286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53496" cy="1234809"/>
                                <a:chOff x="0" y="0"/>
                                <a:chExt cx="2153496" cy="1234809"/>
                              </a:xfrm>
                            </wpg:grpSpPr>
                            <wps:wsp>
                              <wps:cNvPr id="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13368" y="0"/>
                                  <a:ext cx="170815" cy="11366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16" cy="11427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82080" y="1120537"/>
                                  <a:ext cx="171416" cy="11427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120537"/>
                                  <a:ext cx="171416" cy="11427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7A5C34" id="Group 2" o:spid="_x0000_s1026" style="position:absolute;margin-left:19.5pt;margin-top:6.05pt;width:169.55pt;height:97.25pt;z-index:251732992" coordsize="21534,12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">
                      <v:roundrect id="AutoShape 6" o:spid="_x0000_s1027" style="position:absolute;left:19133;width:1708;height:113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" strokecolor="windowText" strokeweight="1pt"/>
                      <v:roundrect id="AutoShape 4" o:spid="_x0000_s1028" style="position:absolute;width:1714;height:114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" strokecolor="windowText" strokeweight="1pt"/>
                      <v:roundrect id="AutoShape 3" o:spid="_x0000_s1029" style="position:absolute;left:19820;top:112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" strokecolor="windowText" strokeweight="1pt"/>
                      <v:roundrect id="AutoShape 5" o:spid="_x0000_s1030" style="position:absolute;top:112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  <w:bookmarkStart w:id="0" w:name="_GoBack"/>
            <w:bookmarkEnd w:id="0"/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8E1FF6" w:rsidP="008E1FF6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35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% of </w:t>
            </w:r>
            <w:r>
              <w:rPr>
                <w:rFonts w:ascii="Times New Roman" w:hAnsi="Times New Roman"/>
                <w:sz w:val="24"/>
                <w:szCs w:val="24"/>
              </w:rPr>
              <w:t>80 kg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03666B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1C910FA3">
                <v:group id="Group 33" o:spid="_x0000_s1069" style="position:absolute;margin-left:12.65pt;margin-top:2.6pt;width:343.5pt;height:9pt;z-index:251712512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">
                  <v:roundrect id="_x0000_s1070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i6SMUA&#10;AADbAAAADwAAAGRycy9kb3ducmV2LnhtbESPQWvCQBSE70L/w/IKvUjdVEu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LpIxQAAANsAAAAPAAAAAAAAAAAAAAAAAJgCAABkcnMv&#10;ZG93bnJldi54bWxQSwUGAAAAAAQABAD1AAAAigMAAAAA&#10;" strokecolor="windowText" strokeweight="1pt"/>
                  <v:roundrect id="_x0000_s1071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Qf08UA&#10;AADbAAAADwAAAGRycy9kb3ducmV2LnhtbESPQWvCQBSE70L/w/IKvUjdVGm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B/TxQAAANsAAAAPAAAAAAAAAAAAAAAAAJgCAABkcnMv&#10;ZG93bnJldi54bWxQSwUGAAAAAAQABAD1AAAAigMAAAAA&#10;" strokecolor="windowText" strokeweight="1pt"/>
                  <v:roundrect id="_x0000_s1072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aBpMUA&#10;AADbAAAADwAAAGRycy9kb3ducmV2LnhtbESPQWvCQBSE70L/w/IEL9JsasHGNKtIi6VeBG3R6yP7&#10;mgSzb0N2TWJ/fbcgeBxm5hsmWw2mFh21rrKs4CmKQRDnVldcKPj+2jwmIJxH1lhbJgVXcrBaPowy&#10;TLXteU/dwRciQNilqKD0vkmldHlJBl1kG+Lg/djWoA+yLaRusQ9wU8tZHM+lwYrDQokNvZWUnw8X&#10;oyC5JubYHXcfJ9py//670y/r6UKpyXhYv4LwNPh7+Nb+1Aqe5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poGkxQAAANsAAAAPAAAAAAAAAAAAAAAAAJgCAABkcnMv&#10;ZG93bnJldi54bWxQSwUGAAAAAAQABAD1AAAAigMAAAAA&#10;" strokecolor="windowText" strokeweight="1pt"/>
                  <v:roundrect id="_x0000_s1073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lqrcUA&#10;AADbAAAADwAAAGRycy9kb3ducmV2LnhtbESPQWvCQBSE70L/w/IKvUizUcT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SWqtxQAAANsAAAAPAAAAAAAAAAAAAAAAAJgCAABkcnMv&#10;ZG93bnJldi54bWxQSwUGAAAAAAQABAD1AAAAigMAAAAA&#10;" strokecolor="windowText" strokeweight="1pt"/>
                </v:group>
              </w:pic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333664">
              <w:rPr>
                <w:rFonts w:ascii="Times New Roman" w:hAnsi="Times New Roman"/>
                <w:sz w:val="24"/>
                <w:szCs w:val="24"/>
              </w:rPr>
              <w:t>28 kg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</w:t>
            </w:r>
            <w:r w:rsidR="00333664">
              <w:rPr>
                <w:rFonts w:ascii="Times New Roman" w:hAnsi="Times New Roman"/>
                <w:sz w:val="24"/>
                <w:szCs w:val="24"/>
              </w:rPr>
              <w:t>35 kg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</w:t>
            </w:r>
            <w:r w:rsidR="00333664">
              <w:rPr>
                <w:rFonts w:ascii="Times New Roman" w:hAnsi="Times New Roman"/>
                <w:sz w:val="24"/>
                <w:szCs w:val="24"/>
              </w:rPr>
              <w:t>42 kg</w:t>
            </w:r>
            <w:r w:rsidR="008E1FF6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333664">
              <w:rPr>
                <w:rFonts w:ascii="Times New Roman" w:hAnsi="Times New Roman"/>
                <w:sz w:val="24"/>
                <w:szCs w:val="24"/>
              </w:rPr>
              <w:t>140 kg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33664" w:rsidRDefault="008E1FF6" w:rsidP="00333664">
            <w:pPr>
              <w:ind w:right="3117"/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713536" behindDoc="0" locked="0" layoutInCell="1" allowOverlap="1" wp14:anchorId="1E36098C" wp14:editId="1A18F283">
                  <wp:simplePos x="0" y="0"/>
                  <wp:positionH relativeFrom="column">
                    <wp:posOffset>3815080</wp:posOffset>
                  </wp:positionH>
                  <wp:positionV relativeFrom="paragraph">
                    <wp:posOffset>283792</wp:posOffset>
                  </wp:positionV>
                  <wp:extent cx="1780540" cy="1143106"/>
                  <wp:effectExtent l="0" t="0" r="0" b="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hutterstock_232532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114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33664">
              <w:rPr>
                <w:rFonts w:ascii="Times New Roman" w:hAnsi="Times New Roman"/>
                <w:sz w:val="24"/>
                <w:szCs w:val="24"/>
              </w:rPr>
              <w:t xml:space="preserve">A yacht race had 120 starters. </w:t>
            </w:r>
          </w:p>
          <w:p w:rsidR="008E1FF6" w:rsidRPr="00C30E34" w:rsidRDefault="00333664" w:rsidP="00333664">
            <w:pPr>
              <w:ind w:right="311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Due to a storm 40% of the yachts did not finish the race.</w:t>
            </w:r>
          </w:p>
          <w:p w:rsidR="008E1FF6" w:rsidRPr="00C30E34" w:rsidRDefault="00333664" w:rsidP="00333664">
            <w:pPr>
              <w:ind w:right="311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yachts did not finish the race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pStyle w:val="QuestionStyle"/>
            </w:pPr>
          </w:p>
          <w:p w:rsidR="008E1FF6" w:rsidRPr="00C30E34" w:rsidRDefault="0003666B" w:rsidP="008E1FF6">
            <w:pPr>
              <w:pStyle w:val="QuestionStyle"/>
            </w:pPr>
            <w:r>
              <w:pict w14:anchorId="7281F98F">
                <v:rect id="Rectangle 62" o:spid="_x0000_s1074" style="position:absolute;margin-left:193.35pt;margin-top:4.9pt;width:59.4pt;height:29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" filled="f" strokecolor="black [3213]" strokeweight="1.5pt"/>
              </w:pict>
            </w:r>
          </w:p>
          <w:p w:rsidR="008E1FF6" w:rsidRPr="00C30E34" w:rsidRDefault="008E1FF6" w:rsidP="008E1FF6">
            <w:pPr>
              <w:pStyle w:val="QuestionStyle"/>
            </w:pP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B291D" w:rsidRDefault="00DB291D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Josie pays 32% of her wage to her parents in board.</w:t>
            </w:r>
          </w:p>
          <w:p w:rsidR="008E1FF6" w:rsidRPr="00C30E34" w:rsidRDefault="00DB291D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Her wage is $125 per week</w:t>
            </w:r>
            <w:r w:rsidR="008E1FF6">
              <w:rPr>
                <w:rFonts w:ascii="Times New Roman" w:hAnsi="Times New Roman"/>
                <w:sz w:val="24"/>
                <w:szCs w:val="24"/>
              </w:rPr>
              <w:t>.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How much </w:t>
            </w:r>
            <w:r w:rsidR="00321483">
              <w:rPr>
                <w:rFonts w:ascii="Times New Roman" w:hAnsi="Times New Roman"/>
                <w:sz w:val="24"/>
                <w:szCs w:val="24"/>
              </w:rPr>
              <w:t xml:space="preserve">does </w:t>
            </w:r>
            <w:r w:rsidR="00DB291D">
              <w:rPr>
                <w:rFonts w:ascii="Times New Roman" w:hAnsi="Times New Roman"/>
                <w:sz w:val="24"/>
                <w:szCs w:val="24"/>
              </w:rPr>
              <w:t xml:space="preserve">she pay </w:t>
            </w:r>
            <w:r w:rsidR="00321483">
              <w:rPr>
                <w:rFonts w:ascii="Times New Roman" w:hAnsi="Times New Roman"/>
                <w:sz w:val="24"/>
                <w:szCs w:val="24"/>
              </w:rPr>
              <w:t xml:space="preserve">to </w:t>
            </w:r>
            <w:r w:rsidR="00DB291D">
              <w:rPr>
                <w:rFonts w:ascii="Times New Roman" w:hAnsi="Times New Roman"/>
                <w:sz w:val="24"/>
                <w:szCs w:val="24"/>
              </w:rPr>
              <w:t>her parents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03666B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0FA2C7CB">
                <v:group id="Group 57" o:spid="_x0000_s1075" style="position:absolute;margin-left:24.7pt;margin-top:1.9pt;width:343.5pt;height:9pt;z-index:251715584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">
                  <v:roundrect id="_x0000_s1076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S4z78A&#10;AADbAAAADwAAAGRycy9kb3ducmV2LnhtbERPTYvCMBC9C/sfwizsTVMVRapRVFBkb7qr5yEZm2Iz&#10;KU20XX/95iB4fLzvxapzlXhQE0rPCoaDDASx9qbkQsHvz64/AxEissHKMyn4owCr5UdvgbnxLR/p&#10;cYqFSCEcclRgY6xzKYO25DAMfE2cuKtvHMYEm0KaBtsU7io5yrKpdFhyarBY09aSvp3uTsG3tpPZ&#10;s9tfTDu9jtfHzeWs/V6pr89uPQcRqYtv8ct9MAomaWz6kn6AXP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5LjPvwAAANsAAAAPAAAAAAAAAAAAAAAAAJgCAABkcnMvZG93bnJl&#10;di54bWxQSwUGAAAAAAQABAD1AAAAhAMAAAAA&#10;" strokecolor="black [3213]" strokeweight="1pt"/>
                  <v:roundrect id="_x0000_s1077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gdVMMA&#10;AADbAAAADwAAAGRycy9kb3ducmV2LnhtbESPQWsCMRSE74L/ITyhN822RbFbo1ihIt7U1vMjeW6W&#10;bl6WTXS3/nojCB6HmfmGmS06V4kLNaH0rOB1lIEg1t6UXCj4OXwPpyBCRDZYeSYF/xRgMe/3Zpgb&#10;3/KOLvtYiAThkKMCG2OdSxm0JYdh5Gvi5J184zAm2RTSNNgmuKvkW5ZNpMOS04LFmlaW9N/+7BRs&#10;tR1Pr936aNrJ6X25+zr+ar9W6mXQLT9BROriM/xob4yC8Qfcv6QfIO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gdVMMAAADbAAAADwAAAAAAAAAAAAAAAACYAgAAZHJzL2Rv&#10;d25yZXYueG1sUEsFBgAAAAAEAAQA9QAAAIgDAAAAAA==&#10;" strokecolor="black [3213]" strokeweight="1pt"/>
                  <v:roundrect id="_x0000_s1078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5+dL8A&#10;AADbAAAADwAAAGRycy9kb3ducmV2LnhtbERPy4rCMBTdD/gP4QruxtQRi1Sj6MDI4M7n+pJcm2Jz&#10;U5qM7czXTxaCy8N5L9e9q8WD2lB5VjAZZyCItTcVlwrOp6/3OYgQkQ3WnknBLwVYrwZvSyyM7/hA&#10;j2MsRQrhUKACG2NTSBm0JYdh7BvixN186zAm2JbStNilcFfLjyzLpcOKU4PFhj4t6fvxxynYazub&#10;//W7q+ny23Rz2F4v2u+UGg37zQJEpD6+xE/3t1GQp/XpS/oB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/n50vwAAANsAAAAPAAAAAAAAAAAAAAAAAJgCAABkcnMvZG93bnJl&#10;di54bWxQSwUGAAAAAAQABAD1AAAAhAMAAAAA&#10;" strokecolor="black [3213]" strokeweight="1pt"/>
                  <v:roundrect id="_x0000_s1079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Lb78MA&#10;AADbAAAADwAAAGRycy9kb3ducmV2LnhtbESPT2sCMRTE74V+h/AK3mrWiotsjaKCUnrz7/mRPDdL&#10;Ny/LJnXXfvpGEDwOM/MbZrboXS2u1IbKs4LRMANBrL2puFRwPGzepyBCRDZYeyYFNwqwmL++zLAw&#10;vuMdXfexFAnCoUAFNsamkDJoSw7D0DfEybv41mFMsi2labFLcFfLjyzLpcOK04LFhtaW9M/+1yn4&#10;1nYy/eu3Z9Pll/FytzqftN8qNXjrl58gIvXxGX60v4yCfAT3L+kH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Lb78MAAADbAAAADwAAAAAAAAAAAAAAAACYAgAAZHJzL2Rv&#10;d25yZXYueG1sUEsFBgAAAAAEAAQA9QAAAIgDAAAAAA==&#10;" strokecolor="black [3213]" strokeweight="1pt"/>
                </v:group>
              </w:pict>
            </w:r>
            <w:r w:rsidR="00321483">
              <w:rPr>
                <w:rFonts w:ascii="Times New Roman" w:hAnsi="Times New Roman"/>
                <w:sz w:val="24"/>
                <w:szCs w:val="24"/>
              </w:rPr>
              <w:t xml:space="preserve">                  $32                             $35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21483">
              <w:rPr>
                <w:rFonts w:ascii="Times New Roman" w:hAnsi="Times New Roman"/>
                <w:sz w:val="24"/>
                <w:szCs w:val="24"/>
              </w:rPr>
              <w:t xml:space="preserve">                             $40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321483">
              <w:rPr>
                <w:rFonts w:ascii="Times New Roman" w:hAnsi="Times New Roman"/>
                <w:sz w:val="24"/>
                <w:szCs w:val="24"/>
              </w:rPr>
              <w:t xml:space="preserve">                             $42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A42285" w:rsidP="008E1FF6">
            <w:pPr>
              <w:pStyle w:val="QuestionStyle"/>
            </w:pPr>
            <w:r>
              <w:t>Jacqui makes 120 cupcakes of which 48 are chocolate and the rest are vanilla.</w:t>
            </w:r>
            <w:r w:rsidR="008E1FF6" w:rsidRPr="00C30E34">
              <w:t xml:space="preserve"> </w:t>
            </w:r>
          </w:p>
          <w:p w:rsidR="008E1FF6" w:rsidRPr="00C30E34" w:rsidRDefault="008E1FF6" w:rsidP="008E1FF6">
            <w:pPr>
              <w:pStyle w:val="QuestionStyle"/>
            </w:pPr>
            <w:r w:rsidRPr="00C30E34">
              <w:t xml:space="preserve">What percentage of the </w:t>
            </w:r>
            <w:r w:rsidR="00A42285">
              <w:t>cupcakes are chocolate</w:t>
            </w:r>
            <w:r w:rsidRPr="00C30E34">
              <w:t>?</w:t>
            </w:r>
          </w:p>
          <w:p w:rsidR="008E1FF6" w:rsidRPr="00C30E34" w:rsidRDefault="0003666B" w:rsidP="008E1FF6">
            <w:pPr>
              <w:pStyle w:val="QuestionStyle"/>
            </w:pPr>
            <w:r>
              <w:pict w14:anchorId="2C3A57F3">
                <v:rect id="Rectangle 74" o:spid="_x0000_s1080" style="position:absolute;margin-left:287.65pt;margin-top:9.8pt;width:59.4pt;height:29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" filled="f" strokecolor="black [3213]" strokeweight="1.5pt">
                  <v:textbox>
                    <w:txbxContent>
                      <w:p w:rsidR="00321483" w:rsidRDefault="00321483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8E1FF6" w:rsidRPr="00C30E34" w:rsidRDefault="008E1FF6" w:rsidP="008E1FF6">
            <w:pPr>
              <w:pStyle w:val="QuestionStyle"/>
            </w:pPr>
          </w:p>
          <w:p w:rsidR="008E1FF6" w:rsidRPr="00C30E34" w:rsidRDefault="008E1FF6" w:rsidP="008E1FF6">
            <w:pPr>
              <w:pStyle w:val="QuestionStyle"/>
            </w:pP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8E1FF6" w:rsidP="008E1FF6">
            <w:pPr>
              <w:pStyle w:val="QuestionStyle"/>
            </w:pPr>
            <w:r w:rsidRPr="00C30E34">
              <w:t>Whic</w:t>
            </w:r>
            <w:r w:rsidR="00621729">
              <w:t>h fraction is equivalent to 84</w:t>
            </w:r>
            <w:r w:rsidRPr="00C30E34">
              <w:t>% ?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621729" w:rsidRDefault="0003666B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6F762A78">
                <v:group id="Group 18" o:spid="_x0000_s1081" style="position:absolute;margin-left:16pt;margin-top:10.2pt;width:343.5pt;height:9pt;z-index:251717632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">
                  <v:roundrect id="_x0000_s1082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xJtsMA&#10;AADbAAAADwAAAGRycy9kb3ducmV2LnhtbERPTWvCQBC9F/oflin0UsymPWiMWUVaWvQiNBW9Dtkx&#10;CWZnQ3abxP76riB4m8f7nGw1mkb01LnasoLXKAZBXFhdc6lg//M5SUA4j6yxsUwKLuRgtXx8yDDV&#10;duBv6nNfihDCLkUFlfdtKqUrKjLoItsSB+5kO4M+wK6UusMhhJtGvsXxVBqsOTRU2NJ7RcU5/zUK&#10;kktiDv1h93WkLQ8ffzs9W7/MlXp+GtcLEJ5Gfxff3Bsd5s/h+ks4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xJtsMAAADbAAAADwAAAAAAAAAAAAAAAACYAgAAZHJzL2Rv&#10;d25yZXYueG1sUEsFBgAAAAAEAAQA9QAAAIgDAAAAAA==&#10;" strokecolor="windowText" strokeweight="1pt"/>
                  <v:roundrect id="_x0000_s1083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oqlsEA&#10;AADbAAAADwAAAGRycy9kb3ducmV2LnhtbERPy4rCMBTdD/gP4QpuBk114dRqFHFQnI3gA91emmtb&#10;bG5Kk2mrXz9ZDLg8nPdi1ZlSNFS7wrKC8SgCQZxaXXCm4HLeDmMQziNrLC2Tgic5WC17HwtMtG35&#10;SM3JZyKEsEtQQe59lUjp0pwMupGtiAN3t7VBH2CdSV1jG8JNKSdRNJUGCw4NOVa0ySl9nH6NgvgZ&#10;m2tzPexu9MPt9+ugv9afM6UG/W49B+Gp82/xv3uvFUzC+vAl/AC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aKpbBAAAA2wAAAA8AAAAAAAAAAAAAAAAAmAIAAGRycy9kb3du&#10;cmV2LnhtbFBLBQYAAAAABAAEAPUAAACGAwAAAAA=&#10;" strokecolor="windowText" strokeweight="1pt"/>
                  <v:roundrect id="_x0000_s1084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PDcQA&#10;AADbAAAADwAAAGRycy9kb3ducmV2LnhtbESPQWvCQBSE70L/w/IKXkQ3etCYuoq0KHoRaou9PrLP&#10;JJh9G7JrEv31riD0OMzMN8xi1ZlSNFS7wrKC8SgCQZxaXXCm4PdnM4xBOI+ssbRMCm7kYLV86y0w&#10;0bblb2qOPhMBwi5BBbn3VSKlS3My6Ea2Ig7e2dYGfZB1JnWNbYCbUk6iaCoNFhwWcqzoM6f0crwa&#10;BfEtNqfmdNj+0Z7br/tBz9aDuVL99279AcJT5//Dr/ZOK5iM4fkl/A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Wjw3EAAAA2wAAAA8AAAAAAAAAAAAAAAAAmAIAAGRycy9k&#10;b3ducmV2LnhtbFBLBQYAAAAABAAEAPUAAACJAwAAAAA=&#10;" strokecolor="windowText" strokeweight="1pt"/>
                  <v:roundrect id="_x0000_s1085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QResUA&#10;AADbAAAADwAAAGRycy9kb3ducmV2LnhtbESPQWvCQBSE70L/w/KEXqTZmENNY1aRSkt7EWqLvT6y&#10;zySYfRuy2yT6692C4HGYmW+YfD2aRvTUudqygnkUgyAurK65VPDz/faUgnAeWWNjmRScycF69TDJ&#10;MdN24C/q974UAcIuQwWV920mpSsqMugi2xIH72g7gz7IrpS6wyHATSOTOH6WBmsOCxW29FpRcdr/&#10;GQXpOTWH/rB7/6VPHraXnV5sZi9KPU7HzRKEp9Hfw7f2h1aQJPD/JfwAub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RBF6xQAAANsAAAAPAAAAAAAAAAAAAAAAAJgCAABkcnMv&#10;ZG93bnJldi54bWxQSwUGAAAAAAQABAD1AAAAigMAAAAA&#10;" strokecolor="windowText" strokeweight="1pt"/>
                </v:group>
              </w:pic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E1FF6" w:rsidRPr="00621729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621729" w:rsidRPr="00621729">
              <w:rPr>
                <w:rFonts w:ascii="Times New Roman" w:hAnsi="Times New Roman"/>
                <w:color w:val="FF0000"/>
                <w:sz w:val="24"/>
                <w:szCs w:val="24"/>
              </w:rPr>
              <w:object w:dxaOrig="338" w:dyaOrig="612" w14:anchorId="23482E23">
                <v:shape id="_x0000_i1027" type="#_x0000_t75" style="width:16.5pt;height:30.75pt" o:ole="">
                  <v:imagedata r:id="rId13" o:title=""/>
                </v:shape>
                <o:OLEObject Type="Embed" ProgID="FXEquation.Equation" ShapeID="_x0000_i1027" DrawAspect="Content" ObjectID="_1557222149" r:id="rId14"/>
              </w:object>
            </w:r>
            <w:r w:rsidR="008E1FF6" w:rsidRPr="00621729">
              <w:rPr>
                <w:rFonts w:ascii="Times New Roman" w:hAnsi="Times New Roman"/>
                <w:sz w:val="24"/>
                <w:szCs w:val="24"/>
              </w:rPr>
              <w:t xml:space="preserve">                               </w:t>
            </w:r>
            <w:r w:rsidR="00621729" w:rsidRPr="00621729">
              <w:rPr>
                <w:rFonts w:ascii="Times New Roman" w:hAnsi="Times New Roman"/>
                <w:color w:val="FF0000"/>
                <w:sz w:val="24"/>
                <w:szCs w:val="24"/>
              </w:rPr>
              <w:object w:dxaOrig="338" w:dyaOrig="604" w14:anchorId="231EC7F6">
                <v:shape id="_x0000_i1028" type="#_x0000_t75" style="width:16.5pt;height:30.75pt" o:ole="">
                  <v:imagedata r:id="rId15" o:title=""/>
                </v:shape>
                <o:OLEObject Type="Embed" ProgID="FXEquation.Equation" ShapeID="_x0000_i1028" DrawAspect="Content" ObjectID="_1557222150" r:id="rId16"/>
              </w:object>
            </w:r>
            <w:r w:rsidR="008E1FF6" w:rsidRPr="00621729">
              <w:rPr>
                <w:rFonts w:ascii="Times New Roman" w:hAnsi="Times New Roman"/>
                <w:sz w:val="24"/>
                <w:szCs w:val="24"/>
              </w:rPr>
              <w:t xml:space="preserve">                              </w:t>
            </w:r>
            <w:r w:rsidR="00621729" w:rsidRPr="00621729">
              <w:rPr>
                <w:rFonts w:ascii="Times New Roman" w:hAnsi="Times New Roman"/>
                <w:color w:val="FF0000"/>
                <w:sz w:val="24"/>
                <w:szCs w:val="24"/>
              </w:rPr>
              <w:object w:dxaOrig="338" w:dyaOrig="612" w14:anchorId="6EE9FAA3">
                <v:shape id="_x0000_i1029" type="#_x0000_t75" style="width:16.5pt;height:30.75pt" o:ole="">
                  <v:imagedata r:id="rId17" o:title=""/>
                </v:shape>
                <o:OLEObject Type="Embed" ProgID="FXEquation.Equation" ShapeID="_x0000_i1029" DrawAspect="Content" ObjectID="_1557222151" r:id="rId18"/>
              </w:object>
            </w:r>
            <w:r w:rsidR="008E1FF6" w:rsidRPr="00621729">
              <w:rPr>
                <w:rFonts w:ascii="Times New Roman" w:hAnsi="Times New Roman"/>
                <w:sz w:val="24"/>
                <w:szCs w:val="24"/>
              </w:rPr>
              <w:t xml:space="preserve">                                 </w:t>
            </w:r>
            <w:r w:rsidR="00621729" w:rsidRPr="00621729">
              <w:rPr>
                <w:rFonts w:ascii="Times New Roman" w:hAnsi="Times New Roman"/>
                <w:color w:val="FF0000"/>
                <w:sz w:val="24"/>
                <w:szCs w:val="24"/>
              </w:rPr>
              <w:object w:dxaOrig="338" w:dyaOrig="600" w14:anchorId="214129FD">
                <v:shape id="_x0000_i1030" type="#_x0000_t75" style="width:16.5pt;height:30pt" o:ole="">
                  <v:imagedata r:id="rId19" o:title=""/>
                </v:shape>
                <o:OLEObject Type="Embed" ProgID="FXEquation.Equation" ShapeID="_x0000_i1030" DrawAspect="Content" ObjectID="_1557222152" r:id="rId20"/>
              </w:object>
            </w:r>
            <w:r w:rsidR="008E1FF6" w:rsidRPr="00621729"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03666B" w:rsidP="008E1FF6">
            <w:pPr>
              <w:pStyle w:val="QuestionStyle"/>
            </w:pPr>
            <w:r>
              <w:pict w14:anchorId="4D98D6B9">
                <v:rect id="Rectangle 23" o:spid="_x0000_s1086" style="position:absolute;margin-left:330.15pt;margin-top:.9pt;width:89.5pt;height:29.4pt;z-index:251718656;visibility:visibl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" filled="f" strokecolor="black [3213]" strokeweight="1.5pt">
                  <v:textbox>
                    <w:txbxContent>
                      <w:p w:rsidR="00321483" w:rsidRDefault="00321483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 w:rsidR="008E1FF6" w:rsidRPr="00C30E34">
              <w:t>W</w:t>
            </w:r>
            <w:r w:rsidR="00621729">
              <w:t>rite the decimal 0.375</w:t>
            </w:r>
            <w:r w:rsidR="008E1FF6" w:rsidRPr="00C30E34">
              <w:t xml:space="preserve"> as a percentage.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21729" w:rsidRDefault="0005104F" w:rsidP="0005104F">
            <w:pPr>
              <w:tabs>
                <w:tab w:val="left" w:pos="3942"/>
              </w:tabs>
              <w:ind w:right="51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735040" behindDoc="0" locked="0" layoutInCell="1" allowOverlap="1">
                  <wp:simplePos x="0" y="0"/>
                  <wp:positionH relativeFrom="column">
                    <wp:posOffset>2919730</wp:posOffset>
                  </wp:positionH>
                  <wp:positionV relativeFrom="paragraph">
                    <wp:posOffset>87629</wp:posOffset>
                  </wp:positionV>
                  <wp:extent cx="2600325" cy="1670685"/>
                  <wp:effectExtent l="0" t="0" r="9525" b="5715"/>
                  <wp:wrapNone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toolbox shutterstock_310643798.jp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0" t="31053" r="2187"/>
                          <a:stretch/>
                        </pic:blipFill>
                        <pic:spPr bwMode="auto">
                          <a:xfrm>
                            <a:off x="0" y="0"/>
                            <a:ext cx="2600325" cy="1670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21729">
              <w:rPr>
                <w:rFonts w:ascii="Times New Roman" w:hAnsi="Times New Roman"/>
                <w:sz w:val="24"/>
                <w:szCs w:val="24"/>
              </w:rPr>
              <w:t xml:space="preserve">Justin has four types of tools in his toolbox. </w:t>
            </w:r>
          </w:p>
          <w:p w:rsidR="00621729" w:rsidRDefault="00621729" w:rsidP="008E1FF6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7.5% of the tools are hammers, 10% are wrenches, 45% are spanners and the rest are screwdrivers.</w:t>
            </w:r>
          </w:p>
          <w:p w:rsidR="008E1FF6" w:rsidRPr="00C30E34" w:rsidRDefault="00621729" w:rsidP="008E1FF6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percentage of his tools are screwdrivers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21C4C" w:rsidRPr="00C30E34" w:rsidRDefault="00121C4C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4A5FBA0D" wp14:editId="557150D9">
                      <wp:simplePos x="0" y="0"/>
                      <wp:positionH relativeFrom="column">
                        <wp:posOffset>291420</wp:posOffset>
                      </wp:positionH>
                      <wp:positionV relativeFrom="paragraph">
                        <wp:posOffset>8460</wp:posOffset>
                      </wp:positionV>
                      <wp:extent cx="2724150" cy="388620"/>
                      <wp:effectExtent l="0" t="0" r="19050" b="11430"/>
                      <wp:wrapNone/>
                      <wp:docPr id="8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A2D46B2" id="Group 8" o:spid="_x0000_s1026" style="position:absolute;margin-left:22.95pt;margin-top:.65pt;width:214.5pt;height:30.6pt;z-index:251719680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uArxQAAANs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V8oZdfZAA9/wMAAP//AwBQSwECLQAUAAYACAAAACEA2+H2y+4AAACFAQAAEwAAAAAAAAAA&#10;AAAAAAAAAAAAW0NvbnRlbnRfVHlwZXNdLnhtbFBLAQItABQABgAIAAAAIQBa9CxbvwAAABUBAAAL&#10;AAAAAAAAAAAAAAAAAB8BAABfcmVscy8ucmVsc1BLAQItABQABgAIAAAAIQBstuArxQAAANsAAAAP&#10;AAAAAAAAAAAAAAAAAAcCAABkcnMvZG93bnJldi54bWxQSwUGAAAAAAMAAwC3AAAA+QIAAAAA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05104F">
              <w:rPr>
                <w:rFonts w:ascii="Times New Roman" w:hAnsi="Times New Roman"/>
                <w:sz w:val="24"/>
                <w:szCs w:val="24"/>
              </w:rPr>
              <w:t>37.5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%                                                             </w:t>
            </w:r>
            <w:r w:rsidR="0005104F">
              <w:rPr>
                <w:rFonts w:ascii="Times New Roman" w:hAnsi="Times New Roman"/>
                <w:sz w:val="24"/>
                <w:szCs w:val="24"/>
              </w:rPr>
              <w:t>45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%     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05104F">
              <w:rPr>
                <w:rFonts w:ascii="Times New Roman" w:hAnsi="Times New Roman"/>
                <w:sz w:val="24"/>
                <w:szCs w:val="24"/>
              </w:rPr>
              <w:t>62.5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%                                                             </w:t>
            </w:r>
            <w:r w:rsidR="0005104F">
              <w:rPr>
                <w:rFonts w:ascii="Times New Roman" w:hAnsi="Times New Roman"/>
                <w:sz w:val="24"/>
                <w:szCs w:val="24"/>
              </w:rPr>
              <w:t>87.5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Default="00121C4C" w:rsidP="00121C4C">
            <w:pPr>
              <w:pStyle w:val="QuestionStyle"/>
              <w:ind w:right="3259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736064" behindDoc="0" locked="0" layoutInCell="1" allowOverlap="1">
                  <wp:simplePos x="0" y="0"/>
                  <wp:positionH relativeFrom="page">
                    <wp:posOffset>3763300</wp:posOffset>
                  </wp:positionH>
                  <wp:positionV relativeFrom="paragraph">
                    <wp:posOffset>54610</wp:posOffset>
                  </wp:positionV>
                  <wp:extent cx="1828800" cy="1389600"/>
                  <wp:effectExtent l="0" t="0" r="0" b="1270"/>
                  <wp:wrapNone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crowd shutterstock_348450890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The average crowd at Duckville Dodgers home games increased from 250 in 2016 to 325 in 2017.</w:t>
            </w:r>
          </w:p>
          <w:p w:rsidR="00121C4C" w:rsidRPr="00C30E34" w:rsidRDefault="00121C4C" w:rsidP="00121C4C">
            <w:pPr>
              <w:pStyle w:val="QuestionStyle"/>
              <w:ind w:right="3259"/>
            </w:pPr>
            <w:r>
              <w:t>What was the percentage increase?</w:t>
            </w:r>
          </w:p>
          <w:p w:rsidR="008E1FF6" w:rsidRPr="00C30E34" w:rsidRDefault="008E1FF6" w:rsidP="00121C4C">
            <w:pPr>
              <w:pStyle w:val="QuestionStyle"/>
              <w:ind w:right="3259"/>
            </w:pPr>
          </w:p>
          <w:p w:rsidR="008E1FF6" w:rsidRPr="00C30E34" w:rsidRDefault="0003666B" w:rsidP="00121C4C">
            <w:pPr>
              <w:pStyle w:val="QuestionStyle"/>
              <w:ind w:right="3259"/>
            </w:pPr>
            <w:r>
              <w:pict w14:anchorId="48E81716">
                <v:rect id="Rectangle 25" o:spid="_x0000_s1087" style="position:absolute;margin-left:105.45pt;margin-top:3.7pt;width:59.4pt;height:29.4pt;z-index:25172275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" filled="f" strokecolor="black [3213]" strokeweight="1.5pt">
                  <v:textbox style="mso-next-textbox:#Rectangle 25">
                    <w:txbxContent>
                      <w:p w:rsidR="00321483" w:rsidRDefault="00321483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8E1FF6" w:rsidRPr="00C30E34" w:rsidRDefault="008E1FF6" w:rsidP="00121C4C">
            <w:pPr>
              <w:pStyle w:val="QuestionStyle"/>
              <w:ind w:right="3259"/>
            </w:pPr>
            <w:r w:rsidRPr="00C30E34">
              <w:t xml:space="preserve">   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121C4C" w:rsidP="008E1FF6">
            <w:pPr>
              <w:pStyle w:val="QuestionStyle"/>
            </w:pPr>
            <w:r>
              <w:t>The cost of a plane ticket is $240.00</w:t>
            </w:r>
            <w:r w:rsidR="008E1FF6" w:rsidRPr="00C30E34">
              <w:t xml:space="preserve"> </w:t>
            </w:r>
            <w:r>
              <w:t>before 10%</w:t>
            </w:r>
            <w:r w:rsidR="008E1FF6" w:rsidRPr="00C30E34">
              <w:t xml:space="preserve"> GST</w:t>
            </w:r>
            <w:r>
              <w:t xml:space="preserve"> is added</w:t>
            </w:r>
            <w:r w:rsidR="008E1FF6" w:rsidRPr="00C30E34">
              <w:t xml:space="preserve">. </w:t>
            </w:r>
          </w:p>
          <w:p w:rsidR="008E1FF6" w:rsidRPr="00C30E34" w:rsidRDefault="008E1FF6" w:rsidP="008E1FF6">
            <w:pPr>
              <w:pStyle w:val="QuestionStyle"/>
            </w:pPr>
            <w:r w:rsidRPr="00C30E34">
              <w:t>What is the price when</w:t>
            </w:r>
            <w:r w:rsidR="00121C4C">
              <w:t xml:space="preserve"> the</w:t>
            </w:r>
            <w:r w:rsidRPr="00C30E34">
              <w:t xml:space="preserve"> GST is included? </w:t>
            </w:r>
          </w:p>
          <w:p w:rsidR="008E1FF6" w:rsidRPr="00C30E34" w:rsidRDefault="008E1FF6" w:rsidP="008E1FF6">
            <w:pPr>
              <w:pStyle w:val="QuestionStyle"/>
            </w:pPr>
          </w:p>
          <w:p w:rsidR="008E1FF6" w:rsidRPr="00C30E34" w:rsidRDefault="008E1FF6" w:rsidP="008E1FF6">
            <w:pPr>
              <w:pStyle w:val="QuestionStyle"/>
            </w:pPr>
            <w:r w:rsidRPr="00C30E34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68673F74" wp14:editId="5BFA3D79">
                      <wp:simplePos x="0" y="0"/>
                      <wp:positionH relativeFrom="column">
                        <wp:posOffset>4624015</wp:posOffset>
                      </wp:positionH>
                      <wp:positionV relativeFrom="paragraph">
                        <wp:posOffset>16540</wp:posOffset>
                      </wp:positionV>
                      <wp:extent cx="754380" cy="373380"/>
                      <wp:effectExtent l="0" t="0" r="26670" b="26670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21483" w:rsidRDefault="00321483" w:rsidP="00DA79E0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673F74" id="Rectangle 32" o:spid="_x0000_s1026" style="position:absolute;margin-left:364.1pt;margin-top:1.3pt;width:59.4pt;height:29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" filled="f" strokecolor="black [3213]" strokeweight="1.5pt">
                      <v:textbox>
                        <w:txbxContent>
                          <w:p w:rsidR="00321483" w:rsidRDefault="00321483" w:rsidP="00DA79E0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6E5A29" w:rsidP="008E1FF6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737088" behindDoc="0" locked="0" layoutInCell="1" allowOverlap="1">
                  <wp:simplePos x="0" y="0"/>
                  <wp:positionH relativeFrom="page">
                    <wp:posOffset>4201800</wp:posOffset>
                  </wp:positionH>
                  <wp:positionV relativeFrom="paragraph">
                    <wp:posOffset>2362</wp:posOffset>
                  </wp:positionV>
                  <wp:extent cx="1575151" cy="1426464"/>
                  <wp:effectExtent l="0" t="0" r="6350" b="2540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ooter shutterstock_352106804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769" cy="142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</w:rPr>
              <w:t xml:space="preserve">Theo bought a scooter </w:t>
            </w:r>
            <w:r w:rsidR="002B4E43">
              <w:rPr>
                <w:rFonts w:ascii="Times New Roman" w:hAnsi="Times New Roman"/>
                <w:sz w:val="24"/>
                <w:szCs w:val="24"/>
              </w:rPr>
              <w:t xml:space="preserve">for 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>$</w:t>
            </w:r>
            <w:r>
              <w:rPr>
                <w:rFonts w:ascii="Times New Roman" w:hAnsi="Times New Roman"/>
                <w:sz w:val="24"/>
                <w:szCs w:val="24"/>
              </w:rPr>
              <w:t>375.00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and later sold </w:t>
            </w:r>
            <w:r w:rsidR="008E1FF6">
              <w:rPr>
                <w:rFonts w:ascii="Times New Roman" w:hAnsi="Times New Roman"/>
                <w:sz w:val="24"/>
                <w:szCs w:val="24"/>
              </w:rPr>
              <w:t>it for $</w:t>
            </w:r>
            <w:r w:rsidR="002B4E43">
              <w:rPr>
                <w:rFonts w:ascii="Times New Roman" w:hAnsi="Times New Roman"/>
                <w:sz w:val="24"/>
                <w:szCs w:val="24"/>
              </w:rPr>
              <w:t>420</w:t>
            </w:r>
            <w:r>
              <w:rPr>
                <w:rFonts w:ascii="Times New Roman" w:hAnsi="Times New Roman"/>
                <w:sz w:val="24"/>
                <w:szCs w:val="24"/>
              </w:rPr>
              <w:t>.00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>.</w:t>
            </w:r>
            <w:r w:rsidR="008E1FF6"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8E1FF6" w:rsidRDefault="008E1FF6" w:rsidP="008E1FF6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percentage profit </w:t>
            </w:r>
            <w:r w:rsidR="00321483">
              <w:rPr>
                <w:rFonts w:ascii="Times New Roman" w:hAnsi="Times New Roman"/>
                <w:sz w:val="24"/>
                <w:szCs w:val="24"/>
              </w:rPr>
              <w:t>did he make on the cost price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8E1FF6" w:rsidRPr="00C30E34" w:rsidRDefault="008E1FF6" w:rsidP="008E1FF6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</w:p>
          <w:p w:rsidR="008E1FF6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2A154039" wp14:editId="0C4D8874">
                      <wp:simplePos x="0" y="0"/>
                      <wp:positionH relativeFrom="column">
                        <wp:posOffset>285115</wp:posOffset>
                      </wp:positionH>
                      <wp:positionV relativeFrom="paragraph">
                        <wp:posOffset>14605</wp:posOffset>
                      </wp:positionV>
                      <wp:extent cx="2724150" cy="388620"/>
                      <wp:effectExtent l="0" t="0" r="19050" b="11430"/>
                      <wp:wrapNone/>
                      <wp:docPr id="20" name="Group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2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0AAF7E" id="Group 20" o:spid="_x0000_s1026" style="position:absolute;margin-left:22.45pt;margin-top:1.15pt;width:214.5pt;height:30.6pt;z-index:251724800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3A0280">
              <w:rPr>
                <w:rFonts w:ascii="Times New Roman" w:hAnsi="Times New Roman"/>
                <w:sz w:val="24"/>
                <w:szCs w:val="24"/>
              </w:rPr>
              <w:t>9.2</w:t>
            </w:r>
            <w:r>
              <w:rPr>
                <w:rFonts w:ascii="Times New Roman" w:hAnsi="Times New Roman"/>
                <w:sz w:val="24"/>
                <w:szCs w:val="24"/>
              </w:rPr>
              <w:t>%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3214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3A0280">
              <w:rPr>
                <w:rFonts w:ascii="Times New Roman" w:hAnsi="Times New Roman"/>
                <w:sz w:val="24"/>
                <w:szCs w:val="24"/>
              </w:rPr>
              <w:t>12.0</w:t>
            </w:r>
            <w:r>
              <w:rPr>
                <w:rFonts w:ascii="Times New Roman" w:hAnsi="Times New Roman"/>
                <w:sz w:val="24"/>
                <w:szCs w:val="24"/>
              </w:rPr>
              <w:t>%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3A0280">
              <w:rPr>
                <w:rFonts w:ascii="Times New Roman" w:hAnsi="Times New Roman"/>
                <w:sz w:val="24"/>
                <w:szCs w:val="24"/>
              </w:rPr>
              <w:t>17.5</w:t>
            </w:r>
            <w:r>
              <w:rPr>
                <w:rFonts w:ascii="Times New Roman" w:hAnsi="Times New Roman"/>
                <w:sz w:val="24"/>
                <w:szCs w:val="24"/>
              </w:rPr>
              <w:t>%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</w:t>
            </w:r>
            <w:r w:rsidR="003214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214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 w:rsidR="003A0280">
              <w:rPr>
                <w:rFonts w:ascii="Times New Roman" w:hAnsi="Times New Roman"/>
                <w:sz w:val="24"/>
                <w:szCs w:val="24"/>
              </w:rPr>
              <w:t>22.5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%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A0280" w:rsidRDefault="003A0280" w:rsidP="008E1FF6">
            <w:pPr>
              <w:pStyle w:val="QuestionStyle"/>
            </w:pPr>
            <w:r>
              <w:t>Jason sold his old laptop for $600 which has a 20% loss on the cost price.</w:t>
            </w:r>
          </w:p>
          <w:p w:rsidR="008E1FF6" w:rsidRPr="00C30E34" w:rsidRDefault="008E1FF6" w:rsidP="008E1FF6">
            <w:pPr>
              <w:pStyle w:val="QuestionStyle"/>
            </w:pPr>
            <w:r w:rsidRPr="00C30E34">
              <w:t>What was</w:t>
            </w:r>
            <w:r>
              <w:t xml:space="preserve"> the cost price</w:t>
            </w:r>
            <w:r w:rsidRPr="00C30E34">
              <w:t>?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03666B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0236FB80">
                <v:group id="Group 42" o:spid="_x0000_s1089" style="position:absolute;margin-left:18pt;margin-top:3.45pt;width:343.5pt;height:9pt;z-index:251726848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">
                  <v:roundrect id="_x0000_s1090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dRQcUA&#10;AADbAAAADwAAAGRycy9kb3ducmV2LnhtbESPQWvCQBSE70L/w/IKvUjdVEubpq4iiqIXoVHs9ZF9&#10;TUKzb0N2m0R/vSsUPA4z8w0znfemEi01rrSs4GUUgSDOrC45V3A8rJ9jEM4ja6wsk4IzOZjPHgZT&#10;TLTt+Iva1OciQNglqKDwvk6kdFlBBt3I1sTB+7GNQR9kk0vdYBfgppLjKHqTBksOCwXWtCwo+03/&#10;jIL4HJtTe9pvvmnH3eqy1++L4YdST4/94hOEp97fw//trVbwOoH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11FBxQAAANsAAAAPAAAAAAAAAAAAAAAAAJgCAABkcnMv&#10;ZG93bnJldi54bWxQSwUGAAAAAAQABAD1AAAAigMAAAAA&#10;" strokecolor="windowText" strokeweight="1pt"/>
                  <v:roundrect id="_x0000_s1091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7JNcUA&#10;AADbAAAADwAAAGRycy9kb3ducmV2LnhtbESPQWvCQBSE70L/w/IEL9JsKmJjmlVEsbQXobbo9ZF9&#10;TYLZtyG7JrG/vlsoeBxm5hsmWw+mFh21rrKs4CmKQRDnVldcKPj63D8mIJxH1lhbJgU3crBePYwy&#10;TLXt+YO6oy9EgLBLUUHpfZNK6fKSDLrINsTB+7atQR9kW0jdYh/gppazOF5IgxWHhRIb2paUX45X&#10;oyC5JebUnQ6vZ3rnfvdz0M+b6VKpyXjYvIDwNPh7+L/9phXM5/D3Jfw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Psk1xQAAANsAAAAPAAAAAAAAAAAAAAAAAJgCAABkcnMv&#10;ZG93bnJldi54bWxQSwUGAAAAAAQABAD1AAAAigMAAAAA&#10;" strokecolor="windowText" strokeweight="1pt"/>
                  <v:roundrect id="_x0000_s1092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xZ68EA&#10;AADbAAAADwAAAGRycy9kb3ducmV2LnhtbERPTWvCQBC9C/6HZQQvUjcK1jS6iihKvQjVYq9DdkyC&#10;2dmQXZPYX+8eCj0+3vdy3ZlSNFS7wrKCyTgCQZxaXXCm4Puyf4tBOI+ssbRMCp7kYL3q95aYaNvy&#10;FzVnn4kQwi5BBbn3VSKlS3My6Ma2Ig7czdYGfYB1JnWNbQg3pZxG0bs0WHBoyLGibU7p/fwwCuJn&#10;bK7N9XT4oSO3u9+Tnm9GH0oNB91mAcJT5//Ff+5PrWAW1oc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cWevBAAAA2wAAAA8AAAAAAAAAAAAAAAAAmAIAAGRycy9kb3du&#10;cmV2LnhtbFBLBQYAAAAABAAEAPUAAACGAwAAAAA=&#10;" strokecolor="windowText" strokeweight="1pt"/>
                  <v:roundrect id="_x0000_s1093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D8cMUA&#10;AADbAAAADwAAAGRycy9kb3ducmV2LnhtbESPQWvCQBSE70L/w/IKvUizUdD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kPxwxQAAANsAAAAPAAAAAAAAAAAAAAAAAJgCAABkcnMv&#10;ZG93bnJldi54bWxQSwUGAAAAAAQABAD1AAAAigMAAAAA&#10;" strokecolor="windowText" strokeweight="1pt"/>
                </v:group>
              </w:pic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2B4E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="002B4E43">
              <w:rPr>
                <w:rFonts w:ascii="Times New Roman" w:hAnsi="Times New Roman"/>
                <w:sz w:val="24"/>
                <w:szCs w:val="24"/>
              </w:rPr>
              <w:t>$480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</w:t>
            </w:r>
            <w:r w:rsidR="002B4E43">
              <w:rPr>
                <w:rFonts w:ascii="Times New Roman" w:hAnsi="Times New Roman"/>
                <w:sz w:val="24"/>
                <w:szCs w:val="24"/>
              </w:rPr>
              <w:t>$620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 w:rsidR="002B4E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2B4E43">
              <w:rPr>
                <w:rFonts w:ascii="Times New Roman" w:hAnsi="Times New Roman"/>
                <w:sz w:val="24"/>
                <w:szCs w:val="24"/>
              </w:rPr>
              <w:t>$720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2B4E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2B4E43">
              <w:rPr>
                <w:rFonts w:ascii="Times New Roman" w:hAnsi="Times New Roman"/>
                <w:sz w:val="24"/>
                <w:szCs w:val="24"/>
              </w:rPr>
              <w:t>$750</w:t>
            </w:r>
            <w:r w:rsidR="008E1FF6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Pr="00C30E34" w:rsidRDefault="008E1FF6" w:rsidP="008E1FF6">
            <w:pPr>
              <w:pStyle w:val="QuestionStyle"/>
              <w:ind w:right="4536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727872" behindDoc="0" locked="0" layoutInCell="1" allowOverlap="1" wp14:anchorId="15787108" wp14:editId="4894FDCC">
                  <wp:simplePos x="0" y="0"/>
                  <wp:positionH relativeFrom="column">
                    <wp:posOffset>3530433</wp:posOffset>
                  </wp:positionH>
                  <wp:positionV relativeFrom="paragraph">
                    <wp:posOffset>21361</wp:posOffset>
                  </wp:positionV>
                  <wp:extent cx="2015350" cy="1344239"/>
                  <wp:effectExtent l="0" t="0" r="4445" b="889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hutterstock_58295002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350" cy="134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96553">
              <w:t>A car ferry can hold 20 cars, but on a trip, it only had 16 cars on board</w:t>
            </w:r>
            <w:r w:rsidRPr="00C30E34">
              <w:t>.</w:t>
            </w:r>
          </w:p>
          <w:p w:rsidR="008E1FF6" w:rsidRPr="00C30E34" w:rsidRDefault="008E1FF6" w:rsidP="008E1FF6">
            <w:pPr>
              <w:pStyle w:val="QuestionStyle"/>
              <w:ind w:right="4536"/>
            </w:pPr>
            <w:r>
              <w:t xml:space="preserve">What </w:t>
            </w:r>
            <w:r w:rsidRPr="00C30E34">
              <w:t>percentage of the c</w:t>
            </w:r>
            <w:r w:rsidR="00596553">
              <w:t>ar spaces were free</w:t>
            </w:r>
            <w:r w:rsidRPr="00C30E34">
              <w:t>?</w:t>
            </w:r>
            <w:r w:rsidRPr="00C30E34">
              <w:rPr>
                <w:noProof/>
                <w:lang w:eastAsia="en-AU"/>
              </w:rPr>
              <w:t xml:space="preserve"> </w:t>
            </w:r>
          </w:p>
          <w:p w:rsidR="008E1FF6" w:rsidRPr="00C30E34" w:rsidRDefault="008E1FF6" w:rsidP="008E1FF6">
            <w:pPr>
              <w:pStyle w:val="QuestionStyle"/>
            </w:pPr>
          </w:p>
          <w:p w:rsidR="008E1FF6" w:rsidRPr="00C30E34" w:rsidRDefault="0003666B" w:rsidP="008E1FF6">
            <w:pPr>
              <w:pStyle w:val="QuestionStyle"/>
            </w:pPr>
            <w:r>
              <w:pict w14:anchorId="7CF8B59A">
                <v:rect id="Rectangle 52" o:spid="_x0000_s1094" style="position:absolute;margin-left:195.3pt;margin-top:2.65pt;width:59.4pt;height:29.4pt;z-index:25172889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" filled="f" strokecolor="black [3213]" strokeweight="1.5pt">
                  <v:textbox>
                    <w:txbxContent>
                      <w:p w:rsidR="00321483" w:rsidRDefault="00321483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8E1FF6" w:rsidRPr="00C30E34" w:rsidRDefault="008E1FF6" w:rsidP="008E1FF6">
            <w:pPr>
              <w:pStyle w:val="QuestionStyle"/>
            </w:pP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Default="00DA79E0" w:rsidP="00DA79E0">
            <w:pPr>
              <w:pStyle w:val="QuestionStyle"/>
            </w:pPr>
            <w:r>
              <w:t xml:space="preserve">A </w:t>
            </w:r>
            <w:r w:rsidR="00CD67DC">
              <w:t xml:space="preserve">250 g </w:t>
            </w:r>
            <w:r>
              <w:t xml:space="preserve">tub </w:t>
            </w:r>
            <w:r w:rsidR="00CD67DC">
              <w:t>of butter costs $6.5</w:t>
            </w:r>
            <w:r w:rsidR="008E1FF6">
              <w:t xml:space="preserve">0 </w:t>
            </w:r>
            <w:r w:rsidR="00CD67DC">
              <w:t xml:space="preserve">and </w:t>
            </w:r>
            <w:r>
              <w:t xml:space="preserve">a </w:t>
            </w:r>
            <w:r w:rsidR="00484573">
              <w:t>2</w:t>
            </w:r>
            <w:r w:rsidR="00CD67DC">
              <w:t>00 g</w:t>
            </w:r>
            <w:r w:rsidR="008E1FF6">
              <w:t xml:space="preserve"> </w:t>
            </w:r>
            <w:r>
              <w:t xml:space="preserve">tub </w:t>
            </w:r>
            <w:r w:rsidR="009A031C">
              <w:t>costs $5</w:t>
            </w:r>
            <w:r w:rsidR="00CD67DC">
              <w:t>.50</w:t>
            </w:r>
            <w:r w:rsidR="009A031C">
              <w:t>.</w:t>
            </w:r>
            <w:r w:rsidR="008E1FF6" w:rsidRPr="00C30E34">
              <w:t xml:space="preserve"> </w:t>
            </w:r>
          </w:p>
          <w:p w:rsidR="00DA79E0" w:rsidRDefault="00DA79E0" w:rsidP="00DA79E0">
            <w:pPr>
              <w:pStyle w:val="QuestionStyle"/>
            </w:pPr>
            <w:r>
              <w:t xml:space="preserve">What is the cost per </w:t>
            </w:r>
            <w:r w:rsidR="00484573">
              <w:t>kilo</w:t>
            </w:r>
            <w:r>
              <w:t>gram of each tub</w:t>
            </w:r>
            <w:r w:rsidR="00484573">
              <w:t>, and which is the better value</w:t>
            </w:r>
            <w:r>
              <w:t>?</w:t>
            </w:r>
          </w:p>
          <w:p w:rsidR="00484573" w:rsidRPr="00C30E34" w:rsidRDefault="00484573" w:rsidP="00484573">
            <w:pPr>
              <w:pStyle w:val="QuestionStyle"/>
              <w:spacing w:after="0"/>
            </w:pPr>
          </w:p>
          <w:p w:rsidR="008E1FF6" w:rsidRPr="00C30E34" w:rsidRDefault="008E1FF6" w:rsidP="0048457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</w:t>
            </w:r>
            <w:r w:rsidR="009A031C">
              <w:rPr>
                <w:rFonts w:ascii="Times New Roman" w:hAnsi="Times New Roman"/>
                <w:sz w:val="24"/>
                <w:szCs w:val="24"/>
              </w:rPr>
              <w:t>…………….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…..</w:t>
            </w:r>
          </w:p>
          <w:p w:rsidR="008E1FF6" w:rsidRPr="00C30E34" w:rsidRDefault="008E1FF6" w:rsidP="0048457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48457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</w:t>
            </w:r>
            <w:r w:rsidR="009A031C">
              <w:rPr>
                <w:rFonts w:ascii="Times New Roman" w:hAnsi="Times New Roman"/>
                <w:sz w:val="24"/>
                <w:szCs w:val="24"/>
              </w:rPr>
              <w:t>……………..</w:t>
            </w:r>
          </w:p>
          <w:p w:rsidR="008E1FF6" w:rsidRPr="00C30E34" w:rsidRDefault="008E1FF6" w:rsidP="0048457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48457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</w:t>
            </w:r>
            <w:r w:rsidR="009A031C">
              <w:rPr>
                <w:rFonts w:ascii="Times New Roman" w:hAnsi="Times New Roman"/>
                <w:sz w:val="24"/>
                <w:szCs w:val="24"/>
              </w:rPr>
              <w:t>……………..</w:t>
            </w:r>
          </w:p>
        </w:tc>
      </w:tr>
      <w:tr w:rsidR="008E1F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E1FF6" w:rsidRPr="001B3341" w:rsidRDefault="008E1FF6" w:rsidP="008E1FF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E1FF6" w:rsidRDefault="008E1FF6" w:rsidP="008E1FF6">
            <w:pPr>
              <w:pStyle w:val="QuestionStyle"/>
              <w:ind w:right="3402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729920" behindDoc="0" locked="0" layoutInCell="1" allowOverlap="1" wp14:anchorId="16D9564D" wp14:editId="2AD07D9F">
                  <wp:simplePos x="0" y="0"/>
                  <wp:positionH relativeFrom="column">
                    <wp:posOffset>4283710</wp:posOffset>
                  </wp:positionH>
                  <wp:positionV relativeFrom="paragraph">
                    <wp:posOffset>-45035</wp:posOffset>
                  </wp:positionV>
                  <wp:extent cx="1192378" cy="1854425"/>
                  <wp:effectExtent l="0" t="0" r="8255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hutterstock_215113537.jpg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33" r="19658"/>
                          <a:stretch/>
                        </pic:blipFill>
                        <pic:spPr bwMode="auto">
                          <a:xfrm>
                            <a:off x="0" y="0"/>
                            <a:ext cx="1195361" cy="185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917F9">
              <w:t>Katherine climbs 45 metres up a vertical tower.</w:t>
            </w:r>
          </w:p>
          <w:p w:rsidR="006917F9" w:rsidRPr="00C30E34" w:rsidRDefault="006917F9" w:rsidP="008E1FF6">
            <w:pPr>
              <w:pStyle w:val="QuestionStyle"/>
              <w:ind w:right="3402"/>
            </w:pPr>
            <w:r>
              <w:t>If this was 30% of the total height of the tower, how far is she from the top of the tower?</w:t>
            </w: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8E1FF6" w:rsidP="008E1FF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E1FF6" w:rsidRPr="00C30E34" w:rsidRDefault="0003666B" w:rsidP="008E1FF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333F9D4A">
                <v:rect id="Rectangle 10" o:spid="_x0000_s1095" style="position:absolute;margin-left:230.25pt;margin-top:3.55pt;width:59.4pt;height:29.4pt;z-index:25173094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" filled="f" strokecolor="black [3213]" strokeweight="1.5pt">
                  <v:textbox>
                    <w:txbxContent>
                      <w:p w:rsidR="00321483" w:rsidRDefault="00321483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8E1FF6" w:rsidRPr="00C30E34" w:rsidRDefault="008E1FF6" w:rsidP="008E1FF6">
            <w:pPr>
              <w:pStyle w:val="QuestionStyle"/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26"/>
          <w:footerReference w:type="default" r:id="rId27"/>
          <w:footerReference w:type="first" r:id="rId2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6833C2" w:rsidTr="00FE794E">
        <w:trPr>
          <w:cantSplit/>
          <w:trHeight w:val="851"/>
        </w:trPr>
        <w:tc>
          <w:tcPr>
            <w:tcW w:w="10207" w:type="dxa"/>
            <w:gridSpan w:val="4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524527342"/>
              <w:placeholder>
                <w:docPart w:val="DD9C1BC4E2B14186A1EB0C328F9CB8DA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6833C2" w:rsidRPr="005615AC" w:rsidRDefault="006833C2" w:rsidP="006833C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6833C2" w:rsidRPr="00325745" w:rsidRDefault="006833C2" w:rsidP="006833C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458766950"/>
                <w:placeholder>
                  <w:docPart w:val="7D65E06885D84666AAB41873DB9D2F19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1E766AD5D465474EA50141B0A7407536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864566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6F82224AC5074102841DF3071C8CCA8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864566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81533">
            <w:pPr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81533">
            <w:pPr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81533">
            <w:pPr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9F0072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What fraction is the same as </w:t>
            </w:r>
            <w:r w:rsidR="00E46308">
              <w:rPr>
                <w:rFonts w:ascii="Times New Roman" w:hAnsi="Times New Roman"/>
                <w:sz w:val="24"/>
                <w:szCs w:val="24"/>
              </w:rPr>
              <w:t>0.72</w:t>
            </w:r>
            <w:r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9F0072" w:rsidRPr="00E46308" w:rsidRDefault="009F0072" w:rsidP="009F0072">
            <w:pPr>
              <w:ind w:left="-35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7448CFFF" wp14:editId="28605EFA">
                      <wp:simplePos x="0" y="0"/>
                      <wp:positionH relativeFrom="column">
                        <wp:posOffset>439635</wp:posOffset>
                      </wp:positionH>
                      <wp:positionV relativeFrom="paragraph">
                        <wp:posOffset>92710</wp:posOffset>
                      </wp:positionV>
                      <wp:extent cx="4415790" cy="114300"/>
                      <wp:effectExtent l="0" t="0" r="22860" b="19050"/>
                      <wp:wrapNone/>
                      <wp:docPr id="35" name="Group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3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52357E8" id="Group 35" o:spid="_x0000_s1026" style="position:absolute;margin-left:34.6pt;margin-top:7.3pt;width:347.7pt;height:9pt;z-index:25168793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</w:t>
            </w:r>
            <w:r w:rsidRPr="00E46308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E46308" w:rsidRPr="00E46308">
              <w:rPr>
                <w:rFonts w:ascii="Times New Roman" w:hAnsi="Times New Roman"/>
                <w:color w:val="FF0000"/>
                <w:sz w:val="24"/>
                <w:szCs w:val="24"/>
              </w:rPr>
              <w:object w:dxaOrig="338" w:dyaOrig="612" w14:anchorId="56D66D89">
                <v:shape id="_x0000_i1031" type="#_x0000_t75" style="width:16.5pt;height:30.75pt" o:ole="">
                  <v:imagedata r:id="rId29" o:title=""/>
                </v:shape>
                <o:OLEObject Type="Embed" ProgID="FXEquation.Equation" ShapeID="_x0000_i1031" DrawAspect="Content" ObjectID="_1557222153" r:id="rId30"/>
              </w:object>
            </w:r>
            <w:r w:rsidRPr="00E46308">
              <w:rPr>
                <w:rFonts w:ascii="Times New Roman" w:hAnsi="Times New Roman"/>
                <w:sz w:val="24"/>
                <w:szCs w:val="24"/>
              </w:rPr>
              <w:t xml:space="preserve">                                 </w:t>
            </w:r>
            <w:r w:rsidR="00E46308" w:rsidRPr="00E46308">
              <w:rPr>
                <w:rFonts w:ascii="Times New Roman" w:hAnsi="Times New Roman"/>
                <w:color w:val="FF0000"/>
                <w:sz w:val="24"/>
                <w:szCs w:val="24"/>
              </w:rPr>
              <w:object w:dxaOrig="338" w:dyaOrig="600">
                <v:shape id="_x0000_i1032" type="#_x0000_t75" style="width:16.5pt;height:30pt" o:ole="">
                  <v:imagedata r:id="rId31" o:title=""/>
                </v:shape>
                <o:OLEObject Type="Embed" ProgID="FXEquation.Equation" ShapeID="_x0000_i1032" DrawAspect="Content" ObjectID="_1557222154" r:id="rId32"/>
              </w:object>
            </w:r>
            <w:r w:rsidRPr="00E46308">
              <w:rPr>
                <w:rFonts w:ascii="Times New Roman" w:hAnsi="Times New Roman"/>
                <w:sz w:val="24"/>
                <w:szCs w:val="24"/>
              </w:rPr>
              <w:t xml:space="preserve">                             </w:t>
            </w:r>
            <w:r w:rsidR="00E46308" w:rsidRPr="00E46308">
              <w:rPr>
                <w:rFonts w:ascii="Times New Roman" w:hAnsi="Times New Roman"/>
                <w:color w:val="FF0000"/>
                <w:sz w:val="24"/>
                <w:szCs w:val="24"/>
              </w:rPr>
              <w:object w:dxaOrig="338" w:dyaOrig="612">
                <v:shape id="_x0000_i1033" type="#_x0000_t75" style="width:16.5pt;height:30.75pt" o:ole="">
                  <v:imagedata r:id="rId33" o:title=""/>
                </v:shape>
                <o:OLEObject Type="Embed" ProgID="FXEquation.Equation" ShapeID="_x0000_i1033" DrawAspect="Content" ObjectID="_1557222155" r:id="rId34"/>
              </w:object>
            </w:r>
            <w:r w:rsidRPr="00E46308">
              <w:rPr>
                <w:rFonts w:ascii="Times New Roman" w:hAnsi="Times New Roman"/>
                <w:sz w:val="24"/>
                <w:szCs w:val="24"/>
              </w:rPr>
              <w:t xml:space="preserve">                                 </w:t>
            </w:r>
            <w:r w:rsidR="00E46308" w:rsidRPr="00E46308">
              <w:rPr>
                <w:rFonts w:ascii="Times New Roman" w:hAnsi="Times New Roman"/>
                <w:color w:val="FF0000"/>
                <w:sz w:val="24"/>
                <w:szCs w:val="24"/>
              </w:rPr>
              <w:object w:dxaOrig="338" w:dyaOrig="612" w14:anchorId="33B15F15">
                <v:shape id="_x0000_i1034" type="#_x0000_t75" style="width:16.5pt;height:30.75pt" o:ole="">
                  <v:imagedata r:id="rId35" o:title=""/>
                </v:shape>
                <o:OLEObject Type="Embed" ProgID="FXEquation.Equation" ShapeID="_x0000_i1034" DrawAspect="Content" ObjectID="_1557222156" r:id="rId36"/>
              </w:object>
            </w:r>
            <w:r w:rsidRPr="00E46308">
              <w:rPr>
                <w:rFonts w:ascii="Times New Roman" w:hAnsi="Times New Roman"/>
                <w:sz w:val="24"/>
                <w:szCs w:val="24"/>
              </w:rPr>
              <w:t xml:space="preserve">   </w: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46308" w:rsidRDefault="00A538DB" w:rsidP="00A538DB">
            <w:pPr>
              <w:ind w:right="36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738112" behindDoc="0" locked="0" layoutInCell="1" allowOverlap="1">
                  <wp:simplePos x="0" y="0"/>
                  <wp:positionH relativeFrom="column">
                    <wp:posOffset>3764280</wp:posOffset>
                  </wp:positionH>
                  <wp:positionV relativeFrom="paragraph">
                    <wp:posOffset>16104</wp:posOffset>
                  </wp:positionV>
                  <wp:extent cx="1821180" cy="1214755"/>
                  <wp:effectExtent l="0" t="0" r="7620" b="4445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afe shutterstock_277854557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180" cy="121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46308">
              <w:rPr>
                <w:rFonts w:ascii="Times New Roman" w:hAnsi="Times New Roman"/>
                <w:sz w:val="24"/>
                <w:szCs w:val="24"/>
              </w:rPr>
              <w:t>Rebecca has tried 15 out of the 25 dishes on the menu at her favourite café.</w:t>
            </w:r>
          </w:p>
          <w:p w:rsidR="009F0072" w:rsidRPr="00FB477B" w:rsidRDefault="00E46308" w:rsidP="00A538DB">
            <w:pPr>
              <w:ind w:right="36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percentage of the dishes is this</w:t>
            </w:r>
            <w:r w:rsidR="009F0072" w:rsidRPr="00FB477B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Pr="00FB477B" w:rsidRDefault="0003666B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142861AF">
                <v:rect id="Rectangle 7" o:spid="_x0000_s1054" style="position:absolute;margin-left:191.8pt;margin-top:5.3pt;width:59.4pt;height:29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" filled="f" strokecolor="black [3213]" strokeweight="1.5pt"/>
              </w:pic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</w: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FB477B" w:rsidRDefault="009F0072" w:rsidP="009F0072">
            <w:pPr>
              <w:tabs>
                <w:tab w:val="left" w:pos="3464"/>
              </w:tabs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What is </w:t>
            </w:r>
            <w:r w:rsidR="00A538DB">
              <w:rPr>
                <w:rFonts w:ascii="Times New Roman" w:hAnsi="Times New Roman"/>
                <w:sz w:val="24"/>
                <w:szCs w:val="24"/>
              </w:rPr>
              <w:t>0.555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when </w:t>
            </w:r>
            <w:r w:rsidR="00A538DB">
              <w:rPr>
                <w:rFonts w:ascii="Times New Roman" w:hAnsi="Times New Roman"/>
                <w:sz w:val="24"/>
                <w:szCs w:val="24"/>
              </w:rPr>
              <w:t xml:space="preserve">it is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written as a </w:t>
            </w:r>
            <w:r w:rsidR="00A538DB">
              <w:rPr>
                <w:rFonts w:ascii="Times New Roman" w:hAnsi="Times New Roman"/>
                <w:sz w:val="24"/>
                <w:szCs w:val="24"/>
              </w:rPr>
              <w:t>percentage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F0072" w:rsidRPr="00FB477B" w:rsidRDefault="0003666B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50DBC52B">
                <v:rect id="Rectangle 8" o:spid="_x0000_s1055" style="position:absolute;margin-left:267.15pt;margin-top:6.9pt;width:59.4pt;height:29.4pt;z-index:25168896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" filled="f" strokecolor="black [3213]" strokeweight="1.5pt"/>
              </w:pic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FB477B" w:rsidRDefault="009F0072" w:rsidP="009F0072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89984" behindDoc="0" locked="0" layoutInCell="1" allowOverlap="1" wp14:anchorId="3E720670" wp14:editId="376DDE04">
                  <wp:simplePos x="0" y="0"/>
                  <wp:positionH relativeFrom="column">
                    <wp:posOffset>3603396</wp:posOffset>
                  </wp:positionH>
                  <wp:positionV relativeFrom="paragraph">
                    <wp:posOffset>48144</wp:posOffset>
                  </wp:positionV>
                  <wp:extent cx="1986915" cy="1325272"/>
                  <wp:effectExtent l="0" t="0" r="0" b="8255"/>
                  <wp:wrapNone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hutterstock_1672117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915" cy="132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10FC8">
              <w:rPr>
                <w:rFonts w:ascii="Times New Roman" w:hAnsi="Times New Roman"/>
                <w:sz w:val="24"/>
                <w:szCs w:val="24"/>
              </w:rPr>
              <w:t xml:space="preserve">In a movie theatre,  </w:t>
            </w:r>
            <w:r w:rsidR="00210FC8" w:rsidRPr="00210FC8">
              <w:rPr>
                <w:rFonts w:ascii="Times New Roman" w:hAnsi="Times New Roman"/>
                <w:color w:val="FF0000"/>
                <w:position w:val="-22"/>
                <w:sz w:val="24"/>
                <w:szCs w:val="24"/>
              </w:rPr>
              <w:object w:dxaOrig="218" w:dyaOrig="604">
                <v:shape id="_x0000_i1035" type="#_x0000_t75" style="width:11.25pt;height:30pt" o:ole="">
                  <v:imagedata r:id="rId39" o:title=""/>
                </v:shape>
                <o:OLEObject Type="Embed" ProgID="FXEquation.Equation" ShapeID="_x0000_i1035" DrawAspect="Content" ObjectID="_1557222157" r:id="rId40"/>
              </w:object>
            </w:r>
            <w:r w:rsidR="00210FC8">
              <w:rPr>
                <w:rFonts w:ascii="Times New Roman" w:hAnsi="Times New Roman"/>
                <w:sz w:val="24"/>
                <w:szCs w:val="24"/>
              </w:rPr>
              <w:t xml:space="preserve"> of t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he </w:t>
            </w:r>
            <w:r w:rsidR="00E26C55">
              <w:rPr>
                <w:rFonts w:ascii="Times New Roman" w:hAnsi="Times New Roman"/>
                <w:sz w:val="24"/>
                <w:szCs w:val="24"/>
              </w:rPr>
              <w:t xml:space="preserve">audience </w:t>
            </w:r>
            <w:r w:rsidR="00210FC8">
              <w:rPr>
                <w:rFonts w:ascii="Times New Roman" w:hAnsi="Times New Roman"/>
                <w:sz w:val="24"/>
                <w:szCs w:val="24"/>
              </w:rPr>
              <w:t>is aged under 16.</w:t>
            </w:r>
          </w:p>
          <w:p w:rsidR="009F0072" w:rsidRPr="00FB477B" w:rsidRDefault="009F0072" w:rsidP="009F0072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What percentage of the </w:t>
            </w:r>
            <w:r w:rsidR="00210FC8">
              <w:rPr>
                <w:rFonts w:ascii="Times New Roman" w:hAnsi="Times New Roman"/>
                <w:sz w:val="24"/>
                <w:szCs w:val="24"/>
              </w:rPr>
              <w:t>audience is aged 16 or more?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Pr="00FB477B" w:rsidRDefault="0003666B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403FE9BD">
                <v:rect id="Rectangle 9" o:spid="_x0000_s1056" style="position:absolute;margin-left:202.3pt;margin-top:2.55pt;width:59.4pt;height:29.4pt;z-index:25169100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" filled="f" strokecolor="black [3213]" strokeweight="1.5pt"/>
              </w:pic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Default="00096594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store takes delivery of T shirts which are in 3 colours.</w:t>
            </w:r>
            <w:r w:rsidR="00210FC8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096594" w:rsidRDefault="00096594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owner sees that 25% of them are blue, 33% are white and the rest are black.</w:t>
            </w:r>
          </w:p>
          <w:p w:rsidR="00096594" w:rsidRDefault="00096594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</w:t>
            </w:r>
            <w:r w:rsidR="009F0072">
              <w:rPr>
                <w:rFonts w:ascii="Times New Roman" w:hAnsi="Times New Roman"/>
                <w:sz w:val="24"/>
                <w:szCs w:val="24"/>
              </w:rPr>
              <w:t xml:space="preserve">hat percentage </w:t>
            </w:r>
            <w:r>
              <w:rPr>
                <w:rFonts w:ascii="Times New Roman" w:hAnsi="Times New Roman"/>
                <w:sz w:val="24"/>
                <w:szCs w:val="24"/>
              </w:rPr>
              <w:t>are black</w:t>
            </w:r>
            <w:r w:rsidR="009F0072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2032" behindDoc="0" locked="0" layoutInCell="1" allowOverlap="1" wp14:anchorId="3DD23125" wp14:editId="43B4313B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2960</wp:posOffset>
                      </wp:positionV>
                      <wp:extent cx="2724150" cy="388620"/>
                      <wp:effectExtent l="0" t="0" r="19050" b="11430"/>
                      <wp:wrapNone/>
                      <wp:docPr id="33" name="Group 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3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79AAB8" id="Group 33" o:spid="_x0000_s1026" style="position:absolute;margin-left:31.5pt;margin-top:.25pt;width:214.5pt;height:30.6pt;z-index:251692032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pIxQAAANsAAAAPAAAAZHJzL2Rvd25yZXYueG1sRI9Ba8JA&#10;FITvQv/D8gq9SN1US5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YOLpIxQAAANsAAAAP&#10;AAAAAAAAAAAAAAAAAAcCAABkcnMvZG93bnJldi54bWxQSwUGAAAAAAMAAwC3AAAA+QIAAAAA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iQ/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Co6iQ/xQAAANsAAAAP&#10;AAAAAAAAAAAAAAAAAAcCAABkcnMvZG93bnJldi54bWxQSwUGAAAAAAMAAwC3AAAA+QIAAAAA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BN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Nl1sE3BAAAA2wAAAA8AAAAA&#10;AAAAAAAAAAAABwIAAGRycy9kb3ducmV2LnhtbFBLBQYAAAAAAwADALcAAAD1AgAAAAA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RXWxAAAANsAAAAPAAAAZHJzL2Rvd25yZXYueG1sRI9Ba8JA&#10;FITvBf/D8gQvoptW0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LY5Fdb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096594">
              <w:rPr>
                <w:rFonts w:ascii="Times New Roman" w:hAnsi="Times New Roman"/>
                <w:sz w:val="24"/>
                <w:szCs w:val="24"/>
              </w:rPr>
              <w:t>42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%                                                           </w:t>
            </w:r>
            <w:r w:rsidR="00096594">
              <w:rPr>
                <w:rFonts w:ascii="Times New Roman" w:hAnsi="Times New Roman"/>
                <w:sz w:val="24"/>
                <w:szCs w:val="24"/>
              </w:rPr>
              <w:t>52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%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096594">
              <w:rPr>
                <w:rFonts w:ascii="Times New Roman" w:hAnsi="Times New Roman"/>
                <w:sz w:val="24"/>
                <w:szCs w:val="24"/>
              </w:rPr>
              <w:t>67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%  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>75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FB477B" w:rsidRDefault="00096594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57</w:t>
            </w:r>
            <w:r w:rsidR="009F0072" w:rsidRPr="00FB477B">
              <w:rPr>
                <w:rFonts w:ascii="Times New Roman" w:hAnsi="Times New Roman"/>
                <w:sz w:val="24"/>
                <w:szCs w:val="24"/>
              </w:rPr>
              <w:t xml:space="preserve">% of $ </w:t>
            </w:r>
            <w:r>
              <w:rPr>
                <w:rFonts w:ascii="Times New Roman" w:hAnsi="Times New Roman"/>
                <w:sz w:val="24"/>
                <w:szCs w:val="24"/>
              </w:rPr>
              <w:t>52</w:t>
            </w:r>
            <w:r w:rsidR="009F0072" w:rsidRPr="00FB477B">
              <w:rPr>
                <w:rFonts w:ascii="Times New Roman" w:hAnsi="Times New Roman"/>
                <w:sz w:val="24"/>
                <w:szCs w:val="24"/>
              </w:rPr>
              <w:t>00?</w:t>
            </w:r>
          </w:p>
          <w:p w:rsidR="009F0072" w:rsidRPr="00FB477B" w:rsidRDefault="0003666B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72D187A3">
                <v:rect id="Rectangle 79" o:spid="_x0000_s1057" style="position:absolute;margin-left:321.7pt;margin-top:4.55pt;width:79.2pt;height:29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" filled="f" strokecolor="black [3213]" strokeweight="1.5pt"/>
              </w:pict>
            </w:r>
          </w:p>
          <w:p w:rsidR="009F0072" w:rsidRPr="00FB477B" w:rsidRDefault="009F0072" w:rsidP="009F0072">
            <w:pPr>
              <w:tabs>
                <w:tab w:val="left" w:pos="7284"/>
              </w:tabs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$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ab/>
              <w:t>.</w: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2B4E43" w:rsidRDefault="002B4E43" w:rsidP="009F0072">
            <w:pPr>
              <w:spacing w:before="120"/>
              <w:rPr>
                <w:rFonts w:ascii="Times New Roman" w:hAnsi="Times New Roman"/>
                <w:position w:val="-22"/>
                <w:sz w:val="24"/>
                <w:szCs w:val="24"/>
              </w:rPr>
            </w:pPr>
            <w:r w:rsidRPr="002B4E43">
              <w:rPr>
                <w:rFonts w:ascii="Times New Roman" w:hAnsi="Times New Roman"/>
                <w:color w:val="FF0000"/>
                <w:position w:val="-22"/>
                <w:sz w:val="24"/>
                <w:szCs w:val="24"/>
              </w:rPr>
              <w:object w:dxaOrig="766" w:dyaOrig="604" w14:anchorId="4DBD02BB">
                <v:shape id="_x0000_i1036" type="#_x0000_t75" style="width:38.25pt;height:30.75pt" o:ole="">
                  <v:imagedata r:id="rId41" o:title=""/>
                </v:shape>
                <o:OLEObject Type="Embed" ProgID="FXEquation.Equation" ShapeID="_x0000_i1036" DrawAspect="Content" ObjectID="_1557222158" r:id="rId42"/>
              </w:object>
            </w:r>
            <w:r w:rsidR="009F0072" w:rsidRPr="002B4E43">
              <w:rPr>
                <w:rFonts w:ascii="Times New Roman" w:hAnsi="Times New Roman"/>
                <w:position w:val="-22"/>
                <w:sz w:val="24"/>
                <w:szCs w:val="24"/>
              </w:rPr>
              <w:t xml:space="preserve">  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Pr="00BC64C5" w:rsidRDefault="009F0072" w:rsidP="009F0072">
            <w:pPr>
              <w:rPr>
                <w:rFonts w:ascii="Times New Roman" w:hAnsi="Times New Roman"/>
                <w:position w:val="-16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4080" behindDoc="0" locked="0" layoutInCell="1" allowOverlap="1" wp14:anchorId="215BD15D" wp14:editId="5A7B901C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66980</wp:posOffset>
                      </wp:positionV>
                      <wp:extent cx="4415790" cy="114300"/>
                      <wp:effectExtent l="0" t="0" r="22860" b="19050"/>
                      <wp:wrapNone/>
                      <wp:docPr id="60" name="Group 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6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CB20B8" id="Group 60" o:spid="_x0000_s1026" style="position:absolute;margin-left:31.25pt;margin-top:5.25pt;width:347.7pt;height:9pt;z-index:251694080;mso-width-relative:margin;mso-height-relative:margin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" strokeweight="1pt"/>
                    </v:group>
                  </w:pict>
                </mc:Fallback>
              </mc:AlternateConten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BC64C5" w:rsidRPr="00BC64C5">
              <w:rPr>
                <w:rFonts w:ascii="Times New Roman" w:hAnsi="Times New Roman"/>
                <w:color w:val="FF0000"/>
                <w:position w:val="-16"/>
                <w:sz w:val="24"/>
                <w:szCs w:val="24"/>
              </w:rPr>
              <w:object w:dxaOrig="7462" w:dyaOrig="418" w14:anchorId="671EA935">
                <v:shape id="_x0000_i1037" type="#_x0000_t75" style="width:372.75pt;height:21pt" o:ole="">
                  <v:imagedata r:id="rId43" o:title=""/>
                </v:shape>
                <o:OLEObject Type="Embed" ProgID="FXEquation.Equation" ShapeID="_x0000_i1037" DrawAspect="Content" ObjectID="_1557222159" r:id="rId44"/>
              </w:objec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BC64C5" w:rsidRDefault="00BC64C5" w:rsidP="009F0072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BC64C5">
              <w:rPr>
                <w:rFonts w:ascii="Times New Roman" w:hAnsi="Times New Roman"/>
                <w:position w:val="-6"/>
                <w:sz w:val="24"/>
                <w:szCs w:val="24"/>
              </w:rPr>
              <w:object w:dxaOrig="2032" w:dyaOrig="268" w14:anchorId="51546C45">
                <v:shape id="_x0000_i1038" type="#_x0000_t75" style="width:101.25pt;height:13.5pt" o:ole="">
                  <v:imagedata r:id="rId45" o:title=""/>
                </v:shape>
                <o:OLEObject Type="Embed" ProgID="FXEquation.Equation" ShapeID="_x0000_i1038" DrawAspect="Content" ObjectID="_1557222160" r:id="rId46"/>
              </w:object>
            </w:r>
            <w:r w:rsidR="009F0072" w:rsidRPr="00BC64C5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</w:t>
            </w:r>
          </w:p>
          <w:p w:rsidR="009F0072" w:rsidRPr="00BC64C5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Pr="00BC64C5" w:rsidRDefault="009F0072" w:rsidP="009F0072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BC64C5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47C00E7B" wp14:editId="2DF8560F">
                      <wp:simplePos x="0" y="0"/>
                      <wp:positionH relativeFrom="column">
                        <wp:posOffset>375285</wp:posOffset>
                      </wp:positionH>
                      <wp:positionV relativeFrom="paragraph">
                        <wp:posOffset>38315</wp:posOffset>
                      </wp:positionV>
                      <wp:extent cx="4415790" cy="114300"/>
                      <wp:effectExtent l="0" t="0" r="22860" b="19050"/>
                      <wp:wrapNone/>
                      <wp:docPr id="55" name="Group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5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0D462E" id="Group 55" o:spid="_x0000_s1026" style="position:absolute;margin-left:29.55pt;margin-top:3pt;width:347.7pt;height:9pt;z-index:25169510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" strokeweight="1pt"/>
                    </v:group>
                  </w:pict>
                </mc:Fallback>
              </mc:AlternateContent>
            </w:r>
            <w:r w:rsidRPr="00BC64C5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BC64C5" w:rsidRPr="00BC64C5">
              <w:rPr>
                <w:rFonts w:ascii="Times New Roman" w:hAnsi="Times New Roman"/>
                <w:sz w:val="24"/>
                <w:szCs w:val="24"/>
              </w:rPr>
              <w:t>4</w:t>
            </w:r>
            <w:r w:rsidR="00BC64C5">
              <w:rPr>
                <w:rFonts w:ascii="Times New Roman" w:hAnsi="Times New Roman"/>
                <w:sz w:val="24"/>
                <w:szCs w:val="24"/>
              </w:rPr>
              <w:t xml:space="preserve">73                                489                               493                                503   </w: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Default="009F0072" w:rsidP="00900A41">
            <w:pPr>
              <w:tabs>
                <w:tab w:val="left" w:pos="4504"/>
              </w:tabs>
              <w:ind w:right="4536"/>
              <w:rPr>
                <w:rFonts w:ascii="Times New Roman" w:hAnsi="Times New Roman"/>
                <w:sz w:val="24"/>
                <w:szCs w:val="24"/>
              </w:rPr>
            </w:pPr>
            <w:r w:rsidRPr="00BC64C5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97152" behindDoc="0" locked="0" layoutInCell="1" allowOverlap="1" wp14:anchorId="05565D59" wp14:editId="5D47C04D">
                  <wp:simplePos x="0" y="0"/>
                  <wp:positionH relativeFrom="column">
                    <wp:posOffset>4122776</wp:posOffset>
                  </wp:positionH>
                  <wp:positionV relativeFrom="paragraph">
                    <wp:posOffset>99104</wp:posOffset>
                  </wp:positionV>
                  <wp:extent cx="1622845" cy="864976"/>
                  <wp:effectExtent l="0" t="0" r="0" b="0"/>
                  <wp:wrapNone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hutterstock_14547834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845" cy="86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B1F31">
              <w:rPr>
                <w:rFonts w:ascii="Times New Roman" w:hAnsi="Times New Roman"/>
                <w:sz w:val="24"/>
                <w:szCs w:val="24"/>
              </w:rPr>
              <w:t>Matty</w:t>
            </w:r>
            <w:r w:rsidR="00900A41">
              <w:rPr>
                <w:rFonts w:ascii="Times New Roman" w:hAnsi="Times New Roman"/>
                <w:sz w:val="24"/>
                <w:szCs w:val="24"/>
              </w:rPr>
              <w:t xml:space="preserve"> has </w:t>
            </w:r>
            <w:r w:rsidR="00CB1F31">
              <w:rPr>
                <w:rFonts w:ascii="Times New Roman" w:hAnsi="Times New Roman"/>
                <w:sz w:val="24"/>
                <w:szCs w:val="24"/>
              </w:rPr>
              <w:t>taken</w:t>
            </w:r>
            <w:r w:rsidR="00900A41">
              <w:rPr>
                <w:rFonts w:ascii="Times New Roman" w:hAnsi="Times New Roman"/>
                <w:sz w:val="24"/>
                <w:szCs w:val="24"/>
              </w:rPr>
              <w:t xml:space="preserve"> 175 </w:t>
            </w:r>
            <w:r w:rsidR="00CB1F31">
              <w:rPr>
                <w:rFonts w:ascii="Times New Roman" w:hAnsi="Times New Roman"/>
                <w:sz w:val="24"/>
                <w:szCs w:val="24"/>
              </w:rPr>
              <w:t xml:space="preserve">photographs of insects </w:t>
            </w:r>
            <w:r w:rsidR="009E170E">
              <w:rPr>
                <w:rFonts w:ascii="Times New Roman" w:hAnsi="Times New Roman"/>
                <w:sz w:val="24"/>
                <w:szCs w:val="24"/>
              </w:rPr>
              <w:t xml:space="preserve">of which </w:t>
            </w:r>
            <w:r w:rsidR="00066488">
              <w:rPr>
                <w:rFonts w:ascii="Times New Roman" w:hAnsi="Times New Roman"/>
                <w:sz w:val="24"/>
                <w:szCs w:val="24"/>
              </w:rPr>
              <w:t>36</w:t>
            </w:r>
            <w:r w:rsidR="00CB1F31">
              <w:rPr>
                <w:rFonts w:ascii="Times New Roman" w:hAnsi="Times New Roman"/>
                <w:sz w:val="24"/>
                <w:szCs w:val="24"/>
              </w:rPr>
              <w:t>% are of butterflies</w:t>
            </w:r>
            <w:r w:rsidRPr="00BC64C5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CB1F31" w:rsidRPr="00BC64C5" w:rsidRDefault="00CB1F31" w:rsidP="00900A41">
            <w:pPr>
              <w:tabs>
                <w:tab w:val="left" w:pos="4504"/>
              </w:tabs>
              <w:ind w:right="45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photos of butterflies are there?</w:t>
            </w:r>
          </w:p>
          <w:p w:rsidR="009F0072" w:rsidRPr="00BC64C5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BC64C5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24A920D1" wp14:editId="075CB969">
                      <wp:simplePos x="0" y="0"/>
                      <wp:positionH relativeFrom="column">
                        <wp:posOffset>393045</wp:posOffset>
                      </wp:positionH>
                      <wp:positionV relativeFrom="paragraph">
                        <wp:posOffset>34370</wp:posOffset>
                      </wp:positionV>
                      <wp:extent cx="2724150" cy="388620"/>
                      <wp:effectExtent l="0" t="0" r="19050" b="11430"/>
                      <wp:wrapNone/>
                      <wp:docPr id="70" name="Group 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7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AA13E1" id="Group 70" o:spid="_x0000_s1026" style="position:absolute;margin-left:30.95pt;margin-top:2.7pt;width:214.5pt;height:30.6pt;z-index:251696128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5v8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BBu5v8xQAAANsAAAAP&#10;AAAAAAAAAAAAAAAAAAcCAABkcnMvZG93bnJldi54bWxQSwUGAAAAAAMAAwC3AAAA+QIAAAAA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qYTxQAAANsAAAAPAAAAZHJzL2Rvd25yZXYueG1sRI9Ba8JA&#10;FITvQv/D8gQv0mwqVG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ChHqY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BC64C5"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066488">
              <w:rPr>
                <w:rFonts w:ascii="Times New Roman" w:hAnsi="Times New Roman"/>
                <w:sz w:val="24"/>
                <w:szCs w:val="24"/>
              </w:rPr>
              <w:t>63 photos</w:t>
            </w:r>
            <w:r w:rsidRPr="00BC64C5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</w:t>
            </w:r>
            <w:r w:rsidR="00066488">
              <w:rPr>
                <w:rFonts w:ascii="Times New Roman" w:hAnsi="Times New Roman"/>
                <w:sz w:val="24"/>
                <w:szCs w:val="24"/>
              </w:rPr>
              <w:t>70 photos</w:t>
            </w:r>
            <w:r w:rsidRPr="00BC64C5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</w:p>
          <w:p w:rsidR="009F0072" w:rsidRPr="00BC64C5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BC64C5"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066488">
              <w:rPr>
                <w:rFonts w:ascii="Times New Roman" w:hAnsi="Times New Roman"/>
                <w:sz w:val="24"/>
                <w:szCs w:val="24"/>
              </w:rPr>
              <w:t>77 photos</w:t>
            </w:r>
            <w:r w:rsidRPr="00BC64C5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</w:t>
            </w:r>
            <w:r w:rsidR="00066488">
              <w:rPr>
                <w:rFonts w:ascii="Times New Roman" w:hAnsi="Times New Roman"/>
                <w:sz w:val="24"/>
                <w:szCs w:val="24"/>
              </w:rPr>
              <w:t>84 photos</w: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FB477B" w:rsidRDefault="00764845" w:rsidP="00764845">
            <w:pPr>
              <w:ind w:right="411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739136" behindDoc="0" locked="0" layoutInCell="1" allowOverlap="1">
                  <wp:simplePos x="0" y="0"/>
                  <wp:positionH relativeFrom="column">
                    <wp:posOffset>3668826</wp:posOffset>
                  </wp:positionH>
                  <wp:positionV relativeFrom="paragraph">
                    <wp:posOffset>-8636</wp:posOffset>
                  </wp:positionV>
                  <wp:extent cx="1407160" cy="1533525"/>
                  <wp:effectExtent l="0" t="0" r="2540" b="9525"/>
                  <wp:wrapNone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Dam shutterstock_19068949.jpg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05" t="4191" r="31942"/>
                          <a:stretch/>
                        </pic:blipFill>
                        <pic:spPr bwMode="auto">
                          <a:xfrm>
                            <a:off x="0" y="0"/>
                            <a:ext cx="1407160" cy="1533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961F8">
              <w:rPr>
                <w:rFonts w:ascii="Times New Roman" w:hAnsi="Times New Roman"/>
                <w:sz w:val="24"/>
                <w:szCs w:val="24"/>
              </w:rPr>
              <w:t xml:space="preserve">A water storage dam has a capacity of 24.0 gigalitres and currently holds </w:t>
            </w:r>
            <w:r>
              <w:rPr>
                <w:rFonts w:ascii="Times New Roman" w:hAnsi="Times New Roman"/>
                <w:sz w:val="24"/>
                <w:szCs w:val="24"/>
              </w:rPr>
              <w:t>14.4 gigalitres.</w:t>
            </w:r>
            <w:r w:rsidR="009F0072" w:rsidRPr="00FB477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9F0072" w:rsidRPr="00FB477B" w:rsidRDefault="009F0072" w:rsidP="00764845">
            <w:pPr>
              <w:ind w:right="4110"/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>What perce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ntage of </w:t>
            </w:r>
            <w:r w:rsidR="00764845">
              <w:rPr>
                <w:rFonts w:ascii="Times New Roman" w:hAnsi="Times New Roman"/>
                <w:sz w:val="24"/>
                <w:szCs w:val="24"/>
              </w:rPr>
              <w:t>its capacity does it currently hold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64845" w:rsidRDefault="009F0072" w:rsidP="0076484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7E98BBE7" wp14:editId="446D88B3">
                      <wp:simplePos x="0" y="0"/>
                      <wp:positionH relativeFrom="column">
                        <wp:posOffset>301549</wp:posOffset>
                      </wp:positionH>
                      <wp:positionV relativeFrom="paragraph">
                        <wp:posOffset>31750</wp:posOffset>
                      </wp:positionV>
                      <wp:extent cx="2724150" cy="388620"/>
                      <wp:effectExtent l="0" t="0" r="19050" b="11430"/>
                      <wp:wrapNone/>
                      <wp:docPr id="79" name="Group 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8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E9666A" id="Group 79" o:spid="_x0000_s1026" style="position:absolute;margin-left:23.75pt;margin-top:2.5pt;width:214.5pt;height:30.6pt;z-index:251699200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64845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764845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7E2DC8">
              <w:rPr>
                <w:rFonts w:ascii="Times New Roman" w:hAnsi="Times New Roman"/>
                <w:sz w:val="24"/>
                <w:szCs w:val="24"/>
              </w:rPr>
              <w:t>54%                                                           56%</w:t>
            </w:r>
          </w:p>
          <w:p w:rsidR="00764845" w:rsidRPr="00FB477B" w:rsidRDefault="007E2DC8" w:rsidP="0076484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60%                                                           64%    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Default="007E2DC8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Increase 450 by 26%.</w:t>
            </w:r>
          </w:p>
          <w:p w:rsidR="009F0072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2A8C7B1" wp14:editId="20018E5F">
                      <wp:simplePos x="0" y="0"/>
                      <wp:positionH relativeFrom="column">
                        <wp:posOffset>4021020</wp:posOffset>
                      </wp:positionH>
                      <wp:positionV relativeFrom="paragraph">
                        <wp:posOffset>45740</wp:posOffset>
                      </wp:positionV>
                      <wp:extent cx="754380" cy="373380"/>
                      <wp:effectExtent l="0" t="0" r="26670" b="2667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C84540" id="Rectangle 78" o:spid="_x0000_s1026" style="position:absolute;margin-left:316.6pt;margin-top:3.6pt;width:59.4pt;height:29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</w:t>
            </w:r>
            <w:r w:rsidR="00ED3B8B">
              <w:rPr>
                <w:rFonts w:ascii="Times New Roman" w:hAnsi="Times New Roman"/>
                <w:sz w:val="24"/>
                <w:szCs w:val="24"/>
              </w:rPr>
              <w:t>school buys a maths resource for $</w:t>
            </w:r>
            <w:r w:rsidR="00ED3B8B" w:rsidRPr="00ED3B8B">
              <w:rPr>
                <w:rFonts w:ascii="Times New Roman" w:hAnsi="Times New Roman"/>
                <w:sz w:val="24"/>
                <w:szCs w:val="24"/>
              </w:rPr>
              <w:t>638</w:t>
            </w:r>
            <w:r w:rsidR="00ED3B8B">
              <w:rPr>
                <w:rFonts w:ascii="Times New Roman" w:hAnsi="Times New Roman"/>
                <w:sz w:val="24"/>
                <w:szCs w:val="24"/>
              </w:rPr>
              <w:t>.00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including GST.</w:t>
            </w:r>
          </w:p>
          <w:p w:rsidR="009F0072" w:rsidRDefault="00ED3B8B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school can then claim the </w:t>
            </w:r>
            <w:r w:rsidR="009F0072">
              <w:rPr>
                <w:rFonts w:ascii="Times New Roman" w:hAnsi="Times New Roman"/>
                <w:sz w:val="24"/>
                <w:szCs w:val="24"/>
              </w:rPr>
              <w:t>GST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back from the government</w:t>
            </w:r>
            <w:r w:rsidR="009F0072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9F0072" w:rsidRDefault="00ED3B8B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much c</w:t>
            </w:r>
            <w:r w:rsidR="009F0072">
              <w:rPr>
                <w:rFonts w:ascii="Times New Roman" w:hAnsi="Times New Roman"/>
                <w:sz w:val="24"/>
                <w:szCs w:val="24"/>
              </w:rPr>
              <w:t xml:space="preserve">ould they </w:t>
            </w:r>
            <w:r>
              <w:rPr>
                <w:rFonts w:ascii="Times New Roman" w:hAnsi="Times New Roman"/>
                <w:sz w:val="24"/>
                <w:szCs w:val="24"/>
              </w:rPr>
              <w:t>claim back</w:t>
            </w:r>
            <w:r w:rsidR="009F0072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F0072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F022D2B" wp14:editId="618B831E">
                      <wp:simplePos x="0" y="0"/>
                      <wp:positionH relativeFrom="column">
                        <wp:posOffset>4107064</wp:posOffset>
                      </wp:positionH>
                      <wp:positionV relativeFrom="paragraph">
                        <wp:posOffset>6177</wp:posOffset>
                      </wp:positionV>
                      <wp:extent cx="1413163" cy="373380"/>
                      <wp:effectExtent l="0" t="0" r="15875" b="2667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3163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5934E7" id="Rectangle 84" o:spid="_x0000_s1026" style="position:absolute;margin-left:323.4pt;margin-top:.5pt;width:111.25pt;height:29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Default="007B5D61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commercial television channel screens advertising for 15% of the broadcast time, and station promotions for 2.5%, the remaining time being for programs.</w:t>
            </w:r>
          </w:p>
          <w:p w:rsidR="001C1F19" w:rsidRDefault="007B5D61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Anita was watching the channel and timed</w:t>
            </w:r>
            <w:r w:rsidR="001C1F19">
              <w:rPr>
                <w:rFonts w:ascii="Times New Roman" w:hAnsi="Times New Roman"/>
                <w:sz w:val="24"/>
                <w:szCs w:val="24"/>
              </w:rPr>
              <w:t xml:space="preserve"> 48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minutes of advertising.</w:t>
            </w:r>
          </w:p>
          <w:p w:rsidR="007B5D61" w:rsidRDefault="001C1F19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minutes of programs should she have seen while watching for this period?</w:t>
            </w:r>
            <w:r w:rsidR="007B5D61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7B5D61" w:rsidRDefault="007B5D61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C1F19" w:rsidRDefault="001C1F19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Default="009F0072" w:rsidP="001C1F19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1C1F19" w:rsidRDefault="001C1F19" w:rsidP="001C1F1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372B4E9A">
                      <wp:simplePos x="0" y="0"/>
                      <wp:positionH relativeFrom="column">
                        <wp:posOffset>3938651</wp:posOffset>
                      </wp:positionH>
                      <wp:positionV relativeFrom="paragraph">
                        <wp:posOffset>89205</wp:posOffset>
                      </wp:positionV>
                      <wp:extent cx="1055370" cy="373380"/>
                      <wp:effectExtent l="9525" t="16510" r="11430" b="10160"/>
                      <wp:wrapNone/>
                      <wp:docPr id="51" name="Rectangle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5537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09FC75" id="Rectangle 51" o:spid="_x0000_s1026" style="position:absolute;margin-left:310.15pt;margin-top:7pt;width:83.1pt;height:29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" filled="f" strokecolor="black [3213]" strokeweight="1.5pt"/>
                  </w:pict>
                </mc:Fallback>
              </mc:AlternateContent>
            </w:r>
          </w:p>
          <w:p w:rsidR="001C1F19" w:rsidRPr="00FB477B" w:rsidRDefault="001C1F19" w:rsidP="001C1F19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65342" w:rsidRDefault="001C1F19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Francis pays </w:t>
            </w:r>
            <w:r w:rsidR="00C65342">
              <w:rPr>
                <w:rFonts w:ascii="Times New Roman" w:hAnsi="Times New Roman"/>
                <w:sz w:val="24"/>
                <w:szCs w:val="24"/>
              </w:rPr>
              <w:t>a $680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accommodation</w:t>
            </w:r>
            <w:r w:rsidR="00C65342">
              <w:rPr>
                <w:rFonts w:ascii="Times New Roman" w:hAnsi="Times New Roman"/>
                <w:sz w:val="24"/>
                <w:szCs w:val="24"/>
              </w:rPr>
              <w:t xml:space="preserve"> bill with his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credit card and is charged a 2.5% surcharge</w:t>
            </w:r>
            <w:r w:rsidR="00C65342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C65342" w:rsidRDefault="00C65342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He is then charged interest</w:t>
            </w:r>
            <w:r w:rsidR="001C1F1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by his bank which comes to 1.5% of the amount he owes. </w:t>
            </w:r>
          </w:p>
          <w:p w:rsidR="009F0072" w:rsidRDefault="00C65342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much did he pay in total for the accommodation?</w:t>
            </w:r>
          </w:p>
          <w:p w:rsidR="00C65342" w:rsidRDefault="00C6534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65342" w:rsidRPr="00FB477B" w:rsidRDefault="00C6534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Pr="00FB477B" w:rsidRDefault="0003666B" w:rsidP="009F007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372B4E9A">
                <v:rect id="Rectangle 93" o:spid="_x0000_s1063" style="position:absolute;margin-left:327.75pt;margin-top:7.3pt;width:83.1pt;height:29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" filled="f" strokecolor="black [3213]" strokeweight="1.5pt"/>
              </w:pic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F007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9F0072" w:rsidRPr="001B3341" w:rsidRDefault="009F0072" w:rsidP="009F0072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>Write the following in order from smallest to largest.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Pr="00C65342" w:rsidRDefault="009F0072" w:rsidP="009F0072">
            <w:pPr>
              <w:rPr>
                <w:rFonts w:ascii="Times New Roman" w:hAnsi="Times New Roman"/>
                <w:position w:val="-22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C65342" w:rsidRPr="00C65342">
              <w:rPr>
                <w:rFonts w:ascii="Times New Roman" w:hAnsi="Times New Roman"/>
                <w:color w:val="FF0000"/>
                <w:position w:val="-22"/>
                <w:sz w:val="24"/>
                <w:szCs w:val="24"/>
              </w:rPr>
              <w:object w:dxaOrig="3201" w:dyaOrig="604" w14:anchorId="3ADC51B9">
                <v:shape id="_x0000_i1039" type="#_x0000_t75" style="width:160.5pt;height:30.75pt" o:ole="">
                  <v:imagedata r:id="rId49" o:title=""/>
                </v:shape>
                <o:OLEObject Type="Embed" ProgID="FXEquation.Equation" ShapeID="_x0000_i1039" DrawAspect="Content" ObjectID="_1557222161" r:id="rId50"/>
              </w:object>
            </w:r>
            <w:r w:rsidRPr="00C65342">
              <w:rPr>
                <w:rFonts w:ascii="Times New Roman" w:hAnsi="Times New Roman"/>
                <w:position w:val="-22"/>
                <w:sz w:val="24"/>
                <w:szCs w:val="24"/>
              </w:rPr>
              <w:t xml:space="preserve">   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</w:p>
          <w:p w:rsidR="009F0072" w:rsidRPr="00FB477B" w:rsidRDefault="0003666B" w:rsidP="009F0072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7EF44EF8">
                <v:rect id="Rectangle 68" o:spid="_x0000_s1064" style="position:absolute;margin-left:154.3pt;margin-top:7.95pt;width:59.4pt;height:29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" filled="f" strokecolor="black [3213]" strokeweight="1.5pt"/>
              </w:pict>
            </w:r>
            <w:r>
              <w:rPr>
                <w:rFonts w:ascii="Times New Roman" w:hAnsi="Times New Roman"/>
                <w:sz w:val="24"/>
                <w:szCs w:val="24"/>
              </w:rPr>
              <w:pict w14:anchorId="7D866CA9">
                <v:rect id="Rectangle 65" o:spid="_x0000_s1066" style="position:absolute;margin-left:366.7pt;margin-top:7.95pt;width:59.4pt;height:29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" filled="f" strokecolor="black [3213]" strokeweight="1.5pt"/>
              </w:pict>
            </w:r>
            <w:r>
              <w:rPr>
                <w:rFonts w:ascii="Times New Roman" w:hAnsi="Times New Roman"/>
                <w:sz w:val="24"/>
                <w:szCs w:val="24"/>
              </w:rPr>
              <w:pict w14:anchorId="2903973E">
                <v:rect id="Rectangle 67" o:spid="_x0000_s1067" style="position:absolute;margin-left:226.3pt;margin-top:7.95pt;width:59.4pt;height:29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" filled="f" strokecolor="black [3213]" strokeweight="1.5pt"/>
              </w:pict>
            </w:r>
            <w:r>
              <w:rPr>
                <w:rFonts w:ascii="Times New Roman" w:hAnsi="Times New Roman"/>
                <w:sz w:val="24"/>
                <w:szCs w:val="24"/>
              </w:rPr>
              <w:pict w14:anchorId="09CDE524">
                <v:rect id="Rectangle 66" o:spid="_x0000_s1065" style="position:absolute;margin-left:296.5pt;margin-top:7.35pt;width:59.4pt;height:29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" filled="f" strokecolor="black [3213]" strokeweight="1.5pt"/>
              </w:pic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</w:t>
            </w:r>
          </w:p>
          <w:p w:rsidR="009F0072" w:rsidRPr="00FB477B" w:rsidRDefault="009F0072" w:rsidP="009F007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F0072" w:rsidRPr="00FB477B" w:rsidRDefault="009F0072" w:rsidP="009F0072">
            <w:pPr>
              <w:pStyle w:val="QuestionStyle"/>
            </w:pPr>
          </w:p>
        </w:tc>
      </w:tr>
    </w:tbl>
    <w:p w:rsidR="00D667E2" w:rsidRDefault="002B4E43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F44EF8">
                <wp:simplePos x="0" y="0"/>
                <wp:positionH relativeFrom="column">
                  <wp:posOffset>1463675</wp:posOffset>
                </wp:positionH>
                <wp:positionV relativeFrom="paragraph">
                  <wp:posOffset>-960120</wp:posOffset>
                </wp:positionV>
                <wp:extent cx="754380" cy="373380"/>
                <wp:effectExtent l="16510" t="15240" r="10160" b="11430"/>
                <wp:wrapNone/>
                <wp:docPr id="1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" cy="373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6985B" id="Rectangle 11" o:spid="_x0000_s1026" style="position:absolute;margin-left:115.25pt;margin-top:-75.6pt;width:59.4pt;height:29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" filled="f" strokecolor="black [3213]" strokeweight="1.5pt"/>
            </w:pict>
          </mc:Fallback>
        </mc:AlternateContent>
      </w:r>
    </w:p>
    <w:p w:rsidR="009D24C3" w:rsidRDefault="009D24C3" w:rsidP="00FE794E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103"/>
        <w:gridCol w:w="3685"/>
      </w:tblGrid>
      <w:tr w:rsidR="006833C2" w:rsidTr="00FE794E">
        <w:trPr>
          <w:cantSplit/>
          <w:trHeight w:val="851"/>
        </w:trPr>
        <w:tc>
          <w:tcPr>
            <w:tcW w:w="10207" w:type="dxa"/>
            <w:gridSpan w:val="3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1595167019"/>
              <w:placeholder>
                <w:docPart w:val="488EF0943A194A4EA8B9798162A01B6D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6833C2" w:rsidRPr="005615AC" w:rsidRDefault="006833C2" w:rsidP="006833C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6833C2" w:rsidRPr="00325745" w:rsidRDefault="006833C2" w:rsidP="006833C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1914315234"/>
                <w:placeholder>
                  <w:docPart w:val="0B251A747ACC45BEA01A65AB46A3555C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885304" w:rsidTr="00CD209A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93318446"/>
            <w:placeholder>
              <w:docPart w:val="FE417814AC354B97AB12A5983A50B0DF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885304" w:rsidRPr="00325745" w:rsidRDefault="00864566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581099126"/>
            <w:placeholder>
              <w:docPart w:val="49EBD5C41F2946529754F9970B36CE3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6DDE8" w:themeFill="accent5" w:themeFillTint="66"/>
              </w:tcPr>
              <w:p w:rsidR="00885304" w:rsidRPr="005C44C0" w:rsidRDefault="00864566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685" w:type="dxa"/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Longer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CD209A">
        <w:trPr>
          <w:cantSplit/>
          <w:trHeight w:val="509"/>
        </w:trPr>
        <w:tc>
          <w:tcPr>
            <w:tcW w:w="6522" w:type="dxa"/>
            <w:gridSpan w:val="2"/>
            <w:shd w:val="clear" w:color="auto" w:fill="B6DDE8" w:themeFill="accent5" w:themeFillTint="66"/>
          </w:tcPr>
          <w:p w:rsidR="00853748" w:rsidRPr="00325745" w:rsidRDefault="00853748" w:rsidP="00FE794E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685" w:type="dxa"/>
            <w:shd w:val="clear" w:color="auto" w:fill="B6DDE8" w:themeFill="accent5" w:themeFillTint="66"/>
          </w:tcPr>
          <w:p w:rsidR="005615AC" w:rsidRDefault="005615AC" w:rsidP="00FE794E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FE794E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D667E2" w:rsidTr="00CD209A">
        <w:trPr>
          <w:cantSplit/>
          <w:trHeight w:val="340"/>
        </w:trPr>
        <w:tc>
          <w:tcPr>
            <w:tcW w:w="10207" w:type="dxa"/>
            <w:gridSpan w:val="3"/>
            <w:shd w:val="clear" w:color="auto" w:fill="B6DDE8" w:themeFill="accent5" w:themeFillTint="66"/>
          </w:tcPr>
          <w:p w:rsidR="00D667E2" w:rsidRDefault="00D667E2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 w:rsidRPr="00A81533">
              <w:rPr>
                <w:rFonts w:asciiTheme="majorHAnsi" w:hAnsiTheme="majorHAnsi"/>
                <w:b/>
                <w:i/>
                <w:sz w:val="24"/>
                <w:szCs w:val="24"/>
              </w:rPr>
              <w:t>Write all working and answers in the spaces provided on this test paper.</w:t>
            </w:r>
          </w:p>
          <w:p w:rsidR="00A81533" w:rsidRPr="00A81533" w:rsidRDefault="00A81533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i/>
                <w:sz w:val="24"/>
                <w:szCs w:val="24"/>
              </w:rPr>
              <w:t>Marks may not be awarded if working out and/or answers are not clear.</w:t>
            </w:r>
          </w:p>
          <w:p w:rsidR="00A81533" w:rsidRDefault="00A81533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i/>
                <w:sz w:val="24"/>
                <w:szCs w:val="24"/>
              </w:rPr>
              <w:t>Marks allocated are shown beside each question.</w:t>
            </w:r>
          </w:p>
          <w:p w:rsidR="00A81533" w:rsidRDefault="00A81533" w:rsidP="00A252B0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81533">
              <w:rPr>
                <w:rFonts w:asciiTheme="majorHAnsi" w:hAnsiTheme="majorHAnsi"/>
                <w:b/>
                <w:i/>
                <w:sz w:val="24"/>
                <w:szCs w:val="24"/>
              </w:rPr>
              <w:t>Calculators are allowed.</w:t>
            </w:r>
          </w:p>
        </w:tc>
      </w:tr>
    </w:tbl>
    <w:p w:rsidR="00A252B0" w:rsidRDefault="00A252B0"/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8263"/>
        <w:gridCol w:w="992"/>
      </w:tblGrid>
      <w:tr w:rsidR="00A252B0" w:rsidTr="00A824D7">
        <w:trPr>
          <w:cantSplit/>
          <w:trHeight w:val="227"/>
          <w:tblHeader/>
        </w:trPr>
        <w:tc>
          <w:tcPr>
            <w:tcW w:w="9215" w:type="dxa"/>
            <w:gridSpan w:val="2"/>
          </w:tcPr>
          <w:p w:rsidR="00A252B0" w:rsidRDefault="00A252B0" w:rsidP="00FE794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A252B0" w:rsidRPr="00A252B0" w:rsidRDefault="00A252B0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A252B0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B26BD8" w:rsidTr="005277D4">
        <w:trPr>
          <w:cantSplit/>
          <w:trHeight w:val="851"/>
        </w:trPr>
        <w:tc>
          <w:tcPr>
            <w:tcW w:w="952" w:type="dxa"/>
            <w:shd w:val="clear" w:color="auto" w:fill="5DFF5D"/>
          </w:tcPr>
          <w:p w:rsidR="00B26BD8" w:rsidRPr="001B3341" w:rsidRDefault="00B26BD8" w:rsidP="00D667E2">
            <w:pPr>
              <w:pStyle w:val="ListParagraph"/>
              <w:numPr>
                <w:ilvl w:val="0"/>
                <w:numId w:val="3"/>
              </w:numPr>
              <w:ind w:right="-149" w:hanging="68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B26BD8" w:rsidRDefault="00C14F69" w:rsidP="00C14F69">
            <w:pPr>
              <w:pStyle w:val="LongerQuestions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2710180</wp:posOffset>
                  </wp:positionH>
                  <wp:positionV relativeFrom="paragraph">
                    <wp:posOffset>60325</wp:posOffset>
                  </wp:positionV>
                  <wp:extent cx="2305049" cy="1626864"/>
                  <wp:effectExtent l="0" t="0" r="635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assage shutterstock_519782485.jpg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7" t="4157" r="3418"/>
                          <a:stretch/>
                        </pic:blipFill>
                        <pic:spPr bwMode="auto">
                          <a:xfrm>
                            <a:off x="0" y="0"/>
                            <a:ext cx="2318113" cy="1636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Tony wants to get a half-hour therapeutic mass</w:t>
            </w:r>
            <w:r w:rsidR="009E3DA1">
              <w:t>age after playing football</w:t>
            </w:r>
            <w:r>
              <w:t>. He checks three local providers and finds the following rates:</w:t>
            </w:r>
          </w:p>
          <w:p w:rsidR="00C14F69" w:rsidRDefault="00687DE9" w:rsidP="00C14F69">
            <w:pPr>
              <w:pStyle w:val="LongerQuestions"/>
            </w:pPr>
            <w:r>
              <w:t>Active Massage : $2.45</w:t>
            </w:r>
            <w:r w:rsidR="00C14F69">
              <w:t xml:space="preserve"> per minute for up to 40 minutes.</w:t>
            </w:r>
          </w:p>
          <w:p w:rsidR="00C14F69" w:rsidRDefault="00C14F69" w:rsidP="00C14F69">
            <w:pPr>
              <w:pStyle w:val="LongerQuestions"/>
            </w:pPr>
            <w:r>
              <w:t>Sports Massage : $12.00 per 5 minute block.</w:t>
            </w:r>
          </w:p>
          <w:p w:rsidR="00C14F69" w:rsidRDefault="009E3DA1" w:rsidP="00C14F69">
            <w:pPr>
              <w:pStyle w:val="LongerQuestions"/>
            </w:pPr>
            <w:r>
              <w:t xml:space="preserve">Dynamic </w:t>
            </w:r>
            <w:r w:rsidR="00C14F69">
              <w:t xml:space="preserve">Massage : </w:t>
            </w:r>
            <w:r>
              <w:t>$25 per 10 minutes with a 5% discount for massages longer than twenty minutes.</w:t>
            </w:r>
            <w:r w:rsidR="00C14F69">
              <w:t xml:space="preserve"> </w:t>
            </w:r>
          </w:p>
          <w:p w:rsidR="00C14F69" w:rsidRDefault="00C14F69" w:rsidP="00C14F69">
            <w:pPr>
              <w:pStyle w:val="LongerQuestions"/>
            </w:pPr>
          </w:p>
        </w:tc>
        <w:tc>
          <w:tcPr>
            <w:tcW w:w="992" w:type="dxa"/>
          </w:tcPr>
          <w:p w:rsidR="00B26BD8" w:rsidRPr="00A252B0" w:rsidRDefault="00B26BD8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A252B0" w:rsidTr="005277D4">
        <w:trPr>
          <w:cantSplit/>
          <w:trHeight w:val="851"/>
        </w:trPr>
        <w:tc>
          <w:tcPr>
            <w:tcW w:w="952" w:type="dxa"/>
            <w:shd w:val="clear" w:color="auto" w:fill="5DFF5D"/>
          </w:tcPr>
          <w:p w:rsidR="00A252B0" w:rsidRPr="001B3341" w:rsidRDefault="00A252B0" w:rsidP="00B26BD8">
            <w:pPr>
              <w:pStyle w:val="ListParagraph"/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A252B0" w:rsidRDefault="00A252B0" w:rsidP="009E3DA1">
            <w:pPr>
              <w:pStyle w:val="LongerQuestions"/>
              <w:ind w:right="0"/>
            </w:pPr>
            <w:r>
              <w:t>(a)</w:t>
            </w:r>
            <w:r w:rsidR="009E3DA1">
              <w:t xml:space="preserve">      What is the cost of a half-hour therapeutic massage from Active Massage?</w:t>
            </w:r>
          </w:p>
          <w:p w:rsidR="00A252B0" w:rsidRDefault="00A252B0" w:rsidP="009E3DA1">
            <w:pPr>
              <w:pStyle w:val="LongerQuestions"/>
              <w:spacing w:after="0"/>
              <w:ind w:right="0"/>
            </w:pPr>
          </w:p>
          <w:p w:rsidR="00B26BD8" w:rsidRDefault="00B26BD8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B26BD8" w:rsidRDefault="00B26BD8" w:rsidP="009E3DA1">
            <w:pPr>
              <w:pStyle w:val="LongerQuestions"/>
              <w:spacing w:after="0"/>
              <w:ind w:right="0"/>
            </w:pPr>
          </w:p>
          <w:p w:rsidR="00B26BD8" w:rsidRDefault="00B26BD8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A252B0" w:rsidRPr="00A252B0" w:rsidRDefault="000C7591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A252B0" w:rsidTr="005277D4">
        <w:trPr>
          <w:cantSplit/>
          <w:trHeight w:val="851"/>
        </w:trPr>
        <w:tc>
          <w:tcPr>
            <w:tcW w:w="952" w:type="dxa"/>
            <w:shd w:val="clear" w:color="auto" w:fill="5DFF5D"/>
          </w:tcPr>
          <w:p w:rsidR="00A252B0" w:rsidRPr="001B3341" w:rsidRDefault="00A252B0" w:rsidP="00D667E2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A252B0" w:rsidRDefault="00A252B0" w:rsidP="009E3DA1">
            <w:pPr>
              <w:pStyle w:val="LongerQuestions"/>
              <w:ind w:right="0"/>
            </w:pPr>
            <w:r>
              <w:t>(b)</w:t>
            </w:r>
            <w:r w:rsidR="009E3DA1">
              <w:t xml:space="preserve">     What is the cost of a half-hour therapeutic massage from </w:t>
            </w:r>
            <w:r w:rsidR="000C7591">
              <w:t>Sports</w:t>
            </w:r>
            <w:r w:rsidR="009E3DA1">
              <w:t xml:space="preserve"> Massage?</w:t>
            </w:r>
          </w:p>
          <w:p w:rsidR="00B26BD8" w:rsidRDefault="00B26BD8" w:rsidP="009E3DA1">
            <w:pPr>
              <w:pStyle w:val="LongerQuestions"/>
              <w:spacing w:after="0"/>
              <w:ind w:right="0"/>
            </w:pPr>
          </w:p>
          <w:p w:rsidR="00B26BD8" w:rsidRDefault="00B26BD8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B26BD8" w:rsidRDefault="00B26BD8" w:rsidP="009E3DA1">
            <w:pPr>
              <w:pStyle w:val="LongerQuestions"/>
              <w:spacing w:after="0"/>
              <w:ind w:right="0"/>
            </w:pPr>
          </w:p>
          <w:p w:rsidR="00A252B0" w:rsidRDefault="00B26BD8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A252B0" w:rsidRPr="00A252B0" w:rsidRDefault="000C7591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A252B0" w:rsidTr="005277D4">
        <w:trPr>
          <w:cantSplit/>
          <w:trHeight w:val="851"/>
        </w:trPr>
        <w:tc>
          <w:tcPr>
            <w:tcW w:w="952" w:type="dxa"/>
            <w:shd w:val="clear" w:color="auto" w:fill="5DFF5D"/>
          </w:tcPr>
          <w:p w:rsidR="00A252B0" w:rsidRPr="001B3341" w:rsidRDefault="00A252B0" w:rsidP="00D667E2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A252B0" w:rsidRDefault="00A252B0" w:rsidP="009E3DA1">
            <w:pPr>
              <w:pStyle w:val="LongerQuestions"/>
              <w:ind w:right="0"/>
            </w:pPr>
            <w:r>
              <w:t>(c)</w:t>
            </w:r>
            <w:r w:rsidR="000C7591">
              <w:t xml:space="preserve">    What is the cost of a half-hour therapeutic massage from Dynamic Massage?</w:t>
            </w:r>
          </w:p>
          <w:p w:rsidR="00B26BD8" w:rsidRDefault="00B26BD8" w:rsidP="009E3DA1">
            <w:pPr>
              <w:pStyle w:val="LongerQuestions"/>
              <w:spacing w:after="0"/>
              <w:ind w:right="0"/>
            </w:pPr>
          </w:p>
          <w:p w:rsidR="00B26BD8" w:rsidRDefault="00B26BD8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B26BD8" w:rsidRDefault="00B26BD8" w:rsidP="009E3DA1">
            <w:pPr>
              <w:pStyle w:val="LongerQuestions"/>
              <w:spacing w:after="0"/>
              <w:ind w:right="0"/>
            </w:pPr>
          </w:p>
          <w:p w:rsidR="00A252B0" w:rsidRDefault="00B26BD8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A252B0" w:rsidRPr="00A252B0" w:rsidRDefault="000C7591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9E3DA1" w:rsidTr="005277D4">
        <w:trPr>
          <w:cantSplit/>
          <w:trHeight w:val="851"/>
        </w:trPr>
        <w:tc>
          <w:tcPr>
            <w:tcW w:w="952" w:type="dxa"/>
            <w:shd w:val="clear" w:color="auto" w:fill="5DFF5D"/>
          </w:tcPr>
          <w:p w:rsidR="009E3DA1" w:rsidRPr="001B3341" w:rsidRDefault="009E3DA1" w:rsidP="009E3DA1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9E3DA1" w:rsidRDefault="009E3DA1" w:rsidP="000C7591">
            <w:pPr>
              <w:pStyle w:val="LongerQuestions"/>
              <w:ind w:left="720" w:right="0" w:hanging="720"/>
            </w:pPr>
            <w:r>
              <w:t>(d)</w:t>
            </w:r>
            <w:r w:rsidR="000C7591">
              <w:t xml:space="preserve">    Which provider provides the best value</w:t>
            </w:r>
            <w:r w:rsidR="003F6A30">
              <w:t xml:space="preserve"> for the half-hour massage</w:t>
            </w:r>
            <w:r w:rsidR="000C7591">
              <w:t>, and should this determine which provider he chooses?</w:t>
            </w:r>
          </w:p>
          <w:p w:rsidR="009E3DA1" w:rsidRDefault="009E3DA1" w:rsidP="009E3DA1">
            <w:pPr>
              <w:pStyle w:val="LongerQuestions"/>
              <w:spacing w:after="0"/>
              <w:ind w:right="0"/>
            </w:pPr>
          </w:p>
          <w:p w:rsidR="009E3DA1" w:rsidRDefault="009E3DA1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9E3DA1" w:rsidRDefault="009E3DA1" w:rsidP="009E3DA1">
            <w:pPr>
              <w:pStyle w:val="LongerQuestions"/>
              <w:spacing w:after="0"/>
              <w:ind w:right="0"/>
            </w:pPr>
          </w:p>
          <w:p w:rsidR="009E3DA1" w:rsidRDefault="009E3DA1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9E3DA1" w:rsidRPr="00A252B0" w:rsidRDefault="000C7591" w:rsidP="009E3DA1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9E3DA1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9E3DA1" w:rsidRPr="001B3341" w:rsidRDefault="009E3DA1" w:rsidP="009E3DA1">
            <w:pPr>
              <w:pStyle w:val="ListParagraph"/>
              <w:numPr>
                <w:ilvl w:val="0"/>
                <w:numId w:val="3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0C7591" w:rsidRDefault="000C7591" w:rsidP="009E3DA1">
            <w:pPr>
              <w:pStyle w:val="LongerQuestions"/>
              <w:ind w:right="0"/>
            </w:pPr>
            <w:r>
              <w:t xml:space="preserve">The cash price of a car from </w:t>
            </w:r>
            <w:r w:rsidR="00FE794E">
              <w:t xml:space="preserve">Mammoth </w:t>
            </w:r>
            <w:r>
              <w:t xml:space="preserve">Motors is $45 600 </w:t>
            </w:r>
            <w:r w:rsidR="00FE794E">
              <w:t>plus</w:t>
            </w:r>
            <w:r w:rsidR="003F6A30">
              <w:t xml:space="preserve"> stamp duty which is</w:t>
            </w:r>
            <w:r w:rsidR="00687DE9">
              <w:t xml:space="preserve"> 5</w:t>
            </w:r>
            <w:r w:rsidR="00FE794E">
              <w:t>% of the cash price</w:t>
            </w:r>
            <w:r w:rsidR="003F6A30">
              <w:t xml:space="preserve"> plus registration fees of $850</w:t>
            </w:r>
            <w:r>
              <w:t>.</w:t>
            </w:r>
          </w:p>
          <w:p w:rsidR="000C7591" w:rsidRDefault="00FE794E" w:rsidP="009E3DA1">
            <w:pPr>
              <w:pStyle w:val="LongerQuestions"/>
              <w:ind w:right="0"/>
            </w:pPr>
            <w:r>
              <w:t xml:space="preserve">The car can also be bought </w:t>
            </w:r>
            <w:r w:rsidR="003F6A30">
              <w:t>(including stamp duty and registration</w:t>
            </w:r>
            <w:r w:rsidR="000D6BAA">
              <w:t xml:space="preserve">) </w:t>
            </w:r>
            <w:r>
              <w:t>by pay</w:t>
            </w:r>
            <w:r w:rsidR="000D6BAA">
              <w:t>ing monthly instalments of $1036</w:t>
            </w:r>
            <w:r>
              <w:t xml:space="preserve">.00 for 5 years. </w:t>
            </w:r>
          </w:p>
        </w:tc>
        <w:tc>
          <w:tcPr>
            <w:tcW w:w="992" w:type="dxa"/>
          </w:tcPr>
          <w:p w:rsidR="009E3DA1" w:rsidRPr="00A252B0" w:rsidRDefault="009E3DA1" w:rsidP="009E3DA1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9E3DA1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9E3DA1" w:rsidRPr="001B3341" w:rsidRDefault="009E3DA1" w:rsidP="009E3DA1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9E3DA1" w:rsidRDefault="009E3DA1" w:rsidP="009E3DA1">
            <w:pPr>
              <w:pStyle w:val="LongerQuestions"/>
              <w:ind w:right="0"/>
            </w:pPr>
            <w:r>
              <w:t>(a)</w:t>
            </w:r>
            <w:r w:rsidR="00FE794E">
              <w:t xml:space="preserve">        </w:t>
            </w:r>
            <w:r w:rsidR="000D6BAA">
              <w:t>What would it cost in total to buy the car for cash?</w:t>
            </w:r>
          </w:p>
          <w:p w:rsidR="009E3DA1" w:rsidRDefault="009E3DA1" w:rsidP="009E3DA1">
            <w:pPr>
              <w:pStyle w:val="LongerQuestions"/>
              <w:spacing w:after="0"/>
              <w:ind w:right="0"/>
            </w:pPr>
          </w:p>
          <w:p w:rsidR="009E3DA1" w:rsidRDefault="009E3DA1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9E3DA1" w:rsidRDefault="009E3DA1" w:rsidP="009E3DA1">
            <w:pPr>
              <w:pStyle w:val="LongerQuestions"/>
              <w:spacing w:after="0"/>
              <w:ind w:right="0"/>
            </w:pPr>
          </w:p>
          <w:p w:rsidR="009E3DA1" w:rsidRDefault="009E3DA1" w:rsidP="009E3DA1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9E3DA1" w:rsidRPr="00A252B0" w:rsidRDefault="000D6BAA" w:rsidP="009E3DA1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9E3DA1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9E3DA1" w:rsidRPr="001B3341" w:rsidRDefault="009E3DA1" w:rsidP="009E3DA1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9E3DA1" w:rsidRDefault="009E3DA1" w:rsidP="009E3DA1">
            <w:pPr>
              <w:pStyle w:val="LongerQuestions"/>
              <w:ind w:right="0"/>
            </w:pPr>
            <w:r>
              <w:t>(b)</w:t>
            </w:r>
            <w:r w:rsidR="001A45DE">
              <w:t xml:space="preserve">      What would it cost to buy the car by instalments?</w:t>
            </w:r>
          </w:p>
          <w:p w:rsidR="009E3DA1" w:rsidRDefault="009E3DA1" w:rsidP="000D6BAA">
            <w:pPr>
              <w:pStyle w:val="LongerQuestions"/>
              <w:spacing w:after="0"/>
              <w:ind w:right="0"/>
            </w:pPr>
          </w:p>
          <w:p w:rsidR="009E3DA1" w:rsidRDefault="009E3DA1" w:rsidP="000D6BAA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9E3DA1" w:rsidRDefault="009E3DA1" w:rsidP="000D6BAA">
            <w:pPr>
              <w:pStyle w:val="LongerQuestions"/>
              <w:spacing w:after="0"/>
              <w:ind w:right="0"/>
            </w:pPr>
          </w:p>
          <w:p w:rsidR="009E3DA1" w:rsidRDefault="009E3DA1" w:rsidP="000D6BAA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9E3DA1" w:rsidRPr="00A252B0" w:rsidRDefault="001A45DE" w:rsidP="009E3DA1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9E3DA1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9E3DA1" w:rsidRPr="00B26BD8" w:rsidRDefault="009E3DA1" w:rsidP="009E3DA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9E3DA1" w:rsidRDefault="009E3DA1" w:rsidP="009E3DA1">
            <w:pPr>
              <w:pStyle w:val="LongerQuestions"/>
              <w:ind w:right="0"/>
            </w:pPr>
            <w:r>
              <w:t>(c)</w:t>
            </w:r>
            <w:r w:rsidR="001A45DE">
              <w:t xml:space="preserve">     What rate of simple interest is charged per annum for </w:t>
            </w:r>
            <w:r w:rsidR="00EC6668">
              <w:t>buying on instalments?</w:t>
            </w:r>
          </w:p>
          <w:p w:rsidR="009F0072" w:rsidRDefault="009F0072" w:rsidP="009F0072">
            <w:pPr>
              <w:pStyle w:val="LongerQuestions"/>
              <w:spacing w:after="0"/>
              <w:ind w:right="0"/>
            </w:pPr>
          </w:p>
          <w:p w:rsidR="009F0072" w:rsidRDefault="009F0072" w:rsidP="009F0072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9F0072" w:rsidRDefault="009F0072" w:rsidP="009F0072">
            <w:pPr>
              <w:pStyle w:val="LongerQuestions"/>
              <w:spacing w:after="0"/>
              <w:ind w:right="0"/>
            </w:pPr>
          </w:p>
          <w:p w:rsidR="009F0072" w:rsidRDefault="009F0072" w:rsidP="009F0072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9E3DA1" w:rsidRDefault="009E3DA1" w:rsidP="000D6BAA">
            <w:pPr>
              <w:pStyle w:val="LongerQuestions"/>
              <w:spacing w:after="0"/>
              <w:ind w:right="0"/>
            </w:pPr>
          </w:p>
          <w:p w:rsidR="009E3DA1" w:rsidRDefault="009E3DA1" w:rsidP="000D6BAA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  <w:p w:rsidR="009E3DA1" w:rsidRDefault="009E3DA1" w:rsidP="000D6BAA">
            <w:pPr>
              <w:pStyle w:val="LongerQuestions"/>
              <w:spacing w:after="0"/>
              <w:ind w:right="0"/>
            </w:pPr>
          </w:p>
          <w:p w:rsidR="009E3DA1" w:rsidRDefault="009E3DA1" w:rsidP="000D6BAA">
            <w:pPr>
              <w:pStyle w:val="LongerQuestions"/>
              <w:spacing w:after="0"/>
              <w:ind w:right="0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9E3DA1" w:rsidRPr="00A252B0" w:rsidRDefault="00EC6668" w:rsidP="009E3DA1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</w:tbl>
    <w:p w:rsidR="00DD6890" w:rsidRDefault="00DD6890" w:rsidP="008F7C86">
      <w:pPr>
        <w:rPr>
          <w:rFonts w:asciiTheme="majorHAnsi" w:hAnsiTheme="majorHAnsi"/>
          <w:sz w:val="24"/>
          <w:szCs w:val="24"/>
        </w:rPr>
        <w:sectPr w:rsidR="00DD6890" w:rsidSect="009D24C3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DD6890" w:rsidRDefault="00DD6890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FE794E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366720173"/>
              <w:placeholder>
                <w:docPart w:val="A16E926F00A448918178A41E7C1572C2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DD6890" w:rsidP="00FE794E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FE79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413977126"/>
                <w:placeholder>
                  <w:docPart w:val="DA151B42E1BE439EBDE53C2D333E6C59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FE794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2076346182"/>
            <w:placeholder>
              <w:docPart w:val="36014D57E52F48E59CDE00D79A9B3084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864566" w:rsidP="00FE794E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559400912"/>
            <w:placeholder>
              <w:docPart w:val="B1A9A134259B423FB10C5DCE0DD238E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864566" w:rsidP="00FE794E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Pr="00325745" w:rsidRDefault="00DD6890" w:rsidP="00FE794E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DD6890">
              <w:rPr>
                <w:rStyle w:val="Heading1Char"/>
                <w:color w:val="FFFFFF" w:themeColor="background1"/>
              </w:rPr>
              <w:t>Non Calculator Section</w:t>
            </w:r>
          </w:p>
        </w:tc>
      </w:tr>
    </w:tbl>
    <w:p w:rsidR="00DD6890" w:rsidRDefault="00DD6890" w:rsidP="00DD6890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p w:rsidR="00DD6890" w:rsidRDefault="00DD6890" w:rsidP="00DD6890"/>
    <w:p w:rsidR="00DD6890" w:rsidRDefault="00DD6890" w:rsidP="00DD6890">
      <w:pPr>
        <w:sectPr w:rsidR="00DD6890" w:rsidSect="00DD6890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065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8931"/>
      </w:tblGrid>
      <w:tr w:rsidR="005C0019" w:rsidTr="005C0019">
        <w:trPr>
          <w:cantSplit/>
          <w:tblHeader/>
        </w:trPr>
        <w:tc>
          <w:tcPr>
            <w:tcW w:w="1134" w:type="dxa"/>
            <w:vAlign w:val="center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8931" w:type="dxa"/>
            <w:vAlign w:val="center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8E1FF6" w:rsidRDefault="009F0072" w:rsidP="00864566">
            <w:pPr>
              <w:rPr>
                <w:rFonts w:ascii="Times New Roman" w:hAnsi="Times New Roman"/>
                <w:sz w:val="24"/>
                <w:szCs w:val="24"/>
              </w:rPr>
            </w:pPr>
            <w:r w:rsidRPr="008E1FF6">
              <w:rPr>
                <w:rFonts w:ascii="Times New Roman" w:hAnsi="Times New Roman"/>
                <w:sz w:val="24"/>
                <w:szCs w:val="24"/>
              </w:rPr>
              <w:t>18.5% =</w:t>
            </w:r>
            <w:r w:rsidR="008E1FF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E1FF6">
              <w:rPr>
                <w:rFonts w:ascii="Times New Roman" w:hAnsi="Times New Roman"/>
                <w:b/>
                <w:sz w:val="24"/>
                <w:szCs w:val="24"/>
              </w:rPr>
              <w:t>0.185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9F0072" w:rsidRDefault="00864566" w:rsidP="00864566">
            <w:pPr>
              <w:rPr>
                <w:rFonts w:asciiTheme="majorHAnsi" w:hAnsiTheme="majorHAnsi"/>
                <w:position w:val="-2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9F0072" w:rsidRPr="009F0072">
              <w:rPr>
                <w:rFonts w:asciiTheme="majorHAnsi" w:hAnsiTheme="majorHAnsi"/>
                <w:color w:val="FF0000"/>
                <w:position w:val="-28"/>
                <w:sz w:val="24"/>
                <w:szCs w:val="24"/>
              </w:rPr>
              <w:object w:dxaOrig="2520" w:dyaOrig="738" w14:anchorId="2D19E4EC">
                <v:shape id="_x0000_i1040" type="#_x0000_t75" style="width:126pt;height:36.75pt" o:ole="">
                  <v:imagedata r:id="rId52" o:title=""/>
                </v:shape>
                <o:OLEObject Type="Embed" ProgID="FXEquation.Equation" ShapeID="_x0000_i1040" DrawAspect="Content" ObjectID="_1557222162" r:id="rId53"/>
              </w:object>
            </w:r>
            <w:r w:rsidRPr="009F0072">
              <w:rPr>
                <w:rFonts w:asciiTheme="majorHAnsi" w:hAnsiTheme="majorHAnsi"/>
                <w:position w:val="-28"/>
                <w:sz w:val="24"/>
                <w:szCs w:val="24"/>
              </w:rPr>
              <w:t xml:space="preserve"> </w:t>
            </w:r>
          </w:p>
        </w:tc>
      </w:tr>
      <w:tr w:rsidR="008E1FF6" w:rsidTr="005C0019">
        <w:trPr>
          <w:cantSplit/>
        </w:trPr>
        <w:tc>
          <w:tcPr>
            <w:tcW w:w="1134" w:type="dxa"/>
          </w:tcPr>
          <w:p w:rsidR="008E1FF6" w:rsidRPr="00750A38" w:rsidRDefault="008E1FF6" w:rsidP="009F007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E1FF6" w:rsidRPr="008E1FF6" w:rsidRDefault="008E1FF6" w:rsidP="009F0072">
            <w:pPr>
              <w:rPr>
                <w:rFonts w:asciiTheme="majorHAnsi" w:hAnsiTheme="majorHAnsi"/>
                <w:position w:val="-22"/>
                <w:sz w:val="24"/>
                <w:szCs w:val="24"/>
              </w:rPr>
            </w:pPr>
            <w:r w:rsidRPr="008E1FF6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1905" w:dyaOrig="604">
                <v:shape id="_x0000_i1041" type="#_x0000_t75" style="width:95.25pt;height:30pt" o:ole="">
                  <v:imagedata r:id="rId54" o:title=""/>
                </v:shape>
                <o:OLEObject Type="Embed" ProgID="FXEquation.Equation" ShapeID="_x0000_i1041" DrawAspect="Content" ObjectID="_1557222163" r:id="rId55"/>
              </w:object>
            </w:r>
          </w:p>
        </w:tc>
      </w:tr>
      <w:tr w:rsidR="009F0072" w:rsidTr="005C0019">
        <w:trPr>
          <w:cantSplit/>
        </w:trPr>
        <w:tc>
          <w:tcPr>
            <w:tcW w:w="1134" w:type="dxa"/>
          </w:tcPr>
          <w:p w:rsidR="009F0072" w:rsidRPr="00750A38" w:rsidRDefault="009F0072" w:rsidP="009F007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9F0072" w:rsidRDefault="008E1FF6" w:rsidP="009F007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8E1FF6">
              <w:rPr>
                <w:rFonts w:asciiTheme="majorHAnsi" w:hAnsiTheme="majorHAnsi"/>
                <w:color w:val="FF0000"/>
                <w:position w:val="-56"/>
                <w:sz w:val="24"/>
                <w:szCs w:val="24"/>
              </w:rPr>
              <w:object w:dxaOrig="2828" w:dyaOrig="944">
                <v:shape id="_x0000_i1042" type="#_x0000_t75" style="width:141pt;height:47.25pt" o:ole="">
                  <v:imagedata r:id="rId56" o:title=""/>
                </v:shape>
                <o:OLEObject Type="Embed" ProgID="FXEquation.Equation" ShapeID="_x0000_i1042" DrawAspect="Content" ObjectID="_1557222164" r:id="rId57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  <w:p w:rsidR="008E1FF6" w:rsidRPr="008E1FF6" w:rsidRDefault="008E1FF6" w:rsidP="009F007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8E1FF6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8E1FF6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8E1FF6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Default="00864566" w:rsidP="00864566">
            <w:pPr>
              <w:rPr>
                <w:rFonts w:asciiTheme="majorHAnsi" w:hAnsiTheme="majorHAnsi"/>
                <w:position w:val="-2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8E1FF6" w:rsidRPr="008E1FF6">
              <w:rPr>
                <w:rFonts w:asciiTheme="majorHAnsi" w:hAnsiTheme="majorHAnsi"/>
                <w:color w:val="FF0000"/>
                <w:position w:val="-28"/>
                <w:sz w:val="24"/>
                <w:szCs w:val="24"/>
              </w:rPr>
              <w:object w:dxaOrig="3888" w:dyaOrig="738" w14:anchorId="43DDF614">
                <v:shape id="_x0000_i1043" type="#_x0000_t75" style="width:195pt;height:36.75pt" o:ole="">
                  <v:imagedata r:id="rId58" o:title=""/>
                </v:shape>
                <o:OLEObject Type="Embed" ProgID="FXEquation.Equation" ShapeID="_x0000_i1043" DrawAspect="Content" ObjectID="_1557222165" r:id="rId59"/>
              </w:object>
            </w:r>
            <w:r w:rsidRPr="008E1FF6">
              <w:rPr>
                <w:rFonts w:asciiTheme="majorHAnsi" w:hAnsiTheme="majorHAnsi"/>
                <w:position w:val="-28"/>
                <w:sz w:val="24"/>
                <w:szCs w:val="24"/>
              </w:rPr>
              <w:t xml:space="preserve"> </w:t>
            </w:r>
          </w:p>
          <w:p w:rsidR="00333664" w:rsidRPr="00333664" w:rsidRDefault="00333664" w:rsidP="00864566">
            <w:pPr>
              <w:rPr>
                <w:rFonts w:asciiTheme="majorHAnsi" w:hAnsiTheme="majorHAnsi"/>
                <w:b/>
                <w:position w:val="-28"/>
                <w:sz w:val="24"/>
                <w:szCs w:val="24"/>
              </w:rPr>
            </w:pPr>
            <w:r w:rsidRPr="00333664">
              <w:rPr>
                <w:rFonts w:asciiTheme="majorHAnsi" w:hAnsiTheme="majorHAnsi"/>
                <w:b/>
                <w:position w:val="-28"/>
                <w:sz w:val="24"/>
                <w:szCs w:val="24"/>
              </w:rPr>
              <w:t>1</w:t>
            </w:r>
            <w:r w:rsidRPr="00333664">
              <w:rPr>
                <w:rFonts w:asciiTheme="majorHAnsi" w:hAnsiTheme="majorHAnsi"/>
                <w:b/>
                <w:position w:val="-28"/>
                <w:sz w:val="24"/>
                <w:szCs w:val="24"/>
                <w:vertAlign w:val="superscript"/>
              </w:rPr>
              <w:t>st</w:t>
            </w:r>
            <w:r w:rsidRPr="00333664">
              <w:rPr>
                <w:rFonts w:asciiTheme="majorHAnsi" w:hAnsiTheme="majorHAnsi"/>
                <w:b/>
                <w:position w:val="-28"/>
                <w:sz w:val="24"/>
                <w:szCs w:val="24"/>
              </w:rPr>
              <w:t xml:space="preserve"> Answer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333664" w:rsidRDefault="00864566" w:rsidP="00864566">
            <w:pPr>
              <w:rPr>
                <w:rFonts w:asciiTheme="majorHAnsi" w:hAnsiTheme="majorHAnsi"/>
                <w:position w:val="-15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333664" w:rsidRPr="00333664">
              <w:rPr>
                <w:rFonts w:asciiTheme="majorHAnsi" w:hAnsiTheme="majorHAnsi"/>
                <w:color w:val="FF0000"/>
                <w:position w:val="-152"/>
                <w:sz w:val="24"/>
                <w:szCs w:val="24"/>
              </w:rPr>
              <w:object w:dxaOrig="4234" w:dyaOrig="1728" w14:anchorId="7B689E6D">
                <v:shape id="_x0000_i1044" type="#_x0000_t75" style="width:212.25pt;height:86.25pt" o:ole="">
                  <v:imagedata r:id="rId60" o:title=""/>
                </v:shape>
                <o:OLEObject Type="Embed" ProgID="FXEquation.Equation" ShapeID="_x0000_i1044" DrawAspect="Content" ObjectID="_1557222166" r:id="rId61"/>
              </w:object>
            </w:r>
            <w:r w:rsidRPr="00333664">
              <w:rPr>
                <w:rFonts w:asciiTheme="majorHAnsi" w:hAnsiTheme="majorHAnsi"/>
                <w:position w:val="-152"/>
                <w:sz w:val="24"/>
                <w:szCs w:val="24"/>
              </w:rPr>
              <w:t xml:space="preserve"> 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Default="00864566" w:rsidP="00864566">
            <w:pPr>
              <w:rPr>
                <w:rFonts w:asciiTheme="majorHAnsi" w:hAnsiTheme="majorHAnsi"/>
                <w:position w:val="-13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321483" w:rsidRPr="00321483">
              <w:rPr>
                <w:rFonts w:asciiTheme="majorHAnsi" w:hAnsiTheme="majorHAnsi"/>
                <w:color w:val="FF0000"/>
                <w:position w:val="-138"/>
                <w:sz w:val="24"/>
                <w:szCs w:val="24"/>
              </w:rPr>
              <w:object w:dxaOrig="3578" w:dyaOrig="1838" w14:anchorId="52D3FDE0">
                <v:shape id="_x0000_i1045" type="#_x0000_t75" style="width:179.25pt;height:92.25pt" o:ole="">
                  <v:imagedata r:id="rId62" o:title=""/>
                </v:shape>
                <o:OLEObject Type="Embed" ProgID="FXEquation.Equation" ShapeID="_x0000_i1045" DrawAspect="Content" ObjectID="_1557222167" r:id="rId63"/>
              </w:object>
            </w:r>
            <w:r w:rsidRPr="00321483">
              <w:rPr>
                <w:rFonts w:asciiTheme="majorHAnsi" w:hAnsiTheme="majorHAnsi"/>
                <w:position w:val="-138"/>
                <w:sz w:val="24"/>
                <w:szCs w:val="24"/>
              </w:rPr>
              <w:t xml:space="preserve"> </w:t>
            </w:r>
          </w:p>
          <w:p w:rsidR="00321483" w:rsidRPr="00321483" w:rsidRDefault="00321483" w:rsidP="00864566">
            <w:pPr>
              <w:rPr>
                <w:rFonts w:asciiTheme="majorHAnsi" w:hAnsiTheme="majorHAnsi"/>
                <w:position w:val="-138"/>
                <w:sz w:val="24"/>
                <w:szCs w:val="24"/>
              </w:rPr>
            </w:pP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>3</w:t>
            </w: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  <w:vertAlign w:val="superscript"/>
              </w:rPr>
              <w:t>rd</w:t>
            </w: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 xml:space="preserve"> Answer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0C67AB" w:rsidRDefault="00864566" w:rsidP="00864566">
            <w:pPr>
              <w:rPr>
                <w:rFonts w:asciiTheme="majorHAnsi" w:hAnsiTheme="majorHAnsi"/>
                <w:position w:val="-5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A42285" w:rsidRPr="000C67AB">
              <w:rPr>
                <w:rFonts w:asciiTheme="majorHAnsi" w:hAnsiTheme="majorHAnsi"/>
                <w:color w:val="FF0000"/>
                <w:position w:val="-50"/>
                <w:sz w:val="24"/>
                <w:szCs w:val="24"/>
              </w:rPr>
              <w:object w:dxaOrig="4864" w:dyaOrig="958" w14:anchorId="2C481111">
                <v:shape id="_x0000_i1046" type="#_x0000_t75" style="width:243pt;height:48pt" o:ole="">
                  <v:imagedata r:id="rId64" o:title=""/>
                </v:shape>
                <o:OLEObject Type="Embed" ProgID="FXEquation.Equation" ShapeID="_x0000_i1046" DrawAspect="Content" ObjectID="_1557222168" r:id="rId65"/>
              </w:object>
            </w:r>
            <w:r w:rsidRPr="000C67AB">
              <w:rPr>
                <w:rFonts w:asciiTheme="majorHAnsi" w:hAnsiTheme="majorHAnsi"/>
                <w:position w:val="-50"/>
                <w:sz w:val="24"/>
                <w:szCs w:val="24"/>
              </w:rPr>
              <w:t xml:space="preserve"> 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Default="00864566" w:rsidP="00864566">
            <w:pPr>
              <w:rPr>
                <w:rFonts w:asciiTheme="majorHAnsi" w:hAnsiTheme="majorHAnsi"/>
                <w:position w:val="-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621729" w:rsidRPr="00621729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1786" w:dyaOrig="604" w14:anchorId="60001CBA">
                <v:shape id="_x0000_i1047" type="#_x0000_t75" style="width:89.25pt;height:30pt" o:ole="">
                  <v:imagedata r:id="rId66" o:title=""/>
                </v:shape>
                <o:OLEObject Type="Embed" ProgID="FXEquation.Equation" ShapeID="_x0000_i1047" DrawAspect="Content" ObjectID="_1557222169" r:id="rId67"/>
              </w:object>
            </w:r>
            <w:r w:rsidRPr="00621729">
              <w:rPr>
                <w:rFonts w:asciiTheme="majorHAnsi" w:hAnsiTheme="majorHAnsi"/>
                <w:position w:val="-22"/>
                <w:sz w:val="24"/>
                <w:szCs w:val="24"/>
              </w:rPr>
              <w:t xml:space="preserve">                             </w:t>
            </w:r>
          </w:p>
          <w:p w:rsidR="00621729" w:rsidRPr="00621729" w:rsidRDefault="00621729" w:rsidP="00864566">
            <w:pPr>
              <w:rPr>
                <w:rFonts w:asciiTheme="majorHAnsi" w:hAnsiTheme="majorHAnsi"/>
                <w:b/>
                <w:position w:val="-22"/>
                <w:sz w:val="24"/>
                <w:szCs w:val="24"/>
              </w:rPr>
            </w:pPr>
            <w:r w:rsidRPr="00621729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>4</w:t>
            </w:r>
            <w:r w:rsidRPr="00621729">
              <w:rPr>
                <w:rFonts w:asciiTheme="majorHAnsi" w:hAnsiTheme="majorHAnsi"/>
                <w:b/>
                <w:position w:val="-22"/>
                <w:sz w:val="24"/>
                <w:szCs w:val="24"/>
                <w:vertAlign w:val="superscript"/>
              </w:rPr>
              <w:t>th</w:t>
            </w:r>
            <w:r w:rsidRPr="00621729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 xml:space="preserve"> Answer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621729" w:rsidRDefault="00864566" w:rsidP="00864566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621729" w:rsidRPr="00621729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3488" w:dyaOrig="264" w14:anchorId="61B48A0D">
                <v:shape id="_x0000_i1048" type="#_x0000_t75" style="width:174.75pt;height:13.5pt" o:ole="">
                  <v:imagedata r:id="rId68" o:title=""/>
                </v:shape>
                <o:OLEObject Type="Embed" ProgID="FXEquation.Equation" ShapeID="_x0000_i1048" DrawAspect="Content" ObjectID="_1557222170" r:id="rId69"/>
              </w:object>
            </w:r>
            <w:r w:rsidRPr="00621729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Default="0005104F" w:rsidP="00864566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Hammers, wrenches and spanners </w:t>
            </w:r>
            <w:r w:rsidR="00864566">
              <w:rPr>
                <w:rFonts w:asciiTheme="majorHAnsi" w:hAnsiTheme="majorHAnsi"/>
                <w:sz w:val="24"/>
                <w:szCs w:val="24"/>
              </w:rPr>
              <w:t xml:space="preserve">make up 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7.5 + 10 + 45 = 62.5% </w:t>
            </w:r>
            <w:r w:rsidR="00864566">
              <w:rPr>
                <w:rFonts w:asciiTheme="majorHAnsi" w:hAnsiTheme="majorHAnsi"/>
                <w:sz w:val="24"/>
                <w:szCs w:val="24"/>
              </w:rPr>
              <w:t>of total.</w:t>
            </w:r>
          </w:p>
          <w:p w:rsidR="00864566" w:rsidRDefault="00864566" w:rsidP="00864566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This leaves </w:t>
            </w:r>
            <w:r w:rsidR="0005104F">
              <w:rPr>
                <w:rFonts w:asciiTheme="majorHAnsi" w:hAnsiTheme="majorHAnsi"/>
                <w:sz w:val="24"/>
                <w:szCs w:val="24"/>
              </w:rPr>
              <w:t xml:space="preserve">100% - 62.5% = 37.5% which 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are </w:t>
            </w:r>
            <w:r w:rsidR="0005104F">
              <w:rPr>
                <w:rFonts w:asciiTheme="majorHAnsi" w:hAnsiTheme="majorHAnsi"/>
                <w:sz w:val="24"/>
                <w:szCs w:val="24"/>
              </w:rPr>
              <w:t>screwdrivers</w:t>
            </w:r>
            <w:r>
              <w:rPr>
                <w:rFonts w:asciiTheme="majorHAnsi" w:hAnsiTheme="majorHAnsi"/>
                <w:sz w:val="24"/>
                <w:szCs w:val="24"/>
              </w:rPr>
              <w:t>.</w:t>
            </w:r>
          </w:p>
          <w:p w:rsidR="0005104F" w:rsidRPr="0005104F" w:rsidRDefault="0005104F" w:rsidP="00864566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05104F">
              <w:rPr>
                <w:rFonts w:asciiTheme="majorHAnsi" w:hAnsiTheme="majorHAnsi"/>
                <w:b/>
                <w:sz w:val="24"/>
                <w:szCs w:val="24"/>
              </w:rPr>
              <w:t>1</w:t>
            </w:r>
            <w:r w:rsidRPr="0005104F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st</w:t>
            </w:r>
            <w:r w:rsidRPr="0005104F">
              <w:rPr>
                <w:rFonts w:asciiTheme="majorHAnsi" w:hAnsiTheme="majorHAnsi"/>
                <w:b/>
                <w:sz w:val="24"/>
                <w:szCs w:val="24"/>
              </w:rPr>
              <w:t xml:space="preserve">  Answer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Default="00121C4C" w:rsidP="00864566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Increase = 325 – 250 = 75 </w:t>
            </w:r>
            <w:r w:rsidR="00864566"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t>people</w:t>
            </w:r>
          </w:p>
          <w:p w:rsidR="00864566" w:rsidRPr="00121C4C" w:rsidRDefault="00864566" w:rsidP="00864566">
            <w:pPr>
              <w:rPr>
                <w:rFonts w:asciiTheme="majorHAnsi" w:hAnsiTheme="majorHAnsi"/>
                <w:position w:val="-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121C4C" w:rsidRPr="00121C4C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4522" w:dyaOrig="600" w14:anchorId="04ECB573">
                <v:shape id="_x0000_i1049" type="#_x0000_t75" style="width:226.5pt;height:30pt" o:ole="">
                  <v:imagedata r:id="rId70" o:title=""/>
                </v:shape>
                <o:OLEObject Type="Embed" ProgID="FXEquation.Equation" ShapeID="_x0000_i1049" DrawAspect="Content" ObjectID="_1557222171" r:id="rId71"/>
              </w:object>
            </w:r>
            <w:r w:rsidRPr="00121C4C">
              <w:rPr>
                <w:rFonts w:asciiTheme="majorHAnsi" w:hAnsiTheme="majorHAnsi"/>
                <w:position w:val="-22"/>
                <w:sz w:val="24"/>
                <w:szCs w:val="24"/>
              </w:rPr>
              <w:t xml:space="preserve"> 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121C4C" w:rsidRDefault="00321483" w:rsidP="00864566">
            <w:pPr>
              <w:rPr>
                <w:rFonts w:asciiTheme="majorHAnsi" w:hAnsiTheme="majorHAnsi"/>
                <w:position w:val="-92"/>
                <w:sz w:val="24"/>
                <w:szCs w:val="24"/>
              </w:rPr>
            </w:pPr>
            <w:r w:rsidRPr="00121C4C">
              <w:rPr>
                <w:rFonts w:asciiTheme="majorHAnsi" w:hAnsiTheme="majorHAnsi"/>
                <w:color w:val="FF0000"/>
                <w:position w:val="-92"/>
                <w:sz w:val="24"/>
                <w:szCs w:val="24"/>
              </w:rPr>
              <w:object w:dxaOrig="3502" w:dyaOrig="1134" w14:anchorId="7A7E6147">
                <v:shape id="_x0000_i1050" type="#_x0000_t75" style="width:174.75pt;height:56.25pt" o:ole="">
                  <v:imagedata r:id="rId72" o:title=""/>
                </v:shape>
                <o:OLEObject Type="Embed" ProgID="FXEquation.Equation" ShapeID="_x0000_i1050" DrawAspect="Content" ObjectID="_1557222172" r:id="rId73"/>
              </w:object>
            </w:r>
            <w:r w:rsidR="00864566" w:rsidRPr="00121C4C">
              <w:rPr>
                <w:rFonts w:asciiTheme="majorHAnsi" w:hAnsiTheme="majorHAnsi"/>
                <w:position w:val="-92"/>
                <w:sz w:val="24"/>
                <w:szCs w:val="24"/>
              </w:rPr>
              <w:t xml:space="preserve"> 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321483" w:rsidRDefault="00864566" w:rsidP="00864566">
            <w:pPr>
              <w:rPr>
                <w:rFonts w:asciiTheme="majorHAnsi" w:hAnsiTheme="majorHAnsi"/>
                <w:color w:val="FF0000"/>
                <w:position w:val="-17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321483" w:rsidRPr="00321483">
              <w:rPr>
                <w:rFonts w:asciiTheme="majorHAnsi" w:hAnsiTheme="majorHAnsi"/>
                <w:color w:val="FF0000"/>
                <w:position w:val="-176"/>
                <w:sz w:val="24"/>
                <w:szCs w:val="24"/>
              </w:rPr>
              <w:object w:dxaOrig="2422" w:dyaOrig="1968" w14:anchorId="5095B401">
                <v:shape id="_x0000_i1051" type="#_x0000_t75" style="width:120.75pt;height:98.25pt" o:ole="">
                  <v:imagedata r:id="rId74" o:title=""/>
                </v:shape>
                <o:OLEObject Type="Embed" ProgID="FXEquation.Equation" ShapeID="_x0000_i1051" DrawAspect="Content" ObjectID="_1557222173" r:id="rId75"/>
              </w:object>
            </w:r>
          </w:p>
          <w:p w:rsidR="003A0280" w:rsidRPr="003A0280" w:rsidRDefault="003A0280" w:rsidP="00864566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3A0280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3A0280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3A0280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Default="00864566" w:rsidP="00864566">
            <w:pPr>
              <w:rPr>
                <w:rFonts w:asciiTheme="majorHAnsi" w:hAnsiTheme="majorHAnsi"/>
                <w:position w:val="-12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2B4E43" w:rsidRPr="002B4E43">
              <w:rPr>
                <w:rFonts w:asciiTheme="majorHAnsi" w:hAnsiTheme="majorHAnsi"/>
                <w:color w:val="FF0000"/>
                <w:position w:val="-124"/>
                <w:sz w:val="24"/>
                <w:szCs w:val="24"/>
              </w:rPr>
              <w:object w:dxaOrig="4582" w:dyaOrig="1448" w14:anchorId="74F10869">
                <v:shape id="_x0000_i1052" type="#_x0000_t75" style="width:228.75pt;height:72.75pt" o:ole="">
                  <v:imagedata r:id="rId76" o:title=""/>
                </v:shape>
                <o:OLEObject Type="Embed" ProgID="FXEquation.Equation" ShapeID="_x0000_i1052" DrawAspect="Content" ObjectID="_1557222174" r:id="rId77"/>
              </w:object>
            </w:r>
            <w:r w:rsidRPr="002B4E43">
              <w:rPr>
                <w:rFonts w:asciiTheme="majorHAnsi" w:hAnsiTheme="majorHAnsi"/>
                <w:position w:val="-124"/>
                <w:sz w:val="24"/>
                <w:szCs w:val="24"/>
              </w:rPr>
              <w:t xml:space="preserve"> </w:t>
            </w:r>
          </w:p>
          <w:p w:rsidR="002B4E43" w:rsidRPr="002B4E43" w:rsidRDefault="002B4E43" w:rsidP="00864566">
            <w:pPr>
              <w:rPr>
                <w:rFonts w:asciiTheme="majorHAnsi" w:hAnsiTheme="majorHAnsi"/>
                <w:position w:val="-124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4</w:t>
            </w:r>
            <w:r w:rsidRPr="002B4E43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b/>
                <w:sz w:val="24"/>
                <w:szCs w:val="24"/>
              </w:rPr>
              <w:t xml:space="preserve"> </w:t>
            </w:r>
            <w:r w:rsidRPr="0005104F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596553" w:rsidRDefault="00864566" w:rsidP="00864566">
            <w:pPr>
              <w:rPr>
                <w:rFonts w:asciiTheme="majorHAnsi" w:hAnsiTheme="majorHAnsi"/>
                <w:color w:val="FF0000"/>
                <w:position w:val="-9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596553"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596553" w:rsidRPr="00596553">
              <w:rPr>
                <w:rFonts w:asciiTheme="majorHAnsi" w:hAnsiTheme="majorHAnsi"/>
                <w:color w:val="FF0000"/>
                <w:position w:val="-92"/>
                <w:sz w:val="24"/>
                <w:szCs w:val="24"/>
              </w:rPr>
              <w:object w:dxaOrig="3822" w:dyaOrig="1128">
                <v:shape id="_x0000_i1053" type="#_x0000_t75" style="width:191.25pt;height:56.25pt" o:ole="">
                  <v:imagedata r:id="rId78" o:title=""/>
                </v:shape>
                <o:OLEObject Type="Embed" ProgID="FXEquation.Equation" ShapeID="_x0000_i1053" DrawAspect="Content" ObjectID="_1557222175" r:id="rId79"/>
              </w:object>
            </w:r>
            <w:r w:rsidR="00596553" w:rsidRPr="00596553">
              <w:rPr>
                <w:rFonts w:asciiTheme="majorHAnsi" w:hAnsiTheme="majorHAnsi"/>
                <w:position w:val="-92"/>
                <w:sz w:val="24"/>
                <w:szCs w:val="24"/>
              </w:rPr>
              <w:t xml:space="preserve"> 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Pr="009A031C" w:rsidRDefault="009A031C" w:rsidP="00864566">
            <w:pPr>
              <w:rPr>
                <w:rFonts w:asciiTheme="majorHAnsi" w:hAnsiTheme="majorHAnsi"/>
                <w:position w:val="-6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9A031C">
              <w:rPr>
                <w:rFonts w:asciiTheme="majorHAnsi" w:hAnsiTheme="majorHAnsi"/>
                <w:color w:val="FF0000"/>
                <w:position w:val="-68"/>
                <w:sz w:val="24"/>
                <w:szCs w:val="24"/>
              </w:rPr>
              <w:object w:dxaOrig="7550" w:dyaOrig="893">
                <v:shape id="_x0000_i1054" type="#_x0000_t75" style="width:377.25pt;height:45pt" o:ole="">
                  <v:imagedata r:id="rId80" o:title=""/>
                </v:shape>
                <o:OLEObject Type="Embed" ProgID="FXEquation.Equation" ShapeID="_x0000_i1054" DrawAspect="Content" ObjectID="_1557222176" r:id="rId81"/>
              </w:object>
            </w:r>
            <w:r w:rsidRPr="009A031C">
              <w:rPr>
                <w:rFonts w:asciiTheme="majorHAnsi" w:hAnsiTheme="majorHAnsi"/>
                <w:position w:val="-68"/>
                <w:sz w:val="24"/>
                <w:szCs w:val="24"/>
              </w:rPr>
              <w:t xml:space="preserve"> </w:t>
            </w:r>
          </w:p>
        </w:tc>
      </w:tr>
      <w:tr w:rsidR="00864566" w:rsidTr="005C0019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864566" w:rsidRDefault="00864566" w:rsidP="00864566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6917F9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5482" w:dyaOrig="1188" w14:anchorId="6A82B37A">
                <v:shape id="_x0000_i1055" type="#_x0000_t75" style="width:273.75pt;height:59.25pt" o:ole="">
                  <v:imagedata r:id="rId82" o:title=""/>
                </v:shape>
                <o:OLEObject Type="Embed" ProgID="FXEquation.Equation" ShapeID="_x0000_i1055" DrawAspect="Content" ObjectID="_1557222177" r:id="rId83"/>
              </w:object>
            </w:r>
            <w:r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</w:tr>
    </w:tbl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FE794E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FE794E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953861633"/>
              <w:placeholder>
                <w:docPart w:val="F52F77CBB04547B7AD8725881E64F078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DD6890" w:rsidP="00FE794E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FE79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287786267"/>
                <w:placeholder>
                  <w:docPart w:val="6538A59FE2854568A928E52905F3A08E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FE794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824817181"/>
            <w:placeholder>
              <w:docPart w:val="6EE726A5F6954B58AA71550B2AD822A5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864566" w:rsidP="00FE794E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396818929"/>
            <w:placeholder>
              <w:docPart w:val="2FA7D4B2F8A44C309C54554766D8332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864566" w:rsidP="00FE794E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Default="00DD6890" w:rsidP="00FE79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DD6890" w:rsidRDefault="00DD6890" w:rsidP="00FE79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DD6890" w:rsidRPr="00325745" w:rsidRDefault="00DD6890" w:rsidP="00FE794E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DD6890" w:rsidRDefault="00DD6890" w:rsidP="00DD6890"/>
    <w:p w:rsidR="00DD6890" w:rsidRPr="00624B16" w:rsidRDefault="00624B16" w:rsidP="00624B16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10206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9072"/>
      </w:tblGrid>
      <w:tr w:rsidR="005C0019" w:rsidTr="00BF6FD8">
        <w:trPr>
          <w:cantSplit/>
        </w:trPr>
        <w:tc>
          <w:tcPr>
            <w:tcW w:w="1134" w:type="dxa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9072" w:type="dxa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Default="00864566" w:rsidP="00864566">
            <w:pPr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  <w:r w:rsidR="00E46308" w:rsidRPr="00E46308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2520" w:dyaOrig="604" w14:anchorId="1897113A">
                <v:shape id="_x0000_i1056" type="#_x0000_t75" style="width:126pt;height:30pt" o:ole="">
                  <v:imagedata r:id="rId84" o:title=""/>
                </v:shape>
                <o:OLEObject Type="Embed" ProgID="FXEquation.Equation" ShapeID="_x0000_i1056" DrawAspect="Content" ObjectID="_1557222178" r:id="rId85"/>
              </w:object>
            </w:r>
            <w:r w:rsidRPr="00E46308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t xml:space="preserve"> </w:t>
            </w:r>
          </w:p>
          <w:p w:rsidR="00E46308" w:rsidRPr="00E46308" w:rsidRDefault="00E46308" w:rsidP="00864566">
            <w:pPr>
              <w:rPr>
                <w:rFonts w:asciiTheme="majorHAnsi" w:hAnsiTheme="majorHAnsi"/>
                <w:b/>
                <w:position w:val="-22"/>
                <w:sz w:val="24"/>
                <w:szCs w:val="24"/>
              </w:rPr>
            </w:pPr>
            <w:r w:rsidRPr="00E46308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>2</w:t>
            </w:r>
            <w:r w:rsidRPr="00E46308">
              <w:rPr>
                <w:rFonts w:asciiTheme="majorHAnsi" w:hAnsiTheme="majorHAnsi"/>
                <w:b/>
                <w:position w:val="-22"/>
                <w:sz w:val="24"/>
                <w:szCs w:val="24"/>
                <w:vertAlign w:val="superscript"/>
              </w:rPr>
              <w:t>nd</w:t>
            </w:r>
            <w:r w:rsidRPr="00E46308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 xml:space="preserve"> Answer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E46308" w:rsidRDefault="00864566" w:rsidP="00864566">
            <w:pPr>
              <w:rPr>
                <w:rFonts w:asciiTheme="majorHAnsi" w:hAnsiTheme="majorHAnsi"/>
                <w:position w:val="-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E46308" w:rsidRPr="00E46308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1890" w:dyaOrig="604" w14:anchorId="271E948C">
                <v:shape id="_x0000_i1057" type="#_x0000_t75" style="width:94.5pt;height:30pt" o:ole="">
                  <v:imagedata r:id="rId86" o:title=""/>
                </v:shape>
                <o:OLEObject Type="Embed" ProgID="FXEquation.Equation" ShapeID="_x0000_i1057" DrawAspect="Content" ObjectID="_1557222179" r:id="rId87"/>
              </w:object>
            </w:r>
            <w:r w:rsidRPr="00E46308">
              <w:rPr>
                <w:rFonts w:asciiTheme="majorHAnsi" w:hAnsiTheme="majorHAnsi"/>
                <w:position w:val="-22"/>
                <w:sz w:val="24"/>
                <w:szCs w:val="24"/>
              </w:rPr>
              <w:t xml:space="preserve"> 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A538DB" w:rsidRDefault="00864566" w:rsidP="00864566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 </w:t>
            </w:r>
            <w:r w:rsidR="00A538DB" w:rsidRPr="00A538DB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3412" w:dyaOrig="264" w14:anchorId="2DF70D54">
                <v:shape id="_x0000_i1058" type="#_x0000_t75" style="width:171.75pt;height:13.5pt" o:ole="">
                  <v:imagedata r:id="rId88" o:title=""/>
                </v:shape>
                <o:OLEObject Type="Embed" ProgID="FXEquation.Equation" ShapeID="_x0000_i1058" DrawAspect="Content" ObjectID="_1557222180" r:id="rId89"/>
              </w:object>
            </w:r>
            <w:r w:rsidRPr="00A538DB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210FC8" w:rsidRDefault="00864566" w:rsidP="00864566">
            <w:pPr>
              <w:rPr>
                <w:rFonts w:asciiTheme="majorHAnsi" w:hAnsiTheme="majorHAnsi"/>
                <w:position w:val="-7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210FC8" w:rsidRPr="00210FC8">
              <w:rPr>
                <w:rFonts w:asciiTheme="majorHAnsi" w:hAnsiTheme="majorHAnsi"/>
                <w:color w:val="FF0000"/>
                <w:position w:val="-78"/>
                <w:sz w:val="24"/>
                <w:szCs w:val="24"/>
              </w:rPr>
              <w:object w:dxaOrig="3299" w:dyaOrig="1164" w14:anchorId="64F842DB">
                <v:shape id="_x0000_i1059" type="#_x0000_t75" style="width:165pt;height:58.5pt" o:ole="">
                  <v:imagedata r:id="rId90" o:title=""/>
                </v:shape>
                <o:OLEObject Type="Embed" ProgID="FXEquation.Equation" ShapeID="_x0000_i1059" DrawAspect="Content" ObjectID="_1557222181" r:id="rId91"/>
              </w:object>
            </w:r>
            <w:r w:rsidRPr="00210FC8">
              <w:rPr>
                <w:rFonts w:asciiTheme="majorHAnsi" w:hAnsiTheme="majorHAnsi"/>
                <w:position w:val="-78"/>
                <w:sz w:val="24"/>
                <w:szCs w:val="24"/>
              </w:rPr>
              <w:t xml:space="preserve"> 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Default="00864566" w:rsidP="00864566">
            <w:pPr>
              <w:rPr>
                <w:rFonts w:asciiTheme="majorHAnsi" w:hAnsiTheme="majorHAnsi"/>
                <w:position w:val="-3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096594" w:rsidRPr="00096594">
              <w:rPr>
                <w:rFonts w:asciiTheme="majorHAnsi" w:hAnsiTheme="majorHAnsi"/>
                <w:color w:val="FF0000"/>
                <w:position w:val="-38"/>
                <w:sz w:val="24"/>
                <w:szCs w:val="24"/>
              </w:rPr>
              <w:object w:dxaOrig="4612" w:dyaOrig="588" w14:anchorId="109581E7">
                <v:shape id="_x0000_i1060" type="#_x0000_t75" style="width:232.5pt;height:29.25pt" o:ole="">
                  <v:imagedata r:id="rId92" o:title=""/>
                </v:shape>
                <o:OLEObject Type="Embed" ProgID="FXEquation.Equation" ShapeID="_x0000_i1060" DrawAspect="Content" ObjectID="_1557222182" r:id="rId93"/>
              </w:object>
            </w:r>
            <w:r w:rsidRPr="00096594">
              <w:rPr>
                <w:rFonts w:asciiTheme="majorHAnsi" w:hAnsiTheme="majorHAnsi"/>
                <w:position w:val="-38"/>
                <w:sz w:val="24"/>
                <w:szCs w:val="24"/>
              </w:rPr>
              <w:t xml:space="preserve"> </w:t>
            </w:r>
          </w:p>
          <w:p w:rsidR="00096594" w:rsidRPr="00096594" w:rsidRDefault="002B4E43" w:rsidP="00864566">
            <w:pPr>
              <w:rPr>
                <w:rFonts w:asciiTheme="majorHAnsi" w:hAnsiTheme="majorHAnsi"/>
                <w:b/>
                <w:position w:val="-38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position w:val="-38"/>
                <w:sz w:val="24"/>
                <w:szCs w:val="24"/>
              </w:rPr>
              <w:t>1</w:t>
            </w:r>
            <w:r w:rsidRPr="002B4E43">
              <w:rPr>
                <w:rFonts w:asciiTheme="majorHAnsi" w:hAnsiTheme="majorHAnsi"/>
                <w:b/>
                <w:position w:val="-38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b/>
                <w:position w:val="-38"/>
                <w:sz w:val="24"/>
                <w:szCs w:val="24"/>
              </w:rPr>
              <w:t xml:space="preserve"> </w:t>
            </w:r>
            <w:r w:rsidR="00096594" w:rsidRPr="00096594">
              <w:rPr>
                <w:rFonts w:asciiTheme="majorHAnsi" w:hAnsiTheme="majorHAnsi"/>
                <w:b/>
                <w:position w:val="-38"/>
                <w:sz w:val="24"/>
                <w:szCs w:val="24"/>
              </w:rPr>
              <w:t>Answer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096594" w:rsidRDefault="00864566" w:rsidP="00864566">
            <w:pPr>
              <w:rPr>
                <w:rFonts w:asciiTheme="majorHAnsi" w:hAnsiTheme="majorHAnsi"/>
                <w:position w:val="-3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096594" w:rsidRPr="00096594">
              <w:rPr>
                <w:rFonts w:asciiTheme="majorHAnsi" w:hAnsiTheme="majorHAnsi"/>
                <w:color w:val="FF0000"/>
                <w:position w:val="-36"/>
                <w:sz w:val="24"/>
                <w:szCs w:val="24"/>
              </w:rPr>
              <w:object w:dxaOrig="3038" w:dyaOrig="574" w14:anchorId="24EEF601">
                <v:shape id="_x0000_i1061" type="#_x0000_t75" style="width:152.25pt;height:28.5pt" o:ole="">
                  <v:imagedata r:id="rId94" o:title=""/>
                </v:shape>
                <o:OLEObject Type="Embed" ProgID="FXEquation.Equation" ShapeID="_x0000_i1061" DrawAspect="Content" ObjectID="_1557222183" r:id="rId95"/>
              </w:object>
            </w:r>
            <w:r w:rsidRPr="00096594">
              <w:rPr>
                <w:rFonts w:asciiTheme="majorHAnsi" w:hAnsiTheme="majorHAnsi"/>
                <w:position w:val="-36"/>
                <w:sz w:val="24"/>
                <w:szCs w:val="24"/>
              </w:rPr>
              <w:t xml:space="preserve"> 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Default="00864566" w:rsidP="00864566">
            <w:pPr>
              <w:rPr>
                <w:rFonts w:asciiTheme="majorHAnsi" w:hAnsiTheme="majorHAnsi"/>
                <w:position w:val="-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096594" w:rsidRPr="00096594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3676" w:dyaOrig="604" w14:anchorId="5010D953">
                <v:shape id="_x0000_i1062" type="#_x0000_t75" style="width:183.75pt;height:30pt" o:ole="">
                  <v:imagedata r:id="rId96" o:title=""/>
                </v:shape>
                <o:OLEObject Type="Embed" ProgID="FXEquation.Equation" ShapeID="_x0000_i1062" DrawAspect="Content" ObjectID="_1557222184" r:id="rId97"/>
              </w:object>
            </w:r>
            <w:r w:rsidRPr="00096594">
              <w:rPr>
                <w:rFonts w:asciiTheme="majorHAnsi" w:hAnsiTheme="majorHAnsi"/>
                <w:position w:val="-22"/>
                <w:sz w:val="24"/>
                <w:szCs w:val="24"/>
              </w:rPr>
              <w:t xml:space="preserve"> </w:t>
            </w:r>
          </w:p>
          <w:p w:rsidR="00BC64C5" w:rsidRPr="00BC64C5" w:rsidRDefault="00BC64C5" w:rsidP="00864566">
            <w:pPr>
              <w:rPr>
                <w:rFonts w:asciiTheme="majorHAnsi" w:hAnsiTheme="majorHAnsi"/>
                <w:b/>
                <w:position w:val="-22"/>
                <w:sz w:val="24"/>
                <w:szCs w:val="24"/>
              </w:rPr>
            </w:pP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>4</w:t>
            </w: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  <w:vertAlign w:val="superscript"/>
              </w:rPr>
              <w:t>th</w:t>
            </w: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 xml:space="preserve"> Answer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Default="00864566" w:rsidP="00864566">
            <w:pPr>
              <w:rPr>
                <w:rFonts w:asciiTheme="majorHAnsi" w:hAnsiTheme="majorHAnsi"/>
                <w:position w:val="-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BC64C5" w:rsidRPr="00BC64C5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1890" w:dyaOrig="604" w14:anchorId="68124EAB">
                <v:shape id="_x0000_i1063" type="#_x0000_t75" style="width:94.5pt;height:30pt" o:ole="">
                  <v:imagedata r:id="rId98" o:title=""/>
                </v:shape>
                <o:OLEObject Type="Embed" ProgID="FXEquation.Equation" ShapeID="_x0000_i1063" DrawAspect="Content" ObjectID="_1557222185" r:id="rId99"/>
              </w:object>
            </w:r>
            <w:r w:rsidRPr="00BC64C5">
              <w:rPr>
                <w:rFonts w:asciiTheme="majorHAnsi" w:hAnsiTheme="majorHAnsi"/>
                <w:position w:val="-22"/>
                <w:sz w:val="24"/>
                <w:szCs w:val="24"/>
              </w:rPr>
              <w:t xml:space="preserve"> </w:t>
            </w:r>
          </w:p>
          <w:p w:rsidR="00BC64C5" w:rsidRPr="00BC64C5" w:rsidRDefault="00BC64C5" w:rsidP="00864566">
            <w:pPr>
              <w:rPr>
                <w:rFonts w:asciiTheme="majorHAnsi" w:hAnsiTheme="majorHAnsi"/>
                <w:b/>
                <w:position w:val="-22"/>
                <w:sz w:val="24"/>
                <w:szCs w:val="24"/>
              </w:rPr>
            </w:pP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>3</w:t>
            </w: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  <w:vertAlign w:val="superscript"/>
              </w:rPr>
              <w:t>rd</w:t>
            </w:r>
            <w:r w:rsidRPr="00BC64C5">
              <w:rPr>
                <w:rFonts w:asciiTheme="majorHAnsi" w:hAnsiTheme="majorHAnsi"/>
                <w:b/>
                <w:position w:val="-22"/>
                <w:sz w:val="24"/>
                <w:szCs w:val="24"/>
              </w:rPr>
              <w:t xml:space="preserve"> Answer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Default="00864566" w:rsidP="00864566">
            <w:pPr>
              <w:rPr>
                <w:rFonts w:asciiTheme="majorHAnsi" w:hAnsiTheme="majorHAnsi"/>
                <w:position w:val="-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066488">
              <w:rPr>
                <w:rFonts w:asciiTheme="majorHAnsi" w:hAnsiTheme="majorHAnsi"/>
                <w:color w:val="FF0000"/>
                <w:position w:val="-4"/>
                <w:sz w:val="24"/>
                <w:szCs w:val="24"/>
              </w:rPr>
              <w:object w:dxaOrig="4002" w:dyaOrig="268" w14:anchorId="1D63FC05">
                <v:shape id="_x0000_i1064" type="#_x0000_t75" style="width:200.25pt;height:13.5pt" o:ole="">
                  <v:imagedata r:id="rId100" o:title=""/>
                </v:shape>
                <o:OLEObject Type="Embed" ProgID="FXEquation.Equation" ShapeID="_x0000_i1064" DrawAspect="Content" ObjectID="_1557222186" r:id="rId101"/>
              </w:object>
            </w:r>
            <w:r>
              <w:rPr>
                <w:rFonts w:asciiTheme="majorHAnsi" w:hAnsiTheme="majorHAnsi"/>
                <w:position w:val="-4"/>
                <w:sz w:val="24"/>
                <w:szCs w:val="24"/>
              </w:rPr>
              <w:t xml:space="preserve"> </w:t>
            </w:r>
          </w:p>
          <w:p w:rsidR="00066488" w:rsidRPr="00066488" w:rsidRDefault="00066488" w:rsidP="00864566">
            <w:pPr>
              <w:rPr>
                <w:rFonts w:asciiTheme="majorHAnsi" w:hAnsiTheme="majorHAnsi"/>
                <w:b/>
                <w:position w:val="-4"/>
                <w:sz w:val="24"/>
                <w:szCs w:val="24"/>
              </w:rPr>
            </w:pPr>
            <w:r w:rsidRPr="00066488">
              <w:rPr>
                <w:rFonts w:asciiTheme="majorHAnsi" w:hAnsiTheme="majorHAnsi"/>
                <w:b/>
                <w:position w:val="-4"/>
                <w:sz w:val="24"/>
                <w:szCs w:val="24"/>
              </w:rPr>
              <w:t>1</w:t>
            </w:r>
            <w:r w:rsidRPr="00066488">
              <w:rPr>
                <w:rFonts w:asciiTheme="majorHAnsi" w:hAnsiTheme="majorHAnsi"/>
                <w:b/>
                <w:position w:val="-4"/>
                <w:sz w:val="24"/>
                <w:szCs w:val="24"/>
                <w:vertAlign w:val="superscript"/>
              </w:rPr>
              <w:t>st</w:t>
            </w:r>
            <w:r w:rsidRPr="00066488">
              <w:rPr>
                <w:rFonts w:asciiTheme="majorHAnsi" w:hAnsiTheme="majorHAnsi"/>
                <w:b/>
                <w:position w:val="-4"/>
                <w:sz w:val="24"/>
                <w:szCs w:val="24"/>
              </w:rPr>
              <w:t xml:space="preserve"> Answer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Default="00864566" w:rsidP="00864566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764845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2086" w:dyaOrig="604" w14:anchorId="58EF9704">
                <v:shape id="_x0000_i1065" type="#_x0000_t75" style="width:104.25pt;height:30pt" o:ole="">
                  <v:imagedata r:id="rId102" o:title=""/>
                </v:shape>
                <o:OLEObject Type="Embed" ProgID="FXEquation.Equation" ShapeID="_x0000_i1065" DrawAspect="Content" ObjectID="_1557222187" r:id="rId103"/>
              </w:object>
            </w:r>
            <w:r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  <w:p w:rsidR="007E2DC8" w:rsidRPr="007E2DC8" w:rsidRDefault="007E2DC8" w:rsidP="00864566">
            <w:pPr>
              <w:rPr>
                <w:rFonts w:asciiTheme="majorHAnsi" w:hAnsiTheme="majorHAnsi"/>
                <w:b/>
                <w:position w:val="-18"/>
                <w:sz w:val="24"/>
                <w:szCs w:val="24"/>
              </w:rPr>
            </w:pPr>
            <w:r w:rsidRPr="007E2DC8">
              <w:rPr>
                <w:rFonts w:asciiTheme="majorHAnsi" w:hAnsiTheme="majorHAnsi"/>
                <w:b/>
                <w:position w:val="-18"/>
                <w:sz w:val="24"/>
                <w:szCs w:val="24"/>
              </w:rPr>
              <w:t>3</w:t>
            </w:r>
            <w:r w:rsidRPr="007E2DC8">
              <w:rPr>
                <w:rFonts w:asciiTheme="majorHAnsi" w:hAnsiTheme="majorHAnsi"/>
                <w:b/>
                <w:position w:val="-18"/>
                <w:sz w:val="24"/>
                <w:szCs w:val="24"/>
                <w:vertAlign w:val="superscript"/>
              </w:rPr>
              <w:t>rd</w:t>
            </w:r>
            <w:r w:rsidRPr="007E2DC8">
              <w:rPr>
                <w:rFonts w:asciiTheme="majorHAnsi" w:hAnsiTheme="majorHAnsi"/>
                <w:b/>
                <w:position w:val="-18"/>
                <w:sz w:val="24"/>
                <w:szCs w:val="24"/>
              </w:rPr>
              <w:t xml:space="preserve"> Answer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ED3B8B" w:rsidRDefault="00864566" w:rsidP="00864566">
            <w:pPr>
              <w:rPr>
                <w:rFonts w:asciiTheme="majorHAnsi" w:hAnsiTheme="majorHAnsi"/>
                <w:position w:val="-3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7E2DC8"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  <w:r w:rsidR="00ED3B8B" w:rsidRPr="00ED3B8B">
              <w:rPr>
                <w:rFonts w:asciiTheme="majorHAnsi" w:hAnsiTheme="majorHAnsi"/>
                <w:color w:val="FF0000"/>
                <w:position w:val="-36"/>
                <w:sz w:val="24"/>
                <w:szCs w:val="24"/>
              </w:rPr>
              <w:object w:dxaOrig="3172" w:dyaOrig="567">
                <v:shape id="_x0000_i1066" type="#_x0000_t75" style="width:158.25pt;height:28.5pt" o:ole="">
                  <v:imagedata r:id="rId104" o:title=""/>
                </v:shape>
                <o:OLEObject Type="Embed" ProgID="FXEquation.Equation" ShapeID="_x0000_i1066" DrawAspect="Content" ObjectID="_1557222188" r:id="rId105"/>
              </w:object>
            </w:r>
            <w:r w:rsidR="007E2DC8" w:rsidRPr="00ED3B8B">
              <w:rPr>
                <w:rFonts w:asciiTheme="majorHAnsi" w:hAnsiTheme="majorHAnsi"/>
                <w:color w:val="FF0000"/>
                <w:position w:val="-36"/>
                <w:sz w:val="24"/>
                <w:szCs w:val="24"/>
              </w:rPr>
              <w:t xml:space="preserve"> 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0C67AB" w:rsidRDefault="00ED3B8B" w:rsidP="00864566">
            <w:pPr>
              <w:rPr>
                <w:rFonts w:ascii="Times New Roman" w:hAnsi="Times New Roman"/>
                <w:position w:val="-90"/>
                <w:sz w:val="24"/>
                <w:szCs w:val="24"/>
              </w:rPr>
            </w:pPr>
            <w:r w:rsidRPr="000C67AB">
              <w:rPr>
                <w:rFonts w:ascii="Times New Roman" w:hAnsi="Times New Roman"/>
                <w:color w:val="FF0000"/>
                <w:position w:val="-90"/>
                <w:sz w:val="24"/>
                <w:szCs w:val="24"/>
              </w:rPr>
              <w:object w:dxaOrig="4540" w:dyaOrig="1128" w14:anchorId="0C0EBDFB">
                <v:shape id="_x0000_i1067" type="#_x0000_t75" style="width:227.25pt;height:56.25pt" o:ole="">
                  <v:imagedata r:id="rId106" o:title=""/>
                </v:shape>
                <o:OLEObject Type="Embed" ProgID="FXEquation.Equation" ShapeID="_x0000_i1067" DrawAspect="Content" ObjectID="_1557222189" r:id="rId107"/>
              </w:object>
            </w:r>
            <w:r w:rsidR="00864566" w:rsidRPr="000C67AB">
              <w:rPr>
                <w:rFonts w:ascii="Times New Roman" w:hAnsi="Times New Roman"/>
                <w:position w:val="-90"/>
                <w:sz w:val="24"/>
                <w:szCs w:val="24"/>
              </w:rPr>
              <w:t xml:space="preserve"> 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1C1F19" w:rsidRDefault="001C1F19" w:rsidP="00864566">
            <w:pPr>
              <w:rPr>
                <w:rFonts w:asciiTheme="majorHAnsi" w:hAnsiTheme="majorHAnsi"/>
                <w:position w:val="-204"/>
                <w:sz w:val="24"/>
                <w:szCs w:val="24"/>
              </w:rPr>
            </w:pP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  <w:r w:rsidRPr="001C1F19">
              <w:rPr>
                <w:rFonts w:asciiTheme="majorHAnsi" w:hAnsiTheme="majorHAnsi"/>
                <w:color w:val="FF0000"/>
                <w:position w:val="-204"/>
                <w:sz w:val="24"/>
                <w:szCs w:val="24"/>
              </w:rPr>
              <w:object w:dxaOrig="3578" w:dyaOrig="2248">
                <v:shape id="_x0000_i1068" type="#_x0000_t75" style="width:179.25pt;height:112.5pt" o:ole="">
                  <v:imagedata r:id="rId108" o:title=""/>
                </v:shape>
                <o:OLEObject Type="Embed" ProgID="FXEquation.Equation" ShapeID="_x0000_i1068" DrawAspect="Content" ObjectID="_1557222190" r:id="rId109"/>
              </w:object>
            </w:r>
            <w:r w:rsidRPr="001C1F19">
              <w:rPr>
                <w:rFonts w:asciiTheme="majorHAnsi" w:hAnsiTheme="majorHAnsi"/>
                <w:color w:val="FF0000"/>
                <w:position w:val="-204"/>
                <w:sz w:val="24"/>
                <w:szCs w:val="24"/>
              </w:rPr>
              <w:t xml:space="preserve"> 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C65342" w:rsidRDefault="00C65342" w:rsidP="00864566">
            <w:pPr>
              <w:rPr>
                <w:rFonts w:asciiTheme="majorHAnsi" w:hAnsiTheme="majorHAnsi"/>
                <w:position w:val="-120"/>
                <w:sz w:val="24"/>
                <w:szCs w:val="24"/>
              </w:rPr>
            </w:pP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  <w:r w:rsidRPr="00C65342">
              <w:rPr>
                <w:rFonts w:asciiTheme="majorHAnsi" w:hAnsiTheme="majorHAnsi"/>
                <w:color w:val="FF0000"/>
                <w:position w:val="-120"/>
                <w:sz w:val="24"/>
                <w:szCs w:val="24"/>
              </w:rPr>
              <w:object w:dxaOrig="5962" w:dyaOrig="1408">
                <v:shape id="_x0000_i1069" type="#_x0000_t75" style="width:298.5pt;height:70.5pt" o:ole="">
                  <v:imagedata r:id="rId110" o:title=""/>
                </v:shape>
                <o:OLEObject Type="Embed" ProgID="FXEquation.Equation" ShapeID="_x0000_i1069" DrawAspect="Content" ObjectID="_1557222191" r:id="rId111"/>
              </w:object>
            </w:r>
            <w:r w:rsidRPr="00C65342">
              <w:rPr>
                <w:rFonts w:asciiTheme="majorHAnsi" w:hAnsiTheme="majorHAnsi"/>
                <w:color w:val="FF0000"/>
                <w:position w:val="-120"/>
                <w:sz w:val="24"/>
                <w:szCs w:val="24"/>
              </w:rPr>
              <w:t xml:space="preserve"> </w:t>
            </w:r>
          </w:p>
        </w:tc>
      </w:tr>
      <w:tr w:rsidR="00864566" w:rsidTr="00BF6FD8">
        <w:trPr>
          <w:cantSplit/>
        </w:trPr>
        <w:tc>
          <w:tcPr>
            <w:tcW w:w="1134" w:type="dxa"/>
          </w:tcPr>
          <w:p w:rsidR="00864566" w:rsidRPr="00750A38" w:rsidRDefault="00864566" w:rsidP="00864566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864566" w:rsidRPr="00B94399" w:rsidRDefault="00864566" w:rsidP="00864566">
            <w:pPr>
              <w:rPr>
                <w:rFonts w:asciiTheme="majorHAnsi" w:hAnsiTheme="majorHAnsi"/>
                <w:position w:val="-30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B94399" w:rsidRPr="00B94399">
              <w:rPr>
                <w:rFonts w:asciiTheme="majorHAnsi" w:hAnsiTheme="majorHAnsi"/>
                <w:color w:val="FF0000"/>
                <w:position w:val="-306"/>
                <w:sz w:val="24"/>
                <w:szCs w:val="24"/>
              </w:rPr>
              <w:object w:dxaOrig="4747" w:dyaOrig="3264" w14:anchorId="478CAC2F">
                <v:shape id="_x0000_i1070" type="#_x0000_t75" style="width:237pt;height:162.75pt" o:ole="">
                  <v:imagedata r:id="rId112" o:title=""/>
                </v:shape>
                <o:OLEObject Type="Embed" ProgID="FXEquation.Equation" ShapeID="_x0000_i1070" DrawAspect="Content" ObjectID="_1557222192" r:id="rId113"/>
              </w:object>
            </w:r>
            <w:r w:rsidRPr="00B94399">
              <w:rPr>
                <w:rFonts w:asciiTheme="majorHAnsi" w:hAnsiTheme="majorHAnsi"/>
                <w:position w:val="-306"/>
                <w:sz w:val="24"/>
                <w:szCs w:val="24"/>
              </w:rPr>
              <w:t xml:space="preserve"> </w:t>
            </w:r>
          </w:p>
        </w:tc>
      </w:tr>
    </w:tbl>
    <w:p w:rsidR="00DD6890" w:rsidRDefault="00DD6890">
      <w:pPr>
        <w:sectPr w:rsidR="00DD6890" w:rsidSect="009D24C3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103"/>
        <w:gridCol w:w="3685"/>
      </w:tblGrid>
      <w:tr w:rsidR="00DD6890" w:rsidRPr="00325745" w:rsidTr="00DD6890">
        <w:trPr>
          <w:cantSplit/>
          <w:trHeight w:val="851"/>
        </w:trPr>
        <w:tc>
          <w:tcPr>
            <w:tcW w:w="10207" w:type="dxa"/>
            <w:gridSpan w:val="3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1029260708"/>
              <w:placeholder>
                <w:docPart w:val="25BB9C89AC2D4348AA426097F49F3C9E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DD6890" w:rsidP="00FE794E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FE79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931279904"/>
                <w:placeholder>
                  <w:docPart w:val="6B668A80E3A44378954A87A845282E94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DD6890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086607261"/>
            <w:placeholder>
              <w:docPart w:val="E77F7B0858BE4D22A7D8D24D8963FEE6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864566" w:rsidP="00FE794E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1994384"/>
            <w:placeholder>
              <w:docPart w:val="3C643090E3F44EBFAD2097A7F86B805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6DDE8" w:themeFill="accent5" w:themeFillTint="66"/>
              </w:tcPr>
              <w:p w:rsidR="00DD6890" w:rsidRPr="005C44C0" w:rsidRDefault="00864566" w:rsidP="00FE794E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685" w:type="dxa"/>
            <w:shd w:val="clear" w:color="auto" w:fill="215868" w:themeFill="accent5" w:themeFillShade="80"/>
          </w:tcPr>
          <w:p w:rsidR="00DD6890" w:rsidRPr="005E3EB0" w:rsidRDefault="00DD6890" w:rsidP="00FE79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E3EB0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DD6890" w:rsidRPr="005E3EB0" w:rsidRDefault="00DD6890" w:rsidP="00FE79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E3EB0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Longer Answer </w:t>
            </w:r>
          </w:p>
          <w:p w:rsidR="00DD6890" w:rsidRPr="00325745" w:rsidRDefault="00DD6890" w:rsidP="00FE794E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5E3EB0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624B16" w:rsidRDefault="00624B16" w:rsidP="00624B16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988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242"/>
        <w:gridCol w:w="6237"/>
        <w:gridCol w:w="2410"/>
      </w:tblGrid>
      <w:tr w:rsidR="005C0019" w:rsidTr="005E3EB0">
        <w:trPr>
          <w:cantSplit/>
          <w:tblHeader/>
        </w:trPr>
        <w:tc>
          <w:tcPr>
            <w:tcW w:w="1242" w:type="dxa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6237" w:type="dxa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  <w:tc>
          <w:tcPr>
            <w:tcW w:w="2410" w:type="dxa"/>
          </w:tcPr>
          <w:p w:rsidR="005C0019" w:rsidRDefault="005C0019" w:rsidP="005C001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Marks</w:t>
            </w:r>
          </w:p>
        </w:tc>
      </w:tr>
      <w:tr w:rsidR="00DD6890" w:rsidTr="005E3EB0">
        <w:trPr>
          <w:cantSplit/>
        </w:trPr>
        <w:tc>
          <w:tcPr>
            <w:tcW w:w="1242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6237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(a)     </w:t>
            </w:r>
            <w:r w:rsidR="00EC666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87DE9" w:rsidRPr="00687DE9">
              <w:rPr>
                <w:rFonts w:ascii="Times New Roman" w:hAnsi="Times New Roman"/>
                <w:color w:val="FF0000"/>
                <w:position w:val="-36"/>
                <w:sz w:val="24"/>
                <w:szCs w:val="24"/>
              </w:rPr>
              <w:object w:dxaOrig="2738" w:dyaOrig="567">
                <v:shape id="_x0000_i1071" type="#_x0000_t75" style="width:136.5pt;height:28.5pt" o:ole="">
                  <v:imagedata r:id="rId114" o:title=""/>
                </v:shape>
                <o:OLEObject Type="Embed" ProgID="FXEquation.Equation" ShapeID="_x0000_i1071" DrawAspect="Content" ObjectID="_1557222193" r:id="rId115"/>
              </w:object>
            </w:r>
            <w:r w:rsidR="00EC6668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410" w:type="dxa"/>
          </w:tcPr>
          <w:p w:rsidR="00DD6890" w:rsidRPr="00EC6668" w:rsidRDefault="00EC6668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C6668">
              <w:rPr>
                <w:rFonts w:ascii="Times New Roman" w:hAnsi="Times New Roman"/>
                <w:b/>
                <w:sz w:val="24"/>
                <w:szCs w:val="24"/>
              </w:rPr>
              <w:t>1 mark</w:t>
            </w:r>
          </w:p>
        </w:tc>
      </w:tr>
      <w:tr w:rsidR="00DD6890" w:rsidTr="005E3EB0">
        <w:trPr>
          <w:cantSplit/>
        </w:trPr>
        <w:tc>
          <w:tcPr>
            <w:tcW w:w="1242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(b)     </w:t>
            </w:r>
            <w:r w:rsidR="00EC6668" w:rsidRPr="00EC6668">
              <w:rPr>
                <w:rFonts w:ascii="Times New Roman" w:hAnsi="Times New Roman"/>
                <w:color w:val="FF0000"/>
                <w:position w:val="-64"/>
                <w:sz w:val="24"/>
                <w:szCs w:val="24"/>
              </w:rPr>
              <w:object w:dxaOrig="2902" w:dyaOrig="848">
                <v:shape id="_x0000_i1072" type="#_x0000_t75" style="width:144.75pt;height:42.75pt" o:ole="">
                  <v:imagedata r:id="rId116" o:title=""/>
                </v:shape>
                <o:OLEObject Type="Embed" ProgID="FXEquation.Equation" ShapeID="_x0000_i1072" DrawAspect="Content" ObjectID="_1557222194" r:id="rId117"/>
              </w:object>
            </w:r>
          </w:p>
        </w:tc>
        <w:tc>
          <w:tcPr>
            <w:tcW w:w="2410" w:type="dxa"/>
          </w:tcPr>
          <w:p w:rsidR="00DD6890" w:rsidRPr="00EC6668" w:rsidRDefault="00EC6668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EC6668">
              <w:rPr>
                <w:rFonts w:ascii="Times New Roman" w:hAnsi="Times New Roman"/>
                <w:b/>
                <w:sz w:val="24"/>
                <w:szCs w:val="24"/>
              </w:rPr>
              <w:t>1 mark</w:t>
            </w:r>
          </w:p>
        </w:tc>
      </w:tr>
      <w:tr w:rsidR="00DD6890" w:rsidTr="005E3EB0">
        <w:trPr>
          <w:cantSplit/>
        </w:trPr>
        <w:tc>
          <w:tcPr>
            <w:tcW w:w="1242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(c)    </w:t>
            </w:r>
            <w:r w:rsidR="00687DE9" w:rsidRPr="00687DE9">
              <w:rPr>
                <w:rFonts w:ascii="Times New Roman" w:hAnsi="Times New Roman"/>
                <w:color w:val="FF0000"/>
                <w:position w:val="-64"/>
                <w:sz w:val="24"/>
                <w:szCs w:val="24"/>
              </w:rPr>
              <w:object w:dxaOrig="5482" w:dyaOrig="848">
                <v:shape id="_x0000_i1073" type="#_x0000_t75" style="width:273.75pt;height:42.75pt" o:ole="">
                  <v:imagedata r:id="rId118" o:title=""/>
                </v:shape>
                <o:OLEObject Type="Embed" ProgID="FXEquation.Equation" ShapeID="_x0000_i1073" DrawAspect="Content" ObjectID="_1557222195" r:id="rId119"/>
              </w:object>
            </w:r>
          </w:p>
        </w:tc>
        <w:tc>
          <w:tcPr>
            <w:tcW w:w="2410" w:type="dxa"/>
          </w:tcPr>
          <w:p w:rsidR="00DD6890" w:rsidRPr="00EC6668" w:rsidRDefault="00EC6668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EC6668">
              <w:rPr>
                <w:rFonts w:ascii="Times New Roman" w:hAnsi="Times New Roman"/>
                <w:b/>
                <w:sz w:val="24"/>
                <w:szCs w:val="24"/>
              </w:rPr>
              <w:t>1 mark</w:t>
            </w:r>
          </w:p>
        </w:tc>
      </w:tr>
      <w:tr w:rsidR="00EC6668" w:rsidTr="005E3EB0">
        <w:trPr>
          <w:cantSplit/>
        </w:trPr>
        <w:tc>
          <w:tcPr>
            <w:tcW w:w="1242" w:type="dxa"/>
          </w:tcPr>
          <w:p w:rsidR="00EC6668" w:rsidRDefault="00EC6668" w:rsidP="00DD689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EC6668" w:rsidRDefault="00EC6668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(d) </w:t>
            </w:r>
            <w:r w:rsidR="00687DE9">
              <w:rPr>
                <w:rFonts w:ascii="Times New Roman" w:hAnsi="Times New Roman"/>
                <w:sz w:val="24"/>
                <w:szCs w:val="24"/>
              </w:rPr>
              <w:t xml:space="preserve"> The best value is the Dynamic Massage but is only by 75</w:t>
            </w:r>
            <w:r w:rsidR="003F6A30">
              <w:rPr>
                <w:rFonts w:ascii="Times New Roman" w:hAnsi="Times New Roman"/>
                <w:sz w:val="24"/>
                <w:szCs w:val="24"/>
              </w:rPr>
              <w:t> cents, so he should also consider other factors such as the reputation of the provider, reviews of their service etc.</w:t>
            </w:r>
          </w:p>
        </w:tc>
        <w:tc>
          <w:tcPr>
            <w:tcW w:w="2410" w:type="dxa"/>
          </w:tcPr>
          <w:p w:rsidR="00EC6668" w:rsidRPr="00EC6668" w:rsidRDefault="00EC6668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EC6668">
              <w:rPr>
                <w:rFonts w:ascii="Times New Roman" w:hAnsi="Times New Roman"/>
                <w:b/>
                <w:sz w:val="24"/>
                <w:szCs w:val="24"/>
              </w:rPr>
              <w:t>1 mark</w:t>
            </w:r>
          </w:p>
        </w:tc>
      </w:tr>
      <w:tr w:rsidR="00DD6890" w:rsidTr="005E3EB0">
        <w:trPr>
          <w:cantSplit/>
        </w:trPr>
        <w:tc>
          <w:tcPr>
            <w:tcW w:w="1242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6237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(a)     </w:t>
            </w:r>
            <w:r w:rsidR="003F6A3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F6A30" w:rsidRPr="003F6A30">
              <w:rPr>
                <w:rFonts w:ascii="Times New Roman" w:hAnsi="Times New Roman"/>
                <w:color w:val="FF0000"/>
                <w:position w:val="-64"/>
                <w:sz w:val="24"/>
                <w:szCs w:val="24"/>
              </w:rPr>
              <w:object w:dxaOrig="3592" w:dyaOrig="848">
                <v:shape id="_x0000_i1074" type="#_x0000_t75" style="width:180pt;height:42.75pt" o:ole="">
                  <v:imagedata r:id="rId120" o:title=""/>
                </v:shape>
                <o:OLEObject Type="Embed" ProgID="FXEquation.Equation" ShapeID="_x0000_i1074" DrawAspect="Content" ObjectID="_1557222196" r:id="rId121"/>
              </w:object>
            </w:r>
            <w:r w:rsidR="003F6A30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410" w:type="dxa"/>
          </w:tcPr>
          <w:p w:rsidR="00DD6890" w:rsidRPr="00EC6668" w:rsidRDefault="003F6A30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</w:t>
            </w:r>
          </w:p>
        </w:tc>
      </w:tr>
      <w:tr w:rsidR="00DD6890" w:rsidTr="005E3EB0">
        <w:trPr>
          <w:cantSplit/>
        </w:trPr>
        <w:tc>
          <w:tcPr>
            <w:tcW w:w="1242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(b)     </w:t>
            </w:r>
            <w:r w:rsidR="003F6A3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C474E" w:rsidRPr="004C474E">
              <w:rPr>
                <w:rFonts w:ascii="Times New Roman" w:hAnsi="Times New Roman"/>
                <w:color w:val="FF0000"/>
                <w:position w:val="-36"/>
                <w:sz w:val="24"/>
                <w:szCs w:val="24"/>
              </w:rPr>
              <w:object w:dxaOrig="3772" w:dyaOrig="567">
                <v:shape id="_x0000_i1075" type="#_x0000_t75" style="width:188.25pt;height:28.5pt" o:ole="">
                  <v:imagedata r:id="rId122" o:title=""/>
                </v:shape>
                <o:OLEObject Type="Embed" ProgID="FXEquation.Equation" ShapeID="_x0000_i1075" DrawAspect="Content" ObjectID="_1557222197" r:id="rId123"/>
              </w:object>
            </w:r>
            <w:r w:rsidR="003F6A30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410" w:type="dxa"/>
          </w:tcPr>
          <w:p w:rsidR="00DD6890" w:rsidRPr="00687DE9" w:rsidRDefault="00687DE9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</w:t>
            </w:r>
          </w:p>
        </w:tc>
      </w:tr>
      <w:tr w:rsidR="00DD6890" w:rsidTr="005E3EB0">
        <w:trPr>
          <w:cantSplit/>
        </w:trPr>
        <w:tc>
          <w:tcPr>
            <w:tcW w:w="1242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(c)     </w:t>
            </w:r>
            <w:r w:rsidR="004C474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C474E" w:rsidRPr="004C474E">
              <w:rPr>
                <w:rFonts w:ascii="Times New Roman" w:hAnsi="Times New Roman"/>
                <w:color w:val="FF0000"/>
                <w:position w:val="-238"/>
                <w:sz w:val="24"/>
                <w:szCs w:val="24"/>
              </w:rPr>
              <w:object w:dxaOrig="4281" w:dyaOrig="2587">
                <v:shape id="_x0000_i1076" type="#_x0000_t75" style="width:214.5pt;height:129.75pt" o:ole="">
                  <v:imagedata r:id="rId124" o:title=""/>
                </v:shape>
                <o:OLEObject Type="Embed" ProgID="FXEquation.Equation" ShapeID="_x0000_i1076" DrawAspect="Content" ObjectID="_1557222198" r:id="rId125"/>
              </w:object>
            </w:r>
            <w:r w:rsidR="004C474E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410" w:type="dxa"/>
          </w:tcPr>
          <w:p w:rsidR="00DD6890" w:rsidRDefault="004C474E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</w:t>
            </w:r>
          </w:p>
          <w:p w:rsidR="004C474E" w:rsidRDefault="004C474E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4C474E" w:rsidRDefault="004C474E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amount of interest</w:t>
            </w:r>
          </w:p>
          <w:p w:rsidR="004C474E" w:rsidRDefault="004C474E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4C474E" w:rsidRPr="00EC6668" w:rsidRDefault="004C474E" w:rsidP="00DD68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1 mark for percentage rate. </w:t>
            </w:r>
          </w:p>
        </w:tc>
      </w:tr>
    </w:tbl>
    <w:p w:rsidR="00DD6890" w:rsidRPr="00DD6890" w:rsidRDefault="00DD6890" w:rsidP="00DD6890">
      <w:pPr>
        <w:rPr>
          <w:rFonts w:ascii="Times New Roman" w:hAnsi="Times New Roman"/>
          <w:sz w:val="24"/>
          <w:szCs w:val="24"/>
        </w:rPr>
      </w:pPr>
    </w:p>
    <w:sectPr w:rsidR="00DD6890" w:rsidRPr="00DD6890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666B" w:rsidRDefault="0003666B" w:rsidP="00C868AD">
      <w:r>
        <w:separator/>
      </w:r>
    </w:p>
  </w:endnote>
  <w:endnote w:type="continuationSeparator" w:id="0">
    <w:p w:rsidR="0003666B" w:rsidRDefault="0003666B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21483" w:rsidRDefault="0032148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5AAE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21483" w:rsidRDefault="003214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21483" w:rsidRDefault="0032148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666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321483" w:rsidRDefault="003214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666B" w:rsidRDefault="0003666B" w:rsidP="00C868AD">
      <w:r>
        <w:separator/>
      </w:r>
    </w:p>
  </w:footnote>
  <w:footnote w:type="continuationSeparator" w:id="0">
    <w:p w:rsidR="0003666B" w:rsidRDefault="0003666B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1483" w:rsidRPr="00C868AD" w:rsidRDefault="0003666B">
    <w:pPr>
      <w:pStyle w:val="Header"/>
      <w:rPr>
        <w:u w:val="single"/>
      </w:rPr>
    </w:pPr>
    <w:sdt>
      <w:sdtPr>
        <w:rPr>
          <w:u w:val="single"/>
        </w:rPr>
        <w:alias w:val="Comments"/>
        <w:tag w:val=""/>
        <w:id w:val="-137803159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r w:rsidR="00321483">
          <w:rPr>
            <w:u w:val="single"/>
          </w:rPr>
          <w:t>School Name</w:t>
        </w:r>
      </w:sdtContent>
    </w:sdt>
    <w:r w:rsidR="00321483">
      <w:rPr>
        <w:u w:val="single"/>
      </w:rPr>
      <w:t xml:space="preserve">                       Mathematics </w:t>
    </w:r>
    <w:r w:rsidR="00321483" w:rsidRPr="00C868AD">
      <w:rPr>
        <w:u w:val="single"/>
      </w:rPr>
      <w:t>Test</w:t>
    </w:r>
    <w:r w:rsidR="00321483">
      <w:rPr>
        <w:u w:val="single"/>
      </w:rPr>
      <w:t xml:space="preserve">  -  </w:t>
    </w:r>
    <w:sdt>
      <w:sdtPr>
        <w:rPr>
          <w:u w:val="single"/>
        </w:rPr>
        <w:alias w:val="Title"/>
        <w:tag w:val=""/>
        <w:id w:val="1775589371"/>
        <w:placeholder>
          <w:docPart w:val="1E766AD5D465474EA50141B0A740753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321483">
          <w:rPr>
            <w:u w:val="single"/>
          </w:rPr>
          <w:t>Percentages and Financial Maths</w:t>
        </w:r>
      </w:sdtContent>
    </w:sdt>
    <w:r w:rsidR="00455AAE">
      <w:rPr>
        <w:u w:val="single"/>
      </w:rPr>
      <w:tab/>
    </w:r>
    <w:sdt>
      <w:sdtPr>
        <w:rPr>
          <w:u w:val="single"/>
        </w:rPr>
        <w:alias w:val="Status"/>
        <w:tag w:val=""/>
        <w:id w:val="143868159"/>
        <w:placeholder>
          <w:docPart w:val="0B251A747ACC45BEA01A65AB46A3555C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321483">
          <w:rPr>
            <w:u w:val="single"/>
          </w:rPr>
          <w:t>2017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2"/>
  </w:num>
  <w:num w:numId="5">
    <w:abstractNumId w:val="10"/>
  </w:num>
  <w:num w:numId="6">
    <w:abstractNumId w:val="0"/>
  </w:num>
  <w:num w:numId="7">
    <w:abstractNumId w:val="11"/>
  </w:num>
  <w:num w:numId="8">
    <w:abstractNumId w:val="13"/>
  </w:num>
  <w:num w:numId="9">
    <w:abstractNumId w:val="3"/>
  </w:num>
  <w:num w:numId="10">
    <w:abstractNumId w:val="5"/>
  </w:num>
  <w:num w:numId="11">
    <w:abstractNumId w:val="7"/>
  </w:num>
  <w:num w:numId="12">
    <w:abstractNumId w:val="12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566"/>
    <w:rsid w:val="000176AA"/>
    <w:rsid w:val="000266E5"/>
    <w:rsid w:val="0003666B"/>
    <w:rsid w:val="0005104F"/>
    <w:rsid w:val="00066488"/>
    <w:rsid w:val="00096594"/>
    <w:rsid w:val="00097813"/>
    <w:rsid w:val="000A3DF6"/>
    <w:rsid w:val="000C4CAD"/>
    <w:rsid w:val="000C7591"/>
    <w:rsid w:val="000D6BAA"/>
    <w:rsid w:val="00110126"/>
    <w:rsid w:val="00121C4C"/>
    <w:rsid w:val="0018287C"/>
    <w:rsid w:val="00197427"/>
    <w:rsid w:val="001A45DE"/>
    <w:rsid w:val="001C1F19"/>
    <w:rsid w:val="001D1C88"/>
    <w:rsid w:val="001D25CA"/>
    <w:rsid w:val="001D51F7"/>
    <w:rsid w:val="00210FC8"/>
    <w:rsid w:val="00216994"/>
    <w:rsid w:val="00246314"/>
    <w:rsid w:val="002A3CD8"/>
    <w:rsid w:val="002B4E43"/>
    <w:rsid w:val="002C1F1F"/>
    <w:rsid w:val="002F71E5"/>
    <w:rsid w:val="00321483"/>
    <w:rsid w:val="00325745"/>
    <w:rsid w:val="00333664"/>
    <w:rsid w:val="003570FE"/>
    <w:rsid w:val="00374BC9"/>
    <w:rsid w:val="0037720D"/>
    <w:rsid w:val="00396770"/>
    <w:rsid w:val="003A0280"/>
    <w:rsid w:val="003D41FF"/>
    <w:rsid w:val="003F6A30"/>
    <w:rsid w:val="00413DF5"/>
    <w:rsid w:val="00455AAE"/>
    <w:rsid w:val="00460B7C"/>
    <w:rsid w:val="00474558"/>
    <w:rsid w:val="00484573"/>
    <w:rsid w:val="004A64CB"/>
    <w:rsid w:val="004C474E"/>
    <w:rsid w:val="004E1D1E"/>
    <w:rsid w:val="00522775"/>
    <w:rsid w:val="005277D4"/>
    <w:rsid w:val="005503D3"/>
    <w:rsid w:val="005615AC"/>
    <w:rsid w:val="00591FD0"/>
    <w:rsid w:val="00596553"/>
    <w:rsid w:val="005B261E"/>
    <w:rsid w:val="005C0019"/>
    <w:rsid w:val="005C44C0"/>
    <w:rsid w:val="005E3EB0"/>
    <w:rsid w:val="005F70B5"/>
    <w:rsid w:val="00621729"/>
    <w:rsid w:val="00624B16"/>
    <w:rsid w:val="00641EA7"/>
    <w:rsid w:val="00653E9B"/>
    <w:rsid w:val="00667642"/>
    <w:rsid w:val="006718CF"/>
    <w:rsid w:val="006833C2"/>
    <w:rsid w:val="00687DE9"/>
    <w:rsid w:val="006917F9"/>
    <w:rsid w:val="006A1410"/>
    <w:rsid w:val="006E5A29"/>
    <w:rsid w:val="006F211B"/>
    <w:rsid w:val="006F3D36"/>
    <w:rsid w:val="00730DEA"/>
    <w:rsid w:val="007403DD"/>
    <w:rsid w:val="00764845"/>
    <w:rsid w:val="007A7013"/>
    <w:rsid w:val="007B3348"/>
    <w:rsid w:val="007B5D61"/>
    <w:rsid w:val="007C2664"/>
    <w:rsid w:val="007D39B1"/>
    <w:rsid w:val="007E2DC8"/>
    <w:rsid w:val="00805BEB"/>
    <w:rsid w:val="00845ACB"/>
    <w:rsid w:val="00853748"/>
    <w:rsid w:val="00860520"/>
    <w:rsid w:val="00864566"/>
    <w:rsid w:val="00885304"/>
    <w:rsid w:val="008959EE"/>
    <w:rsid w:val="0089770C"/>
    <w:rsid w:val="008A20B4"/>
    <w:rsid w:val="008B7480"/>
    <w:rsid w:val="008C68D7"/>
    <w:rsid w:val="008E1FF6"/>
    <w:rsid w:val="008F3E43"/>
    <w:rsid w:val="008F7C86"/>
    <w:rsid w:val="00900A41"/>
    <w:rsid w:val="00955159"/>
    <w:rsid w:val="009A031C"/>
    <w:rsid w:val="009A5487"/>
    <w:rsid w:val="009D24C3"/>
    <w:rsid w:val="009D5D26"/>
    <w:rsid w:val="009E0C2C"/>
    <w:rsid w:val="009E170E"/>
    <w:rsid w:val="009E3DA1"/>
    <w:rsid w:val="009F0072"/>
    <w:rsid w:val="00A133A2"/>
    <w:rsid w:val="00A158D7"/>
    <w:rsid w:val="00A23965"/>
    <w:rsid w:val="00A252B0"/>
    <w:rsid w:val="00A42285"/>
    <w:rsid w:val="00A538DB"/>
    <w:rsid w:val="00A81533"/>
    <w:rsid w:val="00A824D7"/>
    <w:rsid w:val="00A961F8"/>
    <w:rsid w:val="00AB0C62"/>
    <w:rsid w:val="00B0317F"/>
    <w:rsid w:val="00B26BD8"/>
    <w:rsid w:val="00B850EA"/>
    <w:rsid w:val="00B94399"/>
    <w:rsid w:val="00B9780A"/>
    <w:rsid w:val="00BC0959"/>
    <w:rsid w:val="00BC64C5"/>
    <w:rsid w:val="00BE233F"/>
    <w:rsid w:val="00BF6FD8"/>
    <w:rsid w:val="00C14F69"/>
    <w:rsid w:val="00C17E11"/>
    <w:rsid w:val="00C204E3"/>
    <w:rsid w:val="00C342C2"/>
    <w:rsid w:val="00C56E1E"/>
    <w:rsid w:val="00C65342"/>
    <w:rsid w:val="00C71E16"/>
    <w:rsid w:val="00C868AD"/>
    <w:rsid w:val="00CA11C9"/>
    <w:rsid w:val="00CA296A"/>
    <w:rsid w:val="00CB1F31"/>
    <w:rsid w:val="00CD209A"/>
    <w:rsid w:val="00CD67DC"/>
    <w:rsid w:val="00D03A78"/>
    <w:rsid w:val="00D23D99"/>
    <w:rsid w:val="00D33041"/>
    <w:rsid w:val="00D667E2"/>
    <w:rsid w:val="00D752EC"/>
    <w:rsid w:val="00D95422"/>
    <w:rsid w:val="00DA79E0"/>
    <w:rsid w:val="00DB0E30"/>
    <w:rsid w:val="00DB291D"/>
    <w:rsid w:val="00DD06F8"/>
    <w:rsid w:val="00DD6890"/>
    <w:rsid w:val="00E26C55"/>
    <w:rsid w:val="00E371AE"/>
    <w:rsid w:val="00E46308"/>
    <w:rsid w:val="00E73210"/>
    <w:rsid w:val="00E97D94"/>
    <w:rsid w:val="00EA0EAF"/>
    <w:rsid w:val="00EA29ED"/>
    <w:rsid w:val="00EB1449"/>
    <w:rsid w:val="00EB3839"/>
    <w:rsid w:val="00EC6668"/>
    <w:rsid w:val="00ED3B8B"/>
    <w:rsid w:val="00F76BBF"/>
    <w:rsid w:val="00FE7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7"/>
    <o:shapelayout v:ext="edit">
      <o:idmap v:ext="edit" data="1"/>
    </o:shapelayout>
  </w:shapeDefaults>
  <w:decimalSymbol w:val="."/>
  <w:listSeparator w:val=","/>
  <w14:docId w14:val="1309803C"/>
  <w15:docId w15:val="{090ADBEF-9C2C-4C6D-BC7B-5AC3CB8B0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6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C14F69"/>
    <w:pPr>
      <w:ind w:right="3970"/>
    </w:pPr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522775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C14F69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522775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D6890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93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117" Type="http://schemas.openxmlformats.org/officeDocument/2006/relationships/oleObject" Target="embeddings/oleObject48.bin"/><Relationship Id="rId21" Type="http://schemas.openxmlformats.org/officeDocument/2006/relationships/image" Target="media/image8.jpeg"/><Relationship Id="rId42" Type="http://schemas.openxmlformats.org/officeDocument/2006/relationships/oleObject" Target="embeddings/oleObject12.bin"/><Relationship Id="rId47" Type="http://schemas.openxmlformats.org/officeDocument/2006/relationships/image" Target="media/image23.jpeg"/><Relationship Id="rId63" Type="http://schemas.openxmlformats.org/officeDocument/2006/relationships/oleObject" Target="embeddings/oleObject21.bin"/><Relationship Id="rId68" Type="http://schemas.openxmlformats.org/officeDocument/2006/relationships/image" Target="media/image35.png"/><Relationship Id="rId84" Type="http://schemas.openxmlformats.org/officeDocument/2006/relationships/image" Target="media/image43.png"/><Relationship Id="rId89" Type="http://schemas.openxmlformats.org/officeDocument/2006/relationships/oleObject" Target="embeddings/oleObject34.bin"/><Relationship Id="rId112" Type="http://schemas.openxmlformats.org/officeDocument/2006/relationships/image" Target="media/image57.png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3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8.bin"/><Relationship Id="rId37" Type="http://schemas.openxmlformats.org/officeDocument/2006/relationships/image" Target="media/image17.jpeg"/><Relationship Id="rId53" Type="http://schemas.openxmlformats.org/officeDocument/2006/relationships/oleObject" Target="embeddings/oleObject16.bin"/><Relationship Id="rId58" Type="http://schemas.openxmlformats.org/officeDocument/2006/relationships/image" Target="media/image30.png"/><Relationship Id="rId74" Type="http://schemas.openxmlformats.org/officeDocument/2006/relationships/image" Target="media/image38.png"/><Relationship Id="rId79" Type="http://schemas.openxmlformats.org/officeDocument/2006/relationships/oleObject" Target="embeddings/oleObject29.bin"/><Relationship Id="rId102" Type="http://schemas.openxmlformats.org/officeDocument/2006/relationships/image" Target="media/image52.png"/><Relationship Id="rId123" Type="http://schemas.openxmlformats.org/officeDocument/2006/relationships/oleObject" Target="embeddings/oleObject51.bin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6.png"/><Relationship Id="rId95" Type="http://schemas.openxmlformats.org/officeDocument/2006/relationships/oleObject" Target="embeddings/oleObject37.bin"/><Relationship Id="rId19" Type="http://schemas.openxmlformats.org/officeDocument/2006/relationships/image" Target="media/image7.png"/><Relationship Id="rId14" Type="http://schemas.openxmlformats.org/officeDocument/2006/relationships/oleObject" Target="embeddings/oleObject3.bin"/><Relationship Id="rId22" Type="http://schemas.openxmlformats.org/officeDocument/2006/relationships/image" Target="media/image9.jpeg"/><Relationship Id="rId27" Type="http://schemas.openxmlformats.org/officeDocument/2006/relationships/footer" Target="footer1.xml"/><Relationship Id="rId30" Type="http://schemas.openxmlformats.org/officeDocument/2006/relationships/oleObject" Target="embeddings/oleObject7.bin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image" Target="media/image24.jpeg"/><Relationship Id="rId56" Type="http://schemas.openxmlformats.org/officeDocument/2006/relationships/image" Target="media/image29.png"/><Relationship Id="rId64" Type="http://schemas.openxmlformats.org/officeDocument/2006/relationships/image" Target="media/image33.png"/><Relationship Id="rId69" Type="http://schemas.openxmlformats.org/officeDocument/2006/relationships/oleObject" Target="embeddings/oleObject24.bin"/><Relationship Id="rId77" Type="http://schemas.openxmlformats.org/officeDocument/2006/relationships/oleObject" Target="embeddings/oleObject28.bin"/><Relationship Id="rId100" Type="http://schemas.openxmlformats.org/officeDocument/2006/relationships/image" Target="media/image51.png"/><Relationship Id="rId105" Type="http://schemas.openxmlformats.org/officeDocument/2006/relationships/oleObject" Target="embeddings/oleObject42.bin"/><Relationship Id="rId113" Type="http://schemas.openxmlformats.org/officeDocument/2006/relationships/oleObject" Target="embeddings/oleObject46.bin"/><Relationship Id="rId118" Type="http://schemas.openxmlformats.org/officeDocument/2006/relationships/image" Target="media/image60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6.jpeg"/><Relationship Id="rId72" Type="http://schemas.openxmlformats.org/officeDocument/2006/relationships/image" Target="media/image37.png"/><Relationship Id="rId80" Type="http://schemas.openxmlformats.org/officeDocument/2006/relationships/image" Target="media/image41.png"/><Relationship Id="rId85" Type="http://schemas.openxmlformats.org/officeDocument/2006/relationships/oleObject" Target="embeddings/oleObject32.bin"/><Relationship Id="rId93" Type="http://schemas.openxmlformats.org/officeDocument/2006/relationships/oleObject" Target="embeddings/oleObject36.bin"/><Relationship Id="rId98" Type="http://schemas.openxmlformats.org/officeDocument/2006/relationships/image" Target="media/image50.png"/><Relationship Id="rId121" Type="http://schemas.openxmlformats.org/officeDocument/2006/relationships/oleObject" Target="embeddings/oleObject50.bin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image" Target="media/image12.jpeg"/><Relationship Id="rId33" Type="http://schemas.openxmlformats.org/officeDocument/2006/relationships/image" Target="media/image15.png"/><Relationship Id="rId38" Type="http://schemas.openxmlformats.org/officeDocument/2006/relationships/image" Target="media/image18.jpeg"/><Relationship Id="rId46" Type="http://schemas.openxmlformats.org/officeDocument/2006/relationships/oleObject" Target="embeddings/oleObject14.bin"/><Relationship Id="rId59" Type="http://schemas.openxmlformats.org/officeDocument/2006/relationships/oleObject" Target="embeddings/oleObject19.bin"/><Relationship Id="rId67" Type="http://schemas.openxmlformats.org/officeDocument/2006/relationships/oleObject" Target="embeddings/oleObject23.bin"/><Relationship Id="rId103" Type="http://schemas.openxmlformats.org/officeDocument/2006/relationships/oleObject" Target="embeddings/oleObject41.bin"/><Relationship Id="rId108" Type="http://schemas.openxmlformats.org/officeDocument/2006/relationships/image" Target="media/image55.png"/><Relationship Id="rId116" Type="http://schemas.openxmlformats.org/officeDocument/2006/relationships/image" Target="media/image59.png"/><Relationship Id="rId124" Type="http://schemas.openxmlformats.org/officeDocument/2006/relationships/image" Target="media/image63.png"/><Relationship Id="rId20" Type="http://schemas.openxmlformats.org/officeDocument/2006/relationships/oleObject" Target="embeddings/oleObject6.bin"/><Relationship Id="rId41" Type="http://schemas.openxmlformats.org/officeDocument/2006/relationships/image" Target="media/image20.png"/><Relationship Id="rId54" Type="http://schemas.openxmlformats.org/officeDocument/2006/relationships/image" Target="media/image28.png"/><Relationship Id="rId62" Type="http://schemas.openxmlformats.org/officeDocument/2006/relationships/image" Target="media/image32.png"/><Relationship Id="rId70" Type="http://schemas.openxmlformats.org/officeDocument/2006/relationships/image" Target="media/image36.png"/><Relationship Id="rId75" Type="http://schemas.openxmlformats.org/officeDocument/2006/relationships/oleObject" Target="embeddings/oleObject27.bin"/><Relationship Id="rId83" Type="http://schemas.openxmlformats.org/officeDocument/2006/relationships/oleObject" Target="embeddings/oleObject31.bin"/><Relationship Id="rId88" Type="http://schemas.openxmlformats.org/officeDocument/2006/relationships/image" Target="media/image45.png"/><Relationship Id="rId91" Type="http://schemas.openxmlformats.org/officeDocument/2006/relationships/oleObject" Target="embeddings/oleObject35.bin"/><Relationship Id="rId96" Type="http://schemas.openxmlformats.org/officeDocument/2006/relationships/image" Target="media/image49.png"/><Relationship Id="rId111" Type="http://schemas.openxmlformats.org/officeDocument/2006/relationships/oleObject" Target="embeddings/oleObject4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jpeg"/><Relationship Id="rId28" Type="http://schemas.openxmlformats.org/officeDocument/2006/relationships/footer" Target="footer2.xml"/><Relationship Id="rId36" Type="http://schemas.openxmlformats.org/officeDocument/2006/relationships/oleObject" Target="embeddings/oleObject10.bin"/><Relationship Id="rId49" Type="http://schemas.openxmlformats.org/officeDocument/2006/relationships/image" Target="media/image25.png"/><Relationship Id="rId57" Type="http://schemas.openxmlformats.org/officeDocument/2006/relationships/oleObject" Target="embeddings/oleObject18.bin"/><Relationship Id="rId106" Type="http://schemas.openxmlformats.org/officeDocument/2006/relationships/image" Target="media/image54.png"/><Relationship Id="rId114" Type="http://schemas.openxmlformats.org/officeDocument/2006/relationships/image" Target="media/image58.png"/><Relationship Id="rId119" Type="http://schemas.openxmlformats.org/officeDocument/2006/relationships/oleObject" Target="embeddings/oleObject49.bin"/><Relationship Id="rId127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oleObject" Target="embeddings/oleObject13.bin"/><Relationship Id="rId52" Type="http://schemas.openxmlformats.org/officeDocument/2006/relationships/image" Target="media/image27.png"/><Relationship Id="rId60" Type="http://schemas.openxmlformats.org/officeDocument/2006/relationships/image" Target="media/image31.png"/><Relationship Id="rId65" Type="http://schemas.openxmlformats.org/officeDocument/2006/relationships/oleObject" Target="embeddings/oleObject22.bin"/><Relationship Id="rId73" Type="http://schemas.openxmlformats.org/officeDocument/2006/relationships/oleObject" Target="embeddings/oleObject26.bin"/><Relationship Id="rId78" Type="http://schemas.openxmlformats.org/officeDocument/2006/relationships/image" Target="media/image40.png"/><Relationship Id="rId81" Type="http://schemas.openxmlformats.org/officeDocument/2006/relationships/oleObject" Target="embeddings/oleObject30.bin"/><Relationship Id="rId86" Type="http://schemas.openxmlformats.org/officeDocument/2006/relationships/image" Target="media/image44.png"/><Relationship Id="rId94" Type="http://schemas.openxmlformats.org/officeDocument/2006/relationships/image" Target="media/image48.png"/><Relationship Id="rId99" Type="http://schemas.openxmlformats.org/officeDocument/2006/relationships/oleObject" Target="embeddings/oleObject39.bin"/><Relationship Id="rId101" Type="http://schemas.openxmlformats.org/officeDocument/2006/relationships/oleObject" Target="embeddings/oleObject40.bin"/><Relationship Id="rId122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9" Type="http://schemas.openxmlformats.org/officeDocument/2006/relationships/image" Target="media/image19.png"/><Relationship Id="rId109" Type="http://schemas.openxmlformats.org/officeDocument/2006/relationships/oleObject" Target="embeddings/oleObject44.bin"/><Relationship Id="rId34" Type="http://schemas.openxmlformats.org/officeDocument/2006/relationships/oleObject" Target="embeddings/oleObject9.bin"/><Relationship Id="rId50" Type="http://schemas.openxmlformats.org/officeDocument/2006/relationships/oleObject" Target="embeddings/oleObject15.bin"/><Relationship Id="rId55" Type="http://schemas.openxmlformats.org/officeDocument/2006/relationships/oleObject" Target="embeddings/oleObject17.bin"/><Relationship Id="rId76" Type="http://schemas.openxmlformats.org/officeDocument/2006/relationships/image" Target="media/image39.png"/><Relationship Id="rId97" Type="http://schemas.openxmlformats.org/officeDocument/2006/relationships/oleObject" Target="embeddings/oleObject38.bin"/><Relationship Id="rId104" Type="http://schemas.openxmlformats.org/officeDocument/2006/relationships/image" Target="media/image53.png"/><Relationship Id="rId120" Type="http://schemas.openxmlformats.org/officeDocument/2006/relationships/image" Target="media/image61.png"/><Relationship Id="rId125" Type="http://schemas.openxmlformats.org/officeDocument/2006/relationships/oleObject" Target="embeddings/oleObject52.bin"/><Relationship Id="rId7" Type="http://schemas.openxmlformats.org/officeDocument/2006/relationships/endnotes" Target="endnotes.xml"/><Relationship Id="rId71" Type="http://schemas.openxmlformats.org/officeDocument/2006/relationships/oleObject" Target="embeddings/oleObject25.bin"/><Relationship Id="rId92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1.jpeg"/><Relationship Id="rId40" Type="http://schemas.openxmlformats.org/officeDocument/2006/relationships/oleObject" Target="embeddings/oleObject11.bin"/><Relationship Id="rId45" Type="http://schemas.openxmlformats.org/officeDocument/2006/relationships/image" Target="media/image22.png"/><Relationship Id="rId66" Type="http://schemas.openxmlformats.org/officeDocument/2006/relationships/image" Target="media/image34.png"/><Relationship Id="rId87" Type="http://schemas.openxmlformats.org/officeDocument/2006/relationships/oleObject" Target="embeddings/oleObject33.bin"/><Relationship Id="rId110" Type="http://schemas.openxmlformats.org/officeDocument/2006/relationships/image" Target="media/image56.png"/><Relationship Id="rId115" Type="http://schemas.openxmlformats.org/officeDocument/2006/relationships/oleObject" Target="embeddings/oleObject47.bin"/><Relationship Id="rId61" Type="http://schemas.openxmlformats.org/officeDocument/2006/relationships/oleObject" Target="embeddings/oleObject20.bin"/><Relationship Id="rId82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%202017\Mathematics%20Assessment%20Bank%20Zeta%202017\Year%207%208%20Test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E16DB2561F34AD4BC3FAE8ADEDA74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87B742-C8BF-4CFA-9AA3-2F45DD86AA41}"/>
      </w:docPartPr>
      <w:docPartBody>
        <w:p w:rsidR="0041672F" w:rsidRDefault="00DB1DC2">
          <w:pPr>
            <w:pStyle w:val="4E16DB2561F34AD4BC3FAE8ADEDA744A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5424E3B8C22847C08B5DEE5F8FE62C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94D50F-FDEF-49FD-BEDE-D893EDEFF2D9}"/>
      </w:docPartPr>
      <w:docPartBody>
        <w:p w:rsidR="0041672F" w:rsidRDefault="00DB1DC2">
          <w:pPr>
            <w:pStyle w:val="5424E3B8C22847C08B5DEE5F8FE62C98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A28BC666B9AE4E15A189F46C8BD2B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0F99D6-A33D-4AE1-8F60-8A6107DA132F}"/>
      </w:docPartPr>
      <w:docPartBody>
        <w:p w:rsidR="0041672F" w:rsidRDefault="00DB1DC2">
          <w:pPr>
            <w:pStyle w:val="A28BC666B9AE4E15A189F46C8BD2B082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81EA69B2C64A4AFBAC62F93C82A696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D46372-614D-44EF-91BB-910922FA276B}"/>
      </w:docPartPr>
      <w:docPartBody>
        <w:p w:rsidR="0041672F" w:rsidRDefault="00DB1DC2">
          <w:pPr>
            <w:pStyle w:val="81EA69B2C64A4AFBAC62F93C82A69674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DD9C1BC4E2B14186A1EB0C328F9CB8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E56F26-1437-40DE-A321-B800F75EEFB4}"/>
      </w:docPartPr>
      <w:docPartBody>
        <w:p w:rsidR="0041672F" w:rsidRDefault="00DB1DC2">
          <w:pPr>
            <w:pStyle w:val="DD9C1BC4E2B14186A1EB0C328F9CB8DA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7D65E06885D84666AAB41873DB9D2F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A5A507-55C3-49B2-9CAE-E4F746DCFCE6}"/>
      </w:docPartPr>
      <w:docPartBody>
        <w:p w:rsidR="0041672F" w:rsidRDefault="00DB1DC2">
          <w:pPr>
            <w:pStyle w:val="7D65E06885D84666AAB41873DB9D2F19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1E766AD5D465474EA50141B0A74075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76BE8C-DAD9-4F0E-8B4D-EC3EC6D7428F}"/>
      </w:docPartPr>
      <w:docPartBody>
        <w:p w:rsidR="0041672F" w:rsidRDefault="00DB1DC2">
          <w:pPr>
            <w:pStyle w:val="1E766AD5D465474EA50141B0A7407536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6F82224AC5074102841DF3071C8CCA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AA567D-5B92-471F-8EFE-3B9CAFD58B59}"/>
      </w:docPartPr>
      <w:docPartBody>
        <w:p w:rsidR="0041672F" w:rsidRDefault="00DB1DC2">
          <w:pPr>
            <w:pStyle w:val="6F82224AC5074102841DF3071C8CCA89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488EF0943A194A4EA8B9798162A01B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E2D911-85EB-4D67-A853-411EBA1E754E}"/>
      </w:docPartPr>
      <w:docPartBody>
        <w:p w:rsidR="0041672F" w:rsidRDefault="00DB1DC2">
          <w:pPr>
            <w:pStyle w:val="488EF0943A194A4EA8B9798162A01B6D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0B251A747ACC45BEA01A65AB46A355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542CA7-473A-4116-BC3E-5837116FC1EA}"/>
      </w:docPartPr>
      <w:docPartBody>
        <w:p w:rsidR="0041672F" w:rsidRDefault="00DB1DC2">
          <w:pPr>
            <w:pStyle w:val="0B251A747ACC45BEA01A65AB46A3555C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FE417814AC354B97AB12A5983A50B0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011F74-C96A-4991-8F85-64748BED8B22}"/>
      </w:docPartPr>
      <w:docPartBody>
        <w:p w:rsidR="0041672F" w:rsidRDefault="00DB1DC2">
          <w:pPr>
            <w:pStyle w:val="FE417814AC354B97AB12A5983A50B0DF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49EBD5C41F2946529754F9970B36CE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321FB7-B421-4DB4-B47E-7CB288E724F6}"/>
      </w:docPartPr>
      <w:docPartBody>
        <w:p w:rsidR="0041672F" w:rsidRDefault="00DB1DC2">
          <w:pPr>
            <w:pStyle w:val="49EBD5C41F2946529754F9970B36CE33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A16E926F00A448918178A41E7C1572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481478-358E-457A-8D13-4409BA234F55}"/>
      </w:docPartPr>
      <w:docPartBody>
        <w:p w:rsidR="0041672F" w:rsidRDefault="00DB1DC2">
          <w:pPr>
            <w:pStyle w:val="A16E926F00A448918178A41E7C1572C2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DA151B42E1BE439EBDE53C2D333E6C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3A33D-BB55-4971-BB53-9089416C8D9D}"/>
      </w:docPartPr>
      <w:docPartBody>
        <w:p w:rsidR="0041672F" w:rsidRDefault="00DB1DC2">
          <w:pPr>
            <w:pStyle w:val="DA151B42E1BE439EBDE53C2D333E6C59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36014D57E52F48E59CDE00D79A9B30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8F49EE-BDEB-4D3E-A554-F55DE064A9BE}"/>
      </w:docPartPr>
      <w:docPartBody>
        <w:p w:rsidR="0041672F" w:rsidRDefault="00DB1DC2">
          <w:pPr>
            <w:pStyle w:val="36014D57E52F48E59CDE00D79A9B3084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B1A9A134259B423FB10C5DCE0DD238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2B2AD3-6D42-4986-A56B-4F1645EF848F}"/>
      </w:docPartPr>
      <w:docPartBody>
        <w:p w:rsidR="0041672F" w:rsidRDefault="00DB1DC2">
          <w:pPr>
            <w:pStyle w:val="B1A9A134259B423FB10C5DCE0DD238EC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F52F77CBB04547B7AD8725881E64F0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51591B-E385-47C0-9E23-21E72628E195}"/>
      </w:docPartPr>
      <w:docPartBody>
        <w:p w:rsidR="0041672F" w:rsidRDefault="00DB1DC2">
          <w:pPr>
            <w:pStyle w:val="F52F77CBB04547B7AD8725881E64F078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6538A59FE2854568A928E52905F3A0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181190-8523-458A-AE23-5F2DA769DB5C}"/>
      </w:docPartPr>
      <w:docPartBody>
        <w:p w:rsidR="0041672F" w:rsidRDefault="00DB1DC2">
          <w:pPr>
            <w:pStyle w:val="6538A59FE2854568A928E52905F3A08E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6EE726A5F6954B58AA71550B2AD82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82C7E-2CAE-43FF-9FF9-F3B9DABC6275}"/>
      </w:docPartPr>
      <w:docPartBody>
        <w:p w:rsidR="0041672F" w:rsidRDefault="00DB1DC2">
          <w:pPr>
            <w:pStyle w:val="6EE726A5F6954B58AA71550B2AD822A5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2FA7D4B2F8A44C309C54554766D833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C4F0C7-1E41-43D1-8C01-525651DDC6EB}"/>
      </w:docPartPr>
      <w:docPartBody>
        <w:p w:rsidR="0041672F" w:rsidRDefault="00DB1DC2">
          <w:pPr>
            <w:pStyle w:val="2FA7D4B2F8A44C309C54554766D8332B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25BB9C89AC2D4348AA426097F49F3C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9127C7-CD5A-4357-BDF2-453AFD77C465}"/>
      </w:docPartPr>
      <w:docPartBody>
        <w:p w:rsidR="0041672F" w:rsidRDefault="00DB1DC2">
          <w:pPr>
            <w:pStyle w:val="25BB9C89AC2D4348AA426097F49F3C9E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6B668A80E3A44378954A87A845282E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98DFE6-3AB0-40F1-9FBB-9E9F6EAD0CF5}"/>
      </w:docPartPr>
      <w:docPartBody>
        <w:p w:rsidR="0041672F" w:rsidRDefault="00DB1DC2">
          <w:pPr>
            <w:pStyle w:val="6B668A80E3A44378954A87A845282E94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E77F7B0858BE4D22A7D8D24D8963FE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9D9F1C-7386-4DE2-B326-F2AF722E8D06}"/>
      </w:docPartPr>
      <w:docPartBody>
        <w:p w:rsidR="0041672F" w:rsidRDefault="00DB1DC2">
          <w:pPr>
            <w:pStyle w:val="E77F7B0858BE4D22A7D8D24D8963FEE6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3C643090E3F44EBFAD2097A7F86B80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C9FCAD-725A-4518-B030-0804C646B0ED}"/>
      </w:docPartPr>
      <w:docPartBody>
        <w:p w:rsidR="0041672F" w:rsidRDefault="00DB1DC2">
          <w:pPr>
            <w:pStyle w:val="3C643090E3F44EBFAD2097A7F86B8051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1DC2"/>
    <w:rsid w:val="0041672F"/>
    <w:rsid w:val="00B7332B"/>
    <w:rsid w:val="00DB1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4E16DB2561F34AD4BC3FAE8ADEDA744A">
    <w:name w:val="4E16DB2561F34AD4BC3FAE8ADEDA744A"/>
  </w:style>
  <w:style w:type="paragraph" w:customStyle="1" w:styleId="5424E3B8C22847C08B5DEE5F8FE62C98">
    <w:name w:val="5424E3B8C22847C08B5DEE5F8FE62C98"/>
  </w:style>
  <w:style w:type="paragraph" w:customStyle="1" w:styleId="A28BC666B9AE4E15A189F46C8BD2B082">
    <w:name w:val="A28BC666B9AE4E15A189F46C8BD2B082"/>
  </w:style>
  <w:style w:type="paragraph" w:customStyle="1" w:styleId="81EA69B2C64A4AFBAC62F93C82A69674">
    <w:name w:val="81EA69B2C64A4AFBAC62F93C82A69674"/>
  </w:style>
  <w:style w:type="paragraph" w:customStyle="1" w:styleId="DD9C1BC4E2B14186A1EB0C328F9CB8DA">
    <w:name w:val="DD9C1BC4E2B14186A1EB0C328F9CB8DA"/>
  </w:style>
  <w:style w:type="paragraph" w:customStyle="1" w:styleId="7D65E06885D84666AAB41873DB9D2F19">
    <w:name w:val="7D65E06885D84666AAB41873DB9D2F19"/>
  </w:style>
  <w:style w:type="paragraph" w:customStyle="1" w:styleId="1E766AD5D465474EA50141B0A7407536">
    <w:name w:val="1E766AD5D465474EA50141B0A7407536"/>
  </w:style>
  <w:style w:type="paragraph" w:customStyle="1" w:styleId="6F82224AC5074102841DF3071C8CCA89">
    <w:name w:val="6F82224AC5074102841DF3071C8CCA89"/>
  </w:style>
  <w:style w:type="paragraph" w:customStyle="1" w:styleId="488EF0943A194A4EA8B9798162A01B6D">
    <w:name w:val="488EF0943A194A4EA8B9798162A01B6D"/>
  </w:style>
  <w:style w:type="paragraph" w:customStyle="1" w:styleId="0B251A747ACC45BEA01A65AB46A3555C">
    <w:name w:val="0B251A747ACC45BEA01A65AB46A3555C"/>
  </w:style>
  <w:style w:type="paragraph" w:customStyle="1" w:styleId="FE417814AC354B97AB12A5983A50B0DF">
    <w:name w:val="FE417814AC354B97AB12A5983A50B0DF"/>
  </w:style>
  <w:style w:type="paragraph" w:customStyle="1" w:styleId="49EBD5C41F2946529754F9970B36CE33">
    <w:name w:val="49EBD5C41F2946529754F9970B36CE33"/>
  </w:style>
  <w:style w:type="paragraph" w:customStyle="1" w:styleId="A16E926F00A448918178A41E7C1572C2">
    <w:name w:val="A16E926F00A448918178A41E7C1572C2"/>
  </w:style>
  <w:style w:type="paragraph" w:customStyle="1" w:styleId="DA151B42E1BE439EBDE53C2D333E6C59">
    <w:name w:val="DA151B42E1BE439EBDE53C2D333E6C59"/>
  </w:style>
  <w:style w:type="paragraph" w:customStyle="1" w:styleId="36014D57E52F48E59CDE00D79A9B3084">
    <w:name w:val="36014D57E52F48E59CDE00D79A9B3084"/>
  </w:style>
  <w:style w:type="paragraph" w:customStyle="1" w:styleId="B1A9A134259B423FB10C5DCE0DD238EC">
    <w:name w:val="B1A9A134259B423FB10C5DCE0DD238EC"/>
  </w:style>
  <w:style w:type="paragraph" w:customStyle="1" w:styleId="F52F77CBB04547B7AD8725881E64F078">
    <w:name w:val="F52F77CBB04547B7AD8725881E64F078"/>
  </w:style>
  <w:style w:type="paragraph" w:customStyle="1" w:styleId="6538A59FE2854568A928E52905F3A08E">
    <w:name w:val="6538A59FE2854568A928E52905F3A08E"/>
  </w:style>
  <w:style w:type="paragraph" w:customStyle="1" w:styleId="6EE726A5F6954B58AA71550B2AD822A5">
    <w:name w:val="6EE726A5F6954B58AA71550B2AD822A5"/>
  </w:style>
  <w:style w:type="paragraph" w:customStyle="1" w:styleId="2FA7D4B2F8A44C309C54554766D8332B">
    <w:name w:val="2FA7D4B2F8A44C309C54554766D8332B"/>
  </w:style>
  <w:style w:type="paragraph" w:customStyle="1" w:styleId="25BB9C89AC2D4348AA426097F49F3C9E">
    <w:name w:val="25BB9C89AC2D4348AA426097F49F3C9E"/>
  </w:style>
  <w:style w:type="paragraph" w:customStyle="1" w:styleId="6B668A80E3A44378954A87A845282E94">
    <w:name w:val="6B668A80E3A44378954A87A845282E94"/>
  </w:style>
  <w:style w:type="paragraph" w:customStyle="1" w:styleId="E77F7B0858BE4D22A7D8D24D8963FEE6">
    <w:name w:val="E77F7B0858BE4D22A7D8D24D8963FEE6"/>
  </w:style>
  <w:style w:type="paragraph" w:customStyle="1" w:styleId="3C643090E3F44EBFAD2097A7F86B8051">
    <w:name w:val="3C643090E3F44EBFAD2097A7F86B80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13B3EF-5C3E-4946-9EED-F98AF4090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2016</Template>
  <TotalTime>1</TotalTime>
  <Pages>18</Pages>
  <Words>1864</Words>
  <Characters>10626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Percentages and Financial Maths</vt:lpstr>
    </vt:vector>
  </TitlesOfParts>
  <Company>Western Mathematics</Company>
  <LinksUpToDate>false</LinksUpToDate>
  <CharactersWithSpaces>12466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Percentages and Financial Maths</dc:title>
  <dc:creator>Garry</dc:creator>
  <dc:description>School Name</dc:description>
  <cp:lastModifiedBy>Garry Thorn</cp:lastModifiedBy>
  <cp:revision>3</cp:revision>
  <dcterms:created xsi:type="dcterms:W3CDTF">2017-05-22T00:29:00Z</dcterms:created>
  <dcterms:modified xsi:type="dcterms:W3CDTF">2017-05-25T02:55:00Z</dcterms:modified>
  <cp:category>Year 8</cp:category>
  <cp:contentStatus>2017</cp:contentStatus>
</cp:coreProperties>
</file>