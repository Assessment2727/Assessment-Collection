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10797" w:type="dxa"/>
        <w:tblInd w:w="-76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left w:w="85" w:type="dxa"/>
          <w:bottom w:w="85" w:type="dxa"/>
          <w:right w:w="85" w:type="dxa"/>
        </w:tblCellMar>
        <w:tblLook w:val="04A0" w:firstRow="1" w:lastRow="0" w:firstColumn="1" w:lastColumn="0" w:noHBand="0" w:noVBand="1"/>
      </w:tblPr>
      <w:tblGrid>
        <w:gridCol w:w="1867"/>
        <w:gridCol w:w="5760"/>
        <w:gridCol w:w="3170"/>
      </w:tblGrid>
      <w:tr w:rsidR="00E2596F" w:rsidTr="00336808">
        <w:trPr>
          <w:cantSplit/>
          <w:trHeight w:val="680"/>
        </w:trPr>
        <w:tc>
          <w:tcPr>
            <w:tcW w:w="10797" w:type="dxa"/>
            <w:gridSpan w:val="3"/>
            <w:shd w:val="clear" w:color="auto" w:fill="B6DDE8" w:themeFill="accent5" w:themeFillTint="66"/>
            <w:vAlign w:val="center"/>
          </w:tcPr>
          <w:sdt>
            <w:sdtPr>
              <w:rPr>
                <w:rFonts w:ascii="Baskerville Old Face" w:hAnsi="Baskerville Old Face"/>
                <w:i/>
                <w:sz w:val="48"/>
                <w:szCs w:val="48"/>
              </w:rPr>
              <w:alias w:val="Comments"/>
              <w:tag w:val=""/>
              <w:id w:val="365187126"/>
              <w:placeholder>
                <w:docPart w:val="EA4A9010468F4EA18A980210F115C60A"/>
              </w:placeholder>
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<w:text w:multiLine="1"/>
            </w:sdtPr>
            <w:sdtEndPr/>
            <w:sdtContent>
              <w:p w:rsidR="00E2596F" w:rsidRPr="0027637B" w:rsidRDefault="006B723B" w:rsidP="00E2596F">
                <w:pPr>
                  <w:pStyle w:val="Header"/>
                  <w:jc w:val="center"/>
                  <w:rPr>
                    <w:rFonts w:ascii="Baskerville Old Face" w:hAnsi="Baskerville Old Face"/>
                    <w:i/>
                    <w:sz w:val="48"/>
                    <w:szCs w:val="48"/>
                  </w:rPr>
                </w:pPr>
                <w:r>
                  <w:rPr>
                    <w:rFonts w:ascii="Baskerville Old Face" w:hAnsi="Baskerville Old Face"/>
                    <w:i/>
                    <w:sz w:val="48"/>
                    <w:szCs w:val="48"/>
                  </w:rPr>
                  <w:t>School Name</w:t>
                </w:r>
              </w:p>
            </w:sdtContent>
          </w:sdt>
          <w:p w:rsidR="00E2596F" w:rsidRPr="00E2596F" w:rsidRDefault="00960538" w:rsidP="00E2596F">
            <w:pPr>
              <w:pStyle w:val="Header"/>
              <w:jc w:val="center"/>
              <w:rPr>
                <w:rFonts w:ascii="Baskerville Old Face" w:hAnsi="Baskerville Old Face"/>
                <w:i/>
                <w:sz w:val="52"/>
                <w:szCs w:val="52"/>
              </w:rPr>
            </w:pPr>
            <w:r>
              <w:rPr>
                <w:rFonts w:ascii="Baskerville Old Face" w:hAnsi="Baskerville Old Face"/>
                <w:i/>
                <w:sz w:val="52"/>
                <w:szCs w:val="52"/>
              </w:rPr>
              <w:t>Mathematics</w:t>
            </w:r>
            <w:r w:rsidR="006B723B">
              <w:rPr>
                <w:rFonts w:ascii="Baskerville Old Face" w:hAnsi="Baskerville Old Face"/>
                <w:i/>
                <w:sz w:val="52"/>
                <w:szCs w:val="52"/>
              </w:rPr>
              <w:t xml:space="preserve"> Test</w:t>
            </w:r>
            <w:r w:rsidR="00E2596F" w:rsidRPr="0027637B">
              <w:rPr>
                <w:rFonts w:ascii="Baskerville Old Face" w:hAnsi="Baskerville Old Face"/>
                <w:i/>
                <w:sz w:val="52"/>
                <w:szCs w:val="52"/>
              </w:rPr>
              <w:t xml:space="preserve"> </w:t>
            </w:r>
            <w:sdt>
              <w:sdtPr>
                <w:rPr>
                  <w:rFonts w:ascii="Baskerville Old Face" w:hAnsi="Baskerville Old Face"/>
                  <w:i/>
                  <w:sz w:val="52"/>
                  <w:szCs w:val="52"/>
                </w:rPr>
                <w:alias w:val="Status"/>
                <w:tag w:val=""/>
                <w:id w:val="-1106421739"/>
                <w:placeholder>
                  <w:docPart w:val="9F74DBB7BFC04AA3B51A8362899B3F11"/>
                </w:placeholder>
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<w:text/>
              </w:sdtPr>
              <w:sdtEndPr/>
              <w:sdtContent>
                <w:r w:rsidR="0011275F">
                  <w:rPr>
                    <w:rFonts w:ascii="Baskerville Old Face" w:hAnsi="Baskerville Old Face"/>
                    <w:i/>
                    <w:sz w:val="52"/>
                    <w:szCs w:val="52"/>
                  </w:rPr>
                  <w:t>2017</w:t>
                </w:r>
              </w:sdtContent>
            </w:sdt>
          </w:p>
        </w:tc>
      </w:tr>
      <w:tr w:rsidR="00336808" w:rsidTr="00336808">
        <w:trPr>
          <w:cantSplit/>
          <w:trHeight w:val="680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903724393"/>
            <w:placeholder>
              <w:docPart w:val="368999658A7D4EE3A1DD01E5B1525D4E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867" w:type="dxa"/>
                <w:shd w:val="clear" w:color="auto" w:fill="B6DDE8" w:themeFill="accent5" w:themeFillTint="66"/>
                <w:vAlign w:val="center"/>
              </w:tcPr>
              <w:p w:rsidR="00336808" w:rsidRPr="00325745" w:rsidRDefault="00336808" w:rsidP="00336808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10</w:t>
                </w:r>
              </w:p>
            </w:tc>
          </w:sdtContent>
        </w:sdt>
        <w:sdt>
          <w:sdtPr>
            <w:rPr>
              <w:rFonts w:asciiTheme="majorHAnsi" w:hAnsiTheme="majorHAnsi"/>
              <w:i/>
              <w:sz w:val="52"/>
              <w:szCs w:val="52"/>
            </w:rPr>
            <w:alias w:val="Title"/>
            <w:tag w:val=""/>
            <w:id w:val="-1043896736"/>
            <w:placeholder>
              <w:docPart w:val="1306FA7345C0473592AFA661F1BC713B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5760" w:type="dxa"/>
                <w:shd w:val="clear" w:color="auto" w:fill="B6DDE8" w:themeFill="accent5" w:themeFillTint="66"/>
              </w:tcPr>
              <w:p w:rsidR="00336808" w:rsidRPr="005C44C0" w:rsidRDefault="006B723B" w:rsidP="006B723B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Geometric Reasoning</w:t>
                </w:r>
              </w:p>
            </w:tc>
          </w:sdtContent>
        </w:sdt>
        <w:tc>
          <w:tcPr>
            <w:tcW w:w="3170" w:type="dxa"/>
            <w:shd w:val="clear" w:color="auto" w:fill="002060"/>
            <w:vAlign w:val="center"/>
          </w:tcPr>
          <w:p w:rsidR="00336808" w:rsidRPr="00FC09DE" w:rsidRDefault="00336808" w:rsidP="00336808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No</w:t>
            </w:r>
            <w:r w:rsidRPr="0021035C">
              <w:rPr>
                <w:rFonts w:ascii="Times New Roman" w:hAnsi="Times New Roman"/>
                <w:color w:val="FFFFFF" w:themeColor="background1"/>
                <w:sz w:val="36"/>
                <w:szCs w:val="36"/>
                <w:shd w:val="clear" w:color="auto" w:fill="002060"/>
              </w:rPr>
              <w:t xml:space="preserve">n </w:t>
            </w: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Calculator</w:t>
            </w:r>
          </w:p>
        </w:tc>
      </w:tr>
      <w:tr w:rsidR="00336808" w:rsidTr="00336808">
        <w:trPr>
          <w:cantSplit/>
          <w:trHeight w:val="851"/>
        </w:trPr>
        <w:tc>
          <w:tcPr>
            <w:tcW w:w="7627" w:type="dxa"/>
            <w:gridSpan w:val="2"/>
            <w:shd w:val="clear" w:color="auto" w:fill="B6DDE8" w:themeFill="accent5" w:themeFillTint="66"/>
          </w:tcPr>
          <w:p w:rsidR="00336808" w:rsidRDefault="00336808" w:rsidP="00336808">
            <w:pPr>
              <w:rPr>
                <w:rFonts w:ascii="Times New Roman" w:eastAsiaTheme="minorHAnsi" w:hAnsi="Times New Roman"/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Skills and Knowledge Assessed:</w:t>
            </w:r>
          </w:p>
          <w:p w:rsidR="00336808" w:rsidRPr="0081256E" w:rsidRDefault="00336808" w:rsidP="007B0DE4">
            <w:pPr>
              <w:numPr>
                <w:ilvl w:val="0"/>
                <w:numId w:val="10"/>
              </w:numPr>
              <w:spacing w:line="276" w:lineRule="auto"/>
              <w:ind w:left="714" w:hanging="357"/>
              <w:contextualSpacing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</w:t>
            </w:r>
            <w:r w:rsidRPr="0081256E">
              <w:rPr>
                <w:rFonts w:ascii="Times New Roman" w:hAnsi="Times New Roman"/>
                <w:sz w:val="16"/>
                <w:szCs w:val="16"/>
              </w:rPr>
              <w:t>Apply logical reasoning, including the use of congruence and similarity, to proofs and numerical exercises involving plane shapes  (ACMMG244)</w:t>
            </w:r>
          </w:p>
          <w:p w:rsidR="00336808" w:rsidRPr="00822DBB" w:rsidRDefault="00336808" w:rsidP="007B0DE4">
            <w:pPr>
              <w:pStyle w:val="ListParagraph"/>
              <w:numPr>
                <w:ilvl w:val="0"/>
                <w:numId w:val="10"/>
              </w:numPr>
              <w:ind w:left="714" w:hanging="357"/>
              <w:rPr>
                <w:sz w:val="16"/>
                <w:szCs w:val="16"/>
              </w:rPr>
            </w:pPr>
            <w:r w:rsidRPr="0081256E">
              <w:rPr>
                <w:rFonts w:ascii="Times New Roman" w:hAnsi="Times New Roman"/>
                <w:sz w:val="16"/>
                <w:szCs w:val="16"/>
              </w:rPr>
              <w:t>Formulate proofs involving congruent triangles and angle properties (ACMMG243)</w:t>
            </w:r>
          </w:p>
        </w:tc>
        <w:tc>
          <w:tcPr>
            <w:tcW w:w="3170" w:type="dxa"/>
            <w:shd w:val="clear" w:color="auto" w:fill="B6DDE8" w:themeFill="accent5" w:themeFillTint="66"/>
          </w:tcPr>
          <w:p w:rsidR="00336808" w:rsidRDefault="00336808" w:rsidP="00336808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36808" w:rsidRPr="00325745" w:rsidRDefault="00336808" w:rsidP="00336808">
            <w:pPr>
              <w:rPr>
                <w:rFonts w:ascii="Times New Roman" w:hAnsi="Times New Roman"/>
                <w:sz w:val="36"/>
                <w:szCs w:val="36"/>
              </w:rPr>
            </w:pPr>
            <w:r w:rsidRPr="00204CB2">
              <w:rPr>
                <w:rFonts w:ascii="Times New Roman" w:hAnsi="Times New Roman"/>
                <w:sz w:val="24"/>
                <w:szCs w:val="24"/>
              </w:rPr>
              <w:t>Name</w:t>
            </w:r>
            <w:r>
              <w:rPr>
                <w:rFonts w:ascii="Times New Roman" w:hAnsi="Times New Roman"/>
                <w:sz w:val="28"/>
                <w:szCs w:val="28"/>
              </w:rPr>
              <w:t>_________________</w:t>
            </w:r>
          </w:p>
        </w:tc>
      </w:tr>
      <w:tr w:rsidR="00336808" w:rsidTr="00336808">
        <w:trPr>
          <w:cantSplit/>
          <w:trHeight w:val="454"/>
        </w:trPr>
        <w:tc>
          <w:tcPr>
            <w:tcW w:w="10797" w:type="dxa"/>
            <w:gridSpan w:val="3"/>
            <w:shd w:val="clear" w:color="auto" w:fill="B6DDE8" w:themeFill="accent5" w:themeFillTint="66"/>
          </w:tcPr>
          <w:p w:rsidR="00336808" w:rsidRDefault="00336808" w:rsidP="00336808">
            <w:pPr>
              <w:jc w:val="center"/>
              <w:rPr>
                <w:b/>
                <w:sz w:val="32"/>
                <w:szCs w:val="32"/>
              </w:rPr>
            </w:pPr>
            <w:r>
              <w:br w:type="page"/>
            </w:r>
            <w:r>
              <w:rPr>
                <w:b/>
                <w:sz w:val="32"/>
                <w:szCs w:val="32"/>
              </w:rPr>
              <w:t>Extended Answer Test</w:t>
            </w:r>
          </w:p>
        </w:tc>
      </w:tr>
      <w:tr w:rsidR="00336808" w:rsidTr="00336808">
        <w:trPr>
          <w:cantSplit/>
          <w:trHeight w:val="624"/>
        </w:trPr>
        <w:tc>
          <w:tcPr>
            <w:tcW w:w="10797" w:type="dxa"/>
            <w:gridSpan w:val="3"/>
            <w:shd w:val="clear" w:color="auto" w:fill="B6DDE8" w:themeFill="accent5" w:themeFillTint="66"/>
          </w:tcPr>
          <w:p w:rsidR="00336808" w:rsidRDefault="00336808" w:rsidP="0011275F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Answers should be supported by relevant mathematical reasoning and/or calculations</w:t>
            </w:r>
          </w:p>
          <w:p w:rsidR="00336808" w:rsidRPr="005E4C68" w:rsidRDefault="0011275F" w:rsidP="0011275F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Full m</w:t>
            </w:r>
            <w:r w:rsidR="00336808" w:rsidRPr="005E4C68">
              <w:rPr>
                <w:rFonts w:ascii="Times New Roman" w:hAnsi="Times New Roman"/>
                <w:b/>
                <w:sz w:val="24"/>
                <w:szCs w:val="24"/>
              </w:rPr>
              <w:t xml:space="preserve">arks 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>may</w:t>
            </w:r>
            <w:r w:rsidR="00336808" w:rsidRPr="005E4C68">
              <w:rPr>
                <w:rFonts w:ascii="Times New Roman" w:hAnsi="Times New Roman"/>
                <w:b/>
                <w:sz w:val="24"/>
                <w:szCs w:val="24"/>
              </w:rPr>
              <w:t xml:space="preserve"> not be awarded for answers with no reasoning.</w:t>
            </w:r>
            <w:bookmarkStart w:id="0" w:name="_GoBack"/>
            <w:bookmarkEnd w:id="0"/>
          </w:p>
          <w:p w:rsidR="00336808" w:rsidRDefault="00336808" w:rsidP="0011275F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Complete any diagrams and write all working and answers in the spaces provided on this test paper.</w:t>
            </w:r>
          </w:p>
        </w:tc>
      </w:tr>
    </w:tbl>
    <w:tbl>
      <w:tblPr>
        <w:tblStyle w:val="TableGrid1"/>
        <w:tblW w:w="10916" w:type="dxa"/>
        <w:tblInd w:w="-76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left w:w="85" w:type="dxa"/>
          <w:bottom w:w="85" w:type="dxa"/>
          <w:right w:w="85" w:type="dxa"/>
        </w:tblCellMar>
        <w:tblLook w:val="04A0" w:firstRow="1" w:lastRow="0" w:firstColumn="1" w:lastColumn="0" w:noHBand="0" w:noVBand="1"/>
      </w:tblPr>
      <w:tblGrid>
        <w:gridCol w:w="482"/>
        <w:gridCol w:w="9300"/>
        <w:gridCol w:w="1134"/>
      </w:tblGrid>
      <w:tr w:rsidR="004E01B5" w:rsidRPr="003A09E1" w:rsidTr="00687D5D">
        <w:trPr>
          <w:cantSplit/>
          <w:trHeight w:val="567"/>
          <w:tblHeader/>
        </w:trPr>
        <w:tc>
          <w:tcPr>
            <w:tcW w:w="9782" w:type="dxa"/>
            <w:gridSpan w:val="2"/>
          </w:tcPr>
          <w:p w:rsidR="004E01B5" w:rsidRPr="003A09E1" w:rsidRDefault="004E01B5" w:rsidP="00364163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4E01B5" w:rsidRPr="003A09E1" w:rsidRDefault="004E01B5" w:rsidP="00364163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3A09E1">
              <w:rPr>
                <w:rFonts w:ascii="Times New Roman" w:hAnsi="Times New Roman"/>
                <w:b/>
                <w:sz w:val="24"/>
                <w:szCs w:val="24"/>
              </w:rPr>
              <w:t>Marks</w:t>
            </w:r>
          </w:p>
        </w:tc>
      </w:tr>
      <w:tr w:rsidR="00336808" w:rsidRPr="003A09E1" w:rsidTr="00027B4E">
        <w:trPr>
          <w:cantSplit/>
          <w:trHeight w:val="851"/>
        </w:trPr>
        <w:tc>
          <w:tcPr>
            <w:tcW w:w="482" w:type="dxa"/>
            <w:shd w:val="clear" w:color="auto" w:fill="5DFF5D"/>
          </w:tcPr>
          <w:p w:rsidR="00336808" w:rsidRPr="001B3341" w:rsidRDefault="00336808" w:rsidP="00336808">
            <w:pPr>
              <w:pStyle w:val="ListParagraph"/>
              <w:numPr>
                <w:ilvl w:val="0"/>
                <w:numId w:val="24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00" w:type="dxa"/>
          </w:tcPr>
          <w:p w:rsidR="00336808" w:rsidRDefault="007B0DE4" w:rsidP="00336808">
            <w:pPr>
              <w:ind w:right="5037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noProof/>
                <w:sz w:val="24"/>
                <w:szCs w:val="24"/>
                <w:lang w:eastAsia="en-AU"/>
              </w:rPr>
              <w:object w:dxaOrig="1440" w:dyaOrig="1440" w14:anchorId="2FC47D3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6" type="#_x0000_t75" style="position:absolute;margin-left:209.55pt;margin-top:1.75pt;width:218.2pt;height:147.4pt;z-index:251641344;mso-position-horizontal-relative:text;mso-position-vertical-relative:text">
                  <v:imagedata r:id="rId7" o:title=""/>
                </v:shape>
                <o:OLEObject Type="Embed" ProgID="FXDraw.Graphic" ShapeID="_x0000_s1026" DrawAspect="Content" ObjectID="_1557231890" r:id="rId8"/>
              </w:object>
            </w:r>
            <w:r w:rsidR="00336808">
              <w:rPr>
                <w:rFonts w:ascii="Times New Roman" w:hAnsi="Times New Roman"/>
                <w:sz w:val="24"/>
                <w:szCs w:val="24"/>
              </w:rPr>
              <w:t xml:space="preserve">(a)    Find the value of </w:t>
            </w:r>
            <w:r w:rsidR="00336808">
              <w:rPr>
                <w:rFonts w:ascii="Times New Roman" w:hAnsi="Times New Roman"/>
                <w:i/>
                <w:sz w:val="24"/>
                <w:szCs w:val="24"/>
              </w:rPr>
              <w:t>p</w:t>
            </w:r>
            <w:r w:rsidR="00336808"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336808" w:rsidRPr="004E417B" w:rsidRDefault="00336808" w:rsidP="00336808">
            <w:pPr>
              <w:ind w:right="5037"/>
              <w:rPr>
                <w:rFonts w:ascii="Times New Roman" w:hAnsi="Times New Roman"/>
                <w:sz w:val="24"/>
                <w:szCs w:val="24"/>
              </w:rPr>
            </w:pPr>
          </w:p>
          <w:p w:rsidR="00336808" w:rsidRPr="004E417B" w:rsidRDefault="00336808" w:rsidP="00336808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36808" w:rsidRPr="004E417B" w:rsidRDefault="00336808" w:rsidP="00336808">
            <w:pPr>
              <w:rPr>
                <w:rFonts w:ascii="Times New Roman" w:hAnsi="Times New Roman"/>
                <w:sz w:val="24"/>
                <w:szCs w:val="24"/>
              </w:rPr>
            </w:pPr>
            <w:r w:rsidRPr="004E417B">
              <w:rPr>
                <w:rFonts w:ascii="Times New Roman" w:hAnsi="Times New Roman"/>
                <w:sz w:val="24"/>
                <w:szCs w:val="24"/>
              </w:rPr>
              <w:t>…………………………………………</w:t>
            </w:r>
          </w:p>
          <w:p w:rsidR="00336808" w:rsidRPr="004E417B" w:rsidRDefault="00336808" w:rsidP="00336808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36808" w:rsidRPr="004E417B" w:rsidRDefault="00336808" w:rsidP="00336808">
            <w:pPr>
              <w:rPr>
                <w:rFonts w:ascii="Times New Roman" w:hAnsi="Times New Roman"/>
                <w:sz w:val="24"/>
                <w:szCs w:val="24"/>
              </w:rPr>
            </w:pPr>
            <w:r w:rsidRPr="004E417B">
              <w:rPr>
                <w:rFonts w:ascii="Times New Roman" w:hAnsi="Times New Roman"/>
                <w:sz w:val="24"/>
                <w:szCs w:val="24"/>
              </w:rPr>
              <w:t>………………………………………….</w:t>
            </w:r>
          </w:p>
          <w:p w:rsidR="00336808" w:rsidRPr="004E417B" w:rsidRDefault="00336808" w:rsidP="00336808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36808" w:rsidRPr="004E417B" w:rsidRDefault="00336808" w:rsidP="00336808">
            <w:pPr>
              <w:rPr>
                <w:rFonts w:ascii="Times New Roman" w:hAnsi="Times New Roman"/>
                <w:sz w:val="24"/>
                <w:szCs w:val="24"/>
              </w:rPr>
            </w:pPr>
            <w:r w:rsidRPr="004E417B">
              <w:rPr>
                <w:rFonts w:ascii="Times New Roman" w:hAnsi="Times New Roman"/>
                <w:sz w:val="24"/>
                <w:szCs w:val="24"/>
              </w:rPr>
              <w:t>…………………………………………</w:t>
            </w:r>
          </w:p>
          <w:p w:rsidR="00336808" w:rsidRPr="004E417B" w:rsidRDefault="00336808" w:rsidP="00336808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36808" w:rsidRDefault="00336808" w:rsidP="00336808">
            <w:pPr>
              <w:rPr>
                <w:rFonts w:ascii="Times New Roman" w:hAnsi="Times New Roman"/>
                <w:sz w:val="24"/>
                <w:szCs w:val="24"/>
              </w:rPr>
            </w:pPr>
            <w:r w:rsidRPr="004E417B">
              <w:rPr>
                <w:rFonts w:ascii="Times New Roman" w:hAnsi="Times New Roman"/>
                <w:sz w:val="24"/>
                <w:szCs w:val="24"/>
              </w:rPr>
              <w:t>..……………………………………….</w:t>
            </w:r>
          </w:p>
          <w:p w:rsidR="00336808" w:rsidRPr="004E417B" w:rsidRDefault="00336808" w:rsidP="00336808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</w:tr>
      <w:tr w:rsidR="00336808" w:rsidRPr="003A09E1" w:rsidTr="00027B4E">
        <w:trPr>
          <w:cantSplit/>
          <w:trHeight w:val="851"/>
        </w:trPr>
        <w:tc>
          <w:tcPr>
            <w:tcW w:w="482" w:type="dxa"/>
            <w:shd w:val="clear" w:color="auto" w:fill="5DFF5D"/>
          </w:tcPr>
          <w:p w:rsidR="00336808" w:rsidRPr="001B3341" w:rsidRDefault="00336808" w:rsidP="00336808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00" w:type="dxa"/>
          </w:tcPr>
          <w:p w:rsidR="00336808" w:rsidRPr="004E417B" w:rsidRDefault="00336808" w:rsidP="00336808">
            <w:pPr>
              <w:ind w:right="5037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(b)     </w:t>
            </w:r>
            <w:r w:rsidRPr="004E417B">
              <w:rPr>
                <w:rFonts w:ascii="Times New Roman" w:hAnsi="Times New Roman"/>
                <w:sz w:val="24"/>
                <w:szCs w:val="24"/>
              </w:rPr>
              <w:t xml:space="preserve">Find the value of </w:t>
            </w:r>
            <w:r w:rsidRPr="006124EF">
              <w:rPr>
                <w:rFonts w:ascii="Times New Roman" w:hAnsi="Times New Roman"/>
                <w:i/>
                <w:sz w:val="24"/>
                <w:szCs w:val="24"/>
              </w:rPr>
              <w:t>x</w:t>
            </w:r>
            <w:r w:rsidRPr="004E417B">
              <w:rPr>
                <w:rFonts w:ascii="Times New Roman" w:hAnsi="Times New Roman"/>
                <w:sz w:val="24"/>
                <w:szCs w:val="24"/>
              </w:rPr>
              <w:t xml:space="preserve">. </w:t>
            </w:r>
          </w:p>
          <w:p w:rsidR="00336808" w:rsidRPr="004E417B" w:rsidRDefault="007B0DE4" w:rsidP="0033680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  <w:lang w:eastAsia="en-AU"/>
              </w:rPr>
              <w:object w:dxaOrig="1440" w:dyaOrig="1440" w14:anchorId="7C53925E">
                <v:shape id="_x0000_s1027" type="#_x0000_t75" style="position:absolute;margin-left:244.2pt;margin-top:4.65pt;width:167.5pt;height:123.3pt;z-index:251642368;mso-position-horizontal-relative:text;mso-position-vertical-relative:text">
                  <v:imagedata r:id="rId9" o:title=""/>
                </v:shape>
                <o:OLEObject Type="Embed" ProgID="FXDraw.Graphic" ShapeID="_x0000_s1027" DrawAspect="Content" ObjectID="_1557231891" r:id="rId10"/>
              </w:object>
            </w:r>
          </w:p>
          <w:p w:rsidR="00336808" w:rsidRPr="004E417B" w:rsidRDefault="00336808" w:rsidP="00336808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36808" w:rsidRPr="004E417B" w:rsidRDefault="00336808" w:rsidP="00336808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36808" w:rsidRPr="004E417B" w:rsidRDefault="00336808" w:rsidP="00336808">
            <w:pPr>
              <w:rPr>
                <w:rFonts w:ascii="Times New Roman" w:hAnsi="Times New Roman"/>
                <w:sz w:val="24"/>
                <w:szCs w:val="24"/>
              </w:rPr>
            </w:pPr>
            <w:r w:rsidRPr="004E417B">
              <w:rPr>
                <w:rFonts w:ascii="Times New Roman" w:hAnsi="Times New Roman"/>
                <w:sz w:val="24"/>
                <w:szCs w:val="24"/>
              </w:rPr>
              <w:t>…………………………………………</w:t>
            </w:r>
          </w:p>
          <w:p w:rsidR="00336808" w:rsidRPr="004E417B" w:rsidRDefault="00336808" w:rsidP="00336808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36808" w:rsidRPr="004E417B" w:rsidRDefault="00336808" w:rsidP="00336808">
            <w:pPr>
              <w:rPr>
                <w:rFonts w:ascii="Times New Roman" w:hAnsi="Times New Roman"/>
                <w:sz w:val="24"/>
                <w:szCs w:val="24"/>
              </w:rPr>
            </w:pPr>
            <w:r w:rsidRPr="004E417B">
              <w:rPr>
                <w:rFonts w:ascii="Times New Roman" w:hAnsi="Times New Roman"/>
                <w:sz w:val="24"/>
                <w:szCs w:val="24"/>
              </w:rPr>
              <w:t>………………………………………….</w:t>
            </w:r>
          </w:p>
          <w:p w:rsidR="00336808" w:rsidRPr="004E417B" w:rsidRDefault="00336808" w:rsidP="00336808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36808" w:rsidRPr="004E417B" w:rsidRDefault="00336808" w:rsidP="00336808">
            <w:pPr>
              <w:rPr>
                <w:rFonts w:ascii="Times New Roman" w:hAnsi="Times New Roman"/>
                <w:sz w:val="24"/>
                <w:szCs w:val="24"/>
              </w:rPr>
            </w:pPr>
            <w:r w:rsidRPr="004E417B">
              <w:rPr>
                <w:rFonts w:ascii="Times New Roman" w:hAnsi="Times New Roman"/>
                <w:sz w:val="24"/>
                <w:szCs w:val="24"/>
              </w:rPr>
              <w:t>…………………………………………</w:t>
            </w:r>
          </w:p>
          <w:p w:rsidR="00336808" w:rsidRPr="004E417B" w:rsidRDefault="00336808" w:rsidP="00336808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36808" w:rsidRPr="004E417B" w:rsidRDefault="00336808" w:rsidP="00336808">
            <w:pPr>
              <w:rPr>
                <w:rFonts w:ascii="Times New Roman" w:hAnsi="Times New Roman"/>
                <w:sz w:val="24"/>
                <w:szCs w:val="24"/>
              </w:rPr>
            </w:pPr>
            <w:r w:rsidRPr="004E417B">
              <w:rPr>
                <w:rFonts w:ascii="Times New Roman" w:hAnsi="Times New Roman"/>
                <w:sz w:val="24"/>
                <w:szCs w:val="24"/>
              </w:rPr>
              <w:t>..……………………………………….</w:t>
            </w:r>
          </w:p>
        </w:tc>
        <w:tc>
          <w:tcPr>
            <w:tcW w:w="1134" w:type="dxa"/>
          </w:tcPr>
          <w:p w:rsidR="00336808" w:rsidRPr="003A09E1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</w:tr>
      <w:tr w:rsidR="00336808" w:rsidRPr="003A09E1" w:rsidTr="00027B4E">
        <w:trPr>
          <w:cantSplit/>
          <w:trHeight w:val="851"/>
        </w:trPr>
        <w:tc>
          <w:tcPr>
            <w:tcW w:w="482" w:type="dxa"/>
            <w:shd w:val="clear" w:color="auto" w:fill="5DFF5D"/>
          </w:tcPr>
          <w:p w:rsidR="00336808" w:rsidRPr="001B3341" w:rsidRDefault="00336808" w:rsidP="00336808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00" w:type="dxa"/>
          </w:tcPr>
          <w:p w:rsidR="00336808" w:rsidRDefault="007B0DE4" w:rsidP="003909E8">
            <w:pPr>
              <w:pStyle w:val="LongerQuestions"/>
              <w:ind w:left="0"/>
            </w:pPr>
            <w:r>
              <w:rPr>
                <w:noProof/>
                <w:lang w:eastAsia="en-AU"/>
              </w:rPr>
              <w:object w:dxaOrig="1440" w:dyaOrig="1440" w14:anchorId="79BDE7E8">
                <v:shape id="_x0000_s1028" type="#_x0000_t75" style="position:absolute;margin-left:253.45pt;margin-top:3.15pt;width:177.7pt;height:142.45pt;z-index:251643392;mso-position-horizontal-relative:text;mso-position-vertical-relative:text">
                  <v:imagedata r:id="rId11" o:title=""/>
                </v:shape>
                <o:OLEObject Type="Embed" ProgID="FXDraw.Graphic" ShapeID="_x0000_s1028" DrawAspect="Content" ObjectID="_1557231892" r:id="rId12"/>
              </w:object>
            </w:r>
            <w:r w:rsidR="00336808">
              <w:t xml:space="preserve">(c)        Find the size of  </w:t>
            </w:r>
            <w:r w:rsidR="00336808" w:rsidRPr="00392465">
              <w:rPr>
                <w:color w:val="FF0000"/>
                <w:position w:val="-2"/>
              </w:rPr>
              <w:object w:dxaOrig="814" w:dyaOrig="188" w14:anchorId="05769B8E">
                <v:shape id="_x0000_i1028" type="#_x0000_t75" style="width:40.5pt;height:9pt" o:ole="">
                  <v:imagedata r:id="rId13" o:title=""/>
                </v:shape>
                <o:OLEObject Type="Embed" ProgID="FXEquation.Equation" ShapeID="_x0000_i1028" DrawAspect="Content" ObjectID="_1557231846" r:id="rId14"/>
              </w:object>
            </w:r>
            <w:r w:rsidR="00336808">
              <w:t xml:space="preserve"> </w:t>
            </w:r>
          </w:p>
          <w:p w:rsidR="006B723B" w:rsidRDefault="006B723B" w:rsidP="006B723B">
            <w:pPr>
              <w:pStyle w:val="LongerQuestions"/>
            </w:pPr>
          </w:p>
          <w:p w:rsidR="006B723B" w:rsidRDefault="006B723B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  <w:r>
              <w:t>……………………………………………</w:t>
            </w: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  <w:r>
              <w:t>….………………………………………..</w:t>
            </w: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  <w:r>
              <w:t>……………………………………………</w:t>
            </w: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  <w:r>
              <w:t>……..……………………………………..</w:t>
            </w:r>
          </w:p>
        </w:tc>
        <w:tc>
          <w:tcPr>
            <w:tcW w:w="1134" w:type="dxa"/>
          </w:tcPr>
          <w:p w:rsidR="00336808" w:rsidRPr="003A09E1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</w:tr>
      <w:tr w:rsidR="00336808" w:rsidRPr="003A09E1" w:rsidTr="00027B4E">
        <w:trPr>
          <w:cantSplit/>
          <w:trHeight w:val="851"/>
        </w:trPr>
        <w:tc>
          <w:tcPr>
            <w:tcW w:w="482" w:type="dxa"/>
            <w:shd w:val="clear" w:color="auto" w:fill="5DFF5D"/>
          </w:tcPr>
          <w:p w:rsidR="00336808" w:rsidRPr="001B3341" w:rsidRDefault="00336808" w:rsidP="00336808">
            <w:pPr>
              <w:pStyle w:val="ListParagraph"/>
              <w:numPr>
                <w:ilvl w:val="0"/>
                <w:numId w:val="24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00" w:type="dxa"/>
          </w:tcPr>
          <w:p w:rsidR="00336808" w:rsidRDefault="007B0DE4" w:rsidP="003909E8">
            <w:pPr>
              <w:pStyle w:val="LongerQuestions"/>
              <w:ind w:left="0"/>
            </w:pPr>
            <w:r>
              <w:rPr>
                <w:noProof/>
                <w:lang w:eastAsia="en-AU"/>
              </w:rPr>
              <w:object w:dxaOrig="1440" w:dyaOrig="1440" w14:anchorId="37E88E1B">
                <v:shape id="_x0000_s1029" type="#_x0000_t75" style="position:absolute;margin-left:281pt;margin-top:7.2pt;width:169.7pt;height:93.1pt;z-index:251644416;mso-position-horizontal-relative:text;mso-position-vertical-relative:text">
                  <v:imagedata r:id="rId15" o:title=""/>
                </v:shape>
                <o:OLEObject Type="Embed" ProgID="FXDraw.Graphic" ShapeID="_x0000_s1029" DrawAspect="Content" ObjectID="_1557231893" r:id="rId16"/>
              </w:object>
            </w:r>
            <w:r w:rsidR="00336808">
              <w:t>(a)    Find the value of y.</w:t>
            </w: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  <w:r>
              <w:t>……………………………………………</w:t>
            </w: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  <w:r>
              <w:t>….………………………………………..</w:t>
            </w: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  <w:r>
              <w:t>……………………………………………</w:t>
            </w: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  <w:r>
              <w:t>……..……………………………………..</w:t>
            </w:r>
          </w:p>
        </w:tc>
        <w:tc>
          <w:tcPr>
            <w:tcW w:w="1134" w:type="dxa"/>
          </w:tcPr>
          <w:p w:rsidR="00336808" w:rsidRPr="003A09E1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</w:tr>
      <w:tr w:rsidR="00336808" w:rsidRPr="003A09E1" w:rsidTr="00027B4E">
        <w:trPr>
          <w:cantSplit/>
          <w:trHeight w:val="851"/>
        </w:trPr>
        <w:tc>
          <w:tcPr>
            <w:tcW w:w="482" w:type="dxa"/>
            <w:shd w:val="clear" w:color="auto" w:fill="5DFF5D"/>
          </w:tcPr>
          <w:p w:rsidR="00336808" w:rsidRPr="001B3341" w:rsidRDefault="00336808" w:rsidP="00336808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00" w:type="dxa"/>
          </w:tcPr>
          <w:p w:rsidR="00336808" w:rsidRPr="004E417B" w:rsidRDefault="00336808" w:rsidP="00336808">
            <w:pPr>
              <w:ind w:right="5037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(b)    Find the value of </w:t>
            </w:r>
            <w:r w:rsidR="0011275F">
              <w:rPr>
                <w:rFonts w:ascii="Times New Roman" w:hAnsi="Times New Roman"/>
                <w:i/>
                <w:sz w:val="24"/>
                <w:szCs w:val="24"/>
              </w:rPr>
              <w:t>d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336808" w:rsidRPr="004E417B" w:rsidRDefault="007B0DE4" w:rsidP="0033680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024D4F17">
                <v:shape id="_x0000_s1030" type="#_x0000_t75" style="position:absolute;margin-left:262.8pt;margin-top:10.7pt;width:187.9pt;height:88.8pt;z-index:251645440;mso-position-horizontal-relative:text;mso-position-vertical-relative:text">
                  <v:imagedata r:id="rId17" o:title=""/>
                </v:shape>
                <o:OLEObject Type="Embed" ProgID="FXDraw.Graphic" ShapeID="_x0000_s1030" DrawAspect="Content" ObjectID="_1557231894" r:id="rId18"/>
              </w:object>
            </w:r>
          </w:p>
          <w:p w:rsidR="00336808" w:rsidRPr="004E417B" w:rsidRDefault="00336808" w:rsidP="00336808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  <w:r w:rsidRPr="004E417B">
              <w:rPr>
                <w:rFonts w:ascii="Times New Roman" w:hAnsi="Times New Roman"/>
                <w:sz w:val="24"/>
                <w:szCs w:val="24"/>
              </w:rPr>
              <w:t>…………………………………………</w:t>
            </w:r>
          </w:p>
          <w:p w:rsidR="00336808" w:rsidRPr="004E417B" w:rsidRDefault="00336808" w:rsidP="00336808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</w:p>
          <w:p w:rsidR="00336808" w:rsidRPr="004E417B" w:rsidRDefault="00336808" w:rsidP="00336808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  <w:r w:rsidRPr="004E417B">
              <w:rPr>
                <w:rFonts w:ascii="Times New Roman" w:hAnsi="Times New Roman"/>
                <w:sz w:val="24"/>
                <w:szCs w:val="24"/>
              </w:rPr>
              <w:t>………………………………………….</w:t>
            </w:r>
          </w:p>
          <w:p w:rsidR="00336808" w:rsidRPr="004E417B" w:rsidRDefault="00336808" w:rsidP="00336808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</w:p>
          <w:p w:rsidR="00336808" w:rsidRPr="004E417B" w:rsidRDefault="00336808" w:rsidP="00336808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  <w:r w:rsidRPr="004E417B">
              <w:rPr>
                <w:rFonts w:ascii="Times New Roman" w:hAnsi="Times New Roman"/>
                <w:sz w:val="24"/>
                <w:szCs w:val="24"/>
              </w:rPr>
              <w:t>…………………………………………</w:t>
            </w:r>
          </w:p>
          <w:p w:rsidR="00336808" w:rsidRPr="004E417B" w:rsidRDefault="00336808" w:rsidP="00336808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</w:p>
          <w:p w:rsidR="00336808" w:rsidRPr="004E417B" w:rsidRDefault="00336808" w:rsidP="00336808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  <w:r w:rsidRPr="004E417B">
              <w:rPr>
                <w:rFonts w:ascii="Times New Roman" w:hAnsi="Times New Roman"/>
                <w:sz w:val="24"/>
                <w:szCs w:val="24"/>
              </w:rPr>
              <w:t>..……………………………………</w:t>
            </w:r>
            <w:r>
              <w:rPr>
                <w:rFonts w:ascii="Times New Roman" w:hAnsi="Times New Roman"/>
                <w:sz w:val="24"/>
                <w:szCs w:val="24"/>
              </w:rPr>
              <w:t>..</w:t>
            </w:r>
            <w:r w:rsidRPr="004E417B">
              <w:rPr>
                <w:rFonts w:ascii="Times New Roman" w:hAnsi="Times New Roman"/>
                <w:sz w:val="24"/>
                <w:szCs w:val="24"/>
              </w:rPr>
              <w:t>….</w:t>
            </w:r>
          </w:p>
        </w:tc>
        <w:tc>
          <w:tcPr>
            <w:tcW w:w="1134" w:type="dxa"/>
          </w:tcPr>
          <w:p w:rsidR="00336808" w:rsidRPr="003A09E1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</w:tr>
      <w:tr w:rsidR="00336808" w:rsidRPr="003A09E1" w:rsidTr="00027B4E">
        <w:trPr>
          <w:cantSplit/>
          <w:trHeight w:val="851"/>
        </w:trPr>
        <w:tc>
          <w:tcPr>
            <w:tcW w:w="482" w:type="dxa"/>
            <w:shd w:val="clear" w:color="auto" w:fill="5DFF5D"/>
          </w:tcPr>
          <w:p w:rsidR="00336808" w:rsidRPr="001B3341" w:rsidRDefault="00336808" w:rsidP="00336808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00" w:type="dxa"/>
          </w:tcPr>
          <w:p w:rsidR="00336808" w:rsidRPr="004E417B" w:rsidRDefault="007B0DE4" w:rsidP="00336808">
            <w:pPr>
              <w:ind w:right="5037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56CE9891">
                <v:shape id="_x0000_s1031" type="#_x0000_t75" style="position:absolute;margin-left:258.55pt;margin-top:7.65pt;width:196.15pt;height:107.15pt;z-index:251646464;mso-position-horizontal-relative:text;mso-position-vertical-relative:text">
                  <v:imagedata r:id="rId19" o:title=""/>
                </v:shape>
                <o:OLEObject Type="Embed" ProgID="FXDraw.Graphic" ShapeID="_x0000_s1031" DrawAspect="Content" ObjectID="_1557231895" r:id="rId20"/>
              </w:object>
            </w:r>
            <w:r w:rsidR="00336808">
              <w:rPr>
                <w:rFonts w:ascii="Times New Roman" w:hAnsi="Times New Roman"/>
                <w:sz w:val="24"/>
                <w:szCs w:val="24"/>
              </w:rPr>
              <w:t xml:space="preserve">(c)    Find the value of </w:t>
            </w:r>
            <w:r w:rsidR="00336808" w:rsidRPr="005506A7">
              <w:rPr>
                <w:rFonts w:ascii="Times New Roman" w:hAnsi="Times New Roman"/>
                <w:i/>
                <w:sz w:val="24"/>
                <w:szCs w:val="24"/>
              </w:rPr>
              <w:t>b</w:t>
            </w:r>
            <w:r w:rsidR="00336808"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5333C4" w:rsidRDefault="005333C4" w:rsidP="00336808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</w:p>
          <w:p w:rsidR="00336808" w:rsidRPr="004E417B" w:rsidRDefault="00336808" w:rsidP="00336808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</w:p>
          <w:p w:rsidR="00336808" w:rsidRPr="004E417B" w:rsidRDefault="00336808" w:rsidP="00336808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  <w:r w:rsidRPr="004E417B">
              <w:rPr>
                <w:rFonts w:ascii="Times New Roman" w:hAnsi="Times New Roman"/>
                <w:sz w:val="24"/>
                <w:szCs w:val="24"/>
              </w:rPr>
              <w:t>…………………………………………</w:t>
            </w:r>
          </w:p>
          <w:p w:rsidR="00336808" w:rsidRPr="004E417B" w:rsidRDefault="00336808" w:rsidP="00336808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</w:p>
          <w:p w:rsidR="00336808" w:rsidRPr="004E417B" w:rsidRDefault="00336808" w:rsidP="00336808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  <w:r w:rsidRPr="004E417B">
              <w:rPr>
                <w:rFonts w:ascii="Times New Roman" w:hAnsi="Times New Roman"/>
                <w:sz w:val="24"/>
                <w:szCs w:val="24"/>
              </w:rPr>
              <w:t>………………………………………….</w:t>
            </w:r>
          </w:p>
          <w:p w:rsidR="00336808" w:rsidRPr="004E417B" w:rsidRDefault="00336808" w:rsidP="00336808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</w:p>
          <w:p w:rsidR="00336808" w:rsidRPr="004E417B" w:rsidRDefault="00336808" w:rsidP="00336808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  <w:r w:rsidRPr="004E417B">
              <w:rPr>
                <w:rFonts w:ascii="Times New Roman" w:hAnsi="Times New Roman"/>
                <w:sz w:val="24"/>
                <w:szCs w:val="24"/>
              </w:rPr>
              <w:t>…………………………………………</w:t>
            </w:r>
          </w:p>
          <w:p w:rsidR="00336808" w:rsidRPr="004E417B" w:rsidRDefault="00336808" w:rsidP="00336808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</w:p>
          <w:p w:rsidR="00336808" w:rsidRPr="004E417B" w:rsidRDefault="00336808" w:rsidP="00336808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  <w:r w:rsidRPr="004E417B">
              <w:rPr>
                <w:rFonts w:ascii="Times New Roman" w:hAnsi="Times New Roman"/>
                <w:sz w:val="24"/>
                <w:szCs w:val="24"/>
              </w:rPr>
              <w:t>..……………………………………….</w:t>
            </w:r>
          </w:p>
        </w:tc>
        <w:tc>
          <w:tcPr>
            <w:tcW w:w="1134" w:type="dxa"/>
          </w:tcPr>
          <w:p w:rsidR="00336808" w:rsidRDefault="00C8298F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</w:tr>
      <w:tr w:rsidR="00336808" w:rsidRPr="003A09E1" w:rsidTr="00027B4E">
        <w:trPr>
          <w:cantSplit/>
          <w:trHeight w:val="851"/>
        </w:trPr>
        <w:tc>
          <w:tcPr>
            <w:tcW w:w="482" w:type="dxa"/>
            <w:shd w:val="clear" w:color="auto" w:fill="5DFF5D"/>
          </w:tcPr>
          <w:p w:rsidR="00336808" w:rsidRPr="001B3341" w:rsidRDefault="00336808" w:rsidP="00336808">
            <w:pPr>
              <w:pStyle w:val="ListParagraph"/>
              <w:numPr>
                <w:ilvl w:val="0"/>
                <w:numId w:val="24"/>
              </w:numPr>
              <w:spacing w:after="12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00" w:type="dxa"/>
          </w:tcPr>
          <w:p w:rsidR="00336808" w:rsidRDefault="007B0DE4" w:rsidP="003909E8">
            <w:pPr>
              <w:pStyle w:val="LongerQuestions"/>
              <w:ind w:left="0"/>
            </w:pPr>
            <w:r>
              <w:rPr>
                <w:noProof/>
                <w:lang w:eastAsia="en-AU"/>
              </w:rPr>
              <w:object w:dxaOrig="1440" w:dyaOrig="1440" w14:anchorId="0B459926">
                <v:shape id="_x0000_s1102" type="#_x0000_t75" style="position:absolute;margin-left:254.65pt;margin-top:7.8pt;width:196.45pt;height:114.4pt;z-index:251675136;mso-position-horizontal-relative:text;mso-position-vertical-relative:text">
                  <v:imagedata r:id="rId21" o:title=""/>
                </v:shape>
                <o:OLEObject Type="Embed" ProgID="FXDraw.Graphic" ShapeID="_x0000_s1102" DrawAspect="Content" ObjectID="_1557231896" r:id="rId22"/>
              </w:object>
            </w:r>
            <w:r w:rsidR="00336808">
              <w:t xml:space="preserve">(a)    Find the value of </w:t>
            </w:r>
            <w:r w:rsidR="00336808" w:rsidRPr="00B77DCA">
              <w:rPr>
                <w:i/>
              </w:rPr>
              <w:t>g</w:t>
            </w:r>
            <w:r w:rsidR="00336808">
              <w:t>.</w:t>
            </w:r>
          </w:p>
          <w:p w:rsidR="005333C4" w:rsidRDefault="005333C4" w:rsidP="006B723B">
            <w:pPr>
              <w:pStyle w:val="LongerQuestions"/>
            </w:pPr>
          </w:p>
          <w:p w:rsidR="005333C4" w:rsidRPr="00F601DC" w:rsidRDefault="005333C4" w:rsidP="005333C4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  <w:r w:rsidRPr="00F601DC">
              <w:rPr>
                <w:rFonts w:ascii="Times New Roman" w:hAnsi="Times New Roman"/>
                <w:sz w:val="24"/>
                <w:szCs w:val="24"/>
              </w:rPr>
              <w:t>………………………………………………</w:t>
            </w:r>
          </w:p>
          <w:p w:rsidR="005333C4" w:rsidRPr="00F601DC" w:rsidRDefault="005333C4" w:rsidP="005333C4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</w:p>
          <w:p w:rsidR="005333C4" w:rsidRPr="00F601DC" w:rsidRDefault="005333C4" w:rsidP="005333C4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  <w:r w:rsidRPr="00F601DC">
              <w:rPr>
                <w:rFonts w:ascii="Times New Roman" w:hAnsi="Times New Roman"/>
                <w:sz w:val="24"/>
                <w:szCs w:val="24"/>
              </w:rPr>
              <w:t>……………………………………………….</w:t>
            </w:r>
          </w:p>
          <w:p w:rsidR="005333C4" w:rsidRPr="00F601DC" w:rsidRDefault="005333C4" w:rsidP="005333C4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</w:p>
          <w:p w:rsidR="005333C4" w:rsidRPr="00F601DC" w:rsidRDefault="005333C4" w:rsidP="005333C4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  <w:r w:rsidRPr="00F601DC">
              <w:rPr>
                <w:rFonts w:ascii="Times New Roman" w:hAnsi="Times New Roman"/>
                <w:sz w:val="24"/>
                <w:szCs w:val="24"/>
              </w:rPr>
              <w:t>………………………………………………</w:t>
            </w:r>
          </w:p>
          <w:p w:rsidR="005333C4" w:rsidRPr="00F601DC" w:rsidRDefault="005333C4" w:rsidP="005333C4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</w:p>
          <w:p w:rsidR="005333C4" w:rsidRDefault="005333C4" w:rsidP="005333C4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  <w:r w:rsidRPr="00F601DC">
              <w:rPr>
                <w:rFonts w:ascii="Times New Roman" w:hAnsi="Times New Roman"/>
                <w:sz w:val="24"/>
                <w:szCs w:val="24"/>
              </w:rPr>
              <w:t>……………………………………………….</w:t>
            </w:r>
          </w:p>
          <w:p w:rsidR="00336808" w:rsidRPr="00D1063D" w:rsidRDefault="00336808" w:rsidP="006B723B">
            <w:pPr>
              <w:pStyle w:val="QuestionStyle"/>
            </w:pPr>
          </w:p>
        </w:tc>
        <w:tc>
          <w:tcPr>
            <w:tcW w:w="1134" w:type="dxa"/>
          </w:tcPr>
          <w:p w:rsidR="00336808" w:rsidRPr="00A417C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</w:tr>
      <w:tr w:rsidR="00336808" w:rsidRPr="003A09E1" w:rsidTr="00027B4E">
        <w:trPr>
          <w:cantSplit/>
          <w:trHeight w:val="851"/>
        </w:trPr>
        <w:tc>
          <w:tcPr>
            <w:tcW w:w="482" w:type="dxa"/>
            <w:shd w:val="clear" w:color="auto" w:fill="5DFF5D"/>
          </w:tcPr>
          <w:p w:rsidR="00336808" w:rsidRPr="001B3341" w:rsidRDefault="00336808" w:rsidP="00336808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00" w:type="dxa"/>
          </w:tcPr>
          <w:p w:rsidR="00336808" w:rsidRDefault="00336808" w:rsidP="003909E8">
            <w:pPr>
              <w:pStyle w:val="LongerQuestions"/>
              <w:ind w:left="0"/>
            </w:pPr>
            <w:r>
              <w:t xml:space="preserve">(b)    </w:t>
            </w:r>
            <w:r w:rsidRPr="00AC1245">
              <w:rPr>
                <w:i/>
              </w:rPr>
              <w:t>ABCD</w:t>
            </w:r>
            <w:r>
              <w:t xml:space="preserve"> is a parallelogram.   </w:t>
            </w:r>
          </w:p>
          <w:p w:rsidR="00336808" w:rsidRDefault="00336808" w:rsidP="006B723B">
            <w:pPr>
              <w:pStyle w:val="LongerQuestions"/>
            </w:pPr>
            <w:r w:rsidRPr="00AC1245">
              <w:rPr>
                <w:i/>
              </w:rPr>
              <w:t>F</w:t>
            </w:r>
            <w:r>
              <w:t xml:space="preserve"> is a point on </w:t>
            </w:r>
            <w:r>
              <w:rPr>
                <w:i/>
              </w:rPr>
              <w:t>AB</w:t>
            </w:r>
            <w:r w:rsidR="0011275F">
              <w:t xml:space="preserve"> </w:t>
            </w:r>
            <w:r>
              <w:t xml:space="preserve">such that </w:t>
            </w:r>
            <w:r w:rsidRPr="00AC1245">
              <w:rPr>
                <w:color w:val="FF0000"/>
                <w:position w:val="-2"/>
              </w:rPr>
              <w:object w:dxaOrig="1518" w:dyaOrig="192" w14:anchorId="691D07CD">
                <v:shape id="_x0000_i1033" type="#_x0000_t75" style="width:75.75pt;height:9.75pt" o:ole="">
                  <v:imagedata r:id="rId23" o:title=""/>
                </v:shape>
                <o:OLEObject Type="Embed" ProgID="FXEquation.Equation" ShapeID="_x0000_i1033" DrawAspect="Content" ObjectID="_1557231847" r:id="rId24"/>
              </w:object>
            </w:r>
            <w:r>
              <w:t xml:space="preserve"> </w:t>
            </w:r>
          </w:p>
          <w:p w:rsidR="00336808" w:rsidRDefault="007B0DE4" w:rsidP="006B723B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 w14:anchorId="6C252C2F">
                <v:shape id="_x0000_s1033" type="#_x0000_t75" style="position:absolute;left:0;text-align:left;margin-left:264.4pt;margin-top:.55pt;width:189.35pt;height:98.4pt;z-index:251648512;mso-position-horizontal-relative:text;mso-position-vertical-relative:text">
                  <v:imagedata r:id="rId25" o:title=""/>
                </v:shape>
                <o:OLEObject Type="Embed" ProgID="FXDraw.Graphic" ShapeID="_x0000_s1033" DrawAspect="Content" ObjectID="_1557231897" r:id="rId26"/>
              </w:object>
            </w:r>
            <w:r w:rsidR="00336808">
              <w:t xml:space="preserve">Find the size of  </w:t>
            </w:r>
            <w:r w:rsidR="00336808" w:rsidRPr="00AC1245">
              <w:rPr>
                <w:position w:val="-2"/>
              </w:rPr>
              <w:object w:dxaOrig="768" w:dyaOrig="192" w14:anchorId="19C11FB6">
                <v:shape id="_x0000_i1035" type="#_x0000_t75" style="width:39pt;height:9.75pt" o:ole="">
                  <v:imagedata r:id="rId27" o:title=""/>
                </v:shape>
                <o:OLEObject Type="Embed" ProgID="FXEquation.Equation" ShapeID="_x0000_i1035" DrawAspect="Content" ObjectID="_1557231848" r:id="rId28"/>
              </w:object>
            </w:r>
            <w:r w:rsidR="00336808">
              <w:t xml:space="preserve"> </w:t>
            </w:r>
          </w:p>
          <w:p w:rsidR="005333C4" w:rsidRDefault="005333C4" w:rsidP="006B723B">
            <w:pPr>
              <w:pStyle w:val="LongerQuestions"/>
            </w:pPr>
          </w:p>
          <w:p w:rsidR="005333C4" w:rsidRDefault="005333C4" w:rsidP="006B723B">
            <w:pPr>
              <w:pStyle w:val="LongerQuestions"/>
            </w:pPr>
          </w:p>
          <w:p w:rsidR="005333C4" w:rsidRPr="00F601DC" w:rsidRDefault="005333C4" w:rsidP="005333C4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  <w:r w:rsidRPr="00F601DC">
              <w:rPr>
                <w:rFonts w:ascii="Times New Roman" w:hAnsi="Times New Roman"/>
                <w:sz w:val="24"/>
                <w:szCs w:val="24"/>
              </w:rPr>
              <w:t>………………………………………………</w:t>
            </w:r>
          </w:p>
          <w:p w:rsidR="005333C4" w:rsidRPr="00F601DC" w:rsidRDefault="005333C4" w:rsidP="005333C4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</w:p>
          <w:p w:rsidR="005333C4" w:rsidRPr="00F601DC" w:rsidRDefault="005333C4" w:rsidP="005333C4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  <w:r w:rsidRPr="00F601DC">
              <w:rPr>
                <w:rFonts w:ascii="Times New Roman" w:hAnsi="Times New Roman"/>
                <w:sz w:val="24"/>
                <w:szCs w:val="24"/>
              </w:rPr>
              <w:t>……………………………………………….</w:t>
            </w:r>
          </w:p>
          <w:p w:rsidR="005333C4" w:rsidRPr="00F601DC" w:rsidRDefault="005333C4" w:rsidP="005333C4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</w:p>
          <w:p w:rsidR="005333C4" w:rsidRPr="00F601DC" w:rsidRDefault="005333C4" w:rsidP="005333C4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  <w:r w:rsidRPr="00F601DC">
              <w:rPr>
                <w:rFonts w:ascii="Times New Roman" w:hAnsi="Times New Roman"/>
                <w:sz w:val="24"/>
                <w:szCs w:val="24"/>
              </w:rPr>
              <w:t>………………………………………………</w:t>
            </w:r>
          </w:p>
          <w:p w:rsidR="005333C4" w:rsidRPr="00F601DC" w:rsidRDefault="005333C4" w:rsidP="005333C4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</w:p>
          <w:p w:rsidR="005333C4" w:rsidRDefault="005333C4" w:rsidP="005333C4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  <w:r w:rsidRPr="00F601DC">
              <w:rPr>
                <w:rFonts w:ascii="Times New Roman" w:hAnsi="Times New Roman"/>
                <w:sz w:val="24"/>
                <w:szCs w:val="24"/>
              </w:rPr>
              <w:t>……………………………………………….</w:t>
            </w:r>
          </w:p>
          <w:p w:rsidR="00336808" w:rsidRDefault="00336808" w:rsidP="006B723B">
            <w:pPr>
              <w:pStyle w:val="QuestionStyle"/>
            </w:pPr>
          </w:p>
        </w:tc>
        <w:tc>
          <w:tcPr>
            <w:tcW w:w="1134" w:type="dxa"/>
          </w:tcPr>
          <w:p w:rsidR="00336808" w:rsidRPr="00A417C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</w:tr>
      <w:tr w:rsidR="00336808" w:rsidRPr="00A417C8" w:rsidTr="00027B4E">
        <w:trPr>
          <w:cantSplit/>
          <w:trHeight w:val="851"/>
        </w:trPr>
        <w:tc>
          <w:tcPr>
            <w:tcW w:w="482" w:type="dxa"/>
            <w:shd w:val="clear" w:color="auto" w:fill="FFFF66"/>
          </w:tcPr>
          <w:p w:rsidR="00336808" w:rsidRPr="00F601DC" w:rsidRDefault="00336808" w:rsidP="00336808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00" w:type="dxa"/>
          </w:tcPr>
          <w:p w:rsidR="00336808" w:rsidRPr="00F601DC" w:rsidRDefault="00336808" w:rsidP="00336808">
            <w:pPr>
              <w:rPr>
                <w:rFonts w:ascii="Times New Roman" w:hAnsi="Times New Roman"/>
                <w:sz w:val="24"/>
                <w:szCs w:val="24"/>
              </w:rPr>
            </w:pPr>
            <w:r w:rsidRPr="00F601DC">
              <w:rPr>
                <w:rFonts w:ascii="Times New Roman" w:hAnsi="Times New Roman"/>
                <w:sz w:val="24"/>
                <w:szCs w:val="24"/>
              </w:rPr>
              <w:t xml:space="preserve">(c)      </w:t>
            </w:r>
            <w:r w:rsidRPr="00F601DC">
              <w:rPr>
                <w:rFonts w:ascii="Times New Roman" w:hAnsi="Times New Roman"/>
                <w:i/>
                <w:sz w:val="24"/>
                <w:szCs w:val="24"/>
              </w:rPr>
              <w:t>PQR</w:t>
            </w:r>
            <w:r w:rsidRPr="00F601DC">
              <w:rPr>
                <w:rFonts w:ascii="Times New Roman" w:hAnsi="Times New Roman"/>
                <w:sz w:val="24"/>
                <w:szCs w:val="24"/>
              </w:rPr>
              <w:t xml:space="preserve"> is an isosceles triangle. </w:t>
            </w:r>
            <w:r w:rsidRPr="00F601DC">
              <w:rPr>
                <w:rFonts w:ascii="Times New Roman" w:hAnsi="Times New Roman"/>
                <w:i/>
                <w:sz w:val="24"/>
                <w:szCs w:val="24"/>
              </w:rPr>
              <w:t>PR</w:t>
            </w:r>
            <w:r w:rsidRPr="00F601DC">
              <w:rPr>
                <w:rFonts w:ascii="Times New Roman" w:hAnsi="Times New Roman"/>
                <w:sz w:val="24"/>
                <w:szCs w:val="24"/>
              </w:rPr>
              <w:t xml:space="preserve"> is produced to </w:t>
            </w:r>
            <w:r w:rsidRPr="00F601DC">
              <w:rPr>
                <w:rFonts w:ascii="Times New Roman" w:hAnsi="Times New Roman"/>
                <w:i/>
                <w:sz w:val="24"/>
                <w:szCs w:val="24"/>
              </w:rPr>
              <w:t>S</w:t>
            </w:r>
            <w:r w:rsidRPr="00F601DC">
              <w:rPr>
                <w:rFonts w:ascii="Times New Roman" w:hAnsi="Times New Roman"/>
                <w:sz w:val="24"/>
                <w:szCs w:val="24"/>
              </w:rPr>
              <w:t xml:space="preserve">. </w:t>
            </w:r>
          </w:p>
          <w:p w:rsidR="00336808" w:rsidRPr="00F601DC" w:rsidRDefault="007B0DE4" w:rsidP="0033680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55BBF84E">
                <v:shape id="_x0000_s1034" type="#_x0000_t75" style="position:absolute;margin-left:264.4pt;margin-top:11.1pt;width:173.2pt;height:122.95pt;z-index:251649536;mso-position-horizontal-relative:text;mso-position-vertical-relative:text">
                  <v:imagedata r:id="rId29" o:title=""/>
                </v:shape>
                <o:OLEObject Type="Embed" ProgID="FXDraw.Graphic" ShapeID="_x0000_s1034" DrawAspect="Content" ObjectID="_1557231898" r:id="rId30"/>
              </w:object>
            </w:r>
            <w:r w:rsidR="00336808" w:rsidRPr="00F601DC">
              <w:rPr>
                <w:rFonts w:ascii="Times New Roman" w:hAnsi="Times New Roman"/>
                <w:sz w:val="24"/>
                <w:szCs w:val="24"/>
              </w:rPr>
              <w:t xml:space="preserve">          Find the size of  </w:t>
            </w:r>
            <w:r w:rsidR="00336808" w:rsidRPr="00F601DC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634" w:dyaOrig="232" w14:anchorId="2731B462">
                <v:shape id="_x0000_i1037" type="#_x0000_t75" style="width:31.5pt;height:11.25pt" o:ole="">
                  <v:imagedata r:id="rId31" o:title=""/>
                </v:shape>
                <o:OLEObject Type="Embed" ProgID="FXEquation.Equation" ShapeID="_x0000_i1037" DrawAspect="Content" ObjectID="_1557231849" r:id="rId32"/>
              </w:object>
            </w:r>
            <w:r w:rsidR="00336808" w:rsidRPr="00F601DC"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336808" w:rsidRPr="00F601DC" w:rsidRDefault="00336808" w:rsidP="00336808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36808" w:rsidRPr="00F601DC" w:rsidRDefault="00336808" w:rsidP="00336808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  <w:r w:rsidRPr="00F601DC">
              <w:rPr>
                <w:rFonts w:ascii="Times New Roman" w:hAnsi="Times New Roman"/>
                <w:sz w:val="24"/>
                <w:szCs w:val="24"/>
              </w:rPr>
              <w:t>………………………………………………</w:t>
            </w:r>
          </w:p>
          <w:p w:rsidR="00336808" w:rsidRPr="00F601DC" w:rsidRDefault="00336808" w:rsidP="00336808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</w:p>
          <w:p w:rsidR="00336808" w:rsidRPr="00F601DC" w:rsidRDefault="00336808" w:rsidP="00336808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  <w:r w:rsidRPr="00F601DC">
              <w:rPr>
                <w:rFonts w:ascii="Times New Roman" w:hAnsi="Times New Roman"/>
                <w:sz w:val="24"/>
                <w:szCs w:val="24"/>
              </w:rPr>
              <w:t>……………………………………………….</w:t>
            </w:r>
          </w:p>
          <w:p w:rsidR="00336808" w:rsidRPr="00F601DC" w:rsidRDefault="00336808" w:rsidP="00336808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</w:p>
          <w:p w:rsidR="00336808" w:rsidRPr="00F601DC" w:rsidRDefault="00336808" w:rsidP="00336808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  <w:r w:rsidRPr="00F601DC">
              <w:rPr>
                <w:rFonts w:ascii="Times New Roman" w:hAnsi="Times New Roman"/>
                <w:sz w:val="24"/>
                <w:szCs w:val="24"/>
              </w:rPr>
              <w:t>………………………………………………</w:t>
            </w:r>
          </w:p>
          <w:p w:rsidR="00336808" w:rsidRPr="00F601DC" w:rsidRDefault="00336808" w:rsidP="00336808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</w:p>
          <w:p w:rsidR="00336808" w:rsidRDefault="00336808" w:rsidP="00336808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  <w:r w:rsidRPr="00F601DC">
              <w:rPr>
                <w:rFonts w:ascii="Times New Roman" w:hAnsi="Times New Roman"/>
                <w:sz w:val="24"/>
                <w:szCs w:val="24"/>
              </w:rPr>
              <w:t>……………………………………………….</w:t>
            </w:r>
          </w:p>
          <w:p w:rsidR="00336808" w:rsidRPr="00F601DC" w:rsidRDefault="00336808" w:rsidP="00336808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336808" w:rsidRPr="00A417C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</w:tr>
      <w:tr w:rsidR="00336808" w:rsidRPr="00A417C8" w:rsidTr="00027B4E">
        <w:trPr>
          <w:cantSplit/>
          <w:trHeight w:val="851"/>
        </w:trPr>
        <w:tc>
          <w:tcPr>
            <w:tcW w:w="482" w:type="dxa"/>
            <w:shd w:val="clear" w:color="auto" w:fill="FFFF66"/>
          </w:tcPr>
          <w:p w:rsidR="00336808" w:rsidRPr="001B3341" w:rsidRDefault="00336808" w:rsidP="00336808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4.</w:t>
            </w:r>
          </w:p>
        </w:tc>
        <w:tc>
          <w:tcPr>
            <w:tcW w:w="9300" w:type="dxa"/>
          </w:tcPr>
          <w:p w:rsidR="00336808" w:rsidRPr="00E47703" w:rsidRDefault="007B0DE4" w:rsidP="003909E8">
            <w:pPr>
              <w:ind w:left="426" w:right="4253" w:hanging="426"/>
              <w:rPr>
                <w:rFonts w:ascii="Times New Roman" w:hAnsi="Times New Roman"/>
                <w:position w:val="-4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7664E3F1">
                <v:shape id="_x0000_s1035" type="#_x0000_t75" style="position:absolute;left:0;text-align:left;margin-left:246.1pt;margin-top:7.25pt;width:211.4pt;height:162.7pt;z-index:251650560;mso-position-horizontal-relative:text;mso-position-vertical-relative:text">
                  <v:imagedata r:id="rId33" o:title=""/>
                </v:shape>
                <o:OLEObject Type="Embed" ProgID="FXDraw.Graphic" ShapeID="_x0000_s1035" DrawAspect="Content" ObjectID="_1557231899" r:id="rId34"/>
              </w:object>
            </w:r>
            <w:r w:rsidR="00336808" w:rsidRPr="00AF732B">
              <w:rPr>
                <w:rFonts w:ascii="Times New Roman" w:hAnsi="Times New Roman"/>
                <w:sz w:val="24"/>
                <w:szCs w:val="24"/>
              </w:rPr>
              <w:t>(a)</w:t>
            </w:r>
            <w:r w:rsidR="0033680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336808" w:rsidRPr="00F945EA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3909E8">
              <w:rPr>
                <w:rFonts w:ascii="Times New Roman" w:hAnsi="Times New Roman"/>
                <w:sz w:val="24"/>
                <w:szCs w:val="24"/>
              </w:rPr>
              <w:t xml:space="preserve">   </w:t>
            </w:r>
            <w:r w:rsidR="00336808" w:rsidRPr="00E47703">
              <w:rPr>
                <w:rFonts w:ascii="Times New Roman" w:hAnsi="Times New Roman"/>
                <w:color w:val="FF0000"/>
                <w:position w:val="-4"/>
                <w:sz w:val="24"/>
                <w:szCs w:val="24"/>
              </w:rPr>
              <w:object w:dxaOrig="3664" w:dyaOrig="196" w14:anchorId="17898AF1">
                <v:shape id="_x0000_i1039" type="#_x0000_t75" style="width:183pt;height:9.75pt" o:ole="">
                  <v:imagedata r:id="rId35" o:title=""/>
                </v:shape>
                <o:OLEObject Type="Embed" ProgID="FXEquation.Equation" ShapeID="_x0000_i1039" DrawAspect="Content" ObjectID="_1557231850" r:id="rId36"/>
              </w:object>
            </w:r>
            <w:r w:rsidR="00336808" w:rsidRPr="00E47703">
              <w:rPr>
                <w:rFonts w:ascii="Times New Roman" w:hAnsi="Times New Roman"/>
                <w:position w:val="-4"/>
                <w:sz w:val="24"/>
                <w:szCs w:val="24"/>
              </w:rPr>
              <w:t xml:space="preserve">  </w:t>
            </w:r>
          </w:p>
          <w:p w:rsidR="00336808" w:rsidRPr="004E417B" w:rsidRDefault="00336808" w:rsidP="003909E8">
            <w:pPr>
              <w:ind w:left="426" w:right="4253" w:hanging="426"/>
              <w:rPr>
                <w:rFonts w:ascii="Times New Roman" w:hAnsi="Times New Roman"/>
                <w:sz w:val="24"/>
                <w:szCs w:val="24"/>
              </w:rPr>
            </w:pPr>
            <w:r w:rsidRPr="00E47703">
              <w:rPr>
                <w:rFonts w:ascii="Times New Roman" w:hAnsi="Times New Roman"/>
                <w:position w:val="-4"/>
                <w:sz w:val="24"/>
                <w:szCs w:val="24"/>
              </w:rPr>
              <w:t xml:space="preserve">      </w:t>
            </w:r>
            <w:r w:rsidR="003909E8">
              <w:rPr>
                <w:rFonts w:ascii="Times New Roman" w:hAnsi="Times New Roman"/>
                <w:position w:val="-4"/>
                <w:sz w:val="24"/>
                <w:szCs w:val="24"/>
              </w:rPr>
              <w:t xml:space="preserve">    </w:t>
            </w:r>
            <w:r>
              <w:rPr>
                <w:rFonts w:ascii="Times New Roman" w:hAnsi="Times New Roman"/>
                <w:i/>
                <w:sz w:val="24"/>
                <w:szCs w:val="24"/>
              </w:rPr>
              <w:t xml:space="preserve">U </w:t>
            </w:r>
            <w:r>
              <w:rPr>
                <w:rFonts w:ascii="Times New Roman" w:hAnsi="Times New Roman"/>
                <w:sz w:val="24"/>
                <w:szCs w:val="24"/>
              </w:rPr>
              <w:t>is</w:t>
            </w:r>
            <w:r w:rsidRPr="004E417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a point on </w:t>
            </w:r>
            <w:r w:rsidRPr="00E47703">
              <w:rPr>
                <w:rFonts w:ascii="Times New Roman" w:hAnsi="Times New Roman"/>
                <w:i/>
                <w:sz w:val="24"/>
                <w:szCs w:val="24"/>
              </w:rPr>
              <w:t>TY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such that </w:t>
            </w:r>
            <w:r>
              <w:rPr>
                <w:rFonts w:ascii="Times New Roman" w:hAnsi="Times New Roman"/>
                <w:sz w:val="24"/>
                <w:szCs w:val="24"/>
              </w:rPr>
              <w:object w:dxaOrig="1518" w:dyaOrig="192" w14:anchorId="12A3F2BB">
                <v:shape id="_x0000_i1040" type="#_x0000_t75" style="width:75.75pt;height:9.75pt" o:ole="">
                  <v:imagedata r:id="rId37" o:title=""/>
                </v:shape>
                <o:OLEObject Type="Embed" ProgID="FXEquation.Equation" ShapeID="_x0000_i1040" DrawAspect="Content" ObjectID="_1557231851" r:id="rId38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336808" w:rsidRDefault="00336808" w:rsidP="003909E8">
            <w:pPr>
              <w:ind w:left="568" w:right="4253" w:hanging="568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</w:t>
            </w:r>
            <w:r w:rsidR="003909E8">
              <w:rPr>
                <w:rFonts w:ascii="Times New Roman" w:hAnsi="Times New Roman"/>
                <w:sz w:val="24"/>
                <w:szCs w:val="24"/>
              </w:rPr>
              <w:t xml:space="preserve">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4E417B">
              <w:rPr>
                <w:rFonts w:ascii="Times New Roman" w:hAnsi="Times New Roman"/>
                <w:sz w:val="24"/>
                <w:szCs w:val="24"/>
              </w:rPr>
              <w:t xml:space="preserve">Find the value of </w:t>
            </w:r>
            <w:r w:rsidRPr="00E47703">
              <w:rPr>
                <w:rFonts w:ascii="Times New Roman" w:hAnsi="Times New Roman"/>
                <w:i/>
                <w:sz w:val="24"/>
                <w:szCs w:val="24"/>
              </w:rPr>
              <w:t>e</w:t>
            </w:r>
            <w:r w:rsidRPr="004E417B"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336808" w:rsidRPr="004E417B" w:rsidRDefault="00336808" w:rsidP="00336808">
            <w:pPr>
              <w:ind w:left="568" w:right="5035" w:hanging="568"/>
              <w:contextualSpacing/>
              <w:rPr>
                <w:rFonts w:ascii="Times New Roman" w:hAnsi="Times New Roman"/>
                <w:sz w:val="24"/>
                <w:szCs w:val="24"/>
              </w:rPr>
            </w:pPr>
          </w:p>
          <w:p w:rsidR="00336808" w:rsidRPr="004E417B" w:rsidRDefault="00336808" w:rsidP="00336808">
            <w:pPr>
              <w:ind w:firstLine="575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4E417B">
              <w:rPr>
                <w:rFonts w:ascii="Times New Roman" w:hAnsi="Times New Roman"/>
                <w:sz w:val="24"/>
                <w:szCs w:val="24"/>
              </w:rPr>
              <w:t>…………………………………………</w:t>
            </w:r>
          </w:p>
          <w:p w:rsidR="00336808" w:rsidRPr="004E417B" w:rsidRDefault="00336808" w:rsidP="00336808">
            <w:pPr>
              <w:ind w:firstLine="575"/>
              <w:contextualSpacing/>
              <w:rPr>
                <w:rFonts w:ascii="Times New Roman" w:hAnsi="Times New Roman"/>
                <w:sz w:val="24"/>
                <w:szCs w:val="24"/>
              </w:rPr>
            </w:pPr>
          </w:p>
          <w:p w:rsidR="00336808" w:rsidRPr="004E417B" w:rsidRDefault="00336808" w:rsidP="00336808">
            <w:pPr>
              <w:ind w:firstLine="575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4E417B">
              <w:rPr>
                <w:rFonts w:ascii="Times New Roman" w:hAnsi="Times New Roman"/>
                <w:sz w:val="24"/>
                <w:szCs w:val="24"/>
              </w:rPr>
              <w:t>………………………………………….</w:t>
            </w:r>
          </w:p>
          <w:p w:rsidR="00336808" w:rsidRPr="004E417B" w:rsidRDefault="00336808" w:rsidP="00336808">
            <w:pPr>
              <w:ind w:firstLine="575"/>
              <w:contextualSpacing/>
              <w:rPr>
                <w:rFonts w:ascii="Times New Roman" w:hAnsi="Times New Roman"/>
                <w:sz w:val="24"/>
                <w:szCs w:val="24"/>
              </w:rPr>
            </w:pPr>
          </w:p>
          <w:p w:rsidR="00336808" w:rsidRPr="004E417B" w:rsidRDefault="00336808" w:rsidP="00336808">
            <w:pPr>
              <w:ind w:firstLine="575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4E417B">
              <w:rPr>
                <w:rFonts w:ascii="Times New Roman" w:hAnsi="Times New Roman"/>
                <w:sz w:val="24"/>
                <w:szCs w:val="24"/>
              </w:rPr>
              <w:t>…………………………………………</w:t>
            </w:r>
          </w:p>
          <w:p w:rsidR="00336808" w:rsidRPr="004E417B" w:rsidRDefault="00336808" w:rsidP="00336808">
            <w:pPr>
              <w:ind w:firstLine="575"/>
              <w:contextualSpacing/>
              <w:rPr>
                <w:rFonts w:ascii="Times New Roman" w:hAnsi="Times New Roman"/>
                <w:sz w:val="24"/>
                <w:szCs w:val="24"/>
              </w:rPr>
            </w:pPr>
          </w:p>
          <w:p w:rsidR="00336808" w:rsidRDefault="00336808" w:rsidP="00336808">
            <w:pPr>
              <w:ind w:firstLine="575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..……………………………………….</w:t>
            </w:r>
          </w:p>
          <w:p w:rsidR="00336808" w:rsidRPr="004E417B" w:rsidRDefault="00336808" w:rsidP="00336808">
            <w:pPr>
              <w:ind w:firstLine="575"/>
              <w:contextualSpacing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336808" w:rsidRPr="003A09E1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</w:tr>
      <w:tr w:rsidR="00336808" w:rsidRPr="00A417C8" w:rsidTr="00027B4E">
        <w:trPr>
          <w:cantSplit/>
          <w:trHeight w:val="851"/>
        </w:trPr>
        <w:tc>
          <w:tcPr>
            <w:tcW w:w="482" w:type="dxa"/>
            <w:shd w:val="clear" w:color="auto" w:fill="FFFF66"/>
          </w:tcPr>
          <w:p w:rsidR="00336808" w:rsidRPr="001B3341" w:rsidRDefault="00336808" w:rsidP="00336808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00" w:type="dxa"/>
          </w:tcPr>
          <w:p w:rsidR="0011275F" w:rsidRDefault="00336808" w:rsidP="00336808">
            <w:pPr>
              <w:rPr>
                <w:rFonts w:ascii="Times New Roman" w:hAnsi="Times New Roman"/>
                <w:sz w:val="24"/>
                <w:szCs w:val="24"/>
              </w:rPr>
            </w:pPr>
            <w:r w:rsidRPr="00AF732B">
              <w:rPr>
                <w:rFonts w:ascii="Times New Roman" w:hAnsi="Times New Roman"/>
                <w:sz w:val="24"/>
                <w:szCs w:val="24"/>
              </w:rPr>
              <w:t>(b)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</w:t>
            </w:r>
            <w:r w:rsidR="0011275F">
              <w:rPr>
                <w:rFonts w:ascii="Times New Roman" w:hAnsi="Times New Roman"/>
                <w:sz w:val="24"/>
                <w:szCs w:val="24"/>
              </w:rPr>
              <w:t xml:space="preserve">In the diagram,  </w:t>
            </w:r>
            <w:r w:rsidR="0011275F" w:rsidRPr="0011275F">
              <w:rPr>
                <w:rFonts w:ascii="Times New Roman" w:hAnsi="Times New Roman"/>
                <w:color w:val="FF0000"/>
                <w:position w:val="-8"/>
                <w:sz w:val="24"/>
                <w:szCs w:val="24"/>
              </w:rPr>
              <w:object w:dxaOrig="2260" w:dyaOrig="256">
                <v:shape id="_x0000_i1041" type="#_x0000_t75" style="width:112.5pt;height:12.75pt" o:ole="">
                  <v:imagedata r:id="rId39" o:title=""/>
                </v:shape>
                <o:OLEObject Type="Embed" ProgID="FXEquation.Equation" ShapeID="_x0000_i1041" DrawAspect="Content" ObjectID="_1557231852" r:id="rId40"/>
              </w:object>
            </w:r>
            <w:r w:rsidR="0011275F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336808" w:rsidRPr="00AF732B" w:rsidRDefault="007B0DE4" w:rsidP="0033680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7F1F0259">
                <v:shape id="_x0000_s1036" type="#_x0000_t75" style="position:absolute;margin-left:252.7pt;margin-top:8.8pt;width:201.05pt;height:122.85pt;z-index:251651584;mso-position-horizontal-relative:text;mso-position-vertical-relative:text">
                  <v:imagedata r:id="rId41" o:title=""/>
                </v:shape>
                <o:OLEObject Type="Embed" ProgID="FXDraw.Graphic" ShapeID="_x0000_s1036" DrawAspect="Content" ObjectID="_1557231900" r:id="rId42"/>
              </w:object>
            </w:r>
            <w:r w:rsidR="0011275F">
              <w:rPr>
                <w:rFonts w:ascii="Times New Roman" w:hAnsi="Times New Roman"/>
                <w:sz w:val="24"/>
                <w:szCs w:val="24"/>
              </w:rPr>
              <w:t xml:space="preserve">           </w:t>
            </w:r>
            <w:r w:rsidR="00336808" w:rsidRPr="00AF732B">
              <w:rPr>
                <w:rFonts w:ascii="Times New Roman" w:hAnsi="Times New Roman"/>
                <w:sz w:val="24"/>
                <w:szCs w:val="24"/>
              </w:rPr>
              <w:t xml:space="preserve">Find the value of </w:t>
            </w:r>
            <w:r w:rsidR="00336808">
              <w:rPr>
                <w:rFonts w:ascii="Times New Roman" w:hAnsi="Times New Roman"/>
                <w:i/>
                <w:sz w:val="24"/>
                <w:szCs w:val="24"/>
              </w:rPr>
              <w:t>m</w:t>
            </w:r>
            <w:r w:rsidR="00336808" w:rsidRPr="00AF732B"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336808" w:rsidRDefault="00336808" w:rsidP="00336808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36808" w:rsidRPr="004E417B" w:rsidRDefault="00336808" w:rsidP="00336808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36808" w:rsidRPr="004E417B" w:rsidRDefault="00336808" w:rsidP="00336808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  <w:r w:rsidRPr="004E417B">
              <w:rPr>
                <w:rFonts w:ascii="Times New Roman" w:hAnsi="Times New Roman"/>
                <w:sz w:val="24"/>
                <w:szCs w:val="24"/>
              </w:rPr>
              <w:t>………………………………………………</w:t>
            </w:r>
          </w:p>
          <w:p w:rsidR="00336808" w:rsidRPr="004E417B" w:rsidRDefault="00336808" w:rsidP="00336808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</w:p>
          <w:p w:rsidR="00336808" w:rsidRPr="004E417B" w:rsidRDefault="00336808" w:rsidP="00336808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  <w:r w:rsidRPr="004E417B">
              <w:rPr>
                <w:rFonts w:ascii="Times New Roman" w:hAnsi="Times New Roman"/>
                <w:sz w:val="24"/>
                <w:szCs w:val="24"/>
              </w:rPr>
              <w:t>……………………………………………….</w:t>
            </w:r>
          </w:p>
          <w:p w:rsidR="00336808" w:rsidRPr="004E417B" w:rsidRDefault="00336808" w:rsidP="00336808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</w:p>
          <w:p w:rsidR="00336808" w:rsidRPr="004E417B" w:rsidRDefault="00336808" w:rsidP="00336808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  <w:r w:rsidRPr="004E417B">
              <w:rPr>
                <w:rFonts w:ascii="Times New Roman" w:hAnsi="Times New Roman"/>
                <w:sz w:val="24"/>
                <w:szCs w:val="24"/>
              </w:rPr>
              <w:t>………………………………………………</w:t>
            </w:r>
          </w:p>
          <w:p w:rsidR="00336808" w:rsidRPr="004E417B" w:rsidRDefault="00336808" w:rsidP="00336808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</w:p>
          <w:p w:rsidR="00336808" w:rsidRDefault="00336808" w:rsidP="00336808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  <w:r w:rsidRPr="004E417B">
              <w:rPr>
                <w:rFonts w:ascii="Times New Roman" w:hAnsi="Times New Roman"/>
                <w:sz w:val="24"/>
                <w:szCs w:val="24"/>
              </w:rPr>
              <w:t>……………………………………………….</w:t>
            </w:r>
          </w:p>
          <w:p w:rsidR="00336808" w:rsidRPr="004E417B" w:rsidRDefault="00336808" w:rsidP="00336808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336808" w:rsidRPr="003A09E1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</w:tr>
      <w:tr w:rsidR="00336808" w:rsidRPr="00A417C8" w:rsidTr="00027B4E">
        <w:trPr>
          <w:cantSplit/>
          <w:trHeight w:val="851"/>
        </w:trPr>
        <w:tc>
          <w:tcPr>
            <w:tcW w:w="482" w:type="dxa"/>
            <w:shd w:val="clear" w:color="auto" w:fill="FFFF66"/>
          </w:tcPr>
          <w:p w:rsidR="00336808" w:rsidRPr="001B3341" w:rsidRDefault="00336808" w:rsidP="00336808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00" w:type="dxa"/>
          </w:tcPr>
          <w:p w:rsidR="00336808" w:rsidRDefault="00336808" w:rsidP="00336808">
            <w:pPr>
              <w:rPr>
                <w:rFonts w:ascii="Times New Roman" w:hAnsi="Times New Roman"/>
                <w:position w:val="-38"/>
                <w:sz w:val="24"/>
                <w:szCs w:val="24"/>
              </w:rPr>
            </w:pPr>
            <w:r w:rsidRPr="00670FBC">
              <w:rPr>
                <w:rFonts w:ascii="Times New Roman" w:hAnsi="Times New Roman"/>
                <w:sz w:val="24"/>
                <w:szCs w:val="24"/>
              </w:rPr>
              <w:t>(c)       Find the value of</w:t>
            </w:r>
            <w:r>
              <w:rPr>
                <w:rFonts w:ascii="Times New Roman" w:hAnsi="Times New Roman"/>
                <w:position w:val="-38"/>
                <w:sz w:val="24"/>
                <w:szCs w:val="24"/>
              </w:rPr>
              <w:t xml:space="preserve">  </w:t>
            </w:r>
            <w:r w:rsidRPr="007C5811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210" w:dyaOrig="196" w14:anchorId="3056C083">
                <v:shape id="_x0000_i1043" type="#_x0000_t75" style="width:10.5pt;height:9.75pt" o:ole="">
                  <v:imagedata r:id="rId43" o:title=""/>
                </v:shape>
                <o:OLEObject Type="Embed" ProgID="FXEquation.Equation" ShapeID="_x0000_i1043" DrawAspect="Content" ObjectID="_1557231853" r:id="rId44"/>
              </w:object>
            </w:r>
            <w:r>
              <w:rPr>
                <w:rFonts w:ascii="Times New Roman" w:hAnsi="Times New Roman"/>
                <w:position w:val="-38"/>
                <w:sz w:val="24"/>
                <w:szCs w:val="24"/>
              </w:rPr>
              <w:t xml:space="preserve"> </w:t>
            </w:r>
            <w:r w:rsidRPr="004E417B">
              <w:rPr>
                <w:rFonts w:ascii="Times New Roman" w:hAnsi="Times New Roman"/>
                <w:position w:val="-38"/>
                <w:sz w:val="24"/>
                <w:szCs w:val="24"/>
              </w:rPr>
              <w:t xml:space="preserve"> </w:t>
            </w:r>
          </w:p>
          <w:p w:rsidR="00336808" w:rsidRDefault="007B0DE4" w:rsidP="00336808">
            <w:pPr>
              <w:rPr>
                <w:rFonts w:ascii="Times New Roman" w:hAnsi="Times New Roman"/>
                <w:i/>
                <w:position w:val="-38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17E11106">
                <v:shape id="_x0000_s1037" type="#_x0000_t75" style="position:absolute;margin-left:233.65pt;margin-top:9.35pt;width:226.15pt;height:134.8pt;z-index:251652608;mso-position-horizontal-relative:text;mso-position-vertical-relative:text">
                  <v:imagedata r:id="rId45" o:title=""/>
                </v:shape>
                <o:OLEObject Type="Embed" ProgID="FXDraw.Graphic" ShapeID="_x0000_s1037" DrawAspect="Content" ObjectID="_1557231901" r:id="rId46"/>
              </w:object>
            </w:r>
          </w:p>
          <w:p w:rsidR="00336808" w:rsidRDefault="00336808" w:rsidP="00336808">
            <w:pPr>
              <w:ind w:firstLine="575"/>
              <w:rPr>
                <w:rFonts w:ascii="Times New Roman" w:hAnsi="Times New Roman"/>
                <w:i/>
                <w:position w:val="-38"/>
                <w:sz w:val="24"/>
                <w:szCs w:val="24"/>
              </w:rPr>
            </w:pPr>
          </w:p>
          <w:p w:rsidR="00336808" w:rsidRPr="007C5811" w:rsidRDefault="00336808" w:rsidP="00336808">
            <w:pPr>
              <w:ind w:firstLine="575"/>
              <w:rPr>
                <w:rFonts w:ascii="Times New Roman" w:hAnsi="Times New Roman"/>
                <w:position w:val="-38"/>
                <w:sz w:val="24"/>
                <w:szCs w:val="24"/>
              </w:rPr>
            </w:pPr>
            <w:r w:rsidRPr="004E417B">
              <w:rPr>
                <w:rFonts w:ascii="Times New Roman" w:hAnsi="Times New Roman"/>
                <w:sz w:val="24"/>
                <w:szCs w:val="24"/>
              </w:rPr>
              <w:t>………………………………………………</w:t>
            </w:r>
          </w:p>
          <w:p w:rsidR="00336808" w:rsidRPr="004E417B" w:rsidRDefault="00336808" w:rsidP="00336808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</w:p>
          <w:p w:rsidR="00336808" w:rsidRPr="004E417B" w:rsidRDefault="00336808" w:rsidP="00336808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  <w:r w:rsidRPr="004E417B">
              <w:rPr>
                <w:rFonts w:ascii="Times New Roman" w:hAnsi="Times New Roman"/>
                <w:sz w:val="24"/>
                <w:szCs w:val="24"/>
              </w:rPr>
              <w:t>……………………………………………….</w:t>
            </w:r>
          </w:p>
          <w:p w:rsidR="00336808" w:rsidRPr="004E417B" w:rsidRDefault="00336808" w:rsidP="00336808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</w:p>
          <w:p w:rsidR="00336808" w:rsidRPr="004E417B" w:rsidRDefault="00336808" w:rsidP="00336808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  <w:r w:rsidRPr="004E417B">
              <w:rPr>
                <w:rFonts w:ascii="Times New Roman" w:hAnsi="Times New Roman"/>
                <w:sz w:val="24"/>
                <w:szCs w:val="24"/>
              </w:rPr>
              <w:t>………………………………………………</w:t>
            </w:r>
          </w:p>
          <w:p w:rsidR="00336808" w:rsidRPr="004E417B" w:rsidRDefault="00336808" w:rsidP="00336808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</w:p>
          <w:p w:rsidR="00336808" w:rsidRDefault="00336808" w:rsidP="00336808">
            <w:pPr>
              <w:ind w:firstLine="575"/>
              <w:rPr>
                <w:rFonts w:ascii="Times New Roman" w:hAnsi="Times New Roman"/>
                <w:sz w:val="24"/>
                <w:szCs w:val="24"/>
              </w:rPr>
            </w:pPr>
            <w:r w:rsidRPr="004E417B">
              <w:rPr>
                <w:rFonts w:ascii="Times New Roman" w:hAnsi="Times New Roman"/>
                <w:sz w:val="24"/>
                <w:szCs w:val="24"/>
              </w:rPr>
              <w:t>……………………………………………….</w:t>
            </w:r>
          </w:p>
          <w:p w:rsidR="00336808" w:rsidRPr="004E417B" w:rsidRDefault="00336808" w:rsidP="00336808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</w:tr>
      <w:tr w:rsidR="00336808" w:rsidRPr="00A417C8" w:rsidTr="00027B4E">
        <w:trPr>
          <w:cantSplit/>
          <w:trHeight w:val="851"/>
        </w:trPr>
        <w:tc>
          <w:tcPr>
            <w:tcW w:w="482" w:type="dxa"/>
            <w:shd w:val="clear" w:color="auto" w:fill="FFFF66"/>
          </w:tcPr>
          <w:p w:rsidR="00336808" w:rsidRPr="001B3341" w:rsidRDefault="00336808" w:rsidP="00336808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5.</w:t>
            </w:r>
          </w:p>
        </w:tc>
        <w:tc>
          <w:tcPr>
            <w:tcW w:w="9300" w:type="dxa"/>
          </w:tcPr>
          <w:p w:rsidR="00336808" w:rsidRDefault="00336808" w:rsidP="003909E8">
            <w:pPr>
              <w:pStyle w:val="LongerQuestions"/>
              <w:ind w:left="0"/>
            </w:pPr>
            <w:r>
              <w:t xml:space="preserve">(a)    </w:t>
            </w:r>
            <w:r w:rsidR="003909E8" w:rsidRPr="003909E8">
              <w:rPr>
                <w:color w:val="FF0000"/>
                <w:position w:val="-6"/>
              </w:rPr>
              <w:object w:dxaOrig="3518" w:dyaOrig="268" w14:anchorId="7EA36C64">
                <v:shape id="_x0000_i1045" type="#_x0000_t75" style="width:176.25pt;height:13.5pt" o:ole="">
                  <v:imagedata r:id="rId47" o:title=""/>
                </v:shape>
                <o:OLEObject Type="Embed" ProgID="FXEquation.Equation" ShapeID="_x0000_i1045" DrawAspect="Content" ObjectID="_1557231854" r:id="rId48"/>
              </w:object>
            </w:r>
            <w:r>
              <w:t xml:space="preserve"> </w:t>
            </w:r>
          </w:p>
          <w:p w:rsidR="00336808" w:rsidRDefault="007B0DE4" w:rsidP="006B723B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 w14:anchorId="03E18B23">
                <v:shape id="_x0000_s1038" type="#_x0000_t75" style="position:absolute;left:0;text-align:left;margin-left:112.45pt;margin-top:7.65pt;width:198.7pt;height:162.6pt;z-index:251653632;mso-position-horizontal-relative:text;mso-position-vertical-relative:text">
                  <v:imagedata r:id="rId49" o:title=""/>
                </v:shape>
                <o:OLEObject Type="Embed" ProgID="FXDraw.Graphic" ShapeID="_x0000_s1038" DrawAspect="Content" ObjectID="_1557231902" r:id="rId50"/>
              </w:object>
            </w: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6B723B" w:rsidRDefault="006B723B" w:rsidP="006B723B">
            <w:pPr>
              <w:pStyle w:val="LongerQuestions"/>
            </w:pPr>
          </w:p>
          <w:p w:rsidR="006B723B" w:rsidRDefault="006B723B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  <w:r>
              <w:t>……………………………………………………………………………………</w:t>
            </w: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  <w:r>
              <w:t>……………………………………………....……………………………………</w:t>
            </w: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  <w:r>
              <w:t>……………………………………………………………………………………</w:t>
            </w:r>
          </w:p>
          <w:p w:rsidR="00336808" w:rsidRDefault="00336808" w:rsidP="006B723B">
            <w:pPr>
              <w:pStyle w:val="QuestionStyle"/>
            </w:pPr>
          </w:p>
          <w:p w:rsidR="00336808" w:rsidRPr="00D1063D" w:rsidRDefault="00336808" w:rsidP="006B723B">
            <w:pPr>
              <w:pStyle w:val="LongerQuestions"/>
            </w:pPr>
            <w:r>
              <w:t>……………………………………………….……………………………………</w:t>
            </w:r>
          </w:p>
        </w:tc>
        <w:tc>
          <w:tcPr>
            <w:tcW w:w="1134" w:type="dxa"/>
          </w:tcPr>
          <w:p w:rsidR="00336808" w:rsidRPr="00A417C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</w:tr>
      <w:tr w:rsidR="00336808" w:rsidRPr="00A417C8" w:rsidTr="00027B4E">
        <w:trPr>
          <w:cantSplit/>
          <w:trHeight w:val="851"/>
        </w:trPr>
        <w:tc>
          <w:tcPr>
            <w:tcW w:w="482" w:type="dxa"/>
            <w:shd w:val="clear" w:color="auto" w:fill="FFFF66"/>
          </w:tcPr>
          <w:p w:rsidR="00336808" w:rsidRPr="001B3341" w:rsidRDefault="00336808" w:rsidP="00336808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00" w:type="dxa"/>
          </w:tcPr>
          <w:p w:rsidR="00336808" w:rsidRDefault="00336808" w:rsidP="00C8298F">
            <w:pPr>
              <w:pStyle w:val="LongerQuestions"/>
              <w:ind w:left="0"/>
            </w:pPr>
            <w:r>
              <w:t xml:space="preserve">(b)       </w:t>
            </w:r>
            <w:r w:rsidR="00C8298F">
              <w:t xml:space="preserve">  </w:t>
            </w:r>
            <w:r w:rsidRPr="001531E4">
              <w:rPr>
                <w:i/>
              </w:rPr>
              <w:t>EF</w:t>
            </w:r>
            <w:r>
              <w:t xml:space="preserve"> and </w:t>
            </w:r>
            <w:r w:rsidRPr="001531E4">
              <w:rPr>
                <w:i/>
              </w:rPr>
              <w:t>GH</w:t>
            </w:r>
            <w:r>
              <w:t xml:space="preserve"> are two line segments which bisect one another at right angles at </w:t>
            </w:r>
            <w:r w:rsidRPr="001531E4">
              <w:rPr>
                <w:i/>
              </w:rPr>
              <w:t>O</w:t>
            </w:r>
          </w:p>
          <w:p w:rsidR="00336808" w:rsidRDefault="00336808" w:rsidP="006B723B">
            <w:pPr>
              <w:pStyle w:val="LongerQuestions"/>
            </w:pPr>
            <w:r>
              <w:t xml:space="preserve">     </w:t>
            </w:r>
            <w:r w:rsidRPr="001531E4">
              <w:rPr>
                <w:i/>
              </w:rPr>
              <w:t>FH</w:t>
            </w:r>
            <w:r>
              <w:t xml:space="preserve"> and </w:t>
            </w:r>
            <w:r w:rsidRPr="001531E4">
              <w:rPr>
                <w:i/>
              </w:rPr>
              <w:t>EG</w:t>
            </w:r>
            <w:r>
              <w:t xml:space="preserve"> are joined to create  </w:t>
            </w:r>
            <w:r w:rsidRPr="001531E4">
              <w:rPr>
                <w:color w:val="FF0000"/>
                <w:position w:val="-2"/>
              </w:rPr>
              <w:object w:dxaOrig="1938" w:dyaOrig="196" w14:anchorId="58299740">
                <v:shape id="_x0000_i1047" type="#_x0000_t75" style="width:96.75pt;height:9.75pt" o:ole="">
                  <v:imagedata r:id="rId51" o:title=""/>
                </v:shape>
                <o:OLEObject Type="Embed" ProgID="FXEquation.Equation" ShapeID="_x0000_i1047" DrawAspect="Content" ObjectID="_1557231855" r:id="rId52"/>
              </w:object>
            </w:r>
            <w:r>
              <w:t xml:space="preserve">    </w:t>
            </w:r>
          </w:p>
          <w:p w:rsidR="00336808" w:rsidRDefault="007B0DE4" w:rsidP="006B723B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 w14:anchorId="5C80E6F8">
                <v:shape id="_x0000_s1039" type="#_x0000_t75" style="position:absolute;left:0;text-align:left;margin-left:104.5pt;margin-top:4.45pt;width:208.75pt;height:118.45pt;z-index:251654656;mso-position-horizontal-relative:text;mso-position-vertical-relative:text">
                  <v:imagedata r:id="rId53" o:title=""/>
                </v:shape>
                <o:OLEObject Type="Embed" ProgID="FXDraw.Graphic" ShapeID="_x0000_s1039" DrawAspect="Content" ObjectID="_1557231903" r:id="rId54"/>
              </w:object>
            </w: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Pr="00E433A6" w:rsidRDefault="00336808" w:rsidP="006B723B">
            <w:pPr>
              <w:pStyle w:val="LongerQuestions"/>
              <w:numPr>
                <w:ilvl w:val="0"/>
                <w:numId w:val="25"/>
              </w:numPr>
              <w:rPr>
                <w:color w:val="000000" w:themeColor="text1"/>
              </w:rPr>
            </w:pPr>
            <w:r>
              <w:t xml:space="preserve">Prove that   </w:t>
            </w:r>
            <w:r w:rsidRPr="001531E4">
              <w:object w:dxaOrig="1998" w:dyaOrig="192" w14:anchorId="4E9C6650">
                <v:shape id="_x0000_i1049" type="#_x0000_t75" style="width:99.75pt;height:9.75pt" o:ole="">
                  <v:imagedata r:id="rId55" o:title=""/>
                </v:shape>
                <o:OLEObject Type="Embed" ProgID="FXEquation.Equation" ShapeID="_x0000_i1049" DrawAspect="Content" ObjectID="_1557231856" r:id="rId56"/>
              </w:object>
            </w: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  <w:r>
              <w:t xml:space="preserve">                  ……………………………………………………………………………………</w:t>
            </w: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  <w:r w:rsidRPr="001531E4">
              <w:t>…………………………………………………………</w:t>
            </w:r>
            <w:r>
              <w:t>…………………………</w:t>
            </w:r>
          </w:p>
          <w:p w:rsidR="00336808" w:rsidRDefault="00336808" w:rsidP="006B723B">
            <w:pPr>
              <w:pStyle w:val="LongerQuestions"/>
            </w:pPr>
            <w:r>
              <w:t xml:space="preserve">                  ……………………………………………....……………………………………</w:t>
            </w:r>
          </w:p>
          <w:p w:rsidR="00336808" w:rsidRDefault="00336808" w:rsidP="006B723B">
            <w:pPr>
              <w:pStyle w:val="LongerQuestions"/>
            </w:pPr>
            <w:r>
              <w:t xml:space="preserve">                  ……………………………………………………………………………………</w:t>
            </w:r>
          </w:p>
          <w:p w:rsidR="00336808" w:rsidRPr="001531E4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  <w:numPr>
                <w:ilvl w:val="0"/>
                <w:numId w:val="25"/>
              </w:numPr>
            </w:pPr>
            <w:r w:rsidRPr="00972188">
              <w:rPr>
                <w:i/>
              </w:rPr>
              <w:t>FG</w:t>
            </w:r>
            <w:r>
              <w:t xml:space="preserve"> and </w:t>
            </w:r>
            <w:r w:rsidRPr="00972188">
              <w:rPr>
                <w:i/>
              </w:rPr>
              <w:t>HE</w:t>
            </w:r>
            <w:r>
              <w:t xml:space="preserve"> are joined to form the quadrilateral </w:t>
            </w:r>
            <w:r w:rsidRPr="00E433A6">
              <w:rPr>
                <w:i/>
              </w:rPr>
              <w:t>FGEH</w:t>
            </w:r>
            <w:r>
              <w:t>.</w:t>
            </w:r>
          </w:p>
          <w:p w:rsidR="00336808" w:rsidRPr="001531E4" w:rsidRDefault="006B723B" w:rsidP="006B723B">
            <w:pPr>
              <w:pStyle w:val="LongerQuestions"/>
            </w:pPr>
            <w:r>
              <w:t xml:space="preserve">                </w:t>
            </w:r>
            <w:r w:rsidR="00336808">
              <w:t xml:space="preserve">List two other pairs of congruent triangles apart from the pair in part (i). </w:t>
            </w:r>
          </w:p>
          <w:p w:rsidR="006B723B" w:rsidRDefault="006B723B" w:rsidP="006B723B">
            <w:pPr>
              <w:pStyle w:val="LongerQuestions"/>
            </w:pPr>
            <w:r>
              <w:t xml:space="preserve">                  ……………………………………………………………………………………</w:t>
            </w:r>
          </w:p>
          <w:p w:rsidR="006B723B" w:rsidRDefault="006B723B" w:rsidP="006B723B">
            <w:pPr>
              <w:pStyle w:val="LongerQuestions"/>
            </w:pPr>
          </w:p>
          <w:p w:rsidR="006B723B" w:rsidRDefault="006B723B" w:rsidP="006B723B">
            <w:pPr>
              <w:pStyle w:val="LongerQuestions"/>
            </w:pPr>
            <w:r w:rsidRPr="001531E4">
              <w:t xml:space="preserve"> …………………………………………………………</w:t>
            </w:r>
            <w:r>
              <w:t>…………………………</w:t>
            </w:r>
          </w:p>
          <w:p w:rsidR="006B723B" w:rsidRDefault="006B723B" w:rsidP="006B723B">
            <w:pPr>
              <w:pStyle w:val="LongerQuestions"/>
            </w:pPr>
            <w:r>
              <w:t xml:space="preserve">                  </w:t>
            </w:r>
          </w:p>
          <w:p w:rsidR="00336808" w:rsidRDefault="00336808" w:rsidP="006B723B">
            <w:pPr>
              <w:pStyle w:val="LongerQuestions"/>
            </w:pPr>
          </w:p>
          <w:p w:rsidR="00336808" w:rsidRDefault="003909E8" w:rsidP="006B723B">
            <w:pPr>
              <w:pStyle w:val="LongerQuestions"/>
              <w:numPr>
                <w:ilvl w:val="0"/>
                <w:numId w:val="25"/>
              </w:numPr>
            </w:pPr>
            <w:r>
              <w:t>What type of</w:t>
            </w:r>
            <w:r w:rsidR="00336808">
              <w:t xml:space="preserve"> quadrilateral</w:t>
            </w:r>
            <w:r>
              <w:t xml:space="preserve"> is</w:t>
            </w:r>
            <w:r w:rsidR="00336808">
              <w:t xml:space="preserve"> </w:t>
            </w:r>
            <w:r w:rsidR="00336808" w:rsidRPr="00E433A6">
              <w:rPr>
                <w:i/>
              </w:rPr>
              <w:t>FGEH</w:t>
            </w:r>
            <w:r w:rsidR="00336808">
              <w:t>?  Give reasons for your choice.</w:t>
            </w:r>
          </w:p>
          <w:p w:rsidR="006B723B" w:rsidRDefault="006B723B" w:rsidP="006B723B">
            <w:pPr>
              <w:pStyle w:val="LongerQuestions"/>
            </w:pPr>
            <w:r>
              <w:t xml:space="preserve">                                    ……………………………………………....……………………………………</w:t>
            </w:r>
          </w:p>
          <w:p w:rsidR="006B723B" w:rsidRDefault="006B723B" w:rsidP="006B723B">
            <w:pPr>
              <w:pStyle w:val="LongerQuestions"/>
            </w:pPr>
            <w:r>
              <w:t xml:space="preserve">                  ……………………………………………………………………………………</w:t>
            </w:r>
          </w:p>
          <w:p w:rsidR="00336808" w:rsidRPr="00D1063D" w:rsidRDefault="00336808" w:rsidP="006B723B">
            <w:pPr>
              <w:pStyle w:val="LongerQuestions"/>
            </w:pPr>
          </w:p>
        </w:tc>
        <w:tc>
          <w:tcPr>
            <w:tcW w:w="1134" w:type="dxa"/>
          </w:tcPr>
          <w:p w:rsidR="00336808" w:rsidRDefault="00336808" w:rsidP="00336808">
            <w:pPr>
              <w:tabs>
                <w:tab w:val="left" w:pos="398"/>
                <w:tab w:val="center" w:pos="498"/>
              </w:tabs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tabs>
                <w:tab w:val="left" w:pos="398"/>
                <w:tab w:val="center" w:pos="498"/>
              </w:tabs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tabs>
                <w:tab w:val="left" w:pos="398"/>
                <w:tab w:val="center" w:pos="498"/>
              </w:tabs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tabs>
                <w:tab w:val="left" w:pos="398"/>
                <w:tab w:val="center" w:pos="498"/>
              </w:tabs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tabs>
                <w:tab w:val="left" w:pos="398"/>
                <w:tab w:val="center" w:pos="498"/>
              </w:tabs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tabs>
                <w:tab w:val="left" w:pos="398"/>
                <w:tab w:val="center" w:pos="498"/>
              </w:tabs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tabs>
                <w:tab w:val="left" w:pos="398"/>
                <w:tab w:val="center" w:pos="498"/>
              </w:tabs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tabs>
                <w:tab w:val="left" w:pos="398"/>
                <w:tab w:val="center" w:pos="498"/>
              </w:tabs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tabs>
                <w:tab w:val="left" w:pos="398"/>
                <w:tab w:val="center" w:pos="498"/>
              </w:tabs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tabs>
                <w:tab w:val="left" w:pos="398"/>
                <w:tab w:val="center" w:pos="498"/>
              </w:tabs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tabs>
                <w:tab w:val="left" w:pos="398"/>
                <w:tab w:val="center" w:pos="498"/>
              </w:tabs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909E8" w:rsidRDefault="003909E8" w:rsidP="00336808">
            <w:pPr>
              <w:tabs>
                <w:tab w:val="left" w:pos="398"/>
                <w:tab w:val="center" w:pos="498"/>
              </w:tabs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tabs>
                <w:tab w:val="left" w:pos="398"/>
                <w:tab w:val="center" w:pos="498"/>
              </w:tabs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  <w:p w:rsidR="00336808" w:rsidRDefault="00336808" w:rsidP="00336808">
            <w:pPr>
              <w:tabs>
                <w:tab w:val="left" w:pos="398"/>
                <w:tab w:val="center" w:pos="498"/>
              </w:tabs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tabs>
                <w:tab w:val="left" w:pos="398"/>
                <w:tab w:val="center" w:pos="498"/>
              </w:tabs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tabs>
                <w:tab w:val="left" w:pos="398"/>
                <w:tab w:val="center" w:pos="498"/>
              </w:tabs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tabs>
                <w:tab w:val="left" w:pos="398"/>
                <w:tab w:val="center" w:pos="498"/>
              </w:tabs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tabs>
                <w:tab w:val="left" w:pos="398"/>
                <w:tab w:val="center" w:pos="498"/>
              </w:tabs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tabs>
                <w:tab w:val="left" w:pos="398"/>
                <w:tab w:val="center" w:pos="498"/>
              </w:tabs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tabs>
                <w:tab w:val="left" w:pos="398"/>
                <w:tab w:val="center" w:pos="498"/>
              </w:tabs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tabs>
                <w:tab w:val="left" w:pos="398"/>
                <w:tab w:val="center" w:pos="498"/>
              </w:tabs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tabs>
                <w:tab w:val="left" w:pos="398"/>
                <w:tab w:val="center" w:pos="498"/>
              </w:tabs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tabs>
                <w:tab w:val="left" w:pos="398"/>
                <w:tab w:val="center" w:pos="498"/>
              </w:tabs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B05CD2" w:rsidRDefault="00B05CD2" w:rsidP="00336808">
            <w:pPr>
              <w:tabs>
                <w:tab w:val="left" w:pos="398"/>
                <w:tab w:val="center" w:pos="498"/>
              </w:tabs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B74175" w:rsidP="00336808">
            <w:pPr>
              <w:tabs>
                <w:tab w:val="left" w:pos="398"/>
                <w:tab w:val="center" w:pos="498"/>
              </w:tabs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  <w:p w:rsidR="00336808" w:rsidRDefault="00336808" w:rsidP="00336808">
            <w:pPr>
              <w:tabs>
                <w:tab w:val="left" w:pos="398"/>
                <w:tab w:val="center" w:pos="498"/>
              </w:tabs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tabs>
                <w:tab w:val="left" w:pos="398"/>
                <w:tab w:val="center" w:pos="498"/>
              </w:tabs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tabs>
                <w:tab w:val="left" w:pos="398"/>
                <w:tab w:val="center" w:pos="498"/>
              </w:tabs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tabs>
                <w:tab w:val="left" w:pos="398"/>
                <w:tab w:val="center" w:pos="498"/>
              </w:tabs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tabs>
                <w:tab w:val="left" w:pos="398"/>
                <w:tab w:val="center" w:pos="498"/>
              </w:tabs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B05CD2" w:rsidRDefault="00B05CD2" w:rsidP="00336808">
            <w:pPr>
              <w:tabs>
                <w:tab w:val="left" w:pos="398"/>
                <w:tab w:val="center" w:pos="498"/>
              </w:tabs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tabs>
                <w:tab w:val="left" w:pos="398"/>
                <w:tab w:val="center" w:pos="498"/>
              </w:tabs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tabs>
                <w:tab w:val="left" w:pos="398"/>
                <w:tab w:val="center" w:pos="498"/>
              </w:tabs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  <w:p w:rsidR="00336808" w:rsidRPr="00A417C8" w:rsidRDefault="00336808" w:rsidP="00336808">
            <w:pPr>
              <w:tabs>
                <w:tab w:val="left" w:pos="398"/>
                <w:tab w:val="center" w:pos="498"/>
              </w:tabs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</w:tr>
      <w:tr w:rsidR="00336808" w:rsidRPr="00A417C8" w:rsidTr="00027B4E">
        <w:trPr>
          <w:cantSplit/>
          <w:trHeight w:val="851"/>
        </w:trPr>
        <w:tc>
          <w:tcPr>
            <w:tcW w:w="482" w:type="dxa"/>
            <w:shd w:val="clear" w:color="auto" w:fill="FFFF66"/>
          </w:tcPr>
          <w:p w:rsidR="00336808" w:rsidRPr="001B3341" w:rsidRDefault="00336808" w:rsidP="00336808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00" w:type="dxa"/>
          </w:tcPr>
          <w:p w:rsidR="00336808" w:rsidRDefault="00336808" w:rsidP="0033680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(c)      The diagram below shows a regular octagon with three diameters draw inside it.</w:t>
            </w:r>
          </w:p>
          <w:p w:rsidR="00336808" w:rsidRDefault="007B0DE4" w:rsidP="0033680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64EA5E4E">
                <v:shape id="_x0000_s1040" type="#_x0000_t75" style="position:absolute;margin-left:119.65pt;margin-top:13.8pt;width:175.35pt;height:171.6pt;z-index:251655680;mso-position-horizontal-relative:text;mso-position-vertical-relative:text">
                  <v:imagedata r:id="rId57" o:title=""/>
                </v:shape>
                <o:OLEObject Type="Embed" ProgID="FXDraw.Graphic" ShapeID="_x0000_s1040" DrawAspect="Content" ObjectID="_1557231904" r:id="rId58"/>
              </w:object>
            </w:r>
            <w:r w:rsidR="00336808">
              <w:rPr>
                <w:rFonts w:ascii="Times New Roman" w:hAnsi="Times New Roman"/>
                <w:sz w:val="24"/>
                <w:szCs w:val="24"/>
              </w:rPr>
              <w:t xml:space="preserve">           </w:t>
            </w:r>
          </w:p>
          <w:p w:rsidR="00336808" w:rsidRDefault="00336808" w:rsidP="00336808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36808" w:rsidRDefault="00336808" w:rsidP="00336808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36808" w:rsidRDefault="00336808" w:rsidP="00336808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36808" w:rsidRDefault="00336808" w:rsidP="00336808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36808" w:rsidRDefault="00336808" w:rsidP="00336808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36808" w:rsidRDefault="00336808" w:rsidP="00336808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36808" w:rsidRDefault="00336808" w:rsidP="00336808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36808" w:rsidRDefault="00336808" w:rsidP="00336808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  <w:numPr>
                <w:ilvl w:val="0"/>
                <w:numId w:val="26"/>
              </w:numPr>
            </w:pPr>
            <w:r>
              <w:t xml:space="preserve">Show that  </w:t>
            </w:r>
            <w:r w:rsidRPr="00204AC8">
              <w:object w:dxaOrig="1564" w:dyaOrig="192" w14:anchorId="0E30BDD1">
                <v:shape id="_x0000_i1051" type="#_x0000_t75" style="width:78pt;height:9.75pt" o:ole="">
                  <v:imagedata r:id="rId59" o:title=""/>
                </v:shape>
                <o:OLEObject Type="Embed" ProgID="FXEquation.Equation" ShapeID="_x0000_i1051" DrawAspect="Content" ObjectID="_1557231857" r:id="rId60"/>
              </w:object>
            </w:r>
            <w:r>
              <w:t xml:space="preserve"> </w:t>
            </w:r>
          </w:p>
          <w:p w:rsidR="006B723B" w:rsidRDefault="006B723B" w:rsidP="006B723B">
            <w:pPr>
              <w:pStyle w:val="LongerQuestions"/>
            </w:pPr>
            <w:r>
              <w:t xml:space="preserve">                                   ……………………………………………....……………………………………</w:t>
            </w:r>
          </w:p>
          <w:p w:rsidR="006B723B" w:rsidRDefault="006B723B" w:rsidP="006B723B">
            <w:pPr>
              <w:pStyle w:val="LongerQuestions"/>
              <w:spacing w:after="120"/>
            </w:pPr>
            <w:r>
              <w:t xml:space="preserve">                  ……………………………………………………………………………………</w:t>
            </w:r>
          </w:p>
          <w:p w:rsidR="00336808" w:rsidRPr="00204AC8" w:rsidRDefault="00336808" w:rsidP="006B723B">
            <w:pPr>
              <w:pStyle w:val="LongerQuestions"/>
              <w:numPr>
                <w:ilvl w:val="0"/>
                <w:numId w:val="26"/>
              </w:numPr>
            </w:pPr>
            <w:r>
              <w:t xml:space="preserve">Show that  </w:t>
            </w:r>
            <w:r w:rsidRPr="00204AC8">
              <w:object w:dxaOrig="1728" w:dyaOrig="192" w14:anchorId="7EEEA87B">
                <v:shape id="_x0000_i1052" type="#_x0000_t75" style="width:86.25pt;height:9.75pt" o:ole="">
                  <v:imagedata r:id="rId61" o:title=""/>
                </v:shape>
                <o:OLEObject Type="Embed" ProgID="FXEquation.Equation" ShapeID="_x0000_i1052" DrawAspect="Content" ObjectID="_1557231858" r:id="rId62"/>
              </w:object>
            </w:r>
          </w:p>
          <w:p w:rsidR="006B723B" w:rsidRDefault="006B723B" w:rsidP="006B723B">
            <w:pPr>
              <w:pStyle w:val="LongerQuestions"/>
            </w:pPr>
          </w:p>
          <w:p w:rsidR="006B723B" w:rsidRDefault="006B723B" w:rsidP="006B723B">
            <w:pPr>
              <w:pStyle w:val="LongerQuestions"/>
              <w:ind w:left="0"/>
            </w:pPr>
            <w:r>
              <w:t xml:space="preserve">      </w:t>
            </w:r>
            <w:r w:rsidRPr="001531E4">
              <w:t xml:space="preserve">   …………………………………………………………</w:t>
            </w:r>
            <w:r>
              <w:t>…………………………</w:t>
            </w:r>
          </w:p>
          <w:p w:rsidR="006B723B" w:rsidRDefault="006B723B" w:rsidP="006B723B">
            <w:pPr>
              <w:pStyle w:val="LongerQuestions"/>
            </w:pPr>
            <w:r>
              <w:t xml:space="preserve">                  ……………………………………………....……………………………………</w:t>
            </w:r>
          </w:p>
          <w:p w:rsidR="006B723B" w:rsidRDefault="006B723B" w:rsidP="006B723B">
            <w:pPr>
              <w:pStyle w:val="LongerQuestions"/>
              <w:spacing w:after="120"/>
            </w:pPr>
            <w:r>
              <w:t xml:space="preserve">                  ……………………………………………………………………………………</w:t>
            </w:r>
          </w:p>
          <w:p w:rsidR="00336808" w:rsidRDefault="00336808" w:rsidP="006B723B">
            <w:pPr>
              <w:pStyle w:val="LongerQuestions"/>
              <w:numPr>
                <w:ilvl w:val="0"/>
                <w:numId w:val="26"/>
              </w:numPr>
            </w:pPr>
            <w:r>
              <w:t xml:space="preserve">Show that  </w:t>
            </w:r>
            <w:r w:rsidRPr="00A1077F">
              <w:object w:dxaOrig="1458" w:dyaOrig="192" w14:anchorId="24C2614F">
                <v:shape id="_x0000_i1053" type="#_x0000_t75" style="width:72.75pt;height:9.75pt" o:ole="">
                  <v:imagedata r:id="rId63" o:title=""/>
                </v:shape>
                <o:OLEObject Type="Embed" ProgID="FXEquation.Equation" ShapeID="_x0000_i1053" DrawAspect="Content" ObjectID="_1557231859" r:id="rId64"/>
              </w:object>
            </w:r>
            <w:r>
              <w:t xml:space="preserve"> </w:t>
            </w:r>
          </w:p>
          <w:p w:rsidR="00336808" w:rsidRDefault="00336808" w:rsidP="006B723B">
            <w:pPr>
              <w:pStyle w:val="LongerQuestions"/>
            </w:pPr>
          </w:p>
          <w:p w:rsidR="006B723B" w:rsidRDefault="006B723B" w:rsidP="006B723B">
            <w:pPr>
              <w:pStyle w:val="LongerQuestions"/>
              <w:ind w:left="0"/>
            </w:pPr>
            <w:r>
              <w:t xml:space="preserve">      </w:t>
            </w:r>
            <w:r w:rsidRPr="001531E4">
              <w:t xml:space="preserve">   …………………………………………………………</w:t>
            </w:r>
            <w:r>
              <w:t>…………………………</w:t>
            </w:r>
          </w:p>
          <w:p w:rsidR="006B723B" w:rsidRDefault="006B723B" w:rsidP="006B723B">
            <w:pPr>
              <w:pStyle w:val="LongerQuestions"/>
            </w:pPr>
            <w:r>
              <w:t xml:space="preserve">                  ……………………………………………....……………………………………</w:t>
            </w:r>
          </w:p>
          <w:p w:rsidR="006B723B" w:rsidRDefault="006B723B" w:rsidP="006B723B">
            <w:pPr>
              <w:pStyle w:val="LongerQuestions"/>
            </w:pPr>
            <w:r>
              <w:t xml:space="preserve">                  ……………………………………………………………………………………</w:t>
            </w:r>
          </w:p>
          <w:p w:rsidR="00336808" w:rsidRDefault="00336808" w:rsidP="006B723B">
            <w:pPr>
              <w:pStyle w:val="LongerQuestions"/>
            </w:pPr>
          </w:p>
        </w:tc>
        <w:tc>
          <w:tcPr>
            <w:tcW w:w="1134" w:type="dxa"/>
          </w:tcPr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B05CD2" w:rsidRPr="006A62DE" w:rsidRDefault="00B05CD2" w:rsidP="00336808">
            <w:pPr>
              <w:rPr>
                <w:rFonts w:ascii="Times New Roman" w:hAnsi="Times New Roman"/>
                <w:b/>
                <w:sz w:val="52"/>
                <w:szCs w:val="52"/>
              </w:rPr>
            </w:pPr>
          </w:p>
          <w:p w:rsidR="00336808" w:rsidRDefault="00C8298F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B05CD2" w:rsidRDefault="00B05CD2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C8298F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B05CD2" w:rsidRDefault="00B05CD2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C8298F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  <w:p w:rsidR="00336808" w:rsidRPr="00A417C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</w:tr>
      <w:tr w:rsidR="00336808" w:rsidRPr="00A417C8" w:rsidTr="00027B4E">
        <w:trPr>
          <w:cantSplit/>
          <w:trHeight w:val="851"/>
        </w:trPr>
        <w:tc>
          <w:tcPr>
            <w:tcW w:w="482" w:type="dxa"/>
            <w:shd w:val="clear" w:color="auto" w:fill="FFFF66"/>
          </w:tcPr>
          <w:p w:rsidR="00336808" w:rsidRPr="001B3341" w:rsidRDefault="00336808" w:rsidP="00336808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6.</w:t>
            </w:r>
          </w:p>
        </w:tc>
        <w:tc>
          <w:tcPr>
            <w:tcW w:w="9300" w:type="dxa"/>
          </w:tcPr>
          <w:p w:rsidR="00336808" w:rsidRDefault="00336808" w:rsidP="003909E8">
            <w:pPr>
              <w:pStyle w:val="LongerQuestions"/>
              <w:ind w:left="0"/>
            </w:pPr>
            <w:r>
              <w:t xml:space="preserve">(a)     </w:t>
            </w:r>
            <w:r w:rsidR="006B723B" w:rsidRPr="006B723B">
              <w:rPr>
                <w:color w:val="FF0000"/>
                <w:position w:val="-8"/>
              </w:rPr>
              <w:object w:dxaOrig="4248" w:dyaOrig="256" w14:anchorId="410C740C">
                <v:shape id="_x0000_i1054" type="#_x0000_t75" style="width:212.25pt;height:12.75pt" o:ole="">
                  <v:imagedata r:id="rId65" o:title=""/>
                </v:shape>
                <o:OLEObject Type="Embed" ProgID="FXEquation.Equation" ShapeID="_x0000_i1054" DrawAspect="Content" ObjectID="_1557231860" r:id="rId66"/>
              </w:object>
            </w:r>
            <w:r>
              <w:t xml:space="preserve"> </w:t>
            </w:r>
          </w:p>
          <w:p w:rsidR="00336808" w:rsidRPr="00653D60" w:rsidRDefault="00336808" w:rsidP="006B723B">
            <w:pPr>
              <w:pStyle w:val="LongerQuestions"/>
            </w:pPr>
            <w:r>
              <w:t xml:space="preserve"> </w:t>
            </w:r>
            <w:r w:rsidRPr="00653D60">
              <w:object w:dxaOrig="5322" w:dyaOrig="256" w14:anchorId="15CCB8D1">
                <v:shape id="_x0000_i1055" type="#_x0000_t75" style="width:267pt;height:12.75pt" o:ole="">
                  <v:imagedata r:id="rId67" o:title=""/>
                </v:shape>
                <o:OLEObject Type="Embed" ProgID="FXEquation.Equation" ShapeID="_x0000_i1055" DrawAspect="Content" ObjectID="_1557231861" r:id="rId68"/>
              </w:object>
            </w:r>
            <w:r w:rsidRPr="00653D60">
              <w:t xml:space="preserve"> </w:t>
            </w:r>
          </w:p>
          <w:p w:rsidR="00336808" w:rsidRPr="00653D60" w:rsidRDefault="00336808" w:rsidP="006B723B">
            <w:pPr>
              <w:pStyle w:val="LongerQuestions"/>
            </w:pPr>
            <w:r>
              <w:rPr>
                <w:position w:val="-8"/>
              </w:rPr>
              <w:t xml:space="preserve"> </w:t>
            </w:r>
            <w:r w:rsidRPr="00653D60">
              <w:object w:dxaOrig="3184" w:dyaOrig="196" w14:anchorId="69DAF633">
                <v:shape id="_x0000_i1056" type="#_x0000_t75" style="width:159pt;height:9.75pt" o:ole="">
                  <v:imagedata r:id="rId69" o:title=""/>
                </v:shape>
                <o:OLEObject Type="Embed" ProgID="FXEquation.Equation" ShapeID="_x0000_i1056" DrawAspect="Content" ObjectID="_1557231862" r:id="rId70"/>
              </w:object>
            </w:r>
            <w:r w:rsidRPr="00653D60">
              <w:t xml:space="preserve"> </w:t>
            </w:r>
          </w:p>
          <w:p w:rsidR="00336808" w:rsidRPr="00653D60" w:rsidRDefault="00336808" w:rsidP="006B723B">
            <w:pPr>
              <w:pStyle w:val="LongerQuestions"/>
            </w:pPr>
            <w:r>
              <w:rPr>
                <w:position w:val="-6"/>
              </w:rPr>
              <w:t xml:space="preserve"> </w:t>
            </w:r>
            <w:r w:rsidRPr="00653D60">
              <w:object w:dxaOrig="2254" w:dyaOrig="196" w14:anchorId="1023FF49">
                <v:shape id="_x0000_i1057" type="#_x0000_t75" style="width:113.25pt;height:9.75pt" o:ole="">
                  <v:imagedata r:id="rId71" o:title=""/>
                </v:shape>
                <o:OLEObject Type="Embed" ProgID="FXEquation.Equation" ShapeID="_x0000_i1057" DrawAspect="Content" ObjectID="_1557231863" r:id="rId72"/>
              </w:object>
            </w:r>
            <w:r w:rsidRPr="00653D60">
              <w:t xml:space="preserve"> </w:t>
            </w:r>
          </w:p>
          <w:p w:rsidR="00336808" w:rsidRDefault="007B0DE4" w:rsidP="006B723B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 w14:anchorId="582C92E6">
                <v:shape id="_x0000_s1041" type="#_x0000_t75" style="position:absolute;left:0;text-align:left;margin-left:134.4pt;margin-top:6.3pt;width:204.95pt;height:125.75pt;z-index:251656704;mso-position-horizontal-relative:text;mso-position-vertical-relative:text">
                  <v:imagedata r:id="rId73" o:title=""/>
                </v:shape>
                <o:OLEObject Type="Embed" ProgID="FXDraw.Graphic" ShapeID="_x0000_s1041" DrawAspect="Content" ObjectID="_1557231905" r:id="rId74"/>
              </w:object>
            </w: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  <w:r>
              <w:t>……………………………………………………………………………………</w:t>
            </w: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  <w:r>
              <w:t>……………………………………………....……………………………………</w:t>
            </w: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  <w:r>
              <w:t>……………………………………………………………………………………</w:t>
            </w:r>
          </w:p>
          <w:p w:rsidR="00336808" w:rsidRDefault="00336808" w:rsidP="006B723B">
            <w:pPr>
              <w:pStyle w:val="QuestionStyle"/>
            </w:pPr>
          </w:p>
          <w:p w:rsidR="00336808" w:rsidRDefault="006B723B" w:rsidP="006B723B">
            <w:pPr>
              <w:pStyle w:val="QuestionStyle"/>
              <w:ind w:left="0" w:firstLine="0"/>
            </w:pPr>
            <w:r>
              <w:t xml:space="preserve">        </w:t>
            </w:r>
            <w:r w:rsidR="00336808">
              <w:t>……………………………………………….……………………………………</w:t>
            </w:r>
          </w:p>
        </w:tc>
        <w:tc>
          <w:tcPr>
            <w:tcW w:w="1134" w:type="dxa"/>
          </w:tcPr>
          <w:p w:rsidR="00336808" w:rsidRPr="00A417C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</w:tr>
      <w:tr w:rsidR="00336808" w:rsidRPr="00A417C8" w:rsidTr="00027B4E">
        <w:trPr>
          <w:cantSplit/>
          <w:trHeight w:val="851"/>
        </w:trPr>
        <w:tc>
          <w:tcPr>
            <w:tcW w:w="482" w:type="dxa"/>
            <w:shd w:val="clear" w:color="auto" w:fill="FFCC99"/>
          </w:tcPr>
          <w:p w:rsidR="00336808" w:rsidRPr="001B3341" w:rsidRDefault="00336808" w:rsidP="00336808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00" w:type="dxa"/>
          </w:tcPr>
          <w:p w:rsidR="00336808" w:rsidRDefault="00336808" w:rsidP="00687D5D">
            <w:pPr>
              <w:pStyle w:val="LongerQuestions"/>
              <w:ind w:left="0"/>
            </w:pPr>
            <w:r>
              <w:t xml:space="preserve">(b)     In the diagram below </w:t>
            </w:r>
            <w:r>
              <w:rPr>
                <w:i/>
              </w:rPr>
              <w:t>BC</w:t>
            </w:r>
            <w:r>
              <w:t xml:space="preserve"> || </w:t>
            </w:r>
            <w:r>
              <w:rPr>
                <w:i/>
              </w:rPr>
              <w:t>DE</w:t>
            </w:r>
            <w:r>
              <w:t xml:space="preserve">, </w:t>
            </w:r>
            <w:r>
              <w:rPr>
                <w:i/>
              </w:rPr>
              <w:t>AB</w:t>
            </w:r>
            <w:r>
              <w:t xml:space="preserve"> = 15 cm, </w:t>
            </w:r>
            <w:r>
              <w:rPr>
                <w:i/>
              </w:rPr>
              <w:t>BD</w:t>
            </w:r>
            <w:r>
              <w:t xml:space="preserve"> = 18 cm and </w:t>
            </w:r>
            <w:r>
              <w:rPr>
                <w:i/>
              </w:rPr>
              <w:t>BC</w:t>
            </w:r>
            <w:r>
              <w:t xml:space="preserve"> = 10 cm.   </w:t>
            </w:r>
          </w:p>
          <w:p w:rsidR="00336808" w:rsidRDefault="00336808" w:rsidP="006B723B">
            <w:pPr>
              <w:pStyle w:val="LongerQuestions"/>
            </w:pPr>
            <w:r>
              <w:t xml:space="preserve">        </w:t>
            </w:r>
          </w:p>
          <w:p w:rsidR="00336808" w:rsidRDefault="007B0DE4" w:rsidP="006B723B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 w14:anchorId="1BCE94ED">
                <v:shape id="_x0000_s1042" type="#_x0000_t75" style="position:absolute;left:0;text-align:left;margin-left:32.95pt;margin-top:5.3pt;width:265.65pt;height:114.7pt;z-index:251657728;mso-position-horizontal-relative:text;mso-position-vertical-relative:text">
                  <v:imagedata r:id="rId75" o:title=""/>
                </v:shape>
                <o:OLEObject Type="Embed" ProgID="FXDraw.Graphic" ShapeID="_x0000_s1042" DrawAspect="Content" ObjectID="_1557231906" r:id="rId76"/>
              </w:object>
            </w: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  <w:numPr>
                <w:ilvl w:val="0"/>
                <w:numId w:val="27"/>
              </w:numPr>
            </w:pPr>
            <w:r>
              <w:t xml:space="preserve">Prove that  </w:t>
            </w:r>
            <w:r w:rsidR="006B723B" w:rsidRPr="006B723B">
              <w:rPr>
                <w:color w:val="FF0000"/>
                <w:position w:val="-8"/>
              </w:rPr>
              <w:object w:dxaOrig="1714" w:dyaOrig="256" w14:anchorId="5F3415A6">
                <v:shape id="_x0000_i1060" type="#_x0000_t75" style="width:85.5pt;height:12.75pt" o:ole="">
                  <v:imagedata r:id="rId77" o:title=""/>
                </v:shape>
                <o:OLEObject Type="Embed" ProgID="FXEquation.Equation" ShapeID="_x0000_i1060" DrawAspect="Content" ObjectID="_1557231864" r:id="rId78"/>
              </w:object>
            </w:r>
            <w:r>
              <w:t xml:space="preserve"> </w:t>
            </w: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  <w:r>
              <w:t xml:space="preserve">               ……………………………………………………………………………………</w:t>
            </w: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  <w:r>
              <w:t xml:space="preserve">               ……………………………………………....……………………………………</w:t>
            </w: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  <w:r>
              <w:t xml:space="preserve">               ……………………………………………………………………………………</w:t>
            </w:r>
          </w:p>
          <w:p w:rsidR="00336808" w:rsidRDefault="00336808" w:rsidP="006B723B">
            <w:pPr>
              <w:pStyle w:val="QuestionStyle"/>
            </w:pPr>
          </w:p>
          <w:p w:rsidR="00336808" w:rsidRDefault="00336808" w:rsidP="006B723B">
            <w:pPr>
              <w:pStyle w:val="QuestionStyle"/>
              <w:numPr>
                <w:ilvl w:val="0"/>
                <w:numId w:val="27"/>
              </w:numPr>
            </w:pPr>
            <w:r>
              <w:t xml:space="preserve">Find the length of </w:t>
            </w:r>
            <w:r w:rsidRPr="00B0736E">
              <w:rPr>
                <w:i/>
              </w:rPr>
              <w:t>E</w:t>
            </w:r>
            <w:r>
              <w:rPr>
                <w:i/>
              </w:rPr>
              <w:t>D</w:t>
            </w:r>
            <w:r>
              <w:t>.</w:t>
            </w:r>
          </w:p>
          <w:p w:rsidR="006B723B" w:rsidRDefault="006B723B" w:rsidP="006B723B">
            <w:pPr>
              <w:pStyle w:val="QuestionStyle"/>
            </w:pPr>
          </w:p>
          <w:p w:rsidR="00336808" w:rsidRDefault="00336808" w:rsidP="006B723B">
            <w:pPr>
              <w:pStyle w:val="QuestionStyle"/>
            </w:pPr>
            <w:r>
              <w:t xml:space="preserve">              ……………………………………………….………………</w:t>
            </w:r>
            <w:r w:rsidR="006B723B">
              <w:t>…………………</w:t>
            </w:r>
          </w:p>
          <w:p w:rsidR="00336808" w:rsidRDefault="00336808" w:rsidP="006B723B">
            <w:pPr>
              <w:pStyle w:val="QuestionStyle"/>
            </w:pPr>
          </w:p>
          <w:p w:rsidR="00336808" w:rsidRPr="00D1063D" w:rsidRDefault="00336808" w:rsidP="006B723B">
            <w:pPr>
              <w:pStyle w:val="LongerQuestions"/>
            </w:pPr>
            <w:r>
              <w:t xml:space="preserve">             ……………………………………………….……………………………………</w:t>
            </w:r>
          </w:p>
        </w:tc>
        <w:tc>
          <w:tcPr>
            <w:tcW w:w="1134" w:type="dxa"/>
          </w:tcPr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Pr="00A417C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</w:tr>
      <w:tr w:rsidR="00336808" w:rsidRPr="00A417C8" w:rsidTr="00027B4E">
        <w:trPr>
          <w:cantSplit/>
          <w:trHeight w:val="851"/>
        </w:trPr>
        <w:tc>
          <w:tcPr>
            <w:tcW w:w="482" w:type="dxa"/>
            <w:shd w:val="clear" w:color="auto" w:fill="FFCC99"/>
          </w:tcPr>
          <w:p w:rsidR="00336808" w:rsidRPr="001B3341" w:rsidRDefault="00336808" w:rsidP="00336808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00" w:type="dxa"/>
          </w:tcPr>
          <w:p w:rsidR="00336808" w:rsidRDefault="00336808" w:rsidP="00687D5D">
            <w:pPr>
              <w:pStyle w:val="LongerQuestions"/>
              <w:ind w:left="720" w:hanging="720"/>
            </w:pPr>
            <w:r>
              <w:t xml:space="preserve">(c)        In the diagram below, </w:t>
            </w:r>
            <w:r w:rsidRPr="008C739A">
              <w:rPr>
                <w:i/>
              </w:rPr>
              <w:t>P</w:t>
            </w:r>
            <w:r>
              <w:t xml:space="preserve"> is the centre of the smaller circle and </w:t>
            </w:r>
            <w:r w:rsidRPr="008C739A">
              <w:rPr>
                <w:i/>
              </w:rPr>
              <w:t xml:space="preserve">Q </w:t>
            </w:r>
            <w:r>
              <w:t>is the centre of the larger circle.</w:t>
            </w:r>
          </w:p>
          <w:p w:rsidR="00336808" w:rsidRDefault="00336808" w:rsidP="006B723B">
            <w:pPr>
              <w:pStyle w:val="LongerQuestions"/>
            </w:pPr>
            <w:r>
              <w:t xml:space="preserve"> </w:t>
            </w:r>
            <w:r w:rsidR="00687D5D">
              <w:t xml:space="preserve">   </w:t>
            </w:r>
            <w:r w:rsidRPr="008C739A">
              <w:rPr>
                <w:i/>
              </w:rPr>
              <w:t>A</w:t>
            </w:r>
            <w:r>
              <w:t xml:space="preserve"> and</w:t>
            </w:r>
            <w:r w:rsidRPr="008C739A">
              <w:rPr>
                <w:i/>
              </w:rPr>
              <w:t xml:space="preserve"> B</w:t>
            </w:r>
            <w:r>
              <w:t xml:space="preserve"> are the points of intersection of the two circles.</w:t>
            </w:r>
          </w:p>
          <w:p w:rsidR="00336808" w:rsidRDefault="00D008C2" w:rsidP="006B723B">
            <w:pPr>
              <w:pStyle w:val="LongerQuestions"/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658752" behindDoc="0" locked="0" layoutInCell="1" allowOverlap="1" wp14:anchorId="677A0FB5">
                  <wp:simplePos x="0" y="0"/>
                  <wp:positionH relativeFrom="column">
                    <wp:posOffset>1226185</wp:posOffset>
                  </wp:positionH>
                  <wp:positionV relativeFrom="paragraph">
                    <wp:posOffset>154305</wp:posOffset>
                  </wp:positionV>
                  <wp:extent cx="2925445" cy="2714625"/>
                  <wp:effectExtent l="0" t="0" r="8255" b="9525"/>
                  <wp:wrapNone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5445" cy="27146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  <w:numPr>
                <w:ilvl w:val="0"/>
                <w:numId w:val="28"/>
              </w:numPr>
            </w:pPr>
            <w:r>
              <w:t xml:space="preserve">Prove that  </w:t>
            </w:r>
            <w:r w:rsidR="003909E8" w:rsidRPr="003909E8">
              <w:rPr>
                <w:color w:val="FF0000"/>
                <w:position w:val="-10"/>
              </w:rPr>
              <w:object w:dxaOrig="5078" w:dyaOrig="308" w14:anchorId="50B98D09">
                <v:shape id="_x0000_i1061" type="#_x0000_t75" style="width:253.5pt;height:15.75pt" o:ole="">
                  <v:imagedata r:id="rId80" o:title=""/>
                </v:shape>
                <o:OLEObject Type="Embed" ProgID="FXEquation.Equation" ShapeID="_x0000_i1061" DrawAspect="Content" ObjectID="_1557231865" r:id="rId81"/>
              </w:object>
            </w:r>
            <w:r>
              <w:t xml:space="preserve"> </w:t>
            </w:r>
          </w:p>
          <w:p w:rsidR="00C8298F" w:rsidRDefault="00C8298F" w:rsidP="00C8298F">
            <w:pPr>
              <w:pStyle w:val="LongerQuestions"/>
            </w:pPr>
          </w:p>
          <w:p w:rsidR="00C8298F" w:rsidRDefault="00C8298F" w:rsidP="00C8298F">
            <w:pPr>
              <w:pStyle w:val="LongerQuestions"/>
            </w:pPr>
            <w:r>
              <w:t xml:space="preserve">               ……………………………………………………………………………………</w:t>
            </w: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  <w:r>
              <w:t xml:space="preserve">               ……………………………………………………………………………………</w:t>
            </w: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  <w:r>
              <w:t xml:space="preserve">               ……………………………………………....……………………………………</w:t>
            </w:r>
          </w:p>
          <w:p w:rsidR="00336808" w:rsidRDefault="00336808" w:rsidP="006B723B">
            <w:pPr>
              <w:pStyle w:val="LongerQuestions"/>
            </w:pPr>
          </w:p>
          <w:p w:rsidR="00336808" w:rsidRDefault="00336808" w:rsidP="006B723B">
            <w:pPr>
              <w:pStyle w:val="LongerQuestions"/>
            </w:pPr>
            <w:r>
              <w:t xml:space="preserve">               ……………………………………………………………………………………</w:t>
            </w:r>
          </w:p>
          <w:p w:rsidR="00C8298F" w:rsidRDefault="00C8298F" w:rsidP="00C8298F">
            <w:pPr>
              <w:pStyle w:val="LongerQuestions"/>
            </w:pPr>
          </w:p>
          <w:p w:rsidR="00C8298F" w:rsidRDefault="00C8298F" w:rsidP="00C8298F">
            <w:pPr>
              <w:pStyle w:val="LongerQuestions"/>
            </w:pPr>
            <w:r>
              <w:t xml:space="preserve">               ……………………………………………………………………………………</w:t>
            </w:r>
          </w:p>
          <w:p w:rsidR="00336808" w:rsidRDefault="00336808" w:rsidP="006B723B">
            <w:pPr>
              <w:pStyle w:val="LongerQuestions"/>
            </w:pPr>
          </w:p>
          <w:p w:rsidR="003909E8" w:rsidRDefault="00336808" w:rsidP="006B723B">
            <w:pPr>
              <w:pStyle w:val="LongerQuestions"/>
              <w:numPr>
                <w:ilvl w:val="0"/>
                <w:numId w:val="28"/>
              </w:numPr>
            </w:pPr>
            <w:r>
              <w:t xml:space="preserve">What name best describes </w:t>
            </w:r>
            <w:r w:rsidR="003909E8">
              <w:t xml:space="preserve">the type of </w:t>
            </w:r>
            <w:r>
              <w:t>quadrilateral</w:t>
            </w:r>
            <w:r w:rsidR="003909E8">
              <w:t xml:space="preserve"> for</w:t>
            </w:r>
            <w:r>
              <w:t xml:space="preserve"> </w:t>
            </w:r>
            <w:r>
              <w:rPr>
                <w:i/>
              </w:rPr>
              <w:t>AQBP</w:t>
            </w:r>
            <w:r>
              <w:t xml:space="preserve">?  </w:t>
            </w:r>
          </w:p>
          <w:p w:rsidR="00336808" w:rsidRDefault="00336808" w:rsidP="003909E8">
            <w:pPr>
              <w:pStyle w:val="LongerQuestions"/>
              <w:ind w:left="1080"/>
            </w:pPr>
            <w:r>
              <w:t>Give reasons for your choice.</w:t>
            </w:r>
          </w:p>
          <w:p w:rsidR="00C8298F" w:rsidRDefault="00C8298F" w:rsidP="00C8298F">
            <w:pPr>
              <w:pStyle w:val="LongerQuestions"/>
            </w:pPr>
          </w:p>
          <w:p w:rsidR="00C8298F" w:rsidRDefault="00C8298F" w:rsidP="00C8298F">
            <w:pPr>
              <w:pStyle w:val="LongerQuestions"/>
            </w:pPr>
            <w:r>
              <w:t xml:space="preserve">               ……………………………………………………………………………………</w:t>
            </w:r>
          </w:p>
          <w:p w:rsidR="006B723B" w:rsidRDefault="006B723B" w:rsidP="005333C4">
            <w:pPr>
              <w:pStyle w:val="LongerQuestions"/>
              <w:ind w:left="1425" w:firstLine="915"/>
            </w:pPr>
            <w:r>
              <w:t xml:space="preserve">                  ……………………………………………....……………………………………</w:t>
            </w:r>
          </w:p>
          <w:p w:rsidR="006B723B" w:rsidRDefault="006B723B" w:rsidP="005333C4">
            <w:pPr>
              <w:pStyle w:val="LongerQuestions"/>
              <w:ind w:left="1425" w:firstLine="915"/>
            </w:pPr>
            <w:r>
              <w:t xml:space="preserve">                  ……………………………………………………………………………………</w:t>
            </w:r>
          </w:p>
          <w:p w:rsidR="00336808" w:rsidRDefault="00336808" w:rsidP="006B723B">
            <w:pPr>
              <w:pStyle w:val="LongerQuestions"/>
            </w:pPr>
          </w:p>
        </w:tc>
        <w:tc>
          <w:tcPr>
            <w:tcW w:w="1134" w:type="dxa"/>
          </w:tcPr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336808" w:rsidRDefault="00336808" w:rsidP="00336808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</w:tr>
    </w:tbl>
    <w:p w:rsidR="008F4C0E" w:rsidRDefault="008F4C0E">
      <w:pPr>
        <w:sectPr w:rsidR="008F4C0E" w:rsidSect="006475AA">
          <w:headerReference w:type="default" r:id="rId82"/>
          <w:footerReference w:type="default" r:id="rId83"/>
          <w:footerReference w:type="first" r:id="rId84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:rsidR="00F56E33" w:rsidRDefault="00F56E33" w:rsidP="00027B4E">
      <w:pPr>
        <w:pStyle w:val="Header"/>
        <w:rPr>
          <w:rFonts w:asciiTheme="majorHAnsi" w:hAnsiTheme="majorHAnsi"/>
          <w:sz w:val="24"/>
          <w:szCs w:val="24"/>
        </w:rPr>
      </w:pPr>
      <w:r>
        <w:t xml:space="preserve"> </w:t>
      </w:r>
    </w:p>
    <w:p w:rsidR="00F56E33" w:rsidRDefault="00F56E33" w:rsidP="00F56E33">
      <w:pPr>
        <w:rPr>
          <w:rFonts w:asciiTheme="majorHAnsi" w:hAnsiTheme="majorHAnsi"/>
          <w:sz w:val="24"/>
          <w:szCs w:val="24"/>
        </w:rPr>
        <w:sectPr w:rsidR="00F56E33" w:rsidSect="00336808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1419"/>
        <w:gridCol w:w="5103"/>
        <w:gridCol w:w="3685"/>
      </w:tblGrid>
      <w:tr w:rsidR="00F56E33" w:rsidRPr="00325745" w:rsidTr="00336808">
        <w:trPr>
          <w:cantSplit/>
          <w:trHeight w:val="851"/>
        </w:trPr>
        <w:tc>
          <w:tcPr>
            <w:tcW w:w="10207" w:type="dxa"/>
            <w:gridSpan w:val="3"/>
            <w:shd w:val="clear" w:color="auto" w:fill="B6DDE8" w:themeFill="accent5" w:themeFillTint="66"/>
            <w:vAlign w:val="center"/>
          </w:tcPr>
          <w:sdt>
            <w:sdtPr>
              <w:rPr>
                <w:rFonts w:ascii="Baskerville Old Face" w:hAnsi="Baskerville Old Face"/>
                <w:i/>
                <w:sz w:val="52"/>
                <w:szCs w:val="52"/>
              </w:rPr>
              <w:alias w:val="Comments"/>
              <w:tag w:val=""/>
              <w:id w:val="-1029260708"/>
              <w:placeholder>
                <w:docPart w:val="FF2F508280974FDB882157A89974ABF0"/>
              </w:placeholder>
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<w:text w:multiLine="1"/>
            </w:sdtPr>
            <w:sdtEndPr/>
            <w:sdtContent>
              <w:p w:rsidR="00F56E33" w:rsidRPr="005615AC" w:rsidRDefault="006B723B" w:rsidP="00336808">
                <w:pPr>
                  <w:pStyle w:val="Header"/>
                  <w:jc w:val="center"/>
                  <w:rPr>
                    <w:rFonts w:ascii="Baskerville Old Face" w:hAnsi="Baskerville Old Face"/>
                    <w:i/>
                    <w:sz w:val="52"/>
                    <w:szCs w:val="52"/>
                  </w:rPr>
                </w:pPr>
                <w:r>
                  <w:rPr>
                    <w:rFonts w:ascii="Baskerville Old Face" w:hAnsi="Baskerville Old Face"/>
                    <w:i/>
                    <w:sz w:val="52"/>
                    <w:szCs w:val="52"/>
                  </w:rPr>
                  <w:t>School Name</w:t>
                </w:r>
              </w:p>
            </w:sdtContent>
          </w:sdt>
          <w:p w:rsidR="00F56E33" w:rsidRPr="00325745" w:rsidRDefault="00F56E33" w:rsidP="00336808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5615AC">
              <w:rPr>
                <w:rFonts w:ascii="Baskerville Old Face" w:hAnsi="Baskerville Old Face"/>
                <w:i/>
                <w:sz w:val="52"/>
                <w:szCs w:val="52"/>
              </w:rPr>
              <w:t xml:space="preserve">Mathematics Test </w:t>
            </w:r>
            <w:sdt>
              <w:sdtPr>
                <w:rPr>
                  <w:rFonts w:ascii="Baskerville Old Face" w:hAnsi="Baskerville Old Face"/>
                  <w:i/>
                  <w:sz w:val="52"/>
                  <w:szCs w:val="52"/>
                </w:rPr>
                <w:alias w:val="Status"/>
                <w:tag w:val=""/>
                <w:id w:val="-931279904"/>
                <w:placeholder>
                  <w:docPart w:val="AFB2BA585BB54C3AA63A3446DC109259"/>
                </w:placeholder>
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<w:text/>
              </w:sdtPr>
              <w:sdtEndPr/>
              <w:sdtContent>
                <w:r w:rsidR="0011275F">
                  <w:rPr>
                    <w:rFonts w:ascii="Baskerville Old Face" w:hAnsi="Baskerville Old Face"/>
                    <w:i/>
                    <w:sz w:val="52"/>
                    <w:szCs w:val="52"/>
                  </w:rPr>
                  <w:t>2017</w:t>
                </w:r>
              </w:sdtContent>
            </w:sdt>
          </w:p>
        </w:tc>
      </w:tr>
      <w:tr w:rsidR="00F56E33" w:rsidRPr="00325745" w:rsidTr="00336808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-1086607261"/>
            <w:placeholder>
              <w:docPart w:val="31926853A07745719E756DDE44E93A66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419" w:type="dxa"/>
                <w:shd w:val="clear" w:color="auto" w:fill="B6DDE8" w:themeFill="accent5" w:themeFillTint="66"/>
                <w:vAlign w:val="center"/>
              </w:tcPr>
              <w:p w:rsidR="00F56E33" w:rsidRPr="00325745" w:rsidRDefault="00336808" w:rsidP="00336808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10</w:t>
                </w:r>
              </w:p>
            </w:tc>
          </w:sdtContent>
        </w:sdt>
        <w:sdt>
          <w:sdtPr>
            <w:rPr>
              <w:rFonts w:asciiTheme="majorHAnsi" w:hAnsiTheme="majorHAnsi"/>
              <w:i/>
              <w:sz w:val="52"/>
              <w:szCs w:val="52"/>
            </w:rPr>
            <w:alias w:val="Title"/>
            <w:tag w:val=""/>
            <w:id w:val="491994384"/>
            <w:placeholder>
              <w:docPart w:val="D1CE2335EFCF42AFA4266A3BE9C42801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5103" w:type="dxa"/>
                <w:shd w:val="clear" w:color="auto" w:fill="B6DDE8" w:themeFill="accent5" w:themeFillTint="66"/>
              </w:tcPr>
              <w:p w:rsidR="00F56E33" w:rsidRPr="005C44C0" w:rsidRDefault="006B723B" w:rsidP="00336808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Geometric Reasoning</w:t>
                </w:r>
              </w:p>
            </w:tc>
          </w:sdtContent>
        </w:sdt>
        <w:tc>
          <w:tcPr>
            <w:tcW w:w="3685" w:type="dxa"/>
            <w:shd w:val="clear" w:color="auto" w:fill="215868" w:themeFill="accent5" w:themeFillShade="80"/>
          </w:tcPr>
          <w:p w:rsidR="00F56E33" w:rsidRDefault="00F56E33" w:rsidP="00336808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Calculator Allowed</w:t>
            </w:r>
          </w:p>
          <w:p w:rsidR="00F56E33" w:rsidRDefault="00F56E33" w:rsidP="00336808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 xml:space="preserve">Longer Answer </w:t>
            </w:r>
          </w:p>
          <w:p w:rsidR="00F56E33" w:rsidRPr="00325745" w:rsidRDefault="00F56E33" w:rsidP="00336808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Section</w:t>
            </w:r>
          </w:p>
        </w:tc>
      </w:tr>
    </w:tbl>
    <w:p w:rsidR="00F56E33" w:rsidRDefault="00F56E33" w:rsidP="00F56E33">
      <w:pPr>
        <w:jc w:val="center"/>
        <w:rPr>
          <w:rFonts w:asciiTheme="majorHAnsi" w:hAnsiTheme="majorHAnsi"/>
          <w:sz w:val="24"/>
          <w:szCs w:val="24"/>
        </w:rPr>
      </w:pPr>
      <w:r w:rsidRPr="00C71E16">
        <w:rPr>
          <w:rFonts w:asciiTheme="majorHAnsi" w:hAnsiTheme="majorHAnsi"/>
          <w:sz w:val="48"/>
          <w:szCs w:val="48"/>
        </w:rPr>
        <w:t>ANSWERS</w:t>
      </w:r>
    </w:p>
    <w:tbl>
      <w:tblPr>
        <w:tblStyle w:val="TableGrid"/>
        <w:tblW w:w="9889" w:type="dxa"/>
        <w:tblLayout w:type="fixed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1242"/>
        <w:gridCol w:w="6237"/>
        <w:gridCol w:w="2410"/>
      </w:tblGrid>
      <w:tr w:rsidR="00F56E33" w:rsidTr="00336808">
        <w:trPr>
          <w:cantSplit/>
          <w:tblHeader/>
        </w:trPr>
        <w:tc>
          <w:tcPr>
            <w:tcW w:w="1242" w:type="dxa"/>
          </w:tcPr>
          <w:p w:rsidR="00F56E33" w:rsidRDefault="00F56E33" w:rsidP="0033680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Question</w:t>
            </w:r>
          </w:p>
        </w:tc>
        <w:tc>
          <w:tcPr>
            <w:tcW w:w="6237" w:type="dxa"/>
          </w:tcPr>
          <w:p w:rsidR="00F56E33" w:rsidRDefault="00F56E33" w:rsidP="0033680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Answer</w:t>
            </w:r>
          </w:p>
        </w:tc>
        <w:tc>
          <w:tcPr>
            <w:tcW w:w="2410" w:type="dxa"/>
          </w:tcPr>
          <w:p w:rsidR="00F56E33" w:rsidRDefault="00F56E33" w:rsidP="0033680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Marks</w:t>
            </w:r>
          </w:p>
        </w:tc>
      </w:tr>
      <w:tr w:rsidR="005333C4" w:rsidTr="005333C4">
        <w:trPr>
          <w:cantSplit/>
        </w:trPr>
        <w:tc>
          <w:tcPr>
            <w:tcW w:w="1242" w:type="dxa"/>
          </w:tcPr>
          <w:p w:rsidR="005333C4" w:rsidRDefault="005333C4" w:rsidP="005333C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1.</w:t>
            </w:r>
          </w:p>
        </w:tc>
        <w:tc>
          <w:tcPr>
            <w:tcW w:w="6237" w:type="dxa"/>
          </w:tcPr>
          <w:p w:rsidR="005333C4" w:rsidRDefault="005333C4" w:rsidP="005333C4">
            <w:pPr>
              <w:pStyle w:val="LongerQuestions"/>
            </w:pPr>
            <w:r>
              <w:t>(a)</w:t>
            </w:r>
          </w:p>
          <w:p w:rsidR="005333C4" w:rsidRPr="006124EF" w:rsidRDefault="005333C4" w:rsidP="005333C4">
            <w:pPr>
              <w:pStyle w:val="LongerQuestions"/>
            </w:pPr>
            <w:r>
              <w:t xml:space="preserve">       </w:t>
            </w:r>
            <w:r w:rsidRPr="006124EF">
              <w:object w:dxaOrig="3242" w:dyaOrig="532" w14:anchorId="3EDD511B">
                <v:shape id="_x0000_i1062" type="#_x0000_t75" style="width:162.75pt;height:26.25pt" o:ole="">
                  <v:imagedata r:id="rId85" o:title=""/>
                </v:shape>
                <o:OLEObject Type="Embed" ProgID="FXEquation.Equation" ShapeID="_x0000_i1062" DrawAspect="Content" ObjectID="_1557231866" r:id="rId86"/>
              </w:object>
            </w:r>
            <w:r w:rsidRPr="006124EF">
              <w:t xml:space="preserve"> </w:t>
            </w: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</w:tc>
        <w:tc>
          <w:tcPr>
            <w:tcW w:w="2410" w:type="dxa"/>
          </w:tcPr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 marks for correct answer with reason.</w:t>
            </w: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 mark if answer or reason is wrong or not provided.</w:t>
            </w:r>
          </w:p>
        </w:tc>
      </w:tr>
      <w:tr w:rsidR="005333C4" w:rsidTr="005333C4">
        <w:trPr>
          <w:cantSplit/>
        </w:trPr>
        <w:tc>
          <w:tcPr>
            <w:tcW w:w="1242" w:type="dxa"/>
          </w:tcPr>
          <w:p w:rsidR="005333C4" w:rsidRDefault="005333C4" w:rsidP="005333C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37" w:type="dxa"/>
          </w:tcPr>
          <w:p w:rsidR="005333C4" w:rsidRDefault="005333C4" w:rsidP="005333C4">
            <w:pPr>
              <w:pStyle w:val="LongerQuestions"/>
            </w:pPr>
            <w:r>
              <w:t>(b)</w:t>
            </w:r>
          </w:p>
          <w:p w:rsidR="005333C4" w:rsidRPr="006124EF" w:rsidRDefault="005333C4" w:rsidP="005333C4">
            <w:pPr>
              <w:pStyle w:val="LongerQuestions"/>
            </w:pPr>
            <w:r>
              <w:t xml:space="preserve">  </w:t>
            </w:r>
            <w:r w:rsidRPr="006124EF">
              <w:object w:dxaOrig="5128" w:dyaOrig="776" w14:anchorId="5751C07E">
                <v:shape id="_x0000_i1063" type="#_x0000_t75" style="width:258pt;height:38.25pt" o:ole="">
                  <v:imagedata r:id="rId87" o:title=""/>
                </v:shape>
                <o:OLEObject Type="Embed" ProgID="FXEquation.Equation" ShapeID="_x0000_i1063" DrawAspect="Content" ObjectID="_1557231867" r:id="rId88"/>
              </w:object>
            </w:r>
            <w:r w:rsidRPr="006124EF">
              <w:t xml:space="preserve"> </w:t>
            </w: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</w:tc>
        <w:tc>
          <w:tcPr>
            <w:tcW w:w="2410" w:type="dxa"/>
          </w:tcPr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 marks for correct answer with reason.</w:t>
            </w: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Pr="00A252B0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 mark if answer or reason is wrong or not provided.</w:t>
            </w:r>
          </w:p>
        </w:tc>
      </w:tr>
      <w:tr w:rsidR="005333C4" w:rsidTr="005333C4">
        <w:trPr>
          <w:cantSplit/>
        </w:trPr>
        <w:tc>
          <w:tcPr>
            <w:tcW w:w="1242" w:type="dxa"/>
          </w:tcPr>
          <w:p w:rsidR="005333C4" w:rsidRDefault="005333C4" w:rsidP="005333C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37" w:type="dxa"/>
          </w:tcPr>
          <w:p w:rsidR="005333C4" w:rsidRDefault="005333C4" w:rsidP="005333C4">
            <w:pPr>
              <w:pStyle w:val="LongerQuestions"/>
            </w:pPr>
            <w:r>
              <w:t>(c)</w:t>
            </w:r>
          </w:p>
          <w:p w:rsidR="005333C4" w:rsidRPr="0011275F" w:rsidRDefault="005333C4" w:rsidP="005333C4">
            <w:pPr>
              <w:pStyle w:val="LongerQuestions"/>
              <w:rPr>
                <w:position w:val="-60"/>
              </w:rPr>
            </w:pPr>
            <w:r>
              <w:t xml:space="preserve"> </w:t>
            </w:r>
            <w:r w:rsidR="0011275F" w:rsidRPr="0011275F">
              <w:rPr>
                <w:color w:val="FF0000"/>
                <w:position w:val="-60"/>
              </w:rPr>
              <w:object w:dxaOrig="4878" w:dyaOrig="776" w14:anchorId="1C4E676B">
                <v:shape id="_x0000_i1064" type="#_x0000_t75" style="width:244.5pt;height:39pt" o:ole="">
                  <v:imagedata r:id="rId89" o:title=""/>
                </v:shape>
                <o:OLEObject Type="Embed" ProgID="FXEquation.Equation" ShapeID="_x0000_i1064" DrawAspect="Content" ObjectID="_1557231868" r:id="rId90"/>
              </w:object>
            </w:r>
            <w:r w:rsidRPr="0011275F">
              <w:rPr>
                <w:position w:val="-60"/>
              </w:rPr>
              <w:t xml:space="preserve"> </w:t>
            </w: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</w:tc>
        <w:tc>
          <w:tcPr>
            <w:tcW w:w="2410" w:type="dxa"/>
          </w:tcPr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 marks for correct answer with reason.</w:t>
            </w: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Pr="00A252B0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 mark if answer or reason is wrong or not provided.</w:t>
            </w:r>
          </w:p>
        </w:tc>
      </w:tr>
      <w:tr w:rsidR="005333C4" w:rsidTr="005333C4">
        <w:trPr>
          <w:cantSplit/>
        </w:trPr>
        <w:tc>
          <w:tcPr>
            <w:tcW w:w="1242" w:type="dxa"/>
          </w:tcPr>
          <w:p w:rsidR="005333C4" w:rsidRDefault="005333C4" w:rsidP="005333C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2.</w:t>
            </w:r>
          </w:p>
        </w:tc>
        <w:tc>
          <w:tcPr>
            <w:tcW w:w="6237" w:type="dxa"/>
          </w:tcPr>
          <w:p w:rsidR="005333C4" w:rsidRDefault="007B0DE4" w:rsidP="005333C4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 w14:anchorId="30D46314">
                <v:shape id="_x0000_s1044" type="#_x0000_t75" style="position:absolute;left:0;text-align:left;margin-left:33.85pt;margin-top:.8pt;width:169.7pt;height:93.1pt;z-index:251659776;mso-position-horizontal-relative:text;mso-position-vertical-relative:text">
                  <v:imagedata r:id="rId15" o:title=""/>
                </v:shape>
                <o:OLEObject Type="Embed" ProgID="FXDraw.Graphic" ShapeID="_x0000_s1044" DrawAspect="Content" ObjectID="_1557231907" r:id="rId91"/>
              </w:object>
            </w:r>
            <w:r w:rsidR="005333C4">
              <w:t>(a)</w:t>
            </w: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  <w:r>
              <w:t xml:space="preserve"> </w:t>
            </w:r>
            <w:r w:rsidRPr="00E91A70">
              <w:object w:dxaOrig="4854" w:dyaOrig="816" w14:anchorId="5EE9BF65">
                <v:shape id="_x0000_i1066" type="#_x0000_t75" style="width:243pt;height:40.5pt" o:ole="">
                  <v:imagedata r:id="rId92" o:title=""/>
                </v:shape>
                <o:OLEObject Type="Embed" ProgID="FXEquation.Equation" ShapeID="_x0000_i1066" DrawAspect="Content" ObjectID="_1557231869" r:id="rId93"/>
              </w:object>
            </w:r>
            <w:r w:rsidRPr="00E91A70">
              <w:t xml:space="preserve"> </w:t>
            </w:r>
          </w:p>
        </w:tc>
        <w:tc>
          <w:tcPr>
            <w:tcW w:w="2410" w:type="dxa"/>
          </w:tcPr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 marks for correct answer with reason.</w:t>
            </w: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Pr="00A252B0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 mark if answer or reason is wrong or not provided.</w:t>
            </w:r>
          </w:p>
        </w:tc>
      </w:tr>
      <w:tr w:rsidR="005333C4" w:rsidTr="005333C4">
        <w:trPr>
          <w:cantSplit/>
        </w:trPr>
        <w:tc>
          <w:tcPr>
            <w:tcW w:w="1242" w:type="dxa"/>
          </w:tcPr>
          <w:p w:rsidR="005333C4" w:rsidRDefault="005333C4" w:rsidP="005333C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37" w:type="dxa"/>
          </w:tcPr>
          <w:p w:rsidR="005333C4" w:rsidRPr="00AC4C50" w:rsidRDefault="007B0DE4" w:rsidP="005333C4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 w14:anchorId="3CA8630B">
                <v:shape id="_x0000_s1045" type="#_x0000_t75" style="position:absolute;left:0;text-align:left;margin-left:78pt;margin-top:4.35pt;width:125.3pt;height:59.2pt;z-index:251660800;mso-position-horizontal-relative:text;mso-position-vertical-relative:text">
                  <v:imagedata r:id="rId94" o:title=""/>
                </v:shape>
                <o:OLEObject Type="Embed" ProgID="FXDraw.Graphic" ShapeID="_x0000_s1045" DrawAspect="Content" ObjectID="_1557231908" r:id="rId95"/>
              </w:object>
            </w:r>
            <w:r w:rsidR="005333C4" w:rsidRPr="00AC4C50">
              <w:t>(b)</w:t>
            </w:r>
          </w:p>
          <w:p w:rsidR="005333C4" w:rsidRPr="00AC4C50" w:rsidRDefault="005333C4" w:rsidP="005333C4">
            <w:pPr>
              <w:pStyle w:val="LongerQuestions"/>
            </w:pPr>
            <w:r w:rsidRPr="00AC4C50">
              <w:t xml:space="preserve">   </w:t>
            </w:r>
          </w:p>
          <w:p w:rsidR="005333C4" w:rsidRPr="00AC4C50" w:rsidRDefault="005333C4" w:rsidP="005333C4">
            <w:pPr>
              <w:pStyle w:val="LongerQuestions"/>
            </w:pPr>
          </w:p>
          <w:p w:rsidR="005333C4" w:rsidRPr="00AC4C50" w:rsidRDefault="005333C4" w:rsidP="005333C4">
            <w:pPr>
              <w:pStyle w:val="LongerQuestions"/>
            </w:pPr>
          </w:p>
          <w:p w:rsidR="005333C4" w:rsidRPr="00AC4C50" w:rsidRDefault="005333C4" w:rsidP="005333C4">
            <w:pPr>
              <w:pStyle w:val="LongerQuestions"/>
            </w:pPr>
          </w:p>
          <w:p w:rsidR="005333C4" w:rsidRPr="00AC4C50" w:rsidRDefault="005333C4" w:rsidP="005333C4">
            <w:pPr>
              <w:pStyle w:val="LongerQuestions"/>
            </w:pPr>
          </w:p>
          <w:p w:rsidR="005333C4" w:rsidRPr="00AC4C50" w:rsidRDefault="00AC4C50" w:rsidP="005333C4">
            <w:pPr>
              <w:pStyle w:val="LongerQuestions"/>
            </w:pPr>
            <w:r w:rsidRPr="00AC4C50">
              <w:rPr>
                <w:color w:val="FF0000"/>
              </w:rPr>
              <w:object w:dxaOrig="7218" w:dyaOrig="1336" w14:anchorId="22EC7424">
                <v:shape id="_x0000_i1068" type="#_x0000_t75" style="width:360.75pt;height:66.75pt" o:ole="">
                  <v:imagedata r:id="rId96" o:title=""/>
                </v:shape>
                <o:OLEObject Type="Embed" ProgID="FXEquation.Equation" ShapeID="_x0000_i1068" DrawAspect="Content" ObjectID="_1557231870" r:id="rId97"/>
              </w:object>
            </w:r>
          </w:p>
        </w:tc>
        <w:tc>
          <w:tcPr>
            <w:tcW w:w="2410" w:type="dxa"/>
          </w:tcPr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 marks for correct answer with reason.</w:t>
            </w: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Pr="00A252B0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 mark if answer or reason is wrong or not provided</w:t>
            </w:r>
          </w:p>
        </w:tc>
      </w:tr>
      <w:tr w:rsidR="005333C4" w:rsidTr="005333C4">
        <w:trPr>
          <w:cantSplit/>
        </w:trPr>
        <w:tc>
          <w:tcPr>
            <w:tcW w:w="1242" w:type="dxa"/>
          </w:tcPr>
          <w:p w:rsidR="005333C4" w:rsidRDefault="005333C4" w:rsidP="005333C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37" w:type="dxa"/>
          </w:tcPr>
          <w:p w:rsidR="005333C4" w:rsidRDefault="005333C4" w:rsidP="005333C4">
            <w:pPr>
              <w:pStyle w:val="LongerQuestions"/>
            </w:pPr>
            <w:r>
              <w:t>(c)</w:t>
            </w:r>
          </w:p>
          <w:p w:rsidR="005333C4" w:rsidRDefault="005333C4" w:rsidP="005333C4">
            <w:pPr>
              <w:pStyle w:val="LongerQuestions"/>
            </w:pPr>
          </w:p>
          <w:p w:rsidR="005333C4" w:rsidRPr="005506A7" w:rsidRDefault="005333C4" w:rsidP="005333C4">
            <w:pPr>
              <w:pStyle w:val="LongerQuestions"/>
            </w:pPr>
            <w:r w:rsidRPr="005506A7">
              <w:object w:dxaOrig="3048" w:dyaOrig="476" w14:anchorId="7D56F3D4">
                <v:shape id="_x0000_i1069" type="#_x0000_t75" style="width:152.25pt;height:24pt" o:ole="">
                  <v:imagedata r:id="rId98" o:title=""/>
                </v:shape>
                <o:OLEObject Type="Embed" ProgID="FXEquation.Equation" ShapeID="_x0000_i1069" DrawAspect="Content" ObjectID="_1557231871" r:id="rId99"/>
              </w:object>
            </w:r>
            <w:r w:rsidRPr="005506A7">
              <w:t xml:space="preserve"> </w:t>
            </w:r>
          </w:p>
          <w:p w:rsidR="005333C4" w:rsidRDefault="007B0DE4" w:rsidP="005333C4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 w14:anchorId="430DA3F0">
                <v:shape id="_x0000_s1046" type="#_x0000_t75" style="position:absolute;left:0;text-align:left;margin-left:82.6pt;margin-top:8.85pt;width:135.7pt;height:74.15pt;z-index:251661824;mso-position-horizontal-relative:text;mso-position-vertical-relative:text">
                  <v:imagedata r:id="rId19" o:title=""/>
                </v:shape>
                <o:OLEObject Type="Embed" ProgID="FXDraw.Graphic" ShapeID="_x0000_s1046" DrawAspect="Content" ObjectID="_1557231909" r:id="rId100"/>
              </w:object>
            </w: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</w:tc>
        <w:tc>
          <w:tcPr>
            <w:tcW w:w="2410" w:type="dxa"/>
          </w:tcPr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 marks for correct answer with reasons.</w:t>
            </w: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Pr="00A252B0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 mark if answer is calculated incorrectly or if reasoning is wrong or not provided</w:t>
            </w:r>
          </w:p>
        </w:tc>
      </w:tr>
      <w:tr w:rsidR="005333C4" w:rsidTr="005333C4">
        <w:trPr>
          <w:cantSplit/>
        </w:trPr>
        <w:tc>
          <w:tcPr>
            <w:tcW w:w="1242" w:type="dxa"/>
          </w:tcPr>
          <w:p w:rsidR="005333C4" w:rsidRDefault="005333C4" w:rsidP="005333C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3.</w:t>
            </w:r>
          </w:p>
        </w:tc>
        <w:tc>
          <w:tcPr>
            <w:tcW w:w="6237" w:type="dxa"/>
          </w:tcPr>
          <w:p w:rsidR="005333C4" w:rsidRDefault="005333C4" w:rsidP="005333C4">
            <w:pPr>
              <w:pStyle w:val="LongerQuestions"/>
            </w:pPr>
            <w:r>
              <w:t>(a)</w:t>
            </w:r>
          </w:p>
          <w:p w:rsidR="005333C4" w:rsidRPr="00C8298F" w:rsidRDefault="007B0DE4" w:rsidP="005333C4">
            <w:pPr>
              <w:pStyle w:val="LongerQuestions"/>
              <w:rPr>
                <w:position w:val="-92"/>
              </w:rPr>
            </w:pPr>
            <w:r>
              <w:rPr>
                <w:noProof/>
                <w:lang w:eastAsia="en-AU"/>
              </w:rPr>
              <w:object w:dxaOrig="1440" w:dyaOrig="1440" w14:anchorId="0B459926">
                <v:shape id="_x0000_s1047" type="#_x0000_t75" style="position:absolute;left:0;text-align:left;margin-left:48.85pt;margin-top:72.3pt;width:182.95pt;height:106.55pt;z-index:251662848;mso-position-horizontal-relative:text;mso-position-vertical-relative:text">
                  <v:imagedata r:id="rId21" o:title=""/>
                </v:shape>
                <o:OLEObject Type="Embed" ProgID="FXDraw.Graphic" ShapeID="_x0000_s1047" DrawAspect="Content" ObjectID="_1557231910" r:id="rId101"/>
              </w:object>
            </w:r>
            <w:r w:rsidR="00C8298F" w:rsidRPr="00C8298F">
              <w:rPr>
                <w:color w:val="FF0000"/>
                <w:position w:val="-92"/>
              </w:rPr>
              <w:object w:dxaOrig="3682" w:dyaOrig="1092" w14:anchorId="0810EC33">
                <v:shape id="_x0000_i1072" type="#_x0000_t75" style="width:184.5pt;height:54pt" o:ole="">
                  <v:imagedata r:id="rId102" o:title=""/>
                </v:shape>
                <o:OLEObject Type="Embed" ProgID="FXEquation.Equation" ShapeID="_x0000_i1072" DrawAspect="Content" ObjectID="_1557231872" r:id="rId103"/>
              </w:object>
            </w: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Pr="000E3B21" w:rsidRDefault="005333C4" w:rsidP="005333C4">
            <w:pPr>
              <w:pStyle w:val="LongerQuestions"/>
            </w:pPr>
          </w:p>
        </w:tc>
        <w:tc>
          <w:tcPr>
            <w:tcW w:w="2410" w:type="dxa"/>
          </w:tcPr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 marks for correct answer with all reasons.</w:t>
            </w: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 marks if answer is calculated incorrectly or one line of reasoning is wrong or not provided</w:t>
            </w: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Pr="00A252B0" w:rsidRDefault="00C8298F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 mark for an answer that shows some correct reasoning.</w:t>
            </w:r>
          </w:p>
        </w:tc>
      </w:tr>
      <w:tr w:rsidR="005333C4" w:rsidTr="005333C4">
        <w:trPr>
          <w:cantSplit/>
        </w:trPr>
        <w:tc>
          <w:tcPr>
            <w:tcW w:w="1242" w:type="dxa"/>
          </w:tcPr>
          <w:p w:rsidR="005333C4" w:rsidRDefault="005333C4" w:rsidP="005333C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37" w:type="dxa"/>
          </w:tcPr>
          <w:p w:rsidR="005333C4" w:rsidRDefault="005333C4" w:rsidP="005333C4">
            <w:pPr>
              <w:pStyle w:val="LongerQuestions"/>
            </w:pPr>
            <w:r>
              <w:t>(b)</w:t>
            </w:r>
          </w:p>
          <w:p w:rsidR="005333C4" w:rsidRPr="00AC1245" w:rsidRDefault="005333C4" w:rsidP="005333C4">
            <w:pPr>
              <w:pStyle w:val="LongerQuestions"/>
            </w:pPr>
            <w:r>
              <w:t xml:space="preserve"> </w:t>
            </w:r>
            <w:r w:rsidRPr="00AC1245">
              <w:object w:dxaOrig="4474" w:dyaOrig="1075" w14:anchorId="58BA57CE">
                <v:shape id="_x0000_i1073" type="#_x0000_t75" style="width:224.25pt;height:53.25pt" o:ole="">
                  <v:imagedata r:id="rId104" o:title=""/>
                </v:shape>
                <o:OLEObject Type="Embed" ProgID="FXEquation.Equation" ShapeID="_x0000_i1073" DrawAspect="Content" ObjectID="_1557231873" r:id="rId105"/>
              </w:object>
            </w:r>
          </w:p>
          <w:p w:rsidR="005333C4" w:rsidRDefault="007B0DE4" w:rsidP="005333C4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 w14:anchorId="6ED411C3">
                <v:shape id="_x0000_s1048" type="#_x0000_t75" style="position:absolute;left:0;text-align:left;margin-left:14.95pt;margin-top:14.05pt;width:189.35pt;height:98.4pt;z-index:251663872;mso-position-horizontal-relative:text;mso-position-vertical-relative:text">
                  <v:imagedata r:id="rId25" o:title=""/>
                </v:shape>
                <o:OLEObject Type="Embed" ProgID="FXDraw.Graphic" ShapeID="_x0000_s1048" DrawAspect="Content" ObjectID="_1557231911" r:id="rId106"/>
              </w:object>
            </w:r>
          </w:p>
          <w:p w:rsidR="005333C4" w:rsidRDefault="005333C4" w:rsidP="005333C4">
            <w:pPr>
              <w:pStyle w:val="LongerQuestions"/>
            </w:pPr>
          </w:p>
          <w:p w:rsidR="005333C4" w:rsidRPr="000E3B21" w:rsidRDefault="005333C4" w:rsidP="005333C4">
            <w:pPr>
              <w:pStyle w:val="LongerQuestions"/>
            </w:pPr>
          </w:p>
        </w:tc>
        <w:tc>
          <w:tcPr>
            <w:tcW w:w="2410" w:type="dxa"/>
          </w:tcPr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 marks for correct answer with all reasons.</w:t>
            </w: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 marks if answer is calculated incorrectly or one line of reasoning is wrong or not provided</w:t>
            </w: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Pr="00A252B0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 mark if answer is calculated incorrectly and one line of reasoning is wrong or more than one line of reasoning is wrong or not provided</w:t>
            </w:r>
          </w:p>
        </w:tc>
      </w:tr>
      <w:tr w:rsidR="005333C4" w:rsidTr="005333C4">
        <w:trPr>
          <w:cantSplit/>
        </w:trPr>
        <w:tc>
          <w:tcPr>
            <w:tcW w:w="1242" w:type="dxa"/>
          </w:tcPr>
          <w:p w:rsidR="005333C4" w:rsidRDefault="005333C4" w:rsidP="005333C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37" w:type="dxa"/>
          </w:tcPr>
          <w:p w:rsidR="005333C4" w:rsidRDefault="005333C4" w:rsidP="005333C4">
            <w:pPr>
              <w:pStyle w:val="LongerQuestions"/>
            </w:pPr>
            <w:r>
              <w:t>(c)</w:t>
            </w:r>
          </w:p>
          <w:p w:rsidR="005333C4" w:rsidRPr="00D3407A" w:rsidRDefault="007B0DE4" w:rsidP="005333C4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 w14:anchorId="779CFA77">
                <v:shape id="_x0000_s1049" type="#_x0000_t75" style="position:absolute;left:0;text-align:left;margin-left:68.8pt;margin-top:79pt;width:135.5pt;height:96.2pt;z-index:251664896;mso-position-horizontal-relative:text;mso-position-vertical-relative:text">
                  <v:imagedata r:id="rId29" o:title=""/>
                </v:shape>
                <o:OLEObject Type="Embed" ProgID="FXDraw.Graphic" ShapeID="_x0000_s1049" DrawAspect="Content" ObjectID="_1557231912" r:id="rId107"/>
              </w:object>
            </w:r>
            <w:r w:rsidR="005333C4" w:rsidRPr="00D3407A">
              <w:object w:dxaOrig="6604" w:dyaOrig="1396" w14:anchorId="5C41A4A9">
                <v:shape id="_x0000_i1076" type="#_x0000_t75" style="width:330.75pt;height:69.75pt" o:ole="">
                  <v:imagedata r:id="rId108" o:title=""/>
                </v:shape>
                <o:OLEObject Type="Embed" ProgID="FXEquation.Equation" ShapeID="_x0000_i1076" DrawAspect="Content" ObjectID="_1557231874" r:id="rId109"/>
              </w:object>
            </w:r>
          </w:p>
        </w:tc>
        <w:tc>
          <w:tcPr>
            <w:tcW w:w="2410" w:type="dxa"/>
          </w:tcPr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 marks for correct answer with all reasons.</w:t>
            </w: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 marks if answer is calculated incorrectly or one line of reasoning is wrong or not provided</w:t>
            </w: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Pr="00A252B0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 mark if answer is calculated incorrectly and one line of reasoning is wrong or more than one line of reasoning is wrong or not provided</w:t>
            </w:r>
          </w:p>
        </w:tc>
      </w:tr>
      <w:tr w:rsidR="005333C4" w:rsidTr="005333C4">
        <w:trPr>
          <w:cantSplit/>
        </w:trPr>
        <w:tc>
          <w:tcPr>
            <w:tcW w:w="1242" w:type="dxa"/>
          </w:tcPr>
          <w:p w:rsidR="005333C4" w:rsidRDefault="005333C4" w:rsidP="005333C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4.</w:t>
            </w:r>
          </w:p>
        </w:tc>
        <w:tc>
          <w:tcPr>
            <w:tcW w:w="6237" w:type="dxa"/>
          </w:tcPr>
          <w:p w:rsidR="005333C4" w:rsidRDefault="005333C4" w:rsidP="005333C4">
            <w:pPr>
              <w:pStyle w:val="LongerQuestions"/>
            </w:pPr>
            <w:r>
              <w:t>(a)</w:t>
            </w:r>
            <w:r w:rsidRPr="005333C4">
              <w:rPr>
                <w:color w:val="FF0000"/>
                <w:position w:val="-150"/>
              </w:rPr>
              <w:object w:dxaOrig="3934" w:dyaOrig="1672" w14:anchorId="4F3DA4BF">
                <v:shape id="_x0000_i1077" type="#_x0000_t75" style="width:198pt;height:82.5pt" o:ole="">
                  <v:imagedata r:id="rId110" o:title=""/>
                </v:shape>
                <o:OLEObject Type="Embed" ProgID="FXEquation.Equation" ShapeID="_x0000_i1077" DrawAspect="Content" ObjectID="_1557231875" r:id="rId111"/>
              </w:object>
            </w:r>
          </w:p>
          <w:p w:rsidR="005333C4" w:rsidRDefault="007B0DE4" w:rsidP="005333C4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 w14:anchorId="69E34792">
                <v:shape id="_x0000_s1050" type="#_x0000_t75" style="position:absolute;left:0;text-align:left;margin-left:107.85pt;margin-top:8.3pt;width:127.35pt;height:98pt;z-index:251665920;mso-position-horizontal-relative:text;mso-position-vertical-relative:text">
                  <v:imagedata r:id="rId33" o:title=""/>
                </v:shape>
                <o:OLEObject Type="Embed" ProgID="FXDraw.Graphic" ShapeID="_x0000_s1050" DrawAspect="Content" ObjectID="_1557231913" r:id="rId112"/>
              </w:object>
            </w: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</w:tc>
        <w:tc>
          <w:tcPr>
            <w:tcW w:w="2410" w:type="dxa"/>
          </w:tcPr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 marks for correct answer with all reasons.</w:t>
            </w: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 marks if answer is calculated incorrectly or one line of reasoning is wrong or not provided</w:t>
            </w: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Pr="00A252B0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 mark if answer is calculated incorrectly and one line of reasoning is wrong or more than one line of reasoning is wrong or not provided</w:t>
            </w:r>
          </w:p>
        </w:tc>
      </w:tr>
      <w:tr w:rsidR="005333C4" w:rsidTr="005333C4">
        <w:trPr>
          <w:cantSplit/>
        </w:trPr>
        <w:tc>
          <w:tcPr>
            <w:tcW w:w="1242" w:type="dxa"/>
          </w:tcPr>
          <w:p w:rsidR="005333C4" w:rsidRDefault="005333C4" w:rsidP="005333C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37" w:type="dxa"/>
          </w:tcPr>
          <w:p w:rsidR="005333C4" w:rsidRDefault="007B0DE4" w:rsidP="005333C4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 w14:anchorId="4AC2FF63">
                <v:shape id="_x0000_s1051" type="#_x0000_t75" style="position:absolute;left:0;text-align:left;margin-left:61.15pt;margin-top:87.2pt;width:174.05pt;height:106.65pt;z-index:251666944;mso-position-horizontal-relative:text;mso-position-vertical-relative:text">
                  <v:imagedata r:id="rId113" o:title=""/>
                </v:shape>
                <o:OLEObject Type="Embed" ProgID="FXDraw.Graphic" ShapeID="_x0000_s1051" DrawAspect="Content" ObjectID="_1557231914" r:id="rId114"/>
              </w:object>
            </w:r>
            <w:r w:rsidR="005333C4">
              <w:t xml:space="preserve">(b)     </w:t>
            </w:r>
            <w:r w:rsidR="005333C4" w:rsidRPr="00CC369C">
              <w:object w:dxaOrig="5198" w:dyaOrig="1397" w14:anchorId="35CC640A">
                <v:shape id="_x0000_i1080" type="#_x0000_t75" style="width:258.75pt;height:69.75pt" o:ole="">
                  <v:imagedata r:id="rId115" o:title=""/>
                </v:shape>
                <o:OLEObject Type="Embed" ProgID="FXEquation.Equation" ShapeID="_x0000_i1080" DrawAspect="Content" ObjectID="_1557231876" r:id="rId116"/>
              </w:object>
            </w:r>
            <w:r w:rsidR="005333C4">
              <w:t xml:space="preserve"> </w:t>
            </w: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</w:tc>
        <w:tc>
          <w:tcPr>
            <w:tcW w:w="2410" w:type="dxa"/>
          </w:tcPr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 marks for correct answer with all reasons.</w:t>
            </w: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 marks if answer is calculated incorrectly or one line of reasoning is wrong or not provided</w:t>
            </w: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Pr="00A252B0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 mark if answer is calculated incorrectly and one line of reasoning is wrong or more than one line of reasoning is wrong or not provided</w:t>
            </w:r>
          </w:p>
        </w:tc>
      </w:tr>
      <w:tr w:rsidR="005333C4" w:rsidTr="005333C4">
        <w:trPr>
          <w:cantSplit/>
        </w:trPr>
        <w:tc>
          <w:tcPr>
            <w:tcW w:w="1242" w:type="dxa"/>
          </w:tcPr>
          <w:p w:rsidR="005333C4" w:rsidRDefault="005333C4" w:rsidP="005333C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37" w:type="dxa"/>
          </w:tcPr>
          <w:p w:rsidR="005333C4" w:rsidRDefault="005333C4" w:rsidP="005333C4">
            <w:pPr>
              <w:pStyle w:val="LongerQuestions"/>
            </w:pPr>
            <w:r>
              <w:t>(c)</w:t>
            </w:r>
          </w:p>
          <w:p w:rsidR="005333C4" w:rsidRPr="00B13682" w:rsidRDefault="007B0DE4" w:rsidP="005333C4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 w14:anchorId="045B8332">
                <v:shape id="_x0000_s1052" type="#_x0000_t75" style="position:absolute;left:0;text-align:left;margin-left:68pt;margin-top:76.4pt;width:160.75pt;height:95.8pt;z-index:251667968;mso-position-horizontal-relative:text;mso-position-vertical-relative:text">
                  <v:imagedata r:id="rId45" o:title=""/>
                </v:shape>
                <o:OLEObject Type="Embed" ProgID="FXDraw.Graphic" ShapeID="_x0000_s1052" DrawAspect="Content" ObjectID="_1557231915" r:id="rId117"/>
              </w:object>
            </w:r>
            <w:r w:rsidR="005333C4" w:rsidRPr="00B13682">
              <w:object w:dxaOrig="3874" w:dyaOrig="1397" w14:anchorId="45C4CD83">
                <v:shape id="_x0000_i1082" type="#_x0000_t75" style="width:194.25pt;height:69.75pt" o:ole="">
                  <v:imagedata r:id="rId118" o:title=""/>
                </v:shape>
                <o:OLEObject Type="Embed" ProgID="FXEquation.Equation" ShapeID="_x0000_i1082" DrawAspect="Content" ObjectID="_1557231877" r:id="rId119"/>
              </w:object>
            </w:r>
          </w:p>
        </w:tc>
        <w:tc>
          <w:tcPr>
            <w:tcW w:w="2410" w:type="dxa"/>
          </w:tcPr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 marks for correct answer with all reasons.</w:t>
            </w: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 marks if answer is calculated incorrectly or one line of reasoning is wrong or not provided</w:t>
            </w: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Pr="00A252B0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 mark if answer is calculated incorrectly and one line of reasoning is wrong or more than one line of reasoning is wrong or not provided</w:t>
            </w:r>
          </w:p>
        </w:tc>
      </w:tr>
      <w:tr w:rsidR="005333C4" w:rsidTr="005333C4">
        <w:trPr>
          <w:cantSplit/>
        </w:trPr>
        <w:tc>
          <w:tcPr>
            <w:tcW w:w="1242" w:type="dxa"/>
          </w:tcPr>
          <w:p w:rsidR="005333C4" w:rsidRDefault="005333C4" w:rsidP="005333C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5.</w:t>
            </w:r>
          </w:p>
        </w:tc>
        <w:tc>
          <w:tcPr>
            <w:tcW w:w="6237" w:type="dxa"/>
          </w:tcPr>
          <w:p w:rsidR="005333C4" w:rsidRDefault="005333C4" w:rsidP="005333C4">
            <w:pPr>
              <w:pStyle w:val="LongerQuestions"/>
              <w:ind w:left="0"/>
            </w:pPr>
            <w:r>
              <w:t>(a)</w:t>
            </w:r>
          </w:p>
          <w:p w:rsidR="005333C4" w:rsidRDefault="005333C4" w:rsidP="005333C4">
            <w:pPr>
              <w:pStyle w:val="LongerQuestions"/>
            </w:pPr>
          </w:p>
          <w:p w:rsidR="005333C4" w:rsidRPr="00AC4C50" w:rsidRDefault="007B0DE4" w:rsidP="005333C4">
            <w:pPr>
              <w:pStyle w:val="LongerQuestions"/>
              <w:rPr>
                <w:position w:val="-122"/>
              </w:rPr>
            </w:pPr>
            <w:r>
              <w:rPr>
                <w:noProof/>
                <w:lang w:eastAsia="en-AU"/>
              </w:rPr>
              <w:object w:dxaOrig="1440" w:dyaOrig="1440" w14:anchorId="518FA4AD">
                <v:shape id="_x0000_s1053" type="#_x0000_t75" style="position:absolute;left:0;text-align:left;margin-left:17.8pt;margin-top:86.3pt;width:198.7pt;height:162.6pt;z-index:251668992;mso-position-horizontal-relative:text;mso-position-vertical-relative:text">
                  <v:imagedata r:id="rId49" o:title=""/>
                </v:shape>
                <o:OLEObject Type="Embed" ProgID="FXDraw.Graphic" ShapeID="_x0000_s1053" DrawAspect="Content" ObjectID="_1557231916" r:id="rId120"/>
              </w:object>
            </w:r>
            <w:r w:rsidR="005333C4">
              <w:t xml:space="preserve"> </w:t>
            </w:r>
            <w:r w:rsidR="00AC4C50" w:rsidRPr="00AC4C50">
              <w:rPr>
                <w:color w:val="FF0000"/>
                <w:position w:val="-122"/>
              </w:rPr>
              <w:object w:dxaOrig="3784" w:dyaOrig="1396" w14:anchorId="0EAD5F43">
                <v:shape id="_x0000_i1084" type="#_x0000_t75" style="width:189pt;height:69.75pt" o:ole="">
                  <v:imagedata r:id="rId121" o:title=""/>
                </v:shape>
                <o:OLEObject Type="Embed" ProgID="FXEquation.Equation" ShapeID="_x0000_i1084" DrawAspect="Content" ObjectID="_1557231878" r:id="rId122"/>
              </w:object>
            </w:r>
            <w:r w:rsidR="005333C4" w:rsidRPr="00AC4C50">
              <w:rPr>
                <w:position w:val="-122"/>
              </w:rPr>
              <w:t xml:space="preserve"> </w:t>
            </w: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Pr="00AF3E38" w:rsidRDefault="005333C4" w:rsidP="005333C4">
            <w:pPr>
              <w:pStyle w:val="LongerQuestions"/>
            </w:pPr>
          </w:p>
        </w:tc>
        <w:tc>
          <w:tcPr>
            <w:tcW w:w="2410" w:type="dxa"/>
          </w:tcPr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 marks for correct conclusion with right congruence test and all steps of reasoning given.</w:t>
            </w: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 marks for correct conclusion with one step of reasoning incorrect or not provided or if conclusion uses wrong test</w:t>
            </w: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Pr="00A252B0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 mark if at least one correct statement needed for the proof is provided</w:t>
            </w:r>
          </w:p>
        </w:tc>
      </w:tr>
      <w:tr w:rsidR="005333C4" w:rsidTr="005333C4">
        <w:trPr>
          <w:cantSplit/>
        </w:trPr>
        <w:tc>
          <w:tcPr>
            <w:tcW w:w="1242" w:type="dxa"/>
          </w:tcPr>
          <w:p w:rsidR="005333C4" w:rsidRDefault="005333C4" w:rsidP="005333C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37" w:type="dxa"/>
          </w:tcPr>
          <w:p w:rsidR="005333C4" w:rsidRDefault="005333C4" w:rsidP="005333C4">
            <w:pPr>
              <w:pStyle w:val="LongerQuestions"/>
              <w:ind w:left="0"/>
            </w:pPr>
            <w:r>
              <w:t xml:space="preserve">(b)    </w:t>
            </w:r>
          </w:p>
          <w:p w:rsidR="005333C4" w:rsidRDefault="007B0DE4" w:rsidP="005333C4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 w14:anchorId="131FCACE">
                <v:shape id="_x0000_s1054" type="#_x0000_t75" style="position:absolute;left:0;text-align:left;margin-left:10.55pt;margin-top:11.05pt;width:208.85pt;height:118.5pt;z-index:251670016;mso-position-horizontal-relative:text;mso-position-vertical-relative:text">
                  <v:imagedata r:id="rId123" o:title=""/>
                </v:shape>
                <o:OLEObject Type="Embed" ProgID="FXDraw.Graphic" ShapeID="_x0000_s1054" DrawAspect="Content" ObjectID="_1557231917" r:id="rId124"/>
              </w:object>
            </w: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  <w:r>
              <w:t>(i)</w:t>
            </w:r>
          </w:p>
          <w:p w:rsidR="005333C4" w:rsidRPr="00B21577" w:rsidRDefault="005333C4" w:rsidP="005333C4">
            <w:pPr>
              <w:pStyle w:val="LongerQuestions"/>
            </w:pPr>
            <w:r w:rsidRPr="00B21577">
              <w:object w:dxaOrig="4698" w:dyaOrig="1396" w14:anchorId="45B3EA1F">
                <v:shape id="_x0000_i1086" type="#_x0000_t75" style="width:235.5pt;height:70.5pt" o:ole="">
                  <v:imagedata r:id="rId125" o:title=""/>
                </v:shape>
                <o:OLEObject Type="Embed" ProgID="FXEquation.Equation" ShapeID="_x0000_i1086" DrawAspect="Content" ObjectID="_1557231879" r:id="rId126"/>
              </w:object>
            </w: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  <w:r>
              <w:t>(ii)   Other pairs include:</w:t>
            </w:r>
          </w:p>
          <w:p w:rsidR="005333C4" w:rsidRPr="00AC4C50" w:rsidRDefault="005333C4" w:rsidP="005333C4">
            <w:pPr>
              <w:pStyle w:val="LongerQuestions"/>
              <w:rPr>
                <w:position w:val="-116"/>
              </w:rPr>
            </w:pPr>
            <w:r>
              <w:t xml:space="preserve">          </w:t>
            </w:r>
            <w:r w:rsidR="00AC4C50" w:rsidRPr="00AC4C50">
              <w:rPr>
                <w:color w:val="FF0000"/>
                <w:position w:val="-116"/>
              </w:rPr>
              <w:object w:dxaOrig="1908" w:dyaOrig="1336" w14:anchorId="22298453">
                <v:shape id="_x0000_i1087" type="#_x0000_t75" style="width:96pt;height:66pt" o:ole="">
                  <v:imagedata r:id="rId127" o:title=""/>
                </v:shape>
                <o:OLEObject Type="Embed" ProgID="FXEquation.Equation" ShapeID="_x0000_i1087" DrawAspect="Content" ObjectID="_1557231880" r:id="rId128"/>
              </w:object>
            </w:r>
            <w:r w:rsidRPr="00AC4C50">
              <w:rPr>
                <w:position w:val="-116"/>
              </w:rPr>
              <w:t xml:space="preserve">  </w:t>
            </w: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Pr="00CA77E4" w:rsidRDefault="005333C4" w:rsidP="005333C4">
            <w:pPr>
              <w:pStyle w:val="LongerQuestions"/>
            </w:pPr>
            <w:r>
              <w:t xml:space="preserve">      (iii)  </w:t>
            </w:r>
            <w:r w:rsidRPr="00E433A6">
              <w:rPr>
                <w:i/>
              </w:rPr>
              <w:t>FGEH</w:t>
            </w:r>
            <w:r>
              <w:t xml:space="preserve"> is a rhombus, as the diagonals bisect at right angles. (Or mention the congruent triangles giving all sides equal)</w:t>
            </w:r>
          </w:p>
        </w:tc>
        <w:tc>
          <w:tcPr>
            <w:tcW w:w="2410" w:type="dxa"/>
          </w:tcPr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Default="00027B4E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(i)</w:t>
            </w: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 marks for correct conclusion with right congruence test and all steps of reasoning given.</w:t>
            </w: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 mark for correct conclusion with one step of reasoning incorrect or not provided or if conclusion uses wrong test</w:t>
            </w: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Default="00027B4E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(ii)</w:t>
            </w: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1 mark </w:t>
            </w:r>
            <w:r w:rsidR="00B74175">
              <w:rPr>
                <w:rFonts w:ascii="Times New Roman" w:hAnsi="Times New Roman"/>
                <w:b/>
                <w:sz w:val="24"/>
                <w:szCs w:val="24"/>
              </w:rPr>
              <w:t xml:space="preserve">each 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>for any two pairs</w:t>
            </w: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Default="00027B4E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(iii)</w:t>
            </w: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 mark for correct name and 1 mark for any valid reason</w:t>
            </w:r>
          </w:p>
          <w:p w:rsidR="005333C4" w:rsidRPr="00A252B0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</w:tr>
      <w:tr w:rsidR="005333C4" w:rsidTr="005333C4">
        <w:trPr>
          <w:cantSplit/>
        </w:trPr>
        <w:tc>
          <w:tcPr>
            <w:tcW w:w="1242" w:type="dxa"/>
          </w:tcPr>
          <w:p w:rsidR="005333C4" w:rsidRDefault="005333C4" w:rsidP="005333C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37" w:type="dxa"/>
          </w:tcPr>
          <w:p w:rsidR="005333C4" w:rsidRDefault="007B0DE4" w:rsidP="005333C4">
            <w:pPr>
              <w:pStyle w:val="LongerQuestions"/>
              <w:ind w:left="0"/>
            </w:pPr>
            <w:r>
              <w:rPr>
                <w:noProof/>
                <w:lang w:eastAsia="en-AU"/>
              </w:rPr>
              <w:object w:dxaOrig="1440" w:dyaOrig="1440" w14:anchorId="084F629A">
                <v:shape id="_x0000_s1055" type="#_x0000_t75" style="position:absolute;margin-left:86.4pt;margin-top:4.35pt;width:106.25pt;height:104pt;z-index:251671040;mso-position-horizontal-relative:text;mso-position-vertical-relative:text">
                  <v:imagedata r:id="rId57" o:title=""/>
                </v:shape>
                <o:OLEObject Type="Embed" ProgID="FXDraw.Graphic" ShapeID="_x0000_s1055" DrawAspect="Content" ObjectID="_1557231918" r:id="rId129"/>
              </w:object>
            </w:r>
            <w:r w:rsidR="005333C4">
              <w:t>(c)</w:t>
            </w: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  <w:r>
              <w:t>(i)</w:t>
            </w:r>
          </w:p>
          <w:p w:rsidR="005333C4" w:rsidRPr="00CE3A84" w:rsidRDefault="005333C4" w:rsidP="005333C4">
            <w:pPr>
              <w:pStyle w:val="LongerQuestions"/>
            </w:pPr>
            <w:r w:rsidRPr="00CE3A84">
              <w:object w:dxaOrig="4038" w:dyaOrig="1358" w14:anchorId="68866E62">
                <v:shape id="_x0000_i1089" type="#_x0000_t75" style="width:201.75pt;height:68.25pt" o:ole="">
                  <v:imagedata r:id="rId130" o:title=""/>
                </v:shape>
                <o:OLEObject Type="Embed" ProgID="FXEquation.Equation" ShapeID="_x0000_i1089" DrawAspect="Content" ObjectID="_1557231881" r:id="rId131"/>
              </w:object>
            </w:r>
            <w:r w:rsidRPr="00CE3A84">
              <w:t xml:space="preserve"> </w:t>
            </w: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  <w:r>
              <w:t>(ii)</w:t>
            </w:r>
          </w:p>
          <w:p w:rsidR="005333C4" w:rsidRPr="00CE3A84" w:rsidRDefault="005333C4" w:rsidP="005333C4">
            <w:pPr>
              <w:pStyle w:val="LongerQuestions"/>
            </w:pPr>
            <w:r>
              <w:t xml:space="preserve"> </w:t>
            </w:r>
            <w:r w:rsidRPr="00CE3A84">
              <w:object w:dxaOrig="5108" w:dyaOrig="1916" w14:anchorId="08458789">
                <v:shape id="_x0000_i1090" type="#_x0000_t75" style="width:255pt;height:96pt" o:ole="">
                  <v:imagedata r:id="rId132" o:title=""/>
                </v:shape>
                <o:OLEObject Type="Embed" ProgID="FXEquation.Equation" ShapeID="_x0000_i1090" DrawAspect="Content" ObjectID="_1557231882" r:id="rId133"/>
              </w:object>
            </w:r>
            <w:r w:rsidRPr="00CE3A84">
              <w:t xml:space="preserve"> </w:t>
            </w:r>
            <w:r>
              <w:t xml:space="preserve"> </w:t>
            </w:r>
            <w:r w:rsidRPr="00A1077F">
              <w:rPr>
                <w:position w:val="-2"/>
              </w:rPr>
              <w:object w:dxaOrig="63" w:dyaOrig="29" w14:anchorId="6E6D55C1">
                <v:shape id="_x0000_i1091" type="#_x0000_t75" style="width:3pt;height:1.5pt" o:ole="">
                  <v:imagedata r:id="rId134" o:title=""/>
                </v:shape>
                <o:OLEObject Type="Embed" ProgID="FXEquation.Equation" ShapeID="_x0000_i1091" DrawAspect="Content" ObjectID="_1557231883" r:id="rId135"/>
              </w:object>
            </w:r>
            <w:r>
              <w:t xml:space="preserve"> </w:t>
            </w: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  <w:r>
              <w:t>(iii)</w:t>
            </w:r>
          </w:p>
          <w:p w:rsidR="005333C4" w:rsidRPr="005F372F" w:rsidRDefault="005333C4" w:rsidP="005333C4">
            <w:pPr>
              <w:pStyle w:val="LongerQuestions"/>
            </w:pPr>
            <w:r>
              <w:t xml:space="preserve"> </w:t>
            </w:r>
            <w:r w:rsidRPr="005F372F">
              <w:object w:dxaOrig="4444" w:dyaOrig="1658" w14:anchorId="737FB5C9">
                <v:shape id="_x0000_i1092" type="#_x0000_t75" style="width:222pt;height:82.5pt" o:ole="">
                  <v:imagedata r:id="rId136" o:title=""/>
                </v:shape>
                <o:OLEObject Type="Embed" ProgID="FXEquation.Equation" ShapeID="_x0000_i1092" DrawAspect="Content" ObjectID="_1557231884" r:id="rId137"/>
              </w:object>
            </w:r>
            <w:r w:rsidRPr="005F372F">
              <w:t xml:space="preserve"> </w:t>
            </w: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Pr="00CE3A8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</w:tc>
        <w:tc>
          <w:tcPr>
            <w:tcW w:w="2410" w:type="dxa"/>
          </w:tcPr>
          <w:p w:rsidR="00027B4E" w:rsidRDefault="00027B4E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027B4E" w:rsidRDefault="00027B4E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027B4E" w:rsidRDefault="00027B4E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027B4E" w:rsidRDefault="00027B4E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027B4E" w:rsidRDefault="00027B4E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027B4E" w:rsidRDefault="00027B4E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027B4E" w:rsidRDefault="00027B4E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Default="00027B4E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(i)</w:t>
            </w:r>
          </w:p>
          <w:p w:rsidR="005333C4" w:rsidRDefault="00027B4E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  <w:r w:rsidR="005333C4">
              <w:rPr>
                <w:rFonts w:ascii="Times New Roman" w:hAnsi="Times New Roman"/>
                <w:b/>
                <w:sz w:val="24"/>
                <w:szCs w:val="24"/>
              </w:rPr>
              <w:t xml:space="preserve"> mark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>s</w:t>
            </w:r>
            <w:r w:rsidR="005333C4">
              <w:rPr>
                <w:rFonts w:ascii="Times New Roman" w:hAnsi="Times New Roman"/>
                <w:b/>
                <w:sz w:val="24"/>
                <w:szCs w:val="24"/>
              </w:rPr>
              <w:t xml:space="preserve"> for correct conclusion with right reasoning given.</w:t>
            </w: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027B4E" w:rsidRDefault="00027B4E" w:rsidP="00027B4E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 mark for a minor error in reasoning.</w:t>
            </w:r>
          </w:p>
          <w:p w:rsidR="00027B4E" w:rsidRDefault="00027B4E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027B4E" w:rsidRDefault="00027B4E" w:rsidP="00027B4E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ii)</w:t>
            </w:r>
          </w:p>
          <w:p w:rsidR="00027B4E" w:rsidRDefault="00027B4E" w:rsidP="00027B4E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 marks for correct conclusion with right reasoning given.</w:t>
            </w:r>
          </w:p>
          <w:p w:rsidR="00027B4E" w:rsidRDefault="00027B4E" w:rsidP="00027B4E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027B4E" w:rsidRDefault="00027B4E" w:rsidP="00027B4E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 mark for a minor error in reasoning.</w:t>
            </w:r>
          </w:p>
          <w:p w:rsidR="00027B4E" w:rsidRDefault="00027B4E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027B4E" w:rsidRDefault="00027B4E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027B4E" w:rsidRDefault="00027B4E" w:rsidP="00027B4E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iii)</w:t>
            </w:r>
          </w:p>
          <w:p w:rsidR="00027B4E" w:rsidRDefault="00027B4E" w:rsidP="00027B4E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 marks for correct conclusion with right reasoning given.</w:t>
            </w:r>
          </w:p>
          <w:p w:rsidR="00027B4E" w:rsidRDefault="00027B4E" w:rsidP="00027B4E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027B4E" w:rsidRDefault="00027B4E" w:rsidP="00027B4E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 mark for a minor error in reasoning.</w:t>
            </w:r>
          </w:p>
          <w:p w:rsidR="00027B4E" w:rsidRPr="00A252B0" w:rsidRDefault="00027B4E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</w:tr>
      <w:tr w:rsidR="005333C4" w:rsidTr="005333C4">
        <w:trPr>
          <w:cantSplit/>
        </w:trPr>
        <w:tc>
          <w:tcPr>
            <w:tcW w:w="1242" w:type="dxa"/>
          </w:tcPr>
          <w:p w:rsidR="005333C4" w:rsidRDefault="005333C4" w:rsidP="005333C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6.</w:t>
            </w:r>
          </w:p>
        </w:tc>
        <w:tc>
          <w:tcPr>
            <w:tcW w:w="6237" w:type="dxa"/>
          </w:tcPr>
          <w:p w:rsidR="005333C4" w:rsidRDefault="007B0DE4" w:rsidP="005333C4">
            <w:pPr>
              <w:pStyle w:val="LongerQuestions"/>
              <w:ind w:left="0"/>
            </w:pPr>
            <w:r>
              <w:rPr>
                <w:noProof/>
                <w:lang w:eastAsia="en-AU"/>
              </w:rPr>
              <w:object w:dxaOrig="1440" w:dyaOrig="1440" w14:anchorId="2E21BFC2">
                <v:shape id="_x0000_s1056" type="#_x0000_t75" style="position:absolute;margin-left:111.95pt;margin-top:2.9pt;width:127.65pt;height:109.65pt;z-index:251672064;mso-position-horizontal-relative:text;mso-position-vertical-relative:text">
                  <v:imagedata r:id="rId138" o:title=""/>
                </v:shape>
                <o:OLEObject Type="Embed" ProgID="FXDraw.Graphic" ShapeID="_x0000_s1056" DrawAspect="Content" ObjectID="_1557231919" r:id="rId139"/>
              </w:object>
            </w:r>
            <w:r w:rsidR="005333C4">
              <w:t>(a)</w:t>
            </w: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  <w:r w:rsidRPr="00F07539">
              <w:object w:dxaOrig="4680" w:dyaOrig="3056" w14:anchorId="5FC645DF">
                <v:shape id="_x0000_i1094" type="#_x0000_t75" style="width:234.75pt;height:151.5pt" o:ole="">
                  <v:imagedata r:id="rId140" o:title=""/>
                </v:shape>
                <o:OLEObject Type="Embed" ProgID="FXEquation.Equation" ShapeID="_x0000_i1094" DrawAspect="Content" ObjectID="_1557231885" r:id="rId141"/>
              </w:object>
            </w:r>
            <w:r w:rsidRPr="00F07539">
              <w:t xml:space="preserve"> </w:t>
            </w:r>
          </w:p>
          <w:p w:rsidR="00AC4C50" w:rsidRPr="00AC4C50" w:rsidRDefault="00AC4C50" w:rsidP="005333C4">
            <w:pPr>
              <w:pStyle w:val="LongerQuestions"/>
              <w:rPr>
                <w:b/>
              </w:rPr>
            </w:pPr>
            <w:r w:rsidRPr="00AC4C50">
              <w:rPr>
                <w:b/>
              </w:rPr>
              <w:t>Alternative</w:t>
            </w:r>
          </w:p>
          <w:p w:rsidR="00AC4C50" w:rsidRPr="00F07539" w:rsidRDefault="00AC4C50" w:rsidP="005333C4">
            <w:pPr>
              <w:pStyle w:val="LongerQuestions"/>
            </w:pPr>
            <w:r>
              <w:t xml:space="preserve"> </w:t>
            </w:r>
            <w:r>
              <w:object w:dxaOrig="5584" w:dyaOrig="1676">
                <v:shape id="_x0000_i1095" type="#_x0000_t75" style="width:279pt;height:84pt" o:ole="">
                  <v:imagedata r:id="rId142" o:title=""/>
                </v:shape>
                <o:OLEObject Type="Embed" ProgID="FXEquation.Equation" ShapeID="_x0000_i1095" DrawAspect="Content" ObjectID="_1557231886" r:id="rId143"/>
              </w:object>
            </w:r>
            <w:r>
              <w:t xml:space="preserve"> </w:t>
            </w:r>
          </w:p>
        </w:tc>
        <w:tc>
          <w:tcPr>
            <w:tcW w:w="2410" w:type="dxa"/>
          </w:tcPr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 marks for correct answer with all reasons.</w:t>
            </w: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 marks if answer is calculated incorrectly or one line of reasoning is wrong or not provided</w:t>
            </w: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Pr="00A252B0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 mark if answer is calculated incorrectly and one line of reasoning is wrong or more than one line of reasoning is wrong or not provided</w:t>
            </w:r>
          </w:p>
        </w:tc>
      </w:tr>
      <w:tr w:rsidR="005333C4" w:rsidTr="005333C4">
        <w:trPr>
          <w:cantSplit/>
        </w:trPr>
        <w:tc>
          <w:tcPr>
            <w:tcW w:w="1242" w:type="dxa"/>
          </w:tcPr>
          <w:p w:rsidR="005333C4" w:rsidRDefault="005333C4" w:rsidP="005333C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37" w:type="dxa"/>
          </w:tcPr>
          <w:p w:rsidR="005333C4" w:rsidRDefault="005333C4" w:rsidP="005333C4">
            <w:pPr>
              <w:pStyle w:val="LongerQuestions"/>
              <w:ind w:left="0"/>
            </w:pPr>
            <w:r>
              <w:t>(b)</w:t>
            </w:r>
          </w:p>
          <w:p w:rsidR="005333C4" w:rsidRDefault="005333C4" w:rsidP="005333C4">
            <w:pPr>
              <w:pStyle w:val="LongerQuestions"/>
            </w:pPr>
          </w:p>
          <w:p w:rsidR="005333C4" w:rsidRDefault="007B0DE4" w:rsidP="005333C4">
            <w:pPr>
              <w:pStyle w:val="LongerQuestions"/>
            </w:pPr>
            <w:r>
              <w:rPr>
                <w:noProof/>
                <w:lang w:eastAsia="en-AU"/>
              </w:rPr>
              <w:object w:dxaOrig="1440" w:dyaOrig="1440" w14:anchorId="78DE1B98">
                <v:shape id="_x0000_s1057" type="#_x0000_t75" style="position:absolute;left:0;text-align:left;margin-left:2.15pt;margin-top:5.3pt;width:210.2pt;height:90.9pt;z-index:251673088;mso-position-horizontal-relative:text;mso-position-vertical-relative:text">
                  <v:imagedata r:id="rId75" o:title=""/>
                </v:shape>
                <o:OLEObject Type="Embed" ProgID="FXDraw.Graphic" ShapeID="_x0000_s1057" DrawAspect="Content" ObjectID="_1557231920" r:id="rId144"/>
              </w:object>
            </w: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  <w:r>
              <w:t>(i)</w:t>
            </w:r>
          </w:p>
          <w:p w:rsidR="005333C4" w:rsidRDefault="005333C4" w:rsidP="005333C4">
            <w:pPr>
              <w:pStyle w:val="LongerQuestions"/>
            </w:pPr>
          </w:p>
          <w:p w:rsidR="005333C4" w:rsidRPr="00B0736E" w:rsidRDefault="005333C4" w:rsidP="005333C4">
            <w:pPr>
              <w:pStyle w:val="LongerQuestions"/>
            </w:pPr>
            <w:r>
              <w:t xml:space="preserve"> </w:t>
            </w:r>
            <w:r w:rsidRPr="00B0736E">
              <w:object w:dxaOrig="3768" w:dyaOrig="1396" w14:anchorId="7BD59512">
                <v:shape id="_x0000_i1097" type="#_x0000_t75" style="width:187.5pt;height:69.75pt" o:ole="">
                  <v:imagedata r:id="rId145" o:title=""/>
                </v:shape>
                <o:OLEObject Type="Embed" ProgID="FXEquation.Equation" ShapeID="_x0000_i1097" DrawAspect="Content" ObjectID="_1557231887" r:id="rId146"/>
              </w:object>
            </w: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Pr="00B353A2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  <w:r w:rsidRPr="00B353A2">
              <w:t>(ii)</w:t>
            </w:r>
          </w:p>
          <w:p w:rsidR="005333C4" w:rsidRDefault="005333C4" w:rsidP="005333C4">
            <w:pPr>
              <w:pStyle w:val="LongerQuestions"/>
            </w:pPr>
            <w:r>
              <w:rPr>
                <w:position w:val="-118"/>
              </w:rPr>
              <w:t xml:space="preserve">    </w:t>
            </w:r>
            <w:r w:rsidRPr="005333C4">
              <w:rPr>
                <w:color w:val="FF0000"/>
                <w:position w:val="-132"/>
              </w:rPr>
              <w:object w:dxaOrig="3476" w:dyaOrig="1672" w14:anchorId="4BC4C14F">
                <v:shape id="_x0000_i1098" type="#_x0000_t75" style="width:174pt;height:84pt" o:ole="">
                  <v:imagedata r:id="rId147" o:title=""/>
                </v:shape>
                <o:OLEObject Type="Embed" ProgID="FXEquation.Equation" ShapeID="_x0000_i1098" DrawAspect="Content" ObjectID="_1557231888" r:id="rId148"/>
              </w:object>
            </w:r>
            <w:r>
              <w:rPr>
                <w:position w:val="-118"/>
              </w:rPr>
              <w:t xml:space="preserve"> </w:t>
            </w:r>
          </w:p>
        </w:tc>
        <w:tc>
          <w:tcPr>
            <w:tcW w:w="2410" w:type="dxa"/>
          </w:tcPr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(i)</w:t>
            </w: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 marks for correct conclusion with right similarity test and all steps of reasoning given.</w:t>
            </w: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 marks for correct conclusion with one step of reasoning incorrect or not provided or if congruence uses wrong test or conclusion is incorrect or not provided</w:t>
            </w: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1 mark if at least two correct statements needed for the proof are provided </w:t>
            </w: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(ii)</w:t>
            </w: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 marks if answer is calculated correctly with reasoning/working provided</w:t>
            </w: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Pr="00A252B0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 mark if answer is calculated incorrectly with some correct working/reasoning</w:t>
            </w:r>
          </w:p>
        </w:tc>
      </w:tr>
      <w:tr w:rsidR="005333C4" w:rsidTr="005333C4">
        <w:trPr>
          <w:cantSplit/>
        </w:trPr>
        <w:tc>
          <w:tcPr>
            <w:tcW w:w="1242" w:type="dxa"/>
          </w:tcPr>
          <w:p w:rsidR="005333C4" w:rsidRDefault="005333C4" w:rsidP="005333C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37" w:type="dxa"/>
          </w:tcPr>
          <w:p w:rsidR="005333C4" w:rsidRDefault="005333C4" w:rsidP="005333C4">
            <w:pPr>
              <w:pStyle w:val="LongerQuestions"/>
              <w:ind w:left="0"/>
            </w:pPr>
            <w:r>
              <w:t>(c)</w:t>
            </w:r>
          </w:p>
          <w:p w:rsidR="005333C4" w:rsidRPr="00217215" w:rsidRDefault="005333C4" w:rsidP="005333C4">
            <w:pPr>
              <w:pStyle w:val="LongerQuestions"/>
              <w:ind w:left="0"/>
            </w:pPr>
            <w:r w:rsidRPr="00217215">
              <w:t>(i)</w:t>
            </w:r>
          </w:p>
          <w:p w:rsidR="005333C4" w:rsidRPr="00217215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  <w:r w:rsidRPr="00217215">
              <w:rPr>
                <w:color w:val="FF0000"/>
              </w:rPr>
              <w:object w:dxaOrig="5108" w:dyaOrig="1696" w14:anchorId="7DF75B93">
                <v:shape id="_x0000_i1099" type="#_x0000_t75" style="width:255pt;height:84.75pt" o:ole="">
                  <v:imagedata r:id="rId149" o:title=""/>
                </v:shape>
                <o:OLEObject Type="Embed" ProgID="FXEquation.Equation" ShapeID="_x0000_i1099" DrawAspect="Content" ObjectID="_1557231889" r:id="rId150"/>
              </w:object>
            </w:r>
            <w:r w:rsidRPr="00217215">
              <w:t xml:space="preserve"> </w:t>
            </w:r>
          </w:p>
          <w:p w:rsidR="005333C4" w:rsidRDefault="00D008C2" w:rsidP="005333C4">
            <w:pPr>
              <w:pStyle w:val="LongerQuestions"/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674112" behindDoc="0" locked="0" layoutInCell="1" allowOverlap="1">
                  <wp:simplePos x="0" y="0"/>
                  <wp:positionH relativeFrom="column">
                    <wp:posOffset>932815</wp:posOffset>
                  </wp:positionH>
                  <wp:positionV relativeFrom="paragraph">
                    <wp:posOffset>165100</wp:posOffset>
                  </wp:positionV>
                  <wp:extent cx="2131060" cy="1977390"/>
                  <wp:effectExtent l="0" t="0" r="2540" b="3810"/>
                  <wp:wrapNone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1060" cy="19773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</w:pPr>
          </w:p>
          <w:p w:rsidR="005333C4" w:rsidRDefault="005333C4" w:rsidP="005333C4">
            <w:pPr>
              <w:pStyle w:val="LongerQuestions"/>
              <w:ind w:left="0"/>
            </w:pPr>
            <w:r>
              <w:t xml:space="preserve">(ii) </w:t>
            </w:r>
            <w:r w:rsidRPr="00217215">
              <w:t xml:space="preserve">Quadrilateral </w:t>
            </w:r>
            <w:r w:rsidRPr="00217215">
              <w:rPr>
                <w:i/>
              </w:rPr>
              <w:t xml:space="preserve">AQBP </w:t>
            </w:r>
            <w:r w:rsidRPr="00217215">
              <w:t>is a kite.</w:t>
            </w:r>
          </w:p>
          <w:p w:rsidR="005333C4" w:rsidRPr="00217215" w:rsidRDefault="005333C4" w:rsidP="005333C4">
            <w:pPr>
              <w:pStyle w:val="LongerQuestions"/>
              <w:rPr>
                <w:color w:val="FF0000"/>
                <w:position w:val="-152"/>
              </w:rPr>
            </w:pPr>
            <w:r>
              <w:t>Reason : There are two pairs of adjacent sides equal formed by the radii of the two circles.</w:t>
            </w:r>
          </w:p>
        </w:tc>
        <w:tc>
          <w:tcPr>
            <w:tcW w:w="2410" w:type="dxa"/>
          </w:tcPr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(i)</w:t>
            </w: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 marks for correct conclusion with right congruence test and all steps of reasoning given.</w:t>
            </w: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 marks for correct conclusion with one step of reasoning incorrect or not provided or if conclusion uses wrong test</w:t>
            </w: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 mark if at least one correct statement needed for the proof is provided</w:t>
            </w: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(ii)</w:t>
            </w: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5333C4" w:rsidRDefault="005333C4" w:rsidP="005333C4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 mark each for name of quadrilateral and any valid reason which quotes a property unique to a kite.</w:t>
            </w:r>
          </w:p>
        </w:tc>
      </w:tr>
    </w:tbl>
    <w:p w:rsidR="00F56E33" w:rsidRPr="00DD6890" w:rsidRDefault="00F56E33" w:rsidP="00F56E33">
      <w:pPr>
        <w:rPr>
          <w:rFonts w:ascii="Times New Roman" w:hAnsi="Times New Roman"/>
          <w:sz w:val="24"/>
          <w:szCs w:val="24"/>
        </w:rPr>
      </w:pPr>
    </w:p>
    <w:p w:rsidR="00F56E33" w:rsidRDefault="00F56E33" w:rsidP="00960538">
      <w:pPr>
        <w:spacing w:after="120"/>
        <w:rPr>
          <w:rFonts w:asciiTheme="majorHAnsi" w:hAnsiTheme="majorHAnsi"/>
          <w:sz w:val="24"/>
          <w:szCs w:val="24"/>
        </w:rPr>
      </w:pPr>
    </w:p>
    <w:sectPr w:rsidR="00F56E33" w:rsidSect="00423CB0"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C7C5C" w:rsidRDefault="002C7C5C" w:rsidP="006475AA">
      <w:r>
        <w:separator/>
      </w:r>
    </w:p>
  </w:endnote>
  <w:endnote w:type="continuationSeparator" w:id="0">
    <w:p w:rsidR="002C7C5C" w:rsidRDefault="002C7C5C" w:rsidP="006475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3374084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1275F" w:rsidRDefault="0011275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B0DE4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11275F" w:rsidRDefault="0011275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4210537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1275F" w:rsidRDefault="0011275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B0DE4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11275F" w:rsidRDefault="0011275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C7C5C" w:rsidRDefault="002C7C5C" w:rsidP="006475AA">
      <w:r>
        <w:separator/>
      </w:r>
    </w:p>
  </w:footnote>
  <w:footnote w:type="continuationSeparator" w:id="0">
    <w:p w:rsidR="002C7C5C" w:rsidRDefault="002C7C5C" w:rsidP="006475A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1275F" w:rsidRPr="006475AA" w:rsidRDefault="007B0DE4">
    <w:pPr>
      <w:pStyle w:val="Header"/>
      <w:rPr>
        <w:u w:val="single"/>
      </w:rPr>
    </w:pPr>
    <w:sdt>
      <w:sdtPr>
        <w:rPr>
          <w:u w:val="single"/>
        </w:rPr>
        <w:alias w:val="Comments"/>
        <w:tag w:val=""/>
        <w:id w:val="125447929"/>
        <w:placeholder>
          <w:docPart w:val="A2A144BEF38347F6879BEAED7D7970A5"/>
        </w:placeholder>
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<w:text w:multiLine="1"/>
      </w:sdtPr>
      <w:sdtEndPr/>
      <w:sdtContent>
        <w:r w:rsidR="0011275F">
          <w:rPr>
            <w:u w:val="single"/>
          </w:rPr>
          <w:t>School Name</w:t>
        </w:r>
      </w:sdtContent>
    </w:sdt>
    <w:r w:rsidR="0011275F">
      <w:rPr>
        <w:u w:val="single"/>
      </w:rPr>
      <w:t xml:space="preserve">    -    Mathematics</w:t>
    </w:r>
    <w:r w:rsidR="0011275F">
      <w:rPr>
        <w:u w:val="single"/>
      </w:rPr>
      <w:tab/>
    </w:r>
    <w:sdt>
      <w:sdtPr>
        <w:rPr>
          <w:u w:val="single"/>
        </w:rPr>
        <w:alias w:val="Title"/>
        <w:tag w:val=""/>
        <w:id w:val="1459071358"/>
        <w:placeholder>
          <w:docPart w:val="C1909FEECCFF420C915490E897C868C8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11275F">
          <w:rPr>
            <w:u w:val="single"/>
          </w:rPr>
          <w:t>Geometric Reasoning</w:t>
        </w:r>
      </w:sdtContent>
    </w:sdt>
    <w:r w:rsidR="0011275F">
      <w:rPr>
        <w:u w:val="single"/>
      </w:rPr>
      <w:t xml:space="preserve"> Test</w:t>
    </w:r>
    <w:r w:rsidR="0011275F">
      <w:rPr>
        <w:u w:val="single"/>
      </w:rPr>
      <w:tab/>
    </w:r>
    <w:sdt>
      <w:sdtPr>
        <w:rPr>
          <w:u w:val="single"/>
        </w:rPr>
        <w:alias w:val="Status"/>
        <w:tag w:val=""/>
        <w:id w:val="-1708794629"/>
        <w:placeholder>
          <w:docPart w:val="5460EA9F9CAB459681681A0D61C79647"/>
        </w:placeholder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EndPr/>
      <w:sdtContent>
        <w:r w:rsidR="0011275F">
          <w:rPr>
            <w:u w:val="single"/>
          </w:rPr>
          <w:t>2017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40318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DF1E0E"/>
    <w:multiLevelType w:val="hybridMultilevel"/>
    <w:tmpl w:val="A48E793E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0D1B96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DC777B"/>
    <w:multiLevelType w:val="hybridMultilevel"/>
    <w:tmpl w:val="EF1CB580"/>
    <w:lvl w:ilvl="0" w:tplc="8876A414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44245E"/>
    <w:multiLevelType w:val="hybridMultilevel"/>
    <w:tmpl w:val="A48E793E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0500BA"/>
    <w:multiLevelType w:val="hybridMultilevel"/>
    <w:tmpl w:val="1C80B33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295AD4"/>
    <w:multiLevelType w:val="hybridMultilevel"/>
    <w:tmpl w:val="9784531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3A22566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1C2D86"/>
    <w:multiLevelType w:val="hybridMultilevel"/>
    <w:tmpl w:val="9784531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FA68FB"/>
    <w:multiLevelType w:val="hybridMultilevel"/>
    <w:tmpl w:val="7BE816AE"/>
    <w:lvl w:ilvl="0" w:tplc="504268A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DF2F54"/>
    <w:multiLevelType w:val="hybridMultilevel"/>
    <w:tmpl w:val="C99CDD7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531AF9"/>
    <w:multiLevelType w:val="hybridMultilevel"/>
    <w:tmpl w:val="0690FACA"/>
    <w:lvl w:ilvl="0" w:tplc="33E682C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43C764F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spacing w:val="0"/>
        <w:w w:val="100"/>
        <w:position w:val="0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A36D28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561559C"/>
    <w:multiLevelType w:val="hybridMultilevel"/>
    <w:tmpl w:val="F6FA686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0008AB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72A691A"/>
    <w:multiLevelType w:val="hybridMultilevel"/>
    <w:tmpl w:val="AFBADECC"/>
    <w:lvl w:ilvl="0" w:tplc="C00E49E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D044C5B"/>
    <w:multiLevelType w:val="hybridMultilevel"/>
    <w:tmpl w:val="5D3C63DC"/>
    <w:lvl w:ilvl="0" w:tplc="8E40C2F2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D140B13"/>
    <w:multiLevelType w:val="hybridMultilevel"/>
    <w:tmpl w:val="111EF460"/>
    <w:lvl w:ilvl="0" w:tplc="36BAD5D6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FA76550"/>
    <w:multiLevelType w:val="hybridMultilevel"/>
    <w:tmpl w:val="DA38441A"/>
    <w:lvl w:ilvl="0" w:tplc="C71299C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BCE0E6E"/>
    <w:multiLevelType w:val="hybridMultilevel"/>
    <w:tmpl w:val="EF1CB580"/>
    <w:lvl w:ilvl="0" w:tplc="8876A414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CD1631B"/>
    <w:multiLevelType w:val="hybridMultilevel"/>
    <w:tmpl w:val="5D3C63DC"/>
    <w:lvl w:ilvl="0" w:tplc="8E40C2F2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6E04D2C"/>
    <w:multiLevelType w:val="hybridMultilevel"/>
    <w:tmpl w:val="B476A53C"/>
    <w:lvl w:ilvl="0" w:tplc="C4B2678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7A5434F"/>
    <w:multiLevelType w:val="hybridMultilevel"/>
    <w:tmpl w:val="7CAA04CE"/>
    <w:lvl w:ilvl="0" w:tplc="AD1816F0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98949E9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D462D61"/>
    <w:multiLevelType w:val="hybridMultilevel"/>
    <w:tmpl w:val="5AD886C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E6F4CE9"/>
    <w:multiLevelType w:val="hybridMultilevel"/>
    <w:tmpl w:val="B726E476"/>
    <w:lvl w:ilvl="0" w:tplc="C38C557A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7"/>
  </w:num>
  <w:num w:numId="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</w:num>
  <w:num w:numId="8">
    <w:abstractNumId w:val="14"/>
  </w:num>
  <w:num w:numId="9">
    <w:abstractNumId w:val="5"/>
  </w:num>
  <w:num w:numId="10">
    <w:abstractNumId w:val="25"/>
  </w:num>
  <w:num w:numId="11">
    <w:abstractNumId w:val="23"/>
  </w:num>
  <w:num w:numId="12">
    <w:abstractNumId w:val="11"/>
  </w:num>
  <w:num w:numId="13">
    <w:abstractNumId w:val="19"/>
  </w:num>
  <w:num w:numId="14">
    <w:abstractNumId w:val="9"/>
  </w:num>
  <w:num w:numId="15">
    <w:abstractNumId w:val="16"/>
  </w:num>
  <w:num w:numId="16">
    <w:abstractNumId w:val="22"/>
  </w:num>
  <w:num w:numId="17">
    <w:abstractNumId w:val="3"/>
  </w:num>
  <w:num w:numId="18">
    <w:abstractNumId w:val="6"/>
  </w:num>
  <w:num w:numId="19">
    <w:abstractNumId w:val="8"/>
  </w:num>
  <w:num w:numId="20">
    <w:abstractNumId w:val="24"/>
  </w:num>
  <w:num w:numId="21">
    <w:abstractNumId w:val="10"/>
  </w:num>
  <w:num w:numId="22">
    <w:abstractNumId w:val="4"/>
  </w:num>
  <w:num w:numId="23">
    <w:abstractNumId w:val="1"/>
  </w:num>
  <w:num w:numId="24">
    <w:abstractNumId w:val="20"/>
  </w:num>
  <w:num w:numId="25">
    <w:abstractNumId w:val="18"/>
  </w:num>
  <w:num w:numId="26">
    <w:abstractNumId w:val="26"/>
  </w:num>
  <w:num w:numId="27">
    <w:abstractNumId w:val="21"/>
  </w:num>
  <w:num w:numId="2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ttachedTemplate r:id="rId1"/>
  <w:defaultTabStop w:val="720"/>
  <w:characterSpacingControl w:val="doNotCompress"/>
  <w:savePreviewPicture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6808"/>
    <w:rsid w:val="00027B4E"/>
    <w:rsid w:val="0005581D"/>
    <w:rsid w:val="00077577"/>
    <w:rsid w:val="00077B33"/>
    <w:rsid w:val="000966B2"/>
    <w:rsid w:val="000A3FD5"/>
    <w:rsid w:val="00104ACA"/>
    <w:rsid w:val="0011275F"/>
    <w:rsid w:val="001274F5"/>
    <w:rsid w:val="0018287C"/>
    <w:rsid w:val="001B0750"/>
    <w:rsid w:val="001B1E4E"/>
    <w:rsid w:val="001B2DF7"/>
    <w:rsid w:val="001D51F7"/>
    <w:rsid w:val="001E2D6D"/>
    <w:rsid w:val="00204CB2"/>
    <w:rsid w:val="0021035C"/>
    <w:rsid w:val="00216994"/>
    <w:rsid w:val="00231E3E"/>
    <w:rsid w:val="00233DEB"/>
    <w:rsid w:val="0027637B"/>
    <w:rsid w:val="00295011"/>
    <w:rsid w:val="002A67A9"/>
    <w:rsid w:val="002B1F86"/>
    <w:rsid w:val="002C7C5C"/>
    <w:rsid w:val="002E3D4C"/>
    <w:rsid w:val="00325745"/>
    <w:rsid w:val="00336808"/>
    <w:rsid w:val="00347A06"/>
    <w:rsid w:val="00364163"/>
    <w:rsid w:val="003909E8"/>
    <w:rsid w:val="003C086B"/>
    <w:rsid w:val="00423CB0"/>
    <w:rsid w:val="004E01B5"/>
    <w:rsid w:val="004E1A64"/>
    <w:rsid w:val="005333C4"/>
    <w:rsid w:val="00556B6D"/>
    <w:rsid w:val="00563AA5"/>
    <w:rsid w:val="005C2441"/>
    <w:rsid w:val="005F6CBB"/>
    <w:rsid w:val="00645988"/>
    <w:rsid w:val="006475AA"/>
    <w:rsid w:val="006608F5"/>
    <w:rsid w:val="00674B12"/>
    <w:rsid w:val="00683B30"/>
    <w:rsid w:val="00687D5D"/>
    <w:rsid w:val="006B723B"/>
    <w:rsid w:val="006D727A"/>
    <w:rsid w:val="006E3B3A"/>
    <w:rsid w:val="0077674B"/>
    <w:rsid w:val="0077682A"/>
    <w:rsid w:val="007832E9"/>
    <w:rsid w:val="007A12DD"/>
    <w:rsid w:val="007B0DE4"/>
    <w:rsid w:val="007F0DF3"/>
    <w:rsid w:val="00887934"/>
    <w:rsid w:val="008E3476"/>
    <w:rsid w:val="008F4C0E"/>
    <w:rsid w:val="009430F2"/>
    <w:rsid w:val="00960538"/>
    <w:rsid w:val="00974063"/>
    <w:rsid w:val="00A433DF"/>
    <w:rsid w:val="00A5015F"/>
    <w:rsid w:val="00A50622"/>
    <w:rsid w:val="00A82BA8"/>
    <w:rsid w:val="00AC4C50"/>
    <w:rsid w:val="00AD652F"/>
    <w:rsid w:val="00AF2DC6"/>
    <w:rsid w:val="00B05CD2"/>
    <w:rsid w:val="00B14653"/>
    <w:rsid w:val="00B405DD"/>
    <w:rsid w:val="00B466FB"/>
    <w:rsid w:val="00B47C2C"/>
    <w:rsid w:val="00B74175"/>
    <w:rsid w:val="00B835B8"/>
    <w:rsid w:val="00B92B31"/>
    <w:rsid w:val="00BA4A8A"/>
    <w:rsid w:val="00BB287D"/>
    <w:rsid w:val="00BB3E9D"/>
    <w:rsid w:val="00BE2326"/>
    <w:rsid w:val="00BE51BB"/>
    <w:rsid w:val="00C8298F"/>
    <w:rsid w:val="00C849C5"/>
    <w:rsid w:val="00C93B55"/>
    <w:rsid w:val="00D008C2"/>
    <w:rsid w:val="00D1063D"/>
    <w:rsid w:val="00D944F7"/>
    <w:rsid w:val="00DA0092"/>
    <w:rsid w:val="00DB5666"/>
    <w:rsid w:val="00DB6EA6"/>
    <w:rsid w:val="00DD53EB"/>
    <w:rsid w:val="00DE2FF5"/>
    <w:rsid w:val="00E2596F"/>
    <w:rsid w:val="00EA33A1"/>
    <w:rsid w:val="00EC7A14"/>
    <w:rsid w:val="00F27787"/>
    <w:rsid w:val="00F56E33"/>
    <w:rsid w:val="00FA09BC"/>
    <w:rsid w:val="00FC09DE"/>
    <w:rsid w:val="00FE71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5:docId w15:val="{B230C81D-0876-46DD-992D-D42BA4A1C8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325745"/>
    <w:rPr>
      <w:rFonts w:ascii="Calibri" w:eastAsia="Calibri" w:hAnsi="Calibri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F56E3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257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link w:val="ListParagraphChar"/>
    <w:uiPriority w:val="34"/>
    <w:qFormat/>
    <w:rsid w:val="0032574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475A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475AA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6475A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475AA"/>
    <w:rPr>
      <w:rFonts w:ascii="Calibri" w:eastAsia="Calibri" w:hAnsi="Calibri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75A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75AA"/>
    <w:rPr>
      <w:rFonts w:ascii="Tahoma" w:eastAsia="Calibri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5F6CBB"/>
    <w:rPr>
      <w:color w:val="808080"/>
    </w:rPr>
  </w:style>
  <w:style w:type="table" w:customStyle="1" w:styleId="TableGrid1">
    <w:name w:val="Table Grid1"/>
    <w:basedOn w:val="TableNormal"/>
    <w:next w:val="TableGrid"/>
    <w:uiPriority w:val="59"/>
    <w:rsid w:val="004E01B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QuestionStyle">
    <w:name w:val="Question Style"/>
    <w:basedOn w:val="Normal"/>
    <w:link w:val="QuestionStyleChar"/>
    <w:autoRedefine/>
    <w:qFormat/>
    <w:rsid w:val="006B723B"/>
    <w:pPr>
      <w:ind w:left="1425" w:firstLine="1425"/>
    </w:pPr>
    <w:rPr>
      <w:rFonts w:ascii="Times New Roman" w:hAnsi="Times New Roman"/>
      <w:sz w:val="24"/>
      <w:szCs w:val="24"/>
    </w:rPr>
  </w:style>
  <w:style w:type="paragraph" w:customStyle="1" w:styleId="LongerStyle">
    <w:name w:val="Longer Style"/>
    <w:basedOn w:val="ListParagraph"/>
    <w:link w:val="LongerStyleChar"/>
    <w:autoRedefine/>
    <w:qFormat/>
    <w:rsid w:val="00B405DD"/>
    <w:pPr>
      <w:ind w:left="567" w:hanging="567"/>
    </w:pPr>
    <w:rPr>
      <w:rFonts w:ascii="Times New Roman" w:hAnsi="Times New Roman"/>
      <w:sz w:val="24"/>
      <w:szCs w:val="24"/>
    </w:rPr>
  </w:style>
  <w:style w:type="character" w:customStyle="1" w:styleId="QuestionStyleChar">
    <w:name w:val="Question Style Char"/>
    <w:basedOn w:val="DefaultParagraphFont"/>
    <w:link w:val="QuestionStyle"/>
    <w:rsid w:val="006B723B"/>
    <w:rPr>
      <w:rFonts w:ascii="Times New Roman" w:eastAsia="Calibri" w:hAnsi="Times New Roman" w:cs="Times New Roman"/>
      <w:sz w:val="24"/>
      <w:szCs w:val="24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B405DD"/>
    <w:rPr>
      <w:rFonts w:ascii="Calibri" w:eastAsia="Calibri" w:hAnsi="Calibri" w:cs="Times New Roman"/>
    </w:rPr>
  </w:style>
  <w:style w:type="character" w:customStyle="1" w:styleId="LongerStyleChar">
    <w:name w:val="Longer Style Char"/>
    <w:basedOn w:val="ListParagraphChar"/>
    <w:link w:val="LongerStyle"/>
    <w:rsid w:val="00B405DD"/>
    <w:rPr>
      <w:rFonts w:ascii="Times New Roman" w:eastAsia="Calibri" w:hAnsi="Times New Roman" w:cs="Times New Roman"/>
      <w:sz w:val="24"/>
      <w:szCs w:val="24"/>
    </w:rPr>
  </w:style>
  <w:style w:type="paragraph" w:customStyle="1" w:styleId="LongerQuestions">
    <w:name w:val="Longer Questions"/>
    <w:basedOn w:val="Normal"/>
    <w:link w:val="LongerQuestionsChar"/>
    <w:autoRedefine/>
    <w:qFormat/>
    <w:rsid w:val="006B723B"/>
    <w:pPr>
      <w:ind w:left="510"/>
    </w:pPr>
    <w:rPr>
      <w:rFonts w:ascii="Times New Roman" w:hAnsi="Times New Roman"/>
      <w:sz w:val="24"/>
      <w:szCs w:val="24"/>
    </w:rPr>
  </w:style>
  <w:style w:type="character" w:customStyle="1" w:styleId="LongerQuestionsChar">
    <w:name w:val="Longer Questions Char"/>
    <w:basedOn w:val="DefaultParagraphFont"/>
    <w:link w:val="LongerQuestions"/>
    <w:rsid w:val="006B723B"/>
    <w:rPr>
      <w:rFonts w:ascii="Times New Roman" w:eastAsia="Calibri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F56E33"/>
    <w:rPr>
      <w:rFonts w:asciiTheme="majorHAnsi" w:eastAsiaTheme="majorEastAsia" w:hAnsiTheme="majorHAnsi" w:cstheme="majorBidi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833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24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0.bin"/><Relationship Id="rId117" Type="http://schemas.openxmlformats.org/officeDocument/2006/relationships/oleObject" Target="embeddings/oleObject57.bin"/><Relationship Id="rId21" Type="http://schemas.openxmlformats.org/officeDocument/2006/relationships/image" Target="media/image8.png"/><Relationship Id="rId42" Type="http://schemas.openxmlformats.org/officeDocument/2006/relationships/oleObject" Target="embeddings/oleObject18.bin"/><Relationship Id="rId47" Type="http://schemas.openxmlformats.org/officeDocument/2006/relationships/image" Target="media/image21.png"/><Relationship Id="rId63" Type="http://schemas.openxmlformats.org/officeDocument/2006/relationships/image" Target="media/image29.png"/><Relationship Id="rId68" Type="http://schemas.openxmlformats.org/officeDocument/2006/relationships/oleObject" Target="embeddings/oleObject31.bin"/><Relationship Id="rId84" Type="http://schemas.openxmlformats.org/officeDocument/2006/relationships/footer" Target="footer2.xml"/><Relationship Id="rId89" Type="http://schemas.openxmlformats.org/officeDocument/2006/relationships/image" Target="media/image41.png"/><Relationship Id="rId112" Type="http://schemas.openxmlformats.org/officeDocument/2006/relationships/oleObject" Target="embeddings/oleObject54.bin"/><Relationship Id="rId133" Type="http://schemas.openxmlformats.org/officeDocument/2006/relationships/oleObject" Target="embeddings/oleObject66.bin"/><Relationship Id="rId138" Type="http://schemas.openxmlformats.org/officeDocument/2006/relationships/image" Target="media/image61.png"/><Relationship Id="rId154" Type="http://schemas.openxmlformats.org/officeDocument/2006/relationships/theme" Target="theme/theme1.xml"/><Relationship Id="rId16" Type="http://schemas.openxmlformats.org/officeDocument/2006/relationships/oleObject" Target="embeddings/oleObject5.bin"/><Relationship Id="rId107" Type="http://schemas.openxmlformats.org/officeDocument/2006/relationships/oleObject" Target="embeddings/oleObject51.bin"/><Relationship Id="rId11" Type="http://schemas.openxmlformats.org/officeDocument/2006/relationships/image" Target="media/image3.png"/><Relationship Id="rId32" Type="http://schemas.openxmlformats.org/officeDocument/2006/relationships/oleObject" Target="embeddings/oleObject13.bin"/><Relationship Id="rId37" Type="http://schemas.openxmlformats.org/officeDocument/2006/relationships/image" Target="media/image16.png"/><Relationship Id="rId53" Type="http://schemas.openxmlformats.org/officeDocument/2006/relationships/image" Target="media/image24.png"/><Relationship Id="rId58" Type="http://schemas.openxmlformats.org/officeDocument/2006/relationships/oleObject" Target="embeddings/oleObject26.bin"/><Relationship Id="rId74" Type="http://schemas.openxmlformats.org/officeDocument/2006/relationships/oleObject" Target="embeddings/oleObject34.bin"/><Relationship Id="rId79" Type="http://schemas.openxmlformats.org/officeDocument/2006/relationships/image" Target="media/image37.png"/><Relationship Id="rId102" Type="http://schemas.openxmlformats.org/officeDocument/2006/relationships/image" Target="media/image46.png"/><Relationship Id="rId123" Type="http://schemas.openxmlformats.org/officeDocument/2006/relationships/image" Target="media/image54.png"/><Relationship Id="rId128" Type="http://schemas.openxmlformats.org/officeDocument/2006/relationships/oleObject" Target="embeddings/oleObject63.bin"/><Relationship Id="rId144" Type="http://schemas.openxmlformats.org/officeDocument/2006/relationships/oleObject" Target="embeddings/oleObject72.bin"/><Relationship Id="rId149" Type="http://schemas.openxmlformats.org/officeDocument/2006/relationships/image" Target="media/image66.png"/><Relationship Id="rId5" Type="http://schemas.openxmlformats.org/officeDocument/2006/relationships/footnotes" Target="footnotes.xml"/><Relationship Id="rId90" Type="http://schemas.openxmlformats.org/officeDocument/2006/relationships/oleObject" Target="embeddings/oleObject40.bin"/><Relationship Id="rId95" Type="http://schemas.openxmlformats.org/officeDocument/2006/relationships/oleObject" Target="embeddings/oleObject43.bin"/><Relationship Id="rId22" Type="http://schemas.openxmlformats.org/officeDocument/2006/relationships/oleObject" Target="embeddings/oleObject8.bin"/><Relationship Id="rId27" Type="http://schemas.openxmlformats.org/officeDocument/2006/relationships/image" Target="media/image11.png"/><Relationship Id="rId43" Type="http://schemas.openxmlformats.org/officeDocument/2006/relationships/image" Target="media/image19.png"/><Relationship Id="rId48" Type="http://schemas.openxmlformats.org/officeDocument/2006/relationships/oleObject" Target="embeddings/oleObject21.bin"/><Relationship Id="rId64" Type="http://schemas.openxmlformats.org/officeDocument/2006/relationships/oleObject" Target="embeddings/oleObject29.bin"/><Relationship Id="rId69" Type="http://schemas.openxmlformats.org/officeDocument/2006/relationships/image" Target="media/image32.png"/><Relationship Id="rId113" Type="http://schemas.openxmlformats.org/officeDocument/2006/relationships/image" Target="media/image50.png"/><Relationship Id="rId118" Type="http://schemas.openxmlformats.org/officeDocument/2006/relationships/image" Target="media/image52.png"/><Relationship Id="rId134" Type="http://schemas.openxmlformats.org/officeDocument/2006/relationships/image" Target="media/image59.png"/><Relationship Id="rId139" Type="http://schemas.openxmlformats.org/officeDocument/2006/relationships/oleObject" Target="embeddings/oleObject69.bin"/><Relationship Id="rId80" Type="http://schemas.openxmlformats.org/officeDocument/2006/relationships/image" Target="media/image38.png"/><Relationship Id="rId85" Type="http://schemas.openxmlformats.org/officeDocument/2006/relationships/image" Target="media/image39.png"/><Relationship Id="rId150" Type="http://schemas.openxmlformats.org/officeDocument/2006/relationships/oleObject" Target="embeddings/oleObject75.bin"/><Relationship Id="rId12" Type="http://schemas.openxmlformats.org/officeDocument/2006/relationships/oleObject" Target="embeddings/oleObject3.bin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oleObject" Target="embeddings/oleObject16.bin"/><Relationship Id="rId46" Type="http://schemas.openxmlformats.org/officeDocument/2006/relationships/oleObject" Target="embeddings/oleObject20.bin"/><Relationship Id="rId59" Type="http://schemas.openxmlformats.org/officeDocument/2006/relationships/image" Target="media/image27.png"/><Relationship Id="rId67" Type="http://schemas.openxmlformats.org/officeDocument/2006/relationships/image" Target="media/image31.png"/><Relationship Id="rId103" Type="http://schemas.openxmlformats.org/officeDocument/2006/relationships/oleObject" Target="embeddings/oleObject48.bin"/><Relationship Id="rId108" Type="http://schemas.openxmlformats.org/officeDocument/2006/relationships/image" Target="media/image48.png"/><Relationship Id="rId116" Type="http://schemas.openxmlformats.org/officeDocument/2006/relationships/oleObject" Target="embeddings/oleObject56.bin"/><Relationship Id="rId124" Type="http://schemas.openxmlformats.org/officeDocument/2006/relationships/oleObject" Target="embeddings/oleObject61.bin"/><Relationship Id="rId129" Type="http://schemas.openxmlformats.org/officeDocument/2006/relationships/oleObject" Target="embeddings/oleObject64.bin"/><Relationship Id="rId137" Type="http://schemas.openxmlformats.org/officeDocument/2006/relationships/oleObject" Target="embeddings/oleObject68.bin"/><Relationship Id="rId20" Type="http://schemas.openxmlformats.org/officeDocument/2006/relationships/oleObject" Target="embeddings/oleObject7.bin"/><Relationship Id="rId41" Type="http://schemas.openxmlformats.org/officeDocument/2006/relationships/image" Target="media/image18.png"/><Relationship Id="rId54" Type="http://schemas.openxmlformats.org/officeDocument/2006/relationships/oleObject" Target="embeddings/oleObject24.bin"/><Relationship Id="rId62" Type="http://schemas.openxmlformats.org/officeDocument/2006/relationships/oleObject" Target="embeddings/oleObject28.bin"/><Relationship Id="rId70" Type="http://schemas.openxmlformats.org/officeDocument/2006/relationships/oleObject" Target="embeddings/oleObject32.bin"/><Relationship Id="rId75" Type="http://schemas.openxmlformats.org/officeDocument/2006/relationships/image" Target="media/image35.png"/><Relationship Id="rId83" Type="http://schemas.openxmlformats.org/officeDocument/2006/relationships/footer" Target="footer1.xml"/><Relationship Id="rId88" Type="http://schemas.openxmlformats.org/officeDocument/2006/relationships/oleObject" Target="embeddings/oleObject39.bin"/><Relationship Id="rId91" Type="http://schemas.openxmlformats.org/officeDocument/2006/relationships/oleObject" Target="embeddings/oleObject41.bin"/><Relationship Id="rId96" Type="http://schemas.openxmlformats.org/officeDocument/2006/relationships/image" Target="media/image44.png"/><Relationship Id="rId111" Type="http://schemas.openxmlformats.org/officeDocument/2006/relationships/oleObject" Target="embeddings/oleObject53.bin"/><Relationship Id="rId132" Type="http://schemas.openxmlformats.org/officeDocument/2006/relationships/image" Target="media/image58.png"/><Relationship Id="rId140" Type="http://schemas.openxmlformats.org/officeDocument/2006/relationships/image" Target="media/image62.png"/><Relationship Id="rId145" Type="http://schemas.openxmlformats.org/officeDocument/2006/relationships/image" Target="media/image64.png"/><Relationship Id="rId153" Type="http://schemas.openxmlformats.org/officeDocument/2006/relationships/glossaryDocument" Target="glossary/document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oleObject" Target="embeddings/oleObject11.bin"/><Relationship Id="rId36" Type="http://schemas.openxmlformats.org/officeDocument/2006/relationships/oleObject" Target="embeddings/oleObject15.bin"/><Relationship Id="rId49" Type="http://schemas.openxmlformats.org/officeDocument/2006/relationships/image" Target="media/image22.png"/><Relationship Id="rId57" Type="http://schemas.openxmlformats.org/officeDocument/2006/relationships/image" Target="media/image26.png"/><Relationship Id="rId106" Type="http://schemas.openxmlformats.org/officeDocument/2006/relationships/oleObject" Target="embeddings/oleObject50.bin"/><Relationship Id="rId114" Type="http://schemas.openxmlformats.org/officeDocument/2006/relationships/oleObject" Target="embeddings/oleObject55.bin"/><Relationship Id="rId119" Type="http://schemas.openxmlformats.org/officeDocument/2006/relationships/oleObject" Target="embeddings/oleObject58.bin"/><Relationship Id="rId127" Type="http://schemas.openxmlformats.org/officeDocument/2006/relationships/image" Target="media/image56.png"/><Relationship Id="rId10" Type="http://schemas.openxmlformats.org/officeDocument/2006/relationships/oleObject" Target="embeddings/oleObject2.bin"/><Relationship Id="rId31" Type="http://schemas.openxmlformats.org/officeDocument/2006/relationships/image" Target="media/image13.png"/><Relationship Id="rId44" Type="http://schemas.openxmlformats.org/officeDocument/2006/relationships/oleObject" Target="embeddings/oleObject19.bin"/><Relationship Id="rId52" Type="http://schemas.openxmlformats.org/officeDocument/2006/relationships/oleObject" Target="embeddings/oleObject23.bin"/><Relationship Id="rId60" Type="http://schemas.openxmlformats.org/officeDocument/2006/relationships/oleObject" Target="embeddings/oleObject27.bin"/><Relationship Id="rId65" Type="http://schemas.openxmlformats.org/officeDocument/2006/relationships/image" Target="media/image30.png"/><Relationship Id="rId73" Type="http://schemas.openxmlformats.org/officeDocument/2006/relationships/image" Target="media/image34.png"/><Relationship Id="rId78" Type="http://schemas.openxmlformats.org/officeDocument/2006/relationships/oleObject" Target="embeddings/oleObject36.bin"/><Relationship Id="rId81" Type="http://schemas.openxmlformats.org/officeDocument/2006/relationships/oleObject" Target="embeddings/oleObject37.bin"/><Relationship Id="rId86" Type="http://schemas.openxmlformats.org/officeDocument/2006/relationships/oleObject" Target="embeddings/oleObject38.bin"/><Relationship Id="rId94" Type="http://schemas.openxmlformats.org/officeDocument/2006/relationships/image" Target="media/image43.png"/><Relationship Id="rId99" Type="http://schemas.openxmlformats.org/officeDocument/2006/relationships/oleObject" Target="embeddings/oleObject45.bin"/><Relationship Id="rId101" Type="http://schemas.openxmlformats.org/officeDocument/2006/relationships/oleObject" Target="embeddings/oleObject47.bin"/><Relationship Id="rId122" Type="http://schemas.openxmlformats.org/officeDocument/2006/relationships/oleObject" Target="embeddings/oleObject60.bin"/><Relationship Id="rId130" Type="http://schemas.openxmlformats.org/officeDocument/2006/relationships/image" Target="media/image57.png"/><Relationship Id="rId135" Type="http://schemas.openxmlformats.org/officeDocument/2006/relationships/oleObject" Target="embeddings/oleObject67.bin"/><Relationship Id="rId143" Type="http://schemas.openxmlformats.org/officeDocument/2006/relationships/oleObject" Target="embeddings/oleObject71.bin"/><Relationship Id="rId148" Type="http://schemas.openxmlformats.org/officeDocument/2006/relationships/oleObject" Target="embeddings/oleObject74.bin"/><Relationship Id="rId151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oleObject" Target="embeddings/oleObject6.bin"/><Relationship Id="rId39" Type="http://schemas.openxmlformats.org/officeDocument/2006/relationships/image" Target="media/image17.png"/><Relationship Id="rId109" Type="http://schemas.openxmlformats.org/officeDocument/2006/relationships/oleObject" Target="embeddings/oleObject52.bin"/><Relationship Id="rId34" Type="http://schemas.openxmlformats.org/officeDocument/2006/relationships/oleObject" Target="embeddings/oleObject14.bin"/><Relationship Id="rId50" Type="http://schemas.openxmlformats.org/officeDocument/2006/relationships/oleObject" Target="embeddings/oleObject22.bin"/><Relationship Id="rId55" Type="http://schemas.openxmlformats.org/officeDocument/2006/relationships/image" Target="media/image25.png"/><Relationship Id="rId76" Type="http://schemas.openxmlformats.org/officeDocument/2006/relationships/oleObject" Target="embeddings/oleObject35.bin"/><Relationship Id="rId97" Type="http://schemas.openxmlformats.org/officeDocument/2006/relationships/oleObject" Target="embeddings/oleObject44.bin"/><Relationship Id="rId104" Type="http://schemas.openxmlformats.org/officeDocument/2006/relationships/image" Target="media/image47.png"/><Relationship Id="rId120" Type="http://schemas.openxmlformats.org/officeDocument/2006/relationships/oleObject" Target="embeddings/oleObject59.bin"/><Relationship Id="rId125" Type="http://schemas.openxmlformats.org/officeDocument/2006/relationships/image" Target="media/image55.png"/><Relationship Id="rId141" Type="http://schemas.openxmlformats.org/officeDocument/2006/relationships/oleObject" Target="embeddings/oleObject70.bin"/><Relationship Id="rId146" Type="http://schemas.openxmlformats.org/officeDocument/2006/relationships/oleObject" Target="embeddings/oleObject73.bin"/><Relationship Id="rId7" Type="http://schemas.openxmlformats.org/officeDocument/2006/relationships/image" Target="media/image1.png"/><Relationship Id="rId71" Type="http://schemas.openxmlformats.org/officeDocument/2006/relationships/image" Target="media/image33.png"/><Relationship Id="rId92" Type="http://schemas.openxmlformats.org/officeDocument/2006/relationships/image" Target="media/image42.png"/><Relationship Id="rId2" Type="http://schemas.openxmlformats.org/officeDocument/2006/relationships/styles" Target="styles.xml"/><Relationship Id="rId29" Type="http://schemas.openxmlformats.org/officeDocument/2006/relationships/image" Target="media/image12.png"/><Relationship Id="rId24" Type="http://schemas.openxmlformats.org/officeDocument/2006/relationships/oleObject" Target="embeddings/oleObject9.bin"/><Relationship Id="rId40" Type="http://schemas.openxmlformats.org/officeDocument/2006/relationships/oleObject" Target="embeddings/oleObject17.bin"/><Relationship Id="rId45" Type="http://schemas.openxmlformats.org/officeDocument/2006/relationships/image" Target="media/image20.png"/><Relationship Id="rId66" Type="http://schemas.openxmlformats.org/officeDocument/2006/relationships/oleObject" Target="embeddings/oleObject30.bin"/><Relationship Id="rId87" Type="http://schemas.openxmlformats.org/officeDocument/2006/relationships/image" Target="media/image40.png"/><Relationship Id="rId110" Type="http://schemas.openxmlformats.org/officeDocument/2006/relationships/image" Target="media/image49.png"/><Relationship Id="rId115" Type="http://schemas.openxmlformats.org/officeDocument/2006/relationships/image" Target="media/image51.png"/><Relationship Id="rId131" Type="http://schemas.openxmlformats.org/officeDocument/2006/relationships/oleObject" Target="embeddings/oleObject65.bin"/><Relationship Id="rId136" Type="http://schemas.openxmlformats.org/officeDocument/2006/relationships/image" Target="media/image60.png"/><Relationship Id="rId61" Type="http://schemas.openxmlformats.org/officeDocument/2006/relationships/image" Target="media/image28.png"/><Relationship Id="rId82" Type="http://schemas.openxmlformats.org/officeDocument/2006/relationships/header" Target="header1.xml"/><Relationship Id="rId152" Type="http://schemas.openxmlformats.org/officeDocument/2006/relationships/fontTable" Target="fontTable.xml"/><Relationship Id="rId19" Type="http://schemas.openxmlformats.org/officeDocument/2006/relationships/image" Target="media/image7.png"/><Relationship Id="rId14" Type="http://schemas.openxmlformats.org/officeDocument/2006/relationships/oleObject" Target="embeddings/oleObject4.bin"/><Relationship Id="rId30" Type="http://schemas.openxmlformats.org/officeDocument/2006/relationships/oleObject" Target="embeddings/oleObject12.bin"/><Relationship Id="rId35" Type="http://schemas.openxmlformats.org/officeDocument/2006/relationships/image" Target="media/image15.png"/><Relationship Id="rId56" Type="http://schemas.openxmlformats.org/officeDocument/2006/relationships/oleObject" Target="embeddings/oleObject25.bin"/><Relationship Id="rId77" Type="http://schemas.openxmlformats.org/officeDocument/2006/relationships/image" Target="media/image36.png"/><Relationship Id="rId100" Type="http://schemas.openxmlformats.org/officeDocument/2006/relationships/oleObject" Target="embeddings/oleObject46.bin"/><Relationship Id="rId105" Type="http://schemas.openxmlformats.org/officeDocument/2006/relationships/oleObject" Target="embeddings/oleObject49.bin"/><Relationship Id="rId126" Type="http://schemas.openxmlformats.org/officeDocument/2006/relationships/oleObject" Target="embeddings/oleObject62.bin"/><Relationship Id="rId147" Type="http://schemas.openxmlformats.org/officeDocument/2006/relationships/image" Target="media/image65.png"/><Relationship Id="rId8" Type="http://schemas.openxmlformats.org/officeDocument/2006/relationships/oleObject" Target="embeddings/oleObject1.bin"/><Relationship Id="rId51" Type="http://schemas.openxmlformats.org/officeDocument/2006/relationships/image" Target="media/image23.png"/><Relationship Id="rId72" Type="http://schemas.openxmlformats.org/officeDocument/2006/relationships/oleObject" Target="embeddings/oleObject33.bin"/><Relationship Id="rId93" Type="http://schemas.openxmlformats.org/officeDocument/2006/relationships/oleObject" Target="embeddings/oleObject42.bin"/><Relationship Id="rId98" Type="http://schemas.openxmlformats.org/officeDocument/2006/relationships/image" Target="media/image45.png"/><Relationship Id="rId121" Type="http://schemas.openxmlformats.org/officeDocument/2006/relationships/image" Target="media/image53.png"/><Relationship Id="rId142" Type="http://schemas.openxmlformats.org/officeDocument/2006/relationships/image" Target="media/image63.png"/><Relationship Id="rId3" Type="http://schemas.openxmlformats.org/officeDocument/2006/relationships/settings" Target="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arry\Desktop\Draft%20Products\Draft%20products%202016\2016%207%2010%20Assessment%20Bank\Year%209%2010%20Lined%20Test%20Template%202016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EA4A9010468F4EA18A980210F115C60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6EE6DA5-7060-4A25-880D-8288D4F25090}"/>
      </w:docPartPr>
      <w:docPartBody>
        <w:p w:rsidR="00C50D50" w:rsidRDefault="00C50D50">
          <w:pPr>
            <w:pStyle w:val="EA4A9010468F4EA18A980210F115C60A"/>
          </w:pPr>
          <w:r w:rsidRPr="00A1070F">
            <w:rPr>
              <w:rStyle w:val="PlaceholderText"/>
            </w:rPr>
            <w:t>[Comments]</w:t>
          </w:r>
        </w:p>
      </w:docPartBody>
    </w:docPart>
    <w:docPart>
      <w:docPartPr>
        <w:name w:val="9F74DBB7BFC04AA3B51A8362899B3F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B49BDF-C7A3-4E0C-B42B-72C32F1B05FC}"/>
      </w:docPartPr>
      <w:docPartBody>
        <w:p w:rsidR="00C50D50" w:rsidRDefault="00C50D50">
          <w:pPr>
            <w:pStyle w:val="9F74DBB7BFC04AA3B51A8362899B3F11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C1909FEECCFF420C915490E897C868C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0A2024-3BA3-4B11-B7E7-E105ED617581}"/>
      </w:docPartPr>
      <w:docPartBody>
        <w:p w:rsidR="00C50D50" w:rsidRDefault="00C50D50">
          <w:pPr>
            <w:pStyle w:val="C1909FEECCFF420C915490E897C868C8"/>
          </w:pPr>
          <w:r w:rsidRPr="00EE6CF7">
            <w:rPr>
              <w:rStyle w:val="PlaceholderText"/>
            </w:rPr>
            <w:t>[Title]</w:t>
          </w:r>
        </w:p>
      </w:docPartBody>
    </w:docPart>
    <w:docPart>
      <w:docPartPr>
        <w:name w:val="5460EA9F9CAB459681681A0D61C7964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F1A0BF1-17BC-4882-8EC4-0FD31DB8D34B}"/>
      </w:docPartPr>
      <w:docPartBody>
        <w:p w:rsidR="00C50D50" w:rsidRDefault="00C50D50">
          <w:pPr>
            <w:pStyle w:val="5460EA9F9CAB459681681A0D61C79647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A2A144BEF38347F6879BEAED7D7970A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D673F4-0F30-4DC3-B792-1B975DFF463A}"/>
      </w:docPartPr>
      <w:docPartBody>
        <w:p w:rsidR="00C50D50" w:rsidRDefault="00C50D50">
          <w:pPr>
            <w:pStyle w:val="A2A144BEF38347F6879BEAED7D7970A5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FF2F508280974FDB882157A89974ABF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C8E3035-B962-485B-B0F4-7D1D197FE8F5}"/>
      </w:docPartPr>
      <w:docPartBody>
        <w:p w:rsidR="00C50D50" w:rsidRDefault="00C50D50">
          <w:pPr>
            <w:pStyle w:val="FF2F508280974FDB882157A89974ABF0"/>
          </w:pPr>
          <w:r w:rsidRPr="00A1070F">
            <w:rPr>
              <w:rStyle w:val="PlaceholderText"/>
            </w:rPr>
            <w:t>[Comments]</w:t>
          </w:r>
        </w:p>
      </w:docPartBody>
    </w:docPart>
    <w:docPart>
      <w:docPartPr>
        <w:name w:val="AFB2BA585BB54C3AA63A3446DC10925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AA483F9-4F38-49C9-844A-ECCC177C0CF7}"/>
      </w:docPartPr>
      <w:docPartBody>
        <w:p w:rsidR="00C50D50" w:rsidRDefault="00C50D50">
          <w:pPr>
            <w:pStyle w:val="AFB2BA585BB54C3AA63A3446DC109259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31926853A07745719E756DDE44E93A6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E3A2F45-1499-4F24-8D5D-9E858CFDDE1B}"/>
      </w:docPartPr>
      <w:docPartBody>
        <w:p w:rsidR="00C50D50" w:rsidRDefault="00C50D50">
          <w:pPr>
            <w:pStyle w:val="31926853A07745719E756DDE44E93A66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D1CE2335EFCF42AFA4266A3BE9C4280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3666A7C-35A9-42E7-A4EE-4C94016FAFA6}"/>
      </w:docPartPr>
      <w:docPartBody>
        <w:p w:rsidR="00C50D50" w:rsidRDefault="00C50D50">
          <w:pPr>
            <w:pStyle w:val="D1CE2335EFCF42AFA4266A3BE9C42801"/>
          </w:pPr>
          <w:r w:rsidRPr="00EE6CF7">
            <w:rPr>
              <w:rStyle w:val="PlaceholderText"/>
            </w:rPr>
            <w:t>[Title]</w:t>
          </w:r>
        </w:p>
      </w:docPartBody>
    </w:docPart>
    <w:docPart>
      <w:docPartPr>
        <w:name w:val="368999658A7D4EE3A1DD01E5B1525D4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63501F6-1775-4B10-B708-B579D6C3A75C}"/>
      </w:docPartPr>
      <w:docPartBody>
        <w:p w:rsidR="00C50D50" w:rsidRDefault="00C50D50" w:rsidP="00C50D50">
          <w:pPr>
            <w:pStyle w:val="368999658A7D4EE3A1DD01E5B1525D4E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1306FA7345C0473592AFA661F1BC713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94B0886-8F82-4A1C-B380-1C96EA424C53}"/>
      </w:docPartPr>
      <w:docPartBody>
        <w:p w:rsidR="00C50D50" w:rsidRDefault="00C50D50" w:rsidP="00C50D50">
          <w:pPr>
            <w:pStyle w:val="1306FA7345C0473592AFA661F1BC713B"/>
          </w:pPr>
          <w:r w:rsidRPr="00EE6CF7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0D50"/>
    <w:rsid w:val="003B26D9"/>
    <w:rsid w:val="00780BC1"/>
    <w:rsid w:val="00C50D50"/>
    <w:rsid w:val="00D2506A"/>
    <w:rsid w:val="00E700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C50D50"/>
    <w:rPr>
      <w:color w:val="808080"/>
    </w:rPr>
  </w:style>
  <w:style w:type="paragraph" w:customStyle="1" w:styleId="EA4A9010468F4EA18A980210F115C60A">
    <w:name w:val="EA4A9010468F4EA18A980210F115C60A"/>
  </w:style>
  <w:style w:type="paragraph" w:customStyle="1" w:styleId="9F74DBB7BFC04AA3B51A8362899B3F11">
    <w:name w:val="9F74DBB7BFC04AA3B51A8362899B3F11"/>
  </w:style>
  <w:style w:type="paragraph" w:customStyle="1" w:styleId="C44B2A50EB5441E999F4DA0C67F0C469">
    <w:name w:val="C44B2A50EB5441E999F4DA0C67F0C469"/>
  </w:style>
  <w:style w:type="paragraph" w:customStyle="1" w:styleId="C6D28FA1E5164E7CBA54D89D06D99C7A">
    <w:name w:val="C6D28FA1E5164E7CBA54D89D06D99C7A"/>
  </w:style>
  <w:style w:type="paragraph" w:customStyle="1" w:styleId="C9F242F3B9E34563A6A26FF3536583D2">
    <w:name w:val="C9F242F3B9E34563A6A26FF3536583D2"/>
  </w:style>
  <w:style w:type="paragraph" w:customStyle="1" w:styleId="91B7C8A7ED8F4EBFA8030FD9A4771E11">
    <w:name w:val="91B7C8A7ED8F4EBFA8030FD9A4771E11"/>
  </w:style>
  <w:style w:type="paragraph" w:customStyle="1" w:styleId="A27772F3CF654D0D8B3943FB2D4F7BC9">
    <w:name w:val="A27772F3CF654D0D8B3943FB2D4F7BC9"/>
  </w:style>
  <w:style w:type="paragraph" w:customStyle="1" w:styleId="C1909FEECCFF420C915490E897C868C8">
    <w:name w:val="C1909FEECCFF420C915490E897C868C8"/>
  </w:style>
  <w:style w:type="paragraph" w:customStyle="1" w:styleId="F255F45BE94547F2AD336A7FA0D9AD1C">
    <w:name w:val="F255F45BE94547F2AD336A7FA0D9AD1C"/>
  </w:style>
  <w:style w:type="paragraph" w:customStyle="1" w:styleId="0B6855507AB442D3BE028470C4023C3D">
    <w:name w:val="0B6855507AB442D3BE028470C4023C3D"/>
  </w:style>
  <w:style w:type="paragraph" w:customStyle="1" w:styleId="5460EA9F9CAB459681681A0D61C79647">
    <w:name w:val="5460EA9F9CAB459681681A0D61C79647"/>
  </w:style>
  <w:style w:type="paragraph" w:customStyle="1" w:styleId="191EB298788841D3ADCD77A93A033FDD">
    <w:name w:val="191EB298788841D3ADCD77A93A033FDD"/>
  </w:style>
  <w:style w:type="paragraph" w:customStyle="1" w:styleId="9BAA5EC1C22E4DEE95196AE0D6C4A235">
    <w:name w:val="9BAA5EC1C22E4DEE95196AE0D6C4A235"/>
  </w:style>
  <w:style w:type="paragraph" w:customStyle="1" w:styleId="833141D5FF5146A7B24DFC9D973F5C9E">
    <w:name w:val="833141D5FF5146A7B24DFC9D973F5C9E"/>
  </w:style>
  <w:style w:type="paragraph" w:customStyle="1" w:styleId="1B55981B9C9B46B7AD616C3C56790DEA">
    <w:name w:val="1B55981B9C9B46B7AD616C3C56790DEA"/>
  </w:style>
  <w:style w:type="paragraph" w:customStyle="1" w:styleId="183E90C9DE3E408E8182C12E504F081C">
    <w:name w:val="183E90C9DE3E408E8182C12E504F081C"/>
  </w:style>
  <w:style w:type="paragraph" w:customStyle="1" w:styleId="AF4007F07DF84C0FB0823351E4608711">
    <w:name w:val="AF4007F07DF84C0FB0823351E4608711"/>
  </w:style>
  <w:style w:type="paragraph" w:customStyle="1" w:styleId="A2A144BEF38347F6879BEAED7D7970A5">
    <w:name w:val="A2A144BEF38347F6879BEAED7D7970A5"/>
  </w:style>
  <w:style w:type="paragraph" w:customStyle="1" w:styleId="730DFC433DD64B8A92D11FF19116CD75">
    <w:name w:val="730DFC433DD64B8A92D11FF19116CD75"/>
  </w:style>
  <w:style w:type="paragraph" w:customStyle="1" w:styleId="8D2B44B826B24CA9915EC223896261BA">
    <w:name w:val="8D2B44B826B24CA9915EC223896261BA"/>
  </w:style>
  <w:style w:type="paragraph" w:customStyle="1" w:styleId="D1D2F2F81706476DB5748EB3671E833A">
    <w:name w:val="D1D2F2F81706476DB5748EB3671E833A"/>
  </w:style>
  <w:style w:type="paragraph" w:customStyle="1" w:styleId="131CC1500D1249A0A99B21093EE97E9C">
    <w:name w:val="131CC1500D1249A0A99B21093EE97E9C"/>
  </w:style>
  <w:style w:type="paragraph" w:customStyle="1" w:styleId="0FCF7654CAC049C09DF9B023554391B6">
    <w:name w:val="0FCF7654CAC049C09DF9B023554391B6"/>
  </w:style>
  <w:style w:type="paragraph" w:customStyle="1" w:styleId="FF2F508280974FDB882157A89974ABF0">
    <w:name w:val="FF2F508280974FDB882157A89974ABF0"/>
  </w:style>
  <w:style w:type="paragraph" w:customStyle="1" w:styleId="AFB2BA585BB54C3AA63A3446DC109259">
    <w:name w:val="AFB2BA585BB54C3AA63A3446DC109259"/>
  </w:style>
  <w:style w:type="paragraph" w:customStyle="1" w:styleId="31926853A07745719E756DDE44E93A66">
    <w:name w:val="31926853A07745719E756DDE44E93A66"/>
  </w:style>
  <w:style w:type="paragraph" w:customStyle="1" w:styleId="D1CE2335EFCF42AFA4266A3BE9C42801">
    <w:name w:val="D1CE2335EFCF42AFA4266A3BE9C42801"/>
  </w:style>
  <w:style w:type="paragraph" w:customStyle="1" w:styleId="368999658A7D4EE3A1DD01E5B1525D4E">
    <w:name w:val="368999658A7D4EE3A1DD01E5B1525D4E"/>
    <w:rsid w:val="00C50D50"/>
  </w:style>
  <w:style w:type="paragraph" w:customStyle="1" w:styleId="1306FA7345C0473592AFA661F1BC713B">
    <w:name w:val="1306FA7345C0473592AFA661F1BC713B"/>
    <w:rsid w:val="00C50D5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Year 9 10 Lined Test Template 2016</Template>
  <TotalTime>2</TotalTime>
  <Pages>20</Pages>
  <Words>1739</Words>
  <Characters>9917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Geometric Reasoning</vt:lpstr>
    </vt:vector>
  </TitlesOfParts>
  <Company>Westerrn Mathematics</Company>
  <LinksUpToDate>false</LinksUpToDate>
  <CharactersWithSpaces>11633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Geometric Reasoning</dc:title>
  <dc:creator>Garry</dc:creator>
  <dc:description>School Name</dc:description>
  <cp:lastModifiedBy>Garry Thorn</cp:lastModifiedBy>
  <cp:revision>3</cp:revision>
  <dcterms:created xsi:type="dcterms:W3CDTF">2017-05-17T12:03:00Z</dcterms:created>
  <dcterms:modified xsi:type="dcterms:W3CDTF">2017-05-25T05:36:00Z</dcterms:modified>
  <cp:category>Year 10</cp:category>
  <cp:contentStatus>2017</cp:contentStatus>
</cp:coreProperties>
</file>