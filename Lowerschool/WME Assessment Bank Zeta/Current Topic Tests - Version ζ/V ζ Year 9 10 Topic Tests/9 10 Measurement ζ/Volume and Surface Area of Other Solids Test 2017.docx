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88073A">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C81BB8094A784060975EC2D73DDB96E1"/>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6D2D22D6ACF34854B0DFFC8B3B7669B1"/>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CAA95CB4CF7442AF851A992D03F7B945"/>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EF5A6F">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FA5A6F4B88E1486B9B9EB607BDB6420D"/>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EF5A6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Surface Area of Other Solids</w:t>
                </w:r>
              </w:p>
            </w:tc>
          </w:sdtContent>
        </w:sdt>
        <w:tc>
          <w:tcPr>
            <w:tcW w:w="3170" w:type="dxa"/>
            <w:shd w:val="clear" w:color="auto" w:fill="002060"/>
            <w:vAlign w:val="center"/>
          </w:tcPr>
          <w:p w:rsidR="00EF5A6F" w:rsidRDefault="00EF5A6F" w:rsidP="00EF5A6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Calculator </w:t>
            </w:r>
          </w:p>
          <w:p w:rsidR="001B1E4E" w:rsidRPr="00FC09DE" w:rsidRDefault="00EF5A6F" w:rsidP="00EF5A6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Allowed</w:t>
            </w:r>
          </w:p>
        </w:tc>
      </w:tr>
      <w:tr w:rsidR="00EF5A6F" w:rsidTr="00B675B0">
        <w:trPr>
          <w:cantSplit/>
          <w:trHeight w:hRule="exact" w:val="1020"/>
        </w:trPr>
        <w:tc>
          <w:tcPr>
            <w:tcW w:w="7462" w:type="dxa"/>
            <w:gridSpan w:val="3"/>
            <w:shd w:val="clear" w:color="auto" w:fill="B6DDE8" w:themeFill="accent5" w:themeFillTint="66"/>
          </w:tcPr>
          <w:p w:rsidR="00EF5A6F" w:rsidRDefault="00EF5A6F" w:rsidP="00EF5A6F">
            <w:pPr>
              <w:rPr>
                <w:rFonts w:ascii="Times New Roman" w:eastAsiaTheme="minorHAnsi" w:hAnsi="Times New Roman"/>
                <w:b/>
                <w:sz w:val="20"/>
                <w:szCs w:val="20"/>
              </w:rPr>
            </w:pPr>
            <w:r>
              <w:rPr>
                <w:b/>
                <w:sz w:val="20"/>
                <w:szCs w:val="20"/>
              </w:rPr>
              <w:t>Skills and Knowledge Assessed:</w:t>
            </w:r>
          </w:p>
          <w:p w:rsidR="00EF5A6F" w:rsidRPr="00204CB2" w:rsidRDefault="00B675B0" w:rsidP="006A2DE1">
            <w:pPr>
              <w:pStyle w:val="ListParagraph"/>
              <w:numPr>
                <w:ilvl w:val="0"/>
                <w:numId w:val="10"/>
              </w:numPr>
              <w:rPr>
                <w:rFonts w:ascii="Times New Roman" w:hAnsi="Times New Roman"/>
                <w:sz w:val="16"/>
                <w:szCs w:val="16"/>
              </w:rPr>
            </w:pPr>
            <w:r>
              <w:rPr>
                <w:sz w:val="16"/>
                <w:szCs w:val="16"/>
              </w:rPr>
              <w:t>Solve problems i</w:t>
            </w:r>
            <w:r w:rsidR="00EF5A6F">
              <w:rPr>
                <w:sz w:val="16"/>
                <w:szCs w:val="16"/>
              </w:rPr>
              <w:t>nvolving surface area and volume of right pyramids, right cones, spheres and related composite solids (ACMMG271)</w:t>
            </w:r>
          </w:p>
        </w:tc>
        <w:tc>
          <w:tcPr>
            <w:tcW w:w="3170" w:type="dxa"/>
            <w:shd w:val="clear" w:color="auto" w:fill="B6DDE8" w:themeFill="accent5" w:themeFillTint="66"/>
          </w:tcPr>
          <w:p w:rsidR="00EF5A6F" w:rsidRDefault="00EF5A6F" w:rsidP="00EF5A6F">
            <w:pPr>
              <w:rPr>
                <w:rFonts w:ascii="Times New Roman" w:hAnsi="Times New Roman"/>
                <w:sz w:val="24"/>
                <w:szCs w:val="24"/>
              </w:rPr>
            </w:pPr>
          </w:p>
          <w:p w:rsidR="00EF5A6F" w:rsidRPr="00325745" w:rsidRDefault="00EF5A6F" w:rsidP="00EF5A6F">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EF5A6F" w:rsidTr="001B1E4E">
        <w:trPr>
          <w:cantSplit/>
          <w:trHeight w:val="454"/>
        </w:trPr>
        <w:tc>
          <w:tcPr>
            <w:tcW w:w="10632" w:type="dxa"/>
            <w:gridSpan w:val="4"/>
            <w:shd w:val="clear" w:color="auto" w:fill="B6DDE8" w:themeFill="accent5" w:themeFillTint="66"/>
          </w:tcPr>
          <w:p w:rsidR="00EF5A6F" w:rsidRDefault="00EF5A6F" w:rsidP="00EF5A6F">
            <w:pPr>
              <w:rPr>
                <w:b/>
                <w:sz w:val="32"/>
                <w:szCs w:val="32"/>
              </w:rPr>
            </w:pPr>
            <w:r>
              <w:br w:type="page"/>
            </w:r>
            <w:r>
              <w:rPr>
                <w:b/>
                <w:sz w:val="32"/>
                <w:szCs w:val="32"/>
              </w:rPr>
              <w:t xml:space="preserve">Section 1         </w:t>
            </w:r>
            <w:r>
              <w:rPr>
                <w:sz w:val="28"/>
                <w:szCs w:val="28"/>
              </w:rPr>
              <w:t>Short Answer Section</w:t>
            </w:r>
          </w:p>
        </w:tc>
      </w:tr>
      <w:tr w:rsidR="00EF5A6F" w:rsidTr="001B1E4E">
        <w:trPr>
          <w:cantSplit/>
          <w:trHeight w:val="624"/>
        </w:trPr>
        <w:tc>
          <w:tcPr>
            <w:tcW w:w="10632" w:type="dxa"/>
            <w:gridSpan w:val="4"/>
            <w:shd w:val="clear" w:color="auto" w:fill="B6DDE8" w:themeFill="accent5" w:themeFillTint="66"/>
          </w:tcPr>
          <w:p w:rsidR="00EF5A6F" w:rsidRDefault="00EF5A6F" w:rsidP="00EF5A6F">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EF5A6F" w:rsidRDefault="00EF5A6F" w:rsidP="00EF5A6F">
            <w:pPr>
              <w:rPr>
                <w:rFonts w:ascii="Times New Roman" w:hAnsi="Times New Roman"/>
                <w:sz w:val="24"/>
                <w:szCs w:val="24"/>
              </w:rPr>
            </w:pPr>
          </w:p>
        </w:tc>
      </w:tr>
      <w:tr w:rsidR="00EF5A6F" w:rsidTr="00364163">
        <w:trPr>
          <w:cantSplit/>
          <w:trHeight w:val="851"/>
        </w:trPr>
        <w:tc>
          <w:tcPr>
            <w:tcW w:w="658" w:type="dxa"/>
            <w:tcBorders>
              <w:bottom w:val="single" w:sz="4" w:space="0" w:color="auto"/>
            </w:tcBorders>
            <w:shd w:val="clear" w:color="auto" w:fill="5DFF5D"/>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BF1872" w:rsidRDefault="00495458" w:rsidP="00C5125E">
            <w:pPr>
              <w:pStyle w:val="LongerStyle"/>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307pt;margin-top:6.8pt;width:114.5pt;height:118.6pt;z-index:251862016;mso-position-horizontal-relative:text;mso-position-vertical-relative:text">
                  <v:imagedata r:id="rId7" o:title=""/>
                </v:shape>
                <o:OLEObject Type="Embed" ProgID="FXDraw.Graphic" ShapeID="_x0000_s1039" DrawAspect="Content" ObjectID="_1556736586" r:id="rId8"/>
              </w:object>
            </w:r>
            <w:r w:rsidR="00BF1872">
              <w:t>Find the volume of the cylinder shown (to the nearest cm).</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r w:rsidR="009D493B">
              <w:tab/>
            </w:r>
          </w:p>
          <w:p w:rsidR="00EF5A6F" w:rsidRDefault="00EF5A6F" w:rsidP="001B5B33">
            <w:pPr>
              <w:pStyle w:val="QuestionStyle"/>
            </w:pPr>
          </w:p>
          <w:p w:rsidR="00EF5A6F" w:rsidRPr="00D1063D" w:rsidRDefault="00EF5A6F" w:rsidP="001225BA">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5DFF5D"/>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F1872" w:rsidRDefault="004828D6" w:rsidP="00BF1872">
            <w:pPr>
              <w:spacing w:after="120"/>
              <w:ind w:right="363"/>
              <w:rPr>
                <w:rFonts w:ascii="Times New Roman" w:eastAsiaTheme="minorHAnsi" w:hAnsi="Times New Roman"/>
                <w:sz w:val="24"/>
                <w:szCs w:val="24"/>
              </w:rPr>
            </w:pPr>
            <w:r>
              <w:rPr>
                <w:rFonts w:ascii="Times New Roman" w:eastAsiaTheme="minorHAnsi" w:hAnsi="Times New Roman"/>
                <w:sz w:val="24"/>
                <w:szCs w:val="24"/>
              </w:rPr>
              <w:t xml:space="preserve">The </w:t>
            </w:r>
            <w:r w:rsidR="00BF1872">
              <w:rPr>
                <w:rFonts w:ascii="Times New Roman" w:eastAsiaTheme="minorHAnsi" w:hAnsi="Times New Roman"/>
                <w:sz w:val="24"/>
                <w:szCs w:val="24"/>
              </w:rPr>
              <w:t xml:space="preserve">perpendicular height of </w:t>
            </w:r>
            <w:r>
              <w:rPr>
                <w:rFonts w:ascii="Times New Roman" w:eastAsiaTheme="minorHAnsi" w:hAnsi="Times New Roman"/>
                <w:sz w:val="24"/>
                <w:szCs w:val="24"/>
              </w:rPr>
              <w:t xml:space="preserve">a triangular pyramid is </w:t>
            </w:r>
            <w:r w:rsidR="0063789C">
              <w:rPr>
                <w:rFonts w:ascii="Times New Roman" w:eastAsiaTheme="minorHAnsi" w:hAnsi="Times New Roman"/>
                <w:sz w:val="24"/>
                <w:szCs w:val="24"/>
              </w:rPr>
              <w:t>15</w:t>
            </w:r>
            <w:r w:rsidR="00BF1872">
              <w:rPr>
                <w:rFonts w:ascii="Times New Roman" w:eastAsiaTheme="minorHAnsi" w:hAnsi="Times New Roman"/>
                <w:sz w:val="24"/>
                <w:szCs w:val="24"/>
              </w:rPr>
              <w:t xml:space="preserve"> </w:t>
            </w:r>
            <w:r>
              <w:rPr>
                <w:rFonts w:ascii="Times New Roman" w:eastAsiaTheme="minorHAnsi" w:hAnsi="Times New Roman"/>
                <w:sz w:val="24"/>
                <w:szCs w:val="24"/>
              </w:rPr>
              <w:t>cm and its base has an area of 5</w:t>
            </w:r>
            <w:r w:rsidR="00BF1872">
              <w:rPr>
                <w:rFonts w:ascii="Times New Roman" w:eastAsiaTheme="minorHAnsi" w:hAnsi="Times New Roman"/>
                <w:sz w:val="24"/>
                <w:szCs w:val="24"/>
              </w:rPr>
              <w:t>0 cm</w:t>
            </w:r>
            <w:r w:rsidR="00BF1872" w:rsidRPr="00C12D74">
              <w:rPr>
                <w:rFonts w:ascii="Times New Roman" w:eastAsiaTheme="minorHAnsi" w:hAnsi="Times New Roman"/>
                <w:sz w:val="24"/>
                <w:szCs w:val="24"/>
                <w:vertAlign w:val="superscript"/>
              </w:rPr>
              <w:t>2</w:t>
            </w:r>
            <w:r w:rsidR="00BF1872">
              <w:rPr>
                <w:rFonts w:ascii="Times New Roman" w:eastAsiaTheme="minorHAnsi" w:hAnsi="Times New Roman"/>
                <w:sz w:val="24"/>
                <w:szCs w:val="24"/>
              </w:rPr>
              <w:t>.</w:t>
            </w:r>
          </w:p>
          <w:p w:rsidR="00BF1872" w:rsidRPr="00C12D74" w:rsidRDefault="00495458" w:rsidP="00BF1872">
            <w:pPr>
              <w:spacing w:after="120"/>
              <w:ind w:right="363"/>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40" type="#_x0000_t75" style="position:absolute;margin-left:267.75pt;margin-top:10.55pt;width:190.1pt;height:150.5pt;z-index:251864064;mso-position-horizontal-relative:text;mso-position-vertical-relative:text">
                  <v:imagedata r:id="rId9" o:title=""/>
                </v:shape>
                <o:OLEObject Type="Embed" ProgID="FXDraw.Graphic" ShapeID="_x0000_s1040" DrawAspect="Content" ObjectID="_1556736587" r:id="rId10"/>
              </w:object>
            </w:r>
            <w:r w:rsidR="00BF1872">
              <w:rPr>
                <w:rFonts w:ascii="Times New Roman" w:eastAsiaTheme="minorHAnsi" w:hAnsi="Times New Roman"/>
                <w:sz w:val="24"/>
                <w:szCs w:val="24"/>
              </w:rPr>
              <w:t>What is its volume</w:t>
            </w:r>
            <w:r w:rsidR="00BF1872" w:rsidRPr="00C12D74">
              <w:rPr>
                <w:rFonts w:ascii="Times New Roman" w:eastAsiaTheme="minorHAnsi" w:hAnsi="Times New Roman"/>
                <w:sz w:val="24"/>
                <w:szCs w:val="24"/>
              </w:rPr>
              <w:t xml:space="preserve">? </w:t>
            </w:r>
          </w:p>
          <w:p w:rsidR="00EF5A6F" w:rsidRDefault="00EF5A6F" w:rsidP="001048EC">
            <w:pPr>
              <w:pStyle w:val="LongerQuestions"/>
            </w:pPr>
          </w:p>
          <w:p w:rsidR="0063789C" w:rsidRDefault="0063789C"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225BA">
            <w:pPr>
              <w:pStyle w:val="QuestionStyle"/>
            </w:pPr>
          </w:p>
          <w:p w:rsidR="00EF5A6F" w:rsidRDefault="00EF5A6F" w:rsidP="001225BA">
            <w:pPr>
              <w:pStyle w:val="QuestionStyle"/>
            </w:pPr>
            <w:r>
              <w:t>……………………………………………….</w:t>
            </w:r>
          </w:p>
          <w:p w:rsidR="00BF1872" w:rsidRPr="00D1063D" w:rsidRDefault="00BF1872" w:rsidP="001225BA">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5DFF5D"/>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F1872" w:rsidRDefault="0063789C" w:rsidP="00C5125E">
            <w:pPr>
              <w:pStyle w:val="LongerStyle"/>
            </w:pPr>
            <w:r>
              <w:t>This “stepped pyramid”</w:t>
            </w:r>
            <w:r w:rsidR="00BF1872">
              <w:t xml:space="preserve"> is made by stacking cubes which measure </w:t>
            </w:r>
            <w:r w:rsidR="00913562">
              <w:t>2</w:t>
            </w:r>
            <w:r w:rsidR="00BF1872">
              <w:t xml:space="preserve"> cm along each edge. </w:t>
            </w:r>
          </w:p>
          <w:p w:rsidR="00BF1872" w:rsidRDefault="00BF1872" w:rsidP="00C5125E">
            <w:pPr>
              <w:pStyle w:val="LongerStyle"/>
            </w:pPr>
            <w:r>
              <w:t>What is the total volume of the solid formed?</w:t>
            </w:r>
          </w:p>
          <w:p w:rsidR="00BF1872" w:rsidRDefault="00495458" w:rsidP="00C5125E">
            <w:pPr>
              <w:pStyle w:val="LongerStyle"/>
            </w:pPr>
            <w:r>
              <w:object w:dxaOrig="1440" w:dyaOrig="1440">
                <v:shape id="_x0000_s1041" type="#_x0000_t75" style="position:absolute;margin-left:269.15pt;margin-top:4.25pt;width:183.55pt;height:121.45pt;z-index:251866112;mso-position-horizontal-relative:text;mso-position-vertical-relative:text">
                  <v:imagedata r:id="rId11" o:title=""/>
                </v:shape>
                <o:OLEObject Type="Embed" ProgID="FXDraw.Graphic" ShapeID="_x0000_s1041" DrawAspect="Content" ObjectID="_1556736588" r:id="rId12"/>
              </w:objec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Default="00EF5A6F" w:rsidP="001B5B33">
            <w:pPr>
              <w:pStyle w:val="QuestionStyle"/>
            </w:pPr>
            <w:r>
              <w:t>……………………………………………….</w:t>
            </w:r>
          </w:p>
          <w:p w:rsidR="009D3269" w:rsidRPr="00D1063D" w:rsidRDefault="009D3269" w:rsidP="001225BA">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5DFF5D"/>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F1872" w:rsidRDefault="00495458" w:rsidP="00C5125E">
            <w:pPr>
              <w:pStyle w:val="LongerStyle"/>
              <w:rPr>
                <w:lang w:eastAsia="en-AU"/>
              </w:rPr>
            </w:pPr>
            <w:r>
              <w:rPr>
                <w:noProof/>
                <w:lang w:eastAsia="en-AU"/>
              </w:rPr>
              <w:object w:dxaOrig="1440" w:dyaOrig="1440">
                <v:shape id="_x0000_s1042" type="#_x0000_t75" style="position:absolute;margin-left:291.85pt;margin-top:17.35pt;width:173.15pt;height:131.7pt;z-index:251868160;mso-position-horizontal-relative:text;mso-position-vertical-relative:text">
                  <v:imagedata r:id="rId13" o:title=""/>
                </v:shape>
                <o:OLEObject Type="Embed" ProgID="FXDraw.Graphic" ShapeID="_x0000_s1042" DrawAspect="Content" ObjectID="_1556736589" r:id="rId14"/>
              </w:object>
            </w:r>
            <w:r w:rsidR="00915ED5">
              <w:rPr>
                <w:lang w:eastAsia="en-AU"/>
              </w:rPr>
              <w:t>A</w:t>
            </w:r>
            <w:r w:rsidR="00BF1872">
              <w:rPr>
                <w:lang w:eastAsia="en-AU"/>
              </w:rPr>
              <w:t xml:space="preserve"> pyramid</w:t>
            </w:r>
            <w:r w:rsidR="00915ED5">
              <w:rPr>
                <w:lang w:eastAsia="en-AU"/>
              </w:rPr>
              <w:t xml:space="preserve"> used in a movie promotion </w:t>
            </w:r>
            <w:r w:rsidR="004E00F1">
              <w:rPr>
                <w:lang w:eastAsia="en-AU"/>
              </w:rPr>
              <w:t>stands</w:t>
            </w:r>
            <w:r w:rsidR="003E2B6D">
              <w:rPr>
                <w:lang w:eastAsia="en-AU"/>
              </w:rPr>
              <w:t xml:space="preserve"> 1.8</w:t>
            </w:r>
            <w:r w:rsidR="004E00F1">
              <w:rPr>
                <w:lang w:eastAsia="en-AU"/>
              </w:rPr>
              <w:t xml:space="preserve"> m high and has a</w:t>
            </w:r>
            <w:r w:rsidR="00BF1872">
              <w:rPr>
                <w:lang w:eastAsia="en-AU"/>
              </w:rPr>
              <w:t xml:space="preserve"> base </w:t>
            </w:r>
            <w:r w:rsidR="004E00F1">
              <w:rPr>
                <w:lang w:eastAsia="en-AU"/>
              </w:rPr>
              <w:t>whose</w:t>
            </w:r>
            <w:r w:rsidR="00BF1872" w:rsidRPr="002445A5">
              <w:rPr>
                <w:lang w:eastAsia="en-AU"/>
              </w:rPr>
              <w:t xml:space="preserve"> area</w:t>
            </w:r>
            <w:r w:rsidR="004E00F1">
              <w:rPr>
                <w:lang w:eastAsia="en-AU"/>
              </w:rPr>
              <w:t xml:space="preserve"> is 1.5</w:t>
            </w:r>
            <w:r w:rsidR="00BF1872" w:rsidRPr="002445A5">
              <w:rPr>
                <w:lang w:eastAsia="en-AU"/>
              </w:rPr>
              <w:t xml:space="preserve"> m</w:t>
            </w:r>
            <w:r w:rsidR="00BF1872" w:rsidRPr="002445A5">
              <w:rPr>
                <w:vertAlign w:val="superscript"/>
                <w:lang w:eastAsia="en-AU"/>
              </w:rPr>
              <w:t>2</w:t>
            </w:r>
            <w:r w:rsidR="00BF1872" w:rsidRPr="002445A5">
              <w:rPr>
                <w:lang w:eastAsia="en-AU"/>
              </w:rPr>
              <w:t xml:space="preserve">. </w:t>
            </w:r>
          </w:p>
          <w:p w:rsidR="00BF1872" w:rsidRPr="002445A5" w:rsidRDefault="00BF1872" w:rsidP="00C5125E">
            <w:pPr>
              <w:pStyle w:val="LongerStyle"/>
              <w:rPr>
                <w:lang w:eastAsia="en-AU"/>
              </w:rPr>
            </w:pPr>
            <w:r w:rsidRPr="002445A5">
              <w:rPr>
                <w:lang w:eastAsia="en-AU"/>
              </w:rPr>
              <w:t xml:space="preserve">Find its volume. </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Default="00EF5A6F" w:rsidP="001225BA">
            <w:pPr>
              <w:pStyle w:val="QuestionStyle"/>
            </w:pPr>
            <w:r>
              <w:t>……………………………………………….</w:t>
            </w:r>
          </w:p>
          <w:p w:rsidR="009D3269" w:rsidRPr="00D1063D" w:rsidRDefault="009D3269" w:rsidP="001225BA">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5DFF5D"/>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Default="00495458" w:rsidP="00C5125E">
            <w:pPr>
              <w:pStyle w:val="LongerStyle"/>
            </w:pPr>
            <w:r>
              <w:rPr>
                <w:rFonts w:eastAsia="Times New Roman"/>
                <w:noProof/>
                <w:lang w:eastAsia="en-AU"/>
              </w:rPr>
              <w:object w:dxaOrig="1440" w:dyaOrig="1440">
                <v:shape id="_x0000_s1043" type="#_x0000_t75" style="position:absolute;margin-left:269.15pt;margin-top:5.95pt;width:180.3pt;height:130.45pt;z-index:251870208;mso-position-horizontal-relative:text;mso-position-vertical-relative:text">
                  <v:imagedata r:id="rId15" o:title=""/>
                </v:shape>
                <o:OLEObject Type="Embed" ProgID="FXDraw.Graphic" ShapeID="_x0000_s1043" DrawAspect="Content" ObjectID="_1556736590" r:id="rId16"/>
              </w:object>
            </w:r>
            <w:r w:rsidR="009D3269">
              <w:t>What is the volume of the rectangular pyramid?</w:t>
            </w:r>
            <w:r w:rsidR="009D3269">
              <w:tab/>
            </w:r>
            <w:r w:rsidR="009D3269">
              <w:tab/>
            </w:r>
          </w:p>
          <w:p w:rsidR="009D3269" w:rsidRDefault="009D3269" w:rsidP="001B5B33">
            <w:pPr>
              <w:pStyle w:val="QuestionStyle"/>
            </w:pP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Default="00EF5A6F" w:rsidP="001225BA">
            <w:pPr>
              <w:pStyle w:val="QuestionStyle"/>
            </w:pPr>
            <w:r>
              <w:t>……………………………………………….</w:t>
            </w:r>
          </w:p>
          <w:p w:rsidR="009D3269" w:rsidRPr="00D1063D" w:rsidRDefault="009D3269" w:rsidP="001225BA">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FFFF66"/>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Default="009D3269" w:rsidP="00C5125E">
            <w:pPr>
              <w:pStyle w:val="LongerStyle"/>
            </w:pPr>
            <w:r>
              <w:t xml:space="preserve">What is the volume of a </w:t>
            </w:r>
            <w:r w:rsidR="00BB765D">
              <w:t xml:space="preserve">sphere which has a radius of </w:t>
            </w:r>
            <w:r w:rsidR="00E23F58">
              <w:t>1.6</w:t>
            </w:r>
            <w:r>
              <w:t xml:space="preserve"> metres?</w:t>
            </w:r>
          </w:p>
          <w:p w:rsidR="00EF5A6F" w:rsidRDefault="00EF5A6F" w:rsidP="001B5B33">
            <w:pPr>
              <w:pStyle w:val="LongerQuestions"/>
              <w:spacing w:after="0"/>
              <w:ind w:left="0"/>
            </w:pPr>
          </w:p>
          <w:p w:rsidR="00E23F58" w:rsidRDefault="00E23F58" w:rsidP="001B5B33">
            <w:pPr>
              <w:pStyle w:val="LongerQuestions"/>
              <w:spacing w:after="0"/>
              <w:ind w:left="0"/>
            </w:pPr>
            <w:r>
              <w:t>……………………………………………………………………………………………….</w:t>
            </w:r>
          </w:p>
          <w:p w:rsidR="00E23F58" w:rsidRDefault="00E23F58"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Pr="00D1063D" w:rsidRDefault="00EF5A6F" w:rsidP="001B5B33">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FFFF66"/>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Default="00495458" w:rsidP="00C5125E">
            <w:pPr>
              <w:pStyle w:val="LongerStyle"/>
            </w:pPr>
            <w:r>
              <w:rPr>
                <w:rFonts w:eastAsia="Times New Roman"/>
                <w:noProof/>
                <w:lang w:eastAsia="en-AU"/>
              </w:rPr>
              <w:object w:dxaOrig="1440" w:dyaOrig="1440">
                <v:shape id="_x0000_s1044" type="#_x0000_t75" style="position:absolute;margin-left:274.2pt;margin-top:2.75pt;width:168.05pt;height:124.05pt;z-index:251872256;mso-position-horizontal-relative:text;mso-position-vertical-relative:text">
                  <v:imagedata r:id="rId17" o:title=""/>
                </v:shape>
                <o:OLEObject Type="Embed" ProgID="FXDraw.Graphic" ShapeID="_x0000_s1044" DrawAspect="Content" ObjectID="_1556736591" r:id="rId18"/>
              </w:object>
            </w:r>
            <w:r w:rsidR="009D3269">
              <w:t>What is the surface area of the square pyramid?</w:t>
            </w:r>
            <w:r w:rsidR="009D3269">
              <w:tab/>
            </w:r>
            <w:r w:rsidR="009D3269">
              <w:tab/>
            </w:r>
          </w:p>
          <w:p w:rsidR="009D3269" w:rsidRDefault="009D3269" w:rsidP="009D3269"/>
          <w:p w:rsidR="009D3269" w:rsidRPr="001B5B33" w:rsidRDefault="009D3269" w:rsidP="001B5B33">
            <w:pPr>
              <w:pStyle w:val="QuestionStyle"/>
              <w:rPr>
                <w:color w:val="000000" w:themeColor="text1"/>
              </w:rPr>
            </w:pPr>
          </w:p>
          <w:p w:rsidR="00EF5A6F" w:rsidRPr="001B5B33" w:rsidRDefault="00EF5A6F" w:rsidP="001B5B33">
            <w:pPr>
              <w:pStyle w:val="LongerQuestions"/>
              <w:spacing w:after="0"/>
              <w:ind w:left="0"/>
              <w:rPr>
                <w:color w:val="000000" w:themeColor="text1"/>
              </w:rPr>
            </w:pPr>
          </w:p>
          <w:p w:rsidR="00EF5A6F" w:rsidRPr="001B5B33" w:rsidRDefault="00EF5A6F" w:rsidP="001B5B33">
            <w:pPr>
              <w:pStyle w:val="LongerQuestions"/>
              <w:spacing w:after="0"/>
              <w:ind w:left="0"/>
              <w:rPr>
                <w:color w:val="000000" w:themeColor="text1"/>
              </w:rPr>
            </w:pPr>
            <w:r w:rsidRPr="001B5B33">
              <w:rPr>
                <w:color w:val="000000" w:themeColor="text1"/>
              </w:rPr>
              <w:t>………………………………………………</w:t>
            </w:r>
          </w:p>
          <w:p w:rsidR="00EF5A6F" w:rsidRPr="001B5B33" w:rsidRDefault="00EF5A6F" w:rsidP="001B5B33">
            <w:pPr>
              <w:pStyle w:val="LongerQuestions"/>
              <w:spacing w:after="0"/>
              <w:ind w:left="0"/>
              <w:rPr>
                <w:color w:val="000000" w:themeColor="text1"/>
              </w:rPr>
            </w:pPr>
          </w:p>
          <w:p w:rsidR="00EF5A6F" w:rsidRPr="001B5B33" w:rsidRDefault="00EF5A6F" w:rsidP="001B5B33">
            <w:pPr>
              <w:pStyle w:val="LongerQuestions"/>
              <w:spacing w:after="0"/>
              <w:ind w:left="0"/>
              <w:rPr>
                <w:color w:val="000000" w:themeColor="text1"/>
              </w:rPr>
            </w:pPr>
            <w:r w:rsidRPr="001B5B33">
              <w:rPr>
                <w:color w:val="000000" w:themeColor="text1"/>
              </w:rPr>
              <w:t>……………………………………………....</w:t>
            </w:r>
          </w:p>
          <w:p w:rsidR="00EF5A6F" w:rsidRPr="001B5B33" w:rsidRDefault="00EF5A6F" w:rsidP="001B5B33">
            <w:pPr>
              <w:pStyle w:val="LongerQuestions"/>
              <w:spacing w:after="0"/>
              <w:ind w:left="0"/>
              <w:rPr>
                <w:color w:val="000000" w:themeColor="text1"/>
              </w:rPr>
            </w:pPr>
          </w:p>
          <w:p w:rsidR="00EF5A6F" w:rsidRPr="001B5B33" w:rsidRDefault="00EF5A6F" w:rsidP="001B5B33">
            <w:pPr>
              <w:pStyle w:val="QuestionStyle"/>
              <w:rPr>
                <w:color w:val="000000" w:themeColor="text1"/>
              </w:rPr>
            </w:pPr>
            <w:r w:rsidRPr="001B5B33">
              <w:rPr>
                <w:color w:val="000000" w:themeColor="text1"/>
              </w:rPr>
              <w:t>………………………………………………</w:t>
            </w:r>
          </w:p>
          <w:p w:rsidR="00EF5A6F" w:rsidRPr="001B5B33" w:rsidRDefault="00EF5A6F" w:rsidP="001B5B33">
            <w:pPr>
              <w:pStyle w:val="QuestionStyle"/>
              <w:rPr>
                <w:color w:val="000000" w:themeColor="text1"/>
              </w:rPr>
            </w:pPr>
          </w:p>
          <w:p w:rsidR="00EF5A6F" w:rsidRPr="00D1063D" w:rsidRDefault="00EF5A6F" w:rsidP="001B5B33">
            <w:pPr>
              <w:pStyle w:val="QuestionStyle"/>
            </w:pPr>
            <w:r w:rsidRPr="001B5B33">
              <w:rPr>
                <w:color w:val="000000" w:themeColor="text1"/>
              </w:rPr>
              <w:t>……</w:t>
            </w:r>
            <w:r>
              <w:t>………………………………………….</w:t>
            </w:r>
          </w:p>
        </w:tc>
      </w:tr>
      <w:tr w:rsidR="00EF5A6F" w:rsidTr="00364163">
        <w:trPr>
          <w:cantSplit/>
          <w:trHeight w:val="851"/>
        </w:trPr>
        <w:tc>
          <w:tcPr>
            <w:tcW w:w="658" w:type="dxa"/>
            <w:tcBorders>
              <w:top w:val="single" w:sz="4" w:space="0" w:color="auto"/>
              <w:bottom w:val="single" w:sz="4" w:space="0" w:color="auto"/>
            </w:tcBorders>
            <w:shd w:val="clear" w:color="auto" w:fill="FFFF66"/>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F5B3A" w:rsidRDefault="00EE1830" w:rsidP="00C5125E">
            <w:pPr>
              <w:pStyle w:val="LongerStyle"/>
            </w:pPr>
            <w:r>
              <w:t>A glass sphere has a diameter of 12</w:t>
            </w:r>
            <w:r w:rsidR="005F5B3A">
              <w:t xml:space="preserve"> </w:t>
            </w:r>
            <w:r>
              <w:t>c</w:t>
            </w:r>
            <w:r w:rsidR="005F5B3A">
              <w:t xml:space="preserve">m. </w:t>
            </w:r>
          </w:p>
          <w:p w:rsidR="009D3269" w:rsidRDefault="00EE1830" w:rsidP="00C5125E">
            <w:pPr>
              <w:pStyle w:val="LongerStyle"/>
            </w:pPr>
            <w:r>
              <w:rPr>
                <w:noProof/>
                <w:lang w:eastAsia="en-AU"/>
              </w:rPr>
              <w:drawing>
                <wp:anchor distT="0" distB="0" distL="114300" distR="114300" simplePos="0" relativeHeight="251894784" behindDoc="0" locked="0" layoutInCell="1" allowOverlap="1">
                  <wp:simplePos x="0" y="0"/>
                  <wp:positionH relativeFrom="column">
                    <wp:posOffset>3574444</wp:posOffset>
                  </wp:positionH>
                  <wp:positionV relativeFrom="paragraph">
                    <wp:posOffset>7296</wp:posOffset>
                  </wp:positionV>
                  <wp:extent cx="2314560" cy="1680996"/>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oncrete Sphere shutterstock_459780352.jpg"/>
                          <pic:cNvPicPr/>
                        </pic:nvPicPr>
                        <pic:blipFill rotWithShape="1">
                          <a:blip r:embed="rId19" cstate="print">
                            <a:extLst>
                              <a:ext uri="{BEBA8EAE-BF5A-486C-A8C5-ECC9F3942E4B}">
                                <a14:imgProps xmlns:a14="http://schemas.microsoft.com/office/drawing/2010/main">
                                  <a14:imgLayer r:embed="rId20">
                                    <a14:imgEffect>
                                      <a14:brightnessContrast bright="31000" contrast="10000"/>
                                    </a14:imgEffect>
                                  </a14:imgLayer>
                                </a14:imgProps>
                              </a:ext>
                              <a:ext uri="{28A0092B-C50C-407E-A947-70E740481C1C}">
                                <a14:useLocalDpi xmlns:a14="http://schemas.microsoft.com/office/drawing/2010/main" val="0"/>
                              </a:ext>
                            </a:extLst>
                          </a:blip>
                          <a:srcRect l="30184"/>
                          <a:stretch/>
                        </pic:blipFill>
                        <pic:spPr bwMode="auto">
                          <a:xfrm>
                            <a:off x="0" y="0"/>
                            <a:ext cx="2314560" cy="1680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What volume of glass is used in the sphere</w:t>
            </w:r>
            <w:r w:rsidR="005F5B3A">
              <w:t>?</w:t>
            </w:r>
          </w:p>
          <w:p w:rsidR="009D3269" w:rsidRDefault="009D3269" w:rsidP="001225BA">
            <w:pPr>
              <w:pStyle w:val="QuestionStyle"/>
            </w:pP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225BA">
            <w:pPr>
              <w:pStyle w:val="QuestionStyle"/>
            </w:pPr>
          </w:p>
          <w:p w:rsidR="00EF5A6F" w:rsidRPr="00D1063D" w:rsidRDefault="00EF5A6F" w:rsidP="001225BA">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FFFF66"/>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Pr="005A1B24" w:rsidRDefault="00495458" w:rsidP="00C5125E">
            <w:pPr>
              <w:pStyle w:val="LongerStyle"/>
              <w:rPr>
                <w:lang w:eastAsia="en-AU"/>
              </w:rPr>
            </w:pPr>
            <w:r>
              <w:rPr>
                <w:noProof/>
                <w:lang w:eastAsia="en-AU"/>
              </w:rPr>
              <w:object w:dxaOrig="1440" w:dyaOrig="1440">
                <v:shape id="_x0000_s1046" type="#_x0000_t75" style="position:absolute;margin-left:280.9pt;margin-top:10.1pt;width:209.2pt;height:140.35pt;z-index:251876352;mso-position-horizontal-relative:text;mso-position-vertical-relative:text">
                  <v:imagedata r:id="rId21" o:title=""/>
                </v:shape>
                <o:OLEObject Type="Embed" ProgID="FXDraw.Graphic" ShapeID="_x0000_s1046" DrawAspect="Content" ObjectID="_1556736592" r:id="rId22"/>
              </w:object>
            </w:r>
            <w:r w:rsidR="009D3269" w:rsidRPr="005A1B24">
              <w:rPr>
                <w:lang w:eastAsia="en-AU"/>
              </w:rPr>
              <w:t>Calculate th</w:t>
            </w:r>
            <w:r w:rsidR="00F40FB5">
              <w:rPr>
                <w:lang w:eastAsia="en-AU"/>
              </w:rPr>
              <w:t>e volume of the triangular pyramid</w:t>
            </w:r>
            <w:r w:rsidR="009D3269" w:rsidRPr="005A1B24">
              <w:rPr>
                <w:lang w:eastAsia="en-AU"/>
              </w:rPr>
              <w:t xml:space="preserve"> shown. </w:t>
            </w:r>
          </w:p>
          <w:p w:rsidR="009D3269" w:rsidRDefault="009D3269" w:rsidP="001B5B33">
            <w:pPr>
              <w:pStyle w:val="QuestionStyle"/>
            </w:pP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225BA">
            <w:pPr>
              <w:pStyle w:val="QuestionStyle"/>
            </w:pPr>
          </w:p>
          <w:p w:rsidR="00EF5A6F" w:rsidRDefault="00EF5A6F" w:rsidP="001225BA">
            <w:pPr>
              <w:pStyle w:val="QuestionStyle"/>
            </w:pPr>
            <w:r>
              <w:t>……………………………………………….</w:t>
            </w:r>
          </w:p>
          <w:p w:rsidR="00526826" w:rsidRPr="00D1063D" w:rsidRDefault="00526826" w:rsidP="001225BA">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FFFF66"/>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Pr="00271231" w:rsidRDefault="00495458" w:rsidP="00C5125E">
            <w:pPr>
              <w:pStyle w:val="LongerStyle"/>
            </w:pPr>
            <w:r>
              <w:rPr>
                <w:noProof/>
                <w:lang w:eastAsia="en-AU"/>
              </w:rPr>
              <w:object w:dxaOrig="1440" w:dyaOrig="1440">
                <v:shape id="_x0000_s1054" type="#_x0000_t75" style="position:absolute;margin-left:306.65pt;margin-top:4.85pt;width:145.9pt;height:153.4pt;z-index:251895808;mso-position-horizontal-relative:text;mso-position-vertical-relative:text">
                  <v:imagedata r:id="rId23" o:title=""/>
                </v:shape>
                <o:OLEObject Type="Embed" ProgID="FXDraw.Graphic" ShapeID="_x0000_s1054" DrawAspect="Content" ObjectID="_1556736593" r:id="rId24"/>
              </w:object>
            </w:r>
            <w:r w:rsidR="009D3269" w:rsidRPr="00271231">
              <w:t xml:space="preserve">What </w:t>
            </w:r>
            <w:r w:rsidR="000F13FE">
              <w:t>is the volume of the plastic cone shown</w:t>
            </w:r>
            <w:r w:rsidR="009D3269" w:rsidRPr="00271231">
              <w:t>?</w:t>
            </w:r>
          </w:p>
          <w:p w:rsidR="009D3269" w:rsidRDefault="009D3269" w:rsidP="001225BA">
            <w:pPr>
              <w:pStyle w:val="QuestionStyle"/>
            </w:pPr>
          </w:p>
          <w:p w:rsidR="000F13FE" w:rsidRDefault="000F13FE" w:rsidP="001225BA">
            <w:pPr>
              <w:pStyle w:val="QuestionStyle"/>
            </w:pP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Default="00EF5A6F" w:rsidP="001B5B33">
            <w:pPr>
              <w:pStyle w:val="QuestionStyle"/>
            </w:pPr>
            <w:r>
              <w:t>……………………………………………….</w:t>
            </w:r>
          </w:p>
          <w:p w:rsidR="001B5B33" w:rsidRPr="00D1063D" w:rsidRDefault="001B5B33" w:rsidP="001B5B33">
            <w:pPr>
              <w:pStyle w:val="QuestionStyle"/>
            </w:pPr>
          </w:p>
        </w:tc>
      </w:tr>
      <w:tr w:rsidR="00EF5A6F" w:rsidTr="00364163">
        <w:trPr>
          <w:cantSplit/>
          <w:trHeight w:val="851"/>
        </w:trPr>
        <w:tc>
          <w:tcPr>
            <w:tcW w:w="658" w:type="dxa"/>
            <w:tcBorders>
              <w:top w:val="single" w:sz="4" w:space="0" w:color="auto"/>
              <w:bottom w:val="single" w:sz="4" w:space="0" w:color="auto"/>
            </w:tcBorders>
            <w:shd w:val="clear" w:color="auto" w:fill="FFCC99"/>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Default="009D3269" w:rsidP="00C5125E">
            <w:pPr>
              <w:pStyle w:val="LongerStyle"/>
            </w:pPr>
            <w:r>
              <w:t>What i</w:t>
            </w:r>
            <w:r w:rsidR="00156B93">
              <w:t>s the surface area of the rectangular</w:t>
            </w:r>
            <w:r>
              <w:t xml:space="preserve"> pyramid shown?</w:t>
            </w:r>
          </w:p>
          <w:p w:rsidR="009D3269" w:rsidRDefault="009D3269" w:rsidP="001225BA">
            <w:pPr>
              <w:pStyle w:val="QuestionStyle"/>
            </w:pPr>
            <w:r>
              <w:tab/>
            </w:r>
          </w:p>
          <w:p w:rsidR="009D3269" w:rsidRDefault="00495458" w:rsidP="001225BA">
            <w:pPr>
              <w:pStyle w:val="QuestionStyle"/>
            </w:pPr>
            <w:r>
              <w:rPr>
                <w:noProof/>
                <w:lang w:eastAsia="en-AU"/>
              </w:rPr>
              <w:object w:dxaOrig="1440" w:dyaOrig="1440">
                <v:shape id="_x0000_s1055" type="#_x0000_t75" style="position:absolute;margin-left:221.3pt;margin-top:9.05pt;width:268.9pt;height:96.55pt;z-index:251898880;mso-position-horizontal-relative:text;mso-position-vertical-relative:text">
                  <v:imagedata r:id="rId25" o:title=""/>
                </v:shape>
                <o:OLEObject Type="Embed" ProgID="FXDraw.Graphic" ShapeID="_x0000_s1055" DrawAspect="Content" ObjectID="_1556736594" r:id="rId26"/>
              </w:objec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Pr="00D1063D" w:rsidRDefault="00EF5A6F" w:rsidP="001B5B33">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FFCC99"/>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Default="00536A67" w:rsidP="00C5125E">
            <w:pPr>
              <w:pStyle w:val="LongerStyle"/>
            </w:pPr>
            <w:r>
              <w:rPr>
                <w:noProof/>
                <w:lang w:eastAsia="en-AU"/>
              </w:rPr>
              <w:drawing>
                <wp:anchor distT="0" distB="0" distL="114300" distR="114300" simplePos="0" relativeHeight="251882496" behindDoc="0" locked="0" layoutInCell="1" allowOverlap="1" wp14:anchorId="55480282" wp14:editId="469511D6">
                  <wp:simplePos x="0" y="0"/>
                  <wp:positionH relativeFrom="column">
                    <wp:posOffset>3538855</wp:posOffset>
                  </wp:positionH>
                  <wp:positionV relativeFrom="paragraph">
                    <wp:posOffset>138429</wp:posOffset>
                  </wp:positionV>
                  <wp:extent cx="2684780" cy="1941699"/>
                  <wp:effectExtent l="0" t="0" r="1270" b="190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hutterstock_20388301.jpg"/>
                          <pic:cNvPicPr/>
                        </pic:nvPicPr>
                        <pic:blipFill rotWithShape="1">
                          <a:blip r:embed="rId27" cstate="print">
                            <a:extLst>
                              <a:ext uri="{28A0092B-C50C-407E-A947-70E740481C1C}">
                                <a14:useLocalDpi xmlns:a14="http://schemas.microsoft.com/office/drawing/2010/main" val="0"/>
                              </a:ext>
                            </a:extLst>
                          </a:blip>
                          <a:srcRect t="27678"/>
                          <a:stretch/>
                        </pic:blipFill>
                        <pic:spPr bwMode="auto">
                          <a:xfrm>
                            <a:off x="0" y="0"/>
                            <a:ext cx="2694257" cy="1948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269">
              <w:t>A</w:t>
            </w:r>
            <w:r>
              <w:t xml:space="preserve"> cake is in the shape o</w:t>
            </w:r>
            <w:r w:rsidR="009D3269">
              <w:t xml:space="preserve">f a </w:t>
            </w:r>
            <w:r>
              <w:t>hemisphere with a diameter of 30</w:t>
            </w:r>
            <w:r w:rsidR="009D3269">
              <w:t xml:space="preserve"> </w:t>
            </w:r>
            <w:r>
              <w:t>centi</w:t>
            </w:r>
            <w:r w:rsidR="009D3269">
              <w:t>metres.</w:t>
            </w:r>
          </w:p>
          <w:p w:rsidR="009D3269" w:rsidRDefault="009D3269" w:rsidP="00C5125E">
            <w:pPr>
              <w:pStyle w:val="LongerStyle"/>
            </w:pPr>
            <w:r>
              <w:t xml:space="preserve">What </w:t>
            </w:r>
            <w:r w:rsidR="00536A67">
              <w:t xml:space="preserve">is the approximate </w:t>
            </w:r>
            <w:r w:rsidR="00A14042">
              <w:t xml:space="preserve">curved </w:t>
            </w:r>
            <w:r w:rsidR="00536A67">
              <w:t>surface area which needs to be covered with icing</w:t>
            </w:r>
            <w:r w:rsidR="00A14042">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Pr="00D1063D" w:rsidRDefault="00EF5A6F" w:rsidP="001225BA">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FFCC99"/>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F5A6F" w:rsidRPr="001B5B33" w:rsidRDefault="00495458" w:rsidP="001B5B33">
            <w:pPr>
              <w:pStyle w:val="LongerQuestions"/>
              <w:spacing w:after="0"/>
              <w:ind w:left="0"/>
              <w:rPr>
                <w:color w:val="000000" w:themeColor="text1"/>
              </w:rPr>
            </w:pPr>
            <w:r>
              <w:rPr>
                <w:noProof/>
                <w:color w:val="000000" w:themeColor="text1"/>
                <w:lang w:eastAsia="en-AU"/>
              </w:rPr>
              <w:object w:dxaOrig="1440" w:dyaOrig="1440">
                <v:shape id="_x0000_s1095" type="#_x0000_t75" style="position:absolute;margin-left:258pt;margin-top:15.6pt;width:229.2pt;height:139.45pt;z-index:251900928;mso-position-horizontal-relative:text;mso-position-vertical-relative:text">
                  <v:imagedata r:id="rId28" o:title=""/>
                </v:shape>
                <o:OLEObject Type="Embed" ProgID="FXDraw.Graphic" ShapeID="_x0000_s1095" DrawAspect="Content" ObjectID="_1556736595" r:id="rId29"/>
              </w:object>
            </w:r>
            <w:r w:rsidR="00B64B08" w:rsidRPr="001B5B33">
              <w:rPr>
                <w:color w:val="000000" w:themeColor="text1"/>
              </w:rPr>
              <w:t>A waffle cone maker produces cones of the size shown.</w:t>
            </w:r>
          </w:p>
          <w:p w:rsidR="00B64B08" w:rsidRDefault="00B64B08" w:rsidP="001B5B33">
            <w:pPr>
              <w:pStyle w:val="LongerQuestions"/>
              <w:spacing w:after="0"/>
              <w:ind w:left="0"/>
              <w:rPr>
                <w:color w:val="000000" w:themeColor="text1"/>
              </w:rPr>
            </w:pPr>
            <w:r w:rsidRPr="001B5B33">
              <w:rPr>
                <w:color w:val="000000" w:themeColor="text1"/>
              </w:rPr>
              <w:t>What is the approximate surface area of this cone?</w:t>
            </w:r>
          </w:p>
          <w:p w:rsidR="001B5B33" w:rsidRPr="001B5B33" w:rsidRDefault="001B5B33" w:rsidP="001B5B33">
            <w:pPr>
              <w:pStyle w:val="LongerQuestions"/>
              <w:spacing w:after="0"/>
              <w:ind w:left="0"/>
              <w:rPr>
                <w:color w:val="000000" w:themeColor="text1"/>
              </w:rPr>
            </w:pPr>
          </w:p>
          <w:p w:rsidR="00B64B08" w:rsidRPr="001B5B33" w:rsidRDefault="00B64B08" w:rsidP="001B5B33">
            <w:pPr>
              <w:pStyle w:val="LongerQuestions"/>
              <w:spacing w:after="0"/>
              <w:ind w:left="0"/>
              <w:rPr>
                <w:color w:val="000000" w:themeColor="text1"/>
              </w:rPr>
            </w:pPr>
          </w:p>
          <w:p w:rsidR="00EF5A6F" w:rsidRPr="001B5B33" w:rsidRDefault="00EF5A6F" w:rsidP="001B5B33">
            <w:pPr>
              <w:pStyle w:val="LongerQuestions"/>
              <w:spacing w:after="0"/>
              <w:ind w:left="0"/>
              <w:rPr>
                <w:color w:val="000000" w:themeColor="text1"/>
              </w:rPr>
            </w:pPr>
            <w:r w:rsidRPr="001B5B33">
              <w:rPr>
                <w:color w:val="000000" w:themeColor="text1"/>
              </w:rPr>
              <w:t>………………………………………………</w:t>
            </w:r>
          </w:p>
          <w:p w:rsidR="00EF5A6F" w:rsidRPr="001B5B33" w:rsidRDefault="00EF5A6F" w:rsidP="001B5B33">
            <w:pPr>
              <w:pStyle w:val="LongerQuestions"/>
              <w:spacing w:after="0"/>
              <w:ind w:left="0"/>
              <w:rPr>
                <w:color w:val="000000" w:themeColor="text1"/>
              </w:rPr>
            </w:pPr>
          </w:p>
          <w:p w:rsidR="00EF5A6F" w:rsidRPr="001B5B33" w:rsidRDefault="00EF5A6F" w:rsidP="001B5B33">
            <w:pPr>
              <w:pStyle w:val="LongerQuestions"/>
              <w:spacing w:after="0"/>
              <w:ind w:left="0"/>
              <w:rPr>
                <w:color w:val="000000" w:themeColor="text1"/>
              </w:rPr>
            </w:pPr>
            <w:r w:rsidRPr="001B5B33">
              <w:rPr>
                <w:color w:val="000000" w:themeColor="text1"/>
              </w:rPr>
              <w:t>……………………………………………....</w:t>
            </w:r>
          </w:p>
          <w:p w:rsidR="00EF5A6F" w:rsidRPr="001B5B33" w:rsidRDefault="00EF5A6F" w:rsidP="001B5B33">
            <w:pPr>
              <w:pStyle w:val="LongerQuestions"/>
              <w:spacing w:after="0"/>
              <w:ind w:left="0"/>
              <w:rPr>
                <w:color w:val="000000" w:themeColor="text1"/>
              </w:rPr>
            </w:pPr>
          </w:p>
          <w:p w:rsidR="00EF5A6F" w:rsidRPr="001B5B33" w:rsidRDefault="00EF5A6F" w:rsidP="001B5B33">
            <w:pPr>
              <w:pStyle w:val="QuestionStyle"/>
              <w:rPr>
                <w:color w:val="000000" w:themeColor="text1"/>
              </w:rPr>
            </w:pPr>
            <w:r w:rsidRPr="001B5B33">
              <w:rPr>
                <w:color w:val="000000" w:themeColor="text1"/>
              </w:rPr>
              <w:t>………………………………………………</w:t>
            </w:r>
          </w:p>
          <w:p w:rsidR="00EF5A6F" w:rsidRPr="001B5B33" w:rsidRDefault="00EF5A6F" w:rsidP="001B5B33">
            <w:pPr>
              <w:pStyle w:val="QuestionStyle"/>
              <w:rPr>
                <w:color w:val="000000" w:themeColor="text1"/>
              </w:rPr>
            </w:pPr>
          </w:p>
          <w:p w:rsidR="00EF5A6F" w:rsidRPr="00D1063D" w:rsidRDefault="00EF5A6F" w:rsidP="001B5B33">
            <w:pPr>
              <w:pStyle w:val="QuestionStyle"/>
            </w:pPr>
            <w:r w:rsidRPr="001B5B33">
              <w:rPr>
                <w:color w:val="000000" w:themeColor="text1"/>
              </w:rPr>
              <w:t>……………………………………………….</w:t>
            </w:r>
          </w:p>
        </w:tc>
      </w:tr>
      <w:tr w:rsidR="00EF5A6F" w:rsidTr="00364163">
        <w:trPr>
          <w:cantSplit/>
          <w:trHeight w:val="851"/>
        </w:trPr>
        <w:tc>
          <w:tcPr>
            <w:tcW w:w="658" w:type="dxa"/>
            <w:tcBorders>
              <w:top w:val="single" w:sz="4" w:space="0" w:color="auto"/>
              <w:bottom w:val="single" w:sz="4" w:space="0" w:color="auto"/>
            </w:tcBorders>
            <w:shd w:val="clear" w:color="auto" w:fill="FFCC99"/>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D3269" w:rsidRPr="00A611FC" w:rsidRDefault="00495458" w:rsidP="00C5125E">
            <w:pPr>
              <w:pStyle w:val="LongerStyle"/>
            </w:pPr>
            <w:r>
              <w:rPr>
                <w:noProof/>
                <w:lang w:eastAsia="en-AU"/>
              </w:rPr>
              <w:object w:dxaOrig="1440" w:dyaOrig="1440">
                <v:shape id="_x0000_s1097" type="#_x0000_t75" style="position:absolute;margin-left:315.9pt;margin-top:6.05pt;width:115.3pt;height:115.15pt;z-index:251901952;mso-position-horizontal-relative:text;mso-position-vertical-relative:text">
                  <v:imagedata r:id="rId30" o:title=""/>
                </v:shape>
                <o:OLEObject Type="Embed" ProgID="FXDraw.Graphic" ShapeID="_x0000_s1097" DrawAspect="Content" ObjectID="_1556736596" r:id="rId31"/>
              </w:object>
            </w:r>
            <w:r w:rsidR="00E609C0">
              <w:t>A sphere has a volume of 17 157</w:t>
            </w:r>
            <w:r w:rsidR="009D3269">
              <w:t xml:space="preserve"> </w:t>
            </w:r>
            <w:r w:rsidR="00E609C0">
              <w:t>c</w:t>
            </w:r>
            <w:r w:rsidR="009D3269" w:rsidRPr="00A611FC">
              <w:t>m</w:t>
            </w:r>
            <w:r w:rsidR="009D3269" w:rsidRPr="00A611FC">
              <w:rPr>
                <w:vertAlign w:val="superscript"/>
              </w:rPr>
              <w:t>3</w:t>
            </w:r>
            <w:r w:rsidR="009D3269" w:rsidRPr="00A611FC">
              <w:t>.</w:t>
            </w:r>
          </w:p>
          <w:p w:rsidR="009D3269" w:rsidRPr="00A611FC" w:rsidRDefault="00E609C0" w:rsidP="00C5125E">
            <w:pPr>
              <w:pStyle w:val="LongerStyle"/>
            </w:pPr>
            <w:r>
              <w:t>What is its radius</w:t>
            </w:r>
            <w:r w:rsidR="009D3269">
              <w:t>, to the nearest cm</w:t>
            </w:r>
            <w:r w:rsidR="009D3269" w:rsidRPr="00A611FC">
              <w:t>?</w:t>
            </w:r>
          </w:p>
          <w:p w:rsidR="009D3269" w:rsidRDefault="009D3269" w:rsidP="001B5B33">
            <w:pPr>
              <w:pStyle w:val="QuestionStyle"/>
            </w:pP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Pr="00D1063D" w:rsidRDefault="00EF5A6F" w:rsidP="001B5B33">
            <w:pPr>
              <w:pStyle w:val="QuestionStyle"/>
            </w:pPr>
            <w:r>
              <w:t>……………………………………………….</w:t>
            </w:r>
          </w:p>
        </w:tc>
      </w:tr>
      <w:tr w:rsidR="00EF5A6F" w:rsidTr="00364163">
        <w:trPr>
          <w:cantSplit/>
          <w:trHeight w:val="851"/>
        </w:trPr>
        <w:tc>
          <w:tcPr>
            <w:tcW w:w="658" w:type="dxa"/>
            <w:tcBorders>
              <w:top w:val="single" w:sz="4" w:space="0" w:color="auto"/>
              <w:bottom w:val="single" w:sz="4" w:space="0" w:color="auto"/>
            </w:tcBorders>
            <w:shd w:val="clear" w:color="auto" w:fill="FFCC99"/>
          </w:tcPr>
          <w:p w:rsidR="00EF5A6F" w:rsidRPr="001B3341" w:rsidRDefault="00EF5A6F" w:rsidP="00EF5A6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2011" w:rsidRDefault="00495458" w:rsidP="00C5125E">
            <w:pPr>
              <w:pStyle w:val="LongerStyle"/>
            </w:pPr>
            <w:r>
              <w:rPr>
                <w:noProof/>
                <w:lang w:eastAsia="en-AU"/>
              </w:rPr>
              <w:object w:dxaOrig="1440" w:dyaOrig="1440">
                <v:shape id="_x0000_s1099" type="#_x0000_t75" style="position:absolute;margin-left:306.75pt;margin-top:6.5pt;width:153.35pt;height:178.5pt;z-index:251904000;mso-position-horizontal-relative:text;mso-position-vertical-relative:text">
                  <v:imagedata r:id="rId32" o:title=""/>
                </v:shape>
                <o:OLEObject Type="Embed" ProgID="FXDraw.Graphic" ShapeID="_x0000_s1099" DrawAspect="Content" ObjectID="_1556736597" r:id="rId33"/>
              </w:object>
            </w:r>
            <w:r w:rsidR="00252806">
              <w:t>The truncated cone</w:t>
            </w:r>
            <w:r w:rsidR="009D3269">
              <w:t xml:space="preserve"> show</w:t>
            </w:r>
            <w:r w:rsidR="00812011">
              <w:t>n is formed by cutting the top 12</w:t>
            </w:r>
            <w:r w:rsidR="009D3269">
              <w:t xml:space="preserve"> cm in height from a </w:t>
            </w:r>
            <w:r w:rsidR="00812011">
              <w:t>cone</w:t>
            </w:r>
            <w:r w:rsidR="009D3269">
              <w:t xml:space="preserve"> which </w:t>
            </w:r>
            <w:r w:rsidR="00812011">
              <w:t xml:space="preserve">was </w:t>
            </w:r>
            <w:r w:rsidR="009D3269">
              <w:t>originally</w:t>
            </w:r>
            <w:r w:rsidR="00812011">
              <w:t xml:space="preserve"> 18 </w:t>
            </w:r>
            <w:r w:rsidR="009D3269">
              <w:t>cm</w:t>
            </w:r>
            <w:r w:rsidR="00812011">
              <w:t xml:space="preserve"> high.</w:t>
            </w:r>
          </w:p>
          <w:p w:rsidR="009D3269" w:rsidRDefault="00812011" w:rsidP="00C5125E">
            <w:pPr>
              <w:pStyle w:val="LongerStyle"/>
            </w:pPr>
            <w:r>
              <w:t>The diameter of the circular base is 24 cm and of the top is 16 cm.</w:t>
            </w:r>
          </w:p>
          <w:p w:rsidR="009D3269" w:rsidRDefault="009D3269" w:rsidP="00C5125E">
            <w:pPr>
              <w:pStyle w:val="LongerStyle"/>
            </w:pPr>
            <w:r>
              <w:t>What is the</w:t>
            </w:r>
            <w:r w:rsidR="00812011">
              <w:t xml:space="preserve"> volume of the truncated cone</w:t>
            </w: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LongerQuestions"/>
              <w:spacing w:after="0"/>
              <w:ind w:left="0"/>
            </w:pPr>
            <w:r>
              <w:t>……………………………………………....</w:t>
            </w:r>
          </w:p>
          <w:p w:rsidR="00EF5A6F" w:rsidRDefault="00EF5A6F" w:rsidP="001B5B33">
            <w:pPr>
              <w:pStyle w:val="LongerQuestions"/>
              <w:spacing w:after="0"/>
              <w:ind w:left="0"/>
            </w:pPr>
          </w:p>
          <w:p w:rsidR="00EF5A6F" w:rsidRDefault="00EF5A6F" w:rsidP="001B5B33">
            <w:pPr>
              <w:pStyle w:val="QuestionStyle"/>
            </w:pPr>
            <w:r>
              <w:t>………………………………………………</w:t>
            </w:r>
          </w:p>
          <w:p w:rsidR="00EF5A6F" w:rsidRDefault="00EF5A6F" w:rsidP="001B5B33">
            <w:pPr>
              <w:pStyle w:val="QuestionStyle"/>
            </w:pPr>
          </w:p>
          <w:p w:rsidR="00EF5A6F" w:rsidRPr="00D1063D" w:rsidRDefault="00EF5A6F" w:rsidP="001B5B33">
            <w:pPr>
              <w:pStyle w:val="QuestionStyle"/>
            </w:pPr>
            <w:r>
              <w:t>……………………………………………….</w:t>
            </w:r>
          </w:p>
        </w:tc>
      </w:tr>
    </w:tbl>
    <w:p w:rsidR="00325745" w:rsidRDefault="00325745"/>
    <w:p w:rsidR="006475AA" w:rsidRDefault="00325745">
      <w:pPr>
        <w:sectPr w:rsidR="006475AA" w:rsidSect="006475AA">
          <w:headerReference w:type="default" r:id="rId34"/>
          <w:footerReference w:type="default" r:id="rId35"/>
          <w:footerReference w:type="first" r:id="rId36"/>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88073A">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B2BAB89A1A614EA2BB726DB7B3E2AFE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B9B85587C8FE469A8715D08E7FED86E7"/>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3EDEA2DFD0964430A7982DAC7E5B695E"/>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EF5A6F"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852FFF0CEB5A45D585568563FD70A262"/>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EF5A6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Surface Area of Other Solids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EF5A6F" w:rsidRPr="001B5B33" w:rsidRDefault="00495458" w:rsidP="001B5B33">
            <w:pPr>
              <w:pStyle w:val="LongerQuestions"/>
              <w:ind w:left="0"/>
              <w:rPr>
                <w:color w:val="000000" w:themeColor="text1"/>
              </w:rPr>
            </w:pPr>
            <w:r>
              <w:rPr>
                <w:noProof/>
                <w:color w:val="000000" w:themeColor="text1"/>
                <w:lang w:eastAsia="en-AU"/>
              </w:rPr>
              <w:object w:dxaOrig="1440" w:dyaOrig="1440">
                <v:shape id="_x0000_s1026" type="#_x0000_t75" style="position:absolute;margin-left:205pt;margin-top:12.25pt;width:252.55pt;height:125.35pt;z-index:251833344;mso-position-horizontal-relative:text;mso-position-vertical-relative:text">
                  <v:imagedata r:id="rId37" o:title=""/>
                </v:shape>
                <o:OLEObject Type="Embed" ProgID="FXDraw.Graphic" ShapeID="_x0000_s1026" DrawAspect="Content" ObjectID="_1556736598" r:id="rId38"/>
              </w:object>
            </w:r>
            <w:r w:rsidR="00EF5A6F" w:rsidRPr="001B5B33">
              <w:rPr>
                <w:color w:val="000000" w:themeColor="text1"/>
              </w:rPr>
              <w:t>What is the volume of the prism shown?</w:t>
            </w:r>
          </w:p>
          <w:p w:rsidR="00364163" w:rsidRPr="001B5B33" w:rsidRDefault="00364163" w:rsidP="001B5B33">
            <w:pPr>
              <w:pStyle w:val="QuestionStyle"/>
              <w:spacing w:after="120"/>
              <w:rPr>
                <w:color w:val="000000" w:themeColor="text1"/>
              </w:rPr>
            </w:pPr>
          </w:p>
          <w:p w:rsidR="00887C1B" w:rsidRPr="001B5B33" w:rsidRDefault="00364163" w:rsidP="001B5B33">
            <w:pPr>
              <w:pStyle w:val="QuestionStyle"/>
              <w:spacing w:after="120"/>
              <w:rPr>
                <w:color w:val="000000" w:themeColor="text1"/>
              </w:rPr>
            </w:pPr>
            <w:r w:rsidRPr="001B5B33">
              <w:rPr>
                <w:color w:val="000000" w:themeColor="text1"/>
              </w:rPr>
              <w:t xml:space="preserve">     A.       </w:t>
            </w:r>
            <w:r w:rsidR="00513041" w:rsidRPr="001B5B33">
              <w:rPr>
                <w:color w:val="000000" w:themeColor="text1"/>
              </w:rPr>
              <w:t>250 m</w:t>
            </w:r>
            <w:r w:rsidR="00513041" w:rsidRPr="001B5B33">
              <w:rPr>
                <w:color w:val="000000" w:themeColor="text1"/>
                <w:vertAlign w:val="superscript"/>
              </w:rPr>
              <w:t>3</w:t>
            </w:r>
          </w:p>
          <w:p w:rsidR="00887C1B" w:rsidRPr="001B5B33" w:rsidRDefault="00364163" w:rsidP="001B5B33">
            <w:pPr>
              <w:pStyle w:val="QuestionStyle"/>
              <w:spacing w:after="120"/>
              <w:rPr>
                <w:color w:val="000000" w:themeColor="text1"/>
              </w:rPr>
            </w:pPr>
            <w:r w:rsidRPr="001B5B33">
              <w:rPr>
                <w:color w:val="000000" w:themeColor="text1"/>
              </w:rPr>
              <w:t xml:space="preserve">     B.       </w:t>
            </w:r>
            <w:r w:rsidR="00513041" w:rsidRPr="001B5B33">
              <w:rPr>
                <w:color w:val="000000" w:themeColor="text1"/>
              </w:rPr>
              <w:t>400 m</w:t>
            </w:r>
            <w:r w:rsidR="00513041" w:rsidRPr="001B5B33">
              <w:rPr>
                <w:color w:val="000000" w:themeColor="text1"/>
                <w:vertAlign w:val="superscript"/>
              </w:rPr>
              <w:t>3</w:t>
            </w:r>
          </w:p>
          <w:p w:rsidR="00887C1B" w:rsidRPr="001B5B33" w:rsidRDefault="00364163" w:rsidP="001B5B33">
            <w:pPr>
              <w:pStyle w:val="QuestionStyle"/>
              <w:spacing w:after="120"/>
              <w:rPr>
                <w:color w:val="000000" w:themeColor="text1"/>
              </w:rPr>
            </w:pPr>
            <w:r w:rsidRPr="001B5B33">
              <w:rPr>
                <w:color w:val="000000" w:themeColor="text1"/>
              </w:rPr>
              <w:t xml:space="preserve">     C.       </w:t>
            </w:r>
            <w:r w:rsidR="00513041" w:rsidRPr="001B5B33">
              <w:rPr>
                <w:color w:val="000000" w:themeColor="text1"/>
              </w:rPr>
              <w:t>500 m</w:t>
            </w:r>
            <w:r w:rsidR="00513041" w:rsidRPr="001B5B33">
              <w:rPr>
                <w:color w:val="000000" w:themeColor="text1"/>
                <w:vertAlign w:val="superscript"/>
              </w:rPr>
              <w:t>3</w:t>
            </w:r>
          </w:p>
          <w:p w:rsidR="00364163" w:rsidRPr="001B5B33" w:rsidRDefault="00364163" w:rsidP="001B5B33">
            <w:pPr>
              <w:pStyle w:val="QuestionStyle"/>
              <w:spacing w:after="120"/>
              <w:rPr>
                <w:color w:val="000000" w:themeColor="text1"/>
              </w:rPr>
            </w:pPr>
            <w:r w:rsidRPr="001B5B33">
              <w:rPr>
                <w:color w:val="000000" w:themeColor="text1"/>
              </w:rPr>
              <w:t xml:space="preserve">     D.</w:t>
            </w:r>
            <w:r w:rsidR="00887C1B" w:rsidRPr="001B5B33">
              <w:rPr>
                <w:color w:val="000000" w:themeColor="text1"/>
              </w:rPr>
              <w:t xml:space="preserve">       </w:t>
            </w:r>
            <w:r w:rsidR="00513041" w:rsidRPr="001B5B33">
              <w:rPr>
                <w:color w:val="000000" w:themeColor="text1"/>
              </w:rPr>
              <w:t>600 m</w:t>
            </w:r>
            <w:r w:rsidR="00513041" w:rsidRPr="001B5B33">
              <w:rPr>
                <w:color w:val="000000" w:themeColor="text1"/>
                <w:vertAlign w:val="superscript"/>
              </w:rPr>
              <w:t>3</w:t>
            </w:r>
          </w:p>
          <w:p w:rsidR="00EF5A6F" w:rsidRPr="001B5B33" w:rsidRDefault="00EF5A6F" w:rsidP="001B5B33">
            <w:pPr>
              <w:pStyle w:val="QuestionStyle"/>
              <w:spacing w:after="120"/>
              <w:rPr>
                <w:color w:val="000000" w:themeColor="text1"/>
              </w:rPr>
            </w:pPr>
          </w:p>
        </w:tc>
      </w:tr>
      <w:tr w:rsidR="00887C1B" w:rsidTr="0021035C">
        <w:trPr>
          <w:cantSplit/>
          <w:trHeight w:val="851"/>
        </w:trPr>
        <w:tc>
          <w:tcPr>
            <w:tcW w:w="709" w:type="dxa"/>
            <w:tcBorders>
              <w:top w:val="single" w:sz="4" w:space="0" w:color="auto"/>
              <w:bottom w:val="single" w:sz="4" w:space="0" w:color="auto"/>
            </w:tcBorders>
            <w:shd w:val="clear" w:color="auto" w:fill="75FF75"/>
          </w:tcPr>
          <w:p w:rsidR="00887C1B" w:rsidRPr="001B3341" w:rsidRDefault="00887C1B" w:rsidP="00887C1B">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8073A" w:rsidRPr="001B5B33" w:rsidRDefault="00495458" w:rsidP="001B5B33">
            <w:pPr>
              <w:pStyle w:val="LongerQuestions"/>
              <w:ind w:left="0"/>
              <w:rPr>
                <w:color w:val="000000" w:themeColor="text1"/>
              </w:rPr>
            </w:pPr>
            <w:r>
              <w:rPr>
                <w:noProof/>
                <w:color w:val="000000" w:themeColor="text1"/>
                <w:lang w:eastAsia="en-AU"/>
              </w:rPr>
              <w:object w:dxaOrig="1440" w:dyaOrig="1440">
                <v:shape id="_x0000_s1027" type="#_x0000_t75" style="position:absolute;margin-left:256.3pt;margin-top:3.3pt;width:207.8pt;height:155.15pt;z-index:251835392;mso-position-horizontal-relative:text;mso-position-vertical-relative:text">
                  <v:imagedata r:id="rId39" o:title=""/>
                </v:shape>
                <o:OLEObject Type="Embed" ProgID="FXDraw.Graphic" ShapeID="_x0000_s1027" DrawAspect="Content" ObjectID="_1556736599" r:id="rId40"/>
              </w:object>
            </w:r>
            <w:r w:rsidR="00513041" w:rsidRPr="001B5B33">
              <w:rPr>
                <w:color w:val="000000" w:themeColor="text1"/>
              </w:rPr>
              <w:t>Find</w:t>
            </w:r>
            <w:r w:rsidR="0088073A" w:rsidRPr="001B5B33">
              <w:rPr>
                <w:color w:val="000000" w:themeColor="text1"/>
              </w:rPr>
              <w:t xml:space="preserve"> t</w:t>
            </w:r>
            <w:r w:rsidR="00513041" w:rsidRPr="001B5B33">
              <w:rPr>
                <w:color w:val="000000" w:themeColor="text1"/>
              </w:rPr>
              <w:t xml:space="preserve">he volume of this </w:t>
            </w:r>
            <w:r w:rsidR="00AF5D51" w:rsidRPr="001B5B33">
              <w:rPr>
                <w:color w:val="000000" w:themeColor="text1"/>
              </w:rPr>
              <w:t>rectangular</w:t>
            </w:r>
            <w:r w:rsidR="00513041" w:rsidRPr="001B5B33">
              <w:rPr>
                <w:color w:val="000000" w:themeColor="text1"/>
              </w:rPr>
              <w:t xml:space="preserve"> pyramid.</w:t>
            </w:r>
          </w:p>
          <w:p w:rsidR="0088073A" w:rsidRPr="001B5B33" w:rsidRDefault="0088073A" w:rsidP="001B5B33">
            <w:pPr>
              <w:pStyle w:val="LongerQuestions"/>
              <w:rPr>
                <w:color w:val="000000" w:themeColor="text1"/>
              </w:rPr>
            </w:pP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513041" w:rsidRPr="001B5B33">
              <w:rPr>
                <w:color w:val="000000" w:themeColor="text1"/>
              </w:rPr>
              <w:t>1200 cm</w:t>
            </w:r>
            <w:r w:rsidR="00513041"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513041" w:rsidRPr="001B5B33">
              <w:rPr>
                <w:color w:val="000000" w:themeColor="text1"/>
              </w:rPr>
              <w:t>1800 cm</w:t>
            </w:r>
            <w:r w:rsidR="00513041"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513041" w:rsidRPr="001B5B33">
              <w:rPr>
                <w:color w:val="000000" w:themeColor="text1"/>
              </w:rPr>
              <w:t>2400 cm</w:t>
            </w:r>
            <w:r w:rsidR="00513041"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513041" w:rsidRPr="001B5B33">
              <w:rPr>
                <w:color w:val="000000" w:themeColor="text1"/>
              </w:rPr>
              <w:t>3600 cm</w:t>
            </w:r>
            <w:r w:rsidR="00513041" w:rsidRPr="001B5B33">
              <w:rPr>
                <w:color w:val="000000" w:themeColor="text1"/>
                <w:vertAlign w:val="superscript"/>
              </w:rPr>
              <w:t>3</w:t>
            </w:r>
          </w:p>
          <w:p w:rsidR="00513041" w:rsidRPr="001B5B33" w:rsidRDefault="00513041" w:rsidP="001B5B33">
            <w:pPr>
              <w:pStyle w:val="QuestionStyle"/>
              <w:spacing w:after="120"/>
              <w:rPr>
                <w:color w:val="000000" w:themeColor="text1"/>
              </w:rPr>
            </w:pPr>
          </w:p>
        </w:tc>
      </w:tr>
      <w:tr w:rsidR="00887C1B" w:rsidTr="0021035C">
        <w:trPr>
          <w:cantSplit/>
          <w:trHeight w:val="851"/>
        </w:trPr>
        <w:tc>
          <w:tcPr>
            <w:tcW w:w="709" w:type="dxa"/>
            <w:tcBorders>
              <w:top w:val="single" w:sz="4" w:space="0" w:color="auto"/>
              <w:bottom w:val="single" w:sz="4" w:space="0" w:color="auto"/>
            </w:tcBorders>
            <w:shd w:val="clear" w:color="auto" w:fill="75FF75"/>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8073A" w:rsidRPr="001B5B33" w:rsidRDefault="00A12EE8" w:rsidP="001B5B33">
            <w:pPr>
              <w:spacing w:after="120"/>
              <w:rPr>
                <w:rFonts w:ascii="Times New Roman" w:eastAsiaTheme="minorHAnsi" w:hAnsi="Times New Roman"/>
                <w:color w:val="000000" w:themeColor="text1"/>
                <w:sz w:val="24"/>
                <w:szCs w:val="24"/>
              </w:rPr>
            </w:pPr>
            <w:r w:rsidRPr="001B5B33">
              <w:rPr>
                <w:rFonts w:ascii="Times New Roman" w:eastAsiaTheme="minorHAnsi" w:hAnsi="Times New Roman"/>
                <w:color w:val="000000" w:themeColor="text1"/>
                <w:sz w:val="24"/>
                <w:szCs w:val="24"/>
              </w:rPr>
              <w:t xml:space="preserve">A square pyramid has base edges 2.5 </w:t>
            </w:r>
            <w:r w:rsidR="0088073A" w:rsidRPr="001B5B33">
              <w:rPr>
                <w:rFonts w:ascii="Times New Roman" w:eastAsiaTheme="minorHAnsi" w:hAnsi="Times New Roman"/>
                <w:color w:val="000000" w:themeColor="text1"/>
                <w:sz w:val="24"/>
                <w:szCs w:val="24"/>
              </w:rPr>
              <w:t xml:space="preserve">m </w:t>
            </w:r>
            <w:r w:rsidRPr="001B5B33">
              <w:rPr>
                <w:rFonts w:ascii="Times New Roman" w:eastAsiaTheme="minorHAnsi" w:hAnsi="Times New Roman"/>
                <w:color w:val="000000" w:themeColor="text1"/>
                <w:sz w:val="24"/>
                <w:szCs w:val="24"/>
              </w:rPr>
              <w:t xml:space="preserve">and a perpendicular of height 12 </w:t>
            </w:r>
            <w:r w:rsidR="0088073A" w:rsidRPr="001B5B33">
              <w:rPr>
                <w:rFonts w:ascii="Times New Roman" w:eastAsiaTheme="minorHAnsi" w:hAnsi="Times New Roman"/>
                <w:color w:val="000000" w:themeColor="text1"/>
                <w:sz w:val="24"/>
                <w:szCs w:val="24"/>
              </w:rPr>
              <w:t xml:space="preserve">m. </w:t>
            </w:r>
          </w:p>
          <w:p w:rsidR="0088073A" w:rsidRPr="001B5B33" w:rsidRDefault="0088073A" w:rsidP="001B5B33">
            <w:pPr>
              <w:spacing w:after="120"/>
              <w:rPr>
                <w:rFonts w:ascii="Times New Roman" w:eastAsiaTheme="minorHAnsi" w:hAnsi="Times New Roman"/>
                <w:color w:val="000000" w:themeColor="text1"/>
                <w:sz w:val="24"/>
                <w:szCs w:val="24"/>
              </w:rPr>
            </w:pPr>
            <w:r w:rsidRPr="001B5B33">
              <w:rPr>
                <w:rFonts w:ascii="Times New Roman" w:eastAsiaTheme="minorHAnsi" w:hAnsi="Times New Roman"/>
                <w:color w:val="000000" w:themeColor="text1"/>
                <w:sz w:val="24"/>
                <w:szCs w:val="24"/>
              </w:rPr>
              <w:t>What is its volume?</w:t>
            </w: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A12EE8" w:rsidRPr="001B5B33">
              <w:rPr>
                <w:color w:val="000000" w:themeColor="text1"/>
              </w:rPr>
              <w:t>12.5 m</w:t>
            </w:r>
            <w:r w:rsidR="00A12EE8" w:rsidRPr="001B5B33">
              <w:rPr>
                <w:color w:val="000000" w:themeColor="text1"/>
                <w:vertAlign w:val="superscript"/>
              </w:rPr>
              <w:t>3</w:t>
            </w:r>
            <w:r w:rsidR="001616E1" w:rsidRPr="001B5B33">
              <w:rPr>
                <w:color w:val="000000" w:themeColor="text1"/>
                <w:vertAlign w:val="superscript"/>
              </w:rPr>
              <w:t xml:space="preserve">              </w:t>
            </w:r>
            <w:r w:rsidRPr="001B5B33">
              <w:rPr>
                <w:color w:val="000000" w:themeColor="text1"/>
              </w:rPr>
              <w:t xml:space="preserve">     B.       </w:t>
            </w:r>
            <w:r w:rsidR="00A12EE8" w:rsidRPr="001B5B33">
              <w:rPr>
                <w:color w:val="000000" w:themeColor="text1"/>
              </w:rPr>
              <w:t>25 m</w:t>
            </w:r>
            <w:r w:rsidR="00A12EE8" w:rsidRPr="001B5B33">
              <w:rPr>
                <w:color w:val="000000" w:themeColor="text1"/>
                <w:vertAlign w:val="superscript"/>
              </w:rPr>
              <w:t>3</w:t>
            </w:r>
            <w:r w:rsidR="001616E1" w:rsidRPr="001B5B33">
              <w:rPr>
                <w:color w:val="000000" w:themeColor="text1"/>
                <w:vertAlign w:val="superscript"/>
              </w:rPr>
              <w:t xml:space="preserve">              </w:t>
            </w:r>
            <w:r w:rsidRPr="001B5B33">
              <w:rPr>
                <w:color w:val="000000" w:themeColor="text1"/>
              </w:rPr>
              <w:t xml:space="preserve">     C.       </w:t>
            </w:r>
            <w:r w:rsidR="00A12EE8" w:rsidRPr="001B5B33">
              <w:rPr>
                <w:color w:val="000000" w:themeColor="text1"/>
              </w:rPr>
              <w:t>37.5 m</w:t>
            </w:r>
            <w:r w:rsidR="00A12EE8" w:rsidRPr="001B5B33">
              <w:rPr>
                <w:color w:val="000000" w:themeColor="text1"/>
                <w:vertAlign w:val="superscript"/>
              </w:rPr>
              <w:t>3</w:t>
            </w:r>
            <w:r w:rsidR="001616E1" w:rsidRPr="001B5B33">
              <w:rPr>
                <w:color w:val="000000" w:themeColor="text1"/>
                <w:vertAlign w:val="superscript"/>
              </w:rPr>
              <w:t xml:space="preserve">             </w:t>
            </w:r>
            <w:r w:rsidRPr="001B5B33">
              <w:rPr>
                <w:color w:val="000000" w:themeColor="text1"/>
              </w:rPr>
              <w:t xml:space="preserve">     D.       </w:t>
            </w:r>
            <w:r w:rsidR="00A12EE8" w:rsidRPr="001B5B33">
              <w:rPr>
                <w:color w:val="000000" w:themeColor="text1"/>
              </w:rPr>
              <w:t>75 m</w:t>
            </w:r>
            <w:r w:rsidR="00A12EE8" w:rsidRPr="001B5B33">
              <w:rPr>
                <w:color w:val="000000" w:themeColor="text1"/>
                <w:vertAlign w:val="superscript"/>
              </w:rPr>
              <w:t>3</w:t>
            </w:r>
          </w:p>
        </w:tc>
      </w:tr>
      <w:tr w:rsidR="00887C1B" w:rsidTr="0021035C">
        <w:trPr>
          <w:cantSplit/>
          <w:trHeight w:val="851"/>
        </w:trPr>
        <w:tc>
          <w:tcPr>
            <w:tcW w:w="709" w:type="dxa"/>
            <w:tcBorders>
              <w:top w:val="single" w:sz="4" w:space="0" w:color="auto"/>
              <w:bottom w:val="single" w:sz="4" w:space="0" w:color="auto"/>
            </w:tcBorders>
            <w:shd w:val="clear" w:color="auto" w:fill="75FF75"/>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8073A" w:rsidRPr="001B5B33" w:rsidRDefault="00A12EE8" w:rsidP="001B5B33">
            <w:pPr>
              <w:pStyle w:val="LongerQuestions"/>
              <w:ind w:left="0"/>
              <w:rPr>
                <w:color w:val="000000" w:themeColor="text1"/>
              </w:rPr>
            </w:pPr>
            <w:r w:rsidRPr="001B5B33">
              <w:rPr>
                <w:color w:val="000000" w:themeColor="text1"/>
              </w:rPr>
              <w:t>A cone has a height of 20</w:t>
            </w:r>
            <w:r w:rsidR="0088073A" w:rsidRPr="001B5B33">
              <w:rPr>
                <w:color w:val="000000" w:themeColor="text1"/>
              </w:rPr>
              <w:t xml:space="preserve"> cm and the are</w:t>
            </w:r>
            <w:r w:rsidRPr="001B5B33">
              <w:rPr>
                <w:color w:val="000000" w:themeColor="text1"/>
              </w:rPr>
              <w:t>a of its base is 15</w:t>
            </w:r>
            <w:r w:rsidR="0088073A" w:rsidRPr="001B5B33">
              <w:rPr>
                <w:color w:val="000000" w:themeColor="text1"/>
              </w:rPr>
              <w:t>0 cm</w:t>
            </w:r>
            <w:r w:rsidR="0088073A" w:rsidRPr="001B5B33">
              <w:rPr>
                <w:color w:val="000000" w:themeColor="text1"/>
                <w:vertAlign w:val="superscript"/>
              </w:rPr>
              <w:t>2</w:t>
            </w:r>
            <w:r w:rsidR="0088073A" w:rsidRPr="001B5B33">
              <w:rPr>
                <w:color w:val="000000" w:themeColor="text1"/>
              </w:rPr>
              <w:t>.</w:t>
            </w:r>
          </w:p>
          <w:p w:rsidR="0088073A" w:rsidRPr="001B5B33" w:rsidRDefault="00495458" w:rsidP="001B5B33">
            <w:pPr>
              <w:pStyle w:val="LongerQuestions"/>
              <w:ind w:left="0"/>
              <w:rPr>
                <w:color w:val="000000" w:themeColor="text1"/>
              </w:rPr>
            </w:pPr>
            <w:r>
              <w:rPr>
                <w:noProof/>
                <w:color w:val="000000" w:themeColor="text1"/>
                <w:lang w:eastAsia="en-AU"/>
              </w:rPr>
              <w:object w:dxaOrig="1440" w:dyaOrig="1440">
                <v:shape id="_x0000_s1028" type="#_x0000_t75" style="position:absolute;margin-left:281.3pt;margin-top:9.45pt;width:190.05pt;height:126.55pt;z-index:251837440;mso-position-horizontal-relative:text;mso-position-vertical-relative:text">
                  <v:imagedata r:id="rId41" o:title=""/>
                </v:shape>
                <o:OLEObject Type="Embed" ProgID="FXDraw.Graphic" ShapeID="_x0000_s1028" DrawAspect="Content" ObjectID="_1556736600" r:id="rId42"/>
              </w:object>
            </w:r>
            <w:r w:rsidR="0088073A" w:rsidRPr="001B5B33">
              <w:rPr>
                <w:color w:val="000000" w:themeColor="text1"/>
              </w:rPr>
              <w:t>What is its volume?</w:t>
            </w: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283197" w:rsidRPr="001B5B33">
              <w:rPr>
                <w:color w:val="000000" w:themeColor="text1"/>
              </w:rPr>
              <w:t>300 cm</w:t>
            </w:r>
            <w:r w:rsidR="00283197"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283197" w:rsidRPr="001B5B33">
              <w:rPr>
                <w:color w:val="000000" w:themeColor="text1"/>
              </w:rPr>
              <w:t>600 cm</w:t>
            </w:r>
            <w:r w:rsidR="00283197"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283197" w:rsidRPr="001B5B33">
              <w:rPr>
                <w:color w:val="000000" w:themeColor="text1"/>
              </w:rPr>
              <w:t>900 cm</w:t>
            </w:r>
            <w:r w:rsidR="00283197" w:rsidRPr="001B5B33">
              <w:rPr>
                <w:color w:val="000000" w:themeColor="text1"/>
                <w:vertAlign w:val="superscript"/>
              </w:rPr>
              <w:t>3</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283197" w:rsidRPr="001B5B33">
              <w:rPr>
                <w:color w:val="000000" w:themeColor="text1"/>
              </w:rPr>
              <w:t xml:space="preserve"> </w:t>
            </w:r>
            <w:r w:rsidR="00A12EE8" w:rsidRPr="001B5B33">
              <w:rPr>
                <w:color w:val="000000" w:themeColor="text1"/>
              </w:rPr>
              <w:t>1000 cm</w:t>
            </w:r>
            <w:r w:rsidR="00A12EE8" w:rsidRPr="001B5B33">
              <w:rPr>
                <w:color w:val="000000" w:themeColor="text1"/>
                <w:vertAlign w:val="superscript"/>
              </w:rPr>
              <w:t>3</w:t>
            </w:r>
          </w:p>
          <w:p w:rsidR="00EE130F" w:rsidRPr="001B5B33" w:rsidRDefault="00EE130F" w:rsidP="001B5B33">
            <w:pPr>
              <w:pStyle w:val="QuestionStyle"/>
              <w:spacing w:after="120"/>
              <w:rPr>
                <w:color w:val="000000" w:themeColor="text1"/>
              </w:rPr>
            </w:pPr>
          </w:p>
        </w:tc>
      </w:tr>
      <w:tr w:rsidR="00887C1B" w:rsidTr="0021035C">
        <w:trPr>
          <w:cantSplit/>
          <w:trHeight w:val="851"/>
        </w:trPr>
        <w:tc>
          <w:tcPr>
            <w:tcW w:w="709" w:type="dxa"/>
            <w:tcBorders>
              <w:top w:val="single" w:sz="4" w:space="0" w:color="auto"/>
              <w:bottom w:val="single" w:sz="4" w:space="0" w:color="auto"/>
            </w:tcBorders>
            <w:shd w:val="clear" w:color="auto" w:fill="75FF75"/>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EE130F" w:rsidRPr="001B5B33" w:rsidRDefault="00EE130F" w:rsidP="001B5B33">
            <w:pPr>
              <w:spacing w:after="120"/>
              <w:ind w:right="4899"/>
              <w:rPr>
                <w:rFonts w:ascii="Times New Roman" w:eastAsiaTheme="minorHAnsi" w:hAnsi="Times New Roman"/>
                <w:color w:val="000000" w:themeColor="text1"/>
                <w:sz w:val="24"/>
                <w:szCs w:val="24"/>
              </w:rPr>
            </w:pPr>
            <w:r w:rsidRPr="001B5B33">
              <w:rPr>
                <w:rFonts w:ascii="Times New Roman" w:eastAsiaTheme="minorHAnsi" w:hAnsi="Times New Roman"/>
                <w:noProof/>
                <w:color w:val="000000" w:themeColor="text1"/>
                <w:sz w:val="24"/>
                <w:szCs w:val="24"/>
                <w:lang w:eastAsia="en-AU"/>
              </w:rPr>
              <w:drawing>
                <wp:anchor distT="0" distB="0" distL="114300" distR="114300" simplePos="0" relativeHeight="251839488" behindDoc="0" locked="0" layoutInCell="1" allowOverlap="1" wp14:anchorId="5E5DB731" wp14:editId="4C49CD02">
                  <wp:simplePos x="0" y="0"/>
                  <wp:positionH relativeFrom="column">
                    <wp:posOffset>3597070</wp:posOffset>
                  </wp:positionH>
                  <wp:positionV relativeFrom="paragraph">
                    <wp:posOffset>470981</wp:posOffset>
                  </wp:positionV>
                  <wp:extent cx="2169689" cy="1442843"/>
                  <wp:effectExtent l="0" t="0" r="2540" b="508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ramid giza shutterstock_13421236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9689" cy="1442843"/>
                          </a:xfrm>
                          <a:prstGeom prst="rect">
                            <a:avLst/>
                          </a:prstGeom>
                        </pic:spPr>
                      </pic:pic>
                    </a:graphicData>
                  </a:graphic>
                  <wp14:sizeRelH relativeFrom="page">
                    <wp14:pctWidth>0</wp14:pctWidth>
                  </wp14:sizeRelH>
                  <wp14:sizeRelV relativeFrom="page">
                    <wp14:pctHeight>0</wp14:pctHeight>
                  </wp14:sizeRelV>
                </wp:anchor>
              </w:drawing>
            </w:r>
            <w:r w:rsidRPr="001B5B33">
              <w:rPr>
                <w:rFonts w:ascii="Times New Roman" w:eastAsiaTheme="minorHAnsi" w:hAnsi="Times New Roman"/>
                <w:color w:val="000000" w:themeColor="text1"/>
                <w:sz w:val="24"/>
                <w:szCs w:val="24"/>
              </w:rPr>
              <w:t xml:space="preserve">The Glass Pyramid at the Louvre in Paris has a square base which is 34 m long and the slant height of each face is 27.5 m. </w:t>
            </w:r>
          </w:p>
          <w:p w:rsidR="00887C1B" w:rsidRPr="001B5B33" w:rsidRDefault="00EE130F" w:rsidP="001B5B33">
            <w:pPr>
              <w:pStyle w:val="QuestionStyle"/>
              <w:spacing w:after="120"/>
              <w:rPr>
                <w:color w:val="000000" w:themeColor="text1"/>
              </w:rPr>
            </w:pPr>
            <w:r w:rsidRPr="001B5B33">
              <w:rPr>
                <w:color w:val="000000" w:themeColor="text1"/>
              </w:rPr>
              <w:t>What is the total surface area of its glass faces?</w:t>
            </w:r>
          </w:p>
          <w:p w:rsidR="00EE130F" w:rsidRPr="001B5B33" w:rsidRDefault="00EE130F"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457FA3" w:rsidRPr="001B5B33">
              <w:rPr>
                <w:color w:val="000000" w:themeColor="text1"/>
              </w:rPr>
              <w:t>935 m</w:t>
            </w:r>
            <w:r w:rsidR="00457FA3"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457FA3" w:rsidRPr="001B5B33">
              <w:rPr>
                <w:color w:val="000000" w:themeColor="text1"/>
              </w:rPr>
              <w:t>1870 m</w:t>
            </w:r>
            <w:r w:rsidR="00457FA3"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457FA3" w:rsidRPr="001B5B33">
              <w:rPr>
                <w:color w:val="000000" w:themeColor="text1"/>
              </w:rPr>
              <w:t>3740 m</w:t>
            </w:r>
            <w:r w:rsidR="00457FA3"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457FA3" w:rsidRPr="001B5B33">
              <w:rPr>
                <w:color w:val="000000" w:themeColor="text1"/>
              </w:rPr>
              <w:t>5610 m</w:t>
            </w:r>
            <w:r w:rsidR="00457FA3" w:rsidRPr="001B5B33">
              <w:rPr>
                <w:color w:val="000000" w:themeColor="text1"/>
                <w:vertAlign w:val="superscript"/>
              </w:rPr>
              <w:t>2</w:t>
            </w:r>
          </w:p>
        </w:tc>
      </w:tr>
      <w:tr w:rsidR="00887C1B" w:rsidTr="00364163">
        <w:trPr>
          <w:cantSplit/>
          <w:trHeight w:val="851"/>
        </w:trPr>
        <w:tc>
          <w:tcPr>
            <w:tcW w:w="709" w:type="dxa"/>
            <w:tcBorders>
              <w:top w:val="single" w:sz="4" w:space="0" w:color="auto"/>
              <w:bottom w:val="single" w:sz="4" w:space="0" w:color="auto"/>
            </w:tcBorders>
            <w:shd w:val="clear" w:color="auto" w:fill="FFFF66"/>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C45FD" w:rsidRPr="001B5B33" w:rsidRDefault="00495458" w:rsidP="001B5B33">
            <w:pPr>
              <w:pStyle w:val="LongerQuestions"/>
              <w:ind w:left="0" w:right="5103"/>
              <w:rPr>
                <w:color w:val="000000" w:themeColor="text1"/>
              </w:rPr>
            </w:pPr>
            <w:r>
              <w:rPr>
                <w:noProof/>
                <w:color w:val="000000" w:themeColor="text1"/>
                <w:lang w:eastAsia="en-AU"/>
              </w:rPr>
              <w:object w:dxaOrig="1440" w:dyaOrig="1440">
                <v:shape id="_x0000_s1030" type="#_x0000_t75" style="position:absolute;margin-left:248.15pt;margin-top:-2.4pt;width:230.65pt;height:118.75pt;z-index:251841536;mso-position-horizontal-relative:text;mso-position-vertical-relative:text">
                  <v:imagedata r:id="rId44" o:title=""/>
                </v:shape>
                <o:OLEObject Type="Embed" ProgID="FXDraw.Graphic" ShapeID="_x0000_s1030" DrawAspect="Content" ObjectID="_1556736601" r:id="rId45"/>
              </w:object>
            </w:r>
            <w:r w:rsidR="00EE130F" w:rsidRPr="001B5B33">
              <w:rPr>
                <w:color w:val="000000" w:themeColor="text1"/>
              </w:rPr>
              <w:t xml:space="preserve">A regular tetrahedron </w:t>
            </w:r>
            <w:r w:rsidR="001616E1" w:rsidRPr="001B5B33">
              <w:rPr>
                <w:color w:val="000000" w:themeColor="text1"/>
              </w:rPr>
              <w:t>(</w:t>
            </w:r>
            <w:r w:rsidR="00FC45FD" w:rsidRPr="001B5B33">
              <w:rPr>
                <w:color w:val="000000" w:themeColor="text1"/>
              </w:rPr>
              <w:t xml:space="preserve">a special triangular pyramid) </w:t>
            </w:r>
            <w:r w:rsidR="00EE130F" w:rsidRPr="001B5B33">
              <w:rPr>
                <w:color w:val="000000" w:themeColor="text1"/>
              </w:rPr>
              <w:t>has 4 congruent triangular faces</w:t>
            </w:r>
            <w:r w:rsidR="00FC45FD" w:rsidRPr="001B5B33">
              <w:rPr>
                <w:color w:val="000000" w:themeColor="text1"/>
              </w:rPr>
              <w:t>.</w:t>
            </w:r>
          </w:p>
          <w:p w:rsidR="00EE130F" w:rsidRPr="001B5B33" w:rsidRDefault="00FC45FD" w:rsidP="001B5B33">
            <w:pPr>
              <w:pStyle w:val="LongerQuestions"/>
              <w:ind w:left="0" w:right="5103"/>
              <w:rPr>
                <w:color w:val="000000" w:themeColor="text1"/>
              </w:rPr>
            </w:pPr>
            <w:r w:rsidRPr="001B5B33">
              <w:rPr>
                <w:color w:val="000000" w:themeColor="text1"/>
              </w:rPr>
              <w:t>T</w:t>
            </w:r>
            <w:r w:rsidR="00EE130F" w:rsidRPr="001B5B33">
              <w:rPr>
                <w:color w:val="000000" w:themeColor="text1"/>
              </w:rPr>
              <w:t xml:space="preserve">he dimensions (to the nearest half cm) </w:t>
            </w:r>
            <w:r w:rsidRPr="001B5B33">
              <w:rPr>
                <w:color w:val="000000" w:themeColor="text1"/>
              </w:rPr>
              <w:t xml:space="preserve">of one face of the tetrahedron are </w:t>
            </w:r>
            <w:r w:rsidR="00EE130F" w:rsidRPr="001B5B33">
              <w:rPr>
                <w:color w:val="000000" w:themeColor="text1"/>
              </w:rPr>
              <w:t>shown on the diagram.</w:t>
            </w:r>
          </w:p>
          <w:p w:rsidR="00FC45FD" w:rsidRPr="001B5B33" w:rsidRDefault="00FC45FD" w:rsidP="001B5B33">
            <w:pPr>
              <w:pStyle w:val="LongerQuestions"/>
              <w:ind w:left="0" w:right="5103"/>
              <w:rPr>
                <w:color w:val="000000" w:themeColor="text1"/>
              </w:rPr>
            </w:pPr>
            <w:r w:rsidRPr="001B5B33">
              <w:rPr>
                <w:color w:val="000000" w:themeColor="text1"/>
              </w:rPr>
              <w:t xml:space="preserve">Its perpendicular height </w:t>
            </w:r>
            <w:r w:rsidR="0082622B" w:rsidRPr="001B5B33">
              <w:rPr>
                <w:color w:val="000000" w:themeColor="text1"/>
              </w:rPr>
              <w:t xml:space="preserve">of the pyramid </w:t>
            </w:r>
            <w:r w:rsidRPr="001B5B33">
              <w:rPr>
                <w:color w:val="000000" w:themeColor="text1"/>
              </w:rPr>
              <w:t>is</w:t>
            </w:r>
            <w:r w:rsidR="0082622B" w:rsidRPr="001B5B33">
              <w:rPr>
                <w:color w:val="000000" w:themeColor="text1"/>
              </w:rPr>
              <w:t xml:space="preserve"> 24.5</w:t>
            </w:r>
            <w:r w:rsidR="00325B51" w:rsidRPr="001B5B33">
              <w:rPr>
                <w:color w:val="000000" w:themeColor="text1"/>
              </w:rPr>
              <w:t> </w:t>
            </w:r>
            <w:r w:rsidR="0082622B" w:rsidRPr="001B5B33">
              <w:rPr>
                <w:color w:val="000000" w:themeColor="text1"/>
              </w:rPr>
              <w:t>cm</w:t>
            </w:r>
            <w:r w:rsidRPr="001B5B33">
              <w:rPr>
                <w:color w:val="000000" w:themeColor="text1"/>
              </w:rPr>
              <w:t xml:space="preserve"> </w:t>
            </w:r>
          </w:p>
          <w:p w:rsidR="00EE130F" w:rsidRPr="001B5B33" w:rsidRDefault="00FC45FD" w:rsidP="001B5B33">
            <w:pPr>
              <w:pStyle w:val="LongerQuestions"/>
              <w:ind w:left="0" w:right="5103"/>
              <w:rPr>
                <w:color w:val="000000" w:themeColor="text1"/>
              </w:rPr>
            </w:pPr>
            <w:r w:rsidRPr="001B5B33">
              <w:rPr>
                <w:color w:val="000000" w:themeColor="text1"/>
              </w:rPr>
              <w:t>What is the volume</w:t>
            </w:r>
            <w:r w:rsidR="00EE130F" w:rsidRPr="001B5B33">
              <w:rPr>
                <w:color w:val="000000" w:themeColor="text1"/>
              </w:rPr>
              <w:t xml:space="preserve"> of the regular tetrahedron? </w:t>
            </w:r>
          </w:p>
          <w:p w:rsidR="00887C1B" w:rsidRPr="001B5B33" w:rsidRDefault="00887C1B" w:rsidP="001B5B33">
            <w:pPr>
              <w:pStyle w:val="QuestionStyle"/>
              <w:spacing w:after="120"/>
              <w:rPr>
                <w:color w:val="000000" w:themeColor="text1"/>
              </w:rPr>
            </w:pPr>
          </w:p>
          <w:p w:rsidR="006E1811" w:rsidRPr="001B5B33" w:rsidRDefault="00887C1B" w:rsidP="001B5B33">
            <w:pPr>
              <w:pStyle w:val="QuestionStyle"/>
              <w:spacing w:after="120"/>
              <w:rPr>
                <w:color w:val="000000" w:themeColor="text1"/>
              </w:rPr>
            </w:pPr>
            <w:r w:rsidRPr="001B5B33">
              <w:rPr>
                <w:color w:val="000000" w:themeColor="text1"/>
              </w:rPr>
              <w:t xml:space="preserve">     </w:t>
            </w:r>
          </w:p>
          <w:p w:rsidR="00887C1B" w:rsidRPr="001B5B33" w:rsidRDefault="006E1811" w:rsidP="001B5B33">
            <w:pPr>
              <w:pStyle w:val="QuestionStyle"/>
              <w:spacing w:after="120"/>
              <w:rPr>
                <w:color w:val="000000" w:themeColor="text1"/>
              </w:rPr>
            </w:pPr>
            <w:r w:rsidRPr="001B5B33">
              <w:rPr>
                <w:color w:val="000000" w:themeColor="text1"/>
              </w:rPr>
              <w:t xml:space="preserve">     </w:t>
            </w:r>
            <w:r w:rsidR="00887C1B" w:rsidRPr="001B5B33">
              <w:rPr>
                <w:color w:val="000000" w:themeColor="text1"/>
              </w:rPr>
              <w:t xml:space="preserve">A.      </w:t>
            </w:r>
            <w:r w:rsidR="0082622B" w:rsidRPr="001B5B33">
              <w:rPr>
                <w:color w:val="000000" w:themeColor="text1"/>
              </w:rPr>
              <w:t xml:space="preserve"> 390 cm</w:t>
            </w:r>
            <w:r w:rsidR="0082622B" w:rsidRPr="001B5B33">
              <w:rPr>
                <w:color w:val="000000" w:themeColor="text1"/>
                <w:vertAlign w:val="superscript"/>
              </w:rPr>
              <w:t>3</w:t>
            </w:r>
            <w:r w:rsidR="00887C1B" w:rsidRPr="001B5B33">
              <w:rPr>
                <w:color w:val="000000" w:themeColor="text1"/>
              </w:rPr>
              <w:t xml:space="preserve"> </w:t>
            </w:r>
            <w:r w:rsidRPr="001B5B33">
              <w:rPr>
                <w:color w:val="000000" w:themeColor="text1"/>
              </w:rPr>
              <w:t xml:space="preserve">           </w:t>
            </w:r>
            <w:r w:rsidR="00887C1B" w:rsidRPr="001B5B33">
              <w:rPr>
                <w:color w:val="000000" w:themeColor="text1"/>
              </w:rPr>
              <w:t>B.</w:t>
            </w:r>
            <w:r w:rsidR="0082622B" w:rsidRPr="001B5B33">
              <w:rPr>
                <w:color w:val="000000" w:themeColor="text1"/>
              </w:rPr>
              <w:t xml:space="preserve">       1560 cm</w:t>
            </w:r>
            <w:r w:rsidR="0082622B" w:rsidRPr="001B5B33">
              <w:rPr>
                <w:color w:val="000000" w:themeColor="text1"/>
                <w:vertAlign w:val="superscript"/>
              </w:rPr>
              <w:t>3</w:t>
            </w:r>
            <w:r w:rsidRPr="001B5B33">
              <w:rPr>
                <w:color w:val="000000" w:themeColor="text1"/>
                <w:vertAlign w:val="superscript"/>
              </w:rPr>
              <w:t xml:space="preserve">          </w:t>
            </w:r>
            <w:r w:rsidR="00887C1B" w:rsidRPr="001B5B33">
              <w:rPr>
                <w:color w:val="000000" w:themeColor="text1"/>
              </w:rPr>
              <w:t xml:space="preserve">     C.       </w:t>
            </w:r>
            <w:r w:rsidR="0082622B" w:rsidRPr="001B5B33">
              <w:rPr>
                <w:color w:val="000000" w:themeColor="text1"/>
              </w:rPr>
              <w:t>9555 cm</w:t>
            </w:r>
            <w:r w:rsidR="0082622B" w:rsidRPr="001B5B33">
              <w:rPr>
                <w:color w:val="000000" w:themeColor="text1"/>
                <w:vertAlign w:val="superscript"/>
              </w:rPr>
              <w:t>3</w:t>
            </w:r>
            <w:r w:rsidRPr="001B5B33">
              <w:rPr>
                <w:color w:val="000000" w:themeColor="text1"/>
                <w:vertAlign w:val="superscript"/>
              </w:rPr>
              <w:t xml:space="preserve">          </w:t>
            </w:r>
            <w:r w:rsidR="00887C1B" w:rsidRPr="001B5B33">
              <w:rPr>
                <w:color w:val="000000" w:themeColor="text1"/>
              </w:rPr>
              <w:t xml:space="preserve">     D.       </w:t>
            </w:r>
            <w:r w:rsidR="0082622B" w:rsidRPr="001B5B33">
              <w:rPr>
                <w:color w:val="000000" w:themeColor="text1"/>
              </w:rPr>
              <w:t>19 110 cm</w:t>
            </w:r>
            <w:r w:rsidR="0082622B" w:rsidRPr="001B5B33">
              <w:rPr>
                <w:color w:val="000000" w:themeColor="text1"/>
                <w:vertAlign w:val="superscript"/>
              </w:rPr>
              <w:t>3</w:t>
            </w:r>
          </w:p>
        </w:tc>
      </w:tr>
      <w:tr w:rsidR="00887C1B" w:rsidTr="00364163">
        <w:trPr>
          <w:cantSplit/>
          <w:trHeight w:val="851"/>
        </w:trPr>
        <w:tc>
          <w:tcPr>
            <w:tcW w:w="709" w:type="dxa"/>
            <w:tcBorders>
              <w:top w:val="single" w:sz="4" w:space="0" w:color="auto"/>
              <w:bottom w:val="single" w:sz="4" w:space="0" w:color="auto"/>
            </w:tcBorders>
            <w:shd w:val="clear" w:color="auto" w:fill="FFFF66"/>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E130F" w:rsidRPr="001B5B33" w:rsidRDefault="00844D93" w:rsidP="001B5B33">
            <w:pPr>
              <w:spacing w:after="120"/>
              <w:ind w:right="1213"/>
              <w:rPr>
                <w:rFonts w:ascii="Times New Roman" w:eastAsiaTheme="minorHAnsi" w:hAnsi="Times New Roman"/>
                <w:noProof/>
                <w:color w:val="000000" w:themeColor="text1"/>
                <w:sz w:val="24"/>
                <w:szCs w:val="24"/>
                <w:lang w:eastAsia="en-AU"/>
              </w:rPr>
            </w:pPr>
            <w:r w:rsidRPr="001B5B33">
              <w:rPr>
                <w:rFonts w:ascii="Times New Roman" w:eastAsiaTheme="minorHAnsi" w:hAnsi="Times New Roman"/>
                <w:noProof/>
                <w:color w:val="000000" w:themeColor="text1"/>
                <w:sz w:val="24"/>
                <w:szCs w:val="24"/>
                <w:lang w:eastAsia="en-AU"/>
              </w:rPr>
              <w:t xml:space="preserve">A paperweight is in the shape of the </w:t>
            </w:r>
            <w:r w:rsidR="00EE130F" w:rsidRPr="001B5B33">
              <w:rPr>
                <w:rFonts w:ascii="Times New Roman" w:eastAsiaTheme="minorHAnsi" w:hAnsi="Times New Roman"/>
                <w:noProof/>
                <w:color w:val="000000" w:themeColor="text1"/>
                <w:sz w:val="24"/>
                <w:szCs w:val="24"/>
                <w:lang w:eastAsia="en-AU"/>
              </w:rPr>
              <w:t>square pyramid</w:t>
            </w:r>
            <w:r w:rsidRPr="001B5B33">
              <w:rPr>
                <w:rFonts w:ascii="Times New Roman" w:eastAsiaTheme="minorHAnsi" w:hAnsi="Times New Roman"/>
                <w:noProof/>
                <w:color w:val="000000" w:themeColor="text1"/>
                <w:sz w:val="24"/>
                <w:szCs w:val="24"/>
                <w:lang w:eastAsia="en-AU"/>
              </w:rPr>
              <w:t>,</w:t>
            </w:r>
            <w:r w:rsidR="00EE130F" w:rsidRPr="001B5B33">
              <w:rPr>
                <w:rFonts w:ascii="Times New Roman" w:eastAsiaTheme="minorHAnsi" w:hAnsi="Times New Roman"/>
                <w:noProof/>
                <w:color w:val="000000" w:themeColor="text1"/>
                <w:sz w:val="24"/>
                <w:szCs w:val="24"/>
                <w:lang w:eastAsia="en-AU"/>
              </w:rPr>
              <w:t xml:space="preserve"> shown.</w:t>
            </w:r>
          </w:p>
          <w:p w:rsidR="00EE130F" w:rsidRPr="001B5B33" w:rsidRDefault="00495458" w:rsidP="001B5B33">
            <w:pPr>
              <w:spacing w:after="120"/>
              <w:ind w:right="1213"/>
              <w:rPr>
                <w:rFonts w:ascii="Times New Roman" w:eastAsiaTheme="minorHAnsi" w:hAnsi="Times New Roman"/>
                <w:noProof/>
                <w:color w:val="000000" w:themeColor="text1"/>
                <w:sz w:val="24"/>
                <w:szCs w:val="24"/>
                <w:lang w:eastAsia="en-AU"/>
              </w:rPr>
            </w:pPr>
            <w:r>
              <w:rPr>
                <w:rFonts w:ascii="Times New Roman" w:eastAsiaTheme="minorHAnsi" w:hAnsi="Times New Roman"/>
                <w:noProof/>
                <w:color w:val="000000" w:themeColor="text1"/>
                <w:sz w:val="24"/>
                <w:szCs w:val="24"/>
                <w:lang w:eastAsia="en-AU"/>
              </w:rPr>
              <w:object w:dxaOrig="1440" w:dyaOrig="1440">
                <v:shape id="_x0000_s1101" type="#_x0000_t75" style="position:absolute;margin-left:294.1pt;margin-top:3.85pt;width:169.4pt;height:144.5pt;z-index:251905024;mso-position-horizontal-relative:text;mso-position-vertical-relative:text">
                  <v:imagedata r:id="rId46" o:title=""/>
                </v:shape>
                <o:OLEObject Type="Embed" ProgID="FXDraw.Graphic" ShapeID="_x0000_s1101" DrawAspect="Content" ObjectID="_1556736602" r:id="rId47"/>
              </w:object>
            </w:r>
            <w:r w:rsidR="00844D93" w:rsidRPr="001B5B33">
              <w:rPr>
                <w:rFonts w:ascii="Times New Roman" w:eastAsiaTheme="minorHAnsi" w:hAnsi="Times New Roman"/>
                <w:noProof/>
                <w:color w:val="000000" w:themeColor="text1"/>
                <w:sz w:val="24"/>
                <w:szCs w:val="24"/>
                <w:lang w:eastAsia="en-AU"/>
              </w:rPr>
              <w:t xml:space="preserve">Its </w:t>
            </w:r>
            <w:r w:rsidR="007A5E88" w:rsidRPr="001B5B33">
              <w:rPr>
                <w:rFonts w:ascii="Times New Roman" w:eastAsiaTheme="minorHAnsi" w:hAnsi="Times New Roman"/>
                <w:noProof/>
                <w:color w:val="000000" w:themeColor="text1"/>
                <w:sz w:val="24"/>
                <w:szCs w:val="24"/>
                <w:lang w:eastAsia="en-AU"/>
              </w:rPr>
              <w:t>perpendicular height is 9 cm and its volume is 192 cm</w:t>
            </w:r>
            <w:r w:rsidR="007A5E88" w:rsidRPr="001B5B33">
              <w:rPr>
                <w:rFonts w:ascii="Times New Roman" w:eastAsiaTheme="minorHAnsi" w:hAnsi="Times New Roman"/>
                <w:noProof/>
                <w:color w:val="000000" w:themeColor="text1"/>
                <w:sz w:val="24"/>
                <w:szCs w:val="24"/>
                <w:vertAlign w:val="superscript"/>
                <w:lang w:eastAsia="en-AU"/>
              </w:rPr>
              <w:t>3</w:t>
            </w:r>
            <w:r w:rsidR="007A5E88" w:rsidRPr="001B5B33">
              <w:rPr>
                <w:rFonts w:ascii="Times New Roman" w:eastAsiaTheme="minorHAnsi" w:hAnsi="Times New Roman"/>
                <w:noProof/>
                <w:color w:val="000000" w:themeColor="text1"/>
                <w:sz w:val="24"/>
                <w:szCs w:val="24"/>
                <w:lang w:eastAsia="en-AU"/>
              </w:rPr>
              <w:t>.</w:t>
            </w:r>
          </w:p>
          <w:p w:rsidR="00EE130F" w:rsidRPr="001B5B33" w:rsidRDefault="007A5E88" w:rsidP="001B5B33">
            <w:pPr>
              <w:spacing w:after="120"/>
              <w:ind w:right="1213"/>
              <w:rPr>
                <w:rFonts w:ascii="Times New Roman" w:eastAsiaTheme="minorHAnsi" w:hAnsi="Times New Roman"/>
                <w:noProof/>
                <w:color w:val="000000" w:themeColor="text1"/>
                <w:sz w:val="24"/>
                <w:szCs w:val="24"/>
                <w:lang w:eastAsia="en-AU"/>
              </w:rPr>
            </w:pPr>
            <w:r w:rsidRPr="001B5B33">
              <w:rPr>
                <w:rFonts w:ascii="Times New Roman" w:eastAsiaTheme="minorHAnsi" w:hAnsi="Times New Roman"/>
                <w:noProof/>
                <w:color w:val="000000" w:themeColor="text1"/>
                <w:sz w:val="24"/>
                <w:szCs w:val="24"/>
                <w:lang w:eastAsia="en-AU"/>
              </w:rPr>
              <w:t>How long are the base edges of</w:t>
            </w:r>
            <w:r w:rsidR="00EE130F" w:rsidRPr="001B5B33">
              <w:rPr>
                <w:rFonts w:ascii="Times New Roman" w:eastAsiaTheme="minorHAnsi" w:hAnsi="Times New Roman"/>
                <w:noProof/>
                <w:color w:val="000000" w:themeColor="text1"/>
                <w:sz w:val="24"/>
                <w:szCs w:val="24"/>
                <w:lang w:eastAsia="en-AU"/>
              </w:rPr>
              <w:t xml:space="preserve"> the pyramid?</w:t>
            </w: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EA1260" w:rsidRPr="001B5B33">
              <w:rPr>
                <w:color w:val="000000" w:themeColor="text1"/>
              </w:rPr>
              <w:t>8 cm</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EA1260" w:rsidRPr="001B5B33">
              <w:rPr>
                <w:color w:val="000000" w:themeColor="text1"/>
              </w:rPr>
              <w:t>16 cm</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EA1260" w:rsidRPr="001B5B33">
              <w:rPr>
                <w:color w:val="000000" w:themeColor="text1"/>
              </w:rPr>
              <w:t>21.3 cm</w:t>
            </w:r>
          </w:p>
          <w:p w:rsidR="00EA1260" w:rsidRPr="001B5B33" w:rsidRDefault="00887C1B" w:rsidP="001B5B33">
            <w:pPr>
              <w:pStyle w:val="QuestionStyle"/>
              <w:spacing w:after="120"/>
              <w:rPr>
                <w:color w:val="000000" w:themeColor="text1"/>
              </w:rPr>
            </w:pPr>
            <w:r w:rsidRPr="001B5B33">
              <w:rPr>
                <w:color w:val="000000" w:themeColor="text1"/>
              </w:rPr>
              <w:t xml:space="preserve">     D.       </w:t>
            </w:r>
            <w:r w:rsidR="00EA1260" w:rsidRPr="001B5B33">
              <w:rPr>
                <w:color w:val="000000" w:themeColor="text1"/>
              </w:rPr>
              <w:t>32 cm</w:t>
            </w:r>
          </w:p>
          <w:p w:rsidR="001616E1" w:rsidRPr="001B5B33" w:rsidRDefault="001616E1" w:rsidP="001B5B33">
            <w:pPr>
              <w:pStyle w:val="QuestionStyle"/>
              <w:spacing w:after="120"/>
              <w:rPr>
                <w:color w:val="000000" w:themeColor="text1"/>
              </w:rPr>
            </w:pPr>
          </w:p>
        </w:tc>
      </w:tr>
      <w:tr w:rsidR="00887C1B" w:rsidTr="00364163">
        <w:trPr>
          <w:cantSplit/>
          <w:trHeight w:val="851"/>
        </w:trPr>
        <w:tc>
          <w:tcPr>
            <w:tcW w:w="709" w:type="dxa"/>
            <w:tcBorders>
              <w:top w:val="single" w:sz="4" w:space="0" w:color="auto"/>
              <w:bottom w:val="single" w:sz="4" w:space="0" w:color="auto"/>
            </w:tcBorders>
            <w:shd w:val="clear" w:color="auto" w:fill="FFFF66"/>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3D48" w:rsidRPr="001B5B33" w:rsidRDefault="00495458" w:rsidP="001B5B33">
            <w:pPr>
              <w:pStyle w:val="LongerQuestions"/>
              <w:ind w:left="0"/>
              <w:rPr>
                <w:color w:val="000000" w:themeColor="text1"/>
              </w:rPr>
            </w:pPr>
            <w:r>
              <w:rPr>
                <w:noProof/>
                <w:color w:val="000000" w:themeColor="text1"/>
                <w:lang w:eastAsia="en-AU"/>
              </w:rPr>
              <w:object w:dxaOrig="1440" w:dyaOrig="1440">
                <v:shape id="_x0000_s1032" type="#_x0000_t75" style="position:absolute;margin-left:315.05pt;margin-top:7.1pt;width:156.25pt;height:103.45pt;z-index:251845632;mso-position-horizontal-relative:text;mso-position-vertical-relative:text">
                  <v:imagedata r:id="rId48" o:title=""/>
                </v:shape>
                <o:OLEObject Type="Embed" ProgID="FXDraw.Graphic" ShapeID="_x0000_s1032" DrawAspect="Content" ObjectID="_1556736603" r:id="rId49"/>
              </w:object>
            </w:r>
            <w:r w:rsidR="001616E1" w:rsidRPr="001B5B33">
              <w:rPr>
                <w:color w:val="000000" w:themeColor="text1"/>
              </w:rPr>
              <w:t>Which calculation would give the total surface area</w:t>
            </w:r>
            <w:r w:rsidR="006C3D48" w:rsidRPr="001B5B33">
              <w:rPr>
                <w:color w:val="000000" w:themeColor="text1"/>
              </w:rPr>
              <w:t xml:space="preserve"> of this cone?</w:t>
            </w:r>
          </w:p>
          <w:p w:rsidR="006C3D48" w:rsidRPr="001B5B33" w:rsidRDefault="006C3D48" w:rsidP="001B5B33">
            <w:pPr>
              <w:pStyle w:val="LongerQuestions"/>
              <w:rPr>
                <w:color w:val="000000" w:themeColor="text1"/>
              </w:rPr>
            </w:pP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495852" w:rsidRPr="001B5B33">
              <w:rPr>
                <w:color w:val="000000" w:themeColor="text1"/>
              </w:rPr>
              <w:t xml:space="preserve"> </w:t>
            </w:r>
            <w:r w:rsidR="00495852" w:rsidRPr="001B5B33">
              <w:rPr>
                <w:color w:val="000000" w:themeColor="text1"/>
              </w:rPr>
              <w:object w:dxaOrig="4087" w:dyaOrig="264">
                <v:shape id="_x0000_i1043" type="#_x0000_t75" style="width:204pt;height:13.5pt" o:ole="">
                  <v:imagedata r:id="rId50" o:title=""/>
                </v:shape>
                <o:OLEObject Type="Embed" ProgID="FXEquation.Equation" ShapeID="_x0000_i1043" DrawAspect="Content" ObjectID="_1556736536" r:id="rId51"/>
              </w:object>
            </w:r>
            <w:r w:rsidR="00495852" w:rsidRPr="001B5B33">
              <w:rPr>
                <w:color w:val="000000" w:themeColor="text1"/>
              </w:rPr>
              <w:t xml:space="preserve"> </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495852" w:rsidRPr="001B5B33">
              <w:rPr>
                <w:color w:val="000000" w:themeColor="text1"/>
              </w:rPr>
              <w:object w:dxaOrig="3608" w:dyaOrig="334">
                <v:shape id="_x0000_i1044" type="#_x0000_t75" style="width:180.75pt;height:16.5pt" o:ole="">
                  <v:imagedata r:id="rId52" o:title=""/>
                </v:shape>
                <o:OLEObject Type="Embed" ProgID="FXEquation.Equation" ShapeID="_x0000_i1044" DrawAspect="Content" ObjectID="_1556736537" r:id="rId53"/>
              </w:object>
            </w:r>
            <w:r w:rsidR="00495852" w:rsidRPr="001B5B33">
              <w:rPr>
                <w:color w:val="000000" w:themeColor="text1"/>
              </w:rPr>
              <w:t xml:space="preserve"> </w:t>
            </w:r>
          </w:p>
          <w:p w:rsidR="00495852" w:rsidRPr="001B5B33" w:rsidRDefault="00887C1B" w:rsidP="001B5B33">
            <w:pPr>
              <w:pStyle w:val="QuestionStyle"/>
              <w:spacing w:after="120"/>
              <w:rPr>
                <w:color w:val="000000" w:themeColor="text1"/>
              </w:rPr>
            </w:pPr>
            <w:r w:rsidRPr="001B5B33">
              <w:rPr>
                <w:color w:val="000000" w:themeColor="text1"/>
              </w:rPr>
              <w:t xml:space="preserve">     C.       </w:t>
            </w:r>
            <w:r w:rsidR="00495852" w:rsidRPr="001B5B33">
              <w:rPr>
                <w:color w:val="000000" w:themeColor="text1"/>
              </w:rPr>
              <w:object w:dxaOrig="3608" w:dyaOrig="342">
                <v:shape id="_x0000_i1045" type="#_x0000_t75" style="width:180.75pt;height:17.25pt" o:ole="">
                  <v:imagedata r:id="rId54" o:title=""/>
                </v:shape>
                <o:OLEObject Type="Embed" ProgID="FXEquation.Equation" ShapeID="_x0000_i1045" DrawAspect="Content" ObjectID="_1556736538" r:id="rId55"/>
              </w:object>
            </w:r>
            <w:r w:rsidR="00495852" w:rsidRPr="001B5B33">
              <w:rPr>
                <w:color w:val="000000" w:themeColor="text1"/>
              </w:rPr>
              <w:t xml:space="preserve"> </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495852" w:rsidRPr="001B5B33">
              <w:rPr>
                <w:color w:val="000000" w:themeColor="text1"/>
              </w:rPr>
              <w:object w:dxaOrig="3608" w:dyaOrig="334">
                <v:shape id="_x0000_i1046" type="#_x0000_t75" style="width:180.75pt;height:16.5pt" o:ole="">
                  <v:imagedata r:id="rId56" o:title=""/>
                </v:shape>
                <o:OLEObject Type="Embed" ProgID="FXEquation.Equation" ShapeID="_x0000_i1046" DrawAspect="Content" ObjectID="_1556736539" r:id="rId57"/>
              </w:object>
            </w:r>
            <w:r w:rsidR="00495852" w:rsidRPr="001B5B33">
              <w:rPr>
                <w:color w:val="000000" w:themeColor="text1"/>
              </w:rPr>
              <w:t xml:space="preserve"> </w:t>
            </w:r>
          </w:p>
        </w:tc>
      </w:tr>
      <w:tr w:rsidR="00887C1B" w:rsidTr="00364163">
        <w:trPr>
          <w:cantSplit/>
          <w:trHeight w:val="851"/>
        </w:trPr>
        <w:tc>
          <w:tcPr>
            <w:tcW w:w="709" w:type="dxa"/>
            <w:tcBorders>
              <w:top w:val="single" w:sz="4" w:space="0" w:color="auto"/>
              <w:bottom w:val="single" w:sz="4" w:space="0" w:color="auto"/>
            </w:tcBorders>
            <w:shd w:val="clear" w:color="auto" w:fill="FFFF66"/>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F1872" w:rsidRPr="001B5B33" w:rsidRDefault="00495458" w:rsidP="001B5B33">
            <w:pPr>
              <w:spacing w:after="120"/>
              <w:ind w:right="5891"/>
              <w:rPr>
                <w:rFonts w:ascii="Times New Roman" w:eastAsiaTheme="minorHAnsi" w:hAnsi="Times New Roman"/>
                <w:color w:val="000000" w:themeColor="text1"/>
                <w:sz w:val="24"/>
                <w:szCs w:val="24"/>
              </w:rPr>
            </w:pPr>
            <w:r>
              <w:rPr>
                <w:rFonts w:ascii="Times New Roman" w:eastAsiaTheme="minorHAnsi" w:hAnsi="Times New Roman"/>
                <w:noProof/>
                <w:color w:val="000000" w:themeColor="text1"/>
                <w:sz w:val="24"/>
                <w:szCs w:val="24"/>
                <w:lang w:eastAsia="en-AU"/>
              </w:rPr>
              <w:object w:dxaOrig="1440" w:dyaOrig="1440">
                <v:shape id="_x0000_s1033" type="#_x0000_t75" style="position:absolute;margin-left:240.05pt;margin-top:1.9pt;width:243.7pt;height:146.95pt;z-index:251847680;mso-position-horizontal-relative:text;mso-position-vertical-relative:text">
                  <v:imagedata r:id="rId58" o:title=""/>
                </v:shape>
                <o:OLEObject Type="Embed" ProgID="FXDraw.Graphic" ShapeID="_x0000_s1033" DrawAspect="Content" ObjectID="_1556736604" r:id="rId59"/>
              </w:object>
            </w:r>
            <w:r w:rsidR="00BF1872" w:rsidRPr="001B5B33">
              <w:rPr>
                <w:rFonts w:ascii="Times New Roman" w:eastAsiaTheme="minorHAnsi" w:hAnsi="Times New Roman"/>
                <w:color w:val="000000" w:themeColor="text1"/>
                <w:sz w:val="24"/>
                <w:szCs w:val="24"/>
              </w:rPr>
              <w:t>What i</w:t>
            </w:r>
            <w:r w:rsidR="00325B51" w:rsidRPr="001B5B33">
              <w:rPr>
                <w:rFonts w:ascii="Times New Roman" w:eastAsiaTheme="minorHAnsi" w:hAnsi="Times New Roman"/>
                <w:color w:val="000000" w:themeColor="text1"/>
                <w:sz w:val="24"/>
                <w:szCs w:val="24"/>
              </w:rPr>
              <w:t>s the surface area of the rectangular</w:t>
            </w:r>
            <w:r w:rsidR="00BF1872" w:rsidRPr="001B5B33">
              <w:rPr>
                <w:rFonts w:ascii="Times New Roman" w:eastAsiaTheme="minorHAnsi" w:hAnsi="Times New Roman"/>
                <w:color w:val="000000" w:themeColor="text1"/>
                <w:sz w:val="24"/>
                <w:szCs w:val="24"/>
              </w:rPr>
              <w:t xml:space="preserve"> pyramid shown?</w:t>
            </w:r>
          </w:p>
          <w:p w:rsidR="00BF1872" w:rsidRPr="001B5B33" w:rsidRDefault="00BF1872" w:rsidP="001B5B33">
            <w:pPr>
              <w:pStyle w:val="LongerQuestions"/>
              <w:rPr>
                <w:color w:val="000000" w:themeColor="text1"/>
              </w:rPr>
            </w:pP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405F99" w:rsidRPr="001B5B33">
              <w:rPr>
                <w:color w:val="000000" w:themeColor="text1"/>
              </w:rPr>
              <w:t>330 cm</w:t>
            </w:r>
            <w:r w:rsidR="00405F99"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405F99" w:rsidRPr="001B5B33">
              <w:rPr>
                <w:color w:val="000000" w:themeColor="text1"/>
              </w:rPr>
              <w:t>510 cm</w:t>
            </w:r>
            <w:r w:rsidR="00405F99"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405F99" w:rsidRPr="001B5B33">
              <w:rPr>
                <w:color w:val="000000" w:themeColor="text1"/>
              </w:rPr>
              <w:t>534 cm</w:t>
            </w:r>
            <w:r w:rsidR="00405F99" w:rsidRPr="001B5B33">
              <w:rPr>
                <w:color w:val="000000" w:themeColor="text1"/>
                <w:vertAlign w:val="superscript"/>
              </w:rPr>
              <w:t>2</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405F99" w:rsidRPr="001B5B33">
              <w:rPr>
                <w:color w:val="000000" w:themeColor="text1"/>
              </w:rPr>
              <w:t>564 cm</w:t>
            </w:r>
            <w:r w:rsidR="00405F99" w:rsidRPr="001B5B33">
              <w:rPr>
                <w:color w:val="000000" w:themeColor="text1"/>
                <w:vertAlign w:val="superscript"/>
              </w:rPr>
              <w:t>2</w:t>
            </w:r>
          </w:p>
          <w:p w:rsidR="00BF1872" w:rsidRPr="001B5B33" w:rsidRDefault="00BF1872" w:rsidP="001B5B33">
            <w:pPr>
              <w:pStyle w:val="QuestionStyle"/>
              <w:spacing w:after="120"/>
              <w:rPr>
                <w:color w:val="000000" w:themeColor="text1"/>
              </w:rPr>
            </w:pPr>
          </w:p>
        </w:tc>
      </w:tr>
      <w:tr w:rsidR="00887C1B" w:rsidTr="00364163">
        <w:trPr>
          <w:cantSplit/>
          <w:trHeight w:val="851"/>
        </w:trPr>
        <w:tc>
          <w:tcPr>
            <w:tcW w:w="709" w:type="dxa"/>
            <w:tcBorders>
              <w:top w:val="single" w:sz="4" w:space="0" w:color="auto"/>
              <w:bottom w:val="single" w:sz="4" w:space="0" w:color="auto"/>
            </w:tcBorders>
            <w:shd w:val="clear" w:color="auto" w:fill="FFFF66"/>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92680" w:rsidRPr="001B5B33" w:rsidRDefault="00F92680" w:rsidP="001B5B33">
            <w:pPr>
              <w:pStyle w:val="LongerStyle"/>
              <w:spacing w:after="120"/>
              <w:rPr>
                <w:color w:val="000000" w:themeColor="text1"/>
              </w:rPr>
            </w:pPr>
            <w:r w:rsidRPr="001B5B33">
              <w:rPr>
                <w:color w:val="000000" w:themeColor="text1"/>
              </w:rPr>
              <w:t xml:space="preserve">A decorative concrete ball in a garden has a diameter of 0.5 m.  </w:t>
            </w:r>
          </w:p>
          <w:p w:rsidR="00F92680" w:rsidRPr="001B5B33" w:rsidRDefault="00F92680" w:rsidP="001B5B33">
            <w:pPr>
              <w:pStyle w:val="LongerStyle"/>
              <w:spacing w:after="120"/>
              <w:rPr>
                <w:color w:val="000000" w:themeColor="text1"/>
              </w:rPr>
            </w:pPr>
            <w:r w:rsidRPr="001B5B33">
              <w:rPr>
                <w:noProof/>
                <w:color w:val="000000" w:themeColor="text1"/>
                <w:lang w:eastAsia="en-AU"/>
              </w:rPr>
              <w:drawing>
                <wp:anchor distT="0" distB="0" distL="114300" distR="114300" simplePos="0" relativeHeight="251897856" behindDoc="0" locked="0" layoutInCell="1" allowOverlap="1" wp14:anchorId="2AB05E46" wp14:editId="4B1D654B">
                  <wp:simplePos x="0" y="0"/>
                  <wp:positionH relativeFrom="column">
                    <wp:posOffset>3773183</wp:posOffset>
                  </wp:positionH>
                  <wp:positionV relativeFrom="paragraph">
                    <wp:posOffset>98580</wp:posOffset>
                  </wp:positionV>
                  <wp:extent cx="2026800" cy="17748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oncrete Sphere shutterstock_459780352.jpg"/>
                          <pic:cNvPicPr/>
                        </pic:nvPicPr>
                        <pic:blipFill rotWithShape="1">
                          <a:blip r:embed="rId60" cstate="print">
                            <a:extLst>
                              <a:ext uri="{28A0092B-C50C-407E-A947-70E740481C1C}">
                                <a14:useLocalDpi xmlns:a14="http://schemas.microsoft.com/office/drawing/2010/main" val="0"/>
                              </a:ext>
                            </a:extLst>
                          </a:blip>
                          <a:srcRect l="43000" t="10092" r="4091" b="20274"/>
                          <a:stretch/>
                        </pic:blipFill>
                        <pic:spPr bwMode="auto">
                          <a:xfrm>
                            <a:off x="0" y="0"/>
                            <a:ext cx="2026800" cy="177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5B33">
              <w:rPr>
                <w:color w:val="000000" w:themeColor="text1"/>
              </w:rPr>
              <w:t>A cubic metre of concrete weighs 2400 kg.</w:t>
            </w:r>
          </w:p>
          <w:p w:rsidR="00F92680" w:rsidRPr="001B5B33" w:rsidRDefault="00F92680" w:rsidP="001B5B33">
            <w:pPr>
              <w:pStyle w:val="LongerStyle"/>
              <w:spacing w:after="120"/>
              <w:rPr>
                <w:color w:val="000000" w:themeColor="text1"/>
              </w:rPr>
            </w:pPr>
            <w:r w:rsidRPr="001B5B33">
              <w:rPr>
                <w:color w:val="000000" w:themeColor="text1"/>
              </w:rPr>
              <w:t>How much does the concrete ball weigh?</w:t>
            </w:r>
          </w:p>
          <w:p w:rsidR="00BF1872" w:rsidRPr="001B5B33" w:rsidRDefault="00BF1872" w:rsidP="001B5B33">
            <w:pPr>
              <w:pStyle w:val="LongerQuestions"/>
              <w:rPr>
                <w:color w:val="000000" w:themeColor="text1"/>
              </w:rPr>
            </w:pP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F92680" w:rsidRPr="001B5B33">
              <w:rPr>
                <w:color w:val="000000" w:themeColor="text1"/>
              </w:rPr>
              <w:t>157 kg</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F92680" w:rsidRPr="001B5B33">
              <w:rPr>
                <w:color w:val="000000" w:themeColor="text1"/>
              </w:rPr>
              <w:t>628 kg</w: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F92680" w:rsidRPr="001B5B33">
              <w:rPr>
                <w:color w:val="000000" w:themeColor="text1"/>
              </w:rPr>
              <w:t>1257 kg</w: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F92680" w:rsidRPr="001B5B33">
              <w:rPr>
                <w:color w:val="000000" w:themeColor="text1"/>
              </w:rPr>
              <w:t>1885 kg</w:t>
            </w:r>
          </w:p>
        </w:tc>
      </w:tr>
      <w:tr w:rsidR="00887C1B" w:rsidTr="00364163">
        <w:trPr>
          <w:cantSplit/>
          <w:trHeight w:val="851"/>
        </w:trPr>
        <w:tc>
          <w:tcPr>
            <w:tcW w:w="709" w:type="dxa"/>
            <w:tcBorders>
              <w:top w:val="single" w:sz="4" w:space="0" w:color="auto"/>
              <w:bottom w:val="single" w:sz="4" w:space="0" w:color="auto"/>
            </w:tcBorders>
            <w:shd w:val="clear" w:color="auto" w:fill="FFCC99"/>
          </w:tcPr>
          <w:p w:rsidR="00887C1B" w:rsidRPr="001B3341" w:rsidRDefault="00887C1B" w:rsidP="00887C1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F1872" w:rsidRPr="001B5B33" w:rsidRDefault="00BF1872" w:rsidP="001B5B33">
            <w:pPr>
              <w:pStyle w:val="LongerQuestions"/>
              <w:ind w:left="0" w:right="5103"/>
              <w:rPr>
                <w:color w:val="000000" w:themeColor="text1"/>
              </w:rPr>
            </w:pPr>
            <w:r w:rsidRPr="001B5B33">
              <w:rPr>
                <w:noProof/>
                <w:color w:val="000000" w:themeColor="text1"/>
                <w:lang w:eastAsia="en-AU"/>
              </w:rPr>
              <w:drawing>
                <wp:anchor distT="0" distB="0" distL="114300" distR="114300" simplePos="0" relativeHeight="251853824" behindDoc="0" locked="0" layoutInCell="1" allowOverlap="1" wp14:anchorId="4EA89433" wp14:editId="344A41FE">
                  <wp:simplePos x="0" y="0"/>
                  <wp:positionH relativeFrom="column">
                    <wp:posOffset>3820314</wp:posOffset>
                  </wp:positionH>
                  <wp:positionV relativeFrom="paragraph">
                    <wp:posOffset>137126</wp:posOffset>
                  </wp:positionV>
                  <wp:extent cx="2289870" cy="1593171"/>
                  <wp:effectExtent l="0" t="0" r="0" b="762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hutterstock_125573216.jpg"/>
                          <pic:cNvPicPr/>
                        </pic:nvPicPr>
                        <pic:blipFill rotWithShape="1">
                          <a:blip r:embed="rId61" cstate="print">
                            <a:extLst>
                              <a:ext uri="{28A0092B-C50C-407E-A947-70E740481C1C}">
                                <a14:useLocalDpi xmlns:a14="http://schemas.microsoft.com/office/drawing/2010/main" val="0"/>
                              </a:ext>
                            </a:extLst>
                          </a:blip>
                          <a:srcRect t="15760" r="19240"/>
                          <a:stretch/>
                        </pic:blipFill>
                        <pic:spPr bwMode="auto">
                          <a:xfrm>
                            <a:off x="0" y="0"/>
                            <a:ext cx="2289870" cy="1593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5B33">
              <w:rPr>
                <w:color w:val="000000" w:themeColor="text1"/>
              </w:rPr>
              <w:t>The dome this observatory in NZ can be approximated by a hemisphere of diameter 12 metres.</w:t>
            </w:r>
          </w:p>
          <w:p w:rsidR="00BF1872" w:rsidRPr="001B5B33" w:rsidRDefault="00BF1872" w:rsidP="001B5B33">
            <w:pPr>
              <w:pStyle w:val="LongerQuestions"/>
              <w:ind w:left="0" w:right="5103"/>
              <w:rPr>
                <w:color w:val="000000" w:themeColor="text1"/>
              </w:rPr>
            </w:pPr>
            <w:r w:rsidRPr="001B5B33">
              <w:rPr>
                <w:color w:val="000000" w:themeColor="text1"/>
              </w:rPr>
              <w:t xml:space="preserve">What is the surface area of the dome (in terms of </w:t>
            </w:r>
            <w:r w:rsidRPr="001B5B33">
              <w:rPr>
                <w:color w:val="000000" w:themeColor="text1"/>
                <w:position w:val="-2"/>
              </w:rPr>
              <w:object w:dxaOrig="168" w:dyaOrig="144">
                <v:shape id="_x0000_i1048" type="#_x0000_t75" style="width:9pt;height:7.5pt" o:ole="">
                  <v:imagedata r:id="rId62" o:title=""/>
                </v:shape>
                <o:OLEObject Type="Embed" ProgID="FXEquation.Equation" ShapeID="_x0000_i1048" DrawAspect="Content" ObjectID="_1556736540" r:id="rId63"/>
              </w:object>
            </w:r>
            <w:r w:rsidRPr="001B5B33">
              <w:rPr>
                <w:color w:val="000000" w:themeColor="text1"/>
              </w:rPr>
              <w:t>)?</w:t>
            </w:r>
          </w:p>
          <w:p w:rsidR="00887C1B" w:rsidRPr="001B5B33" w:rsidRDefault="00887C1B" w:rsidP="001B5B33">
            <w:pPr>
              <w:pStyle w:val="QuestionStyle"/>
              <w:spacing w:after="120"/>
              <w:rPr>
                <w:color w:val="000000" w:themeColor="text1"/>
              </w:rPr>
            </w:pPr>
          </w:p>
          <w:p w:rsidR="00887C1B" w:rsidRPr="001B5B33" w:rsidRDefault="00887C1B" w:rsidP="001B5B33">
            <w:pPr>
              <w:pStyle w:val="QuestionStyle"/>
              <w:spacing w:after="120"/>
              <w:rPr>
                <w:color w:val="000000" w:themeColor="text1"/>
              </w:rPr>
            </w:pPr>
            <w:r w:rsidRPr="001B5B33">
              <w:rPr>
                <w:color w:val="000000" w:themeColor="text1"/>
              </w:rPr>
              <w:t xml:space="preserve">     A.       </w:t>
            </w:r>
            <w:r w:rsidR="00EB7E5A" w:rsidRPr="001B5B33">
              <w:rPr>
                <w:color w:val="000000" w:themeColor="text1"/>
              </w:rPr>
              <w:object w:dxaOrig="787" w:dyaOrig="348">
                <v:shape id="_x0000_i1049" type="#_x0000_t75" style="width:39pt;height:17.25pt" o:ole="">
                  <v:imagedata r:id="rId64" o:title=""/>
                </v:shape>
                <o:OLEObject Type="Embed" ProgID="FXEquation.Equation" ShapeID="_x0000_i1049" DrawAspect="Content" ObjectID="_1556736541" r:id="rId65"/>
              </w:object>
            </w:r>
            <w:r w:rsidR="00EB7E5A" w:rsidRPr="001B5B33">
              <w:rPr>
                <w:color w:val="000000" w:themeColor="text1"/>
              </w:rPr>
              <w:t xml:space="preserve"> </w:t>
            </w:r>
          </w:p>
          <w:p w:rsidR="00887C1B" w:rsidRPr="001B5B33" w:rsidRDefault="00887C1B" w:rsidP="001B5B33">
            <w:pPr>
              <w:pStyle w:val="QuestionStyle"/>
              <w:spacing w:after="120"/>
              <w:rPr>
                <w:color w:val="000000" w:themeColor="text1"/>
              </w:rPr>
            </w:pPr>
            <w:r w:rsidRPr="001B5B33">
              <w:rPr>
                <w:color w:val="000000" w:themeColor="text1"/>
              </w:rPr>
              <w:t xml:space="preserve">     B.       </w:t>
            </w:r>
            <w:r w:rsidR="00EB7E5A" w:rsidRPr="001B5B33">
              <w:rPr>
                <w:color w:val="000000" w:themeColor="text1"/>
              </w:rPr>
              <w:object w:dxaOrig="787" w:dyaOrig="348">
                <v:shape id="_x0000_i1050" type="#_x0000_t75" style="width:39pt;height:17.25pt" o:ole="">
                  <v:imagedata r:id="rId66" o:title=""/>
                </v:shape>
                <o:OLEObject Type="Embed" ProgID="FXEquation.Equation" ShapeID="_x0000_i1050" DrawAspect="Content" ObjectID="_1556736542" r:id="rId67"/>
              </w:object>
            </w:r>
          </w:p>
          <w:p w:rsidR="00887C1B" w:rsidRPr="001B5B33" w:rsidRDefault="00887C1B" w:rsidP="001B5B33">
            <w:pPr>
              <w:pStyle w:val="QuestionStyle"/>
              <w:spacing w:after="120"/>
              <w:rPr>
                <w:color w:val="000000" w:themeColor="text1"/>
              </w:rPr>
            </w:pPr>
            <w:r w:rsidRPr="001B5B33">
              <w:rPr>
                <w:color w:val="000000" w:themeColor="text1"/>
              </w:rPr>
              <w:t xml:space="preserve">     C.       </w:t>
            </w:r>
            <w:r w:rsidR="00EB7E5A" w:rsidRPr="001B5B33">
              <w:rPr>
                <w:color w:val="000000" w:themeColor="text1"/>
              </w:rPr>
              <w:object w:dxaOrig="787" w:dyaOrig="342">
                <v:shape id="_x0000_i1051" type="#_x0000_t75" style="width:39pt;height:17.25pt" o:ole="">
                  <v:imagedata r:id="rId68" o:title=""/>
                </v:shape>
                <o:OLEObject Type="Embed" ProgID="FXEquation.Equation" ShapeID="_x0000_i1051" DrawAspect="Content" ObjectID="_1556736543" r:id="rId69"/>
              </w:object>
            </w:r>
          </w:p>
          <w:p w:rsidR="00887C1B" w:rsidRPr="001B5B33" w:rsidRDefault="00887C1B" w:rsidP="001B5B33">
            <w:pPr>
              <w:pStyle w:val="QuestionStyle"/>
              <w:spacing w:after="120"/>
              <w:rPr>
                <w:color w:val="000000" w:themeColor="text1"/>
              </w:rPr>
            </w:pPr>
            <w:r w:rsidRPr="001B5B33">
              <w:rPr>
                <w:color w:val="000000" w:themeColor="text1"/>
              </w:rPr>
              <w:t xml:space="preserve">     D.       </w:t>
            </w:r>
            <w:r w:rsidR="00EB7E5A" w:rsidRPr="001B5B33">
              <w:rPr>
                <w:color w:val="000000" w:themeColor="text1"/>
              </w:rPr>
              <w:object w:dxaOrig="787" w:dyaOrig="342">
                <v:shape id="_x0000_i1052" type="#_x0000_t75" style="width:39pt;height:17.25pt" o:ole="">
                  <v:imagedata r:id="rId70" o:title=""/>
                </v:shape>
                <o:OLEObject Type="Embed" ProgID="FXEquation.Equation" ShapeID="_x0000_i1052" DrawAspect="Content" ObjectID="_1556736544" r:id="rId71"/>
              </w:object>
            </w:r>
          </w:p>
        </w:tc>
      </w:tr>
      <w:tr w:rsidR="00405110" w:rsidTr="00364163">
        <w:trPr>
          <w:cantSplit/>
          <w:trHeight w:val="851"/>
        </w:trPr>
        <w:tc>
          <w:tcPr>
            <w:tcW w:w="709" w:type="dxa"/>
            <w:tcBorders>
              <w:top w:val="single" w:sz="4" w:space="0" w:color="auto"/>
              <w:bottom w:val="single" w:sz="4" w:space="0" w:color="auto"/>
            </w:tcBorders>
            <w:shd w:val="clear" w:color="auto" w:fill="FFCC99"/>
          </w:tcPr>
          <w:p w:rsidR="00405110" w:rsidRPr="001B3341" w:rsidRDefault="00405110" w:rsidP="0040511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5110" w:rsidRPr="001B5B33" w:rsidRDefault="00495458" w:rsidP="001B5B33">
            <w:pPr>
              <w:pStyle w:val="LongerQuestions"/>
              <w:ind w:left="0"/>
              <w:rPr>
                <w:color w:val="000000" w:themeColor="text1"/>
              </w:rPr>
            </w:pPr>
            <w:r>
              <w:rPr>
                <w:noProof/>
                <w:color w:val="000000" w:themeColor="text1"/>
                <w:lang w:eastAsia="en-AU"/>
              </w:rPr>
              <w:object w:dxaOrig="1440" w:dyaOrig="1440" w14:anchorId="6AB8DE28">
                <v:shape id="_x0000_s1107" type="#_x0000_t75" style="position:absolute;margin-left:340.2pt;margin-top:7.7pt;width:126.35pt;height:117.05pt;z-index:251913216;mso-position-horizontal-relative:text;mso-position-vertical-relative:text">
                  <v:imagedata r:id="rId72" o:title=""/>
                </v:shape>
                <o:OLEObject Type="Embed" ProgID="FXDraw.Graphic" ShapeID="_x0000_s1107" DrawAspect="Content" ObjectID="_1556736605" r:id="rId73"/>
              </w:object>
            </w:r>
            <w:r w:rsidR="00405110" w:rsidRPr="001B5B33">
              <w:rPr>
                <w:color w:val="000000" w:themeColor="text1"/>
              </w:rPr>
              <w:t xml:space="preserve">This cone has a volume of  </w:t>
            </w:r>
            <w:r w:rsidR="00405110" w:rsidRPr="001B5B33">
              <w:rPr>
                <w:color w:val="000000" w:themeColor="text1"/>
                <w:position w:val="-6"/>
              </w:rPr>
              <w:object w:dxaOrig="892" w:dyaOrig="264">
                <v:shape id="_x0000_i1054" type="#_x0000_t75" style="width:44.25pt;height:13.5pt" o:ole="">
                  <v:imagedata r:id="rId74" o:title=""/>
                </v:shape>
                <o:OLEObject Type="Embed" ProgID="FXEquation.Equation" ShapeID="_x0000_i1054" DrawAspect="Content" ObjectID="_1556736545" r:id="rId75"/>
              </w:object>
            </w:r>
            <w:r w:rsidR="00405110" w:rsidRPr="001B5B33">
              <w:rPr>
                <w:color w:val="000000" w:themeColor="text1"/>
              </w:rPr>
              <w:t xml:space="preserve">  cm</w:t>
            </w:r>
            <w:r w:rsidR="00405110" w:rsidRPr="001B5B33">
              <w:rPr>
                <w:color w:val="000000" w:themeColor="text1"/>
                <w:vertAlign w:val="superscript"/>
              </w:rPr>
              <w:t>3</w:t>
            </w:r>
            <w:r w:rsidR="00405110" w:rsidRPr="001B5B33">
              <w:rPr>
                <w:color w:val="000000" w:themeColor="text1"/>
              </w:rPr>
              <w:t>.</w:t>
            </w:r>
          </w:p>
          <w:p w:rsidR="00405110" w:rsidRPr="001B5B33" w:rsidRDefault="00405110" w:rsidP="001B5B33">
            <w:pPr>
              <w:pStyle w:val="LongerQuestions"/>
              <w:ind w:left="0"/>
              <w:rPr>
                <w:color w:val="000000" w:themeColor="text1"/>
              </w:rPr>
            </w:pPr>
            <w:r w:rsidRPr="001B5B33">
              <w:rPr>
                <w:color w:val="000000" w:themeColor="text1"/>
              </w:rPr>
              <w:t>What is the diameter of its base?</w:t>
            </w:r>
          </w:p>
          <w:p w:rsidR="00405110" w:rsidRPr="001B5B33" w:rsidRDefault="00405110" w:rsidP="001B5B33">
            <w:pPr>
              <w:pStyle w:val="QuestionStyle"/>
              <w:spacing w:after="120"/>
              <w:rPr>
                <w:color w:val="000000" w:themeColor="text1"/>
              </w:rPr>
            </w:pPr>
          </w:p>
          <w:p w:rsidR="00405110" w:rsidRPr="001B5B33" w:rsidRDefault="00405110" w:rsidP="001B5B33">
            <w:pPr>
              <w:pStyle w:val="QuestionStyle"/>
              <w:spacing w:after="120"/>
              <w:rPr>
                <w:color w:val="000000" w:themeColor="text1"/>
              </w:rPr>
            </w:pPr>
            <w:r w:rsidRPr="001B5B33">
              <w:rPr>
                <w:color w:val="000000" w:themeColor="text1"/>
              </w:rPr>
              <w:t xml:space="preserve">     A.       </w:t>
            </w:r>
            <w:r w:rsidR="004C32EB" w:rsidRPr="001B5B33">
              <w:rPr>
                <w:color w:val="000000" w:themeColor="text1"/>
              </w:rPr>
              <w:t>36 cm</w:t>
            </w:r>
          </w:p>
          <w:p w:rsidR="00405110" w:rsidRPr="001B5B33" w:rsidRDefault="00405110" w:rsidP="001B5B33">
            <w:pPr>
              <w:pStyle w:val="QuestionStyle"/>
              <w:spacing w:after="120"/>
              <w:rPr>
                <w:color w:val="000000" w:themeColor="text1"/>
              </w:rPr>
            </w:pPr>
            <w:r w:rsidRPr="001B5B33">
              <w:rPr>
                <w:color w:val="000000" w:themeColor="text1"/>
              </w:rPr>
              <w:t xml:space="preserve">     B.       </w:t>
            </w:r>
            <w:r w:rsidR="004C32EB" w:rsidRPr="001B5B33">
              <w:rPr>
                <w:color w:val="000000" w:themeColor="text1"/>
              </w:rPr>
              <w:t>48 cm</w:t>
            </w:r>
          </w:p>
          <w:p w:rsidR="00405110" w:rsidRPr="001B5B33" w:rsidRDefault="00405110" w:rsidP="001B5B33">
            <w:pPr>
              <w:pStyle w:val="QuestionStyle"/>
              <w:spacing w:after="120"/>
              <w:rPr>
                <w:color w:val="000000" w:themeColor="text1"/>
              </w:rPr>
            </w:pPr>
            <w:r w:rsidRPr="001B5B33">
              <w:rPr>
                <w:color w:val="000000" w:themeColor="text1"/>
              </w:rPr>
              <w:t xml:space="preserve">     C.       </w:t>
            </w:r>
            <w:r w:rsidR="004C32EB" w:rsidRPr="001B5B33">
              <w:rPr>
                <w:color w:val="000000" w:themeColor="text1"/>
              </w:rPr>
              <w:t>60 cm</w:t>
            </w:r>
          </w:p>
          <w:p w:rsidR="00405110" w:rsidRPr="001B5B33" w:rsidRDefault="00405110" w:rsidP="001B5B33">
            <w:pPr>
              <w:pStyle w:val="QuestionStyle"/>
              <w:spacing w:after="120"/>
              <w:rPr>
                <w:color w:val="000000" w:themeColor="text1"/>
              </w:rPr>
            </w:pPr>
            <w:r w:rsidRPr="001B5B33">
              <w:rPr>
                <w:color w:val="000000" w:themeColor="text1"/>
              </w:rPr>
              <w:t xml:space="preserve">     D.       </w:t>
            </w:r>
            <w:r w:rsidR="004C32EB" w:rsidRPr="001B5B33">
              <w:rPr>
                <w:color w:val="000000" w:themeColor="text1"/>
              </w:rPr>
              <w:t>72 cm</w:t>
            </w:r>
          </w:p>
        </w:tc>
      </w:tr>
      <w:tr w:rsidR="00405110" w:rsidTr="00364163">
        <w:trPr>
          <w:cantSplit/>
          <w:trHeight w:val="851"/>
        </w:trPr>
        <w:tc>
          <w:tcPr>
            <w:tcW w:w="709" w:type="dxa"/>
            <w:tcBorders>
              <w:top w:val="single" w:sz="4" w:space="0" w:color="auto"/>
              <w:bottom w:val="single" w:sz="4" w:space="0" w:color="auto"/>
            </w:tcBorders>
            <w:shd w:val="clear" w:color="auto" w:fill="FFCC99"/>
          </w:tcPr>
          <w:p w:rsidR="00405110" w:rsidRPr="001B3341" w:rsidRDefault="00405110" w:rsidP="0040511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A4777" w:rsidRPr="001B5B33" w:rsidRDefault="000A4777" w:rsidP="001B5B33">
            <w:pPr>
              <w:pStyle w:val="LongerQuestions"/>
              <w:ind w:left="0"/>
              <w:rPr>
                <w:color w:val="000000" w:themeColor="text1"/>
              </w:rPr>
            </w:pPr>
            <w:r w:rsidRPr="001B5B33">
              <w:rPr>
                <w:color w:val="000000" w:themeColor="text1"/>
              </w:rPr>
              <w:t>The square pyramid shown has base edges 42 cm, and a slant height of 29 cm.</w:t>
            </w:r>
          </w:p>
          <w:p w:rsidR="00405110" w:rsidRPr="001B5B33" w:rsidRDefault="00495458" w:rsidP="001B5B33">
            <w:pPr>
              <w:pStyle w:val="LongerQuestions"/>
              <w:ind w:left="0"/>
              <w:rPr>
                <w:color w:val="000000" w:themeColor="text1"/>
              </w:rPr>
            </w:pPr>
            <w:r>
              <w:rPr>
                <w:noProof/>
                <w:color w:val="000000" w:themeColor="text1"/>
                <w:lang w:eastAsia="en-AU"/>
              </w:rPr>
              <w:object w:dxaOrig="1440" w:dyaOrig="1440">
                <v:shape id="_x0000_s1104" type="#_x0000_t75" style="position:absolute;margin-left:284.25pt;margin-top:12.4pt;width:136.15pt;height:129.25pt;z-index:251910144;mso-position-horizontal-relative:text;mso-position-vertical-relative:text">
                  <v:imagedata r:id="rId76" o:title=""/>
                </v:shape>
                <o:OLEObject Type="Embed" ProgID="FXDraw.Graphic" ShapeID="_x0000_s1104" DrawAspect="Content" ObjectID="_1556736606" r:id="rId77"/>
              </w:object>
            </w:r>
            <w:r w:rsidR="000A4777" w:rsidRPr="001B5B33">
              <w:rPr>
                <w:color w:val="000000" w:themeColor="text1"/>
              </w:rPr>
              <w:t>Calculate the volume of the pyramid.</w:t>
            </w:r>
          </w:p>
          <w:p w:rsidR="00405110" w:rsidRPr="001B5B33" w:rsidRDefault="00405110" w:rsidP="001B5B33">
            <w:pPr>
              <w:pStyle w:val="LongerQuestions"/>
              <w:rPr>
                <w:color w:val="000000" w:themeColor="text1"/>
              </w:rPr>
            </w:pPr>
          </w:p>
          <w:p w:rsidR="00405110" w:rsidRPr="001B5B33" w:rsidRDefault="00405110" w:rsidP="001B5B33">
            <w:pPr>
              <w:pStyle w:val="QuestionStyle"/>
              <w:spacing w:after="120"/>
              <w:rPr>
                <w:color w:val="000000" w:themeColor="text1"/>
              </w:rPr>
            </w:pPr>
          </w:p>
          <w:p w:rsidR="00405110" w:rsidRPr="001B5B33" w:rsidRDefault="00405110" w:rsidP="001B5B33">
            <w:pPr>
              <w:pStyle w:val="QuestionStyle"/>
              <w:spacing w:after="120"/>
              <w:rPr>
                <w:color w:val="000000" w:themeColor="text1"/>
              </w:rPr>
            </w:pPr>
            <w:r w:rsidRPr="001B5B33">
              <w:rPr>
                <w:color w:val="000000" w:themeColor="text1"/>
              </w:rPr>
              <w:t xml:space="preserve">     A.       </w:t>
            </w:r>
            <w:r w:rsidR="000E2705" w:rsidRPr="001B5B33">
              <w:rPr>
                <w:color w:val="000000" w:themeColor="text1"/>
              </w:rPr>
              <w:t>11 760 cm</w:t>
            </w:r>
            <w:r w:rsidR="000E2705"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B.       </w:t>
            </w:r>
            <w:r w:rsidR="000E2705" w:rsidRPr="001B5B33">
              <w:rPr>
                <w:color w:val="000000" w:themeColor="text1"/>
              </w:rPr>
              <w:t>13 230 cm</w:t>
            </w:r>
            <w:r w:rsidR="000E2705"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C.       </w:t>
            </w:r>
            <w:r w:rsidR="000E2705" w:rsidRPr="001B5B33">
              <w:rPr>
                <w:color w:val="000000" w:themeColor="text1"/>
              </w:rPr>
              <w:t>17 052 cm</w:t>
            </w:r>
            <w:r w:rsidR="000E2705"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D.       </w:t>
            </w:r>
            <w:r w:rsidR="000E2705" w:rsidRPr="001B5B33">
              <w:rPr>
                <w:color w:val="000000" w:themeColor="text1"/>
              </w:rPr>
              <w:t>35 280 cm</w:t>
            </w:r>
            <w:r w:rsidR="000E2705" w:rsidRPr="001B5B33">
              <w:rPr>
                <w:color w:val="000000" w:themeColor="text1"/>
                <w:vertAlign w:val="superscript"/>
              </w:rPr>
              <w:t>3</w:t>
            </w:r>
          </w:p>
          <w:p w:rsidR="000A4777" w:rsidRPr="001B5B33" w:rsidRDefault="000A4777" w:rsidP="001B5B33">
            <w:pPr>
              <w:pStyle w:val="QuestionStyle"/>
              <w:spacing w:after="120"/>
              <w:rPr>
                <w:color w:val="000000" w:themeColor="text1"/>
              </w:rPr>
            </w:pPr>
          </w:p>
        </w:tc>
      </w:tr>
      <w:tr w:rsidR="00405110" w:rsidTr="00364163">
        <w:trPr>
          <w:cantSplit/>
          <w:trHeight w:val="851"/>
        </w:trPr>
        <w:tc>
          <w:tcPr>
            <w:tcW w:w="709" w:type="dxa"/>
            <w:tcBorders>
              <w:top w:val="single" w:sz="4" w:space="0" w:color="auto"/>
              <w:bottom w:val="single" w:sz="4" w:space="0" w:color="auto"/>
            </w:tcBorders>
            <w:shd w:val="clear" w:color="auto" w:fill="FFCC99"/>
          </w:tcPr>
          <w:p w:rsidR="00405110" w:rsidRPr="001B3341" w:rsidRDefault="00405110" w:rsidP="0040511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5110" w:rsidRPr="001B5B33" w:rsidRDefault="00495458" w:rsidP="001B5B33">
            <w:pPr>
              <w:pStyle w:val="LongerQuestions"/>
              <w:ind w:left="0"/>
              <w:rPr>
                <w:color w:val="000000" w:themeColor="text1"/>
              </w:rPr>
            </w:pPr>
            <w:r>
              <w:rPr>
                <w:noProof/>
                <w:color w:val="000000" w:themeColor="text1"/>
                <w:lang w:eastAsia="en-AU"/>
              </w:rPr>
              <w:object w:dxaOrig="1440" w:dyaOrig="1440" w14:anchorId="25109C90">
                <v:shape id="_x0000_s1106" type="#_x0000_t75" style="position:absolute;margin-left:258.9pt;margin-top:-.85pt;width:158pt;height:179.3pt;z-index:251912192;mso-position-horizontal-relative:text;mso-position-vertical-relative:text">
                  <v:imagedata r:id="rId78" o:title=""/>
                </v:shape>
                <o:OLEObject Type="Embed" ProgID="FXDraw.Graphic" ShapeID="_x0000_s1106" DrawAspect="Content" ObjectID="_1556736607" r:id="rId79"/>
              </w:object>
            </w:r>
            <w:r w:rsidR="00405110" w:rsidRPr="001B5B33">
              <w:rPr>
                <w:color w:val="000000" w:themeColor="text1"/>
              </w:rPr>
              <w:t>What is the volume of the solid shown?</w:t>
            </w:r>
          </w:p>
          <w:p w:rsidR="00405110" w:rsidRPr="001B5B33" w:rsidRDefault="00405110" w:rsidP="001B5B33">
            <w:pPr>
              <w:pStyle w:val="QuestionStyle"/>
              <w:spacing w:after="120"/>
              <w:rPr>
                <w:color w:val="000000" w:themeColor="text1"/>
              </w:rPr>
            </w:pPr>
          </w:p>
          <w:p w:rsidR="000E2705" w:rsidRPr="001B5B33" w:rsidRDefault="000E2705" w:rsidP="001B5B33">
            <w:pPr>
              <w:pStyle w:val="QuestionStyle"/>
              <w:spacing w:after="120"/>
              <w:rPr>
                <w:color w:val="000000" w:themeColor="text1"/>
              </w:rPr>
            </w:pPr>
          </w:p>
          <w:p w:rsidR="00405110" w:rsidRPr="001B5B33" w:rsidRDefault="00405110" w:rsidP="001B5B33">
            <w:pPr>
              <w:pStyle w:val="QuestionStyle"/>
              <w:spacing w:after="120"/>
              <w:rPr>
                <w:color w:val="000000" w:themeColor="text1"/>
              </w:rPr>
            </w:pPr>
            <w:r w:rsidRPr="001B5B33">
              <w:rPr>
                <w:color w:val="000000" w:themeColor="text1"/>
              </w:rPr>
              <w:t xml:space="preserve">     A.       3016 cm</w:t>
            </w:r>
            <w:r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B.       3820 cm</w:t>
            </w:r>
            <w:r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C.       3954 cm</w:t>
            </w:r>
            <w:r w:rsidRPr="001B5B33">
              <w:rPr>
                <w:color w:val="000000" w:themeColor="text1"/>
                <w:vertAlign w:val="superscript"/>
              </w:rPr>
              <w:t>3</w:t>
            </w:r>
          </w:p>
          <w:p w:rsidR="00405110" w:rsidRPr="001B5B33" w:rsidRDefault="00405110" w:rsidP="001B5B33">
            <w:pPr>
              <w:pStyle w:val="QuestionStyle"/>
              <w:spacing w:after="120"/>
              <w:rPr>
                <w:color w:val="000000" w:themeColor="text1"/>
              </w:rPr>
            </w:pPr>
            <w:r w:rsidRPr="001B5B33">
              <w:rPr>
                <w:color w:val="000000" w:themeColor="text1"/>
              </w:rPr>
              <w:t xml:space="preserve">     D.       5831 cm</w:t>
            </w:r>
            <w:r w:rsidRPr="001B5B33">
              <w:rPr>
                <w:color w:val="000000" w:themeColor="text1"/>
                <w:vertAlign w:val="superscript"/>
              </w:rPr>
              <w:t>3</w:t>
            </w:r>
          </w:p>
          <w:p w:rsidR="00405110" w:rsidRPr="001B5B33" w:rsidRDefault="00405110" w:rsidP="001B5B33">
            <w:pPr>
              <w:pStyle w:val="QuestionStyle"/>
              <w:spacing w:after="120"/>
              <w:rPr>
                <w:color w:val="000000" w:themeColor="text1"/>
              </w:rPr>
            </w:pPr>
          </w:p>
          <w:p w:rsidR="00405110" w:rsidRPr="001B5B33" w:rsidRDefault="00405110" w:rsidP="001B5B33">
            <w:pPr>
              <w:pStyle w:val="QuestionStyle"/>
              <w:spacing w:after="120"/>
              <w:rPr>
                <w:color w:val="000000" w:themeColor="text1"/>
              </w:rPr>
            </w:pPr>
          </w:p>
        </w:tc>
      </w:tr>
      <w:tr w:rsidR="00405110" w:rsidTr="00364163">
        <w:trPr>
          <w:cantSplit/>
          <w:trHeight w:val="851"/>
        </w:trPr>
        <w:tc>
          <w:tcPr>
            <w:tcW w:w="709" w:type="dxa"/>
            <w:tcBorders>
              <w:top w:val="single" w:sz="4" w:space="0" w:color="auto"/>
              <w:bottom w:val="single" w:sz="4" w:space="0" w:color="auto"/>
            </w:tcBorders>
            <w:shd w:val="clear" w:color="auto" w:fill="FFCC99"/>
          </w:tcPr>
          <w:p w:rsidR="00405110" w:rsidRPr="001B3341" w:rsidRDefault="00405110" w:rsidP="0040511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05110" w:rsidRPr="001B5B33" w:rsidRDefault="00495458" w:rsidP="001B5B33">
            <w:pPr>
              <w:pStyle w:val="LongerStyle"/>
              <w:spacing w:after="120"/>
              <w:rPr>
                <w:color w:val="000000" w:themeColor="text1"/>
              </w:rPr>
            </w:pPr>
            <w:r>
              <w:rPr>
                <w:noProof/>
                <w:color w:val="000000" w:themeColor="text1"/>
                <w:lang w:eastAsia="en-AU"/>
              </w:rPr>
              <w:object w:dxaOrig="1440" w:dyaOrig="1440">
                <v:shape id="_x0000_s1108" type="#_x0000_t75" style="position:absolute;margin-left:241.4pt;margin-top:22.35pt;width:206.75pt;height:107.5pt;z-index:251914240;mso-position-horizontal-relative:text;mso-position-vertical-relative:text">
                  <v:imagedata r:id="rId80" o:title=""/>
                </v:shape>
                <o:OLEObject Type="Embed" ProgID="FXDraw.Graphic" ShapeID="_x0000_s1108" DrawAspect="Content" ObjectID="_1556736608" r:id="rId81"/>
              </w:object>
            </w:r>
            <w:r w:rsidR="003321E8" w:rsidRPr="001B5B33">
              <w:rPr>
                <w:color w:val="000000" w:themeColor="text1"/>
              </w:rPr>
              <w:t xml:space="preserve">The capsule for pain medication is in the shape </w:t>
            </w:r>
            <w:r w:rsidR="00C5125E" w:rsidRPr="001B5B33">
              <w:rPr>
                <w:color w:val="000000" w:themeColor="text1"/>
              </w:rPr>
              <w:t xml:space="preserve">of a cylinder with hemispherical ends, as </w:t>
            </w:r>
            <w:r w:rsidR="003321E8" w:rsidRPr="001B5B33">
              <w:rPr>
                <w:color w:val="000000" w:themeColor="text1"/>
              </w:rPr>
              <w:t>shown.</w:t>
            </w:r>
          </w:p>
          <w:p w:rsidR="00C5125E" w:rsidRPr="001B5B33" w:rsidRDefault="00C5125E" w:rsidP="001B5B33">
            <w:pPr>
              <w:pStyle w:val="LongerStyle"/>
              <w:spacing w:after="120"/>
              <w:rPr>
                <w:color w:val="000000" w:themeColor="text1"/>
              </w:rPr>
            </w:pPr>
          </w:p>
          <w:p w:rsidR="00405110" w:rsidRPr="001B5B33" w:rsidRDefault="00405110" w:rsidP="001B5B33">
            <w:pPr>
              <w:pStyle w:val="LongerStyle"/>
              <w:spacing w:after="120"/>
              <w:rPr>
                <w:color w:val="000000" w:themeColor="text1"/>
              </w:rPr>
            </w:pPr>
            <w:r w:rsidRPr="001B5B33">
              <w:rPr>
                <w:color w:val="000000" w:themeColor="text1"/>
              </w:rPr>
              <w:t>What</w:t>
            </w:r>
            <w:r w:rsidR="003321E8" w:rsidRPr="001B5B33">
              <w:rPr>
                <w:color w:val="000000" w:themeColor="text1"/>
              </w:rPr>
              <w:t xml:space="preserve"> is the surface area of the capsule</w:t>
            </w:r>
            <w:r w:rsidRPr="001B5B33">
              <w:rPr>
                <w:color w:val="000000" w:themeColor="text1"/>
              </w:rPr>
              <w:t>?</w:t>
            </w:r>
          </w:p>
          <w:p w:rsidR="00405110" w:rsidRPr="001B5B33" w:rsidRDefault="00405110" w:rsidP="001B5B33">
            <w:pPr>
              <w:pStyle w:val="LongerQuestions"/>
              <w:rPr>
                <w:color w:val="000000" w:themeColor="text1"/>
              </w:rPr>
            </w:pPr>
          </w:p>
          <w:p w:rsidR="00405110" w:rsidRPr="001B5B33" w:rsidRDefault="00405110" w:rsidP="001B5B33">
            <w:pPr>
              <w:pStyle w:val="QuestionStyle"/>
              <w:spacing w:after="120"/>
              <w:rPr>
                <w:color w:val="000000" w:themeColor="text1"/>
              </w:rPr>
            </w:pPr>
          </w:p>
          <w:p w:rsidR="00405110" w:rsidRPr="001B5B33" w:rsidRDefault="00405110" w:rsidP="001B5B33">
            <w:pPr>
              <w:pStyle w:val="QuestionStyle"/>
              <w:spacing w:after="120"/>
              <w:rPr>
                <w:color w:val="000000" w:themeColor="text1"/>
              </w:rPr>
            </w:pPr>
            <w:r w:rsidRPr="001B5B33">
              <w:rPr>
                <w:color w:val="000000" w:themeColor="text1"/>
              </w:rPr>
              <w:t xml:space="preserve">     A.       </w:t>
            </w:r>
            <w:r w:rsidR="008228AF" w:rsidRPr="001B5B33">
              <w:rPr>
                <w:color w:val="000000" w:themeColor="text1"/>
              </w:rPr>
              <w:object w:dxaOrig="1012" w:dyaOrig="346">
                <v:shape id="_x0000_i1058" type="#_x0000_t75" style="width:50.25pt;height:17.25pt" o:ole="">
                  <v:imagedata r:id="rId82" o:title=""/>
                </v:shape>
                <o:OLEObject Type="Embed" ProgID="FXEquation.Equation" ShapeID="_x0000_i1058" DrawAspect="Content" ObjectID="_1556736546" r:id="rId83"/>
              </w:object>
            </w:r>
          </w:p>
          <w:p w:rsidR="00405110" w:rsidRPr="001B5B33" w:rsidRDefault="00405110" w:rsidP="001B5B33">
            <w:pPr>
              <w:pStyle w:val="QuestionStyle"/>
              <w:spacing w:after="120"/>
              <w:rPr>
                <w:color w:val="000000" w:themeColor="text1"/>
              </w:rPr>
            </w:pPr>
            <w:r w:rsidRPr="001B5B33">
              <w:rPr>
                <w:color w:val="000000" w:themeColor="text1"/>
              </w:rPr>
              <w:t xml:space="preserve">     B.       </w:t>
            </w:r>
            <w:r w:rsidR="008228AF" w:rsidRPr="001B5B33">
              <w:rPr>
                <w:color w:val="000000" w:themeColor="text1"/>
              </w:rPr>
              <w:object w:dxaOrig="1012" w:dyaOrig="348">
                <v:shape id="_x0000_i1059" type="#_x0000_t75" style="width:50.25pt;height:17.25pt" o:ole="">
                  <v:imagedata r:id="rId84" o:title=""/>
                </v:shape>
                <o:OLEObject Type="Embed" ProgID="FXEquation.Equation" ShapeID="_x0000_i1059" DrawAspect="Content" ObjectID="_1556736547" r:id="rId85"/>
              </w:object>
            </w:r>
            <w:r w:rsidR="008228AF" w:rsidRPr="001B5B33">
              <w:rPr>
                <w:color w:val="000000" w:themeColor="text1"/>
              </w:rPr>
              <w:t xml:space="preserve"> </w:t>
            </w:r>
          </w:p>
          <w:p w:rsidR="00405110" w:rsidRPr="001B5B33" w:rsidRDefault="00405110" w:rsidP="001B5B33">
            <w:pPr>
              <w:pStyle w:val="QuestionStyle"/>
              <w:spacing w:after="120"/>
              <w:rPr>
                <w:color w:val="000000" w:themeColor="text1"/>
              </w:rPr>
            </w:pPr>
            <w:r w:rsidRPr="001B5B33">
              <w:rPr>
                <w:color w:val="000000" w:themeColor="text1"/>
              </w:rPr>
              <w:t xml:space="preserve">     C.       </w:t>
            </w:r>
            <w:r w:rsidR="008228AF" w:rsidRPr="001B5B33">
              <w:rPr>
                <w:color w:val="000000" w:themeColor="text1"/>
              </w:rPr>
              <w:object w:dxaOrig="1012" w:dyaOrig="338">
                <v:shape id="_x0000_i1060" type="#_x0000_t75" style="width:50.25pt;height:17.25pt" o:ole="">
                  <v:imagedata r:id="rId86" o:title=""/>
                </v:shape>
                <o:OLEObject Type="Embed" ProgID="FXEquation.Equation" ShapeID="_x0000_i1060" DrawAspect="Content" ObjectID="_1556736548" r:id="rId87"/>
              </w:object>
            </w:r>
          </w:p>
          <w:p w:rsidR="00405110" w:rsidRPr="001B5B33" w:rsidRDefault="00405110" w:rsidP="001B5B33">
            <w:pPr>
              <w:pStyle w:val="QuestionStyle"/>
              <w:spacing w:after="120"/>
              <w:rPr>
                <w:color w:val="000000" w:themeColor="text1"/>
              </w:rPr>
            </w:pPr>
            <w:r w:rsidRPr="001B5B33">
              <w:rPr>
                <w:color w:val="000000" w:themeColor="text1"/>
              </w:rPr>
              <w:t xml:space="preserve">     D.       </w:t>
            </w:r>
            <w:r w:rsidR="008228AF" w:rsidRPr="001B5B33">
              <w:rPr>
                <w:color w:val="000000" w:themeColor="text1"/>
              </w:rPr>
              <w:object w:dxaOrig="1132" w:dyaOrig="336">
                <v:shape id="_x0000_i1061" type="#_x0000_t75" style="width:56.25pt;height:16.5pt" o:ole="">
                  <v:imagedata r:id="rId88" o:title=""/>
                </v:shape>
                <o:OLEObject Type="Embed" ProgID="FXEquation.Equation" ShapeID="_x0000_i1061" DrawAspect="Content" ObjectID="_1556736549" r:id="rId89"/>
              </w:object>
            </w:r>
          </w:p>
          <w:p w:rsidR="00405110" w:rsidRPr="001B5B33" w:rsidRDefault="00405110" w:rsidP="001B5B33">
            <w:pPr>
              <w:pStyle w:val="QuestionStyle"/>
              <w:spacing w:after="120"/>
              <w:rPr>
                <w:color w:val="000000" w:themeColor="text1"/>
              </w:rPr>
            </w:pP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88073A">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6D5213523C5949128E18B369653ECB92"/>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7043B1CD5C944F2CB29734A3874A5B24"/>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5854C2CB26AA461FBCF180EA9AAAF54C"/>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EF5A6F"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60E6641353F94DBDA2B7FBAEAD316A7D"/>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EF5A6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Surface Area of Other Solids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1048EC">
        <w:trPr>
          <w:cantSplit/>
          <w:trHeight w:val="340"/>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1048EC" w:rsidRPr="001048EC" w:rsidTr="0021035C">
        <w:trPr>
          <w:cantSplit/>
          <w:trHeight w:val="851"/>
        </w:trPr>
        <w:tc>
          <w:tcPr>
            <w:tcW w:w="567" w:type="dxa"/>
            <w:shd w:val="clear" w:color="auto" w:fill="FFFF66"/>
          </w:tcPr>
          <w:p w:rsidR="009D3269" w:rsidRPr="00A417C8" w:rsidRDefault="009D3269" w:rsidP="009D3269">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9D3269" w:rsidRPr="001048EC" w:rsidRDefault="00DC1A69" w:rsidP="00AD0CB6">
            <w:pPr>
              <w:pStyle w:val="LongerStyle"/>
              <w:ind w:right="0"/>
              <w:rPr>
                <w:color w:val="000000" w:themeColor="text1"/>
              </w:rPr>
            </w:pPr>
            <w:r w:rsidRPr="001048EC">
              <w:rPr>
                <w:color w:val="000000" w:themeColor="text1"/>
              </w:rPr>
              <w:t>The cone</w:t>
            </w:r>
            <w:r w:rsidR="009D3269" w:rsidRPr="001048EC">
              <w:rPr>
                <w:color w:val="000000" w:themeColor="text1"/>
              </w:rPr>
              <w:t xml:space="preserve"> be</w:t>
            </w:r>
            <w:r w:rsidRPr="001048EC">
              <w:rPr>
                <w:color w:val="000000" w:themeColor="text1"/>
              </w:rPr>
              <w:t>low has a base which measures 54</w:t>
            </w:r>
            <w:r w:rsidR="009D3269" w:rsidRPr="001048EC">
              <w:rPr>
                <w:color w:val="000000" w:themeColor="text1"/>
              </w:rPr>
              <w:t xml:space="preserve"> cm and </w:t>
            </w:r>
            <w:r w:rsidRPr="001048EC">
              <w:rPr>
                <w:color w:val="000000" w:themeColor="text1"/>
              </w:rPr>
              <w:t>has a perpendicular height of 3</w:t>
            </w:r>
            <w:r w:rsidR="009D3269" w:rsidRPr="001048EC">
              <w:rPr>
                <w:color w:val="000000" w:themeColor="text1"/>
              </w:rPr>
              <w:t>6 cm.</w:t>
            </w:r>
          </w:p>
          <w:p w:rsidR="00DC1A69" w:rsidRPr="001048EC" w:rsidRDefault="00DC1A69" w:rsidP="00C5125E">
            <w:pPr>
              <w:pStyle w:val="LongerStyle"/>
              <w:rPr>
                <w:color w:val="000000" w:themeColor="text1"/>
              </w:rPr>
            </w:pPr>
          </w:p>
          <w:p w:rsidR="009D3269" w:rsidRPr="001048EC" w:rsidRDefault="00495458" w:rsidP="00C5125E">
            <w:pPr>
              <w:pStyle w:val="LongerStyle"/>
              <w:rPr>
                <w:color w:val="000000" w:themeColor="text1"/>
              </w:rPr>
            </w:pPr>
            <w:r>
              <w:rPr>
                <w:noProof/>
                <w:color w:val="000000" w:themeColor="text1"/>
                <w:lang w:eastAsia="en-AU"/>
              </w:rPr>
              <w:object w:dxaOrig="1440" w:dyaOrig="1440" w14:anchorId="4D2416B0">
                <v:shape id="_x0000_s1051" type="#_x0000_t75" style="position:absolute;margin-left:118.1pt;margin-top:1.05pt;width:174.65pt;height:130.45pt;z-index:251891712;mso-position-horizontal-relative:text;mso-position-vertical-relative:text">
                  <v:imagedata r:id="rId90" o:title=""/>
                </v:shape>
                <o:OLEObject Type="Embed" ProgID="FXDraw.Graphic" ShapeID="_x0000_s1051" DrawAspect="Content" ObjectID="_1556736609" r:id="rId91"/>
              </w:object>
            </w: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tc>
        <w:tc>
          <w:tcPr>
            <w:tcW w:w="1166" w:type="dxa"/>
          </w:tcPr>
          <w:p w:rsidR="009D3269" w:rsidRPr="001048EC" w:rsidRDefault="009D3269" w:rsidP="009D3269">
            <w:pPr>
              <w:jc w:val="center"/>
              <w:rPr>
                <w:rFonts w:ascii="Times New Roman" w:hAnsi="Times New Roman"/>
                <w:b/>
                <w:color w:val="000000" w:themeColor="text1"/>
                <w:sz w:val="24"/>
                <w:szCs w:val="24"/>
              </w:rPr>
            </w:pPr>
          </w:p>
        </w:tc>
      </w:tr>
      <w:tr w:rsidR="009D3269" w:rsidRPr="001048EC" w:rsidTr="0021035C">
        <w:trPr>
          <w:cantSplit/>
          <w:trHeight w:val="851"/>
        </w:trPr>
        <w:tc>
          <w:tcPr>
            <w:tcW w:w="567" w:type="dxa"/>
            <w:shd w:val="clear" w:color="auto" w:fill="FFFF66"/>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9D3269" w:rsidP="001048EC">
            <w:pPr>
              <w:pStyle w:val="LongerQuestions"/>
              <w:spacing w:after="0"/>
              <w:ind w:left="0"/>
              <w:rPr>
                <w:color w:val="000000" w:themeColor="text1"/>
              </w:rPr>
            </w:pPr>
            <w:r w:rsidRPr="001048EC">
              <w:rPr>
                <w:color w:val="000000" w:themeColor="text1"/>
              </w:rPr>
              <w:t>(a)       Cal</w:t>
            </w:r>
            <w:r w:rsidR="002D1F97" w:rsidRPr="001048EC">
              <w:rPr>
                <w:color w:val="000000" w:themeColor="text1"/>
              </w:rPr>
              <w:t>culate the volume of the cone</w:t>
            </w:r>
            <w:r w:rsidRPr="001048EC">
              <w:rPr>
                <w:color w:val="000000" w:themeColor="text1"/>
              </w:rPr>
              <w:t>.</w:t>
            </w:r>
            <w:bookmarkStart w:id="0" w:name="_GoBack"/>
            <w:bookmarkEnd w:id="0"/>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9D3269"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1</w:t>
            </w:r>
          </w:p>
        </w:tc>
      </w:tr>
      <w:tr w:rsidR="009D3269" w:rsidRPr="001048EC" w:rsidTr="0021035C">
        <w:trPr>
          <w:cantSplit/>
          <w:trHeight w:val="851"/>
        </w:trPr>
        <w:tc>
          <w:tcPr>
            <w:tcW w:w="567" w:type="dxa"/>
            <w:shd w:val="clear" w:color="auto" w:fill="FFFF66"/>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9D3269" w:rsidP="001048EC">
            <w:pPr>
              <w:pStyle w:val="LongerQuestions"/>
              <w:spacing w:after="0"/>
              <w:ind w:left="0"/>
              <w:rPr>
                <w:color w:val="000000" w:themeColor="text1"/>
              </w:rPr>
            </w:pPr>
            <w:r w:rsidRPr="001048EC">
              <w:rPr>
                <w:color w:val="000000" w:themeColor="text1"/>
              </w:rPr>
              <w:t>(b)      Calculate</w:t>
            </w:r>
            <w:r w:rsidR="002D1F97" w:rsidRPr="001048EC">
              <w:rPr>
                <w:color w:val="000000" w:themeColor="text1"/>
              </w:rPr>
              <w:t xml:space="preserve"> the slant height of the cone</w:t>
            </w:r>
            <w:r w:rsidRPr="001048EC">
              <w:rPr>
                <w:color w:val="000000" w:themeColor="text1"/>
              </w:rPr>
              <w:t>.</w:t>
            </w:r>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9D3269"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1</w:t>
            </w:r>
          </w:p>
        </w:tc>
      </w:tr>
      <w:tr w:rsidR="009D3269" w:rsidRPr="001048EC" w:rsidTr="0021035C">
        <w:trPr>
          <w:cantSplit/>
          <w:trHeight w:val="851"/>
        </w:trPr>
        <w:tc>
          <w:tcPr>
            <w:tcW w:w="567" w:type="dxa"/>
            <w:shd w:val="clear" w:color="auto" w:fill="FFFF66"/>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9D3269" w:rsidP="001048EC">
            <w:pPr>
              <w:pStyle w:val="LongerQuestions"/>
              <w:spacing w:after="0"/>
              <w:ind w:left="0"/>
              <w:rPr>
                <w:color w:val="000000" w:themeColor="text1"/>
              </w:rPr>
            </w:pPr>
            <w:r w:rsidRPr="001048EC">
              <w:rPr>
                <w:color w:val="000000" w:themeColor="text1"/>
              </w:rPr>
              <w:t xml:space="preserve">(c)        Calculate </w:t>
            </w:r>
            <w:r w:rsidR="002D1F97" w:rsidRPr="001048EC">
              <w:rPr>
                <w:color w:val="000000" w:themeColor="text1"/>
              </w:rPr>
              <w:t>the surface area of the cone.</w:t>
            </w:r>
          </w:p>
          <w:p w:rsidR="001048EC" w:rsidRPr="001048EC" w:rsidRDefault="001048EC" w:rsidP="001048EC">
            <w:pPr>
              <w:pStyle w:val="LongerQuestions"/>
              <w:spacing w:after="0"/>
              <w:ind w:left="0"/>
              <w:rPr>
                <w:color w:val="000000" w:themeColor="text1"/>
              </w:rPr>
            </w:pPr>
          </w:p>
          <w:p w:rsidR="001048EC" w:rsidRPr="001048EC" w:rsidRDefault="001048EC"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ind w:left="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9D3269"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2</w:t>
            </w:r>
          </w:p>
        </w:tc>
      </w:tr>
      <w:tr w:rsidR="001048EC" w:rsidRPr="001048EC" w:rsidTr="0021035C">
        <w:trPr>
          <w:cantSplit/>
          <w:trHeight w:val="851"/>
        </w:trPr>
        <w:tc>
          <w:tcPr>
            <w:tcW w:w="567" w:type="dxa"/>
            <w:shd w:val="clear" w:color="auto" w:fill="FFCC99"/>
          </w:tcPr>
          <w:p w:rsidR="009D3269" w:rsidRPr="00A417C8" w:rsidRDefault="00B675B0" w:rsidP="009D3269">
            <w:pPr>
              <w:ind w:left="57"/>
              <w:contextualSpacing/>
              <w:rPr>
                <w:rFonts w:ascii="Times New Roman" w:hAnsi="Times New Roman"/>
                <w:sz w:val="24"/>
                <w:szCs w:val="24"/>
              </w:rPr>
            </w:pPr>
            <w:r>
              <w:rPr>
                <w:rFonts w:ascii="Times New Roman" w:hAnsi="Times New Roman"/>
                <w:sz w:val="24"/>
                <w:szCs w:val="24"/>
              </w:rPr>
              <w:t>2</w:t>
            </w:r>
            <w:r w:rsidR="009D3269" w:rsidRPr="00A417C8">
              <w:rPr>
                <w:rFonts w:ascii="Times New Roman" w:hAnsi="Times New Roman"/>
                <w:sz w:val="24"/>
                <w:szCs w:val="24"/>
              </w:rPr>
              <w:t>.</w:t>
            </w:r>
          </w:p>
        </w:tc>
        <w:tc>
          <w:tcPr>
            <w:tcW w:w="9007" w:type="dxa"/>
          </w:tcPr>
          <w:p w:rsidR="009D3269" w:rsidRPr="001048EC" w:rsidRDefault="002D1F97" w:rsidP="00AD0CB6">
            <w:pPr>
              <w:pStyle w:val="LongerStyle"/>
              <w:ind w:right="0"/>
              <w:rPr>
                <w:color w:val="000000" w:themeColor="text1"/>
              </w:rPr>
            </w:pPr>
            <w:r w:rsidRPr="001048EC">
              <w:rPr>
                <w:color w:val="000000" w:themeColor="text1"/>
              </w:rPr>
              <w:t>The rectangular</w:t>
            </w:r>
            <w:r w:rsidR="009D3269" w:rsidRPr="001048EC">
              <w:rPr>
                <w:color w:val="000000" w:themeColor="text1"/>
              </w:rPr>
              <w:t xml:space="preserve"> pyramid be</w:t>
            </w:r>
            <w:r w:rsidRPr="001048EC">
              <w:rPr>
                <w:color w:val="000000" w:themeColor="text1"/>
              </w:rPr>
              <w:t>low has a base which measures 60</w:t>
            </w:r>
            <w:r w:rsidR="009D3269" w:rsidRPr="001048EC">
              <w:rPr>
                <w:color w:val="000000" w:themeColor="text1"/>
              </w:rPr>
              <w:t xml:space="preserve"> cm </w:t>
            </w:r>
            <w:r w:rsidRPr="001048EC">
              <w:rPr>
                <w:color w:val="000000" w:themeColor="text1"/>
              </w:rPr>
              <w:t xml:space="preserve"> by 18 cm </w:t>
            </w:r>
            <w:r w:rsidR="009D3269" w:rsidRPr="001048EC">
              <w:rPr>
                <w:color w:val="000000" w:themeColor="text1"/>
              </w:rPr>
              <w:t xml:space="preserve">and </w:t>
            </w:r>
            <w:r w:rsidRPr="001048EC">
              <w:rPr>
                <w:color w:val="000000" w:themeColor="text1"/>
              </w:rPr>
              <w:t>has a perpendicular height of 40</w:t>
            </w:r>
            <w:r w:rsidR="009D3269" w:rsidRPr="001048EC">
              <w:rPr>
                <w:color w:val="000000" w:themeColor="text1"/>
              </w:rPr>
              <w:t xml:space="preserve"> cm.</w:t>
            </w:r>
          </w:p>
          <w:p w:rsidR="002D1F97" w:rsidRPr="001048EC" w:rsidRDefault="002D1F97" w:rsidP="00AD0CB6">
            <w:pPr>
              <w:pStyle w:val="LongerStyle"/>
              <w:ind w:right="0"/>
              <w:rPr>
                <w:color w:val="000000" w:themeColor="text1"/>
              </w:rPr>
            </w:pPr>
          </w:p>
          <w:p w:rsidR="002D1F97" w:rsidRPr="001048EC" w:rsidRDefault="002D1F97" w:rsidP="00AD0CB6">
            <w:pPr>
              <w:pStyle w:val="LongerStyle"/>
              <w:ind w:right="0"/>
              <w:rPr>
                <w:color w:val="000000" w:themeColor="text1"/>
              </w:rPr>
            </w:pPr>
            <w:r w:rsidRPr="001048EC">
              <w:rPr>
                <w:color w:val="000000" w:themeColor="text1"/>
              </w:rPr>
              <w:t>The slant height of the left hand triangular face is 50 cm.</w:t>
            </w:r>
          </w:p>
          <w:p w:rsidR="002D1F97" w:rsidRPr="001048EC" w:rsidRDefault="002D1F97" w:rsidP="00AD0CB6">
            <w:pPr>
              <w:pStyle w:val="LongerStyle"/>
              <w:ind w:right="0"/>
              <w:rPr>
                <w:color w:val="000000" w:themeColor="text1"/>
              </w:rPr>
            </w:pPr>
          </w:p>
          <w:p w:rsidR="00AD0CB6" w:rsidRPr="001048EC" w:rsidRDefault="00495458" w:rsidP="00AD0CB6">
            <w:pPr>
              <w:pStyle w:val="LongerStyle"/>
              <w:ind w:right="0"/>
              <w:rPr>
                <w:color w:val="000000" w:themeColor="text1"/>
              </w:rPr>
            </w:pPr>
            <w:r>
              <w:rPr>
                <w:noProof/>
                <w:color w:val="000000" w:themeColor="text1"/>
                <w:lang w:eastAsia="en-AU"/>
              </w:rPr>
              <w:object w:dxaOrig="1440" w:dyaOrig="1440" w14:anchorId="7C3EBBA0">
                <v:shape id="_x0000_s1052" type="#_x0000_t75" style="position:absolute;margin-left:70.9pt;margin-top:5.1pt;width:321.6pt;height:141.7pt;z-index:251893760;mso-position-horizontal-relative:text;mso-position-vertical-relative:text">
                  <v:imagedata r:id="rId92" o:title=""/>
                </v:shape>
                <o:OLEObject Type="Embed" ProgID="FXDraw.Graphic" ShapeID="_x0000_s1052" DrawAspect="Content" ObjectID="_1556736610" r:id="rId93"/>
              </w:object>
            </w: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p w:rsidR="009D3269" w:rsidRPr="001048EC" w:rsidRDefault="009D3269" w:rsidP="00C5125E">
            <w:pPr>
              <w:pStyle w:val="LongerStyle"/>
              <w:rPr>
                <w:color w:val="000000" w:themeColor="text1"/>
              </w:rPr>
            </w:pPr>
          </w:p>
        </w:tc>
        <w:tc>
          <w:tcPr>
            <w:tcW w:w="1166" w:type="dxa"/>
          </w:tcPr>
          <w:p w:rsidR="009D3269" w:rsidRPr="001048EC" w:rsidRDefault="009D3269" w:rsidP="009D3269">
            <w:pPr>
              <w:jc w:val="center"/>
              <w:rPr>
                <w:rFonts w:ascii="Times New Roman" w:hAnsi="Times New Roman"/>
                <w:b/>
                <w:color w:val="000000" w:themeColor="text1"/>
                <w:sz w:val="24"/>
                <w:szCs w:val="24"/>
              </w:rPr>
            </w:pPr>
          </w:p>
        </w:tc>
      </w:tr>
      <w:tr w:rsidR="009D3269" w:rsidRPr="001048EC" w:rsidTr="0021035C">
        <w:trPr>
          <w:cantSplit/>
          <w:trHeight w:val="851"/>
        </w:trPr>
        <w:tc>
          <w:tcPr>
            <w:tcW w:w="567" w:type="dxa"/>
            <w:shd w:val="clear" w:color="auto" w:fill="FFCC99"/>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1048EC" w:rsidP="001048EC">
            <w:pPr>
              <w:pStyle w:val="LongerQuestions"/>
              <w:spacing w:after="0"/>
              <w:ind w:left="0"/>
              <w:rPr>
                <w:color w:val="000000" w:themeColor="text1"/>
              </w:rPr>
            </w:pPr>
            <w:r>
              <w:rPr>
                <w:color w:val="000000" w:themeColor="text1"/>
              </w:rPr>
              <w:t>(a)</w:t>
            </w:r>
            <w:r w:rsidR="002D1F97" w:rsidRPr="001048EC">
              <w:rPr>
                <w:color w:val="000000" w:themeColor="text1"/>
              </w:rPr>
              <w:t xml:space="preserve">    Calculate the volume of the pyramid.</w:t>
            </w:r>
          </w:p>
          <w:p w:rsidR="002D1F97" w:rsidRPr="001048EC" w:rsidRDefault="002D1F97" w:rsidP="001048EC">
            <w:pPr>
              <w:pStyle w:val="LongerQuestions"/>
              <w:spacing w:after="0"/>
              <w:rPr>
                <w:color w:val="000000" w:themeColor="text1"/>
              </w:rPr>
            </w:pPr>
          </w:p>
          <w:p w:rsidR="002D1F97" w:rsidRPr="001048EC" w:rsidRDefault="002D1F97" w:rsidP="001048EC">
            <w:pPr>
              <w:pStyle w:val="LongerQuestions"/>
              <w:spacing w:after="0"/>
              <w:ind w:left="0"/>
              <w:rPr>
                <w:color w:val="000000" w:themeColor="text1"/>
              </w:rPr>
            </w:pPr>
            <w:r w:rsidRPr="001048EC">
              <w:rPr>
                <w:color w:val="000000" w:themeColor="text1"/>
              </w:rPr>
              <w:t>……………………………………………………………………………………………....</w:t>
            </w:r>
          </w:p>
          <w:p w:rsidR="002D1F97" w:rsidRPr="001048EC" w:rsidRDefault="002D1F97"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2D1F97"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1</w:t>
            </w:r>
          </w:p>
        </w:tc>
      </w:tr>
      <w:tr w:rsidR="009D3269" w:rsidRPr="001048EC" w:rsidTr="0021035C">
        <w:trPr>
          <w:cantSplit/>
          <w:trHeight w:val="851"/>
        </w:trPr>
        <w:tc>
          <w:tcPr>
            <w:tcW w:w="567" w:type="dxa"/>
            <w:shd w:val="clear" w:color="auto" w:fill="FFCC99"/>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9D3269" w:rsidP="001048EC">
            <w:pPr>
              <w:pStyle w:val="LongerQuestions"/>
              <w:spacing w:after="0"/>
              <w:ind w:left="0"/>
              <w:rPr>
                <w:color w:val="000000" w:themeColor="text1"/>
              </w:rPr>
            </w:pPr>
            <w:r w:rsidRPr="001048EC">
              <w:rPr>
                <w:color w:val="000000" w:themeColor="text1"/>
              </w:rPr>
              <w:t>(b)</w:t>
            </w:r>
            <w:r w:rsidR="002D1F97" w:rsidRPr="001048EC">
              <w:rPr>
                <w:color w:val="000000" w:themeColor="text1"/>
              </w:rPr>
              <w:t xml:space="preserve">     Calculate the slant height of the front triangular face.</w:t>
            </w:r>
          </w:p>
          <w:p w:rsidR="009D3269" w:rsidRPr="001048EC" w:rsidRDefault="009D3269"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2D1F97"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1</w:t>
            </w:r>
          </w:p>
        </w:tc>
      </w:tr>
      <w:tr w:rsidR="009D3269" w:rsidRPr="001048EC" w:rsidTr="0021035C">
        <w:trPr>
          <w:cantSplit/>
          <w:trHeight w:val="851"/>
        </w:trPr>
        <w:tc>
          <w:tcPr>
            <w:tcW w:w="567" w:type="dxa"/>
            <w:shd w:val="clear" w:color="auto" w:fill="FFCC99"/>
          </w:tcPr>
          <w:p w:rsidR="009D3269" w:rsidRPr="00A417C8" w:rsidRDefault="009D3269" w:rsidP="009D3269">
            <w:pPr>
              <w:ind w:left="57"/>
              <w:contextualSpacing/>
              <w:rPr>
                <w:rFonts w:ascii="Times New Roman" w:hAnsi="Times New Roman"/>
                <w:sz w:val="24"/>
                <w:szCs w:val="24"/>
              </w:rPr>
            </w:pPr>
          </w:p>
        </w:tc>
        <w:tc>
          <w:tcPr>
            <w:tcW w:w="9007" w:type="dxa"/>
          </w:tcPr>
          <w:p w:rsidR="009D3269" w:rsidRPr="001048EC" w:rsidRDefault="001048EC" w:rsidP="001048EC">
            <w:pPr>
              <w:pStyle w:val="LongerQuestions"/>
              <w:spacing w:after="0"/>
              <w:ind w:left="0"/>
              <w:rPr>
                <w:color w:val="000000" w:themeColor="text1"/>
              </w:rPr>
            </w:pPr>
            <w:r>
              <w:rPr>
                <w:color w:val="000000" w:themeColor="text1"/>
              </w:rPr>
              <w:t>(c)</w:t>
            </w:r>
            <w:r w:rsidR="002D1F97" w:rsidRPr="001048EC">
              <w:rPr>
                <w:color w:val="000000" w:themeColor="text1"/>
              </w:rPr>
              <w:t xml:space="preserve">   Calculate the surface area of the pyramid.</w:t>
            </w:r>
          </w:p>
          <w:p w:rsidR="002D1F97" w:rsidRPr="001048EC" w:rsidRDefault="002D1F97" w:rsidP="001048EC">
            <w:pPr>
              <w:pStyle w:val="LongerQuestions"/>
              <w:spacing w:after="0"/>
              <w:rPr>
                <w:color w:val="000000" w:themeColor="text1"/>
              </w:rPr>
            </w:pPr>
          </w:p>
          <w:p w:rsidR="002D1F97" w:rsidRPr="001048EC" w:rsidRDefault="002D1F97" w:rsidP="001048EC">
            <w:pPr>
              <w:pStyle w:val="LongerQuestions"/>
              <w:spacing w:after="0"/>
              <w:ind w:left="0"/>
              <w:rPr>
                <w:color w:val="000000" w:themeColor="text1"/>
              </w:rPr>
            </w:pPr>
            <w:r w:rsidRPr="001048EC">
              <w:rPr>
                <w:color w:val="000000" w:themeColor="text1"/>
              </w:rPr>
              <w:t>……………………………………………………………………………………………....</w:t>
            </w:r>
          </w:p>
          <w:p w:rsidR="002D1F97" w:rsidRPr="001048EC" w:rsidRDefault="002D1F97" w:rsidP="001048EC">
            <w:pPr>
              <w:pStyle w:val="LongerQuestions"/>
              <w:spacing w:after="0"/>
              <w:rPr>
                <w:color w:val="000000" w:themeColor="text1"/>
              </w:rPr>
            </w:pPr>
          </w:p>
          <w:p w:rsidR="002D1F97" w:rsidRPr="001048EC" w:rsidRDefault="002D1F97" w:rsidP="001048EC">
            <w:pPr>
              <w:pStyle w:val="LongerQuestions"/>
              <w:spacing w:after="0"/>
              <w:ind w:left="0"/>
              <w:rPr>
                <w:color w:val="000000" w:themeColor="text1"/>
              </w:rPr>
            </w:pPr>
            <w:r w:rsidRPr="001048EC">
              <w:rPr>
                <w:color w:val="000000" w:themeColor="text1"/>
              </w:rPr>
              <w:t>……………………………………………………………………………………………....</w:t>
            </w:r>
          </w:p>
          <w:p w:rsidR="002D1F97" w:rsidRPr="001048EC" w:rsidRDefault="002D1F97"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p w:rsidR="009D3269" w:rsidRPr="001048EC" w:rsidRDefault="009D3269" w:rsidP="001048EC">
            <w:pPr>
              <w:pStyle w:val="LongerQuestions"/>
              <w:spacing w:after="0"/>
              <w:rPr>
                <w:color w:val="000000" w:themeColor="text1"/>
              </w:rPr>
            </w:pPr>
          </w:p>
          <w:p w:rsidR="009D3269" w:rsidRPr="001048EC" w:rsidRDefault="009D3269" w:rsidP="001048EC">
            <w:pPr>
              <w:pStyle w:val="LongerQuestions"/>
              <w:spacing w:after="0"/>
              <w:ind w:left="0"/>
              <w:rPr>
                <w:color w:val="000000" w:themeColor="text1"/>
              </w:rPr>
            </w:pPr>
            <w:r w:rsidRPr="001048EC">
              <w:rPr>
                <w:color w:val="000000" w:themeColor="text1"/>
              </w:rPr>
              <w:t>……………………………………………………………………………………………….</w:t>
            </w:r>
          </w:p>
        </w:tc>
        <w:tc>
          <w:tcPr>
            <w:tcW w:w="1166" w:type="dxa"/>
          </w:tcPr>
          <w:p w:rsidR="009D3269" w:rsidRPr="001048EC" w:rsidRDefault="002D1F97" w:rsidP="009D3269">
            <w:pPr>
              <w:jc w:val="center"/>
              <w:rPr>
                <w:rFonts w:ascii="Times New Roman" w:hAnsi="Times New Roman"/>
                <w:b/>
                <w:color w:val="000000" w:themeColor="text1"/>
                <w:sz w:val="24"/>
                <w:szCs w:val="24"/>
              </w:rPr>
            </w:pPr>
            <w:r w:rsidRPr="001048EC">
              <w:rPr>
                <w:rFonts w:ascii="Times New Roman" w:hAnsi="Times New Roman"/>
                <w:b/>
                <w:color w:val="000000" w:themeColor="text1"/>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94072F31DDDE459A8454E4AE961DF2AA"/>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BE20BF08D53D40DEA75EFB7A04B5FF66"/>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A2AFCC294152490AAF16BE04789323A5"/>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EF5A6F" w:rsidP="00423CB0">
          <w:pPr>
            <w:spacing w:before="240"/>
            <w:ind w:firstLine="720"/>
            <w:jc w:val="center"/>
            <w:rPr>
              <w:rFonts w:asciiTheme="majorHAnsi" w:hAnsiTheme="majorHAnsi"/>
              <w:i/>
              <w:sz w:val="32"/>
              <w:szCs w:val="32"/>
            </w:rPr>
          </w:pPr>
          <w:r>
            <w:rPr>
              <w:rFonts w:asciiTheme="majorHAnsi" w:hAnsiTheme="majorHAnsi"/>
              <w:i/>
              <w:sz w:val="32"/>
              <w:szCs w:val="32"/>
            </w:rPr>
            <w:t>Volume and Surface Area of Other Solids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44D139"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62ED20"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D0360E"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496D7"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6CDDF5"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046C4C"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30FF06"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F41707"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ADBC9"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5452B"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0468A6"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F45A4"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9CAD3E"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8A8838"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5827B"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E4169"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7F4335"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4874A"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70EB1A"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9F7AD4"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2CBFF"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83A01"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800CF"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9CFA8"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836582"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35902"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AAD5A"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E78D4"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B9F16"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42ED48"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28863D"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169B5C"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D36064"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9591E"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379EF3"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561C7"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A59EF"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DDE1A9"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478E19"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ABCE8"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8E1A2"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CC8404"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43686"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476E5"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36631"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AF385"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8E984"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0D4A8D"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50004"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49B1F"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27F37C"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A35FD"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50225D"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14129"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FB7F18"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9F95C6"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048EC" w:rsidRDefault="004E01B5" w:rsidP="001048EC">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EEF9A7"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1555CB"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CC2C9"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8D5B6"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88073A">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C6D6161F42014FE69D9F6BA7B6DD7BB3"/>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8073A">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E9A2397B927645188FDAA4FD12BB6881"/>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8073A">
        <w:trPr>
          <w:cantSplit/>
          <w:trHeight w:val="851"/>
        </w:trPr>
        <w:sdt>
          <w:sdtPr>
            <w:rPr>
              <w:rFonts w:ascii="Times New Roman" w:hAnsi="Times New Roman"/>
              <w:sz w:val="36"/>
              <w:szCs w:val="36"/>
            </w:rPr>
            <w:alias w:val="Category"/>
            <w:tag w:val=""/>
            <w:id w:val="-2076346182"/>
            <w:placeholder>
              <w:docPart w:val="22BD1701D3BE4C179E3F47ACDF8B023F"/>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EF5A6F" w:rsidP="0088073A">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913CD8080305407C9441C406241D073A"/>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EF5A6F" w:rsidP="0088073A">
                <w:pPr>
                  <w:tabs>
                    <w:tab w:val="left" w:pos="1152"/>
                    <w:tab w:val="center" w:pos="2230"/>
                  </w:tabs>
                  <w:jc w:val="center"/>
                  <w:rPr>
                    <w:rFonts w:ascii="Times New Roman" w:hAnsi="Times New Roman"/>
                    <w:i/>
                    <w:sz w:val="52"/>
                    <w:szCs w:val="52"/>
                  </w:rPr>
                </w:pPr>
                <w:r>
                  <w:rPr>
                    <w:rFonts w:ascii="Times New Roman" w:hAnsi="Times New Roman"/>
                    <w:i/>
                    <w:sz w:val="52"/>
                    <w:szCs w:val="52"/>
                  </w:rPr>
                  <w:t>Volume and Surface Area of Other Solids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88073A">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88073A">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88073A">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B675B0" w:rsidRDefault="00B675B0" w:rsidP="00D222F9">
            <w:pPr>
              <w:spacing w:before="120" w:after="120"/>
              <w:rPr>
                <w:rFonts w:asciiTheme="majorHAnsi" w:hAnsiTheme="majorHAnsi"/>
                <w:position w:val="-122"/>
                <w:sz w:val="24"/>
                <w:szCs w:val="24"/>
              </w:rPr>
            </w:pPr>
            <w:r w:rsidRPr="00B675B0">
              <w:rPr>
                <w:color w:val="FF0000"/>
                <w:position w:val="-122"/>
              </w:rPr>
              <w:object w:dxaOrig="3262" w:dyaOrig="1850" w14:anchorId="7ECBEF4A">
                <v:shape id="_x0000_i1064" type="#_x0000_t75" style="width:115.5pt;height:66pt" o:ole="">
                  <v:imagedata r:id="rId94" o:title=""/>
                </v:shape>
                <o:OLEObject Type="Embed" ProgID="FXEquation.Equation" ShapeID="_x0000_i1064" DrawAspect="Content" ObjectID="_1556736550" r:id="rId95"/>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63789C" w:rsidRDefault="0063789C" w:rsidP="00D222F9">
            <w:pPr>
              <w:spacing w:before="120" w:after="120"/>
              <w:rPr>
                <w:rFonts w:asciiTheme="majorHAnsi" w:hAnsiTheme="majorHAnsi"/>
                <w:position w:val="-156"/>
                <w:sz w:val="24"/>
                <w:szCs w:val="24"/>
              </w:rPr>
            </w:pPr>
            <w:r w:rsidRPr="0063789C">
              <w:rPr>
                <w:color w:val="FF0000"/>
                <w:position w:val="-156"/>
              </w:rPr>
              <w:object w:dxaOrig="2704" w:dyaOrig="2054" w14:anchorId="75087CF2">
                <v:shape id="_x0000_i1065" type="#_x0000_t75" style="width:95.25pt;height:72.75pt" o:ole="">
                  <v:imagedata r:id="rId96" o:title=""/>
                </v:shape>
                <o:OLEObject Type="Embed" ProgID="FXEquation.Equation" ShapeID="_x0000_i1065" DrawAspect="Content" ObjectID="_1556736551" r:id="rId97"/>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913562" w:rsidRDefault="00913562" w:rsidP="00D222F9">
            <w:pPr>
              <w:spacing w:before="120" w:after="120"/>
              <w:rPr>
                <w:rFonts w:asciiTheme="majorHAnsi" w:hAnsiTheme="majorHAnsi"/>
                <w:sz w:val="24"/>
                <w:szCs w:val="24"/>
              </w:rPr>
            </w:pPr>
            <w:r>
              <w:rPr>
                <w:rFonts w:asciiTheme="majorHAnsi" w:hAnsiTheme="majorHAnsi"/>
                <w:sz w:val="24"/>
                <w:szCs w:val="24"/>
              </w:rPr>
              <w:t>The base has 25</w:t>
            </w:r>
            <w:r w:rsidR="00D222F9">
              <w:rPr>
                <w:rFonts w:asciiTheme="majorHAnsi" w:hAnsiTheme="majorHAnsi"/>
                <w:sz w:val="24"/>
                <w:szCs w:val="24"/>
              </w:rPr>
              <w:t xml:space="preserve"> cubes,</w:t>
            </w:r>
            <w:r>
              <w:rPr>
                <w:rFonts w:asciiTheme="majorHAnsi" w:hAnsiTheme="majorHAnsi"/>
                <w:sz w:val="24"/>
                <w:szCs w:val="24"/>
              </w:rPr>
              <w:t xml:space="preserve"> the next level has 9 cubes</w:t>
            </w:r>
            <w:r w:rsidR="00D222F9">
              <w:rPr>
                <w:rFonts w:asciiTheme="majorHAnsi" w:hAnsiTheme="majorHAnsi"/>
                <w:sz w:val="24"/>
                <w:szCs w:val="24"/>
              </w:rPr>
              <w:t xml:space="preserve"> </w:t>
            </w:r>
            <w:r>
              <w:rPr>
                <w:rFonts w:asciiTheme="majorHAnsi" w:hAnsiTheme="majorHAnsi"/>
                <w:sz w:val="24"/>
                <w:szCs w:val="24"/>
              </w:rPr>
              <w:t xml:space="preserve"> and the top has 1 cube.</w:t>
            </w:r>
          </w:p>
          <w:p w:rsidR="00D222F9" w:rsidRPr="00804F85" w:rsidRDefault="00FB4F64" w:rsidP="00D222F9">
            <w:pPr>
              <w:spacing w:before="120" w:after="120"/>
              <w:rPr>
                <w:rFonts w:asciiTheme="majorHAnsi" w:hAnsiTheme="majorHAnsi"/>
                <w:position w:val="-126"/>
                <w:sz w:val="24"/>
                <w:szCs w:val="24"/>
              </w:rPr>
            </w:pPr>
            <w:r w:rsidRPr="00804F85">
              <w:rPr>
                <w:rFonts w:asciiTheme="majorHAnsi" w:hAnsiTheme="majorHAnsi"/>
                <w:color w:val="FF0000"/>
                <w:position w:val="-126"/>
                <w:sz w:val="24"/>
                <w:szCs w:val="24"/>
              </w:rPr>
              <w:object w:dxaOrig="4417" w:dyaOrig="1507" w14:anchorId="75BD723B">
                <v:shape id="_x0000_i1101" type="#_x0000_t75" style="width:220.5pt;height:76.5pt" o:ole="">
                  <v:imagedata r:id="rId98" o:title=""/>
                </v:shape>
                <o:OLEObject Type="Embed" ProgID="FXEquation.Equation" ShapeID="_x0000_i1101" DrawAspect="Content" ObjectID="_1556736552" r:id="rId99"/>
              </w:object>
            </w:r>
            <w:r w:rsidR="00D222F9" w:rsidRPr="00804F85">
              <w:rPr>
                <w:rFonts w:asciiTheme="majorHAnsi" w:hAnsiTheme="majorHAnsi"/>
                <w:position w:val="-126"/>
                <w:sz w:val="24"/>
                <w:szCs w:val="24"/>
              </w:rPr>
              <w:t xml:space="preserve"> </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804F85" w:rsidRDefault="00804F85" w:rsidP="00D222F9">
            <w:pPr>
              <w:spacing w:before="120" w:after="120"/>
              <w:rPr>
                <w:rFonts w:asciiTheme="majorHAnsi" w:hAnsiTheme="majorHAnsi"/>
                <w:position w:val="-108"/>
                <w:sz w:val="24"/>
                <w:szCs w:val="24"/>
              </w:rPr>
            </w:pPr>
            <w:r w:rsidRPr="00804F85">
              <w:rPr>
                <w:color w:val="FF0000"/>
                <w:position w:val="-108"/>
              </w:rPr>
              <w:object w:dxaOrig="1894" w:dyaOrig="1432" w14:anchorId="627F6F06">
                <v:shape id="_x0000_i1067" type="#_x0000_t75" style="width:90pt;height:67.5pt" o:ole="">
                  <v:imagedata r:id="rId100" o:title=""/>
                </v:shape>
                <o:OLEObject Type="Embed" ProgID="FXEquation.Equation" ShapeID="_x0000_i1067" DrawAspect="Content" ObjectID="_1556736553" r:id="rId101"/>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804F85" w:rsidRDefault="00804F85" w:rsidP="00D222F9">
            <w:pPr>
              <w:spacing w:before="120" w:after="120"/>
              <w:rPr>
                <w:rFonts w:asciiTheme="majorHAnsi" w:hAnsiTheme="majorHAnsi"/>
                <w:position w:val="-108"/>
                <w:sz w:val="24"/>
                <w:szCs w:val="24"/>
              </w:rPr>
            </w:pPr>
            <w:r w:rsidRPr="00804F85">
              <w:rPr>
                <w:color w:val="FF0000"/>
                <w:position w:val="-108"/>
              </w:rPr>
              <w:object w:dxaOrig="2644" w:dyaOrig="1432" w14:anchorId="38C6735F">
                <v:shape id="_x0000_i1068" type="#_x0000_t75" style="width:120pt;height:64.5pt" o:ole="">
                  <v:imagedata r:id="rId102" o:title=""/>
                </v:shape>
                <o:OLEObject Type="Embed" ProgID="FXEquation.Equation" ShapeID="_x0000_i1068" DrawAspect="Content" ObjectID="_1556736554" r:id="rId103"/>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E23F58" w:rsidRDefault="00D222F9" w:rsidP="00D222F9">
            <w:pPr>
              <w:spacing w:before="120" w:after="120"/>
              <w:rPr>
                <w:rFonts w:asciiTheme="majorHAnsi" w:hAnsiTheme="majorHAnsi"/>
                <w:position w:val="-146"/>
                <w:sz w:val="24"/>
                <w:szCs w:val="24"/>
              </w:rPr>
            </w:pPr>
            <w:r>
              <w:rPr>
                <w:rFonts w:asciiTheme="majorHAnsi" w:hAnsiTheme="majorHAnsi"/>
                <w:sz w:val="24"/>
                <w:szCs w:val="24"/>
              </w:rPr>
              <w:t xml:space="preserve"> </w:t>
            </w:r>
            <w:r w:rsidR="00E23F58" w:rsidRPr="00E23F58">
              <w:rPr>
                <w:rFonts w:asciiTheme="majorHAnsi" w:hAnsiTheme="majorHAnsi"/>
                <w:color w:val="FF0000"/>
                <w:position w:val="-146"/>
                <w:sz w:val="24"/>
                <w:szCs w:val="24"/>
              </w:rPr>
              <w:object w:dxaOrig="2028" w:dyaOrig="1812" w14:anchorId="5DD56CE4">
                <v:shape id="_x0000_i1069" type="#_x0000_t75" style="width:102pt;height:91.5pt" o:ole="">
                  <v:imagedata r:id="rId104" o:title=""/>
                </v:shape>
                <o:OLEObject Type="Embed" ProgID="FXEquation.Equation" ShapeID="_x0000_i1069" DrawAspect="Content" ObjectID="_1556736555" r:id="rId105"/>
              </w:object>
            </w:r>
            <w:r w:rsidRPr="00E23F58">
              <w:rPr>
                <w:rFonts w:asciiTheme="majorHAnsi" w:hAnsiTheme="majorHAnsi"/>
                <w:position w:val="-146"/>
                <w:sz w:val="24"/>
                <w:szCs w:val="24"/>
              </w:rPr>
              <w:t xml:space="preserve"> </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C90A6C" w:rsidRDefault="00C90A6C" w:rsidP="00D222F9">
            <w:pPr>
              <w:spacing w:before="120" w:after="120"/>
              <w:rPr>
                <w:rFonts w:asciiTheme="majorHAnsi" w:hAnsiTheme="majorHAnsi"/>
                <w:position w:val="-80"/>
                <w:sz w:val="24"/>
                <w:szCs w:val="24"/>
              </w:rPr>
            </w:pPr>
            <w:r w:rsidRPr="00C90A6C">
              <w:rPr>
                <w:color w:val="FF0000"/>
                <w:position w:val="-80"/>
              </w:rPr>
              <w:object w:dxaOrig="3424" w:dyaOrig="1152" w14:anchorId="48C73EC8">
                <v:shape id="_x0000_i1070" type="#_x0000_t75" style="width:171.75pt;height:58.5pt" o:ole="">
                  <v:imagedata r:id="rId106" o:title=""/>
                </v:shape>
                <o:OLEObject Type="Embed" ProgID="FXEquation.Equation" ShapeID="_x0000_i1070" DrawAspect="Content" ObjectID="_1556736556" r:id="rId107"/>
              </w:object>
            </w:r>
          </w:p>
        </w:tc>
      </w:tr>
      <w:tr w:rsidR="00DB4333" w:rsidRPr="00272F64" w:rsidTr="00DB4333">
        <w:trPr>
          <w:cantSplit/>
        </w:trPr>
        <w:tc>
          <w:tcPr>
            <w:tcW w:w="1134" w:type="dxa"/>
          </w:tcPr>
          <w:p w:rsidR="00DB4333" w:rsidRPr="00272F64" w:rsidRDefault="00DB4333" w:rsidP="00D222F9">
            <w:pPr>
              <w:pStyle w:val="ListParagraph"/>
              <w:numPr>
                <w:ilvl w:val="0"/>
                <w:numId w:val="22"/>
              </w:numPr>
              <w:rPr>
                <w:rFonts w:ascii="Times New Roman" w:hAnsi="Times New Roman"/>
                <w:sz w:val="24"/>
                <w:szCs w:val="24"/>
              </w:rPr>
            </w:pPr>
          </w:p>
        </w:tc>
        <w:tc>
          <w:tcPr>
            <w:tcW w:w="9072" w:type="dxa"/>
          </w:tcPr>
          <w:p w:rsidR="00DB4333" w:rsidRPr="00DB4333" w:rsidRDefault="00DB4333" w:rsidP="00DB4333">
            <w:pPr>
              <w:spacing w:before="120" w:after="120"/>
              <w:rPr>
                <w:color w:val="FF0000"/>
                <w:position w:val="-178"/>
              </w:rPr>
            </w:pPr>
            <w:r>
              <w:rPr>
                <w:color w:val="FF0000"/>
                <w:position w:val="-80"/>
              </w:rPr>
              <w:t xml:space="preserve"> </w:t>
            </w:r>
            <w:r w:rsidRPr="00DB4333">
              <w:rPr>
                <w:color w:val="FF0000"/>
                <w:position w:val="-178"/>
              </w:rPr>
              <w:object w:dxaOrig="2148" w:dyaOrig="1956">
                <v:shape id="_x0000_i1071" type="#_x0000_t75" style="width:107.25pt;height:97.5pt" o:ole="">
                  <v:imagedata r:id="rId108" o:title=""/>
                </v:shape>
                <o:OLEObject Type="Embed" ProgID="FXEquation.Equation" ShapeID="_x0000_i1071" DrawAspect="Content" ObjectID="_1556736557" r:id="rId109"/>
              </w:object>
            </w:r>
            <w:r w:rsidRPr="00DB4333">
              <w:rPr>
                <w:color w:val="FF0000"/>
                <w:position w:val="-178"/>
              </w:rPr>
              <w:t xml:space="preserve"> </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FB4F64" w:rsidRDefault="00FB4F64" w:rsidP="00D222F9">
            <w:pPr>
              <w:spacing w:before="120" w:after="120"/>
              <w:rPr>
                <w:rFonts w:asciiTheme="majorHAnsi" w:hAnsiTheme="majorHAnsi"/>
                <w:position w:val="-168"/>
                <w:sz w:val="24"/>
                <w:szCs w:val="24"/>
              </w:rPr>
            </w:pPr>
            <w:r w:rsidRPr="00FB4F64">
              <w:rPr>
                <w:color w:val="FF0000"/>
                <w:position w:val="-168"/>
              </w:rPr>
              <w:object w:dxaOrig="3004" w:dyaOrig="2064" w14:anchorId="66DAD28F">
                <v:shape id="_x0000_i1103" type="#_x0000_t75" style="width:142.5pt;height:96.75pt" o:ole="">
                  <v:imagedata r:id="rId110" o:title=""/>
                </v:shape>
                <o:OLEObject Type="Embed" ProgID="FXEquation.Equation" ShapeID="_x0000_i1103" DrawAspect="Content" ObjectID="_1556736558" r:id="rId111"/>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1E01D8" w:rsidRDefault="00D222F9" w:rsidP="00D222F9">
            <w:pPr>
              <w:spacing w:before="120" w:after="120"/>
              <w:rPr>
                <w:rFonts w:asciiTheme="majorHAnsi" w:hAnsiTheme="majorHAnsi"/>
                <w:position w:val="-150"/>
                <w:sz w:val="24"/>
                <w:szCs w:val="24"/>
              </w:rPr>
            </w:pPr>
            <w:r>
              <w:rPr>
                <w:rFonts w:asciiTheme="majorHAnsi" w:hAnsiTheme="majorHAnsi"/>
                <w:sz w:val="24"/>
                <w:szCs w:val="24"/>
              </w:rPr>
              <w:t xml:space="preserve"> </w:t>
            </w:r>
            <w:r w:rsidR="001E01D8" w:rsidRPr="001E01D8">
              <w:rPr>
                <w:rFonts w:asciiTheme="majorHAnsi" w:hAnsiTheme="majorHAnsi"/>
                <w:color w:val="FF0000"/>
                <w:position w:val="-150"/>
                <w:sz w:val="24"/>
                <w:szCs w:val="24"/>
              </w:rPr>
              <w:object w:dxaOrig="3334" w:dyaOrig="1852" w14:anchorId="0C186C01">
                <v:shape id="_x0000_i1073" type="#_x0000_t75" style="width:165pt;height:92.25pt" o:ole="">
                  <v:imagedata r:id="rId112" o:title=""/>
                </v:shape>
                <o:OLEObject Type="Embed" ProgID="FXEquation.Equation" ShapeID="_x0000_i1073" DrawAspect="Content" ObjectID="_1556736559" r:id="rId113"/>
              </w:object>
            </w:r>
            <w:r w:rsidRPr="001E01D8">
              <w:rPr>
                <w:rFonts w:asciiTheme="majorHAnsi" w:hAnsiTheme="majorHAnsi"/>
                <w:position w:val="-150"/>
                <w:sz w:val="24"/>
                <w:szCs w:val="24"/>
              </w:rPr>
              <w:t xml:space="preserve"> </w:t>
            </w:r>
          </w:p>
        </w:tc>
      </w:tr>
      <w:tr w:rsidR="00DA63A8" w:rsidRPr="00272F64" w:rsidTr="00C74296">
        <w:trPr>
          <w:cantSplit/>
        </w:trPr>
        <w:tc>
          <w:tcPr>
            <w:tcW w:w="1134" w:type="dxa"/>
          </w:tcPr>
          <w:p w:rsidR="00DA63A8" w:rsidRPr="00272F64" w:rsidRDefault="00DA63A8" w:rsidP="00D222F9">
            <w:pPr>
              <w:pStyle w:val="ListParagraph"/>
              <w:numPr>
                <w:ilvl w:val="0"/>
                <w:numId w:val="22"/>
              </w:numPr>
              <w:rPr>
                <w:rFonts w:ascii="Times New Roman" w:hAnsi="Times New Roman"/>
                <w:sz w:val="24"/>
                <w:szCs w:val="24"/>
              </w:rPr>
            </w:pPr>
          </w:p>
        </w:tc>
        <w:tc>
          <w:tcPr>
            <w:tcW w:w="9072" w:type="dxa"/>
          </w:tcPr>
          <w:p w:rsidR="00DA63A8" w:rsidRPr="0071798F" w:rsidRDefault="00DA63A8" w:rsidP="00D222F9">
            <w:pPr>
              <w:spacing w:before="120" w:after="120"/>
              <w:rPr>
                <w:rFonts w:asciiTheme="majorHAnsi" w:hAnsiTheme="majorHAnsi"/>
                <w:color w:val="FF0000"/>
                <w:position w:val="-84"/>
                <w:sz w:val="24"/>
                <w:szCs w:val="24"/>
              </w:rPr>
            </w:pPr>
            <w:r>
              <w:rPr>
                <w:rFonts w:asciiTheme="majorHAnsi" w:hAnsiTheme="majorHAnsi"/>
                <w:color w:val="FF0000"/>
                <w:sz w:val="24"/>
                <w:szCs w:val="24"/>
              </w:rPr>
              <w:t xml:space="preserve"> </w:t>
            </w:r>
            <w:r w:rsidR="0071798F" w:rsidRPr="0071798F">
              <w:rPr>
                <w:rFonts w:asciiTheme="majorHAnsi" w:hAnsiTheme="majorHAnsi"/>
                <w:color w:val="FF0000"/>
                <w:position w:val="-84"/>
                <w:sz w:val="24"/>
                <w:szCs w:val="24"/>
              </w:rPr>
              <w:object w:dxaOrig="5872" w:dyaOrig="1224">
                <v:shape id="_x0000_i1074" type="#_x0000_t75" style="width:294pt;height:61.5pt" o:ole="">
                  <v:imagedata r:id="rId114" o:title=""/>
                </v:shape>
                <o:OLEObject Type="Embed" ProgID="FXEquation.Equation" ShapeID="_x0000_i1074" DrawAspect="Content" ObjectID="_1556736560" r:id="rId115"/>
              </w:object>
            </w:r>
            <w:r w:rsidRPr="0071798F">
              <w:rPr>
                <w:rFonts w:asciiTheme="majorHAnsi" w:hAnsiTheme="majorHAnsi"/>
                <w:color w:val="FF0000"/>
                <w:position w:val="-84"/>
                <w:sz w:val="24"/>
                <w:szCs w:val="24"/>
              </w:rPr>
              <w:t xml:space="preserve"> </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E564E2" w:rsidRDefault="00E564E2" w:rsidP="00D222F9">
            <w:pPr>
              <w:spacing w:before="120" w:after="120"/>
              <w:rPr>
                <w:rFonts w:asciiTheme="majorHAnsi" w:hAnsiTheme="majorHAnsi"/>
                <w:position w:val="-330"/>
                <w:sz w:val="24"/>
                <w:szCs w:val="24"/>
              </w:rPr>
            </w:pPr>
            <w:r w:rsidRPr="00E564E2">
              <w:rPr>
                <w:rFonts w:asciiTheme="majorHAnsi" w:hAnsiTheme="majorHAnsi"/>
                <w:color w:val="FF0000"/>
                <w:position w:val="-330"/>
                <w:sz w:val="24"/>
                <w:szCs w:val="24"/>
              </w:rPr>
              <w:object w:dxaOrig="4222" w:dyaOrig="3561" w14:anchorId="4867E1AF">
                <v:shape id="_x0000_i1075" type="#_x0000_t75" style="width:142.5pt;height:122.25pt" o:ole="">
                  <v:imagedata r:id="rId116" o:title=""/>
                </v:shape>
                <o:OLEObject Type="Embed" ProgID="FXEquation.Equation" ShapeID="_x0000_i1075" DrawAspect="Content" ObjectID="_1556736561" r:id="rId117"/>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E564E2" w:rsidRDefault="00D222F9" w:rsidP="00D222F9">
            <w:pPr>
              <w:spacing w:before="120" w:after="120"/>
              <w:rPr>
                <w:rFonts w:asciiTheme="majorHAnsi" w:hAnsiTheme="majorHAnsi"/>
                <w:position w:val="-206"/>
                <w:sz w:val="24"/>
                <w:szCs w:val="24"/>
              </w:rPr>
            </w:pPr>
            <w:r>
              <w:rPr>
                <w:rFonts w:asciiTheme="majorHAnsi" w:hAnsiTheme="majorHAnsi"/>
                <w:sz w:val="24"/>
                <w:szCs w:val="24"/>
              </w:rPr>
              <w:t xml:space="preserve"> </w:t>
            </w:r>
            <w:r w:rsidR="00B64B08">
              <w:rPr>
                <w:rFonts w:asciiTheme="majorHAnsi" w:hAnsiTheme="majorHAnsi"/>
                <w:sz w:val="24"/>
                <w:szCs w:val="24"/>
              </w:rPr>
              <w:t xml:space="preserve"> </w:t>
            </w:r>
            <w:r w:rsidR="00E564E2" w:rsidRPr="00E564E2">
              <w:rPr>
                <w:rFonts w:asciiTheme="majorHAnsi" w:hAnsiTheme="majorHAnsi"/>
                <w:color w:val="FF0000"/>
                <w:position w:val="-206"/>
                <w:sz w:val="24"/>
                <w:szCs w:val="24"/>
              </w:rPr>
              <w:object w:dxaOrig="4332" w:dyaOrig="2758">
                <v:shape id="_x0000_i1076" type="#_x0000_t75" style="width:216.75pt;height:138pt" o:ole="">
                  <v:imagedata r:id="rId118" o:title=""/>
                </v:shape>
                <o:OLEObject Type="Embed" ProgID="FXEquation.Equation" ShapeID="_x0000_i1076" DrawAspect="Content" ObjectID="_1556736562" r:id="rId119"/>
              </w:object>
            </w:r>
            <w:r w:rsidR="00B64B08" w:rsidRPr="00E564E2">
              <w:rPr>
                <w:rFonts w:asciiTheme="majorHAnsi" w:hAnsiTheme="majorHAnsi"/>
                <w:position w:val="-206"/>
                <w:sz w:val="24"/>
                <w:szCs w:val="24"/>
              </w:rPr>
              <w:t xml:space="preserve"> </w: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E564E2" w:rsidRDefault="00E564E2" w:rsidP="00D222F9">
            <w:pPr>
              <w:spacing w:before="120" w:after="120"/>
              <w:rPr>
                <w:rFonts w:asciiTheme="majorHAnsi" w:hAnsiTheme="majorHAnsi"/>
                <w:position w:val="-380"/>
                <w:sz w:val="24"/>
                <w:szCs w:val="24"/>
              </w:rPr>
            </w:pPr>
            <w:r w:rsidRPr="00E564E2">
              <w:rPr>
                <w:rFonts w:asciiTheme="majorHAnsi" w:hAnsiTheme="majorHAnsi"/>
                <w:color w:val="FF0000"/>
                <w:position w:val="-380"/>
                <w:sz w:val="24"/>
                <w:szCs w:val="24"/>
              </w:rPr>
              <w:object w:dxaOrig="4360" w:dyaOrig="4102" w14:anchorId="5912DC1A">
                <v:shape id="_x0000_i1077" type="#_x0000_t75" style="width:216.75pt;height:204pt" o:ole="">
                  <v:imagedata r:id="rId120" o:title=""/>
                </v:shape>
                <o:OLEObject Type="Embed" ProgID="FXEquation.Equation" ShapeID="_x0000_i1077" DrawAspect="Content" ObjectID="_1556736563" r:id="rId121"/>
              </w:object>
            </w:r>
          </w:p>
        </w:tc>
      </w:tr>
      <w:tr w:rsidR="00D222F9" w:rsidRPr="00272F64" w:rsidTr="00C74296">
        <w:trPr>
          <w:cantSplit/>
        </w:trPr>
        <w:tc>
          <w:tcPr>
            <w:tcW w:w="1134" w:type="dxa"/>
          </w:tcPr>
          <w:p w:rsidR="00D222F9" w:rsidRPr="00272F64" w:rsidRDefault="00D222F9" w:rsidP="00D222F9">
            <w:pPr>
              <w:pStyle w:val="ListParagraph"/>
              <w:numPr>
                <w:ilvl w:val="0"/>
                <w:numId w:val="22"/>
              </w:numPr>
              <w:rPr>
                <w:rFonts w:ascii="Times New Roman" w:hAnsi="Times New Roman"/>
                <w:sz w:val="24"/>
                <w:szCs w:val="24"/>
              </w:rPr>
            </w:pPr>
          </w:p>
        </w:tc>
        <w:tc>
          <w:tcPr>
            <w:tcW w:w="9072" w:type="dxa"/>
          </w:tcPr>
          <w:p w:rsidR="00D222F9" w:rsidRPr="00E564E2" w:rsidRDefault="00D222F9" w:rsidP="00D222F9">
            <w:pPr>
              <w:spacing w:before="120" w:after="120"/>
              <w:rPr>
                <w:rFonts w:asciiTheme="majorHAnsi" w:hAnsiTheme="majorHAnsi"/>
                <w:position w:val="-140"/>
                <w:sz w:val="24"/>
                <w:szCs w:val="24"/>
              </w:rPr>
            </w:pPr>
            <w:r>
              <w:rPr>
                <w:rFonts w:asciiTheme="majorHAnsi" w:hAnsiTheme="majorHAnsi"/>
                <w:sz w:val="24"/>
                <w:szCs w:val="24"/>
              </w:rPr>
              <w:t xml:space="preserve"> </w:t>
            </w:r>
            <w:r w:rsidR="00E564E2" w:rsidRPr="00E564E2">
              <w:rPr>
                <w:rFonts w:asciiTheme="majorHAnsi" w:hAnsiTheme="majorHAnsi"/>
                <w:color w:val="FF0000"/>
                <w:position w:val="-140"/>
                <w:sz w:val="24"/>
                <w:szCs w:val="24"/>
              </w:rPr>
              <w:object w:dxaOrig="8032" w:dyaOrig="2049" w14:anchorId="704598B6">
                <v:shape id="_x0000_i1078" type="#_x0000_t75" style="width:400.5pt;height:102pt" o:ole="">
                  <v:imagedata r:id="rId122" o:title=""/>
                </v:shape>
                <o:OLEObject Type="Embed" ProgID="FXEquation.Equation" ShapeID="_x0000_i1078" DrawAspect="Content" ObjectID="_1556736564" r:id="rId123"/>
              </w:object>
            </w:r>
            <w:r w:rsidRPr="00E564E2">
              <w:rPr>
                <w:rFonts w:asciiTheme="majorHAnsi" w:hAnsiTheme="majorHAnsi"/>
                <w:position w:val="-140"/>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88073A">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88073A">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88073A">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88073A">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FA1235A30C3949FE979BE2583AF3C5E0"/>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8073A">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788BE15F12B54235AF12C8DE777A53BF"/>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8073A">
        <w:trPr>
          <w:cantSplit/>
          <w:trHeight w:val="851"/>
        </w:trPr>
        <w:sdt>
          <w:sdtPr>
            <w:rPr>
              <w:rFonts w:ascii="Times New Roman" w:hAnsi="Times New Roman"/>
              <w:sz w:val="36"/>
              <w:szCs w:val="36"/>
            </w:rPr>
            <w:alias w:val="Category"/>
            <w:tag w:val=""/>
            <w:id w:val="-824817181"/>
            <w:placeholder>
              <w:docPart w:val="D8C57727C9FA4E6FB451547C4E37A360"/>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EF5A6F" w:rsidP="0088073A">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8C596D2EDD5F4674AEE04C3D9823D67B"/>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EF5A6F" w:rsidP="0088073A">
                <w:pPr>
                  <w:tabs>
                    <w:tab w:val="left" w:pos="1152"/>
                    <w:tab w:val="center" w:pos="2230"/>
                  </w:tabs>
                  <w:jc w:val="center"/>
                  <w:rPr>
                    <w:rFonts w:ascii="Times New Roman" w:hAnsi="Times New Roman"/>
                    <w:i/>
                    <w:sz w:val="52"/>
                    <w:szCs w:val="52"/>
                  </w:rPr>
                </w:pPr>
                <w:r>
                  <w:rPr>
                    <w:rFonts w:ascii="Times New Roman" w:hAnsi="Times New Roman"/>
                    <w:i/>
                    <w:sz w:val="52"/>
                    <w:szCs w:val="52"/>
                  </w:rPr>
                  <w:t>Volume and Surface Area of Other Solids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88073A">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88073A">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88073A">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F54BE3" w:rsidRDefault="00F54BE3" w:rsidP="00D222F9">
            <w:pPr>
              <w:spacing w:before="120" w:after="120"/>
              <w:rPr>
                <w:rFonts w:asciiTheme="majorHAnsi" w:hAnsiTheme="majorHAnsi"/>
                <w:position w:val="-180"/>
                <w:sz w:val="24"/>
                <w:szCs w:val="24"/>
              </w:rPr>
            </w:pPr>
            <w:r w:rsidRPr="00F54BE3">
              <w:rPr>
                <w:color w:val="FF0000"/>
                <w:position w:val="-180"/>
              </w:rPr>
              <w:object w:dxaOrig="2422" w:dyaOrig="2172" w14:anchorId="065AE2A4">
                <v:shape id="_x0000_i1079" type="#_x0000_t75" style="width:87pt;height:77.25pt" o:ole="">
                  <v:imagedata r:id="rId124" o:title=""/>
                </v:shape>
                <o:OLEObject Type="Embed" ProgID="FXEquation.Equation" ShapeID="_x0000_i1079" DrawAspect="Content" ObjectID="_1556736565" r:id="rId125"/>
              </w:object>
            </w:r>
          </w:p>
        </w:tc>
        <w:tc>
          <w:tcPr>
            <w:tcW w:w="2126" w:type="dxa"/>
          </w:tcPr>
          <w:p w:rsidR="00D222F9" w:rsidRPr="000A6CD7" w:rsidRDefault="00513041" w:rsidP="00D222F9">
            <w:pPr>
              <w:jc w:val="center"/>
              <w:rPr>
                <w:rFonts w:ascii="Times New Roman" w:hAnsi="Times New Roman"/>
                <w:b/>
                <w:sz w:val="24"/>
                <w:szCs w:val="24"/>
              </w:rPr>
            </w:pPr>
            <w:r>
              <w:rPr>
                <w:rFonts w:ascii="Times New Roman" w:hAnsi="Times New Roman"/>
                <w:b/>
                <w:sz w:val="24"/>
                <w:szCs w:val="24"/>
              </w:rPr>
              <w:t>C</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AF5D51" w:rsidRDefault="00AF5D51" w:rsidP="00D222F9">
            <w:pPr>
              <w:spacing w:before="120" w:after="120"/>
              <w:rPr>
                <w:rFonts w:asciiTheme="majorHAnsi" w:hAnsiTheme="majorHAnsi"/>
                <w:position w:val="-118"/>
                <w:sz w:val="24"/>
                <w:szCs w:val="24"/>
              </w:rPr>
            </w:pPr>
            <w:r w:rsidRPr="00AF5D51">
              <w:rPr>
                <w:color w:val="FF0000"/>
                <w:position w:val="-118"/>
              </w:rPr>
              <w:object w:dxaOrig="3368" w:dyaOrig="1274" w14:anchorId="35C35777">
                <v:shape id="_x0000_i1080" type="#_x0000_t75" style="width:114pt;height:42.75pt" o:ole="">
                  <v:imagedata r:id="rId126" o:title=""/>
                </v:shape>
                <o:OLEObject Type="Embed" ProgID="FXEquation.Equation" ShapeID="_x0000_i1080" DrawAspect="Content" ObjectID="_1556736566" r:id="rId127"/>
              </w:object>
            </w:r>
          </w:p>
        </w:tc>
        <w:tc>
          <w:tcPr>
            <w:tcW w:w="2126" w:type="dxa"/>
          </w:tcPr>
          <w:p w:rsidR="00D222F9" w:rsidRPr="000A6CD7" w:rsidRDefault="00513041" w:rsidP="00D222F9">
            <w:pPr>
              <w:jc w:val="center"/>
              <w:rPr>
                <w:rFonts w:ascii="Times New Roman" w:hAnsi="Times New Roman"/>
                <w:b/>
                <w:sz w:val="24"/>
                <w:szCs w:val="24"/>
              </w:rPr>
            </w:pPr>
            <w:r>
              <w:rPr>
                <w:rFonts w:ascii="Times New Roman" w:hAnsi="Times New Roman"/>
                <w:b/>
                <w:sz w:val="24"/>
                <w:szCs w:val="24"/>
              </w:rPr>
              <w:t>A</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A12EE8" w:rsidRDefault="00A12EE8" w:rsidP="00D222F9">
            <w:pPr>
              <w:spacing w:before="120" w:after="120"/>
              <w:rPr>
                <w:rFonts w:asciiTheme="majorHAnsi" w:hAnsiTheme="majorHAnsi"/>
                <w:position w:val="-102"/>
                <w:sz w:val="24"/>
                <w:szCs w:val="24"/>
              </w:rPr>
            </w:pPr>
            <w:r w:rsidRPr="00A12EE8">
              <w:rPr>
                <w:color w:val="FF0000"/>
                <w:position w:val="-102"/>
              </w:rPr>
              <w:object w:dxaOrig="2902" w:dyaOrig="1278" w14:anchorId="56A48A6C">
                <v:shape id="_x0000_i1081" type="#_x0000_t75" style="width:97.5pt;height:43.5pt" o:ole="">
                  <v:imagedata r:id="rId128" o:title=""/>
                </v:shape>
                <o:OLEObject Type="Embed" ProgID="FXEquation.Equation" ShapeID="_x0000_i1081" DrawAspect="Content" ObjectID="_1556736567" r:id="rId129"/>
              </w:object>
            </w:r>
          </w:p>
        </w:tc>
        <w:tc>
          <w:tcPr>
            <w:tcW w:w="2126" w:type="dxa"/>
          </w:tcPr>
          <w:p w:rsidR="00D222F9" w:rsidRPr="000A6CD7" w:rsidRDefault="00A12EE8" w:rsidP="00D222F9">
            <w:pPr>
              <w:jc w:val="center"/>
              <w:rPr>
                <w:rFonts w:ascii="Times New Roman" w:hAnsi="Times New Roman"/>
                <w:b/>
                <w:sz w:val="24"/>
                <w:szCs w:val="24"/>
              </w:rPr>
            </w:pPr>
            <w:r>
              <w:rPr>
                <w:rFonts w:ascii="Times New Roman" w:hAnsi="Times New Roman"/>
                <w:b/>
                <w:sz w:val="24"/>
                <w:szCs w:val="24"/>
              </w:rPr>
              <w:t>B</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A12EE8" w:rsidRDefault="00A12EE8" w:rsidP="00D222F9">
            <w:pPr>
              <w:spacing w:before="120" w:after="120"/>
              <w:rPr>
                <w:rFonts w:asciiTheme="majorHAnsi" w:hAnsiTheme="majorHAnsi"/>
                <w:position w:val="-118"/>
                <w:sz w:val="24"/>
                <w:szCs w:val="24"/>
              </w:rPr>
            </w:pPr>
            <w:r w:rsidRPr="00A12EE8">
              <w:rPr>
                <w:color w:val="FF0000"/>
                <w:position w:val="-118"/>
              </w:rPr>
              <w:object w:dxaOrig="2858" w:dyaOrig="1274" w14:anchorId="3B66052D">
                <v:shape id="_x0000_i1082" type="#_x0000_t75" style="width:96pt;height:42.75pt" o:ole="">
                  <v:imagedata r:id="rId130" o:title=""/>
                </v:shape>
                <o:OLEObject Type="Embed" ProgID="FXEquation.Equation" ShapeID="_x0000_i1082" DrawAspect="Content" ObjectID="_1556736568" r:id="rId131"/>
              </w:object>
            </w:r>
          </w:p>
        </w:tc>
        <w:tc>
          <w:tcPr>
            <w:tcW w:w="2126" w:type="dxa"/>
          </w:tcPr>
          <w:p w:rsidR="00D222F9" w:rsidRPr="000A6CD7" w:rsidRDefault="00283197" w:rsidP="00D222F9">
            <w:pPr>
              <w:jc w:val="center"/>
              <w:rPr>
                <w:rFonts w:ascii="Times New Roman" w:hAnsi="Times New Roman"/>
                <w:b/>
                <w:sz w:val="24"/>
                <w:szCs w:val="24"/>
              </w:rPr>
            </w:pPr>
            <w:r>
              <w:rPr>
                <w:rFonts w:ascii="Times New Roman" w:hAnsi="Times New Roman"/>
                <w:b/>
                <w:sz w:val="24"/>
                <w:szCs w:val="24"/>
              </w:rPr>
              <w:t>D</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283197" w:rsidRDefault="00283197" w:rsidP="00D222F9">
            <w:pPr>
              <w:spacing w:before="120" w:after="120"/>
              <w:rPr>
                <w:rFonts w:asciiTheme="majorHAnsi" w:hAnsiTheme="majorHAnsi"/>
                <w:position w:val="-112"/>
                <w:sz w:val="24"/>
                <w:szCs w:val="24"/>
              </w:rPr>
            </w:pPr>
            <w:r w:rsidRPr="00283197">
              <w:rPr>
                <w:color w:val="FF0000"/>
                <w:position w:val="-112"/>
              </w:rPr>
              <w:object w:dxaOrig="3878" w:dyaOrig="1276" w14:anchorId="0B7B9D55">
                <v:shape id="_x0000_i1083" type="#_x0000_t75" style="width:127.5pt;height:42pt" o:ole="">
                  <v:imagedata r:id="rId132" o:title=""/>
                </v:shape>
                <o:OLEObject Type="Embed" ProgID="FXEquation.Equation" ShapeID="_x0000_i1083" DrawAspect="Content" ObjectID="_1556736569" r:id="rId133"/>
              </w:object>
            </w:r>
          </w:p>
        </w:tc>
        <w:tc>
          <w:tcPr>
            <w:tcW w:w="2126" w:type="dxa"/>
          </w:tcPr>
          <w:p w:rsidR="00D222F9" w:rsidRPr="000A6CD7" w:rsidRDefault="00EA1260" w:rsidP="00D222F9">
            <w:pPr>
              <w:jc w:val="center"/>
              <w:rPr>
                <w:rFonts w:ascii="Times New Roman" w:hAnsi="Times New Roman"/>
                <w:b/>
                <w:sz w:val="24"/>
                <w:szCs w:val="24"/>
              </w:rPr>
            </w:pPr>
            <w:r>
              <w:rPr>
                <w:rFonts w:ascii="Times New Roman" w:hAnsi="Times New Roman"/>
                <w:b/>
                <w:sz w:val="24"/>
                <w:szCs w:val="24"/>
              </w:rPr>
              <w:t>B</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495458" w:rsidRDefault="00495458" w:rsidP="00D222F9">
            <w:pPr>
              <w:spacing w:before="120" w:after="120"/>
              <w:rPr>
                <w:rFonts w:asciiTheme="majorHAnsi" w:hAnsiTheme="majorHAnsi"/>
                <w:position w:val="-148"/>
                <w:sz w:val="24"/>
                <w:szCs w:val="24"/>
              </w:rPr>
            </w:pPr>
            <w:r w:rsidRPr="00495458">
              <w:rPr>
                <w:color w:val="FF0000"/>
                <w:position w:val="-148"/>
              </w:rPr>
              <w:object w:dxaOrig="2752" w:dyaOrig="1864" w14:anchorId="25ACF5B0">
                <v:shape id="_x0000_i1106" type="#_x0000_t75" style="width:139.5pt;height:95.25pt" o:ole="">
                  <v:imagedata r:id="rId134" o:title=""/>
                </v:shape>
                <o:OLEObject Type="Embed" ProgID="FXEquation.Equation" ShapeID="_x0000_i1106" DrawAspect="Content" ObjectID="_1556736570" r:id="rId135"/>
              </w:object>
            </w:r>
          </w:p>
        </w:tc>
        <w:tc>
          <w:tcPr>
            <w:tcW w:w="2126" w:type="dxa"/>
          </w:tcPr>
          <w:p w:rsidR="00D222F9" w:rsidRPr="000A6CD7" w:rsidRDefault="0082622B" w:rsidP="00D222F9">
            <w:pPr>
              <w:jc w:val="center"/>
              <w:rPr>
                <w:rFonts w:ascii="Times New Roman" w:hAnsi="Times New Roman"/>
                <w:b/>
                <w:sz w:val="24"/>
                <w:szCs w:val="24"/>
              </w:rPr>
            </w:pPr>
            <w:r>
              <w:rPr>
                <w:rFonts w:ascii="Times New Roman" w:hAnsi="Times New Roman"/>
                <w:b/>
                <w:sz w:val="24"/>
                <w:szCs w:val="24"/>
              </w:rPr>
              <w:t>C</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EA1260" w:rsidRDefault="00EA1260" w:rsidP="00D222F9">
            <w:pPr>
              <w:spacing w:before="120" w:after="120"/>
              <w:rPr>
                <w:rFonts w:asciiTheme="majorHAnsi" w:hAnsiTheme="majorHAnsi"/>
                <w:sz w:val="24"/>
                <w:szCs w:val="24"/>
              </w:rPr>
            </w:pPr>
            <w:r w:rsidRPr="00EA1260">
              <w:rPr>
                <w:color w:val="FF0000"/>
              </w:rPr>
              <w:object w:dxaOrig="5422" w:dyaOrig="4176" w14:anchorId="57BF41CE">
                <v:shape id="_x0000_i1085" type="#_x0000_t75" style="width:183.75pt;height:141.75pt" o:ole="">
                  <v:imagedata r:id="rId136" o:title=""/>
                </v:shape>
                <o:OLEObject Type="Embed" ProgID="FXEquation.Equation" ShapeID="_x0000_i1085" DrawAspect="Content" ObjectID="_1556736571" r:id="rId137"/>
              </w:object>
            </w:r>
          </w:p>
        </w:tc>
        <w:tc>
          <w:tcPr>
            <w:tcW w:w="2126" w:type="dxa"/>
          </w:tcPr>
          <w:p w:rsidR="00D222F9" w:rsidRPr="000A6CD7" w:rsidRDefault="00EA1260" w:rsidP="00D222F9">
            <w:pPr>
              <w:jc w:val="center"/>
              <w:rPr>
                <w:rFonts w:ascii="Times New Roman" w:hAnsi="Times New Roman"/>
                <w:b/>
                <w:sz w:val="24"/>
                <w:szCs w:val="24"/>
              </w:rPr>
            </w:pPr>
            <w:r>
              <w:rPr>
                <w:rFonts w:ascii="Times New Roman" w:hAnsi="Times New Roman"/>
                <w:b/>
                <w:sz w:val="24"/>
                <w:szCs w:val="24"/>
              </w:rPr>
              <w:t>A</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325B51" w:rsidRDefault="00325B51" w:rsidP="00D222F9">
            <w:pPr>
              <w:spacing w:before="120" w:after="120"/>
              <w:rPr>
                <w:rFonts w:asciiTheme="majorHAnsi" w:hAnsiTheme="majorHAnsi"/>
                <w:position w:val="-120"/>
                <w:sz w:val="24"/>
                <w:szCs w:val="24"/>
              </w:rPr>
            </w:pPr>
            <w:r w:rsidRPr="00325B51">
              <w:rPr>
                <w:color w:val="FF0000"/>
                <w:position w:val="-120"/>
              </w:rPr>
              <w:object w:dxaOrig="5950" w:dyaOrig="1680" w14:anchorId="10D5849F">
                <v:shape id="_x0000_i1086" type="#_x0000_t75" style="width:200.25pt;height:57pt" o:ole="">
                  <v:imagedata r:id="rId138" o:title=""/>
                </v:shape>
                <o:OLEObject Type="Embed" ProgID="FXEquation.Equation" ShapeID="_x0000_i1086" DrawAspect="Content" ObjectID="_1556736572" r:id="rId139"/>
              </w:object>
            </w:r>
          </w:p>
        </w:tc>
        <w:tc>
          <w:tcPr>
            <w:tcW w:w="2126" w:type="dxa"/>
          </w:tcPr>
          <w:p w:rsidR="00D222F9" w:rsidRPr="000A6CD7" w:rsidRDefault="00325B51" w:rsidP="00D222F9">
            <w:pPr>
              <w:jc w:val="center"/>
              <w:rPr>
                <w:rFonts w:ascii="Times New Roman" w:hAnsi="Times New Roman"/>
                <w:b/>
                <w:sz w:val="24"/>
                <w:szCs w:val="24"/>
              </w:rPr>
            </w:pPr>
            <w:r>
              <w:rPr>
                <w:rFonts w:ascii="Times New Roman" w:hAnsi="Times New Roman"/>
                <w:b/>
                <w:sz w:val="24"/>
                <w:szCs w:val="24"/>
              </w:rPr>
              <w:t>B</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405F99" w:rsidRPr="00405F99" w:rsidRDefault="00405F99" w:rsidP="00495458">
            <w:pPr>
              <w:spacing w:before="120" w:after="120"/>
              <w:rPr>
                <w:rFonts w:asciiTheme="majorHAnsi" w:hAnsiTheme="majorHAnsi"/>
                <w:sz w:val="24"/>
                <w:szCs w:val="24"/>
              </w:rPr>
            </w:pPr>
            <w:r w:rsidRPr="00405F99">
              <w:rPr>
                <w:color w:val="FF0000"/>
              </w:rPr>
              <w:object w:dxaOrig="8288" w:dyaOrig="1680" w14:anchorId="3D323A28">
                <v:shape id="_x0000_i1087" type="#_x0000_t75" style="width:261pt;height:51.75pt" o:ole="">
                  <v:imagedata r:id="rId140" o:title=""/>
                </v:shape>
                <o:OLEObject Type="Embed" ProgID="FXEquation.Equation" ShapeID="_x0000_i1087" DrawAspect="Content" ObjectID="_1556736573" r:id="rId141"/>
              </w:object>
            </w:r>
          </w:p>
        </w:tc>
        <w:tc>
          <w:tcPr>
            <w:tcW w:w="2126" w:type="dxa"/>
          </w:tcPr>
          <w:p w:rsidR="00D222F9" w:rsidRPr="00405F99" w:rsidRDefault="006373E8" w:rsidP="00D222F9">
            <w:pPr>
              <w:jc w:val="center"/>
              <w:rPr>
                <w:rFonts w:ascii="Times New Roman" w:hAnsi="Times New Roman"/>
                <w:b/>
                <w:sz w:val="24"/>
                <w:szCs w:val="24"/>
              </w:rPr>
            </w:pPr>
            <w:r>
              <w:rPr>
                <w:rFonts w:ascii="Times New Roman" w:hAnsi="Times New Roman"/>
                <w:b/>
                <w:sz w:val="24"/>
                <w:szCs w:val="24"/>
              </w:rPr>
              <w:t>D</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Default="00F92680" w:rsidP="00D222F9">
            <w:pPr>
              <w:spacing w:before="120" w:after="120"/>
              <w:rPr>
                <w:rFonts w:asciiTheme="majorHAnsi" w:hAnsiTheme="majorHAnsi"/>
                <w:sz w:val="24"/>
                <w:szCs w:val="24"/>
              </w:rPr>
            </w:pPr>
            <w:r w:rsidRPr="005F5B3A">
              <w:rPr>
                <w:color w:val="FF0000"/>
                <w:position w:val="-200"/>
              </w:rPr>
              <w:object w:dxaOrig="3574" w:dyaOrig="2352">
                <v:shape id="_x0000_i1088" type="#_x0000_t75" style="width:162.75pt;height:105.75pt" o:ole="">
                  <v:imagedata r:id="rId142" o:title=""/>
                </v:shape>
                <o:OLEObject Type="Embed" ProgID="FXEquation.Equation" ShapeID="_x0000_i1088" DrawAspect="Content" ObjectID="_1556736574" r:id="rId143"/>
              </w:object>
            </w:r>
          </w:p>
        </w:tc>
        <w:tc>
          <w:tcPr>
            <w:tcW w:w="2126" w:type="dxa"/>
          </w:tcPr>
          <w:p w:rsidR="00D222F9" w:rsidRPr="000A6CD7" w:rsidRDefault="00F92680" w:rsidP="00D222F9">
            <w:pPr>
              <w:jc w:val="center"/>
              <w:rPr>
                <w:rFonts w:ascii="Times New Roman" w:hAnsi="Times New Roman"/>
                <w:b/>
                <w:sz w:val="24"/>
                <w:szCs w:val="24"/>
              </w:rPr>
            </w:pPr>
            <w:r>
              <w:rPr>
                <w:rFonts w:ascii="Times New Roman" w:hAnsi="Times New Roman"/>
                <w:b/>
                <w:sz w:val="24"/>
                <w:szCs w:val="24"/>
              </w:rPr>
              <w:t>A</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494822" w:rsidRDefault="00494822" w:rsidP="00D222F9">
            <w:pPr>
              <w:spacing w:before="120" w:after="120"/>
              <w:rPr>
                <w:rFonts w:asciiTheme="majorHAnsi" w:hAnsiTheme="majorHAnsi"/>
                <w:position w:val="-98"/>
                <w:sz w:val="24"/>
                <w:szCs w:val="24"/>
              </w:rPr>
            </w:pPr>
            <w:r w:rsidRPr="00494822">
              <w:rPr>
                <w:color w:val="FF0000"/>
                <w:position w:val="-98"/>
              </w:rPr>
              <w:object w:dxaOrig="2678" w:dyaOrig="2088" w14:anchorId="21080509">
                <v:shape id="_x0000_i1089" type="#_x0000_t75" style="width:97.5pt;height:75.75pt" o:ole="">
                  <v:imagedata r:id="rId144" o:title=""/>
                </v:shape>
                <o:OLEObject Type="Embed" ProgID="FXEquation.Equation" ShapeID="_x0000_i1089" DrawAspect="Content" ObjectID="_1556736575" r:id="rId145"/>
              </w:object>
            </w:r>
          </w:p>
        </w:tc>
        <w:tc>
          <w:tcPr>
            <w:tcW w:w="2126" w:type="dxa"/>
          </w:tcPr>
          <w:p w:rsidR="00D222F9" w:rsidRPr="000A6CD7" w:rsidRDefault="00EB7E5A" w:rsidP="00D222F9">
            <w:pPr>
              <w:jc w:val="center"/>
              <w:rPr>
                <w:rFonts w:ascii="Times New Roman" w:hAnsi="Times New Roman"/>
                <w:b/>
                <w:sz w:val="24"/>
                <w:szCs w:val="24"/>
              </w:rPr>
            </w:pPr>
            <w:r>
              <w:rPr>
                <w:rFonts w:ascii="Times New Roman" w:hAnsi="Times New Roman"/>
                <w:b/>
                <w:sz w:val="24"/>
                <w:szCs w:val="24"/>
              </w:rPr>
              <w:t>D</w:t>
            </w:r>
          </w:p>
        </w:tc>
      </w:tr>
      <w:tr w:rsidR="007F7EBA" w:rsidRPr="00272F64" w:rsidTr="007A1333">
        <w:trPr>
          <w:cantSplit/>
        </w:trPr>
        <w:tc>
          <w:tcPr>
            <w:tcW w:w="1134" w:type="dxa"/>
          </w:tcPr>
          <w:p w:rsidR="007F7EBA" w:rsidRPr="00272F64" w:rsidRDefault="007F7EBA" w:rsidP="00D222F9">
            <w:pPr>
              <w:pStyle w:val="ListParagraph"/>
              <w:numPr>
                <w:ilvl w:val="0"/>
                <w:numId w:val="23"/>
              </w:numPr>
              <w:rPr>
                <w:rFonts w:ascii="Times New Roman" w:hAnsi="Times New Roman"/>
                <w:sz w:val="24"/>
                <w:szCs w:val="24"/>
              </w:rPr>
            </w:pPr>
          </w:p>
        </w:tc>
        <w:tc>
          <w:tcPr>
            <w:tcW w:w="7088" w:type="dxa"/>
          </w:tcPr>
          <w:p w:rsidR="007F7EBA" w:rsidRPr="007F7EBA" w:rsidRDefault="007F7EBA" w:rsidP="00D222F9">
            <w:pPr>
              <w:spacing w:before="120" w:after="120"/>
              <w:rPr>
                <w:color w:val="FF0000"/>
                <w:position w:val="-344"/>
              </w:rPr>
            </w:pPr>
            <w:r>
              <w:rPr>
                <w:color w:val="FF0000"/>
              </w:rPr>
              <w:t xml:space="preserve"> </w:t>
            </w:r>
            <w:r w:rsidRPr="007F7EBA">
              <w:rPr>
                <w:color w:val="FF0000"/>
                <w:position w:val="-344"/>
              </w:rPr>
              <w:object w:dxaOrig="4990" w:dyaOrig="3824">
                <v:shape id="_x0000_i1090" type="#_x0000_t75" style="width:249.75pt;height:191.25pt" o:ole="">
                  <v:imagedata r:id="rId146" o:title=""/>
                </v:shape>
                <o:OLEObject Type="Embed" ProgID="FXEquation.Equation" ShapeID="_x0000_i1090" DrawAspect="Content" ObjectID="_1556736576" r:id="rId147"/>
              </w:object>
            </w:r>
            <w:r w:rsidRPr="007F7EBA">
              <w:rPr>
                <w:color w:val="FF0000"/>
                <w:position w:val="-344"/>
              </w:rPr>
              <w:t xml:space="preserve"> </w:t>
            </w:r>
          </w:p>
        </w:tc>
        <w:tc>
          <w:tcPr>
            <w:tcW w:w="2126" w:type="dxa"/>
          </w:tcPr>
          <w:p w:rsidR="007F7EBA" w:rsidRPr="000A6CD7" w:rsidRDefault="004C32EB" w:rsidP="00D222F9">
            <w:pPr>
              <w:jc w:val="center"/>
              <w:rPr>
                <w:rFonts w:ascii="Times New Roman" w:hAnsi="Times New Roman"/>
                <w:b/>
                <w:sz w:val="24"/>
                <w:szCs w:val="24"/>
              </w:rPr>
            </w:pPr>
            <w:r>
              <w:rPr>
                <w:rFonts w:ascii="Times New Roman" w:hAnsi="Times New Roman"/>
                <w:b/>
                <w:sz w:val="24"/>
                <w:szCs w:val="24"/>
              </w:rPr>
              <w:t>D</w:t>
            </w:r>
          </w:p>
        </w:tc>
      </w:tr>
      <w:tr w:rsidR="000A4777" w:rsidRPr="00272F64" w:rsidTr="007A1333">
        <w:trPr>
          <w:cantSplit/>
        </w:trPr>
        <w:tc>
          <w:tcPr>
            <w:tcW w:w="1134" w:type="dxa"/>
          </w:tcPr>
          <w:p w:rsidR="000A4777" w:rsidRPr="00272F64" w:rsidRDefault="000A4777" w:rsidP="00D222F9">
            <w:pPr>
              <w:pStyle w:val="ListParagraph"/>
              <w:numPr>
                <w:ilvl w:val="0"/>
                <w:numId w:val="23"/>
              </w:numPr>
              <w:rPr>
                <w:rFonts w:ascii="Times New Roman" w:hAnsi="Times New Roman"/>
                <w:sz w:val="24"/>
                <w:szCs w:val="24"/>
              </w:rPr>
            </w:pPr>
          </w:p>
        </w:tc>
        <w:tc>
          <w:tcPr>
            <w:tcW w:w="7088" w:type="dxa"/>
          </w:tcPr>
          <w:p w:rsidR="000A4777" w:rsidRPr="000A4777" w:rsidRDefault="000A4777" w:rsidP="00D222F9">
            <w:pPr>
              <w:spacing w:before="120" w:after="120"/>
              <w:rPr>
                <w:color w:val="FF0000"/>
                <w:position w:val="-204"/>
              </w:rPr>
            </w:pPr>
            <w:r>
              <w:rPr>
                <w:color w:val="FF0000"/>
              </w:rPr>
              <w:t xml:space="preserve"> </w:t>
            </w:r>
            <w:r w:rsidRPr="000A4777">
              <w:rPr>
                <w:color w:val="FF0000"/>
                <w:position w:val="-204"/>
              </w:rPr>
              <w:object w:dxaOrig="2738" w:dyaOrig="2250">
                <v:shape id="_x0000_i1091" type="#_x0000_t75" style="width:136.5pt;height:112.5pt" o:ole="">
                  <v:imagedata r:id="rId148" o:title=""/>
                </v:shape>
                <o:OLEObject Type="Embed" ProgID="FXEquation.Equation" ShapeID="_x0000_i1091" DrawAspect="Content" ObjectID="_1556736577" r:id="rId149"/>
              </w:object>
            </w:r>
            <w:r w:rsidRPr="000A4777">
              <w:rPr>
                <w:color w:val="FF0000"/>
                <w:position w:val="-204"/>
              </w:rPr>
              <w:t xml:space="preserve"> </w:t>
            </w:r>
          </w:p>
        </w:tc>
        <w:tc>
          <w:tcPr>
            <w:tcW w:w="2126" w:type="dxa"/>
          </w:tcPr>
          <w:p w:rsidR="000A4777" w:rsidRPr="000A6CD7" w:rsidRDefault="000E2705" w:rsidP="00D222F9">
            <w:pPr>
              <w:jc w:val="center"/>
              <w:rPr>
                <w:rFonts w:ascii="Times New Roman" w:hAnsi="Times New Roman"/>
                <w:b/>
                <w:sz w:val="24"/>
                <w:szCs w:val="24"/>
              </w:rPr>
            </w:pPr>
            <w:r>
              <w:rPr>
                <w:rFonts w:ascii="Times New Roman" w:hAnsi="Times New Roman"/>
                <w:b/>
                <w:sz w:val="24"/>
                <w:szCs w:val="24"/>
              </w:rPr>
              <w:t>A</w:t>
            </w:r>
          </w:p>
        </w:tc>
      </w:tr>
      <w:tr w:rsidR="00494822" w:rsidRPr="00272F64" w:rsidTr="007A1333">
        <w:trPr>
          <w:cantSplit/>
        </w:trPr>
        <w:tc>
          <w:tcPr>
            <w:tcW w:w="1134" w:type="dxa"/>
          </w:tcPr>
          <w:p w:rsidR="00494822" w:rsidRPr="00272F64" w:rsidRDefault="00494822" w:rsidP="00494822">
            <w:pPr>
              <w:pStyle w:val="ListParagraph"/>
              <w:numPr>
                <w:ilvl w:val="0"/>
                <w:numId w:val="23"/>
              </w:numPr>
              <w:rPr>
                <w:rFonts w:ascii="Times New Roman" w:hAnsi="Times New Roman"/>
                <w:sz w:val="24"/>
                <w:szCs w:val="24"/>
              </w:rPr>
            </w:pPr>
          </w:p>
        </w:tc>
        <w:tc>
          <w:tcPr>
            <w:tcW w:w="7088" w:type="dxa"/>
          </w:tcPr>
          <w:p w:rsidR="00494822" w:rsidRPr="00935719" w:rsidRDefault="00494822" w:rsidP="00494822">
            <w:pPr>
              <w:spacing w:before="120" w:after="120"/>
              <w:rPr>
                <w:rFonts w:asciiTheme="majorHAnsi" w:hAnsiTheme="majorHAnsi"/>
                <w:sz w:val="24"/>
                <w:szCs w:val="24"/>
              </w:rPr>
            </w:pPr>
            <w:r w:rsidRPr="00935719">
              <w:rPr>
                <w:color w:val="FF0000"/>
              </w:rPr>
              <w:object w:dxaOrig="7342" w:dyaOrig="3088" w14:anchorId="3D43672C">
                <v:shape id="_x0000_i1092" type="#_x0000_t75" style="width:252.75pt;height:105.75pt" o:ole="">
                  <v:imagedata r:id="rId150" o:title=""/>
                </v:shape>
                <o:OLEObject Type="Embed" ProgID="FXEquation.Equation" ShapeID="_x0000_i1092" DrawAspect="Content" ObjectID="_1556736578" r:id="rId151"/>
              </w:object>
            </w:r>
          </w:p>
        </w:tc>
        <w:tc>
          <w:tcPr>
            <w:tcW w:w="2126" w:type="dxa"/>
          </w:tcPr>
          <w:p w:rsidR="00494822" w:rsidRPr="00935719" w:rsidRDefault="00494822" w:rsidP="00494822">
            <w:pPr>
              <w:jc w:val="center"/>
              <w:rPr>
                <w:rFonts w:ascii="Times New Roman" w:hAnsi="Times New Roman"/>
                <w:b/>
                <w:sz w:val="24"/>
                <w:szCs w:val="24"/>
              </w:rPr>
            </w:pPr>
            <w:r>
              <w:rPr>
                <w:rFonts w:ascii="Times New Roman" w:hAnsi="Times New Roman"/>
                <w:b/>
                <w:sz w:val="24"/>
                <w:szCs w:val="24"/>
              </w:rPr>
              <w:t>C</w:t>
            </w:r>
          </w:p>
        </w:tc>
      </w:tr>
      <w:tr w:rsidR="00D222F9" w:rsidRPr="00272F64" w:rsidTr="007A1333">
        <w:trPr>
          <w:cantSplit/>
        </w:trPr>
        <w:tc>
          <w:tcPr>
            <w:tcW w:w="1134" w:type="dxa"/>
          </w:tcPr>
          <w:p w:rsidR="00D222F9" w:rsidRPr="00272F64" w:rsidRDefault="00D222F9" w:rsidP="00D222F9">
            <w:pPr>
              <w:pStyle w:val="ListParagraph"/>
              <w:numPr>
                <w:ilvl w:val="0"/>
                <w:numId w:val="23"/>
              </w:numPr>
              <w:rPr>
                <w:rFonts w:ascii="Times New Roman" w:hAnsi="Times New Roman"/>
                <w:sz w:val="24"/>
                <w:szCs w:val="24"/>
              </w:rPr>
            </w:pPr>
          </w:p>
        </w:tc>
        <w:tc>
          <w:tcPr>
            <w:tcW w:w="7088" w:type="dxa"/>
          </w:tcPr>
          <w:p w:rsidR="00D222F9" w:rsidRPr="00C5125E" w:rsidRDefault="00C5125E" w:rsidP="00D222F9">
            <w:pPr>
              <w:spacing w:before="120" w:after="120"/>
              <w:rPr>
                <w:rFonts w:asciiTheme="majorHAnsi" w:hAnsiTheme="majorHAnsi"/>
                <w:position w:val="-136"/>
                <w:sz w:val="24"/>
                <w:szCs w:val="24"/>
              </w:rPr>
            </w:pPr>
            <w:r w:rsidRPr="00C5125E">
              <w:rPr>
                <w:color w:val="FF0000"/>
                <w:position w:val="-136"/>
              </w:rPr>
              <w:object w:dxaOrig="6577" w:dyaOrig="3120" w14:anchorId="5168D948">
                <v:shape id="_x0000_i1093" type="#_x0000_t75" style="width:228.75pt;height:108.75pt" o:ole="">
                  <v:imagedata r:id="rId152" o:title=""/>
                </v:shape>
                <o:OLEObject Type="Embed" ProgID="FXEquation.Equation" ShapeID="_x0000_i1093" DrawAspect="Content" ObjectID="_1556736579" r:id="rId153"/>
              </w:object>
            </w:r>
          </w:p>
        </w:tc>
        <w:tc>
          <w:tcPr>
            <w:tcW w:w="2126" w:type="dxa"/>
          </w:tcPr>
          <w:p w:rsidR="00D222F9" w:rsidRPr="000A6CD7" w:rsidRDefault="008228AF" w:rsidP="00D222F9">
            <w:pPr>
              <w:jc w:val="center"/>
              <w:rPr>
                <w:rFonts w:ascii="Times New Roman" w:hAnsi="Times New Roman"/>
                <w:b/>
                <w:sz w:val="24"/>
                <w:szCs w:val="24"/>
              </w:rPr>
            </w:pPr>
            <w:r>
              <w:rPr>
                <w:rFonts w:ascii="Times New Roman" w:hAnsi="Times New Roman"/>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094EF42855204E268876031466954A11"/>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F28262D0000A4B1F93BA2A9C20CFE10B"/>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C0CE5F17A9284AA09034CCF41E758628"/>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EF5A6F" w:rsidP="00540706">
          <w:pPr>
            <w:spacing w:before="240"/>
            <w:ind w:firstLine="720"/>
            <w:jc w:val="center"/>
            <w:rPr>
              <w:rFonts w:asciiTheme="majorHAnsi" w:hAnsiTheme="majorHAnsi"/>
              <w:i/>
              <w:sz w:val="32"/>
              <w:szCs w:val="32"/>
            </w:rPr>
          </w:pPr>
          <w:r>
            <w:rPr>
              <w:rFonts w:asciiTheme="majorHAnsi" w:hAnsiTheme="majorHAnsi"/>
              <w:i/>
              <w:sz w:val="32"/>
              <w:szCs w:val="32"/>
            </w:rPr>
            <w:t>Volume and Surface Area of Other Solids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B7FD1"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E23623"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1302F0"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10F455"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71D929"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CDA8A5"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DEF58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19B519"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JpKTx0CAAAvBAAADgAAAAAAAAAAAAAAAAAuAgAAZHJzL2Uyb0RvYy54bWxQSwECLQAU&#10;AAYACAAAACEA1uPLwtsAAAAIAQAADwAAAAAAAAAAAAAAAAB3BAAAZHJzL2Rvd25yZXYueG1sUEsF&#10;BgAAAAAEAAQA8wAAAH8FAAAAAA==&#10;" fillcolor="black [3213]"/>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6F825"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D21915"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CD465"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4AE79"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D45776"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2F196"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4DD85"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9061A5"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09E7A9"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5F5E8"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23E31"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2B64AE"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4B419"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F49691"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069A2"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4A09EF"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8F93A"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D106A"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6800DC"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62F9A"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n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0TPzih0CAAAvBAAADgAAAAAAAAAAAAAAAAAuAgAAZHJzL2Uyb0RvYy54bWxQSwECLQAU&#10;AAYACAAAACEA1uPLwtsAAAAIAQAADwAAAAAAAAAAAAAAAAB3BAAAZHJzL2Rvd25yZXYueG1sUEsF&#10;BgAAAAAEAAQA8wAAAH8FAAAAAA==&#10;" fillcolor="black [3213]"/>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6223D0"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798AC"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BFD85C"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A66C5"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77043B"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502E7"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B927B"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1149C8"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5FD245"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2BE69"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F3C74"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C6F790"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001901"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BE0773"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39580A"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22A22B"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6A566"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Eu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a+j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FC17B1"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2E0B1B"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E1E9D"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8FB63A"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D0DF4"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A53E8"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87C7C2"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92CFCB"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ACF4E"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KgNjZU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82CD86"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A3179B"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048EC" w:rsidRDefault="00540706" w:rsidP="001048EC">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B2EBA"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B6A19C"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2382E8"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6F1963"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88073A">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88073A">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680E38B58C164FCFB802755345B5EA8B"/>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88073A">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5C27C6E184C943F3B6EF7755B25632A8"/>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88073A">
        <w:trPr>
          <w:cantSplit/>
          <w:trHeight w:val="851"/>
        </w:trPr>
        <w:sdt>
          <w:sdtPr>
            <w:rPr>
              <w:rFonts w:ascii="Times New Roman" w:hAnsi="Times New Roman"/>
              <w:sz w:val="36"/>
              <w:szCs w:val="36"/>
            </w:rPr>
            <w:alias w:val="Category"/>
            <w:tag w:val=""/>
            <w:id w:val="-1086607261"/>
            <w:placeholder>
              <w:docPart w:val="7A0F0ECEA524426593BEF395A6F7BC82"/>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EF5A6F" w:rsidP="0088073A">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491994384"/>
            <w:placeholder>
              <w:docPart w:val="C0403DCEA3484A7EA3E1C66D4B16BDD8"/>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272F64" w:rsidRDefault="00EF5A6F" w:rsidP="0088073A">
                <w:pPr>
                  <w:tabs>
                    <w:tab w:val="left" w:pos="1152"/>
                    <w:tab w:val="center" w:pos="2230"/>
                  </w:tabs>
                  <w:jc w:val="center"/>
                  <w:rPr>
                    <w:rFonts w:ascii="Times New Roman" w:hAnsi="Times New Roman"/>
                    <w:i/>
                    <w:sz w:val="52"/>
                    <w:szCs w:val="52"/>
                  </w:rPr>
                </w:pPr>
                <w:r>
                  <w:rPr>
                    <w:rFonts w:ascii="Times New Roman" w:hAnsi="Times New Roman"/>
                    <w:i/>
                    <w:sz w:val="52"/>
                    <w:szCs w:val="52"/>
                  </w:rPr>
                  <w:t>Volume and Surface Area of Other Solids</w:t>
                </w:r>
              </w:p>
            </w:tc>
          </w:sdtContent>
        </w:sdt>
        <w:tc>
          <w:tcPr>
            <w:tcW w:w="3685" w:type="dxa"/>
            <w:shd w:val="clear" w:color="auto" w:fill="215868" w:themeFill="accent5" w:themeFillShade="80"/>
          </w:tcPr>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88073A">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88073A">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10461" w:type="dxa"/>
        <w:tblInd w:w="-572" w:type="dxa"/>
        <w:tblLayout w:type="fixed"/>
        <w:tblCellMar>
          <w:top w:w="113" w:type="dxa"/>
          <w:bottom w:w="85" w:type="dxa"/>
        </w:tblCellMar>
        <w:tblLook w:val="04A0" w:firstRow="1" w:lastRow="0" w:firstColumn="1" w:lastColumn="0" w:noHBand="0" w:noVBand="1"/>
      </w:tblPr>
      <w:tblGrid>
        <w:gridCol w:w="1276"/>
        <w:gridCol w:w="6775"/>
        <w:gridCol w:w="2410"/>
      </w:tblGrid>
      <w:tr w:rsidR="00F56E33" w:rsidRPr="00272F64" w:rsidTr="00D222F9">
        <w:trPr>
          <w:cantSplit/>
          <w:tblHeader/>
        </w:trPr>
        <w:tc>
          <w:tcPr>
            <w:tcW w:w="1276" w:type="dxa"/>
          </w:tcPr>
          <w:p w:rsidR="00F56E33" w:rsidRPr="00272F64" w:rsidRDefault="00F56E33" w:rsidP="0088073A">
            <w:pPr>
              <w:rPr>
                <w:rFonts w:ascii="Times New Roman" w:hAnsi="Times New Roman"/>
                <w:sz w:val="24"/>
                <w:szCs w:val="24"/>
              </w:rPr>
            </w:pPr>
            <w:r w:rsidRPr="00272F64">
              <w:rPr>
                <w:rFonts w:ascii="Times New Roman" w:hAnsi="Times New Roman"/>
                <w:sz w:val="24"/>
                <w:szCs w:val="24"/>
              </w:rPr>
              <w:t>Question</w:t>
            </w:r>
          </w:p>
        </w:tc>
        <w:tc>
          <w:tcPr>
            <w:tcW w:w="6775"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88073A">
            <w:pPr>
              <w:rPr>
                <w:rFonts w:ascii="Times New Roman" w:hAnsi="Times New Roman"/>
                <w:sz w:val="24"/>
                <w:szCs w:val="24"/>
              </w:rPr>
            </w:pPr>
            <w:r w:rsidRPr="00272F64">
              <w:rPr>
                <w:rFonts w:ascii="Times New Roman" w:hAnsi="Times New Roman"/>
                <w:sz w:val="24"/>
                <w:szCs w:val="24"/>
              </w:rPr>
              <w:t>Marks</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r w:rsidRPr="00272F64">
              <w:rPr>
                <w:rFonts w:ascii="Times New Roman" w:hAnsi="Times New Roman"/>
                <w:sz w:val="24"/>
                <w:szCs w:val="24"/>
              </w:rPr>
              <w:t>1.</w:t>
            </w:r>
          </w:p>
        </w:tc>
        <w:tc>
          <w:tcPr>
            <w:tcW w:w="6775" w:type="dxa"/>
          </w:tcPr>
          <w:p w:rsidR="00E564E2" w:rsidRPr="00E564E2" w:rsidRDefault="00D222F9" w:rsidP="001048EC">
            <w:pPr>
              <w:pStyle w:val="LongerQuestions"/>
              <w:rPr>
                <w:color w:val="000000" w:themeColor="text1"/>
              </w:rPr>
            </w:pPr>
            <w:r w:rsidRPr="00E564E2">
              <w:rPr>
                <w:color w:val="000000" w:themeColor="text1"/>
              </w:rPr>
              <w:t xml:space="preserve">(a)   </w:t>
            </w:r>
          </w:p>
          <w:p w:rsidR="00D222F9" w:rsidRPr="003567EE" w:rsidRDefault="00D222F9" w:rsidP="001048EC">
            <w:pPr>
              <w:pStyle w:val="LongerQuestions"/>
              <w:rPr>
                <w:color w:val="000000" w:themeColor="text1"/>
                <w:position w:val="-84"/>
              </w:rPr>
            </w:pPr>
            <w:r w:rsidRPr="00E564E2">
              <w:rPr>
                <w:color w:val="000000" w:themeColor="text1"/>
              </w:rPr>
              <w:t xml:space="preserve"> </w:t>
            </w:r>
            <w:r w:rsidR="003567EE" w:rsidRPr="003567EE">
              <w:rPr>
                <w:position w:val="-84"/>
              </w:rPr>
              <w:object w:dxaOrig="2542" w:dyaOrig="1224" w14:anchorId="26CB3833">
                <v:shape id="_x0000_i1117" type="#_x0000_t75" style="width:126.75pt;height:59.25pt" o:ole="">
                  <v:imagedata r:id="rId154" o:title=""/>
                </v:shape>
                <o:OLEObject Type="Embed" ProgID="FXEquation.Equation" ShapeID="_x0000_i1117" DrawAspect="Content" ObjectID="_1556736580" r:id="rId155"/>
              </w:object>
            </w:r>
            <w:r w:rsidRPr="003567EE">
              <w:rPr>
                <w:color w:val="000000" w:themeColor="text1"/>
                <w:position w:val="-84"/>
              </w:rPr>
              <w:t xml:space="preserve"> </w:t>
            </w:r>
          </w:p>
          <w:p w:rsidR="00D222F9" w:rsidRPr="00E564E2" w:rsidRDefault="00D222F9" w:rsidP="001048EC">
            <w:pPr>
              <w:pStyle w:val="LongerQuestions"/>
              <w:rPr>
                <w:color w:val="000000" w:themeColor="text1"/>
              </w:rPr>
            </w:pP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1</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p>
        </w:tc>
        <w:tc>
          <w:tcPr>
            <w:tcW w:w="6775" w:type="dxa"/>
          </w:tcPr>
          <w:p w:rsidR="00E564E2" w:rsidRPr="00E564E2" w:rsidRDefault="00D222F9" w:rsidP="001048EC">
            <w:pPr>
              <w:pStyle w:val="LongerQuestions"/>
              <w:rPr>
                <w:color w:val="000000" w:themeColor="text1"/>
              </w:rPr>
            </w:pPr>
            <w:r w:rsidRPr="00E564E2">
              <w:rPr>
                <w:color w:val="000000" w:themeColor="text1"/>
              </w:rPr>
              <w:t xml:space="preserve">(b) </w:t>
            </w:r>
          </w:p>
          <w:p w:rsidR="00D222F9" w:rsidRPr="00E564E2" w:rsidRDefault="00D222F9" w:rsidP="001048EC">
            <w:pPr>
              <w:pStyle w:val="LongerQuestions"/>
              <w:rPr>
                <w:color w:val="000000" w:themeColor="text1"/>
              </w:rPr>
            </w:pPr>
            <w:r w:rsidRPr="00E564E2">
              <w:rPr>
                <w:color w:val="000000" w:themeColor="text1"/>
              </w:rPr>
              <w:t xml:space="preserve">    </w:t>
            </w:r>
            <w:r w:rsidR="008228AF" w:rsidRPr="00E564E2">
              <w:rPr>
                <w:color w:val="000000" w:themeColor="text1"/>
              </w:rPr>
              <w:object w:dxaOrig="2272" w:dyaOrig="1002" w14:anchorId="14F387EB">
                <v:shape id="_x0000_i1095" type="#_x0000_t75" style="width:114pt;height:50.25pt" o:ole="">
                  <v:imagedata r:id="rId156" o:title=""/>
                </v:shape>
                <o:OLEObject Type="Embed" ProgID="FXEquation.Equation" ShapeID="_x0000_i1095" DrawAspect="Content" ObjectID="_1556736581" r:id="rId157"/>
              </w:object>
            </w:r>
          </w:p>
          <w:p w:rsidR="00D222F9" w:rsidRPr="00E564E2" w:rsidRDefault="00D222F9" w:rsidP="001048EC">
            <w:pPr>
              <w:pStyle w:val="LongerQuestions"/>
              <w:rPr>
                <w:color w:val="000000" w:themeColor="text1"/>
              </w:rPr>
            </w:pP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1</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p>
        </w:tc>
        <w:tc>
          <w:tcPr>
            <w:tcW w:w="6775" w:type="dxa"/>
          </w:tcPr>
          <w:p w:rsidR="00E564E2" w:rsidRPr="00E564E2" w:rsidRDefault="00D222F9" w:rsidP="001048EC">
            <w:pPr>
              <w:pStyle w:val="LongerQuestions"/>
              <w:rPr>
                <w:color w:val="000000" w:themeColor="text1"/>
              </w:rPr>
            </w:pPr>
            <w:r w:rsidRPr="00E564E2">
              <w:rPr>
                <w:color w:val="000000" w:themeColor="text1"/>
              </w:rPr>
              <w:t xml:space="preserve">(c) </w:t>
            </w:r>
          </w:p>
          <w:p w:rsidR="00D222F9" w:rsidRPr="00E564E2" w:rsidRDefault="00D222F9" w:rsidP="001048EC">
            <w:pPr>
              <w:pStyle w:val="LongerQuestions"/>
              <w:rPr>
                <w:color w:val="000000" w:themeColor="text1"/>
              </w:rPr>
            </w:pPr>
            <w:r w:rsidRPr="00E564E2">
              <w:rPr>
                <w:color w:val="000000" w:themeColor="text1"/>
              </w:rPr>
              <w:t xml:space="preserve">     </w:t>
            </w:r>
            <w:r w:rsidR="008228AF" w:rsidRPr="00E564E2">
              <w:rPr>
                <w:color w:val="000000" w:themeColor="text1"/>
              </w:rPr>
              <w:object w:dxaOrig="3772" w:dyaOrig="1642" w14:anchorId="5447D5B9">
                <v:shape id="_x0000_i1096" type="#_x0000_t75" style="width:187.5pt;height:79.5pt" o:ole="">
                  <v:imagedata r:id="rId158" o:title=""/>
                </v:shape>
                <o:OLEObject Type="Embed" ProgID="FXEquation.Equation" ShapeID="_x0000_i1096" DrawAspect="Content" ObjectID="_1556736582" r:id="rId159"/>
              </w:object>
            </w:r>
          </w:p>
          <w:p w:rsidR="00D222F9" w:rsidRPr="00E564E2" w:rsidRDefault="00D222F9" w:rsidP="001048EC">
            <w:pPr>
              <w:pStyle w:val="LongerQuestions"/>
              <w:rPr>
                <w:color w:val="000000" w:themeColor="text1"/>
              </w:rPr>
            </w:pP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2</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r w:rsidRPr="00272F64">
              <w:rPr>
                <w:rFonts w:ascii="Times New Roman" w:hAnsi="Times New Roman"/>
                <w:sz w:val="24"/>
                <w:szCs w:val="24"/>
              </w:rPr>
              <w:t>2.</w:t>
            </w:r>
          </w:p>
        </w:tc>
        <w:tc>
          <w:tcPr>
            <w:tcW w:w="6775" w:type="dxa"/>
          </w:tcPr>
          <w:p w:rsidR="00E564E2" w:rsidRPr="00E564E2" w:rsidRDefault="00D222F9" w:rsidP="001048EC">
            <w:pPr>
              <w:pStyle w:val="LongerQuestions"/>
              <w:rPr>
                <w:color w:val="000000" w:themeColor="text1"/>
              </w:rPr>
            </w:pPr>
            <w:r w:rsidRPr="00E564E2">
              <w:rPr>
                <w:color w:val="000000" w:themeColor="text1"/>
              </w:rPr>
              <w:t>(a)</w:t>
            </w:r>
          </w:p>
          <w:p w:rsidR="00D222F9" w:rsidRPr="00E564E2" w:rsidRDefault="00D222F9" w:rsidP="001048EC">
            <w:pPr>
              <w:pStyle w:val="LongerQuestions"/>
              <w:rPr>
                <w:color w:val="000000" w:themeColor="text1"/>
              </w:rPr>
            </w:pPr>
            <w:r w:rsidRPr="00E564E2">
              <w:rPr>
                <w:color w:val="000000" w:themeColor="text1"/>
              </w:rPr>
              <w:t xml:space="preserve">    </w:t>
            </w:r>
            <w:r w:rsidR="002D1F97" w:rsidRPr="00E564E2">
              <w:rPr>
                <w:color w:val="000000" w:themeColor="text1"/>
              </w:rPr>
              <w:object w:dxaOrig="2542" w:dyaOrig="958" w14:anchorId="39F0FE7A">
                <v:shape id="_x0000_i1097" type="#_x0000_t75" style="width:126.75pt;height:46.5pt" o:ole="">
                  <v:imagedata r:id="rId160" o:title=""/>
                </v:shape>
                <o:OLEObject Type="Embed" ProgID="FXEquation.Equation" ShapeID="_x0000_i1097" DrawAspect="Content" ObjectID="_1556736583" r:id="rId161"/>
              </w:object>
            </w:r>
            <w:r w:rsidR="002D1F97" w:rsidRPr="00E564E2">
              <w:rPr>
                <w:color w:val="000000" w:themeColor="text1"/>
              </w:rPr>
              <w:t xml:space="preserve"> </w:t>
            </w: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1</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p>
        </w:tc>
        <w:tc>
          <w:tcPr>
            <w:tcW w:w="6775" w:type="dxa"/>
          </w:tcPr>
          <w:p w:rsidR="00E564E2" w:rsidRPr="00E564E2" w:rsidRDefault="00D222F9" w:rsidP="001048EC">
            <w:pPr>
              <w:pStyle w:val="LongerQuestions"/>
              <w:rPr>
                <w:color w:val="000000" w:themeColor="text1"/>
              </w:rPr>
            </w:pPr>
            <w:r w:rsidRPr="00E564E2">
              <w:rPr>
                <w:color w:val="000000" w:themeColor="text1"/>
              </w:rPr>
              <w:t>(b)</w:t>
            </w:r>
          </w:p>
          <w:p w:rsidR="00D222F9" w:rsidRPr="00E564E2" w:rsidRDefault="00D222F9" w:rsidP="001048EC">
            <w:pPr>
              <w:pStyle w:val="LongerQuestions"/>
              <w:rPr>
                <w:color w:val="000000" w:themeColor="text1"/>
              </w:rPr>
            </w:pPr>
            <w:r w:rsidRPr="00E564E2">
              <w:rPr>
                <w:color w:val="000000" w:themeColor="text1"/>
              </w:rPr>
              <w:t xml:space="preserve">     </w:t>
            </w:r>
            <w:r w:rsidR="002D1F97" w:rsidRPr="00E564E2">
              <w:rPr>
                <w:color w:val="000000" w:themeColor="text1"/>
              </w:rPr>
              <w:object w:dxaOrig="1822" w:dyaOrig="998" w14:anchorId="7AA4A8C0">
                <v:shape id="_x0000_i1098" type="#_x0000_t75" style="width:91.5pt;height:50.25pt" o:ole="">
                  <v:imagedata r:id="rId162" o:title=""/>
                </v:shape>
                <o:OLEObject Type="Embed" ProgID="FXEquation.Equation" ShapeID="_x0000_i1098" DrawAspect="Content" ObjectID="_1556736584" r:id="rId163"/>
              </w:object>
            </w: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1</w:t>
            </w:r>
          </w:p>
        </w:tc>
      </w:tr>
      <w:tr w:rsidR="00D222F9" w:rsidRPr="00272F64" w:rsidTr="00D222F9">
        <w:trPr>
          <w:cantSplit/>
        </w:trPr>
        <w:tc>
          <w:tcPr>
            <w:tcW w:w="1276" w:type="dxa"/>
          </w:tcPr>
          <w:p w:rsidR="00D222F9" w:rsidRPr="00272F64" w:rsidRDefault="00D222F9" w:rsidP="00D222F9">
            <w:pPr>
              <w:rPr>
                <w:rFonts w:ascii="Times New Roman" w:hAnsi="Times New Roman"/>
                <w:sz w:val="24"/>
                <w:szCs w:val="24"/>
              </w:rPr>
            </w:pPr>
          </w:p>
        </w:tc>
        <w:tc>
          <w:tcPr>
            <w:tcW w:w="6775" w:type="dxa"/>
          </w:tcPr>
          <w:p w:rsidR="00D222F9" w:rsidRPr="00E564E2" w:rsidRDefault="00D222F9" w:rsidP="001048EC">
            <w:pPr>
              <w:pStyle w:val="LongerQuestions"/>
              <w:rPr>
                <w:color w:val="000000" w:themeColor="text1"/>
              </w:rPr>
            </w:pPr>
            <w:r w:rsidRPr="00E564E2">
              <w:rPr>
                <w:color w:val="000000" w:themeColor="text1"/>
              </w:rPr>
              <w:t xml:space="preserve">(c)      </w:t>
            </w:r>
            <w:r w:rsidR="002D1F97" w:rsidRPr="00E564E2">
              <w:rPr>
                <w:color w:val="000000" w:themeColor="text1"/>
              </w:rPr>
              <w:object w:dxaOrig="5751" w:dyaOrig="1230" w14:anchorId="5E226E9A">
                <v:shape id="_x0000_i1099" type="#_x0000_t75" style="width:285.75pt;height:59.25pt" o:ole="">
                  <v:imagedata r:id="rId164" o:title=""/>
                </v:shape>
                <o:OLEObject Type="Embed" ProgID="FXEquation.Equation" ShapeID="_x0000_i1099" DrawAspect="Content" ObjectID="_1556736585" r:id="rId165"/>
              </w:object>
            </w:r>
          </w:p>
          <w:p w:rsidR="00D222F9" w:rsidRPr="00E564E2" w:rsidRDefault="00D222F9" w:rsidP="001048EC">
            <w:pPr>
              <w:pStyle w:val="LongerQuestions"/>
              <w:rPr>
                <w:color w:val="000000" w:themeColor="text1"/>
              </w:rPr>
            </w:pPr>
          </w:p>
        </w:tc>
        <w:tc>
          <w:tcPr>
            <w:tcW w:w="2410" w:type="dxa"/>
          </w:tcPr>
          <w:p w:rsidR="00D222F9" w:rsidRPr="00A252B0" w:rsidRDefault="00D222F9" w:rsidP="00D222F9">
            <w:pPr>
              <w:jc w:val="center"/>
              <w:rPr>
                <w:rFonts w:ascii="Times New Roman" w:hAnsi="Times New Roman"/>
                <w:b/>
                <w:sz w:val="24"/>
                <w:szCs w:val="24"/>
              </w:rPr>
            </w:pPr>
            <w:r>
              <w:rPr>
                <w:rFonts w:ascii="Times New Roman" w:hAnsi="Times New Roman"/>
                <w:b/>
                <w:sz w:val="24"/>
                <w:szCs w:val="24"/>
              </w:rPr>
              <w:t>2</w:t>
            </w:r>
          </w:p>
        </w:tc>
      </w:tr>
    </w:tbl>
    <w:p w:rsidR="00F56E33" w:rsidRPr="00272F64" w:rsidRDefault="00F56E33" w:rsidP="0096053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CAF" w:rsidRDefault="009A1CAF" w:rsidP="006475AA">
      <w:r>
        <w:separator/>
      </w:r>
    </w:p>
  </w:endnote>
  <w:endnote w:type="continuationSeparator" w:id="0">
    <w:p w:rsidR="009A1CAF" w:rsidRDefault="009A1CAF"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5987735"/>
      <w:docPartObj>
        <w:docPartGallery w:val="Page Numbers (Bottom of Page)"/>
        <w:docPartUnique/>
      </w:docPartObj>
    </w:sdtPr>
    <w:sdtEndPr>
      <w:rPr>
        <w:noProof/>
      </w:rPr>
    </w:sdtEndPr>
    <w:sdtContent>
      <w:p w:rsidR="00495458" w:rsidRDefault="00495458">
        <w:pPr>
          <w:pStyle w:val="Footer"/>
          <w:jc w:val="center"/>
        </w:pPr>
        <w:r>
          <w:fldChar w:fldCharType="begin"/>
        </w:r>
        <w:r>
          <w:instrText xml:space="preserve"> PAGE   \* MERGEFORMAT </w:instrText>
        </w:r>
        <w:r>
          <w:fldChar w:fldCharType="separate"/>
        </w:r>
        <w:r w:rsidR="003567EE">
          <w:rPr>
            <w:noProof/>
          </w:rPr>
          <w:t>12</w:t>
        </w:r>
        <w:r>
          <w:rPr>
            <w:noProof/>
          </w:rPr>
          <w:fldChar w:fldCharType="end"/>
        </w:r>
      </w:p>
    </w:sdtContent>
  </w:sdt>
  <w:p w:rsidR="00495458" w:rsidRDefault="00495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7507269"/>
      <w:docPartObj>
        <w:docPartGallery w:val="Page Numbers (Bottom of Page)"/>
        <w:docPartUnique/>
      </w:docPartObj>
    </w:sdtPr>
    <w:sdtEndPr>
      <w:rPr>
        <w:noProof/>
      </w:rPr>
    </w:sdtEndPr>
    <w:sdtContent>
      <w:p w:rsidR="00495458" w:rsidRDefault="00495458">
        <w:pPr>
          <w:pStyle w:val="Footer"/>
          <w:jc w:val="center"/>
        </w:pPr>
        <w:r>
          <w:fldChar w:fldCharType="begin"/>
        </w:r>
        <w:r>
          <w:instrText xml:space="preserve"> PAGE   \* MERGEFORMAT </w:instrText>
        </w:r>
        <w:r>
          <w:fldChar w:fldCharType="separate"/>
        </w:r>
        <w:r w:rsidR="009A1CAF">
          <w:rPr>
            <w:noProof/>
          </w:rPr>
          <w:t>1</w:t>
        </w:r>
        <w:r>
          <w:rPr>
            <w:noProof/>
          </w:rPr>
          <w:fldChar w:fldCharType="end"/>
        </w:r>
      </w:p>
    </w:sdtContent>
  </w:sdt>
  <w:p w:rsidR="00495458" w:rsidRDefault="00495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CAF" w:rsidRDefault="009A1CAF" w:rsidP="006475AA">
      <w:r>
        <w:separator/>
      </w:r>
    </w:p>
  </w:footnote>
  <w:footnote w:type="continuationSeparator" w:id="0">
    <w:p w:rsidR="009A1CAF" w:rsidRDefault="009A1CAF"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458" w:rsidRPr="006475AA" w:rsidRDefault="00495458" w:rsidP="00252A7D">
    <w:pPr>
      <w:pStyle w:val="Header"/>
      <w:tabs>
        <w:tab w:val="left" w:pos="8540"/>
      </w:tabs>
      <w:rPr>
        <w:u w:val="single"/>
      </w:rPr>
    </w:pPr>
    <w:sdt>
      <w:sdtPr>
        <w:rPr>
          <w:u w:val="single"/>
        </w:rPr>
        <w:alias w:val="Comments"/>
        <w:tag w:val=""/>
        <w:id w:val="-1855722381"/>
        <w:placeholder>
          <w:docPart w:val="22BD1701D3BE4C179E3F47ACDF8B023F"/>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69400603"/>
        <w:placeholder>
          <w:docPart w:val="852FFF0CEB5A45D585568563FD70A262"/>
        </w:placeholder>
        <w:dataBinding w:prefixMappings="xmlns:ns0='http://purl.org/dc/elements/1.1/' xmlns:ns1='http://schemas.openxmlformats.org/package/2006/metadata/core-properties' " w:xpath="/ns1:coreProperties[1]/ns0:title[1]" w:storeItemID="{6C3C8BC8-F283-45AE-878A-BAB7291924A1}"/>
        <w:text/>
      </w:sdtPr>
      <w:sdtContent>
        <w:r>
          <w:rPr>
            <w:u w:val="single"/>
          </w:rPr>
          <w:t>Volume and Surface Area of Other Solids</w:t>
        </w:r>
      </w:sdtContent>
    </w:sdt>
    <w:r>
      <w:rPr>
        <w:u w:val="single"/>
      </w:rPr>
      <w:t xml:space="preserve">     </w:t>
    </w:r>
    <w:r>
      <w:rPr>
        <w:u w:val="single"/>
      </w:rPr>
      <w:tab/>
    </w:r>
    <w:sdt>
      <w:sdtPr>
        <w:rPr>
          <w:u w:val="single"/>
        </w:rPr>
        <w:alias w:val="Status"/>
        <w:tag w:val=""/>
        <w:id w:val="-1008219236"/>
        <w:placeholder>
          <w:docPart w:val="5854C2CB26AA461FBCF180EA9AAAF54C"/>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A9236B"/>
    <w:multiLevelType w:val="hybridMultilevel"/>
    <w:tmpl w:val="66D21B94"/>
    <w:lvl w:ilvl="0" w:tplc="6CCE7FD4">
      <w:start w:val="1"/>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3"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7"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6"/>
  </w:num>
  <w:num w:numId="10">
    <w:abstractNumId w:val="22"/>
  </w:num>
  <w:num w:numId="11">
    <w:abstractNumId w:val="20"/>
  </w:num>
  <w:num w:numId="12">
    <w:abstractNumId w:val="12"/>
  </w:num>
  <w:num w:numId="13">
    <w:abstractNumId w:val="18"/>
  </w:num>
  <w:num w:numId="14">
    <w:abstractNumId w:val="10"/>
  </w:num>
  <w:num w:numId="15">
    <w:abstractNumId w:val="17"/>
  </w:num>
  <w:num w:numId="16">
    <w:abstractNumId w:val="19"/>
  </w:num>
  <w:num w:numId="17">
    <w:abstractNumId w:val="4"/>
  </w:num>
  <w:num w:numId="18">
    <w:abstractNumId w:val="7"/>
  </w:num>
  <w:num w:numId="19">
    <w:abstractNumId w:val="9"/>
  </w:num>
  <w:num w:numId="20">
    <w:abstractNumId w:val="21"/>
  </w:num>
  <w:num w:numId="21">
    <w:abstractNumId w:val="11"/>
  </w:num>
  <w:num w:numId="22">
    <w:abstractNumId w:val="5"/>
  </w:num>
  <w:num w:numId="23">
    <w:abstractNumId w:val="1"/>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A6F"/>
    <w:rsid w:val="0005581D"/>
    <w:rsid w:val="00077577"/>
    <w:rsid w:val="00077B33"/>
    <w:rsid w:val="000966B2"/>
    <w:rsid w:val="000A3FD5"/>
    <w:rsid w:val="000A4777"/>
    <w:rsid w:val="000A6CD7"/>
    <w:rsid w:val="000C316B"/>
    <w:rsid w:val="000E12BE"/>
    <w:rsid w:val="000E2705"/>
    <w:rsid w:val="000E4B9B"/>
    <w:rsid w:val="000F13FE"/>
    <w:rsid w:val="001048EC"/>
    <w:rsid w:val="00104ACA"/>
    <w:rsid w:val="001225BA"/>
    <w:rsid w:val="001274F5"/>
    <w:rsid w:val="00156B93"/>
    <w:rsid w:val="001616E1"/>
    <w:rsid w:val="0018287C"/>
    <w:rsid w:val="001B0750"/>
    <w:rsid w:val="001B1E4E"/>
    <w:rsid w:val="001B2DF7"/>
    <w:rsid w:val="001B5B33"/>
    <w:rsid w:val="001C71D6"/>
    <w:rsid w:val="001D51F7"/>
    <w:rsid w:val="001E01D8"/>
    <w:rsid w:val="001E2D6D"/>
    <w:rsid w:val="00203287"/>
    <w:rsid w:val="00204CB2"/>
    <w:rsid w:val="0021035C"/>
    <w:rsid w:val="00216994"/>
    <w:rsid w:val="00231E3E"/>
    <w:rsid w:val="00233DEB"/>
    <w:rsid w:val="00241F33"/>
    <w:rsid w:val="00252806"/>
    <w:rsid w:val="00252A7D"/>
    <w:rsid w:val="00261777"/>
    <w:rsid w:val="00272F64"/>
    <w:rsid w:val="0027637B"/>
    <w:rsid w:val="00283197"/>
    <w:rsid w:val="00295011"/>
    <w:rsid w:val="002A67A9"/>
    <w:rsid w:val="002B1F86"/>
    <w:rsid w:val="002D1F97"/>
    <w:rsid w:val="002E3D4C"/>
    <w:rsid w:val="002F7B86"/>
    <w:rsid w:val="003016CF"/>
    <w:rsid w:val="003103F6"/>
    <w:rsid w:val="00325745"/>
    <w:rsid w:val="00325B51"/>
    <w:rsid w:val="003321E8"/>
    <w:rsid w:val="00347A06"/>
    <w:rsid w:val="003506B9"/>
    <w:rsid w:val="003567EE"/>
    <w:rsid w:val="00360685"/>
    <w:rsid w:val="00364163"/>
    <w:rsid w:val="00381393"/>
    <w:rsid w:val="003C086B"/>
    <w:rsid w:val="003C4D0B"/>
    <w:rsid w:val="003E2B6D"/>
    <w:rsid w:val="00405110"/>
    <w:rsid w:val="00405F99"/>
    <w:rsid w:val="00411CB2"/>
    <w:rsid w:val="00423CB0"/>
    <w:rsid w:val="004523B6"/>
    <w:rsid w:val="00457FA3"/>
    <w:rsid w:val="00462C50"/>
    <w:rsid w:val="004828D6"/>
    <w:rsid w:val="00494822"/>
    <w:rsid w:val="00495458"/>
    <w:rsid w:val="00495852"/>
    <w:rsid w:val="004B2876"/>
    <w:rsid w:val="004C32EB"/>
    <w:rsid w:val="004C47A8"/>
    <w:rsid w:val="004E00F1"/>
    <w:rsid w:val="004E01B5"/>
    <w:rsid w:val="004E1A64"/>
    <w:rsid w:val="005032AD"/>
    <w:rsid w:val="0050558B"/>
    <w:rsid w:val="00513041"/>
    <w:rsid w:val="00526826"/>
    <w:rsid w:val="00536A67"/>
    <w:rsid w:val="00540706"/>
    <w:rsid w:val="00556B6D"/>
    <w:rsid w:val="00563AA5"/>
    <w:rsid w:val="00567A9C"/>
    <w:rsid w:val="00573056"/>
    <w:rsid w:val="005C2441"/>
    <w:rsid w:val="005F5B3A"/>
    <w:rsid w:val="005F6CBB"/>
    <w:rsid w:val="006373E8"/>
    <w:rsid w:val="0063789C"/>
    <w:rsid w:val="006475AA"/>
    <w:rsid w:val="006608F5"/>
    <w:rsid w:val="00670709"/>
    <w:rsid w:val="00674B12"/>
    <w:rsid w:val="00683B30"/>
    <w:rsid w:val="006A2DE1"/>
    <w:rsid w:val="006C3D48"/>
    <w:rsid w:val="006D1C47"/>
    <w:rsid w:val="006D727A"/>
    <w:rsid w:val="006E1811"/>
    <w:rsid w:val="006E388D"/>
    <w:rsid w:val="006E3B3A"/>
    <w:rsid w:val="0071798F"/>
    <w:rsid w:val="0077682A"/>
    <w:rsid w:val="007832E9"/>
    <w:rsid w:val="007A12DD"/>
    <w:rsid w:val="007A1333"/>
    <w:rsid w:val="007A5E88"/>
    <w:rsid w:val="007F0DF3"/>
    <w:rsid w:val="007F7EBA"/>
    <w:rsid w:val="00804F85"/>
    <w:rsid w:val="00812011"/>
    <w:rsid w:val="008228AF"/>
    <w:rsid w:val="0082622B"/>
    <w:rsid w:val="00844D93"/>
    <w:rsid w:val="00850CFC"/>
    <w:rsid w:val="0088073A"/>
    <w:rsid w:val="00887934"/>
    <w:rsid w:val="00887C1B"/>
    <w:rsid w:val="008E3476"/>
    <w:rsid w:val="008F4C0E"/>
    <w:rsid w:val="00913562"/>
    <w:rsid w:val="00915ED5"/>
    <w:rsid w:val="00935719"/>
    <w:rsid w:val="009430F2"/>
    <w:rsid w:val="00960538"/>
    <w:rsid w:val="00974063"/>
    <w:rsid w:val="0097581B"/>
    <w:rsid w:val="009A0F33"/>
    <w:rsid w:val="009A1CAF"/>
    <w:rsid w:val="009B2ED7"/>
    <w:rsid w:val="009D3269"/>
    <w:rsid w:val="009D493B"/>
    <w:rsid w:val="00A12EE8"/>
    <w:rsid w:val="00A14042"/>
    <w:rsid w:val="00A21FCA"/>
    <w:rsid w:val="00A25D89"/>
    <w:rsid w:val="00A433DF"/>
    <w:rsid w:val="00A5015F"/>
    <w:rsid w:val="00A50622"/>
    <w:rsid w:val="00A82BA8"/>
    <w:rsid w:val="00AB124A"/>
    <w:rsid w:val="00AB2F56"/>
    <w:rsid w:val="00AD0CB6"/>
    <w:rsid w:val="00AD652F"/>
    <w:rsid w:val="00AF1B35"/>
    <w:rsid w:val="00AF2DC6"/>
    <w:rsid w:val="00AF5D51"/>
    <w:rsid w:val="00B14653"/>
    <w:rsid w:val="00B25C71"/>
    <w:rsid w:val="00B405DD"/>
    <w:rsid w:val="00B466FB"/>
    <w:rsid w:val="00B47C2C"/>
    <w:rsid w:val="00B64B08"/>
    <w:rsid w:val="00B675B0"/>
    <w:rsid w:val="00B835B8"/>
    <w:rsid w:val="00B92B31"/>
    <w:rsid w:val="00BA4A8A"/>
    <w:rsid w:val="00BB3E9D"/>
    <w:rsid w:val="00BB765D"/>
    <w:rsid w:val="00BB7A43"/>
    <w:rsid w:val="00BD49DE"/>
    <w:rsid w:val="00BE2326"/>
    <w:rsid w:val="00BE51BB"/>
    <w:rsid w:val="00BF1872"/>
    <w:rsid w:val="00C5125E"/>
    <w:rsid w:val="00C74296"/>
    <w:rsid w:val="00C75409"/>
    <w:rsid w:val="00C849C5"/>
    <w:rsid w:val="00C90A6C"/>
    <w:rsid w:val="00C93B55"/>
    <w:rsid w:val="00CA0842"/>
    <w:rsid w:val="00D1063D"/>
    <w:rsid w:val="00D222F9"/>
    <w:rsid w:val="00D3742B"/>
    <w:rsid w:val="00D66E50"/>
    <w:rsid w:val="00D944F7"/>
    <w:rsid w:val="00DA0092"/>
    <w:rsid w:val="00DA63A8"/>
    <w:rsid w:val="00DB4333"/>
    <w:rsid w:val="00DB5666"/>
    <w:rsid w:val="00DB6EA6"/>
    <w:rsid w:val="00DC06F8"/>
    <w:rsid w:val="00DC1A69"/>
    <w:rsid w:val="00DD0A98"/>
    <w:rsid w:val="00DD53EB"/>
    <w:rsid w:val="00DE0EE2"/>
    <w:rsid w:val="00DE2FF5"/>
    <w:rsid w:val="00E23F58"/>
    <w:rsid w:val="00E2596F"/>
    <w:rsid w:val="00E564E2"/>
    <w:rsid w:val="00E609C0"/>
    <w:rsid w:val="00E7010C"/>
    <w:rsid w:val="00EA1260"/>
    <w:rsid w:val="00EA33A1"/>
    <w:rsid w:val="00EB4B28"/>
    <w:rsid w:val="00EB7E5A"/>
    <w:rsid w:val="00EC7A14"/>
    <w:rsid w:val="00EE130F"/>
    <w:rsid w:val="00EE1830"/>
    <w:rsid w:val="00EF5A6F"/>
    <w:rsid w:val="00F34A31"/>
    <w:rsid w:val="00F40FB5"/>
    <w:rsid w:val="00F54BE3"/>
    <w:rsid w:val="00F56E33"/>
    <w:rsid w:val="00F92680"/>
    <w:rsid w:val="00FA09BC"/>
    <w:rsid w:val="00FB4F64"/>
    <w:rsid w:val="00FC09DE"/>
    <w:rsid w:val="00FC42E8"/>
    <w:rsid w:val="00FC45FD"/>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48EB08-0884-46CA-88D6-558F09A27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1225BA"/>
    <w:rPr>
      <w:rFonts w:ascii="Times New Roman" w:hAnsi="Times New Roman"/>
      <w:sz w:val="24"/>
      <w:szCs w:val="24"/>
    </w:rPr>
  </w:style>
  <w:style w:type="paragraph" w:customStyle="1" w:styleId="LongerStyle">
    <w:name w:val="Longer Style"/>
    <w:basedOn w:val="ListParagraph"/>
    <w:link w:val="LongerStyleChar"/>
    <w:autoRedefine/>
    <w:qFormat/>
    <w:rsid w:val="00C5125E"/>
    <w:pPr>
      <w:ind w:left="0" w:right="5103"/>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1225BA"/>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C5125E"/>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1048EC"/>
    <w:pPr>
      <w:spacing w:after="120"/>
      <w:ind w:left="510"/>
    </w:pPr>
    <w:rPr>
      <w:rFonts w:ascii="Times New Roman" w:hAnsi="Times New Roman"/>
      <w:color w:val="FF0000"/>
      <w:sz w:val="24"/>
      <w:szCs w:val="24"/>
    </w:rPr>
  </w:style>
  <w:style w:type="character" w:customStyle="1" w:styleId="LongerQuestionsChar">
    <w:name w:val="Longer Questions Char"/>
    <w:basedOn w:val="DefaultParagraphFont"/>
    <w:link w:val="LongerQuestions"/>
    <w:rsid w:val="001048EC"/>
    <w:rPr>
      <w:rFonts w:ascii="Times New Roman" w:eastAsia="Calibri" w:hAnsi="Times New Roman" w:cs="Times New Roman"/>
      <w:color w:val="FF0000"/>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 w:type="paragraph" w:styleId="NormalWeb">
    <w:name w:val="Normal (Web)"/>
    <w:basedOn w:val="Normal"/>
    <w:uiPriority w:val="99"/>
    <w:unhideWhenUsed/>
    <w:rsid w:val="00EE1830"/>
    <w:pPr>
      <w:spacing w:before="100" w:beforeAutospacing="1" w:after="100" w:afterAutospacing="1"/>
    </w:pPr>
    <w:rPr>
      <w:rFonts w:ascii="Times New Roman" w:eastAsia="Times New Roman" w:hAnsi="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207022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51.bin"/><Relationship Id="rId21" Type="http://schemas.openxmlformats.org/officeDocument/2006/relationships/image" Target="media/image8.png"/><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oleObject" Target="embeddings/oleObject24.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37.bin"/><Relationship Id="rId112" Type="http://schemas.openxmlformats.org/officeDocument/2006/relationships/image" Target="media/image54.png"/><Relationship Id="rId133" Type="http://schemas.openxmlformats.org/officeDocument/2006/relationships/oleObject" Target="embeddings/oleObject59.bin"/><Relationship Id="rId138" Type="http://schemas.openxmlformats.org/officeDocument/2006/relationships/image" Target="media/image67.png"/><Relationship Id="rId154" Type="http://schemas.openxmlformats.org/officeDocument/2006/relationships/image" Target="media/image75.png"/><Relationship Id="rId159" Type="http://schemas.openxmlformats.org/officeDocument/2006/relationships/oleObject" Target="embeddings/oleObject72.bin"/><Relationship Id="rId16" Type="http://schemas.openxmlformats.org/officeDocument/2006/relationships/oleObject" Target="embeddings/oleObject5.bin"/><Relationship Id="rId107" Type="http://schemas.openxmlformats.org/officeDocument/2006/relationships/oleObject" Target="embeddings/oleObject46.bin"/><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5.png"/><Relationship Id="rId53" Type="http://schemas.openxmlformats.org/officeDocument/2006/relationships/oleObject" Target="embeddings/oleObject20.bin"/><Relationship Id="rId58" Type="http://schemas.openxmlformats.org/officeDocument/2006/relationships/image" Target="media/image26.png"/><Relationship Id="rId74" Type="http://schemas.openxmlformats.org/officeDocument/2006/relationships/image" Target="media/image35.png"/><Relationship Id="rId79" Type="http://schemas.openxmlformats.org/officeDocument/2006/relationships/oleObject" Target="embeddings/oleObject32.bin"/><Relationship Id="rId102" Type="http://schemas.openxmlformats.org/officeDocument/2006/relationships/image" Target="media/image49.png"/><Relationship Id="rId123" Type="http://schemas.openxmlformats.org/officeDocument/2006/relationships/oleObject" Target="embeddings/oleObject54.bin"/><Relationship Id="rId128" Type="http://schemas.openxmlformats.org/officeDocument/2006/relationships/image" Target="media/image62.png"/><Relationship Id="rId144" Type="http://schemas.openxmlformats.org/officeDocument/2006/relationships/image" Target="media/image70.png"/><Relationship Id="rId149" Type="http://schemas.openxmlformats.org/officeDocument/2006/relationships/oleObject" Target="embeddings/oleObject67.bin"/><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oleObject" Target="embeddings/oleObject40.bin"/><Relationship Id="rId160" Type="http://schemas.openxmlformats.org/officeDocument/2006/relationships/image" Target="media/image78.png"/><Relationship Id="rId165" Type="http://schemas.openxmlformats.org/officeDocument/2006/relationships/oleObject" Target="embeddings/oleObject75.bin"/><Relationship Id="rId22" Type="http://schemas.openxmlformats.org/officeDocument/2006/relationships/oleObject" Target="embeddings/oleObject7.bin"/><Relationship Id="rId27" Type="http://schemas.openxmlformats.org/officeDocument/2006/relationships/image" Target="media/image11.jpeg"/><Relationship Id="rId43" Type="http://schemas.openxmlformats.org/officeDocument/2006/relationships/image" Target="media/image18.jpeg"/><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oleObject" Target="embeddings/oleObject27.bin"/><Relationship Id="rId113" Type="http://schemas.openxmlformats.org/officeDocument/2006/relationships/oleObject" Target="embeddings/oleObject49.bin"/><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oleObject" Target="embeddings/oleObject62.bin"/><Relationship Id="rId80" Type="http://schemas.openxmlformats.org/officeDocument/2006/relationships/image" Target="media/image38.png"/><Relationship Id="rId85" Type="http://schemas.openxmlformats.org/officeDocument/2006/relationships/oleObject" Target="embeddings/oleObject35.bin"/><Relationship Id="rId150" Type="http://schemas.openxmlformats.org/officeDocument/2006/relationships/image" Target="media/image73.png"/><Relationship Id="rId155" Type="http://schemas.openxmlformats.org/officeDocument/2006/relationships/oleObject" Target="embeddings/oleObject70.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oleObject" Target="embeddings/oleObject12.bin"/><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44.bin"/><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oleObject" Target="embeddings/oleObject57.bin"/><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oleObject" Target="embeddings/oleObject30.bin"/><Relationship Id="rId91" Type="http://schemas.openxmlformats.org/officeDocument/2006/relationships/oleObject" Target="embeddings/oleObject38.bin"/><Relationship Id="rId96" Type="http://schemas.openxmlformats.org/officeDocument/2006/relationships/image" Target="media/image46.png"/><Relationship Id="rId140" Type="http://schemas.openxmlformats.org/officeDocument/2006/relationships/image" Target="media/image68.png"/><Relationship Id="rId145" Type="http://schemas.openxmlformats.org/officeDocument/2006/relationships/oleObject" Target="embeddings/oleObject65.bin"/><Relationship Id="rId161" Type="http://schemas.openxmlformats.org/officeDocument/2006/relationships/oleObject" Target="embeddings/oleObject73.bin"/><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footer" Target="footer2.xml"/><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1.png"/><Relationship Id="rId114" Type="http://schemas.openxmlformats.org/officeDocument/2006/relationships/image" Target="media/image55.png"/><Relationship Id="rId119" Type="http://schemas.openxmlformats.org/officeDocument/2006/relationships/oleObject" Target="embeddings/oleObject52.bin"/><Relationship Id="rId127" Type="http://schemas.openxmlformats.org/officeDocument/2006/relationships/oleObject" Target="embeddings/oleObject56.bin"/><Relationship Id="rId10" Type="http://schemas.openxmlformats.org/officeDocument/2006/relationships/oleObject" Target="embeddings/oleObject2.bin"/><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jpeg"/><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7.png"/><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9.png"/><Relationship Id="rId130" Type="http://schemas.openxmlformats.org/officeDocument/2006/relationships/image" Target="media/image63.png"/><Relationship Id="rId135" Type="http://schemas.openxmlformats.org/officeDocument/2006/relationships/oleObject" Target="embeddings/oleObject60.bin"/><Relationship Id="rId143" Type="http://schemas.openxmlformats.org/officeDocument/2006/relationships/oleObject" Target="embeddings/oleObject64.bin"/><Relationship Id="rId148" Type="http://schemas.openxmlformats.org/officeDocument/2006/relationships/image" Target="media/image72.png"/><Relationship Id="rId151" Type="http://schemas.openxmlformats.org/officeDocument/2006/relationships/oleObject" Target="embeddings/oleObject68.bin"/><Relationship Id="rId156" Type="http://schemas.openxmlformats.org/officeDocument/2006/relationships/image" Target="media/image76.png"/><Relationship Id="rId16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6.png"/><Relationship Id="rId109" Type="http://schemas.openxmlformats.org/officeDocument/2006/relationships/oleObject" Target="embeddings/oleObject47.bin"/><Relationship Id="rId34" Type="http://schemas.openxmlformats.org/officeDocument/2006/relationships/header" Target="header1.xml"/><Relationship Id="rId50" Type="http://schemas.openxmlformats.org/officeDocument/2006/relationships/image" Target="media/image22.png"/><Relationship Id="rId55" Type="http://schemas.openxmlformats.org/officeDocument/2006/relationships/oleObject" Target="embeddings/oleObject21.bin"/><Relationship Id="rId76" Type="http://schemas.openxmlformats.org/officeDocument/2006/relationships/image" Target="media/image36.png"/><Relationship Id="rId97" Type="http://schemas.openxmlformats.org/officeDocument/2006/relationships/oleObject" Target="embeddings/oleObject41.bin"/><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oleObject" Target="embeddings/oleObject55.bin"/><Relationship Id="rId141" Type="http://schemas.openxmlformats.org/officeDocument/2006/relationships/oleObject" Target="embeddings/oleObject63.bin"/><Relationship Id="rId146" Type="http://schemas.openxmlformats.org/officeDocument/2006/relationships/image" Target="media/image71.png"/><Relationship Id="rId167"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44.png"/><Relationship Id="rId16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oleObject" Target="embeddings/oleObject8.bin"/><Relationship Id="rId40" Type="http://schemas.openxmlformats.org/officeDocument/2006/relationships/oleObject" Target="embeddings/oleObject14.bin"/><Relationship Id="rId45" Type="http://schemas.openxmlformats.org/officeDocument/2006/relationships/oleObject" Target="embeddings/oleObject16.bin"/><Relationship Id="rId66" Type="http://schemas.openxmlformats.org/officeDocument/2006/relationships/image" Target="media/image31.png"/><Relationship Id="rId87" Type="http://schemas.openxmlformats.org/officeDocument/2006/relationships/oleObject" Target="embeddings/oleObject36.bin"/><Relationship Id="rId110" Type="http://schemas.openxmlformats.org/officeDocument/2006/relationships/image" Target="media/image53.png"/><Relationship Id="rId115" Type="http://schemas.openxmlformats.org/officeDocument/2006/relationships/oleObject" Target="embeddings/oleObject50.bin"/><Relationship Id="rId131" Type="http://schemas.openxmlformats.org/officeDocument/2006/relationships/oleObject" Target="embeddings/oleObject58.bin"/><Relationship Id="rId136" Type="http://schemas.openxmlformats.org/officeDocument/2006/relationships/image" Target="media/image66.png"/><Relationship Id="rId157" Type="http://schemas.openxmlformats.org/officeDocument/2006/relationships/oleObject" Target="embeddings/oleObject71.bin"/><Relationship Id="rId61" Type="http://schemas.openxmlformats.org/officeDocument/2006/relationships/image" Target="media/image28.jpeg"/><Relationship Id="rId82" Type="http://schemas.openxmlformats.org/officeDocument/2006/relationships/image" Target="media/image39.png"/><Relationship Id="rId152" Type="http://schemas.openxmlformats.org/officeDocument/2006/relationships/image" Target="media/image74.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image" Target="media/image13.png"/><Relationship Id="rId35" Type="http://schemas.openxmlformats.org/officeDocument/2006/relationships/footer" Target="footer1.xml"/><Relationship Id="rId56" Type="http://schemas.openxmlformats.org/officeDocument/2006/relationships/image" Target="media/image25.png"/><Relationship Id="rId77" Type="http://schemas.openxmlformats.org/officeDocument/2006/relationships/oleObject" Target="embeddings/oleObject31.bin"/><Relationship Id="rId100" Type="http://schemas.openxmlformats.org/officeDocument/2006/relationships/image" Target="media/image48.png"/><Relationship Id="rId105" Type="http://schemas.openxmlformats.org/officeDocument/2006/relationships/oleObject" Target="embeddings/oleObject45.bin"/><Relationship Id="rId126" Type="http://schemas.openxmlformats.org/officeDocument/2006/relationships/image" Target="media/image61.png"/><Relationship Id="rId147" Type="http://schemas.openxmlformats.org/officeDocument/2006/relationships/oleObject" Target="embeddings/oleObject66.bin"/><Relationship Id="rId168"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image" Target="media/image34.png"/><Relationship Id="rId93" Type="http://schemas.openxmlformats.org/officeDocument/2006/relationships/oleObject" Target="embeddings/oleObject39.bin"/><Relationship Id="rId98" Type="http://schemas.openxmlformats.org/officeDocument/2006/relationships/image" Target="media/image47.png"/><Relationship Id="rId121" Type="http://schemas.openxmlformats.org/officeDocument/2006/relationships/oleObject" Target="embeddings/oleObject53.bin"/><Relationship Id="rId142" Type="http://schemas.openxmlformats.org/officeDocument/2006/relationships/image" Target="media/image69.png"/><Relationship Id="rId163" Type="http://schemas.openxmlformats.org/officeDocument/2006/relationships/oleObject" Target="embeddings/oleObject74.bin"/><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oleObject" Target="embeddings/oleObject26.bin"/><Relationship Id="rId116" Type="http://schemas.openxmlformats.org/officeDocument/2006/relationships/image" Target="media/image56.png"/><Relationship Id="rId137" Type="http://schemas.openxmlformats.org/officeDocument/2006/relationships/oleObject" Target="embeddings/oleObject61.bin"/><Relationship Id="rId158" Type="http://schemas.openxmlformats.org/officeDocument/2006/relationships/image" Target="media/image77.png"/><Relationship Id="rId20" Type="http://schemas.microsoft.com/office/2007/relationships/hdphoto" Target="media/hdphoto1.wdp"/><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oleObject" Target="embeddings/oleObject34.bin"/><Relationship Id="rId88" Type="http://schemas.openxmlformats.org/officeDocument/2006/relationships/image" Target="media/image42.png"/><Relationship Id="rId111" Type="http://schemas.openxmlformats.org/officeDocument/2006/relationships/oleObject" Target="embeddings/oleObject48.bin"/><Relationship Id="rId132" Type="http://schemas.openxmlformats.org/officeDocument/2006/relationships/image" Target="media/image64.png"/><Relationship Id="rId153" Type="http://schemas.openxmlformats.org/officeDocument/2006/relationships/oleObject" Target="embeddings/oleObject6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81BB8094A784060975EC2D73DDB96E1"/>
        <w:category>
          <w:name w:val="General"/>
          <w:gallery w:val="placeholder"/>
        </w:category>
        <w:types>
          <w:type w:val="bbPlcHdr"/>
        </w:types>
        <w:behaviors>
          <w:behavior w:val="content"/>
        </w:behaviors>
        <w:guid w:val="{4F6D64B6-A11E-4629-956C-0E9C15C14055}"/>
      </w:docPartPr>
      <w:docPartBody>
        <w:p w:rsidR="00DD6DD6" w:rsidRDefault="00BF7AA4">
          <w:pPr>
            <w:pStyle w:val="C81BB8094A784060975EC2D73DDB96E1"/>
          </w:pPr>
          <w:r w:rsidRPr="00A1070F">
            <w:rPr>
              <w:rStyle w:val="PlaceholderText"/>
            </w:rPr>
            <w:t>[Comments]</w:t>
          </w:r>
        </w:p>
      </w:docPartBody>
    </w:docPart>
    <w:docPart>
      <w:docPartPr>
        <w:name w:val="6D2D22D6ACF34854B0DFFC8B3B7669B1"/>
        <w:category>
          <w:name w:val="General"/>
          <w:gallery w:val="placeholder"/>
        </w:category>
        <w:types>
          <w:type w:val="bbPlcHdr"/>
        </w:types>
        <w:behaviors>
          <w:behavior w:val="content"/>
        </w:behaviors>
        <w:guid w:val="{51ECCE7B-6DA0-4646-9C99-BCF5438E212F}"/>
      </w:docPartPr>
      <w:docPartBody>
        <w:p w:rsidR="00DD6DD6" w:rsidRDefault="00BF7AA4">
          <w:pPr>
            <w:pStyle w:val="6D2D22D6ACF34854B0DFFC8B3B7669B1"/>
          </w:pPr>
          <w:r w:rsidRPr="00A1070F">
            <w:rPr>
              <w:rStyle w:val="PlaceholderText"/>
            </w:rPr>
            <w:t>[Status]</w:t>
          </w:r>
        </w:p>
      </w:docPartBody>
    </w:docPart>
    <w:docPart>
      <w:docPartPr>
        <w:name w:val="CAA95CB4CF7442AF851A992D03F7B945"/>
        <w:category>
          <w:name w:val="General"/>
          <w:gallery w:val="placeholder"/>
        </w:category>
        <w:types>
          <w:type w:val="bbPlcHdr"/>
        </w:types>
        <w:behaviors>
          <w:behavior w:val="content"/>
        </w:behaviors>
        <w:guid w:val="{5D3B389D-74F7-4BED-BED5-E319F37C9CE4}"/>
      </w:docPartPr>
      <w:docPartBody>
        <w:p w:rsidR="00DD6DD6" w:rsidRDefault="00BF7AA4">
          <w:pPr>
            <w:pStyle w:val="CAA95CB4CF7442AF851A992D03F7B945"/>
          </w:pPr>
          <w:r w:rsidRPr="00EE6CF7">
            <w:rPr>
              <w:rStyle w:val="PlaceholderText"/>
            </w:rPr>
            <w:t>[Category]</w:t>
          </w:r>
        </w:p>
      </w:docPartBody>
    </w:docPart>
    <w:docPart>
      <w:docPartPr>
        <w:name w:val="FA5A6F4B88E1486B9B9EB607BDB6420D"/>
        <w:category>
          <w:name w:val="General"/>
          <w:gallery w:val="placeholder"/>
        </w:category>
        <w:types>
          <w:type w:val="bbPlcHdr"/>
        </w:types>
        <w:behaviors>
          <w:behavior w:val="content"/>
        </w:behaviors>
        <w:guid w:val="{CB8F1AC3-F376-4E1B-89DB-DEB7235CC51A}"/>
      </w:docPartPr>
      <w:docPartBody>
        <w:p w:rsidR="00DD6DD6" w:rsidRDefault="00BF7AA4">
          <w:pPr>
            <w:pStyle w:val="FA5A6F4B88E1486B9B9EB607BDB6420D"/>
          </w:pPr>
          <w:r w:rsidRPr="00EE6CF7">
            <w:rPr>
              <w:rStyle w:val="PlaceholderText"/>
            </w:rPr>
            <w:t>[Title]</w:t>
          </w:r>
        </w:p>
      </w:docPartBody>
    </w:docPart>
    <w:docPart>
      <w:docPartPr>
        <w:name w:val="B2BAB89A1A614EA2BB726DB7B3E2AFEF"/>
        <w:category>
          <w:name w:val="General"/>
          <w:gallery w:val="placeholder"/>
        </w:category>
        <w:types>
          <w:type w:val="bbPlcHdr"/>
        </w:types>
        <w:behaviors>
          <w:behavior w:val="content"/>
        </w:behaviors>
        <w:guid w:val="{3EDF26B4-EEB4-41C1-9190-45019D3FD4C9}"/>
      </w:docPartPr>
      <w:docPartBody>
        <w:p w:rsidR="00DD6DD6" w:rsidRDefault="00BF7AA4">
          <w:pPr>
            <w:pStyle w:val="B2BAB89A1A614EA2BB726DB7B3E2AFEF"/>
          </w:pPr>
          <w:r w:rsidRPr="00A1070F">
            <w:rPr>
              <w:rStyle w:val="PlaceholderText"/>
            </w:rPr>
            <w:t>[Comments]</w:t>
          </w:r>
        </w:p>
      </w:docPartBody>
    </w:docPart>
    <w:docPart>
      <w:docPartPr>
        <w:name w:val="B9B85587C8FE469A8715D08E7FED86E7"/>
        <w:category>
          <w:name w:val="General"/>
          <w:gallery w:val="placeholder"/>
        </w:category>
        <w:types>
          <w:type w:val="bbPlcHdr"/>
        </w:types>
        <w:behaviors>
          <w:behavior w:val="content"/>
        </w:behaviors>
        <w:guid w:val="{8BFF5E0E-FEF4-4C90-85CC-C6F995BDE5F1}"/>
      </w:docPartPr>
      <w:docPartBody>
        <w:p w:rsidR="00DD6DD6" w:rsidRDefault="00BF7AA4">
          <w:pPr>
            <w:pStyle w:val="B9B85587C8FE469A8715D08E7FED86E7"/>
          </w:pPr>
          <w:r w:rsidRPr="00A1070F">
            <w:rPr>
              <w:rStyle w:val="PlaceholderText"/>
            </w:rPr>
            <w:t>[Status]</w:t>
          </w:r>
        </w:p>
      </w:docPartBody>
    </w:docPart>
    <w:docPart>
      <w:docPartPr>
        <w:name w:val="3EDEA2DFD0964430A7982DAC7E5B695E"/>
        <w:category>
          <w:name w:val="General"/>
          <w:gallery w:val="placeholder"/>
        </w:category>
        <w:types>
          <w:type w:val="bbPlcHdr"/>
        </w:types>
        <w:behaviors>
          <w:behavior w:val="content"/>
        </w:behaviors>
        <w:guid w:val="{5739D623-BE2B-490C-AF12-DF240CDCB402}"/>
      </w:docPartPr>
      <w:docPartBody>
        <w:p w:rsidR="00DD6DD6" w:rsidRDefault="00BF7AA4">
          <w:pPr>
            <w:pStyle w:val="3EDEA2DFD0964430A7982DAC7E5B695E"/>
          </w:pPr>
          <w:r w:rsidRPr="00EE6CF7">
            <w:rPr>
              <w:rStyle w:val="PlaceholderText"/>
            </w:rPr>
            <w:t>[Category]</w:t>
          </w:r>
        </w:p>
      </w:docPartBody>
    </w:docPart>
    <w:docPart>
      <w:docPartPr>
        <w:name w:val="852FFF0CEB5A45D585568563FD70A262"/>
        <w:category>
          <w:name w:val="General"/>
          <w:gallery w:val="placeholder"/>
        </w:category>
        <w:types>
          <w:type w:val="bbPlcHdr"/>
        </w:types>
        <w:behaviors>
          <w:behavior w:val="content"/>
        </w:behaviors>
        <w:guid w:val="{08BD2750-083B-4A21-9465-863239B7EB4F}"/>
      </w:docPartPr>
      <w:docPartBody>
        <w:p w:rsidR="00DD6DD6" w:rsidRDefault="00BF7AA4">
          <w:pPr>
            <w:pStyle w:val="852FFF0CEB5A45D585568563FD70A262"/>
          </w:pPr>
          <w:r w:rsidRPr="00EE6CF7">
            <w:rPr>
              <w:rStyle w:val="PlaceholderText"/>
            </w:rPr>
            <w:t>[Title]</w:t>
          </w:r>
        </w:p>
      </w:docPartBody>
    </w:docPart>
    <w:docPart>
      <w:docPartPr>
        <w:name w:val="6D5213523C5949128E18B369653ECB92"/>
        <w:category>
          <w:name w:val="General"/>
          <w:gallery w:val="placeholder"/>
        </w:category>
        <w:types>
          <w:type w:val="bbPlcHdr"/>
        </w:types>
        <w:behaviors>
          <w:behavior w:val="content"/>
        </w:behaviors>
        <w:guid w:val="{26DA92D7-FFBE-461A-91ED-402C8AB69965}"/>
      </w:docPartPr>
      <w:docPartBody>
        <w:p w:rsidR="00DD6DD6" w:rsidRDefault="00BF7AA4">
          <w:pPr>
            <w:pStyle w:val="6D5213523C5949128E18B369653ECB92"/>
          </w:pPr>
          <w:r w:rsidRPr="00A1070F">
            <w:rPr>
              <w:rStyle w:val="PlaceholderText"/>
            </w:rPr>
            <w:t>[Comments]</w:t>
          </w:r>
        </w:p>
      </w:docPartBody>
    </w:docPart>
    <w:docPart>
      <w:docPartPr>
        <w:name w:val="7043B1CD5C944F2CB29734A3874A5B24"/>
        <w:category>
          <w:name w:val="General"/>
          <w:gallery w:val="placeholder"/>
        </w:category>
        <w:types>
          <w:type w:val="bbPlcHdr"/>
        </w:types>
        <w:behaviors>
          <w:behavior w:val="content"/>
        </w:behaviors>
        <w:guid w:val="{5D88B92B-A3AC-4748-B502-7CD6BD552DD2}"/>
      </w:docPartPr>
      <w:docPartBody>
        <w:p w:rsidR="00DD6DD6" w:rsidRDefault="00BF7AA4">
          <w:pPr>
            <w:pStyle w:val="7043B1CD5C944F2CB29734A3874A5B24"/>
          </w:pPr>
          <w:r w:rsidRPr="00A1070F">
            <w:rPr>
              <w:rStyle w:val="PlaceholderText"/>
            </w:rPr>
            <w:t>[Status]</w:t>
          </w:r>
        </w:p>
      </w:docPartBody>
    </w:docPart>
    <w:docPart>
      <w:docPartPr>
        <w:name w:val="5854C2CB26AA461FBCF180EA9AAAF54C"/>
        <w:category>
          <w:name w:val="General"/>
          <w:gallery w:val="placeholder"/>
        </w:category>
        <w:types>
          <w:type w:val="bbPlcHdr"/>
        </w:types>
        <w:behaviors>
          <w:behavior w:val="content"/>
        </w:behaviors>
        <w:guid w:val="{DDBDB39D-5C3C-4FD5-A62A-CB4A7AD05785}"/>
      </w:docPartPr>
      <w:docPartBody>
        <w:p w:rsidR="00DD6DD6" w:rsidRDefault="00BF7AA4">
          <w:pPr>
            <w:pStyle w:val="5854C2CB26AA461FBCF180EA9AAAF54C"/>
          </w:pPr>
          <w:r w:rsidRPr="00EE6CF7">
            <w:rPr>
              <w:rStyle w:val="PlaceholderText"/>
            </w:rPr>
            <w:t>[Category]</w:t>
          </w:r>
        </w:p>
      </w:docPartBody>
    </w:docPart>
    <w:docPart>
      <w:docPartPr>
        <w:name w:val="60E6641353F94DBDA2B7FBAEAD316A7D"/>
        <w:category>
          <w:name w:val="General"/>
          <w:gallery w:val="placeholder"/>
        </w:category>
        <w:types>
          <w:type w:val="bbPlcHdr"/>
        </w:types>
        <w:behaviors>
          <w:behavior w:val="content"/>
        </w:behaviors>
        <w:guid w:val="{0221DBEE-5869-452A-A385-BBD2B0E8C15A}"/>
      </w:docPartPr>
      <w:docPartBody>
        <w:p w:rsidR="00DD6DD6" w:rsidRDefault="00BF7AA4">
          <w:pPr>
            <w:pStyle w:val="60E6641353F94DBDA2B7FBAEAD316A7D"/>
          </w:pPr>
          <w:r w:rsidRPr="00EE6CF7">
            <w:rPr>
              <w:rStyle w:val="PlaceholderText"/>
            </w:rPr>
            <w:t>[Title]</w:t>
          </w:r>
        </w:p>
      </w:docPartBody>
    </w:docPart>
    <w:docPart>
      <w:docPartPr>
        <w:name w:val="94072F31DDDE459A8454E4AE961DF2AA"/>
        <w:category>
          <w:name w:val="General"/>
          <w:gallery w:val="placeholder"/>
        </w:category>
        <w:types>
          <w:type w:val="bbPlcHdr"/>
        </w:types>
        <w:behaviors>
          <w:behavior w:val="content"/>
        </w:behaviors>
        <w:guid w:val="{973A4BFA-9A7B-4BCF-9E02-AAD28F6DA037}"/>
      </w:docPartPr>
      <w:docPartBody>
        <w:p w:rsidR="00DD6DD6" w:rsidRDefault="00BF7AA4">
          <w:pPr>
            <w:pStyle w:val="94072F31DDDE459A8454E4AE961DF2AA"/>
          </w:pPr>
          <w:r w:rsidRPr="00A1070F">
            <w:rPr>
              <w:rStyle w:val="PlaceholderText"/>
            </w:rPr>
            <w:t>[Comments]</w:t>
          </w:r>
        </w:p>
      </w:docPartBody>
    </w:docPart>
    <w:docPart>
      <w:docPartPr>
        <w:name w:val="BE20BF08D53D40DEA75EFB7A04B5FF66"/>
        <w:category>
          <w:name w:val="General"/>
          <w:gallery w:val="placeholder"/>
        </w:category>
        <w:types>
          <w:type w:val="bbPlcHdr"/>
        </w:types>
        <w:behaviors>
          <w:behavior w:val="content"/>
        </w:behaviors>
        <w:guid w:val="{BD552A51-48A1-4E1C-AF94-F91A806180E3}"/>
      </w:docPartPr>
      <w:docPartBody>
        <w:p w:rsidR="00DD6DD6" w:rsidRDefault="00BF7AA4">
          <w:pPr>
            <w:pStyle w:val="BE20BF08D53D40DEA75EFB7A04B5FF66"/>
          </w:pPr>
          <w:r w:rsidRPr="00A1070F">
            <w:rPr>
              <w:rStyle w:val="PlaceholderText"/>
            </w:rPr>
            <w:t>[Status]</w:t>
          </w:r>
        </w:p>
      </w:docPartBody>
    </w:docPart>
    <w:docPart>
      <w:docPartPr>
        <w:name w:val="A2AFCC294152490AAF16BE04789323A5"/>
        <w:category>
          <w:name w:val="General"/>
          <w:gallery w:val="placeholder"/>
        </w:category>
        <w:types>
          <w:type w:val="bbPlcHdr"/>
        </w:types>
        <w:behaviors>
          <w:behavior w:val="content"/>
        </w:behaviors>
        <w:guid w:val="{09B5020A-4433-488C-B296-11DE698AA02F}"/>
      </w:docPartPr>
      <w:docPartBody>
        <w:p w:rsidR="00DD6DD6" w:rsidRDefault="00BF7AA4">
          <w:pPr>
            <w:pStyle w:val="A2AFCC294152490AAF16BE04789323A5"/>
          </w:pPr>
          <w:r w:rsidRPr="00EE6CF7">
            <w:rPr>
              <w:rStyle w:val="PlaceholderText"/>
            </w:rPr>
            <w:t>[Title]</w:t>
          </w:r>
        </w:p>
      </w:docPartBody>
    </w:docPart>
    <w:docPart>
      <w:docPartPr>
        <w:name w:val="C6D6161F42014FE69D9F6BA7B6DD7BB3"/>
        <w:category>
          <w:name w:val="General"/>
          <w:gallery w:val="placeholder"/>
        </w:category>
        <w:types>
          <w:type w:val="bbPlcHdr"/>
        </w:types>
        <w:behaviors>
          <w:behavior w:val="content"/>
        </w:behaviors>
        <w:guid w:val="{39B1B7B4-112F-4C65-AD3D-55A6C2AA3116}"/>
      </w:docPartPr>
      <w:docPartBody>
        <w:p w:rsidR="00DD6DD6" w:rsidRDefault="00BF7AA4">
          <w:pPr>
            <w:pStyle w:val="C6D6161F42014FE69D9F6BA7B6DD7BB3"/>
          </w:pPr>
          <w:r w:rsidRPr="00A1070F">
            <w:rPr>
              <w:rStyle w:val="PlaceholderText"/>
            </w:rPr>
            <w:t>[Comments]</w:t>
          </w:r>
        </w:p>
      </w:docPartBody>
    </w:docPart>
    <w:docPart>
      <w:docPartPr>
        <w:name w:val="E9A2397B927645188FDAA4FD12BB6881"/>
        <w:category>
          <w:name w:val="General"/>
          <w:gallery w:val="placeholder"/>
        </w:category>
        <w:types>
          <w:type w:val="bbPlcHdr"/>
        </w:types>
        <w:behaviors>
          <w:behavior w:val="content"/>
        </w:behaviors>
        <w:guid w:val="{8CFFC245-56F0-4C79-8BE0-15CD3B857764}"/>
      </w:docPartPr>
      <w:docPartBody>
        <w:p w:rsidR="00DD6DD6" w:rsidRDefault="00BF7AA4">
          <w:pPr>
            <w:pStyle w:val="E9A2397B927645188FDAA4FD12BB6881"/>
          </w:pPr>
          <w:r w:rsidRPr="00A1070F">
            <w:rPr>
              <w:rStyle w:val="PlaceholderText"/>
            </w:rPr>
            <w:t>[Status]</w:t>
          </w:r>
        </w:p>
      </w:docPartBody>
    </w:docPart>
    <w:docPart>
      <w:docPartPr>
        <w:name w:val="22BD1701D3BE4C179E3F47ACDF8B023F"/>
        <w:category>
          <w:name w:val="General"/>
          <w:gallery w:val="placeholder"/>
        </w:category>
        <w:types>
          <w:type w:val="bbPlcHdr"/>
        </w:types>
        <w:behaviors>
          <w:behavior w:val="content"/>
        </w:behaviors>
        <w:guid w:val="{5C6E1ADA-9C64-4CCC-86EC-A5A921BC5357}"/>
      </w:docPartPr>
      <w:docPartBody>
        <w:p w:rsidR="00DD6DD6" w:rsidRDefault="00BF7AA4">
          <w:pPr>
            <w:pStyle w:val="22BD1701D3BE4C179E3F47ACDF8B023F"/>
          </w:pPr>
          <w:r w:rsidRPr="00EE6CF7">
            <w:rPr>
              <w:rStyle w:val="PlaceholderText"/>
            </w:rPr>
            <w:t>[Category]</w:t>
          </w:r>
        </w:p>
      </w:docPartBody>
    </w:docPart>
    <w:docPart>
      <w:docPartPr>
        <w:name w:val="913CD8080305407C9441C406241D073A"/>
        <w:category>
          <w:name w:val="General"/>
          <w:gallery w:val="placeholder"/>
        </w:category>
        <w:types>
          <w:type w:val="bbPlcHdr"/>
        </w:types>
        <w:behaviors>
          <w:behavior w:val="content"/>
        </w:behaviors>
        <w:guid w:val="{F5A3C3FB-35F0-4F89-82FE-40B87C8FE32D}"/>
      </w:docPartPr>
      <w:docPartBody>
        <w:p w:rsidR="00DD6DD6" w:rsidRDefault="00BF7AA4">
          <w:pPr>
            <w:pStyle w:val="913CD8080305407C9441C406241D073A"/>
          </w:pPr>
          <w:r w:rsidRPr="00EE6CF7">
            <w:rPr>
              <w:rStyle w:val="PlaceholderText"/>
            </w:rPr>
            <w:t>[Title]</w:t>
          </w:r>
        </w:p>
      </w:docPartBody>
    </w:docPart>
    <w:docPart>
      <w:docPartPr>
        <w:name w:val="FA1235A30C3949FE979BE2583AF3C5E0"/>
        <w:category>
          <w:name w:val="General"/>
          <w:gallery w:val="placeholder"/>
        </w:category>
        <w:types>
          <w:type w:val="bbPlcHdr"/>
        </w:types>
        <w:behaviors>
          <w:behavior w:val="content"/>
        </w:behaviors>
        <w:guid w:val="{AE5D9D38-1CD6-454F-A025-AEFDB40AFAC4}"/>
      </w:docPartPr>
      <w:docPartBody>
        <w:p w:rsidR="00DD6DD6" w:rsidRDefault="00BF7AA4">
          <w:pPr>
            <w:pStyle w:val="FA1235A30C3949FE979BE2583AF3C5E0"/>
          </w:pPr>
          <w:r w:rsidRPr="00A1070F">
            <w:rPr>
              <w:rStyle w:val="PlaceholderText"/>
            </w:rPr>
            <w:t>[Comments]</w:t>
          </w:r>
        </w:p>
      </w:docPartBody>
    </w:docPart>
    <w:docPart>
      <w:docPartPr>
        <w:name w:val="788BE15F12B54235AF12C8DE777A53BF"/>
        <w:category>
          <w:name w:val="General"/>
          <w:gallery w:val="placeholder"/>
        </w:category>
        <w:types>
          <w:type w:val="bbPlcHdr"/>
        </w:types>
        <w:behaviors>
          <w:behavior w:val="content"/>
        </w:behaviors>
        <w:guid w:val="{0C5F2DAD-F25F-479C-A77A-F629ECCB310A}"/>
      </w:docPartPr>
      <w:docPartBody>
        <w:p w:rsidR="00DD6DD6" w:rsidRDefault="00BF7AA4">
          <w:pPr>
            <w:pStyle w:val="788BE15F12B54235AF12C8DE777A53BF"/>
          </w:pPr>
          <w:r w:rsidRPr="00A1070F">
            <w:rPr>
              <w:rStyle w:val="PlaceholderText"/>
            </w:rPr>
            <w:t>[Status]</w:t>
          </w:r>
        </w:p>
      </w:docPartBody>
    </w:docPart>
    <w:docPart>
      <w:docPartPr>
        <w:name w:val="D8C57727C9FA4E6FB451547C4E37A360"/>
        <w:category>
          <w:name w:val="General"/>
          <w:gallery w:val="placeholder"/>
        </w:category>
        <w:types>
          <w:type w:val="bbPlcHdr"/>
        </w:types>
        <w:behaviors>
          <w:behavior w:val="content"/>
        </w:behaviors>
        <w:guid w:val="{230CBAD2-3943-43A6-8FF4-F88D4C1599BB}"/>
      </w:docPartPr>
      <w:docPartBody>
        <w:p w:rsidR="00DD6DD6" w:rsidRDefault="00BF7AA4">
          <w:pPr>
            <w:pStyle w:val="D8C57727C9FA4E6FB451547C4E37A360"/>
          </w:pPr>
          <w:r w:rsidRPr="00EE6CF7">
            <w:rPr>
              <w:rStyle w:val="PlaceholderText"/>
            </w:rPr>
            <w:t>[Category]</w:t>
          </w:r>
        </w:p>
      </w:docPartBody>
    </w:docPart>
    <w:docPart>
      <w:docPartPr>
        <w:name w:val="8C596D2EDD5F4674AEE04C3D9823D67B"/>
        <w:category>
          <w:name w:val="General"/>
          <w:gallery w:val="placeholder"/>
        </w:category>
        <w:types>
          <w:type w:val="bbPlcHdr"/>
        </w:types>
        <w:behaviors>
          <w:behavior w:val="content"/>
        </w:behaviors>
        <w:guid w:val="{1D11A392-4D0F-4E45-A203-7D1D7A654657}"/>
      </w:docPartPr>
      <w:docPartBody>
        <w:p w:rsidR="00DD6DD6" w:rsidRDefault="00BF7AA4">
          <w:pPr>
            <w:pStyle w:val="8C596D2EDD5F4674AEE04C3D9823D67B"/>
          </w:pPr>
          <w:r w:rsidRPr="00EE6CF7">
            <w:rPr>
              <w:rStyle w:val="PlaceholderText"/>
            </w:rPr>
            <w:t>[Title]</w:t>
          </w:r>
        </w:p>
      </w:docPartBody>
    </w:docPart>
    <w:docPart>
      <w:docPartPr>
        <w:name w:val="094EF42855204E268876031466954A11"/>
        <w:category>
          <w:name w:val="General"/>
          <w:gallery w:val="placeholder"/>
        </w:category>
        <w:types>
          <w:type w:val="bbPlcHdr"/>
        </w:types>
        <w:behaviors>
          <w:behavior w:val="content"/>
        </w:behaviors>
        <w:guid w:val="{E4A11474-D810-414F-AFE8-A4DA4AF1A056}"/>
      </w:docPartPr>
      <w:docPartBody>
        <w:p w:rsidR="00DD6DD6" w:rsidRDefault="00BF7AA4">
          <w:pPr>
            <w:pStyle w:val="094EF42855204E268876031466954A11"/>
          </w:pPr>
          <w:r w:rsidRPr="00A1070F">
            <w:rPr>
              <w:rStyle w:val="PlaceholderText"/>
            </w:rPr>
            <w:t>[Comments]</w:t>
          </w:r>
        </w:p>
      </w:docPartBody>
    </w:docPart>
    <w:docPart>
      <w:docPartPr>
        <w:name w:val="F28262D0000A4B1F93BA2A9C20CFE10B"/>
        <w:category>
          <w:name w:val="General"/>
          <w:gallery w:val="placeholder"/>
        </w:category>
        <w:types>
          <w:type w:val="bbPlcHdr"/>
        </w:types>
        <w:behaviors>
          <w:behavior w:val="content"/>
        </w:behaviors>
        <w:guid w:val="{5A3489D1-1429-4006-9E2C-F6E2CE4D9D4A}"/>
      </w:docPartPr>
      <w:docPartBody>
        <w:p w:rsidR="00DD6DD6" w:rsidRDefault="00BF7AA4">
          <w:pPr>
            <w:pStyle w:val="F28262D0000A4B1F93BA2A9C20CFE10B"/>
          </w:pPr>
          <w:r w:rsidRPr="00A1070F">
            <w:rPr>
              <w:rStyle w:val="PlaceholderText"/>
            </w:rPr>
            <w:t>[Status]</w:t>
          </w:r>
        </w:p>
      </w:docPartBody>
    </w:docPart>
    <w:docPart>
      <w:docPartPr>
        <w:name w:val="C0CE5F17A9284AA09034CCF41E758628"/>
        <w:category>
          <w:name w:val="General"/>
          <w:gallery w:val="placeholder"/>
        </w:category>
        <w:types>
          <w:type w:val="bbPlcHdr"/>
        </w:types>
        <w:behaviors>
          <w:behavior w:val="content"/>
        </w:behaviors>
        <w:guid w:val="{0B1E1000-06B1-4407-8B8E-3BC4571D5495}"/>
      </w:docPartPr>
      <w:docPartBody>
        <w:p w:rsidR="00DD6DD6" w:rsidRDefault="00BF7AA4">
          <w:pPr>
            <w:pStyle w:val="C0CE5F17A9284AA09034CCF41E758628"/>
          </w:pPr>
          <w:r w:rsidRPr="00EE6CF7">
            <w:rPr>
              <w:rStyle w:val="PlaceholderText"/>
            </w:rPr>
            <w:t>[Title]</w:t>
          </w:r>
        </w:p>
      </w:docPartBody>
    </w:docPart>
    <w:docPart>
      <w:docPartPr>
        <w:name w:val="680E38B58C164FCFB802755345B5EA8B"/>
        <w:category>
          <w:name w:val="General"/>
          <w:gallery w:val="placeholder"/>
        </w:category>
        <w:types>
          <w:type w:val="bbPlcHdr"/>
        </w:types>
        <w:behaviors>
          <w:behavior w:val="content"/>
        </w:behaviors>
        <w:guid w:val="{D28E4011-2EA0-46FB-ACEE-C97EE4993B4B}"/>
      </w:docPartPr>
      <w:docPartBody>
        <w:p w:rsidR="00DD6DD6" w:rsidRDefault="00BF7AA4">
          <w:pPr>
            <w:pStyle w:val="680E38B58C164FCFB802755345B5EA8B"/>
          </w:pPr>
          <w:r w:rsidRPr="00A1070F">
            <w:rPr>
              <w:rStyle w:val="PlaceholderText"/>
            </w:rPr>
            <w:t>[Comments]</w:t>
          </w:r>
        </w:p>
      </w:docPartBody>
    </w:docPart>
    <w:docPart>
      <w:docPartPr>
        <w:name w:val="5C27C6E184C943F3B6EF7755B25632A8"/>
        <w:category>
          <w:name w:val="General"/>
          <w:gallery w:val="placeholder"/>
        </w:category>
        <w:types>
          <w:type w:val="bbPlcHdr"/>
        </w:types>
        <w:behaviors>
          <w:behavior w:val="content"/>
        </w:behaviors>
        <w:guid w:val="{0B6F3244-36EA-4F76-A31C-5BE131805590}"/>
      </w:docPartPr>
      <w:docPartBody>
        <w:p w:rsidR="00DD6DD6" w:rsidRDefault="00BF7AA4">
          <w:pPr>
            <w:pStyle w:val="5C27C6E184C943F3B6EF7755B25632A8"/>
          </w:pPr>
          <w:r w:rsidRPr="00A1070F">
            <w:rPr>
              <w:rStyle w:val="PlaceholderText"/>
            </w:rPr>
            <w:t>[Status]</w:t>
          </w:r>
        </w:p>
      </w:docPartBody>
    </w:docPart>
    <w:docPart>
      <w:docPartPr>
        <w:name w:val="7A0F0ECEA524426593BEF395A6F7BC82"/>
        <w:category>
          <w:name w:val="General"/>
          <w:gallery w:val="placeholder"/>
        </w:category>
        <w:types>
          <w:type w:val="bbPlcHdr"/>
        </w:types>
        <w:behaviors>
          <w:behavior w:val="content"/>
        </w:behaviors>
        <w:guid w:val="{87698A04-4807-47A5-86BD-3E6316EB37A2}"/>
      </w:docPartPr>
      <w:docPartBody>
        <w:p w:rsidR="00DD6DD6" w:rsidRDefault="00BF7AA4">
          <w:pPr>
            <w:pStyle w:val="7A0F0ECEA524426593BEF395A6F7BC82"/>
          </w:pPr>
          <w:r w:rsidRPr="00EE6CF7">
            <w:rPr>
              <w:rStyle w:val="PlaceholderText"/>
            </w:rPr>
            <w:t>[Category]</w:t>
          </w:r>
        </w:p>
      </w:docPartBody>
    </w:docPart>
    <w:docPart>
      <w:docPartPr>
        <w:name w:val="C0403DCEA3484A7EA3E1C66D4B16BDD8"/>
        <w:category>
          <w:name w:val="General"/>
          <w:gallery w:val="placeholder"/>
        </w:category>
        <w:types>
          <w:type w:val="bbPlcHdr"/>
        </w:types>
        <w:behaviors>
          <w:behavior w:val="content"/>
        </w:behaviors>
        <w:guid w:val="{EE0ECA4F-54F2-4977-909F-7B5E3DA87355}"/>
      </w:docPartPr>
      <w:docPartBody>
        <w:p w:rsidR="00DD6DD6" w:rsidRDefault="00BF7AA4">
          <w:pPr>
            <w:pStyle w:val="C0403DCEA3484A7EA3E1C66D4B16BDD8"/>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AA4"/>
    <w:rsid w:val="00414FA8"/>
    <w:rsid w:val="00BF7AA4"/>
    <w:rsid w:val="00DD6DD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C81BB8094A784060975EC2D73DDB96E1">
    <w:name w:val="C81BB8094A784060975EC2D73DDB96E1"/>
  </w:style>
  <w:style w:type="paragraph" w:customStyle="1" w:styleId="6D2D22D6ACF34854B0DFFC8B3B7669B1">
    <w:name w:val="6D2D22D6ACF34854B0DFFC8B3B7669B1"/>
  </w:style>
  <w:style w:type="paragraph" w:customStyle="1" w:styleId="CAA95CB4CF7442AF851A992D03F7B945">
    <w:name w:val="CAA95CB4CF7442AF851A992D03F7B945"/>
  </w:style>
  <w:style w:type="paragraph" w:customStyle="1" w:styleId="FA5A6F4B88E1486B9B9EB607BDB6420D">
    <w:name w:val="FA5A6F4B88E1486B9B9EB607BDB6420D"/>
  </w:style>
  <w:style w:type="paragraph" w:customStyle="1" w:styleId="B2BAB89A1A614EA2BB726DB7B3E2AFEF">
    <w:name w:val="B2BAB89A1A614EA2BB726DB7B3E2AFEF"/>
  </w:style>
  <w:style w:type="paragraph" w:customStyle="1" w:styleId="B9B85587C8FE469A8715D08E7FED86E7">
    <w:name w:val="B9B85587C8FE469A8715D08E7FED86E7"/>
  </w:style>
  <w:style w:type="paragraph" w:customStyle="1" w:styleId="3EDEA2DFD0964430A7982DAC7E5B695E">
    <w:name w:val="3EDEA2DFD0964430A7982DAC7E5B695E"/>
  </w:style>
  <w:style w:type="paragraph" w:customStyle="1" w:styleId="852FFF0CEB5A45D585568563FD70A262">
    <w:name w:val="852FFF0CEB5A45D585568563FD70A262"/>
  </w:style>
  <w:style w:type="paragraph" w:customStyle="1" w:styleId="6D5213523C5949128E18B369653ECB92">
    <w:name w:val="6D5213523C5949128E18B369653ECB92"/>
  </w:style>
  <w:style w:type="paragraph" w:customStyle="1" w:styleId="7043B1CD5C944F2CB29734A3874A5B24">
    <w:name w:val="7043B1CD5C944F2CB29734A3874A5B24"/>
  </w:style>
  <w:style w:type="paragraph" w:customStyle="1" w:styleId="5854C2CB26AA461FBCF180EA9AAAF54C">
    <w:name w:val="5854C2CB26AA461FBCF180EA9AAAF54C"/>
  </w:style>
  <w:style w:type="paragraph" w:customStyle="1" w:styleId="60E6641353F94DBDA2B7FBAEAD316A7D">
    <w:name w:val="60E6641353F94DBDA2B7FBAEAD316A7D"/>
  </w:style>
  <w:style w:type="paragraph" w:customStyle="1" w:styleId="94072F31DDDE459A8454E4AE961DF2AA">
    <w:name w:val="94072F31DDDE459A8454E4AE961DF2AA"/>
  </w:style>
  <w:style w:type="paragraph" w:customStyle="1" w:styleId="BE20BF08D53D40DEA75EFB7A04B5FF66">
    <w:name w:val="BE20BF08D53D40DEA75EFB7A04B5FF66"/>
  </w:style>
  <w:style w:type="paragraph" w:customStyle="1" w:styleId="A2AFCC294152490AAF16BE04789323A5">
    <w:name w:val="A2AFCC294152490AAF16BE04789323A5"/>
  </w:style>
  <w:style w:type="paragraph" w:customStyle="1" w:styleId="C6D6161F42014FE69D9F6BA7B6DD7BB3">
    <w:name w:val="C6D6161F42014FE69D9F6BA7B6DD7BB3"/>
  </w:style>
  <w:style w:type="paragraph" w:customStyle="1" w:styleId="E9A2397B927645188FDAA4FD12BB6881">
    <w:name w:val="E9A2397B927645188FDAA4FD12BB6881"/>
  </w:style>
  <w:style w:type="paragraph" w:customStyle="1" w:styleId="22BD1701D3BE4C179E3F47ACDF8B023F">
    <w:name w:val="22BD1701D3BE4C179E3F47ACDF8B023F"/>
  </w:style>
  <w:style w:type="paragraph" w:customStyle="1" w:styleId="913CD8080305407C9441C406241D073A">
    <w:name w:val="913CD8080305407C9441C406241D073A"/>
  </w:style>
  <w:style w:type="paragraph" w:customStyle="1" w:styleId="FA1235A30C3949FE979BE2583AF3C5E0">
    <w:name w:val="FA1235A30C3949FE979BE2583AF3C5E0"/>
  </w:style>
  <w:style w:type="paragraph" w:customStyle="1" w:styleId="788BE15F12B54235AF12C8DE777A53BF">
    <w:name w:val="788BE15F12B54235AF12C8DE777A53BF"/>
  </w:style>
  <w:style w:type="paragraph" w:customStyle="1" w:styleId="D8C57727C9FA4E6FB451547C4E37A360">
    <w:name w:val="D8C57727C9FA4E6FB451547C4E37A360"/>
  </w:style>
  <w:style w:type="paragraph" w:customStyle="1" w:styleId="8C596D2EDD5F4674AEE04C3D9823D67B">
    <w:name w:val="8C596D2EDD5F4674AEE04C3D9823D67B"/>
  </w:style>
  <w:style w:type="paragraph" w:customStyle="1" w:styleId="094EF42855204E268876031466954A11">
    <w:name w:val="094EF42855204E268876031466954A11"/>
  </w:style>
  <w:style w:type="paragraph" w:customStyle="1" w:styleId="F28262D0000A4B1F93BA2A9C20CFE10B">
    <w:name w:val="F28262D0000A4B1F93BA2A9C20CFE10B"/>
  </w:style>
  <w:style w:type="paragraph" w:customStyle="1" w:styleId="C0CE5F17A9284AA09034CCF41E758628">
    <w:name w:val="C0CE5F17A9284AA09034CCF41E758628"/>
  </w:style>
  <w:style w:type="paragraph" w:customStyle="1" w:styleId="680E38B58C164FCFB802755345B5EA8B">
    <w:name w:val="680E38B58C164FCFB802755345B5EA8B"/>
  </w:style>
  <w:style w:type="paragraph" w:customStyle="1" w:styleId="5C27C6E184C943F3B6EF7755B25632A8">
    <w:name w:val="5C27C6E184C943F3B6EF7755B25632A8"/>
  </w:style>
  <w:style w:type="paragraph" w:customStyle="1" w:styleId="7A0F0ECEA524426593BEF395A6F7BC82">
    <w:name w:val="7A0F0ECEA524426593BEF395A6F7BC82"/>
  </w:style>
  <w:style w:type="paragraph" w:customStyle="1" w:styleId="C0403DCEA3484A7EA3E1C66D4B16BDD8">
    <w:name w:val="C0403DCEA3484A7EA3E1C66D4B16BD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23</Pages>
  <Words>1781</Words>
  <Characters>10156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Volume and Surface Area of Other Solids</vt:lpstr>
    </vt:vector>
  </TitlesOfParts>
  <Company>Westerrn Mathematics</Company>
  <LinksUpToDate>false</LinksUpToDate>
  <CharactersWithSpaces>11914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and Surface Area of Other Solids</dc:title>
  <dc:creator>Garry</dc:creator>
  <dc:description>School Name</dc:description>
  <cp:lastModifiedBy>Garry Thorn</cp:lastModifiedBy>
  <cp:revision>2</cp:revision>
  <dcterms:created xsi:type="dcterms:W3CDTF">2017-05-19T12:01:00Z</dcterms:created>
  <dcterms:modified xsi:type="dcterms:W3CDTF">2017-05-19T12:01:00Z</dcterms:modified>
  <cp:category>Year 10</cp:category>
  <cp:contentStatus>2017</cp:contentStatus>
</cp:coreProperties>
</file>