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692C5F">
        <w:trPr>
          <w:cantSplit/>
          <w:trHeight w:val="680"/>
        </w:trPr>
        <w:tc>
          <w:tcPr>
            <w:tcW w:w="10632" w:type="dxa"/>
            <w:gridSpan w:val="4"/>
            <w:shd w:val="clear" w:color="auto" w:fill="B6DDE8" w:themeFill="accent5" w:themeFillTint="66"/>
            <w:vAlign w:val="center"/>
          </w:tcPr>
          <w:sdt>
            <w:sdtPr>
              <w:rPr>
                <w:rFonts w:ascii="Baskerville Old Face" w:hAnsi="Baskerville Old Face"/>
                <w:i/>
                <w:sz w:val="48"/>
                <w:szCs w:val="48"/>
              </w:rPr>
              <w:alias w:val="Comments"/>
              <w:tag w:val=""/>
              <w:id w:val="365187126"/>
              <w:placeholder>
                <w:docPart w:val="ECD4B410F6B3403BB00EAA0FF17062B4"/>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E2596F" w:rsidRPr="0027637B" w:rsidRDefault="001C7943"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540706">
              <w:rPr>
                <w:rFonts w:ascii="Baskerville Old Face" w:hAnsi="Baskerville Old Face"/>
                <w:i/>
                <w:sz w:val="52"/>
                <w:szCs w:val="52"/>
              </w:rPr>
              <w:t xml:space="preserve"> Test</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F846AF0ABE5C4B2D82BB9C677D9C6A10"/>
                </w:placeholder>
                <w:dataBinding w:prefixMappings="xmlns:ns0='http://purl.org/dc/elements/1.1/' xmlns:ns1='http://schemas.openxmlformats.org/package/2006/metadata/core-properties' " w:xpath="/ns1:coreProperties[1]/ns1:contentStatus[1]" w:storeItemID="{6C3C8BC8-F283-45AE-878A-BAB7291924A1}"/>
                <w:text/>
              </w:sdtPr>
              <w:sdtEndPr/>
              <w:sdtContent>
                <w:r w:rsidR="003D5E6C">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3B17507F54D9446C82FCE837B43B726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3D5E6C"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6CE252A6A205436BA16EAEA1EFDD1661"/>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3D5E6C"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Proportion</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B57F5A" w:rsidTr="0021035C">
        <w:trPr>
          <w:cantSplit/>
          <w:trHeight w:val="851"/>
        </w:trPr>
        <w:tc>
          <w:tcPr>
            <w:tcW w:w="7462" w:type="dxa"/>
            <w:gridSpan w:val="3"/>
            <w:shd w:val="clear" w:color="auto" w:fill="B6DDE8" w:themeFill="accent5" w:themeFillTint="66"/>
          </w:tcPr>
          <w:p w:rsidR="00B57F5A" w:rsidRDefault="00B57F5A" w:rsidP="00B57F5A">
            <w:pPr>
              <w:rPr>
                <w:b/>
                <w:sz w:val="20"/>
                <w:szCs w:val="20"/>
              </w:rPr>
            </w:pPr>
            <w:r w:rsidRPr="005A5683">
              <w:rPr>
                <w:b/>
                <w:sz w:val="20"/>
                <w:szCs w:val="20"/>
              </w:rPr>
              <w:t>Skills and Knowledge Assessed:</w:t>
            </w:r>
          </w:p>
          <w:p w:rsidR="00B57F5A" w:rsidRPr="00FD44A8" w:rsidRDefault="00B57F5A" w:rsidP="00B57F5A">
            <w:pPr>
              <w:pStyle w:val="ListParagraph"/>
              <w:numPr>
                <w:ilvl w:val="0"/>
                <w:numId w:val="10"/>
              </w:numPr>
              <w:rPr>
                <w:sz w:val="16"/>
                <w:szCs w:val="16"/>
              </w:rPr>
            </w:pPr>
            <w:r w:rsidRPr="00FD44A8">
              <w:rPr>
                <w:sz w:val="16"/>
                <w:szCs w:val="16"/>
              </w:rPr>
              <w:t>Solve problems involving direct proportion. Explore the relationship between graphs and equations </w:t>
            </w:r>
            <w:r>
              <w:rPr>
                <w:sz w:val="16"/>
                <w:szCs w:val="16"/>
              </w:rPr>
              <w:t xml:space="preserve">      </w:t>
            </w:r>
            <w:r w:rsidRPr="00FD44A8">
              <w:rPr>
                <w:sz w:val="16"/>
                <w:szCs w:val="16"/>
              </w:rPr>
              <w:t>corresponding to simple rate problems (ACMNA208) </w:t>
            </w:r>
          </w:p>
          <w:p w:rsidR="00B57F5A" w:rsidRPr="00204CB2" w:rsidRDefault="00B57F5A" w:rsidP="00B57F5A">
            <w:pPr>
              <w:pStyle w:val="ListParagraph"/>
              <w:ind w:left="318"/>
              <w:rPr>
                <w:rFonts w:ascii="Times New Roman" w:hAnsi="Times New Roman"/>
                <w:sz w:val="16"/>
                <w:szCs w:val="16"/>
              </w:rPr>
            </w:pPr>
          </w:p>
        </w:tc>
        <w:tc>
          <w:tcPr>
            <w:tcW w:w="3170" w:type="dxa"/>
            <w:shd w:val="clear" w:color="auto" w:fill="B6DDE8" w:themeFill="accent5" w:themeFillTint="66"/>
          </w:tcPr>
          <w:p w:rsidR="00B57F5A" w:rsidRDefault="00B57F5A" w:rsidP="00B57F5A">
            <w:pPr>
              <w:rPr>
                <w:rFonts w:ascii="Times New Roman" w:hAnsi="Times New Roman"/>
                <w:sz w:val="24"/>
                <w:szCs w:val="24"/>
              </w:rPr>
            </w:pPr>
          </w:p>
          <w:p w:rsidR="00B57F5A" w:rsidRPr="00325745" w:rsidRDefault="00B57F5A" w:rsidP="00B57F5A">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692C5F" w:rsidTr="00364163">
        <w:trPr>
          <w:cantSplit/>
          <w:trHeight w:val="851"/>
        </w:trPr>
        <w:tc>
          <w:tcPr>
            <w:tcW w:w="658" w:type="dxa"/>
            <w:tcBorders>
              <w:bottom w:val="single" w:sz="4" w:space="0" w:color="auto"/>
            </w:tcBorders>
            <w:shd w:val="clear" w:color="auto" w:fill="5DFF5D"/>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692C5F" w:rsidRDefault="00242CDE" w:rsidP="00692C5F">
            <w:pPr>
              <w:pStyle w:val="LongerQuestions"/>
              <w:ind w:left="0"/>
            </w:pPr>
            <w:r>
              <w:t xml:space="preserve">Water has been running from a tap at a rate of 1.2 litres/hour for a period of 8 </w:t>
            </w:r>
            <w:r w:rsidR="00692C5F">
              <w:t>hours.</w:t>
            </w:r>
          </w:p>
          <w:p w:rsidR="00692C5F" w:rsidRDefault="00242CDE" w:rsidP="00692C5F">
            <w:pPr>
              <w:pStyle w:val="LongerQuestions"/>
              <w:ind w:left="0"/>
            </w:pPr>
            <w:r>
              <w:t>How many litres of water has run from the tap</w:t>
            </w:r>
            <w:r w:rsidR="00692C5F">
              <w:t xml:space="preserve">?  </w:t>
            </w:r>
          </w:p>
          <w:p w:rsidR="00692C5F" w:rsidRDefault="00692C5F" w:rsidP="00692C5F">
            <w:pPr>
              <w:pStyle w:val="LongerQuestions"/>
              <w:spacing w:after="0"/>
              <w:ind w:left="0"/>
            </w:pPr>
          </w:p>
          <w:p w:rsidR="00692C5F" w:rsidRDefault="00692C5F" w:rsidP="00692C5F">
            <w:pPr>
              <w:pStyle w:val="LongerQuestions"/>
              <w:spacing w:after="0"/>
              <w:ind w:left="0"/>
            </w:pPr>
            <w:r>
              <w:t xml:space="preserve">           ……………………………………………………………………………………………....</w:t>
            </w:r>
          </w:p>
          <w:p w:rsidR="00692C5F" w:rsidRDefault="00692C5F" w:rsidP="00692C5F">
            <w:pPr>
              <w:pStyle w:val="LongerQuestions"/>
              <w:spacing w:after="0"/>
              <w:ind w:left="0"/>
            </w:pPr>
          </w:p>
          <w:p w:rsidR="00692C5F" w:rsidRPr="00D1063D" w:rsidRDefault="00692C5F" w:rsidP="00692C5F">
            <w:pPr>
              <w:pStyle w:val="QuestionStyle"/>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5DFF5D"/>
          </w:tcPr>
          <w:p w:rsidR="00692C5F" w:rsidRPr="001B3341" w:rsidRDefault="00692C5F" w:rsidP="00692C5F">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Pr="00761E05" w:rsidRDefault="001B0163" w:rsidP="00692C5F">
            <w:pPr>
              <w:pStyle w:val="LongerQuestions"/>
              <w:ind w:left="0"/>
              <w:rPr>
                <w:b/>
                <w:noProof/>
                <w:lang w:eastAsia="en-AU"/>
              </w:rPr>
            </w:pPr>
            <w:r>
              <w:rPr>
                <w:b/>
                <w:noProof/>
                <w:lang w:eastAsia="en-AU"/>
              </w:rPr>
              <w:object w:dxaOrig="1440" w:dyaOrig="1440" w14:anchorId="6A1F4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74.8pt;margin-top:-5.2pt;width:208.8pt;height:198.75pt;z-index:251833344;mso-position-horizontal-relative:text;mso-position-vertical-relative:text">
                  <v:imagedata r:id="rId7" o:title=""/>
                </v:shape>
                <o:OLEObject Type="Embed" ProgID="FXDraw.Graphic" ShapeID="_x0000_s1026" DrawAspect="Content" ObjectID="_1556696889" r:id="rId8"/>
              </w:object>
            </w:r>
            <w:r w:rsidR="00692C5F" w:rsidRPr="00761E05">
              <w:rPr>
                <w:b/>
                <w:noProof/>
                <w:lang w:eastAsia="en-AU"/>
              </w:rPr>
              <w:t>Questi</w:t>
            </w:r>
            <w:r w:rsidR="00692C5F">
              <w:rPr>
                <w:b/>
                <w:noProof/>
                <w:lang w:eastAsia="en-AU"/>
              </w:rPr>
              <w:t>ons 2 and 3 refer to the following graph</w:t>
            </w:r>
            <w:r w:rsidR="00692C5F" w:rsidRPr="00761E05">
              <w:rPr>
                <w:b/>
                <w:noProof/>
                <w:lang w:eastAsia="en-AU"/>
              </w:rPr>
              <w:t>.</w:t>
            </w:r>
          </w:p>
          <w:p w:rsidR="00692C5F" w:rsidRDefault="00692C5F" w:rsidP="00692C5F">
            <w:pPr>
              <w:pStyle w:val="LongerQuestions"/>
              <w:ind w:left="0" w:right="5892"/>
              <w:rPr>
                <w:noProof/>
                <w:lang w:eastAsia="en-AU"/>
              </w:rPr>
            </w:pPr>
            <w:r>
              <w:rPr>
                <w:noProof/>
                <w:lang w:eastAsia="en-AU"/>
              </w:rPr>
              <w:t xml:space="preserve">The graph shows the </w:t>
            </w:r>
            <w:r w:rsidR="00242CDE">
              <w:rPr>
                <w:noProof/>
                <w:lang w:eastAsia="en-AU"/>
              </w:rPr>
              <w:t>amount of water  that need</w:t>
            </w:r>
            <w:r w:rsidR="0068617D">
              <w:rPr>
                <w:noProof/>
                <w:lang w:eastAsia="en-AU"/>
              </w:rPr>
              <w:t>s</w:t>
            </w:r>
            <w:r w:rsidR="00242CDE">
              <w:rPr>
                <w:noProof/>
                <w:lang w:eastAsia="en-AU"/>
              </w:rPr>
              <w:t xml:space="preserve"> to be mixed with a given amount of </w:t>
            </w:r>
            <w:r w:rsidR="0068617D">
              <w:rPr>
                <w:noProof/>
                <w:lang w:eastAsia="en-AU"/>
              </w:rPr>
              <w:t>medicine, both measured in mL</w:t>
            </w:r>
            <w:r>
              <w:rPr>
                <w:noProof/>
                <w:lang w:eastAsia="en-AU"/>
              </w:rPr>
              <w:t xml:space="preserve">. </w:t>
            </w: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tc>
      </w:tr>
      <w:tr w:rsidR="00692C5F" w:rsidTr="00364163">
        <w:trPr>
          <w:cantSplit/>
          <w:trHeight w:val="851"/>
        </w:trPr>
        <w:tc>
          <w:tcPr>
            <w:tcW w:w="658" w:type="dxa"/>
            <w:tcBorders>
              <w:top w:val="single" w:sz="4" w:space="0" w:color="auto"/>
              <w:bottom w:val="single" w:sz="4" w:space="0" w:color="auto"/>
            </w:tcBorders>
            <w:shd w:val="clear" w:color="auto" w:fill="5DFF5D"/>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692C5F" w:rsidP="00692C5F">
            <w:pPr>
              <w:pStyle w:val="LongerQuestions"/>
              <w:ind w:left="0"/>
            </w:pPr>
            <w:r>
              <w:t xml:space="preserve">What amount of </w:t>
            </w:r>
            <w:r w:rsidR="0068617D">
              <w:t>water</w:t>
            </w:r>
            <w:r>
              <w:t xml:space="preserve"> would be needed for </w:t>
            </w:r>
            <w:r w:rsidR="0068617D">
              <w:t>6 mL of medicine</w:t>
            </w:r>
            <w:r>
              <w:t>?</w:t>
            </w:r>
          </w:p>
          <w:p w:rsidR="00692C5F" w:rsidRDefault="00692C5F" w:rsidP="00692C5F">
            <w:pPr>
              <w:pStyle w:val="LongerQuestions"/>
              <w:ind w:left="0"/>
            </w:pPr>
          </w:p>
          <w:p w:rsidR="00692C5F" w:rsidRDefault="00692C5F" w:rsidP="00692C5F">
            <w:pPr>
              <w:pStyle w:val="LongerQuestions"/>
              <w:spacing w:after="0"/>
              <w:ind w:left="0"/>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5DFF5D"/>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68617D" w:rsidP="00692C5F">
            <w:pPr>
              <w:pStyle w:val="LongerQuestions"/>
              <w:ind w:left="0"/>
            </w:pPr>
            <w:r>
              <w:t>Georgie mixes medicine with 200 mL of water. How much medicine did she take</w:t>
            </w:r>
            <w:r w:rsidR="00692C5F">
              <w:t>?</w:t>
            </w:r>
          </w:p>
          <w:p w:rsidR="00692C5F" w:rsidRDefault="00692C5F" w:rsidP="00E04329">
            <w:pPr>
              <w:pStyle w:val="LongerQuestions"/>
              <w:tabs>
                <w:tab w:val="left" w:pos="2028"/>
              </w:tabs>
              <w:ind w:left="0"/>
            </w:pPr>
            <w:r>
              <w:t xml:space="preserve"> </w:t>
            </w:r>
            <w:r w:rsidR="00E04329">
              <w:tab/>
            </w:r>
          </w:p>
          <w:p w:rsidR="00692C5F" w:rsidRDefault="00692C5F" w:rsidP="00692C5F">
            <w:pPr>
              <w:pStyle w:val="LongerQuestions"/>
              <w:spacing w:after="0"/>
              <w:ind w:left="0"/>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5DFF5D"/>
          </w:tcPr>
          <w:p w:rsidR="00692C5F" w:rsidRPr="001B3341" w:rsidRDefault="00692C5F" w:rsidP="00692C5F">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Pr="000B766B" w:rsidRDefault="001B0163" w:rsidP="00692C5F">
            <w:pPr>
              <w:pStyle w:val="LongerQuestions"/>
              <w:ind w:left="0" w:right="5750"/>
              <w:rPr>
                <w:b/>
              </w:rPr>
            </w:pPr>
            <w:r>
              <w:rPr>
                <w:b/>
                <w:noProof/>
                <w:lang w:eastAsia="en-AU"/>
              </w:rPr>
              <w:object w:dxaOrig="1440" w:dyaOrig="1440" w14:anchorId="3D892BD8">
                <v:shape id="_x0000_s1027" type="#_x0000_t75" style="position:absolute;margin-left:236.25pt;margin-top:13.7pt;width:255.55pt;height:177.7pt;z-index:251834368;mso-position-horizontal-relative:text;mso-position-vertical-relative:text">
                  <v:imagedata r:id="rId9" o:title=""/>
                </v:shape>
                <o:OLEObject Type="Embed" ProgID="FXDraw.Graphic" ShapeID="_x0000_s1027" DrawAspect="Content" ObjectID="_1556696890" r:id="rId10"/>
              </w:object>
            </w:r>
            <w:r w:rsidR="00692C5F" w:rsidRPr="000B766B">
              <w:rPr>
                <w:b/>
              </w:rPr>
              <w:t>Questions 4 and 5 refer to the following graph.</w:t>
            </w:r>
          </w:p>
          <w:p w:rsidR="00692C5F" w:rsidRDefault="00692C5F" w:rsidP="00692C5F">
            <w:pPr>
              <w:pStyle w:val="LongerQuestions"/>
              <w:ind w:left="0" w:right="5750"/>
            </w:pPr>
            <w:r>
              <w:t xml:space="preserve">The distance/time graph shows a </w:t>
            </w:r>
            <w:r w:rsidR="007A4E38">
              <w:t>person travelling</w:t>
            </w:r>
            <w:r>
              <w:t xml:space="preserve"> from point A to point G, passing through points B, C, D, E and F on the way.</w:t>
            </w:r>
          </w:p>
          <w:p w:rsidR="00692C5F" w:rsidRDefault="00692C5F" w:rsidP="00692C5F">
            <w:pPr>
              <w:pStyle w:val="LongerQuestions"/>
              <w:ind w:left="0" w:right="5750"/>
            </w:pPr>
          </w:p>
          <w:p w:rsidR="00692C5F" w:rsidRDefault="00692C5F" w:rsidP="00692C5F">
            <w:pPr>
              <w:pStyle w:val="LongerQuestions"/>
              <w:ind w:left="0" w:right="5750"/>
            </w:pPr>
          </w:p>
          <w:p w:rsidR="007A4E38" w:rsidRDefault="007A4E38" w:rsidP="00692C5F">
            <w:pPr>
              <w:pStyle w:val="LongerQuestions"/>
              <w:ind w:left="0" w:right="5750"/>
            </w:pPr>
          </w:p>
          <w:p w:rsidR="007A4E38" w:rsidRDefault="007A4E38" w:rsidP="00692C5F">
            <w:pPr>
              <w:pStyle w:val="LongerQuestions"/>
              <w:ind w:left="0" w:right="5750"/>
            </w:pPr>
          </w:p>
          <w:p w:rsidR="007A4E38" w:rsidRDefault="007A4E38" w:rsidP="00692C5F">
            <w:pPr>
              <w:pStyle w:val="LongerQuestions"/>
              <w:ind w:left="0" w:right="5750"/>
            </w:pPr>
          </w:p>
        </w:tc>
      </w:tr>
      <w:tr w:rsidR="00692C5F" w:rsidTr="00364163">
        <w:trPr>
          <w:cantSplit/>
          <w:trHeight w:val="851"/>
        </w:trPr>
        <w:tc>
          <w:tcPr>
            <w:tcW w:w="658" w:type="dxa"/>
            <w:tcBorders>
              <w:top w:val="single" w:sz="4" w:space="0" w:color="auto"/>
              <w:bottom w:val="single" w:sz="4" w:space="0" w:color="auto"/>
            </w:tcBorders>
            <w:shd w:val="clear" w:color="auto" w:fill="5DFF5D"/>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7A4E38" w:rsidP="00692C5F">
            <w:pPr>
              <w:pStyle w:val="LongerQuestions"/>
              <w:ind w:left="0"/>
            </w:pPr>
            <w:r>
              <w:t xml:space="preserve">The first part of the journey was by car and lasted for an hour. At what speed did the car travel? </w:t>
            </w:r>
            <w:r w:rsidR="00692C5F">
              <w:t xml:space="preserve"> </w:t>
            </w:r>
          </w:p>
          <w:p w:rsidR="00692C5F" w:rsidRDefault="00692C5F" w:rsidP="00692C5F">
            <w:pPr>
              <w:pStyle w:val="LongerQuestions"/>
              <w:ind w:left="0"/>
            </w:pPr>
          </w:p>
          <w:p w:rsidR="00692C5F" w:rsidRDefault="00692C5F" w:rsidP="00692C5F">
            <w:pPr>
              <w:pStyle w:val="LongerQuestions"/>
              <w:spacing w:after="0"/>
              <w:ind w:left="0"/>
            </w:pPr>
            <w:r>
              <w:t xml:space="preserve">           ……………………………………………………………………………………………....</w:t>
            </w:r>
          </w:p>
          <w:p w:rsidR="00692C5F" w:rsidRDefault="00692C5F" w:rsidP="00692C5F">
            <w:pPr>
              <w:pStyle w:val="LongerQuestions"/>
              <w:spacing w:after="0"/>
              <w:ind w:left="0"/>
            </w:pPr>
          </w:p>
          <w:p w:rsidR="00692C5F" w:rsidRDefault="00692C5F" w:rsidP="00692C5F">
            <w:pPr>
              <w:pStyle w:val="QuestionStyle"/>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5DFF5D"/>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7A4E38" w:rsidP="00692C5F">
            <w:pPr>
              <w:pStyle w:val="LongerQuestions"/>
              <w:ind w:left="0"/>
            </w:pPr>
            <w:r>
              <w:t>How long after the start did the person stop</w:t>
            </w:r>
            <w:r w:rsidR="003B0BD3">
              <w:t>,</w:t>
            </w:r>
            <w:r>
              <w:t xml:space="preserve"> and for how long?</w:t>
            </w:r>
          </w:p>
          <w:p w:rsidR="00692C5F" w:rsidRDefault="00692C5F" w:rsidP="00692C5F">
            <w:pPr>
              <w:pStyle w:val="LongerQuestions"/>
              <w:ind w:left="0"/>
            </w:pPr>
          </w:p>
          <w:p w:rsidR="00692C5F" w:rsidRDefault="00692C5F" w:rsidP="00692C5F">
            <w:pPr>
              <w:pStyle w:val="LongerQuestions"/>
              <w:spacing w:after="0"/>
              <w:ind w:left="0"/>
            </w:pPr>
            <w:r>
              <w:t xml:space="preserve">           ……………………………………………………………………………………………....</w:t>
            </w:r>
          </w:p>
          <w:p w:rsidR="00692C5F" w:rsidRDefault="00692C5F" w:rsidP="00692C5F">
            <w:pPr>
              <w:pStyle w:val="LongerQuestions"/>
              <w:spacing w:after="0"/>
              <w:ind w:left="0"/>
            </w:pPr>
          </w:p>
          <w:p w:rsidR="00692C5F" w:rsidRPr="00D1063D" w:rsidRDefault="00692C5F" w:rsidP="00692C5F">
            <w:pPr>
              <w:pStyle w:val="QuestionStyle"/>
            </w:pPr>
            <w:r>
              <w:t xml:space="preserve">           ……………………………………………………………………………………………….</w:t>
            </w:r>
          </w:p>
        </w:tc>
      </w:tr>
      <w:tr w:rsidR="00692C5F" w:rsidTr="006A6A8E">
        <w:trPr>
          <w:cantSplit/>
          <w:trHeight w:val="851"/>
        </w:trPr>
        <w:tc>
          <w:tcPr>
            <w:tcW w:w="658" w:type="dxa"/>
            <w:tcBorders>
              <w:top w:val="single" w:sz="4" w:space="0" w:color="auto"/>
              <w:bottom w:val="single" w:sz="4" w:space="0" w:color="auto"/>
            </w:tcBorders>
            <w:shd w:val="clear" w:color="auto" w:fill="66FF33"/>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7A4E38" w:rsidP="00692C5F">
            <w:pPr>
              <w:pStyle w:val="LongerQuestions"/>
              <w:ind w:left="0"/>
            </w:pPr>
            <w:r>
              <w:t>Between which two points did the person travel the slowest</w:t>
            </w:r>
            <w:r w:rsidR="00692C5F">
              <w:t>?</w:t>
            </w:r>
          </w:p>
          <w:p w:rsidR="00692C5F" w:rsidRDefault="00692C5F" w:rsidP="00692C5F">
            <w:pPr>
              <w:pStyle w:val="LongerQuestions"/>
              <w:ind w:left="0"/>
            </w:pPr>
          </w:p>
          <w:p w:rsidR="00692C5F" w:rsidRDefault="00692C5F" w:rsidP="00692C5F">
            <w:pPr>
              <w:pStyle w:val="LongerQuestions"/>
              <w:spacing w:after="0"/>
              <w:ind w:left="0"/>
            </w:pPr>
            <w:r>
              <w:t xml:space="preserve">           ……………………………………………………………………………………………....</w:t>
            </w:r>
          </w:p>
          <w:p w:rsidR="00692C5F" w:rsidRDefault="00692C5F" w:rsidP="00692C5F">
            <w:pPr>
              <w:pStyle w:val="LongerQuestions"/>
              <w:spacing w:after="0"/>
              <w:ind w:left="0"/>
            </w:pPr>
          </w:p>
          <w:p w:rsidR="00692C5F" w:rsidRDefault="00692C5F" w:rsidP="00692C5F">
            <w:pPr>
              <w:pStyle w:val="LongerQuestions"/>
              <w:ind w:left="0"/>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FFFF66"/>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692C5F" w:rsidP="00692C5F">
            <w:pPr>
              <w:pStyle w:val="LongerQuestions"/>
              <w:ind w:left="0"/>
            </w:pPr>
            <w:r>
              <w:t xml:space="preserve">The cost of </w:t>
            </w:r>
            <w:r w:rsidR="003B0BD3">
              <w:t>petrol bought from a service station is directly proportional to the number of litres bought</w:t>
            </w:r>
            <w:r>
              <w:t xml:space="preserve">. </w:t>
            </w:r>
          </w:p>
          <w:p w:rsidR="00692C5F" w:rsidRDefault="003B0BD3" w:rsidP="00692C5F">
            <w:pPr>
              <w:pStyle w:val="LongerQuestions"/>
              <w:ind w:left="0"/>
            </w:pPr>
            <w:r>
              <w:t>Eight litres of petrol cost $12.00</w:t>
            </w:r>
            <w:r w:rsidR="00692C5F">
              <w:t>.</w:t>
            </w:r>
          </w:p>
          <w:p w:rsidR="00692C5F" w:rsidRDefault="00692C5F" w:rsidP="00692C5F">
            <w:pPr>
              <w:pStyle w:val="LongerQuestions"/>
              <w:ind w:left="0"/>
            </w:pPr>
            <w:r>
              <w:t>Write an</w:t>
            </w:r>
            <w:r w:rsidR="003B0BD3">
              <w:t xml:space="preserve"> equation for the cost ($C) of L litres of petrol</w:t>
            </w:r>
            <w:r>
              <w:t>.</w:t>
            </w:r>
          </w:p>
          <w:p w:rsidR="00692C5F" w:rsidRDefault="00692C5F" w:rsidP="00692C5F">
            <w:pPr>
              <w:pStyle w:val="LongerQuestions"/>
              <w:spacing w:after="0"/>
              <w:ind w:left="0"/>
            </w:pPr>
          </w:p>
          <w:p w:rsidR="00692C5F" w:rsidRDefault="00692C5F" w:rsidP="00692C5F">
            <w:pPr>
              <w:pStyle w:val="LongerQuestions"/>
              <w:spacing w:after="0"/>
              <w:ind w:left="0"/>
            </w:pPr>
            <w:r>
              <w:t xml:space="preserve">           ……………………………………………………………………………………………....</w:t>
            </w:r>
          </w:p>
          <w:p w:rsidR="00692C5F" w:rsidRDefault="00692C5F" w:rsidP="00692C5F">
            <w:pPr>
              <w:pStyle w:val="LongerQuestions"/>
              <w:spacing w:after="0"/>
              <w:ind w:left="0"/>
            </w:pPr>
          </w:p>
          <w:p w:rsidR="00692C5F" w:rsidRDefault="00692C5F" w:rsidP="00692C5F">
            <w:pPr>
              <w:pStyle w:val="LongerQuestions"/>
              <w:ind w:left="0"/>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FFFF66"/>
          </w:tcPr>
          <w:p w:rsidR="00692C5F" w:rsidRPr="001B3341" w:rsidRDefault="00692C5F" w:rsidP="00692C5F">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Pr="00761E05" w:rsidRDefault="001B0163" w:rsidP="00692C5F">
            <w:pPr>
              <w:pStyle w:val="LongerQuestions"/>
              <w:ind w:left="0"/>
              <w:rPr>
                <w:b/>
                <w:noProof/>
                <w:lang w:eastAsia="en-AU"/>
              </w:rPr>
            </w:pPr>
            <w:r>
              <w:rPr>
                <w:b/>
                <w:noProof/>
                <w:lang w:eastAsia="en-AU"/>
              </w:rPr>
              <w:object w:dxaOrig="1440" w:dyaOrig="1440" w14:anchorId="0B35DA85">
                <v:shape id="_x0000_s1028" type="#_x0000_t75" style="position:absolute;margin-left:253.5pt;margin-top:.75pt;width:233.55pt;height:224.4pt;z-index:251835392;mso-position-horizontal-relative:text;mso-position-vertical-relative:text">
                  <v:imagedata r:id="rId11" o:title=""/>
                </v:shape>
                <o:OLEObject Type="Embed" ProgID="FXDraw.Graphic" ShapeID="_x0000_s1028" DrawAspect="Content" ObjectID="_1556696891" r:id="rId12"/>
              </w:object>
            </w:r>
            <w:r w:rsidR="00692C5F">
              <w:rPr>
                <w:b/>
                <w:noProof/>
                <w:lang w:eastAsia="en-AU"/>
              </w:rPr>
              <w:t>Questions 8 – 10 refer to the following graph</w:t>
            </w:r>
            <w:r w:rsidR="00692C5F" w:rsidRPr="00761E05">
              <w:rPr>
                <w:b/>
                <w:noProof/>
                <w:lang w:eastAsia="en-AU"/>
              </w:rPr>
              <w:t>.</w:t>
            </w:r>
          </w:p>
          <w:p w:rsidR="00692C5F" w:rsidRDefault="00692C5F" w:rsidP="00692C5F">
            <w:pPr>
              <w:pStyle w:val="LongerQuestions"/>
              <w:ind w:left="0" w:right="5892"/>
              <w:rPr>
                <w:noProof/>
                <w:lang w:eastAsia="en-AU"/>
              </w:rPr>
            </w:pPr>
            <w:r>
              <w:rPr>
                <w:noProof/>
                <w:lang w:eastAsia="en-AU"/>
              </w:rPr>
              <w:t>The graph shows the relationship between the Volume (</w:t>
            </w:r>
            <w:r>
              <w:rPr>
                <w:i/>
                <w:noProof/>
                <w:lang w:eastAsia="en-AU"/>
              </w:rPr>
              <w:t xml:space="preserve">V </w:t>
            </w:r>
            <w:r>
              <w:rPr>
                <w:noProof/>
                <w:lang w:eastAsia="en-AU"/>
              </w:rPr>
              <w:t>m</w:t>
            </w:r>
            <w:r w:rsidRPr="00761E05">
              <w:rPr>
                <w:noProof/>
                <w:vertAlign w:val="superscript"/>
                <w:lang w:eastAsia="en-AU"/>
              </w:rPr>
              <w:t>3</w:t>
            </w:r>
            <w:r>
              <w:rPr>
                <w:noProof/>
                <w:lang w:eastAsia="en-AU"/>
              </w:rPr>
              <w:t xml:space="preserve">) </w:t>
            </w:r>
            <w:r w:rsidR="00B8336B">
              <w:rPr>
                <w:noProof/>
                <w:lang w:eastAsia="en-AU"/>
              </w:rPr>
              <w:t>and the</w:t>
            </w:r>
            <w:r>
              <w:rPr>
                <w:noProof/>
                <w:lang w:eastAsia="en-AU"/>
              </w:rPr>
              <w:t xml:space="preserve"> Mass (</w:t>
            </w:r>
            <w:r>
              <w:rPr>
                <w:i/>
                <w:noProof/>
                <w:lang w:eastAsia="en-AU"/>
              </w:rPr>
              <w:t xml:space="preserve">M </w:t>
            </w:r>
            <w:r>
              <w:rPr>
                <w:noProof/>
                <w:lang w:eastAsia="en-AU"/>
              </w:rPr>
              <w:t xml:space="preserve">tonnes) of </w:t>
            </w:r>
            <w:r w:rsidR="00B8336B">
              <w:rPr>
                <w:noProof/>
                <w:lang w:eastAsia="en-AU"/>
              </w:rPr>
              <w:t>two metals (steel and aluminium) used in construction</w:t>
            </w:r>
            <w:r>
              <w:rPr>
                <w:noProof/>
                <w:lang w:eastAsia="en-AU"/>
              </w:rPr>
              <w:t xml:space="preserve">. </w:t>
            </w: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692C5F" w:rsidRDefault="00692C5F" w:rsidP="00692C5F">
            <w:pPr>
              <w:pStyle w:val="LongerQuestions"/>
              <w:ind w:left="0"/>
              <w:rPr>
                <w:noProof/>
                <w:lang w:eastAsia="en-AU"/>
              </w:rPr>
            </w:pPr>
          </w:p>
          <w:p w:rsidR="00B8336B" w:rsidRDefault="00B8336B" w:rsidP="00692C5F">
            <w:pPr>
              <w:pStyle w:val="LongerQuestions"/>
              <w:ind w:left="0"/>
              <w:rPr>
                <w:noProof/>
                <w:lang w:eastAsia="en-AU"/>
              </w:rPr>
            </w:pPr>
          </w:p>
        </w:tc>
      </w:tr>
      <w:tr w:rsidR="00692C5F" w:rsidTr="00364163">
        <w:trPr>
          <w:cantSplit/>
          <w:trHeight w:val="851"/>
        </w:trPr>
        <w:tc>
          <w:tcPr>
            <w:tcW w:w="658" w:type="dxa"/>
            <w:tcBorders>
              <w:top w:val="single" w:sz="4" w:space="0" w:color="auto"/>
              <w:bottom w:val="single" w:sz="4" w:space="0" w:color="auto"/>
            </w:tcBorders>
            <w:shd w:val="clear" w:color="auto" w:fill="FFFF66"/>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92C5F" w:rsidRDefault="00692C5F" w:rsidP="00692C5F">
            <w:pPr>
              <w:pStyle w:val="LongerQuestions"/>
              <w:ind w:left="0"/>
            </w:pPr>
            <w:r>
              <w:t>What is the mass</w:t>
            </w:r>
            <w:r w:rsidR="00B8336B">
              <w:t xml:space="preserve"> of </w:t>
            </w:r>
            <w:r w:rsidR="00C760A6">
              <w:t>4</w:t>
            </w:r>
            <w:r>
              <w:t xml:space="preserve"> m</w:t>
            </w:r>
            <w:r>
              <w:rPr>
                <w:vertAlign w:val="superscript"/>
              </w:rPr>
              <w:t>3</w:t>
            </w:r>
            <w:r>
              <w:t xml:space="preserve"> of </w:t>
            </w:r>
            <w:r w:rsidR="00B8336B">
              <w:t>aluminium</w:t>
            </w:r>
            <w:r>
              <w:t>?</w:t>
            </w:r>
          </w:p>
          <w:p w:rsidR="00692C5F" w:rsidRDefault="00692C5F" w:rsidP="00692C5F">
            <w:pPr>
              <w:pStyle w:val="LongerQuestions"/>
              <w:spacing w:after="0"/>
              <w:ind w:left="0"/>
            </w:pPr>
          </w:p>
          <w:p w:rsidR="00692C5F" w:rsidRDefault="00692C5F" w:rsidP="00692C5F">
            <w:pPr>
              <w:pStyle w:val="QuestionStyle"/>
            </w:pPr>
            <w:r>
              <w:t xml:space="preserve">           ……………………………………………………………………………………………….</w:t>
            </w:r>
          </w:p>
        </w:tc>
      </w:tr>
      <w:tr w:rsidR="00692C5F" w:rsidTr="00364163">
        <w:trPr>
          <w:cantSplit/>
          <w:trHeight w:val="851"/>
        </w:trPr>
        <w:tc>
          <w:tcPr>
            <w:tcW w:w="658" w:type="dxa"/>
            <w:tcBorders>
              <w:top w:val="single" w:sz="4" w:space="0" w:color="auto"/>
              <w:bottom w:val="single" w:sz="4" w:space="0" w:color="auto"/>
            </w:tcBorders>
            <w:shd w:val="clear" w:color="auto" w:fill="FFFF66"/>
          </w:tcPr>
          <w:p w:rsidR="00692C5F" w:rsidRPr="001B3341" w:rsidRDefault="00692C5F" w:rsidP="00692C5F">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2660" w:rsidRDefault="00002660" w:rsidP="00692C5F">
            <w:pPr>
              <w:pStyle w:val="LongerQuestions"/>
              <w:ind w:left="0"/>
            </w:pPr>
            <w:r>
              <w:t>John buys two identical metal beams which both have a volume of 3 m</w:t>
            </w:r>
            <w:r w:rsidRPr="00002660">
              <w:rPr>
                <w:vertAlign w:val="superscript"/>
              </w:rPr>
              <w:t>3</w:t>
            </w:r>
            <w:r>
              <w:t xml:space="preserve">.  </w:t>
            </w:r>
          </w:p>
          <w:p w:rsidR="00692C5F" w:rsidRDefault="00002660" w:rsidP="00692C5F">
            <w:pPr>
              <w:pStyle w:val="LongerQuestions"/>
              <w:ind w:left="0"/>
            </w:pPr>
            <w:r>
              <w:t>If one beam is made of steel and of the other of aluminium, what is the difference in their masses</w:t>
            </w:r>
            <w:r w:rsidR="00692C5F">
              <w:t>?</w:t>
            </w:r>
          </w:p>
          <w:p w:rsidR="00692C5F" w:rsidRDefault="00692C5F" w:rsidP="00692C5F">
            <w:pPr>
              <w:pStyle w:val="LongerQuestions"/>
              <w:spacing w:after="0"/>
              <w:ind w:left="0"/>
            </w:pPr>
          </w:p>
          <w:p w:rsidR="00692C5F" w:rsidRDefault="00692C5F" w:rsidP="00692C5F">
            <w:pPr>
              <w:pStyle w:val="LongerQuestions"/>
              <w:spacing w:after="0"/>
              <w:ind w:left="0"/>
            </w:pPr>
            <w:r>
              <w:t xml:space="preserve">           ……………………………………………………………………………………………....</w:t>
            </w:r>
          </w:p>
          <w:p w:rsidR="00692C5F" w:rsidRDefault="00692C5F" w:rsidP="00692C5F">
            <w:pPr>
              <w:pStyle w:val="LongerQuestions"/>
              <w:spacing w:after="0"/>
              <w:ind w:left="0"/>
            </w:pPr>
          </w:p>
          <w:p w:rsidR="00692C5F" w:rsidRPr="00D1063D" w:rsidRDefault="00692C5F" w:rsidP="00692C5F">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FF66"/>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B8336B" w:rsidP="00B8336B">
            <w:pPr>
              <w:pStyle w:val="LongerQuestions"/>
              <w:ind w:left="0"/>
            </w:pPr>
            <w:r>
              <w:t xml:space="preserve">What is the equation of the relationship </w:t>
            </w:r>
            <w:r w:rsidR="00002660">
              <w:t>between volume and</w:t>
            </w:r>
            <w:r>
              <w:t xml:space="preserve"> mass </w:t>
            </w:r>
            <w:r w:rsidR="00002660">
              <w:t>for</w:t>
            </w:r>
            <w:r>
              <w:t xml:space="preserve"> steel?</w:t>
            </w:r>
          </w:p>
          <w:p w:rsidR="00B8336B" w:rsidRDefault="00B8336B" w:rsidP="00B8336B">
            <w:pPr>
              <w:pStyle w:val="LongerQuestions"/>
              <w:spacing w:after="0"/>
              <w:ind w:left="0"/>
            </w:pP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Pr="00D1063D" w:rsidRDefault="00B8336B" w:rsidP="00B8336B">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FF66"/>
          </w:tcPr>
          <w:p w:rsidR="00B8336B" w:rsidRPr="001B3341" w:rsidRDefault="00B8336B" w:rsidP="00B8336B">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Pr="00866A30" w:rsidRDefault="00B8336B" w:rsidP="00B8336B">
            <w:pPr>
              <w:pStyle w:val="QuestionStyle"/>
              <w:rPr>
                <w:b/>
              </w:rPr>
            </w:pPr>
            <w:r w:rsidRPr="00866A30">
              <w:rPr>
                <w:b/>
              </w:rPr>
              <w:t xml:space="preserve">Questions </w:t>
            </w:r>
            <w:r>
              <w:rPr>
                <w:b/>
              </w:rPr>
              <w:t>11 - 14</w:t>
            </w:r>
            <w:r w:rsidRPr="00866A30">
              <w:rPr>
                <w:b/>
              </w:rPr>
              <w:t xml:space="preserve"> refer to the following:</w:t>
            </w:r>
          </w:p>
          <w:p w:rsidR="00B8336B" w:rsidRDefault="00E34291" w:rsidP="00B8336B">
            <w:pPr>
              <w:pStyle w:val="QuestionStyle"/>
            </w:pPr>
            <w:r>
              <w:t>In one day Marianne travels by car from her home</w:t>
            </w:r>
            <w:r w:rsidR="00DF646F">
              <w:t xml:space="preserve"> in </w:t>
            </w:r>
            <w:r w:rsidR="004C6EE9">
              <w:t>Melbourne</w:t>
            </w:r>
            <w:r w:rsidR="00DF646F">
              <w:t xml:space="preserve"> to </w:t>
            </w:r>
            <w:r w:rsidR="004C6EE9">
              <w:t>Minyip</w:t>
            </w:r>
            <w:r w:rsidR="00DF646F">
              <w:t>, which is</w:t>
            </w:r>
            <w:r>
              <w:t xml:space="preserve"> 320 km away</w:t>
            </w:r>
            <w:r w:rsidR="00DF646F">
              <w:t>,</w:t>
            </w:r>
            <w:r>
              <w:t xml:space="preserve"> and back again</w:t>
            </w:r>
            <w:r w:rsidR="00B8336B">
              <w:t>.</w:t>
            </w:r>
          </w:p>
          <w:p w:rsidR="00E34291" w:rsidRDefault="00E34291" w:rsidP="00B8336B">
            <w:pPr>
              <w:pStyle w:val="QuestionStyle"/>
            </w:pPr>
            <w:r>
              <w:t>The travel graph summarises her journey.</w:t>
            </w:r>
          </w:p>
          <w:p w:rsidR="00E34291" w:rsidRDefault="001B0163" w:rsidP="00B8336B">
            <w:pPr>
              <w:pStyle w:val="QuestionStyle"/>
            </w:pPr>
            <w:r>
              <w:rPr>
                <w:noProof/>
                <w:lang w:eastAsia="en-AU"/>
              </w:rPr>
              <w:object w:dxaOrig="1440" w:dyaOrig="1440" w14:anchorId="5DCB3052">
                <v:shape id="_x0000_s1051" type="#_x0000_t75" style="position:absolute;margin-left:99.55pt;margin-top:7.6pt;width:324.5pt;height:266.85pt;z-index:251859968">
                  <v:imagedata r:id="rId13" o:title=""/>
                </v:shape>
                <o:OLEObject Type="Embed" ProgID="FXDraw.Graphic" ShapeID="_x0000_s1051" DrawAspect="Content" ObjectID="_1556696892" r:id="rId14"/>
              </w:object>
            </w: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p w:rsidR="00B8336B" w:rsidRDefault="00B8336B" w:rsidP="00B8336B">
            <w:pPr>
              <w:pStyle w:val="QuestionStyle"/>
            </w:pPr>
          </w:p>
        </w:tc>
      </w:tr>
      <w:tr w:rsidR="00B8336B" w:rsidTr="006A6A8E">
        <w:trPr>
          <w:cantSplit/>
          <w:trHeight w:val="851"/>
        </w:trPr>
        <w:tc>
          <w:tcPr>
            <w:tcW w:w="658" w:type="dxa"/>
            <w:tcBorders>
              <w:top w:val="single" w:sz="4" w:space="0" w:color="auto"/>
              <w:bottom w:val="single" w:sz="4" w:space="0" w:color="auto"/>
            </w:tcBorders>
            <w:shd w:val="clear" w:color="auto" w:fill="FFFF66"/>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DF646F" w:rsidP="00B8336B">
            <w:pPr>
              <w:pStyle w:val="LongerQuestions"/>
              <w:ind w:left="0"/>
            </w:pPr>
            <w:r>
              <w:t xml:space="preserve">At what time did she arrive at her destination in </w:t>
            </w:r>
            <w:r w:rsidR="004C6EE9">
              <w:t>Minyip</w:t>
            </w:r>
            <w:r w:rsidR="00B8336B">
              <w:t>?</w:t>
            </w:r>
          </w:p>
          <w:p w:rsidR="00B8336B" w:rsidRDefault="00B8336B" w:rsidP="00B8336B">
            <w:pPr>
              <w:pStyle w:val="LongerQuestions"/>
              <w:spacing w:after="0"/>
              <w:ind w:left="0"/>
            </w:pPr>
          </w:p>
          <w:p w:rsidR="00B8336B" w:rsidRDefault="00B8336B" w:rsidP="00B8336B">
            <w:pPr>
              <w:pStyle w:val="LongerQuestions"/>
              <w:ind w:left="0"/>
            </w:pPr>
            <w:r>
              <w:t xml:space="preserve">           ……………………………………………………………………………………………….</w:t>
            </w:r>
          </w:p>
        </w:tc>
      </w:tr>
      <w:tr w:rsidR="00B8336B" w:rsidTr="006A6A8E">
        <w:trPr>
          <w:cantSplit/>
          <w:trHeight w:val="851"/>
        </w:trPr>
        <w:tc>
          <w:tcPr>
            <w:tcW w:w="658" w:type="dxa"/>
            <w:tcBorders>
              <w:top w:val="single" w:sz="4" w:space="0" w:color="auto"/>
              <w:bottom w:val="single" w:sz="4" w:space="0" w:color="auto"/>
            </w:tcBorders>
            <w:shd w:val="clear" w:color="auto" w:fill="FFFF66"/>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E34291" w:rsidP="00B8336B">
            <w:pPr>
              <w:pStyle w:val="LongerQuestions"/>
              <w:ind w:left="0"/>
            </w:pPr>
            <w:r>
              <w:t>A</w:t>
            </w:r>
            <w:r w:rsidR="00DF646F">
              <w:t>t what speed</w:t>
            </w:r>
            <w:r>
              <w:t xml:space="preserve"> did she travel between</w:t>
            </w:r>
            <w:r w:rsidR="00DF646F">
              <w:t xml:space="preserve"> </w:t>
            </w:r>
            <w:r>
              <w:t>8 am and 10 am</w:t>
            </w:r>
            <w:r w:rsidR="00B8336B">
              <w:t>?</w:t>
            </w:r>
          </w:p>
          <w:p w:rsidR="00B8336B" w:rsidRDefault="00B8336B" w:rsidP="00B8336B">
            <w:pPr>
              <w:pStyle w:val="LongerQuestions"/>
              <w:spacing w:after="0"/>
              <w:ind w:left="0"/>
            </w:pP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Default="00B8336B" w:rsidP="00B8336B">
            <w:pPr>
              <w:pStyle w:val="QuestionStyle"/>
            </w:pPr>
            <w:r>
              <w:t xml:space="preserve">           ……………………………………………………………………………………………….</w:t>
            </w:r>
          </w:p>
        </w:tc>
      </w:tr>
      <w:tr w:rsidR="00B8336B" w:rsidTr="006A6A8E">
        <w:trPr>
          <w:cantSplit/>
          <w:trHeight w:val="851"/>
        </w:trPr>
        <w:tc>
          <w:tcPr>
            <w:tcW w:w="658" w:type="dxa"/>
            <w:tcBorders>
              <w:top w:val="single" w:sz="4" w:space="0" w:color="auto"/>
              <w:bottom w:val="single" w:sz="4" w:space="0" w:color="auto"/>
            </w:tcBorders>
            <w:shd w:val="clear" w:color="auto" w:fill="FFFF66"/>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F646F" w:rsidRDefault="00DF646F" w:rsidP="00DF646F">
            <w:pPr>
              <w:pStyle w:val="LongerQuestions"/>
              <w:ind w:left="0"/>
            </w:pPr>
            <w:r>
              <w:t xml:space="preserve">At what time did she stop on her way to </w:t>
            </w:r>
            <w:r w:rsidR="004C6EE9">
              <w:t>Minyip</w:t>
            </w:r>
            <w:r>
              <w:t>, and how long was she stopped for?</w:t>
            </w:r>
          </w:p>
          <w:p w:rsidR="00DF646F" w:rsidRDefault="00DF646F" w:rsidP="00DF646F">
            <w:pPr>
              <w:pStyle w:val="LongerQuestions"/>
              <w:ind w:left="0"/>
            </w:pPr>
          </w:p>
          <w:p w:rsidR="00B8336B" w:rsidRDefault="00B8336B" w:rsidP="00DF646F">
            <w:pPr>
              <w:pStyle w:val="LongerQuestions"/>
              <w:ind w:left="0"/>
            </w:pPr>
            <w:r>
              <w:t xml:space="preserve">           ……………………………………………………………………………………………....</w:t>
            </w:r>
          </w:p>
          <w:p w:rsidR="00B8336B" w:rsidRDefault="00B8336B" w:rsidP="00B8336B">
            <w:pPr>
              <w:pStyle w:val="LongerQuestions"/>
              <w:spacing w:after="0"/>
              <w:ind w:left="0"/>
            </w:pPr>
          </w:p>
          <w:p w:rsidR="00B8336B" w:rsidRPr="00D1063D" w:rsidRDefault="00B8336B" w:rsidP="00B8336B">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DF646F" w:rsidP="00B8336B">
            <w:pPr>
              <w:pStyle w:val="LongerQuestions"/>
              <w:spacing w:after="0"/>
              <w:ind w:left="0"/>
            </w:pPr>
            <w:r>
              <w:t>What was the slowest speed (apart from being stopped) that she travelled at during the journey?</w:t>
            </w:r>
          </w:p>
          <w:p w:rsidR="00DF646F" w:rsidRDefault="00DF646F" w:rsidP="00B8336B">
            <w:pPr>
              <w:pStyle w:val="LongerQuestions"/>
              <w:spacing w:after="0"/>
              <w:ind w:left="0"/>
            </w:pP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Default="00B8336B" w:rsidP="00B8336B">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Pr="00922453" w:rsidRDefault="00B8336B" w:rsidP="00B8336B">
            <w:pPr>
              <w:rPr>
                <w:rFonts w:ascii="Times New Roman" w:hAnsi="Times New Roman"/>
                <w:b/>
                <w:sz w:val="24"/>
                <w:szCs w:val="24"/>
              </w:rPr>
            </w:pPr>
            <w:r w:rsidRPr="00922453">
              <w:rPr>
                <w:rFonts w:ascii="Times New Roman" w:hAnsi="Times New Roman"/>
                <w:b/>
                <w:sz w:val="24"/>
                <w:szCs w:val="24"/>
              </w:rPr>
              <w:t>Questions 15 and 16 refer to the following.</w:t>
            </w:r>
          </w:p>
          <w:p w:rsidR="00B8336B" w:rsidRPr="00922453" w:rsidRDefault="00E86743" w:rsidP="00B8336B">
            <w:pPr>
              <w:rPr>
                <w:rFonts w:ascii="Times New Roman" w:hAnsi="Times New Roman"/>
                <w:sz w:val="24"/>
                <w:szCs w:val="24"/>
              </w:rPr>
            </w:pPr>
            <w:r>
              <w:rPr>
                <w:rFonts w:ascii="Times New Roman" w:hAnsi="Times New Roman"/>
                <w:sz w:val="24"/>
                <w:szCs w:val="24"/>
              </w:rPr>
              <w:t>The Force</w:t>
            </w:r>
            <w:r w:rsidR="00B8336B" w:rsidRPr="00922453">
              <w:rPr>
                <w:rFonts w:ascii="Times New Roman" w:hAnsi="Times New Roman"/>
                <w:sz w:val="24"/>
                <w:szCs w:val="24"/>
              </w:rPr>
              <w:t xml:space="preserve"> (</w:t>
            </w:r>
            <w:r>
              <w:rPr>
                <w:rFonts w:ascii="Times New Roman" w:hAnsi="Times New Roman"/>
                <w:i/>
                <w:sz w:val="24"/>
                <w:szCs w:val="24"/>
              </w:rPr>
              <w:t>F</w:t>
            </w:r>
            <w:r w:rsidR="00B8336B" w:rsidRPr="00922453">
              <w:rPr>
                <w:rFonts w:ascii="Times New Roman" w:hAnsi="Times New Roman"/>
                <w:sz w:val="24"/>
                <w:szCs w:val="24"/>
              </w:rPr>
              <w:t xml:space="preserve"> </w:t>
            </w:r>
            <w:r>
              <w:rPr>
                <w:rFonts w:ascii="Times New Roman" w:hAnsi="Times New Roman"/>
                <w:sz w:val="24"/>
                <w:szCs w:val="24"/>
              </w:rPr>
              <w:t>Newtons</w:t>
            </w:r>
            <w:r w:rsidR="00B8336B" w:rsidRPr="00922453">
              <w:rPr>
                <w:rFonts w:ascii="Times New Roman" w:hAnsi="Times New Roman"/>
                <w:sz w:val="24"/>
                <w:szCs w:val="24"/>
              </w:rPr>
              <w:t xml:space="preserve">) </w:t>
            </w:r>
            <w:r>
              <w:rPr>
                <w:rFonts w:ascii="Times New Roman" w:hAnsi="Times New Roman"/>
                <w:sz w:val="24"/>
                <w:szCs w:val="24"/>
              </w:rPr>
              <w:t>acting on an object</w:t>
            </w:r>
            <w:r w:rsidR="00B8336B">
              <w:rPr>
                <w:rFonts w:ascii="Times New Roman" w:hAnsi="Times New Roman"/>
                <w:sz w:val="24"/>
                <w:szCs w:val="24"/>
              </w:rPr>
              <w:t xml:space="preserve"> is </w:t>
            </w:r>
            <w:r w:rsidR="00B8336B" w:rsidRPr="00922453">
              <w:rPr>
                <w:rFonts w:ascii="Times New Roman" w:hAnsi="Times New Roman"/>
                <w:sz w:val="24"/>
                <w:szCs w:val="24"/>
              </w:rPr>
              <w:t xml:space="preserve">directly proportional to the </w:t>
            </w:r>
            <w:r>
              <w:rPr>
                <w:rFonts w:ascii="Times New Roman" w:hAnsi="Times New Roman"/>
                <w:sz w:val="24"/>
                <w:szCs w:val="24"/>
              </w:rPr>
              <w:t>acceleration</w:t>
            </w:r>
            <w:r w:rsidR="00B8336B">
              <w:rPr>
                <w:rFonts w:ascii="Times New Roman" w:hAnsi="Times New Roman"/>
                <w:sz w:val="24"/>
                <w:szCs w:val="24"/>
              </w:rPr>
              <w:t xml:space="preserve"> </w:t>
            </w:r>
            <w:r w:rsidR="00B8336B" w:rsidRPr="00922453">
              <w:rPr>
                <w:rFonts w:ascii="Times New Roman" w:hAnsi="Times New Roman"/>
                <w:sz w:val="24"/>
                <w:szCs w:val="24"/>
              </w:rPr>
              <w:t>(</w:t>
            </w:r>
            <w:r>
              <w:rPr>
                <w:rFonts w:ascii="Times New Roman" w:hAnsi="Times New Roman"/>
                <w:i/>
                <w:sz w:val="24"/>
                <w:szCs w:val="24"/>
              </w:rPr>
              <w:t>a</w:t>
            </w:r>
            <w:r w:rsidR="00B8336B">
              <w:rPr>
                <w:rFonts w:ascii="Times New Roman" w:hAnsi="Times New Roman"/>
                <w:sz w:val="24"/>
                <w:szCs w:val="24"/>
              </w:rPr>
              <w:t xml:space="preserve"> </w:t>
            </w:r>
            <w:r>
              <w:rPr>
                <w:rFonts w:ascii="Times New Roman" w:hAnsi="Times New Roman"/>
                <w:sz w:val="24"/>
                <w:szCs w:val="24"/>
              </w:rPr>
              <w:t>m/s</w:t>
            </w:r>
            <w:r w:rsidRPr="00E86743">
              <w:rPr>
                <w:rFonts w:ascii="Times New Roman" w:hAnsi="Times New Roman"/>
                <w:sz w:val="24"/>
                <w:szCs w:val="24"/>
                <w:vertAlign w:val="superscript"/>
              </w:rPr>
              <w:t>2</w:t>
            </w:r>
            <w:r w:rsidR="00B8336B" w:rsidRPr="00922453">
              <w:rPr>
                <w:rFonts w:ascii="Times New Roman" w:hAnsi="Times New Roman"/>
                <w:sz w:val="24"/>
                <w:szCs w:val="24"/>
              </w:rPr>
              <w:t>)</w:t>
            </w:r>
            <w:r w:rsidR="00B8336B">
              <w:rPr>
                <w:rFonts w:ascii="Times New Roman" w:hAnsi="Times New Roman"/>
                <w:sz w:val="24"/>
                <w:szCs w:val="24"/>
              </w:rPr>
              <w:t xml:space="preserve"> </w:t>
            </w:r>
            <w:r>
              <w:rPr>
                <w:rFonts w:ascii="Times New Roman" w:hAnsi="Times New Roman"/>
                <w:sz w:val="24"/>
                <w:szCs w:val="24"/>
              </w:rPr>
              <w:t>of the object.</w:t>
            </w:r>
            <w:r w:rsidR="00B8336B" w:rsidRPr="00922453">
              <w:rPr>
                <w:rFonts w:ascii="Times New Roman" w:hAnsi="Times New Roman"/>
                <w:sz w:val="24"/>
                <w:szCs w:val="24"/>
              </w:rPr>
              <w:t xml:space="preserve">  </w:t>
            </w:r>
          </w:p>
          <w:p w:rsidR="00B8336B" w:rsidRDefault="00B8336B" w:rsidP="00B8336B">
            <w:pPr>
              <w:rPr>
                <w:rFonts w:ascii="Times New Roman" w:hAnsi="Times New Roman"/>
                <w:sz w:val="24"/>
                <w:szCs w:val="24"/>
              </w:rPr>
            </w:pPr>
            <w:r>
              <w:rPr>
                <w:rFonts w:ascii="Times New Roman" w:hAnsi="Times New Roman"/>
                <w:sz w:val="24"/>
                <w:szCs w:val="24"/>
              </w:rPr>
              <w:t xml:space="preserve">The relationship can be represented by the </w:t>
            </w:r>
            <w:r w:rsidRPr="00922453">
              <w:rPr>
                <w:rFonts w:ascii="Times New Roman" w:hAnsi="Times New Roman"/>
                <w:sz w:val="24"/>
                <w:szCs w:val="24"/>
              </w:rPr>
              <w:t xml:space="preserve">equation  </w:t>
            </w:r>
            <w:r w:rsidR="00E86743" w:rsidRPr="00E86743">
              <w:rPr>
                <w:rFonts w:ascii="Times New Roman" w:hAnsi="Times New Roman"/>
                <w:color w:val="FF0000"/>
                <w:position w:val="-8"/>
                <w:sz w:val="24"/>
                <w:szCs w:val="24"/>
              </w:rPr>
              <w:object w:dxaOrig="988" w:dyaOrig="279" w14:anchorId="2555DE57">
                <v:shape id="_x0000_i1029" type="#_x0000_t75" style="width:49.5pt;height:14.25pt" o:ole="">
                  <v:imagedata r:id="rId15" o:title=""/>
                </v:shape>
                <o:OLEObject Type="Embed" ProgID="FXEquation.Equation" ShapeID="_x0000_i1029" DrawAspect="Content" ObjectID="_1556696851" r:id="rId16"/>
              </w:object>
            </w:r>
            <w:r w:rsidRPr="00922453">
              <w:rPr>
                <w:rFonts w:ascii="Times New Roman" w:hAnsi="Times New Roman"/>
                <w:sz w:val="24"/>
                <w:szCs w:val="24"/>
              </w:rPr>
              <w:t xml:space="preserve"> </w:t>
            </w:r>
            <w:r>
              <w:rPr>
                <w:rFonts w:ascii="Times New Roman" w:hAnsi="Times New Roman"/>
                <w:sz w:val="24"/>
                <w:szCs w:val="24"/>
              </w:rPr>
              <w:t xml:space="preserve">where </w:t>
            </w:r>
            <w:r w:rsidR="00E86743">
              <w:rPr>
                <w:rFonts w:ascii="Times New Roman" w:hAnsi="Times New Roman"/>
                <w:i/>
                <w:sz w:val="24"/>
                <w:szCs w:val="24"/>
              </w:rPr>
              <w:t>m</w:t>
            </w:r>
            <w:r>
              <w:rPr>
                <w:rFonts w:ascii="Times New Roman" w:hAnsi="Times New Roman"/>
                <w:sz w:val="24"/>
                <w:szCs w:val="24"/>
              </w:rPr>
              <w:t xml:space="preserve"> is the constant of proportion</w:t>
            </w:r>
            <w:r w:rsidR="00E86743">
              <w:rPr>
                <w:rFonts w:ascii="Times New Roman" w:hAnsi="Times New Roman"/>
                <w:sz w:val="24"/>
                <w:szCs w:val="24"/>
              </w:rPr>
              <w:t xml:space="preserve"> (corresponding to the mass of the object)</w:t>
            </w:r>
            <w:r>
              <w:rPr>
                <w:rFonts w:ascii="Times New Roman" w:hAnsi="Times New Roman"/>
                <w:sz w:val="24"/>
                <w:szCs w:val="24"/>
              </w:rPr>
              <w:t>.</w:t>
            </w:r>
          </w:p>
          <w:p w:rsidR="00B8336B" w:rsidRDefault="00B8336B" w:rsidP="00B8336B">
            <w:pPr>
              <w:pStyle w:val="QuestionStyle"/>
            </w:pP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853766" w:rsidP="00B8336B">
            <w:pPr>
              <w:pStyle w:val="LongerQuestions"/>
              <w:ind w:left="0"/>
            </w:pPr>
            <w:r>
              <w:t xml:space="preserve">For a certain object, </w:t>
            </w:r>
            <w:r w:rsidRPr="00853766">
              <w:rPr>
                <w:i/>
              </w:rPr>
              <w:t>F</w:t>
            </w:r>
            <w:r>
              <w:t xml:space="preserve"> = 120 when </w:t>
            </w:r>
            <w:r w:rsidRPr="00853766">
              <w:rPr>
                <w:i/>
              </w:rPr>
              <w:t>a</w:t>
            </w:r>
            <w:r>
              <w:t xml:space="preserve"> = 12.5</w:t>
            </w:r>
            <w:r w:rsidR="00B8336B">
              <w:t>.</w:t>
            </w:r>
          </w:p>
          <w:p w:rsidR="00B8336B" w:rsidRDefault="00B8336B" w:rsidP="00B8336B">
            <w:pPr>
              <w:pStyle w:val="LongerQuestions"/>
              <w:ind w:left="0"/>
            </w:pPr>
            <w:r>
              <w:t xml:space="preserve">What is the value of the constant </w:t>
            </w:r>
            <w:r w:rsidR="00853766">
              <w:rPr>
                <w:i/>
              </w:rPr>
              <w:t>m</w:t>
            </w:r>
            <w:r>
              <w:t>?</w:t>
            </w:r>
          </w:p>
          <w:p w:rsidR="00B8336B" w:rsidRDefault="00B8336B" w:rsidP="00B8336B">
            <w:pPr>
              <w:pStyle w:val="LongerQuestions"/>
              <w:spacing w:after="0"/>
              <w:ind w:left="0"/>
            </w:pP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Default="00B8336B" w:rsidP="00B8336B">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853766" w:rsidP="00B8336B">
            <w:pPr>
              <w:pStyle w:val="LongerQuestions"/>
              <w:ind w:left="0"/>
            </w:pPr>
            <w:r>
              <w:t>For this same object, what force</w:t>
            </w:r>
            <w:r w:rsidR="00B8336B">
              <w:t xml:space="preserve"> would be needed to produce an </w:t>
            </w:r>
            <w:r>
              <w:t>acceleration of 26 m/s</w:t>
            </w:r>
            <w:r w:rsidRPr="00853766">
              <w:rPr>
                <w:vertAlign w:val="superscript"/>
              </w:rPr>
              <w:t>2</w:t>
            </w:r>
            <w:r w:rsidR="00B8336B">
              <w:t>?</w:t>
            </w:r>
          </w:p>
          <w:p w:rsidR="00B8336B" w:rsidRDefault="00B8336B" w:rsidP="00B8336B">
            <w:pPr>
              <w:pStyle w:val="LongerQuestions"/>
              <w:spacing w:after="0"/>
              <w:ind w:left="0"/>
            </w:pP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Pr="00D1063D" w:rsidRDefault="00B8336B" w:rsidP="00B8336B">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Pr="003039E9" w:rsidRDefault="001B0163" w:rsidP="00B8336B">
            <w:pPr>
              <w:pStyle w:val="LongerQuestions"/>
              <w:ind w:left="0" w:right="5325"/>
              <w:rPr>
                <w:b/>
              </w:rPr>
            </w:pPr>
            <w:r>
              <w:rPr>
                <w:b/>
                <w:noProof/>
                <w:lang w:eastAsia="en-AU"/>
              </w:rPr>
              <w:object w:dxaOrig="1440" w:dyaOrig="1440" w14:anchorId="27800162">
                <v:shape id="_x0000_s1052" type="#_x0000_t75" style="position:absolute;margin-left:248.9pt;margin-top:-.05pt;width:242.45pt;height:179.45pt;z-index:251860992;mso-position-horizontal-relative:text;mso-position-vertical-relative:text">
                  <v:imagedata r:id="rId17" o:title=""/>
                </v:shape>
                <o:OLEObject Type="Embed" ProgID="FXDraw.Graphic" ShapeID="_x0000_s1052" DrawAspect="Content" ObjectID="_1556696893" r:id="rId18"/>
              </w:object>
            </w:r>
            <w:r w:rsidR="00B8336B" w:rsidRPr="003039E9">
              <w:rPr>
                <w:b/>
              </w:rPr>
              <w:t>Question 17 and 18 refer to the following graph.</w:t>
            </w:r>
          </w:p>
          <w:p w:rsidR="00B8336B" w:rsidRDefault="00853766" w:rsidP="00B8336B">
            <w:pPr>
              <w:pStyle w:val="LongerQuestions"/>
              <w:ind w:left="0" w:right="5325"/>
            </w:pPr>
            <w:r>
              <w:t>T</w:t>
            </w:r>
            <w:r w:rsidR="001305A9">
              <w:t>he graph shows the time (in seconds) taken to transfer</w:t>
            </w:r>
            <w:r>
              <w:t xml:space="preserve"> </w:t>
            </w:r>
            <w:r w:rsidR="002D6C35">
              <w:t xml:space="preserve">a given packet </w:t>
            </w:r>
            <w:r>
              <w:t>of data</w:t>
            </w:r>
            <w:r w:rsidR="001305A9">
              <w:t xml:space="preserve"> as the internet speed (in Gbps) increases.</w:t>
            </w:r>
          </w:p>
          <w:p w:rsidR="00B8336B" w:rsidRDefault="00B8336B" w:rsidP="00B8336B">
            <w:pPr>
              <w:pStyle w:val="LongerQuestions"/>
              <w:ind w:left="0" w:right="5325"/>
            </w:pPr>
          </w:p>
          <w:p w:rsidR="001305A9" w:rsidRDefault="001305A9" w:rsidP="00B8336B">
            <w:pPr>
              <w:pStyle w:val="LongerQuestions"/>
              <w:ind w:left="0" w:right="5325"/>
            </w:pPr>
          </w:p>
          <w:p w:rsidR="001305A9" w:rsidRDefault="001305A9" w:rsidP="00B8336B">
            <w:pPr>
              <w:pStyle w:val="LongerQuestions"/>
              <w:ind w:left="0" w:right="5325"/>
            </w:pPr>
          </w:p>
          <w:p w:rsidR="00B8336B" w:rsidRDefault="00B8336B" w:rsidP="00B8336B">
            <w:pPr>
              <w:pStyle w:val="LongerQuestions"/>
              <w:spacing w:after="0"/>
              <w:ind w:left="0" w:right="5325"/>
            </w:pPr>
            <w:r>
              <w:t xml:space="preserve">          </w:t>
            </w:r>
          </w:p>
          <w:p w:rsidR="00B8336B" w:rsidRDefault="00B8336B" w:rsidP="00B8336B">
            <w:pPr>
              <w:pStyle w:val="LongerQuestions"/>
              <w:spacing w:after="0"/>
              <w:ind w:left="0" w:right="5325"/>
            </w:pPr>
          </w:p>
          <w:p w:rsidR="00B8336B" w:rsidRDefault="00B8336B" w:rsidP="00B8336B">
            <w:pPr>
              <w:pStyle w:val="QuestionStyle"/>
              <w:ind w:right="5325"/>
            </w:pP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8336B" w:rsidRDefault="00B8336B" w:rsidP="001305A9">
            <w:pPr>
              <w:pStyle w:val="LongerQuestions"/>
              <w:ind w:left="0"/>
            </w:pPr>
            <w:r>
              <w:t xml:space="preserve">If </w:t>
            </w:r>
            <w:r w:rsidR="002D6C35">
              <w:t>the packet</w:t>
            </w:r>
            <w:r w:rsidR="001305A9">
              <w:t xml:space="preserve"> needs to be transferred in 30 seconds or less, what is the minimum speed needed?</w:t>
            </w: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Default="00B8336B" w:rsidP="00B8336B">
            <w:pPr>
              <w:pStyle w:val="QuestionStyle"/>
            </w:pPr>
            <w:r>
              <w:t xml:space="preserve">           ……………………………………………………………………………………………….</w:t>
            </w:r>
          </w:p>
        </w:tc>
      </w:tr>
      <w:tr w:rsidR="00B8336B" w:rsidTr="00364163">
        <w:trPr>
          <w:cantSplit/>
          <w:trHeight w:val="851"/>
        </w:trPr>
        <w:tc>
          <w:tcPr>
            <w:tcW w:w="658" w:type="dxa"/>
            <w:tcBorders>
              <w:top w:val="single" w:sz="4" w:space="0" w:color="auto"/>
              <w:bottom w:val="single" w:sz="4" w:space="0" w:color="auto"/>
            </w:tcBorders>
            <w:shd w:val="clear" w:color="auto" w:fill="FFCC99"/>
          </w:tcPr>
          <w:p w:rsidR="00B8336B" w:rsidRPr="001B3341" w:rsidRDefault="00B8336B" w:rsidP="00B8336B">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D6C35" w:rsidRDefault="00E31531" w:rsidP="00B8336B">
            <w:pPr>
              <w:pStyle w:val="LongerQuestions"/>
              <w:ind w:left="0"/>
            </w:pPr>
            <w:r>
              <w:t>The</w:t>
            </w:r>
            <w:r w:rsidR="00B8336B">
              <w:t xml:space="preserve"> equation that describes the relationship between the </w:t>
            </w:r>
            <w:r w:rsidR="001305A9">
              <w:t>speed and the time</w:t>
            </w:r>
            <w:r>
              <w:t xml:space="preserve"> is of the form </w:t>
            </w:r>
            <w:r w:rsidR="002D6C35" w:rsidRPr="002D6C35">
              <w:rPr>
                <w:color w:val="FF0000"/>
                <w:position w:val="-22"/>
              </w:rPr>
              <w:object w:dxaOrig="772" w:dyaOrig="608">
                <v:shape id="_x0000_i1031" type="#_x0000_t75" style="width:38.25pt;height:30.75pt" o:ole="">
                  <v:imagedata r:id="rId19" o:title=""/>
                </v:shape>
                <o:OLEObject Type="Embed" ProgID="FXEquation.Equation" ShapeID="_x0000_i1031" DrawAspect="Content" ObjectID="_1556696852" r:id="rId20"/>
              </w:object>
            </w:r>
            <w:r>
              <w:t xml:space="preserve">  </w:t>
            </w:r>
          </w:p>
          <w:p w:rsidR="00B8336B" w:rsidRDefault="002D6C35" w:rsidP="00B8336B">
            <w:pPr>
              <w:pStyle w:val="LongerQuestions"/>
              <w:ind w:left="0"/>
            </w:pPr>
            <w:r>
              <w:t xml:space="preserve">Find the value of </w:t>
            </w:r>
            <w:r w:rsidRPr="002D6C35">
              <w:rPr>
                <w:i/>
              </w:rPr>
              <w:t>k</w:t>
            </w:r>
            <w:r>
              <w:t xml:space="preserve"> and write the equation for the relationship.</w:t>
            </w:r>
          </w:p>
          <w:p w:rsidR="00B8336B" w:rsidRDefault="00B8336B" w:rsidP="00B8336B">
            <w:pPr>
              <w:pStyle w:val="LongerQuestions"/>
              <w:spacing w:after="0"/>
              <w:ind w:left="0"/>
            </w:pPr>
          </w:p>
          <w:p w:rsidR="00B8336B" w:rsidRDefault="00B8336B" w:rsidP="00B8336B">
            <w:pPr>
              <w:pStyle w:val="LongerQuestions"/>
              <w:spacing w:after="0"/>
              <w:ind w:left="0"/>
            </w:pPr>
            <w:r>
              <w:t xml:space="preserve">           ……………………………………………………………………………………………....</w:t>
            </w:r>
          </w:p>
          <w:p w:rsidR="00B8336B" w:rsidRDefault="00B8336B" w:rsidP="00B8336B">
            <w:pPr>
              <w:pStyle w:val="LongerQuestions"/>
              <w:spacing w:after="0"/>
              <w:ind w:left="0"/>
            </w:pPr>
          </w:p>
          <w:p w:rsidR="00B8336B" w:rsidRDefault="00B8336B" w:rsidP="00B8336B">
            <w:pPr>
              <w:pStyle w:val="QuestionStyle"/>
            </w:pPr>
            <w:r>
              <w:t xml:space="preserve">           ……………………………………………………………………………………………….</w:t>
            </w:r>
          </w:p>
        </w:tc>
      </w:tr>
    </w:tbl>
    <w:p w:rsidR="006475AA" w:rsidRDefault="00325745">
      <w:pPr>
        <w:sectPr w:rsidR="006475AA" w:rsidSect="006475AA">
          <w:headerReference w:type="default" r:id="rId21"/>
          <w:footerReference w:type="default" r:id="rId22"/>
          <w:footerReference w:type="first" r:id="rId23"/>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960538" w:rsidTr="00692C5F">
        <w:trPr>
          <w:cantSplit/>
          <w:trHeight w:val="454"/>
        </w:trPr>
        <w:tc>
          <w:tcPr>
            <w:tcW w:w="10490" w:type="dxa"/>
            <w:gridSpan w:val="4"/>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3E996B070C7B411A87095ADF7A4C97E9"/>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943"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001C71D6">
              <w:rPr>
                <w:rFonts w:ascii="Baskerville Old Face" w:hAnsi="Baskerville Old Face"/>
                <w:i/>
                <w:sz w:val="52"/>
                <w:szCs w:val="52"/>
              </w:rPr>
              <w:t xml:space="preserve"> Test</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5467F49B67C94FFB9AFB55666DB58356"/>
                </w:placeholder>
                <w:dataBinding w:prefixMappings="xmlns:ns0='http://purl.org/dc/elements/1.1/' xmlns:ns1='http://schemas.openxmlformats.org/package/2006/metadata/core-properties' " w:xpath="/ns1:coreProperties[1]/ns1:contentStatus[1]" w:storeItemID="{6C3C8BC8-F283-45AE-878A-BAB7291924A1}"/>
                <w:text/>
              </w:sdtPr>
              <w:sdtEndPr/>
              <w:sdtContent>
                <w:r w:rsidR="003D5E6C">
                  <w:rPr>
                    <w:rFonts w:ascii="Baskerville Old Face" w:hAnsi="Baskerville Old Face"/>
                    <w:i/>
                    <w:sz w:val="52"/>
                    <w:szCs w:val="52"/>
                  </w:rPr>
                  <w:t>2017</w:t>
                </w:r>
              </w:sdtContent>
            </w:sdt>
          </w:p>
        </w:tc>
      </w:tr>
      <w:tr w:rsidR="001B1E4E" w:rsidTr="00252A7D">
        <w:trPr>
          <w:cantSplit/>
          <w:trHeight w:val="454"/>
        </w:trPr>
        <w:sdt>
          <w:sdtPr>
            <w:rPr>
              <w:rFonts w:ascii="Times New Roman" w:hAnsi="Times New Roman"/>
              <w:sz w:val="36"/>
              <w:szCs w:val="36"/>
            </w:rPr>
            <w:alias w:val="Category"/>
            <w:tag w:val=""/>
            <w:id w:val="1830789789"/>
            <w:placeholder>
              <w:docPart w:val="71AA73E04A714980AB841A197921774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3D5E6C"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C02D2C95CD6A42A5A954A3F10D0E0DF4"/>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3D5E6C"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Proportion</w:t>
                </w:r>
              </w:p>
            </w:tc>
          </w:sdtContent>
        </w:sdt>
        <w:tc>
          <w:tcPr>
            <w:tcW w:w="3260" w:type="dxa"/>
            <w:tcBorders>
              <w:top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252A7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2677D0" w:rsidTr="0021035C">
        <w:trPr>
          <w:cantSplit/>
          <w:trHeight w:val="851"/>
        </w:trPr>
        <w:tc>
          <w:tcPr>
            <w:tcW w:w="709" w:type="dxa"/>
            <w:tcBorders>
              <w:bottom w:val="single" w:sz="4" w:space="0" w:color="auto"/>
            </w:tcBorders>
            <w:shd w:val="clear" w:color="auto" w:fill="75FF75"/>
          </w:tcPr>
          <w:p w:rsidR="002677D0" w:rsidRPr="001B3341" w:rsidRDefault="002677D0" w:rsidP="006A6A8E">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2677D0" w:rsidRDefault="002677D0" w:rsidP="006A6A8E">
            <w:pPr>
              <w:pStyle w:val="QuestionStyle"/>
            </w:pPr>
            <w:r>
              <w:t>A truck consumes 0.5 litres/km when on a journey. How many kilometres was the journey is the truck consumed 480 litres of fuel?</w:t>
            </w:r>
          </w:p>
          <w:p w:rsidR="002677D0" w:rsidRDefault="002677D0" w:rsidP="006A6A8E">
            <w:pPr>
              <w:pStyle w:val="QuestionStyle"/>
            </w:pPr>
          </w:p>
          <w:p w:rsidR="002677D0" w:rsidRDefault="002677D0" w:rsidP="006A6A8E">
            <w:pPr>
              <w:pStyle w:val="QuestionStyle"/>
            </w:pPr>
            <w:r>
              <w:t xml:space="preserve">        A.          120 km              B.      240 km               C.       960 km           D.      1920 km</w:t>
            </w:r>
          </w:p>
        </w:tc>
      </w:tr>
      <w:tr w:rsidR="006A6A8E" w:rsidTr="0021035C">
        <w:trPr>
          <w:cantSplit/>
          <w:trHeight w:val="851"/>
        </w:trPr>
        <w:tc>
          <w:tcPr>
            <w:tcW w:w="709" w:type="dxa"/>
            <w:tcBorders>
              <w:bottom w:val="single" w:sz="4" w:space="0" w:color="auto"/>
            </w:tcBorders>
            <w:shd w:val="clear" w:color="auto" w:fill="75FF75"/>
          </w:tcPr>
          <w:p w:rsidR="006A6A8E" w:rsidRPr="001B3341" w:rsidRDefault="006A6A8E" w:rsidP="006A6A8E">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6A6A8E" w:rsidRDefault="00037C69" w:rsidP="006A6A8E">
            <w:pPr>
              <w:pStyle w:val="QuestionStyle"/>
            </w:pPr>
            <w:r>
              <w:t>The increase in depth</w:t>
            </w:r>
            <w:r w:rsidR="006A6A8E">
              <w:t xml:space="preserve"> (</w:t>
            </w:r>
            <w:r>
              <w:rPr>
                <w:i/>
              </w:rPr>
              <w:t>D</w:t>
            </w:r>
            <w:r>
              <w:t xml:space="preserve"> cm</w:t>
            </w:r>
            <w:r w:rsidR="006A6A8E">
              <w:t>) o</w:t>
            </w:r>
            <w:r>
              <w:t>f water in</w:t>
            </w:r>
            <w:r w:rsidR="006A6A8E">
              <w:t xml:space="preserve"> </w:t>
            </w:r>
            <w:r>
              <w:t xml:space="preserve">a tank </w:t>
            </w:r>
            <w:r w:rsidR="006A6A8E">
              <w:t xml:space="preserve">is directly proportional to </w:t>
            </w:r>
            <w:r>
              <w:t>the amount</w:t>
            </w:r>
            <w:r w:rsidR="006A6A8E">
              <w:t xml:space="preserve"> (</w:t>
            </w:r>
            <w:r>
              <w:rPr>
                <w:i/>
              </w:rPr>
              <w:t>A</w:t>
            </w:r>
            <w:r>
              <w:t xml:space="preserve"> m</w:t>
            </w:r>
            <w:r w:rsidR="006A6A8E">
              <w:t xml:space="preserve">m) of </w:t>
            </w:r>
            <w:r>
              <w:t>rain that falls on a roof feeding the tank.</w:t>
            </w:r>
          </w:p>
          <w:p w:rsidR="006A6A8E" w:rsidRDefault="006A6A8E" w:rsidP="006A6A8E">
            <w:pPr>
              <w:pStyle w:val="QuestionStyle"/>
            </w:pPr>
            <w:r>
              <w:t>Which equation could describe this proportion?</w:t>
            </w:r>
          </w:p>
          <w:p w:rsidR="006A6A8E" w:rsidRDefault="006A6A8E" w:rsidP="006A6A8E">
            <w:pPr>
              <w:pStyle w:val="QuestionStyle"/>
            </w:pPr>
          </w:p>
          <w:p w:rsidR="006A6A8E" w:rsidRDefault="006A6A8E" w:rsidP="006A6A8E">
            <w:pPr>
              <w:pStyle w:val="QuestionStyle"/>
            </w:pPr>
            <w:r>
              <w:t xml:space="preserve">     A.       </w:t>
            </w:r>
            <w:r w:rsidR="00037C69" w:rsidRPr="00037C69">
              <w:rPr>
                <w:color w:val="FF0000"/>
                <w:position w:val="-6"/>
              </w:rPr>
              <w:object w:dxaOrig="1160" w:dyaOrig="264" w14:anchorId="20D3DD0A">
                <v:shape id="_x0000_i1032" type="#_x0000_t75" style="width:57pt;height:13.5pt" o:ole="">
                  <v:imagedata r:id="rId24" o:title=""/>
                </v:shape>
                <o:OLEObject Type="Embed" ProgID="FXEquation.Equation" ShapeID="_x0000_i1032" DrawAspect="Content" ObjectID="_1556696853" r:id="rId25"/>
              </w:object>
            </w:r>
            <w:r>
              <w:t xml:space="preserve">       B.    </w:t>
            </w:r>
            <w:r w:rsidR="00037C69" w:rsidRPr="00037C69">
              <w:rPr>
                <w:color w:val="FF0000"/>
                <w:position w:val="-6"/>
              </w:rPr>
              <w:object w:dxaOrig="1216" w:dyaOrig="264" w14:anchorId="7AD39967">
                <v:shape id="_x0000_i1033" type="#_x0000_t75" style="width:60.75pt;height:12.75pt" o:ole="">
                  <v:imagedata r:id="rId26" o:title=""/>
                </v:shape>
                <o:OLEObject Type="Embed" ProgID="FXEquation.Equation" ShapeID="_x0000_i1033" DrawAspect="Content" ObjectID="_1556696854" r:id="rId27"/>
              </w:object>
            </w:r>
            <w:r>
              <w:t xml:space="preserve">        C.    </w:t>
            </w:r>
            <w:r w:rsidR="00037C69" w:rsidRPr="00037C69">
              <w:rPr>
                <w:color w:val="FF0000"/>
                <w:position w:val="-2"/>
              </w:rPr>
              <w:object w:dxaOrig="1246" w:dyaOrig="348" w14:anchorId="22B0FD48">
                <v:shape id="_x0000_i1034" type="#_x0000_t75" style="width:61.5pt;height:18pt" o:ole="">
                  <v:imagedata r:id="rId28" o:title=""/>
                </v:shape>
                <o:OLEObject Type="Embed" ProgID="FXEquation.Equation" ShapeID="_x0000_i1034" DrawAspect="Content" ObjectID="_1556696855" r:id="rId29"/>
              </w:object>
            </w:r>
            <w:r>
              <w:t xml:space="preserve">        D.      </w:t>
            </w:r>
            <w:r w:rsidR="00037C69" w:rsidRPr="00037C69">
              <w:rPr>
                <w:color w:val="FF0000"/>
                <w:position w:val="-22"/>
              </w:rPr>
              <w:object w:dxaOrig="1014" w:dyaOrig="604" w14:anchorId="7AF1662E">
                <v:shape id="_x0000_i1035" type="#_x0000_t75" style="width:50.25pt;height:30.75pt" o:ole="">
                  <v:imagedata r:id="rId30" o:title=""/>
                </v:shape>
                <o:OLEObject Type="Embed" ProgID="FXEquation.Equation" ShapeID="_x0000_i1035" DrawAspect="Content" ObjectID="_1556696856" r:id="rId31"/>
              </w:object>
            </w:r>
          </w:p>
        </w:tc>
      </w:tr>
      <w:tr w:rsidR="006A6A8E" w:rsidTr="0021035C">
        <w:trPr>
          <w:cantSplit/>
          <w:trHeight w:val="851"/>
        </w:trPr>
        <w:tc>
          <w:tcPr>
            <w:tcW w:w="709" w:type="dxa"/>
            <w:tcBorders>
              <w:top w:val="single" w:sz="4" w:space="0" w:color="auto"/>
              <w:bottom w:val="single" w:sz="4" w:space="0" w:color="auto"/>
            </w:tcBorders>
            <w:shd w:val="clear" w:color="auto" w:fill="75FF75"/>
          </w:tcPr>
          <w:p w:rsidR="006A6A8E" w:rsidRPr="001B3341" w:rsidRDefault="006A6A8E" w:rsidP="006A6A8E">
            <w:pPr>
              <w:pStyle w:val="ListParagraph"/>
              <w:ind w:left="34"/>
              <w:rPr>
                <w:rFonts w:ascii="Times New Roman" w:hAnsi="Times New Roman"/>
                <w:sz w:val="24"/>
                <w:szCs w:val="24"/>
              </w:rPr>
            </w:pPr>
          </w:p>
        </w:tc>
        <w:tc>
          <w:tcPr>
            <w:tcW w:w="9781" w:type="dxa"/>
            <w:gridSpan w:val="3"/>
            <w:tcBorders>
              <w:top w:val="single" w:sz="4" w:space="0" w:color="auto"/>
              <w:bottom w:val="single" w:sz="4" w:space="0" w:color="auto"/>
            </w:tcBorders>
          </w:tcPr>
          <w:p w:rsidR="006A6A8E" w:rsidRPr="00761E05" w:rsidRDefault="006A6A8E" w:rsidP="006A6A8E">
            <w:pPr>
              <w:pStyle w:val="LongerQuestions"/>
              <w:ind w:left="0"/>
              <w:rPr>
                <w:b/>
                <w:noProof/>
                <w:lang w:eastAsia="en-AU"/>
              </w:rPr>
            </w:pPr>
            <w:r w:rsidRPr="00761E05">
              <w:rPr>
                <w:b/>
                <w:noProof/>
                <w:lang w:eastAsia="en-AU"/>
              </w:rPr>
              <w:t>Questi</w:t>
            </w:r>
            <w:r>
              <w:rPr>
                <w:b/>
                <w:noProof/>
                <w:lang w:eastAsia="en-AU"/>
              </w:rPr>
              <w:t>ons 2 and 3 refer to the following graph</w:t>
            </w:r>
            <w:r w:rsidRPr="00761E05">
              <w:rPr>
                <w:b/>
                <w:noProof/>
                <w:lang w:eastAsia="en-AU"/>
              </w:rPr>
              <w:t>.</w:t>
            </w:r>
          </w:p>
          <w:p w:rsidR="006A6A8E" w:rsidRDefault="001B0163" w:rsidP="006A6A8E">
            <w:pPr>
              <w:pStyle w:val="LongerQuestions"/>
              <w:ind w:left="0" w:right="5892"/>
              <w:rPr>
                <w:noProof/>
                <w:lang w:eastAsia="en-AU"/>
              </w:rPr>
            </w:pPr>
            <w:r>
              <w:rPr>
                <w:b/>
                <w:noProof/>
                <w:lang w:eastAsia="en-AU"/>
              </w:rPr>
              <w:object w:dxaOrig="1440" w:dyaOrig="1440" w14:anchorId="5D51F30C">
                <v:shape id="_x0000_s1031" type="#_x0000_t75" style="position:absolute;margin-left:201.35pt;margin-top:1.6pt;width:266.25pt;height:258.85pt;z-index:251839488">
                  <v:imagedata r:id="rId32" o:title=""/>
                </v:shape>
                <o:OLEObject Type="Embed" ProgID="FXDraw.Graphic" ShapeID="_x0000_s1031" DrawAspect="Content" ObjectID="_1556696894" r:id="rId33"/>
              </w:object>
            </w:r>
            <w:r w:rsidR="009A5863">
              <w:rPr>
                <w:noProof/>
                <w:lang w:eastAsia="en-AU"/>
              </w:rPr>
              <w:t>The graph shows the size of a file</w:t>
            </w:r>
            <w:r w:rsidR="006A6A8E">
              <w:rPr>
                <w:noProof/>
                <w:lang w:eastAsia="en-AU"/>
              </w:rPr>
              <w:t xml:space="preserve"> (</w:t>
            </w:r>
            <w:r w:rsidR="009A5863">
              <w:rPr>
                <w:i/>
                <w:noProof/>
                <w:lang w:eastAsia="en-AU"/>
              </w:rPr>
              <w:t>S </w:t>
            </w:r>
            <w:r w:rsidR="009A5863" w:rsidRPr="009A5863">
              <w:rPr>
                <w:noProof/>
                <w:lang w:eastAsia="en-AU"/>
              </w:rPr>
              <w:t>MB</w:t>
            </w:r>
            <w:r w:rsidR="006A6A8E">
              <w:rPr>
                <w:noProof/>
                <w:lang w:eastAsia="en-AU"/>
              </w:rPr>
              <w:t xml:space="preserve">) required to </w:t>
            </w:r>
            <w:r w:rsidR="009A5863">
              <w:rPr>
                <w:noProof/>
                <w:lang w:eastAsia="en-AU"/>
              </w:rPr>
              <w:t xml:space="preserve">record an instrumental track </w:t>
            </w:r>
            <w:r w:rsidR="006A6A8E">
              <w:rPr>
                <w:noProof/>
                <w:lang w:eastAsia="en-AU"/>
              </w:rPr>
              <w:t xml:space="preserve">of </w:t>
            </w:r>
            <w:r w:rsidR="009A5863">
              <w:rPr>
                <w:noProof/>
                <w:lang w:eastAsia="en-AU"/>
              </w:rPr>
              <w:t>of given duration</w:t>
            </w:r>
            <w:r w:rsidR="006A6A8E">
              <w:rPr>
                <w:noProof/>
                <w:lang w:eastAsia="en-AU"/>
              </w:rPr>
              <w:t xml:space="preserve"> (</w:t>
            </w:r>
            <w:r w:rsidR="009A5863">
              <w:rPr>
                <w:i/>
                <w:noProof/>
                <w:lang w:eastAsia="en-AU"/>
              </w:rPr>
              <w:t>T </w:t>
            </w:r>
            <w:r w:rsidR="009A5863">
              <w:rPr>
                <w:noProof/>
                <w:lang w:eastAsia="en-AU"/>
              </w:rPr>
              <w:t>seconds</w:t>
            </w:r>
            <w:r w:rsidR="006A6A8E">
              <w:rPr>
                <w:noProof/>
                <w:lang w:eastAsia="en-AU"/>
              </w:rPr>
              <w:t>).</w:t>
            </w: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6A6A8E" w:rsidRDefault="006A6A8E" w:rsidP="006A6A8E">
            <w:pPr>
              <w:pStyle w:val="LongerQuestions"/>
              <w:ind w:left="0" w:right="5892"/>
              <w:rPr>
                <w:noProof/>
                <w:lang w:eastAsia="en-AU"/>
              </w:rPr>
            </w:pPr>
          </w:p>
          <w:p w:rsidR="009A5863" w:rsidRDefault="009A5863" w:rsidP="006A6A8E">
            <w:pPr>
              <w:pStyle w:val="LongerQuestions"/>
              <w:ind w:left="0" w:right="5892"/>
              <w:rPr>
                <w:noProof/>
                <w:lang w:eastAsia="en-AU"/>
              </w:rPr>
            </w:pPr>
          </w:p>
          <w:p w:rsidR="009A5863" w:rsidRDefault="009A5863" w:rsidP="006A6A8E">
            <w:pPr>
              <w:pStyle w:val="LongerQuestions"/>
              <w:ind w:left="0" w:right="5892"/>
              <w:rPr>
                <w:noProof/>
                <w:lang w:eastAsia="en-AU"/>
              </w:rPr>
            </w:pPr>
          </w:p>
        </w:tc>
      </w:tr>
      <w:tr w:rsidR="006A6A8E" w:rsidTr="0021035C">
        <w:trPr>
          <w:cantSplit/>
          <w:trHeight w:val="851"/>
        </w:trPr>
        <w:tc>
          <w:tcPr>
            <w:tcW w:w="709" w:type="dxa"/>
            <w:tcBorders>
              <w:top w:val="single" w:sz="4" w:space="0" w:color="auto"/>
              <w:bottom w:val="single" w:sz="4" w:space="0" w:color="auto"/>
            </w:tcBorders>
            <w:shd w:val="clear" w:color="auto" w:fill="75FF75"/>
          </w:tcPr>
          <w:p w:rsidR="006A6A8E" w:rsidRPr="001B3341" w:rsidRDefault="006A6A8E" w:rsidP="006A6A8E">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A6A8E" w:rsidRDefault="009A5863" w:rsidP="006A6A8E">
            <w:pPr>
              <w:pStyle w:val="QuestionStyle"/>
            </w:pPr>
            <w:r>
              <w:t>What sized file would be needed for a track that lasted 5 minutes</w:t>
            </w:r>
            <w:r w:rsidR="006A6A8E">
              <w:t>?</w:t>
            </w:r>
          </w:p>
          <w:p w:rsidR="006A6A8E" w:rsidRDefault="006A6A8E" w:rsidP="006A6A8E">
            <w:pPr>
              <w:pStyle w:val="QuestionStyle"/>
            </w:pPr>
          </w:p>
          <w:p w:rsidR="006A6A8E" w:rsidRDefault="006A6A8E" w:rsidP="006A6A8E">
            <w:pPr>
              <w:pStyle w:val="QuestionStyle"/>
            </w:pPr>
            <w:r>
              <w:t xml:space="preserve">     A.    </w:t>
            </w:r>
            <w:r w:rsidR="009A5863">
              <w:t>3 MB</w:t>
            </w:r>
            <w:r>
              <w:t xml:space="preserve">                    B.    </w:t>
            </w:r>
            <w:r w:rsidR="009A5863">
              <w:t>4 MB</w:t>
            </w:r>
            <w:r>
              <w:t xml:space="preserve">                   C.    </w:t>
            </w:r>
            <w:r w:rsidR="009A5863">
              <w:t xml:space="preserve">5 MB  </w:t>
            </w:r>
            <w:r>
              <w:t xml:space="preserve">                D.     </w:t>
            </w:r>
            <w:r w:rsidR="009A5863">
              <w:t>6 MB</w:t>
            </w:r>
          </w:p>
        </w:tc>
      </w:tr>
      <w:tr w:rsidR="006A6A8E" w:rsidTr="0021035C">
        <w:trPr>
          <w:cantSplit/>
          <w:trHeight w:val="851"/>
        </w:trPr>
        <w:tc>
          <w:tcPr>
            <w:tcW w:w="709" w:type="dxa"/>
            <w:tcBorders>
              <w:top w:val="single" w:sz="4" w:space="0" w:color="auto"/>
              <w:bottom w:val="single" w:sz="4" w:space="0" w:color="auto"/>
            </w:tcBorders>
            <w:shd w:val="clear" w:color="auto" w:fill="75FF75"/>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A6A8E" w:rsidRDefault="006A6A8E" w:rsidP="006A6A8E">
            <w:pPr>
              <w:pStyle w:val="QuestionStyle"/>
            </w:pPr>
            <w:r>
              <w:t>What is the equation which describes the proportion?</w:t>
            </w:r>
          </w:p>
          <w:p w:rsidR="006A6A8E" w:rsidRDefault="006A6A8E" w:rsidP="006A6A8E">
            <w:pPr>
              <w:pStyle w:val="QuestionStyle"/>
            </w:pPr>
          </w:p>
          <w:p w:rsidR="006A6A8E" w:rsidRDefault="006A6A8E" w:rsidP="006A6A8E">
            <w:pPr>
              <w:pStyle w:val="QuestionStyle"/>
            </w:pPr>
            <w:r>
              <w:t xml:space="preserve">     A.    </w:t>
            </w:r>
            <w:r w:rsidR="00920154" w:rsidRPr="005B023D">
              <w:rPr>
                <w:color w:val="FF0000"/>
                <w:position w:val="-6"/>
              </w:rPr>
              <w:object w:dxaOrig="1192" w:dyaOrig="264">
                <v:shape id="_x0000_i1037" type="#_x0000_t75" style="width:59.25pt;height:12.75pt" o:ole="">
                  <v:imagedata r:id="rId34" o:title=""/>
                </v:shape>
                <o:OLEObject Type="Embed" ProgID="FXEquation.Equation" ShapeID="_x0000_i1037" DrawAspect="Content" ObjectID="_1556696857" r:id="rId35"/>
              </w:object>
            </w:r>
            <w:r>
              <w:t xml:space="preserve">          B.    </w:t>
            </w:r>
            <w:r w:rsidR="00920154" w:rsidRPr="00920154">
              <w:rPr>
                <w:color w:val="FF0000"/>
                <w:position w:val="-6"/>
              </w:rPr>
              <w:object w:dxaOrig="1192" w:dyaOrig="264" w14:anchorId="267C06B5">
                <v:shape id="_x0000_i1038" type="#_x0000_t75" style="width:59.25pt;height:12.75pt" o:ole="">
                  <v:imagedata r:id="rId36" o:title=""/>
                </v:shape>
                <o:OLEObject Type="Embed" ProgID="FXEquation.Equation" ShapeID="_x0000_i1038" DrawAspect="Content" ObjectID="_1556696858" r:id="rId37"/>
              </w:object>
            </w:r>
            <w:r>
              <w:t xml:space="preserve">          C.    </w:t>
            </w:r>
            <w:r w:rsidR="005B023D" w:rsidRPr="005B023D">
              <w:rPr>
                <w:color w:val="FF0000"/>
                <w:position w:val="-6"/>
              </w:rPr>
              <w:object w:dxaOrig="1012" w:dyaOrig="264" w14:anchorId="7F1A159B">
                <v:shape id="_x0000_i1039" type="#_x0000_t75" style="width:50.25pt;height:13.5pt" o:ole="">
                  <v:imagedata r:id="rId38" o:title=""/>
                </v:shape>
                <o:OLEObject Type="Embed" ProgID="FXEquation.Equation" ShapeID="_x0000_i1039" DrawAspect="Content" ObjectID="_1556696859" r:id="rId39"/>
              </w:object>
            </w:r>
            <w:r>
              <w:t xml:space="preserve">          D.    </w:t>
            </w:r>
            <w:r w:rsidR="005B023D" w:rsidRPr="005B023D">
              <w:rPr>
                <w:color w:val="FF0000"/>
                <w:position w:val="-6"/>
              </w:rPr>
              <w:object w:dxaOrig="892" w:dyaOrig="264" w14:anchorId="26BBE2EE">
                <v:shape id="_x0000_i1040" type="#_x0000_t75" style="width:44.25pt;height:12.75pt" o:ole="">
                  <v:imagedata r:id="rId40" o:title=""/>
                </v:shape>
                <o:OLEObject Type="Embed" ProgID="FXEquation.Equation" ShapeID="_x0000_i1040" DrawAspect="Content" ObjectID="_1556696860" r:id="rId41"/>
              </w:object>
            </w:r>
            <w:r>
              <w:t xml:space="preserve">          </w:t>
            </w:r>
          </w:p>
        </w:tc>
      </w:tr>
      <w:tr w:rsidR="006A6A8E" w:rsidTr="0021035C">
        <w:trPr>
          <w:cantSplit/>
          <w:trHeight w:val="851"/>
        </w:trPr>
        <w:tc>
          <w:tcPr>
            <w:tcW w:w="709" w:type="dxa"/>
            <w:tcBorders>
              <w:top w:val="single" w:sz="4" w:space="0" w:color="auto"/>
              <w:bottom w:val="single" w:sz="4" w:space="0" w:color="auto"/>
            </w:tcBorders>
            <w:shd w:val="clear" w:color="auto" w:fill="75FF75"/>
          </w:tcPr>
          <w:p w:rsidR="006A6A8E" w:rsidRPr="001B3341" w:rsidRDefault="006A6A8E" w:rsidP="006A6A8E">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tcPr>
          <w:p w:rsidR="006A6A8E" w:rsidRPr="000B766B" w:rsidRDefault="006A6A8E" w:rsidP="006A6A8E">
            <w:pPr>
              <w:pStyle w:val="LongerQuestions"/>
              <w:ind w:left="0" w:right="221"/>
              <w:rPr>
                <w:b/>
              </w:rPr>
            </w:pPr>
            <w:r>
              <w:rPr>
                <w:b/>
              </w:rPr>
              <w:t>Q</w:t>
            </w:r>
            <w:r w:rsidRPr="000B766B">
              <w:rPr>
                <w:b/>
              </w:rPr>
              <w:t xml:space="preserve">uestions </w:t>
            </w:r>
            <w:r w:rsidR="005B023D">
              <w:rPr>
                <w:b/>
              </w:rPr>
              <w:t>5 and 6</w:t>
            </w:r>
            <w:r w:rsidRPr="000B766B">
              <w:rPr>
                <w:b/>
              </w:rPr>
              <w:t xml:space="preserve"> refer to the following graph.</w:t>
            </w:r>
          </w:p>
          <w:p w:rsidR="006A6A8E" w:rsidRDefault="006A6A8E" w:rsidP="006A6A8E">
            <w:pPr>
              <w:pStyle w:val="LongerQuestions"/>
              <w:ind w:left="0" w:right="221"/>
            </w:pPr>
            <w:r>
              <w:t xml:space="preserve">The graph shows the </w:t>
            </w:r>
            <w:r w:rsidR="005A4FB8">
              <w:t xml:space="preserve">audience size </w:t>
            </w:r>
            <w:r w:rsidR="001B06EE">
              <w:t>at a play</w:t>
            </w:r>
            <w:r>
              <w:t>, from the time</w:t>
            </w:r>
            <w:r w:rsidR="005A4FB8">
              <w:t xml:space="preserve"> the doors</w:t>
            </w:r>
            <w:r>
              <w:t xml:space="preserve"> were opened</w:t>
            </w:r>
            <w:r w:rsidR="005A4FB8">
              <w:t xml:space="preserve"> until</w:t>
            </w:r>
            <w:r w:rsidR="001B06EE">
              <w:t xml:space="preserve"> the last audience member</w:t>
            </w:r>
            <w:r>
              <w:t xml:space="preserve"> leaves.</w:t>
            </w:r>
          </w:p>
          <w:p w:rsidR="006A6A8E" w:rsidRDefault="001B0163" w:rsidP="006A6A8E">
            <w:pPr>
              <w:pStyle w:val="QuestionStyle"/>
            </w:pPr>
            <w:r>
              <w:rPr>
                <w:noProof/>
                <w:lang w:eastAsia="en-AU"/>
              </w:rPr>
              <w:object w:dxaOrig="1440" w:dyaOrig="1440" w14:anchorId="3154CFA1">
                <v:shape id="_x0000_s1032" type="#_x0000_t75" style="position:absolute;margin-left:19.45pt;margin-top:4.05pt;width:451.8pt;height:291.55pt;z-index:251840512">
                  <v:imagedata r:id="rId42" o:title=""/>
                </v:shape>
                <o:OLEObject Type="Embed" ProgID="FXDraw.Graphic" ShapeID="_x0000_s1032" DrawAspect="Content" ObjectID="_1556696895" r:id="rId43"/>
              </w:object>
            </w:r>
          </w:p>
          <w:p w:rsidR="00ED5472" w:rsidRDefault="00ED5472"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5A4FB8" w:rsidRDefault="005A4FB8" w:rsidP="006A6A8E">
            <w:pPr>
              <w:pStyle w:val="QuestionStyle"/>
            </w:pPr>
          </w:p>
        </w:tc>
      </w:tr>
      <w:tr w:rsidR="006A6A8E" w:rsidTr="0021035C">
        <w:trPr>
          <w:cantSplit/>
          <w:trHeight w:val="851"/>
        </w:trPr>
        <w:tc>
          <w:tcPr>
            <w:tcW w:w="709" w:type="dxa"/>
            <w:tcBorders>
              <w:top w:val="single" w:sz="4" w:space="0" w:color="auto"/>
              <w:bottom w:val="single" w:sz="4" w:space="0" w:color="auto"/>
            </w:tcBorders>
            <w:shd w:val="clear" w:color="auto" w:fill="75FF75"/>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A6A8E" w:rsidRDefault="00A65DCE" w:rsidP="00262EF6">
            <w:pPr>
              <w:pStyle w:val="QuestionStyle"/>
              <w:spacing w:after="120"/>
            </w:pPr>
            <w:r>
              <w:t>Between what times is the audience size decreasing at an increasing rate?</w:t>
            </w:r>
          </w:p>
          <w:p w:rsidR="00A65DCE" w:rsidRDefault="00A65DCE" w:rsidP="00262EF6">
            <w:pPr>
              <w:pStyle w:val="QuestionStyle"/>
              <w:spacing w:after="120"/>
            </w:pPr>
          </w:p>
          <w:p w:rsidR="00A65DCE" w:rsidRDefault="00A65DCE" w:rsidP="00262EF6">
            <w:pPr>
              <w:pStyle w:val="QuestionStyle"/>
              <w:spacing w:after="120"/>
            </w:pPr>
            <w:r>
              <w:t xml:space="preserve">      A.    7:00 and 7:45       B.     7:45 and 8:30       C.     </w:t>
            </w:r>
            <w:r w:rsidR="00440283">
              <w:t>8:30 and 9:00      D.    10:00 and 10:30</w:t>
            </w:r>
          </w:p>
        </w:tc>
      </w:tr>
      <w:tr w:rsidR="006A6A8E" w:rsidTr="0021035C">
        <w:trPr>
          <w:cantSplit/>
          <w:trHeight w:val="851"/>
        </w:trPr>
        <w:tc>
          <w:tcPr>
            <w:tcW w:w="709" w:type="dxa"/>
            <w:tcBorders>
              <w:top w:val="single" w:sz="4" w:space="0" w:color="auto"/>
              <w:bottom w:val="single" w:sz="4" w:space="0" w:color="auto"/>
            </w:tcBorders>
            <w:shd w:val="clear" w:color="auto" w:fill="75FF75"/>
          </w:tcPr>
          <w:p w:rsidR="006A6A8E" w:rsidRPr="001B3341" w:rsidRDefault="00A65DCE" w:rsidP="006A6A8E">
            <w:pPr>
              <w:pStyle w:val="ListParagraph"/>
              <w:numPr>
                <w:ilvl w:val="0"/>
                <w:numId w:val="17"/>
              </w:numPr>
              <w:ind w:left="57" w:firstLine="0"/>
              <w:rPr>
                <w:rFonts w:ascii="Times New Roman" w:hAnsi="Times New Roman"/>
                <w:sz w:val="24"/>
                <w:szCs w:val="24"/>
              </w:rPr>
            </w:pPr>
            <w:r>
              <w:rPr>
                <w:rFonts w:ascii="Times New Roman" w:hAnsi="Times New Roman"/>
                <w:sz w:val="24"/>
                <w:szCs w:val="24"/>
              </w:rPr>
              <w:t xml:space="preserve">     </w:t>
            </w:r>
          </w:p>
        </w:tc>
        <w:tc>
          <w:tcPr>
            <w:tcW w:w="9781" w:type="dxa"/>
            <w:gridSpan w:val="3"/>
            <w:tcBorders>
              <w:top w:val="single" w:sz="4" w:space="0" w:color="auto"/>
              <w:bottom w:val="single" w:sz="4" w:space="0" w:color="auto"/>
            </w:tcBorders>
          </w:tcPr>
          <w:p w:rsidR="006A6A8E" w:rsidRDefault="00440283" w:rsidP="006A6A8E">
            <w:pPr>
              <w:pStyle w:val="QuestionStyle"/>
            </w:pPr>
            <w:r>
              <w:t>What was the fastest rate at which the audience size was increasing</w:t>
            </w:r>
            <w:r w:rsidR="006A6A8E">
              <w:t>?</w:t>
            </w:r>
          </w:p>
          <w:p w:rsidR="005A4FB8" w:rsidRDefault="005A4FB8" w:rsidP="006A6A8E">
            <w:pPr>
              <w:pStyle w:val="QuestionStyle"/>
            </w:pPr>
          </w:p>
          <w:p w:rsidR="00920154" w:rsidRDefault="006A6A8E" w:rsidP="00920154">
            <w:pPr>
              <w:pStyle w:val="QuestionStyle"/>
              <w:spacing w:after="120"/>
            </w:pPr>
            <w:r>
              <w:t xml:space="preserve">     A.    </w:t>
            </w:r>
            <w:r w:rsidR="00920154">
              <w:t xml:space="preserve">50 people /hour                </w:t>
            </w:r>
            <w:r>
              <w:t xml:space="preserve">     B.     </w:t>
            </w:r>
            <w:r w:rsidR="00920154">
              <w:t>75 people /hour</w:t>
            </w:r>
            <w:r>
              <w:t xml:space="preserve">                       </w:t>
            </w:r>
          </w:p>
          <w:p w:rsidR="006A6A8E" w:rsidRDefault="00920154" w:rsidP="00920154">
            <w:pPr>
              <w:pStyle w:val="QuestionStyle"/>
              <w:spacing w:after="120"/>
            </w:pPr>
            <w:r>
              <w:t xml:space="preserve"> </w:t>
            </w:r>
            <w:r w:rsidR="006A6A8E">
              <w:t xml:space="preserve">    C.    </w:t>
            </w:r>
            <w:r>
              <w:t>100 people /hour</w:t>
            </w:r>
            <w:r w:rsidR="006A6A8E">
              <w:t xml:space="preserve">         </w:t>
            </w:r>
            <w:r>
              <w:t xml:space="preserve"> </w:t>
            </w:r>
            <w:r w:rsidR="006A6A8E">
              <w:t xml:space="preserve">         D.    </w:t>
            </w:r>
            <w:r>
              <w:t xml:space="preserve"> 150 people /hour</w:t>
            </w:r>
          </w:p>
        </w:tc>
      </w:tr>
      <w:tr w:rsidR="006A6A8E" w:rsidTr="00364163">
        <w:trPr>
          <w:cantSplit/>
          <w:trHeight w:val="851"/>
        </w:trPr>
        <w:tc>
          <w:tcPr>
            <w:tcW w:w="709" w:type="dxa"/>
            <w:tcBorders>
              <w:top w:val="single" w:sz="4" w:space="0" w:color="auto"/>
              <w:bottom w:val="single" w:sz="4" w:space="0" w:color="auto"/>
            </w:tcBorders>
            <w:shd w:val="clear" w:color="auto" w:fill="FFFF66"/>
          </w:tcPr>
          <w:p w:rsidR="006A6A8E" w:rsidRPr="001B3341" w:rsidRDefault="006A6A8E" w:rsidP="006A6A8E">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Pr="000B766B" w:rsidRDefault="006D3950" w:rsidP="006A6A8E">
            <w:pPr>
              <w:pStyle w:val="LongerQuestions"/>
              <w:ind w:left="0" w:right="221"/>
              <w:rPr>
                <w:b/>
              </w:rPr>
            </w:pPr>
            <w:r>
              <w:rPr>
                <w:b/>
              </w:rPr>
              <w:t>Questions 7 – 9</w:t>
            </w:r>
            <w:r w:rsidR="006A6A8E">
              <w:rPr>
                <w:b/>
              </w:rPr>
              <w:t xml:space="preserve"> </w:t>
            </w:r>
            <w:r w:rsidR="006A6A8E" w:rsidRPr="000B766B">
              <w:rPr>
                <w:b/>
              </w:rPr>
              <w:t>refer to the following graph.</w:t>
            </w:r>
          </w:p>
          <w:p w:rsidR="006D3950" w:rsidRDefault="006A6A8E" w:rsidP="006D3950">
            <w:pPr>
              <w:pStyle w:val="LongerQuestions"/>
              <w:ind w:left="0" w:right="221"/>
            </w:pPr>
            <w:r>
              <w:t>T</w:t>
            </w:r>
            <w:r w:rsidR="006D3950">
              <w:t>he distance/time graph shows Sarah</w:t>
            </w:r>
            <w:r w:rsidR="00975987">
              <w:t>’s day out where she visited three of her friends, Taylah, Ursula and Vanessa in that order, then returned home.</w:t>
            </w:r>
          </w:p>
          <w:p w:rsidR="006A6A8E" w:rsidRDefault="006A6A8E" w:rsidP="006A6A8E">
            <w:pPr>
              <w:pStyle w:val="LongerQuestions"/>
              <w:ind w:left="0" w:right="221"/>
            </w:pPr>
            <w:r>
              <w:t>.</w:t>
            </w:r>
          </w:p>
          <w:p w:rsidR="006A6A8E" w:rsidRDefault="001B0163" w:rsidP="006A6A8E">
            <w:pPr>
              <w:pStyle w:val="QuestionStyle"/>
            </w:pPr>
            <w:r>
              <w:rPr>
                <w:noProof/>
                <w:lang w:eastAsia="en-AU"/>
              </w:rPr>
              <w:object w:dxaOrig="1440" w:dyaOrig="1440" w14:anchorId="2A654124">
                <v:shape id="_x0000_s1033" type="#_x0000_t75" style="position:absolute;margin-left:65.75pt;margin-top:4.3pt;width:364.3pt;height:287.65pt;z-index:251841536">
                  <v:imagedata r:id="rId44" o:title=""/>
                </v:shape>
                <o:OLEObject Type="Embed" ProgID="FXDraw.Graphic" ShapeID="_x0000_s1033" DrawAspect="Content" ObjectID="_1556696896" r:id="rId45"/>
              </w:object>
            </w: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tc>
      </w:tr>
      <w:tr w:rsidR="006A6A8E" w:rsidTr="00364163">
        <w:trPr>
          <w:cantSplit/>
          <w:trHeight w:val="851"/>
        </w:trPr>
        <w:tc>
          <w:tcPr>
            <w:tcW w:w="709" w:type="dxa"/>
            <w:tcBorders>
              <w:top w:val="single" w:sz="4" w:space="0" w:color="auto"/>
              <w:bottom w:val="single" w:sz="4" w:space="0" w:color="auto"/>
            </w:tcBorders>
            <w:shd w:val="clear" w:color="auto" w:fill="FFFF66"/>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75987" w:rsidRDefault="00975987" w:rsidP="006A6A8E">
            <w:pPr>
              <w:pStyle w:val="QuestionStyle"/>
            </w:pPr>
            <w:r>
              <w:t>She only stopped to visit her friends.</w:t>
            </w:r>
          </w:p>
          <w:p w:rsidR="006A6A8E" w:rsidRDefault="00975987" w:rsidP="006A6A8E">
            <w:pPr>
              <w:pStyle w:val="QuestionStyle"/>
            </w:pPr>
            <w:r>
              <w:t>Whi</w:t>
            </w:r>
            <w:r w:rsidR="006C7540">
              <w:t>ch friend did she spend the short</w:t>
            </w:r>
            <w:r>
              <w:t>est time visiting</w:t>
            </w:r>
            <w:r w:rsidR="006A6A8E">
              <w:t>?</w:t>
            </w:r>
          </w:p>
          <w:p w:rsidR="006A6A8E" w:rsidRDefault="006A6A8E" w:rsidP="006A6A8E">
            <w:pPr>
              <w:pStyle w:val="QuestionStyle"/>
            </w:pPr>
          </w:p>
          <w:p w:rsidR="006A6A8E" w:rsidRDefault="006A6A8E" w:rsidP="006A6A8E">
            <w:pPr>
              <w:pStyle w:val="QuestionStyle"/>
            </w:pPr>
            <w:r>
              <w:t xml:space="preserve">     A.    </w:t>
            </w:r>
            <w:r w:rsidR="00975987">
              <w:t xml:space="preserve">Taylah       </w:t>
            </w:r>
            <w:r>
              <w:t xml:space="preserve">      B.    </w:t>
            </w:r>
            <w:r w:rsidR="00975987">
              <w:t>Ursula</w:t>
            </w:r>
            <w:r>
              <w:t xml:space="preserve">         C.    </w:t>
            </w:r>
            <w:r w:rsidR="00975987">
              <w:t>Vanessa</w:t>
            </w:r>
            <w:r>
              <w:t xml:space="preserve">        D.     </w:t>
            </w:r>
            <w:r w:rsidR="00975987">
              <w:t>She spent the same time with each.</w:t>
            </w:r>
          </w:p>
        </w:tc>
      </w:tr>
      <w:tr w:rsidR="006A6A8E" w:rsidTr="00364163">
        <w:trPr>
          <w:cantSplit/>
          <w:trHeight w:val="851"/>
        </w:trPr>
        <w:tc>
          <w:tcPr>
            <w:tcW w:w="709" w:type="dxa"/>
            <w:tcBorders>
              <w:top w:val="single" w:sz="4" w:space="0" w:color="auto"/>
              <w:bottom w:val="single" w:sz="4" w:space="0" w:color="auto"/>
            </w:tcBorders>
            <w:shd w:val="clear" w:color="auto" w:fill="FFFF66"/>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Default="00975987" w:rsidP="006A6A8E">
            <w:pPr>
              <w:pStyle w:val="QuestionStyle"/>
            </w:pPr>
            <w:r>
              <w:t>At what</w:t>
            </w:r>
            <w:r w:rsidR="006A6A8E">
              <w:t xml:space="preserve"> speed </w:t>
            </w:r>
            <w:r>
              <w:t xml:space="preserve">did she travel between </w:t>
            </w:r>
            <w:r w:rsidR="00AB0857">
              <w:t>10:30 am and 12:00pm</w:t>
            </w:r>
            <w:r w:rsidR="006A6A8E">
              <w:t>?</w:t>
            </w:r>
          </w:p>
          <w:p w:rsidR="006A6A8E" w:rsidRDefault="006A6A8E" w:rsidP="006A6A8E">
            <w:pPr>
              <w:pStyle w:val="QuestionStyle"/>
            </w:pPr>
          </w:p>
          <w:p w:rsidR="006A6A8E" w:rsidRDefault="006A6A8E" w:rsidP="006A6A8E">
            <w:pPr>
              <w:pStyle w:val="QuestionStyle"/>
            </w:pPr>
            <w:r>
              <w:t xml:space="preserve">     A.    </w:t>
            </w:r>
            <w:r w:rsidR="00AB0857">
              <w:t>75</w:t>
            </w:r>
            <w:r>
              <w:t xml:space="preserve"> km/h                     B.    </w:t>
            </w:r>
            <w:r w:rsidR="00AB0857">
              <w:t>8</w:t>
            </w:r>
            <w:r>
              <w:t xml:space="preserve">0 km/h              C.       </w:t>
            </w:r>
            <w:r w:rsidR="00AB0857">
              <w:t>9</w:t>
            </w:r>
            <w:r>
              <w:t xml:space="preserve">0 km/h                  </w:t>
            </w:r>
            <w:r w:rsidR="00AB0857">
              <w:t>D.   1</w:t>
            </w:r>
            <w:r>
              <w:t>00 km/h</w:t>
            </w:r>
          </w:p>
        </w:tc>
      </w:tr>
      <w:tr w:rsidR="006A6A8E" w:rsidTr="00364163">
        <w:trPr>
          <w:cantSplit/>
          <w:trHeight w:val="851"/>
        </w:trPr>
        <w:tc>
          <w:tcPr>
            <w:tcW w:w="709" w:type="dxa"/>
            <w:tcBorders>
              <w:top w:val="single" w:sz="4" w:space="0" w:color="auto"/>
              <w:bottom w:val="single" w:sz="4" w:space="0" w:color="auto"/>
            </w:tcBorders>
            <w:shd w:val="clear" w:color="auto" w:fill="FFFF66"/>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Default="00E756D4" w:rsidP="006A6A8E">
            <w:pPr>
              <w:pStyle w:val="QuestionStyle"/>
            </w:pPr>
            <w:r>
              <w:t>How far did Sarah</w:t>
            </w:r>
            <w:r w:rsidR="006A6A8E">
              <w:t xml:space="preserve"> travel in the day?</w:t>
            </w:r>
          </w:p>
          <w:p w:rsidR="006A6A8E" w:rsidRDefault="006A6A8E" w:rsidP="006A6A8E">
            <w:pPr>
              <w:pStyle w:val="QuestionStyle"/>
            </w:pPr>
          </w:p>
          <w:p w:rsidR="006A6A8E" w:rsidRDefault="006A6A8E" w:rsidP="006A6A8E">
            <w:pPr>
              <w:pStyle w:val="QuestionStyle"/>
            </w:pPr>
            <w:r>
              <w:t xml:space="preserve">     </w:t>
            </w:r>
            <w:r w:rsidR="00AB0857">
              <w:t>A.  36</w:t>
            </w:r>
            <w:r>
              <w:t xml:space="preserve">0 km                     B.     </w:t>
            </w:r>
            <w:r w:rsidR="00AB0857">
              <w:t>45</w:t>
            </w:r>
            <w:r>
              <w:t xml:space="preserve">0 km                  C.     </w:t>
            </w:r>
            <w:r w:rsidR="00E756D4">
              <w:t>72</w:t>
            </w:r>
            <w:r>
              <w:t xml:space="preserve">0 km                 D.    </w:t>
            </w:r>
            <w:r w:rsidR="00E756D4">
              <w:t>90</w:t>
            </w:r>
            <w:r>
              <w:t>0 km</w:t>
            </w:r>
          </w:p>
        </w:tc>
      </w:tr>
      <w:tr w:rsidR="006A6A8E" w:rsidTr="00364163">
        <w:trPr>
          <w:cantSplit/>
          <w:trHeight w:val="851"/>
        </w:trPr>
        <w:tc>
          <w:tcPr>
            <w:tcW w:w="709" w:type="dxa"/>
            <w:tcBorders>
              <w:top w:val="single" w:sz="4" w:space="0" w:color="auto"/>
              <w:bottom w:val="single" w:sz="4" w:space="0" w:color="auto"/>
            </w:tcBorders>
            <w:shd w:val="clear" w:color="auto" w:fill="FFFF66"/>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1C2708" w:rsidRDefault="0003562B" w:rsidP="006A6A8E">
            <w:pPr>
              <w:pStyle w:val="QuestionStyle"/>
            </w:pPr>
            <w:r>
              <w:t>The length (</w:t>
            </w:r>
            <w:r w:rsidRPr="0003562B">
              <w:rPr>
                <w:i/>
              </w:rPr>
              <w:t>L</w:t>
            </w:r>
            <w:r>
              <w:t>) of a highway sealed by an asphalt laying</w:t>
            </w:r>
            <w:r w:rsidRPr="0003562B">
              <w:t xml:space="preserve"> </w:t>
            </w:r>
            <w:r>
              <w:t>apparatus is directly proportional to the time (</w:t>
            </w:r>
            <w:r w:rsidRPr="0003562B">
              <w:rPr>
                <w:i/>
              </w:rPr>
              <w:t>T</w:t>
            </w:r>
            <w:r>
              <w:t>) that the apparatus has been working for.</w:t>
            </w:r>
            <w:r w:rsidR="001C2708">
              <w:t xml:space="preserve"> </w:t>
            </w:r>
          </w:p>
          <w:p w:rsidR="0003562B" w:rsidRDefault="001C2708" w:rsidP="006A6A8E">
            <w:pPr>
              <w:pStyle w:val="QuestionStyle"/>
            </w:pPr>
            <w:r>
              <w:t>When the apparatus has been working for 8 hours it will seal 40 m of highway.</w:t>
            </w:r>
          </w:p>
          <w:p w:rsidR="006A6A8E" w:rsidRPr="00686E8A" w:rsidRDefault="0003562B" w:rsidP="006A6A8E">
            <w:pPr>
              <w:pStyle w:val="QuestionStyle"/>
            </w:pPr>
            <w:r>
              <w:t xml:space="preserve">Which equation describes the relationship between </w:t>
            </w:r>
            <w:r w:rsidRPr="0003562B">
              <w:rPr>
                <w:i/>
              </w:rPr>
              <w:t>L</w:t>
            </w:r>
            <w:r>
              <w:t xml:space="preserve"> and </w:t>
            </w:r>
            <w:r w:rsidRPr="0003562B">
              <w:rPr>
                <w:i/>
              </w:rPr>
              <w:t>T</w:t>
            </w:r>
            <w:r>
              <w:t>.</w:t>
            </w:r>
            <w:r w:rsidR="006A6A8E">
              <w:t xml:space="preserve"> </w:t>
            </w:r>
          </w:p>
          <w:p w:rsidR="006A6A8E" w:rsidRDefault="006A6A8E" w:rsidP="006A6A8E">
            <w:pPr>
              <w:pStyle w:val="QuestionStyle"/>
            </w:pPr>
          </w:p>
          <w:p w:rsidR="006A6A8E" w:rsidRDefault="006A6A8E" w:rsidP="006A6A8E">
            <w:pPr>
              <w:pStyle w:val="QuestionStyle"/>
            </w:pPr>
            <w:r w:rsidRPr="003D5C6C">
              <w:t xml:space="preserve">  </w:t>
            </w:r>
            <w:r>
              <w:t xml:space="preserve">      A. </w:t>
            </w:r>
            <w:r w:rsidRPr="003D5C6C">
              <w:t xml:space="preserve">      </w:t>
            </w:r>
            <w:r>
              <w:t xml:space="preserve"> </w:t>
            </w:r>
            <w:r w:rsidR="00156B1A" w:rsidRPr="00156B1A">
              <w:rPr>
                <w:color w:val="FF0000"/>
                <w:position w:val="-6"/>
              </w:rPr>
              <w:object w:dxaOrig="960" w:dyaOrig="264" w14:anchorId="237740AC">
                <v:shape id="_x0000_i1043" type="#_x0000_t75" style="width:48pt;height:13.5pt" o:ole="">
                  <v:imagedata r:id="rId46" o:title=""/>
                </v:shape>
                <o:OLEObject Type="Embed" ProgID="FXEquation.Equation" ShapeID="_x0000_i1043" DrawAspect="Content" ObjectID="_1556696861" r:id="rId47"/>
              </w:object>
            </w:r>
            <w:r>
              <w:t xml:space="preserve"> </w:t>
            </w:r>
            <w:r w:rsidRPr="003D5C6C">
              <w:t xml:space="preserve"> </w:t>
            </w:r>
            <w:r>
              <w:t xml:space="preserve">     </w:t>
            </w:r>
            <w:r w:rsidRPr="003D5C6C">
              <w:t xml:space="preserve">  </w:t>
            </w:r>
            <w:r w:rsidR="00156B1A" w:rsidRPr="00156B1A">
              <w:t>B</w:t>
            </w:r>
            <w:r w:rsidRPr="003D5C6C">
              <w:t>.</w:t>
            </w:r>
            <w:r>
              <w:t xml:space="preserve">    </w:t>
            </w:r>
            <w:r w:rsidR="00156B1A" w:rsidRPr="00156B1A">
              <w:rPr>
                <w:color w:val="FF0000"/>
                <w:position w:val="-6"/>
              </w:rPr>
              <w:object w:dxaOrig="960" w:dyaOrig="262">
                <v:shape id="_x0000_i1044" type="#_x0000_t75" style="width:48pt;height:13.5pt" o:ole="">
                  <v:imagedata r:id="rId48" o:title=""/>
                </v:shape>
                <o:OLEObject Type="Embed" ProgID="FXEquation.Equation" ShapeID="_x0000_i1044" DrawAspect="Content" ObjectID="_1556696862" r:id="rId49"/>
              </w:object>
            </w:r>
            <w:r w:rsidR="00156B1A">
              <w:t xml:space="preserve">              </w:t>
            </w:r>
            <w:r>
              <w:t xml:space="preserve"> C.      </w:t>
            </w:r>
            <w:r w:rsidR="00156B1A" w:rsidRPr="00156B1A">
              <w:rPr>
                <w:color w:val="FF0000"/>
                <w:position w:val="-6"/>
              </w:rPr>
              <w:object w:dxaOrig="960" w:dyaOrig="258">
                <v:shape id="_x0000_i1045" type="#_x0000_t75" style="width:48pt;height:13.5pt" o:ole="">
                  <v:imagedata r:id="rId50" o:title=""/>
                </v:shape>
                <o:OLEObject Type="Embed" ProgID="FXEquation.Equation" ShapeID="_x0000_i1045" DrawAspect="Content" ObjectID="_1556696863" r:id="rId51"/>
              </w:object>
            </w:r>
            <w:r w:rsidR="00156B1A">
              <w:t xml:space="preserve"> </w:t>
            </w:r>
            <w:r>
              <w:t xml:space="preserve">           D.   </w:t>
            </w:r>
            <w:r w:rsidRPr="00156B1A">
              <w:rPr>
                <w:position w:val="-6"/>
              </w:rPr>
              <w:t xml:space="preserve"> </w:t>
            </w:r>
            <w:r w:rsidR="00156B1A" w:rsidRPr="00156B1A">
              <w:rPr>
                <w:color w:val="FF0000"/>
                <w:position w:val="-6"/>
              </w:rPr>
              <w:object w:dxaOrig="960" w:dyaOrig="264">
                <v:shape id="_x0000_i1046" type="#_x0000_t75" style="width:48pt;height:13.5pt" o:ole="">
                  <v:imagedata r:id="rId52" o:title=""/>
                </v:shape>
                <o:OLEObject Type="Embed" ProgID="FXEquation.Equation" ShapeID="_x0000_i1046" DrawAspect="Content" ObjectID="_1556696864" r:id="rId53"/>
              </w:object>
            </w:r>
          </w:p>
        </w:tc>
      </w:tr>
      <w:tr w:rsidR="006A6A8E" w:rsidTr="00364163">
        <w:trPr>
          <w:cantSplit/>
          <w:trHeight w:val="851"/>
        </w:trPr>
        <w:tc>
          <w:tcPr>
            <w:tcW w:w="709" w:type="dxa"/>
            <w:tcBorders>
              <w:top w:val="single" w:sz="4" w:space="0" w:color="auto"/>
              <w:bottom w:val="single" w:sz="4" w:space="0" w:color="auto"/>
            </w:tcBorders>
            <w:shd w:val="clear" w:color="auto" w:fill="FFCC99"/>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Pr="006D7262" w:rsidRDefault="00156B1A" w:rsidP="006A6A8E">
            <w:pPr>
              <w:pStyle w:val="QuestionStyle"/>
            </w:pPr>
            <w:r w:rsidRPr="00156B1A">
              <w:t>The quantities</w:t>
            </w:r>
            <w:r>
              <w:rPr>
                <w:i/>
              </w:rPr>
              <w:t xml:space="preserve"> P </w:t>
            </w:r>
            <w:r w:rsidRPr="00156B1A">
              <w:t>and</w:t>
            </w:r>
            <w:r>
              <w:rPr>
                <w:i/>
              </w:rPr>
              <w:t xml:space="preserve"> Q</w:t>
            </w:r>
            <w:r>
              <w:t xml:space="preserve"> are in direct linear proportion</w:t>
            </w:r>
            <w:r w:rsidR="006A6A8E" w:rsidRPr="006D7262">
              <w:t>.  Which graph illustrates this proportion?</w:t>
            </w:r>
          </w:p>
          <w:p w:rsidR="006A6A8E" w:rsidRPr="006D7262" w:rsidRDefault="006A6A8E" w:rsidP="006A6A8E">
            <w:pPr>
              <w:rPr>
                <w:rFonts w:ascii="Times New Roman" w:hAnsi="Times New Roman"/>
                <w:sz w:val="24"/>
                <w:szCs w:val="24"/>
              </w:rPr>
            </w:pPr>
          </w:p>
          <w:p w:rsidR="006A6A8E" w:rsidRPr="006D7262" w:rsidRDefault="001B0163" w:rsidP="006A6A8E">
            <w:pPr>
              <w:rPr>
                <w:rFonts w:ascii="Times New Roman" w:hAnsi="Times New Roman"/>
                <w:sz w:val="24"/>
                <w:szCs w:val="24"/>
              </w:rPr>
            </w:pPr>
            <w:r>
              <w:rPr>
                <w:rFonts w:ascii="Times New Roman" w:hAnsi="Times New Roman"/>
                <w:noProof/>
                <w:sz w:val="24"/>
                <w:szCs w:val="24"/>
                <w:lang w:eastAsia="en-AU"/>
              </w:rPr>
              <w:object w:dxaOrig="1440" w:dyaOrig="1440" w14:anchorId="5081E444">
                <v:shape id="_x0000_s1034" type="#_x0000_t75" style="position:absolute;margin-left:234.15pt;margin-top:12.55pt;width:148.95pt;height:102.7pt;z-index:251842560">
                  <v:imagedata r:id="rId54" o:title=""/>
                </v:shape>
                <o:OLEObject Type="Embed" ProgID="FXDraw.Graphic" ShapeID="_x0000_s1034" DrawAspect="Content" ObjectID="_1556696897" r:id="rId55"/>
              </w:object>
            </w:r>
            <w:r w:rsidR="006A6A8E" w:rsidRPr="006D7262">
              <w:rPr>
                <w:rFonts w:ascii="Times New Roman" w:hAnsi="Times New Roman"/>
                <w:sz w:val="24"/>
                <w:szCs w:val="24"/>
              </w:rPr>
              <w:t xml:space="preserve">A.                                 </w:t>
            </w:r>
            <w:r w:rsidR="006A6A8E">
              <w:rPr>
                <w:rFonts w:ascii="Times New Roman" w:hAnsi="Times New Roman"/>
                <w:sz w:val="24"/>
                <w:szCs w:val="24"/>
              </w:rPr>
              <w:t xml:space="preserve">                    </w:t>
            </w:r>
            <w:r w:rsidR="006A6A8E" w:rsidRPr="006D7262">
              <w:rPr>
                <w:rFonts w:ascii="Times New Roman" w:hAnsi="Times New Roman"/>
                <w:sz w:val="24"/>
                <w:szCs w:val="24"/>
              </w:rPr>
              <w:t xml:space="preserve">    B.                                       </w:t>
            </w:r>
          </w:p>
          <w:p w:rsidR="006A6A8E" w:rsidRPr="006D7262" w:rsidRDefault="001B0163" w:rsidP="006A6A8E">
            <w:pPr>
              <w:rPr>
                <w:rFonts w:ascii="Times New Roman" w:hAnsi="Times New Roman"/>
                <w:sz w:val="24"/>
                <w:szCs w:val="24"/>
              </w:rPr>
            </w:pPr>
            <w:r>
              <w:rPr>
                <w:i/>
                <w:noProof/>
                <w:lang w:eastAsia="en-AU"/>
              </w:rPr>
              <w:object w:dxaOrig="1440" w:dyaOrig="1440" w14:anchorId="221EE596">
                <v:shape id="_x0000_s1035" type="#_x0000_t75" style="position:absolute;margin-left:28.8pt;margin-top:2.55pt;width:148.95pt;height:102.7pt;z-index:251843584">
                  <v:imagedata r:id="rId56" o:title=""/>
                </v:shape>
                <o:OLEObject Type="Embed" ProgID="FXDraw.Graphic" ShapeID="_x0000_s1035" DrawAspect="Content" ObjectID="_1556696898" r:id="rId57"/>
              </w:object>
            </w:r>
          </w:p>
          <w:p w:rsidR="006A6A8E" w:rsidRPr="006D7262" w:rsidRDefault="006A6A8E" w:rsidP="006A6A8E">
            <w:pPr>
              <w:rPr>
                <w:rFonts w:ascii="Times New Roman" w:hAnsi="Times New Roman"/>
                <w:sz w:val="24"/>
                <w:szCs w:val="24"/>
              </w:rPr>
            </w:pPr>
          </w:p>
          <w:p w:rsidR="006A6A8E" w:rsidRPr="006D7262"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156B1A" w:rsidRDefault="00156B1A" w:rsidP="006A6A8E">
            <w:pPr>
              <w:pStyle w:val="QuestionStyle"/>
            </w:pPr>
          </w:p>
          <w:p w:rsidR="00156B1A" w:rsidRDefault="00156B1A" w:rsidP="006A6A8E">
            <w:pPr>
              <w:pStyle w:val="QuestionStyle"/>
            </w:pPr>
          </w:p>
          <w:p w:rsidR="00156B1A" w:rsidRDefault="00156B1A" w:rsidP="006A6A8E">
            <w:pPr>
              <w:pStyle w:val="QuestionStyle"/>
            </w:pPr>
          </w:p>
          <w:p w:rsidR="006A6A8E" w:rsidRDefault="006A6A8E" w:rsidP="006A6A8E">
            <w:pPr>
              <w:pStyle w:val="QuestionStyle"/>
            </w:pPr>
            <w:r w:rsidRPr="006D7262">
              <w:t xml:space="preserve">C.  </w:t>
            </w:r>
            <w:r>
              <w:t xml:space="preserve">          </w:t>
            </w:r>
            <w:r w:rsidRPr="006D7262">
              <w:t xml:space="preserve">                               </w:t>
            </w:r>
            <w:r>
              <w:t xml:space="preserve">                  </w:t>
            </w:r>
            <w:r w:rsidRPr="006D7262">
              <w:t xml:space="preserve">D.      </w:t>
            </w:r>
          </w:p>
          <w:p w:rsidR="006A6A8E" w:rsidRDefault="001B0163" w:rsidP="006A6A8E">
            <w:pPr>
              <w:pStyle w:val="QuestionStyle"/>
            </w:pPr>
            <w:r>
              <w:rPr>
                <w:i/>
                <w:noProof/>
                <w:lang w:eastAsia="en-AU"/>
              </w:rPr>
              <w:object w:dxaOrig="1440" w:dyaOrig="1440" w14:anchorId="165A8004">
                <v:shape id="_x0000_s1037" type="#_x0000_t75" style="position:absolute;margin-left:236.7pt;margin-top:7.2pt;width:148.95pt;height:102.7pt;z-index:251845632">
                  <v:imagedata r:id="rId58" o:title=""/>
                </v:shape>
                <o:OLEObject Type="Embed" ProgID="FXDraw.Graphic" ShapeID="_x0000_s1037" DrawAspect="Content" ObjectID="_1556696899" r:id="rId59"/>
              </w:object>
            </w:r>
            <w:r>
              <w:rPr>
                <w:noProof/>
                <w:lang w:eastAsia="en-AU"/>
              </w:rPr>
              <w:object w:dxaOrig="1440" w:dyaOrig="1440" w14:anchorId="161220D2">
                <v:shape id="_x0000_s1036" type="#_x0000_t75" style="position:absolute;margin-left:33.75pt;margin-top:1.6pt;width:148.95pt;height:102.7pt;z-index:251844608">
                  <v:imagedata r:id="rId60" o:title=""/>
                </v:shape>
                <o:OLEObject Type="Embed" ProgID="FXDraw.Graphic" ShapeID="_x0000_s1036" DrawAspect="Content" ObjectID="_1556696900" r:id="rId61"/>
              </w:object>
            </w: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p w:rsidR="006A6A8E" w:rsidRDefault="006A6A8E" w:rsidP="006A6A8E">
            <w:pPr>
              <w:pStyle w:val="QuestionStyle"/>
            </w:pPr>
          </w:p>
        </w:tc>
      </w:tr>
      <w:tr w:rsidR="006A6A8E" w:rsidTr="00364163">
        <w:trPr>
          <w:cantSplit/>
          <w:trHeight w:val="851"/>
        </w:trPr>
        <w:tc>
          <w:tcPr>
            <w:tcW w:w="709" w:type="dxa"/>
            <w:tcBorders>
              <w:top w:val="single" w:sz="4" w:space="0" w:color="auto"/>
              <w:bottom w:val="single" w:sz="4" w:space="0" w:color="auto"/>
            </w:tcBorders>
            <w:shd w:val="clear" w:color="auto" w:fill="FFCC99"/>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Default="006A6A8E" w:rsidP="006A6A8E">
            <w:pPr>
              <w:spacing w:after="120"/>
              <w:rPr>
                <w:rFonts w:ascii="Times New Roman" w:hAnsi="Times New Roman"/>
                <w:sz w:val="24"/>
                <w:szCs w:val="24"/>
              </w:rPr>
            </w:pPr>
            <w:r>
              <w:rPr>
                <w:rFonts w:ascii="Times New Roman" w:hAnsi="Times New Roman"/>
                <w:sz w:val="24"/>
                <w:szCs w:val="24"/>
              </w:rPr>
              <w:t xml:space="preserve">In which of these graphs is </w:t>
            </w:r>
            <w:r w:rsidR="002A3AE3">
              <w:rPr>
                <w:rFonts w:ascii="Times New Roman" w:hAnsi="Times New Roman"/>
                <w:i/>
                <w:sz w:val="24"/>
                <w:szCs w:val="24"/>
              </w:rPr>
              <w:t>y</w:t>
            </w:r>
            <w:r w:rsidR="002A3AE3">
              <w:rPr>
                <w:rFonts w:ascii="Times New Roman" w:hAnsi="Times New Roman"/>
                <w:sz w:val="24"/>
                <w:szCs w:val="24"/>
              </w:rPr>
              <w:t xml:space="preserve"> decreasing at a decreasing rate as </w:t>
            </w:r>
            <w:r w:rsidR="002A3AE3" w:rsidRPr="002A3AE3">
              <w:rPr>
                <w:rFonts w:ascii="Times New Roman" w:hAnsi="Times New Roman"/>
                <w:i/>
                <w:sz w:val="24"/>
                <w:szCs w:val="24"/>
              </w:rPr>
              <w:t>x</w:t>
            </w:r>
            <w:r w:rsidR="002A3AE3">
              <w:rPr>
                <w:rFonts w:ascii="Times New Roman" w:hAnsi="Times New Roman"/>
                <w:sz w:val="24"/>
                <w:szCs w:val="24"/>
              </w:rPr>
              <w:t xml:space="preserve"> increases? </w:t>
            </w:r>
          </w:p>
          <w:p w:rsidR="006A6A8E" w:rsidRDefault="001B0163" w:rsidP="006A6A8E">
            <w:pPr>
              <w:rPr>
                <w:rFonts w:ascii="Times New Roman" w:hAnsi="Times New Roman"/>
                <w:sz w:val="24"/>
                <w:szCs w:val="24"/>
              </w:rPr>
            </w:pPr>
            <w:r>
              <w:rPr>
                <w:rFonts w:ascii="Times New Roman" w:hAnsi="Times New Roman"/>
                <w:noProof/>
                <w:sz w:val="24"/>
                <w:szCs w:val="24"/>
                <w:lang w:eastAsia="en-AU"/>
              </w:rPr>
              <w:object w:dxaOrig="1440" w:dyaOrig="1440" w14:anchorId="1118EAEC">
                <v:shape id="_x0000_s1040" type="#_x0000_t75" style="position:absolute;margin-left:53.85pt;margin-top:5.9pt;width:123.9pt;height:102.65pt;z-index:251848704">
                  <v:imagedata r:id="rId62" o:title=""/>
                </v:shape>
                <o:OLEObject Type="Embed" ProgID="FXDraw.Graphic" ShapeID="_x0000_s1040" DrawAspect="Content" ObjectID="_1556696901" r:id="rId63"/>
              </w:object>
            </w:r>
            <w:r>
              <w:rPr>
                <w:rFonts w:ascii="Times New Roman" w:hAnsi="Times New Roman"/>
                <w:noProof/>
                <w:sz w:val="24"/>
                <w:szCs w:val="24"/>
                <w:lang w:eastAsia="en-AU"/>
              </w:rPr>
              <w:object w:dxaOrig="1440" w:dyaOrig="1440" w14:anchorId="7D3E1FAD">
                <v:shape id="_x0000_s1041" type="#_x0000_t75" style="position:absolute;margin-left:259.2pt;margin-top:10.55pt;width:125.5pt;height:108.1pt;z-index:251849728">
                  <v:imagedata r:id="rId64" o:title=""/>
                </v:shape>
                <o:OLEObject Type="Embed" ProgID="FXDraw.Graphic" ShapeID="_x0000_s1041" DrawAspect="Content" ObjectID="_1556696902" r:id="rId65"/>
              </w:object>
            </w:r>
            <w:r w:rsidR="006A6A8E">
              <w:rPr>
                <w:rFonts w:ascii="Times New Roman" w:hAnsi="Times New Roman"/>
                <w:sz w:val="24"/>
                <w:szCs w:val="24"/>
              </w:rPr>
              <w:t xml:space="preserve">       A.                                                               B.        </w:t>
            </w: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r>
              <w:rPr>
                <w:rFonts w:ascii="Times New Roman" w:hAnsi="Times New Roman"/>
                <w:sz w:val="24"/>
                <w:szCs w:val="24"/>
              </w:rPr>
              <w:t xml:space="preserve">                    </w:t>
            </w:r>
          </w:p>
          <w:p w:rsidR="006A6A8E" w:rsidRDefault="001B0163" w:rsidP="006A6A8E">
            <w:pPr>
              <w:rPr>
                <w:rFonts w:ascii="Times New Roman" w:hAnsi="Times New Roman"/>
                <w:sz w:val="24"/>
                <w:szCs w:val="24"/>
              </w:rPr>
            </w:pPr>
            <w:r>
              <w:rPr>
                <w:rFonts w:ascii="Times New Roman" w:hAnsi="Times New Roman"/>
                <w:noProof/>
                <w:sz w:val="24"/>
                <w:szCs w:val="24"/>
                <w:lang w:eastAsia="en-AU"/>
              </w:rPr>
              <w:object w:dxaOrig="1440" w:dyaOrig="1440" w14:anchorId="53522316">
                <v:shape id="_x0000_s1038" type="#_x0000_t75" style="position:absolute;margin-left:48.75pt;margin-top:10.7pt;width:126.3pt;height:105.65pt;z-index:251846656">
                  <v:imagedata r:id="rId66" o:title=""/>
                </v:shape>
                <o:OLEObject Type="Embed" ProgID="FXDraw.Graphic" ShapeID="_x0000_s1038" DrawAspect="Content" ObjectID="_1556696903" r:id="rId67"/>
              </w:object>
            </w:r>
            <w:r w:rsidR="006A6A8E">
              <w:rPr>
                <w:rFonts w:ascii="Times New Roman" w:hAnsi="Times New Roman"/>
                <w:sz w:val="24"/>
                <w:szCs w:val="24"/>
              </w:rPr>
              <w:t>C.                                                                  D.</w:t>
            </w:r>
          </w:p>
          <w:p w:rsidR="006A6A8E" w:rsidRDefault="001B0163" w:rsidP="006A6A8E">
            <w:pPr>
              <w:rPr>
                <w:rFonts w:ascii="Times New Roman" w:eastAsiaTheme="minorHAnsi" w:hAnsi="Times New Roman"/>
                <w:sz w:val="24"/>
                <w:szCs w:val="24"/>
              </w:rPr>
            </w:pPr>
            <w:r>
              <w:rPr>
                <w:rFonts w:ascii="Times New Roman" w:hAnsi="Times New Roman"/>
                <w:noProof/>
                <w:sz w:val="24"/>
                <w:szCs w:val="24"/>
                <w:lang w:eastAsia="en-AU"/>
              </w:rPr>
              <w:object w:dxaOrig="1440" w:dyaOrig="1440" w14:anchorId="03F910BE">
                <v:shape id="_x0000_s1039" type="#_x0000_t75" style="position:absolute;margin-left:265.1pt;margin-top:3.75pt;width:123.9pt;height:102.65pt;z-index:251847680">
                  <v:imagedata r:id="rId68" o:title=""/>
                </v:shape>
                <o:OLEObject Type="Embed" ProgID="FXDraw.Graphic" ShapeID="_x0000_s1039" DrawAspect="Content" ObjectID="_1556696904" r:id="rId69"/>
              </w:object>
            </w:r>
            <w:r w:rsidR="006A6A8E">
              <w:rPr>
                <w:rFonts w:ascii="Times New Roman" w:hAnsi="Times New Roman"/>
                <w:sz w:val="24"/>
                <w:szCs w:val="24"/>
              </w:rPr>
              <w:t xml:space="preserve">                      </w:t>
            </w: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6A6A8E" w:rsidRDefault="006A6A8E" w:rsidP="006A6A8E">
            <w:pPr>
              <w:rPr>
                <w:rFonts w:ascii="Times New Roman" w:hAnsi="Times New Roman"/>
                <w:sz w:val="24"/>
                <w:szCs w:val="24"/>
              </w:rPr>
            </w:pPr>
          </w:p>
          <w:p w:rsidR="002A3AE3" w:rsidRDefault="002A3AE3" w:rsidP="006A6A8E">
            <w:pPr>
              <w:rPr>
                <w:rFonts w:ascii="Times New Roman" w:hAnsi="Times New Roman"/>
                <w:sz w:val="24"/>
                <w:szCs w:val="24"/>
              </w:rPr>
            </w:pPr>
          </w:p>
        </w:tc>
      </w:tr>
      <w:tr w:rsidR="006A6A8E" w:rsidTr="00364163">
        <w:trPr>
          <w:cantSplit/>
          <w:trHeight w:val="851"/>
        </w:trPr>
        <w:tc>
          <w:tcPr>
            <w:tcW w:w="709" w:type="dxa"/>
            <w:tcBorders>
              <w:top w:val="single" w:sz="4" w:space="0" w:color="auto"/>
              <w:bottom w:val="single" w:sz="4" w:space="0" w:color="auto"/>
            </w:tcBorders>
            <w:shd w:val="clear" w:color="auto" w:fill="FFCC99"/>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Default="006A6A8E" w:rsidP="006A6A8E">
            <w:pPr>
              <w:pStyle w:val="QuestionStyle"/>
            </w:pPr>
            <w:r>
              <w:t>The time (</w:t>
            </w:r>
            <w:r w:rsidRPr="000D32F1">
              <w:rPr>
                <w:i/>
              </w:rPr>
              <w:t>T</w:t>
            </w:r>
            <w:r>
              <w:t xml:space="preserve">) taken </w:t>
            </w:r>
            <w:r w:rsidR="000D32F1">
              <w:t>to spread 5 tonnes of topsoil is inversely proportion to the number of people (</w:t>
            </w:r>
            <w:r w:rsidR="000D32F1" w:rsidRPr="000D32F1">
              <w:rPr>
                <w:i/>
              </w:rPr>
              <w:t>N</w:t>
            </w:r>
            <w:r w:rsidR="000D32F1">
              <w:t>) who are helping</w:t>
            </w:r>
            <w:r>
              <w:t>.</w:t>
            </w:r>
          </w:p>
          <w:p w:rsidR="006A6A8E" w:rsidRDefault="006A6A8E" w:rsidP="006A6A8E">
            <w:pPr>
              <w:pStyle w:val="QuestionStyle"/>
            </w:pPr>
            <w:r>
              <w:t>Which of these could be the equation that describes this relationship</w:t>
            </w:r>
            <w:r w:rsidR="008746D5">
              <w:t>?</w:t>
            </w:r>
          </w:p>
          <w:p w:rsidR="006A6A8E" w:rsidRDefault="006A6A8E" w:rsidP="006A6A8E">
            <w:pPr>
              <w:pStyle w:val="QuestionStyle"/>
            </w:pPr>
          </w:p>
          <w:p w:rsidR="006A6A8E" w:rsidRDefault="006A6A8E" w:rsidP="006A6A8E">
            <w:pPr>
              <w:pStyle w:val="QuestionStyle"/>
            </w:pPr>
            <w:r>
              <w:t xml:space="preserve">     A.     </w:t>
            </w:r>
            <w:r w:rsidR="000D32F1" w:rsidRPr="000D32F1">
              <w:rPr>
                <w:color w:val="FF0000"/>
                <w:position w:val="-6"/>
              </w:rPr>
              <w:object w:dxaOrig="1192" w:dyaOrig="264" w14:anchorId="0E510548">
                <v:shape id="_x0000_i1055" type="#_x0000_t75" style="width:59.25pt;height:12.75pt" o:ole="">
                  <v:imagedata r:id="rId70" o:title=""/>
                </v:shape>
                <o:OLEObject Type="Embed" ProgID="FXEquation.Equation" ShapeID="_x0000_i1055" DrawAspect="Content" ObjectID="_1556696865" r:id="rId71"/>
              </w:object>
            </w:r>
            <w:r>
              <w:t xml:space="preserve">           B.     </w:t>
            </w:r>
            <w:r w:rsidR="000D32F1" w:rsidRPr="000D32F1">
              <w:rPr>
                <w:color w:val="FF0000"/>
                <w:position w:val="-22"/>
              </w:rPr>
              <w:object w:dxaOrig="1006" w:dyaOrig="604" w14:anchorId="554443C4">
                <v:shape id="_x0000_i1056" type="#_x0000_t75" style="width:50.25pt;height:30.75pt" o:ole="">
                  <v:imagedata r:id="rId72" o:title=""/>
                </v:shape>
                <o:OLEObject Type="Embed" ProgID="FXEquation.Equation" ShapeID="_x0000_i1056" DrawAspect="Content" ObjectID="_1556696866" r:id="rId73"/>
              </w:object>
            </w:r>
            <w:r>
              <w:t xml:space="preserve">            C.        </w:t>
            </w:r>
            <w:r w:rsidR="000D32F1">
              <w:t xml:space="preserve">  </w:t>
            </w:r>
            <w:r w:rsidR="000D32F1" w:rsidRPr="000D32F1">
              <w:rPr>
                <w:color w:val="FF0000"/>
                <w:position w:val="-6"/>
              </w:rPr>
              <w:object w:dxaOrig="1162" w:dyaOrig="348">
                <v:shape id="_x0000_i1057" type="#_x0000_t75" style="width:58.5pt;height:17.25pt" o:ole="">
                  <v:imagedata r:id="rId74" o:title=""/>
                </v:shape>
                <o:OLEObject Type="Embed" ProgID="FXEquation.Equation" ShapeID="_x0000_i1057" DrawAspect="Content" ObjectID="_1556696867" r:id="rId75"/>
              </w:object>
            </w:r>
            <w:r w:rsidR="000D32F1">
              <w:t xml:space="preserve">  </w:t>
            </w:r>
            <w:r>
              <w:t xml:space="preserve">          D.       </w:t>
            </w:r>
            <w:r w:rsidR="000D32F1" w:rsidRPr="000D32F1">
              <w:rPr>
                <w:color w:val="FF0000"/>
                <w:position w:val="-26"/>
              </w:rPr>
              <w:object w:dxaOrig="946" w:dyaOrig="660">
                <v:shape id="_x0000_i1058" type="#_x0000_t75" style="width:48pt;height:33pt" o:ole="">
                  <v:imagedata r:id="rId76" o:title=""/>
                </v:shape>
                <o:OLEObject Type="Embed" ProgID="FXEquation.Equation" ShapeID="_x0000_i1058" DrawAspect="Content" ObjectID="_1556696868" r:id="rId77"/>
              </w:object>
            </w:r>
          </w:p>
        </w:tc>
      </w:tr>
      <w:tr w:rsidR="006A6A8E" w:rsidTr="00364163">
        <w:trPr>
          <w:cantSplit/>
          <w:trHeight w:val="851"/>
        </w:trPr>
        <w:tc>
          <w:tcPr>
            <w:tcW w:w="709" w:type="dxa"/>
            <w:tcBorders>
              <w:top w:val="single" w:sz="4" w:space="0" w:color="auto"/>
              <w:bottom w:val="single" w:sz="4" w:space="0" w:color="auto"/>
            </w:tcBorders>
            <w:shd w:val="clear" w:color="auto" w:fill="FFCC99"/>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Default="001B0163" w:rsidP="006A6A8E">
            <w:pPr>
              <w:pStyle w:val="QuestionStyle"/>
            </w:pPr>
            <w:r>
              <w:rPr>
                <w:noProof/>
                <w:lang w:eastAsia="en-AU"/>
              </w:rPr>
              <w:object w:dxaOrig="1440" w:dyaOrig="1440" w14:anchorId="580CBF9F">
                <v:shape id="_x0000_s1042" type="#_x0000_t75" style="position:absolute;margin-left:307.95pt;margin-top:-.3pt;width:161.45pt;height:124.85pt;z-index:251850752;mso-position-horizontal-relative:text;mso-position-vertical-relative:text">
                  <v:imagedata r:id="rId78" o:title=""/>
                </v:shape>
                <o:OLEObject Type="Embed" ProgID="FXDraw.Graphic" ShapeID="_x0000_s1042" DrawAspect="Content" ObjectID="_1556696905" r:id="rId79"/>
              </w:object>
            </w:r>
            <w:r w:rsidR="006A6A8E">
              <w:t xml:space="preserve">The graph shows the relationship between </w:t>
            </w:r>
            <w:r w:rsidR="006A6A8E" w:rsidRPr="00C43945">
              <w:rPr>
                <w:i/>
              </w:rPr>
              <w:t>L</w:t>
            </w:r>
            <w:r w:rsidR="006A6A8E">
              <w:t xml:space="preserve"> and </w:t>
            </w:r>
            <w:r w:rsidR="006A6A8E" w:rsidRPr="00C43945">
              <w:rPr>
                <w:i/>
              </w:rPr>
              <w:t>K</w:t>
            </w:r>
            <w:r w:rsidR="006A6A8E">
              <w:t>.</w:t>
            </w:r>
          </w:p>
          <w:p w:rsidR="006A6A8E" w:rsidRDefault="006A6A8E" w:rsidP="002A3AE3">
            <w:pPr>
              <w:pStyle w:val="QuestionStyle"/>
              <w:spacing w:after="120"/>
            </w:pPr>
          </w:p>
          <w:p w:rsidR="006A6A8E" w:rsidRDefault="006A6A8E" w:rsidP="002A3AE3">
            <w:pPr>
              <w:pStyle w:val="QuestionStyle"/>
              <w:spacing w:after="120"/>
            </w:pPr>
            <w:r>
              <w:t xml:space="preserve">     A.    </w:t>
            </w:r>
            <w:r>
              <w:rPr>
                <w:i/>
              </w:rPr>
              <w:t>L</w:t>
            </w:r>
            <w:r>
              <w:t xml:space="preserve"> is decreasing at a decreasing rate relative to </w:t>
            </w:r>
            <w:r>
              <w:rPr>
                <w:i/>
              </w:rPr>
              <w:t>K</w:t>
            </w:r>
            <w:r>
              <w:t xml:space="preserve">.        </w:t>
            </w:r>
          </w:p>
          <w:p w:rsidR="006A6A8E" w:rsidRDefault="006A6A8E" w:rsidP="002A3AE3">
            <w:pPr>
              <w:pStyle w:val="QuestionStyle"/>
              <w:spacing w:after="120"/>
            </w:pPr>
            <w:r>
              <w:t xml:space="preserve">     B.    </w:t>
            </w:r>
            <w:r>
              <w:rPr>
                <w:i/>
              </w:rPr>
              <w:t>L</w:t>
            </w:r>
            <w:r>
              <w:t xml:space="preserve"> is decreasing at an increasing rate relative to </w:t>
            </w:r>
            <w:r>
              <w:rPr>
                <w:i/>
              </w:rPr>
              <w:t>K</w:t>
            </w:r>
            <w:r>
              <w:t xml:space="preserve">.        </w:t>
            </w:r>
          </w:p>
          <w:p w:rsidR="006A6A8E" w:rsidRDefault="006A6A8E" w:rsidP="002A3AE3">
            <w:pPr>
              <w:pStyle w:val="QuestionStyle"/>
              <w:spacing w:after="120"/>
            </w:pPr>
            <w:r>
              <w:t xml:space="preserve">     C.    </w:t>
            </w:r>
            <w:r>
              <w:rPr>
                <w:i/>
              </w:rPr>
              <w:t>L</w:t>
            </w:r>
            <w:r>
              <w:t xml:space="preserve"> is increasing at a decreasing rate relative to </w:t>
            </w:r>
            <w:r>
              <w:rPr>
                <w:i/>
              </w:rPr>
              <w:t>K</w:t>
            </w:r>
            <w:r>
              <w:t xml:space="preserve">.        </w:t>
            </w:r>
          </w:p>
          <w:p w:rsidR="006A6A8E" w:rsidRDefault="006A6A8E" w:rsidP="002A3AE3">
            <w:pPr>
              <w:pStyle w:val="QuestionStyle"/>
              <w:spacing w:after="120"/>
            </w:pPr>
            <w:r>
              <w:t xml:space="preserve">     D.    </w:t>
            </w:r>
            <w:r>
              <w:rPr>
                <w:i/>
              </w:rPr>
              <w:t>L</w:t>
            </w:r>
            <w:r>
              <w:t xml:space="preserve"> is increasing at an increasing rate relative to </w:t>
            </w:r>
            <w:r>
              <w:rPr>
                <w:i/>
              </w:rPr>
              <w:t>K</w:t>
            </w:r>
            <w:r>
              <w:t>.</w:t>
            </w:r>
          </w:p>
          <w:p w:rsidR="002A3AE3" w:rsidRDefault="002A3AE3" w:rsidP="002A3AE3">
            <w:pPr>
              <w:pStyle w:val="QuestionStyle"/>
              <w:spacing w:after="120"/>
            </w:pPr>
          </w:p>
        </w:tc>
      </w:tr>
      <w:tr w:rsidR="006A6A8E" w:rsidTr="00364163">
        <w:trPr>
          <w:cantSplit/>
          <w:trHeight w:val="851"/>
        </w:trPr>
        <w:tc>
          <w:tcPr>
            <w:tcW w:w="709" w:type="dxa"/>
            <w:tcBorders>
              <w:top w:val="single" w:sz="4" w:space="0" w:color="auto"/>
              <w:bottom w:val="single" w:sz="4" w:space="0" w:color="auto"/>
            </w:tcBorders>
            <w:shd w:val="clear" w:color="auto" w:fill="FFCC99"/>
          </w:tcPr>
          <w:p w:rsidR="006A6A8E" w:rsidRPr="001B3341" w:rsidRDefault="006A6A8E" w:rsidP="006A6A8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A6A8E" w:rsidRDefault="009C2208" w:rsidP="006A6A8E">
            <w:pPr>
              <w:pStyle w:val="QuestionStyle"/>
            </w:pPr>
            <w:r>
              <w:t xml:space="preserve">Water is poured into a </w:t>
            </w:r>
            <w:r w:rsidR="00912D63">
              <w:t xml:space="preserve">symmetrical </w:t>
            </w:r>
            <w:r>
              <w:t>container which has a</w:t>
            </w:r>
            <w:r w:rsidR="00912D63">
              <w:t xml:space="preserve"> horizontal</w:t>
            </w:r>
            <w:r>
              <w:t xml:space="preserve"> </w:t>
            </w:r>
            <w:r w:rsidR="00912D63">
              <w:t>c</w:t>
            </w:r>
            <w:r>
              <w:t>ross section</w:t>
            </w:r>
            <w:r w:rsidR="00912D63">
              <w:t xml:space="preserve"> which is a circle </w:t>
            </w:r>
            <w:r>
              <w:t xml:space="preserve">of varying diameters. </w:t>
            </w:r>
          </w:p>
          <w:p w:rsidR="009C2208" w:rsidRDefault="009C2208" w:rsidP="006A6A8E">
            <w:pPr>
              <w:pStyle w:val="QuestionStyle"/>
            </w:pPr>
            <w:r>
              <w:t>The graph below shows the rate at which the level of water increased in the container.</w:t>
            </w:r>
          </w:p>
          <w:p w:rsidR="009C2208" w:rsidRDefault="001B0163" w:rsidP="006A6A8E">
            <w:pPr>
              <w:pStyle w:val="QuestionStyle"/>
            </w:pPr>
            <w:r>
              <w:rPr>
                <w:noProof/>
                <w:lang w:eastAsia="en-AU"/>
              </w:rPr>
              <w:object w:dxaOrig="1440" w:dyaOrig="1440">
                <v:shape id="_x0000_s1055" type="#_x0000_t75" style="position:absolute;margin-left:120.65pt;margin-top:6.35pt;width:231.75pt;height:152.15pt;z-index:251864064">
                  <v:imagedata r:id="rId80" o:title=""/>
                </v:shape>
                <o:OLEObject Type="Embed" ProgID="FXDraw.Graphic" ShapeID="_x0000_s1055" DrawAspect="Content" ObjectID="_1556696906" r:id="rId81"/>
              </w:object>
            </w: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912D63" w:rsidRDefault="00912D63" w:rsidP="006A6A8E">
            <w:pPr>
              <w:pStyle w:val="QuestionStyle"/>
            </w:pPr>
          </w:p>
          <w:p w:rsidR="00912D63" w:rsidRDefault="00912D63" w:rsidP="006A6A8E">
            <w:pPr>
              <w:pStyle w:val="QuestionStyle"/>
            </w:pPr>
          </w:p>
          <w:p w:rsidR="00912D63" w:rsidRDefault="00912D63" w:rsidP="006A6A8E">
            <w:pPr>
              <w:pStyle w:val="QuestionStyle"/>
            </w:pPr>
          </w:p>
          <w:p w:rsidR="006C7540" w:rsidRDefault="006C7540" w:rsidP="006A6A8E">
            <w:pPr>
              <w:pStyle w:val="QuestionStyle"/>
            </w:pPr>
          </w:p>
          <w:p w:rsidR="00912D63" w:rsidRDefault="006C7540" w:rsidP="006A6A8E">
            <w:pPr>
              <w:pStyle w:val="QuestionStyle"/>
            </w:pPr>
            <w:r>
              <w:t>Which diagram shows the vertical cross section of the container?</w:t>
            </w:r>
          </w:p>
          <w:p w:rsidR="006C7540" w:rsidRDefault="006C7540" w:rsidP="006A6A8E">
            <w:pPr>
              <w:pStyle w:val="QuestionStyle"/>
            </w:pPr>
          </w:p>
          <w:p w:rsidR="008746D5" w:rsidRDefault="001B0163" w:rsidP="006A6A8E">
            <w:pPr>
              <w:pStyle w:val="QuestionStyle"/>
            </w:pPr>
            <w:r>
              <w:rPr>
                <w:noProof/>
                <w:lang w:eastAsia="en-AU"/>
              </w:rPr>
              <w:object w:dxaOrig="1440" w:dyaOrig="1440">
                <v:shape id="_x0000_s1054" type="#_x0000_t75" style="position:absolute;margin-left:93.55pt;margin-top:2.7pt;width:290.9pt;height:226.55pt;z-index:251863040">
                  <v:imagedata r:id="rId82" o:title=""/>
                </v:shape>
                <o:OLEObject Type="Embed" ProgID="FXDraw.Graphic" ShapeID="_x0000_s1054" DrawAspect="Content" ObjectID="_1556696907" r:id="rId83"/>
              </w:object>
            </w: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8746D5" w:rsidRDefault="008746D5" w:rsidP="006A6A8E">
            <w:pPr>
              <w:pStyle w:val="QuestionStyle"/>
            </w:pPr>
          </w:p>
          <w:p w:rsidR="00912D63" w:rsidRDefault="00912D63" w:rsidP="006A6A8E">
            <w:pPr>
              <w:pStyle w:val="QuestionStyle"/>
            </w:pPr>
          </w:p>
          <w:p w:rsidR="00912D63" w:rsidRDefault="00912D63" w:rsidP="006A6A8E">
            <w:pPr>
              <w:pStyle w:val="QuestionStyle"/>
            </w:pPr>
          </w:p>
          <w:p w:rsidR="00912D63" w:rsidRDefault="00912D63" w:rsidP="006A6A8E">
            <w:pPr>
              <w:pStyle w:val="QuestionStyle"/>
            </w:pPr>
          </w:p>
          <w:p w:rsidR="00912D63" w:rsidRDefault="00912D63" w:rsidP="006A6A8E">
            <w:pPr>
              <w:pStyle w:val="QuestionStyle"/>
            </w:pPr>
          </w:p>
          <w:p w:rsidR="00912D63" w:rsidRDefault="00912D63" w:rsidP="006A6A8E">
            <w:pPr>
              <w:pStyle w:val="QuestionStyle"/>
            </w:pP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A82BA8" w:rsidRPr="00A82BA8" w:rsidRDefault="00A82BA8">
      <w:pPr>
        <w:rPr>
          <w:sz w:val="16"/>
          <w:szCs w:val="16"/>
        </w:rPr>
      </w:pPr>
    </w:p>
    <w:sdt>
      <w:sdtPr>
        <w:rPr>
          <w:rFonts w:ascii="Baskerville Old Face" w:hAnsi="Baskerville Old Face"/>
          <w:i/>
          <w:sz w:val="48"/>
          <w:szCs w:val="48"/>
        </w:rPr>
        <w:alias w:val="Comments"/>
        <w:tag w:val=""/>
        <w:id w:val="-443381590"/>
        <w:placeholder>
          <w:docPart w:val="D8BC16E9F816444DA77A32A5FDCB1869"/>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960538" w:rsidRPr="0027637B" w:rsidRDefault="001C7943"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CBDCF85D191541AC8B833540379A776F"/>
          </w:placeholder>
          <w:dataBinding w:prefixMappings="xmlns:ns0='http://purl.org/dc/elements/1.1/' xmlns:ns1='http://schemas.openxmlformats.org/package/2006/metadata/core-properties' " w:xpath="/ns1:coreProperties[1]/ns1:contentStatus[1]" w:storeItemID="{6C3C8BC8-F283-45AE-878A-BAB7291924A1}"/>
          <w:text/>
        </w:sdtPr>
        <w:sdtEndPr/>
        <w:sdtContent>
          <w:r w:rsidR="003D5E6C">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5E5437C0CA624A949B2FDD933E287DE4"/>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3D5E6C" w:rsidP="00423CB0">
          <w:pPr>
            <w:spacing w:before="240"/>
            <w:ind w:firstLine="720"/>
            <w:jc w:val="center"/>
            <w:rPr>
              <w:rFonts w:asciiTheme="majorHAnsi" w:hAnsiTheme="majorHAnsi"/>
              <w:i/>
              <w:sz w:val="32"/>
              <w:szCs w:val="32"/>
            </w:rPr>
          </w:pPr>
          <w:r>
            <w:rPr>
              <w:rFonts w:asciiTheme="majorHAnsi" w:hAnsiTheme="majorHAnsi"/>
              <w:i/>
              <w:sz w:val="32"/>
              <w:szCs w:val="32"/>
            </w:rPr>
            <w:t>Proportion</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85184" behindDoc="0" locked="0" layoutInCell="1" allowOverlap="1" wp14:anchorId="7E16C50C" wp14:editId="4A925EC3">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66AF16" id="Oval 200" o:spid="_x0000_s1026" style="position:absolute;margin-left:134.7pt;margin-top:3.4pt;width:13.5pt;height: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87232" behindDoc="0" locked="0" layoutInCell="1" allowOverlap="1" wp14:anchorId="6C4A2CFD" wp14:editId="74ACD10E">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2CBF9B" id="Oval 199" o:spid="_x0000_s1026" style="position:absolute;margin-left:230.1pt;margin-top:1.9pt;width:13.5pt;height:9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6208" behindDoc="0" locked="0" layoutInCell="1" allowOverlap="1" wp14:anchorId="24DCFCB3" wp14:editId="4CD7272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D457E9" id="Oval 198" o:spid="_x0000_s1026" style="position:absolute;margin-left:183.9pt;margin-top:2.65pt;width:13.5pt;height:9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160" behindDoc="0" locked="0" layoutInCell="1" allowOverlap="1" wp14:anchorId="75070CD7" wp14:editId="2A847AFC">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E60C64" id="Oval 197" o:spid="_x0000_s1026" style="position:absolute;margin-left:89.1pt;margin-top:4.9pt;width:13.5pt;height:9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1328" behindDoc="0" locked="0" layoutInCell="1" allowOverlap="1" wp14:anchorId="376ED829" wp14:editId="326762BB">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0FDDA2" id="Oval 196" o:spid="_x0000_s1026" style="position:absolute;margin-left:230.85pt;margin-top:1.85pt;width:13.5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304" behindDoc="0" locked="0" layoutInCell="1" allowOverlap="1" wp14:anchorId="43435E80" wp14:editId="0A8D21A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CD53AE" id="Oval 195" o:spid="_x0000_s1026" style="position:absolute;margin-left:182.4pt;margin-top:1.85pt;width:13.5pt;height: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9280" behindDoc="0" locked="0" layoutInCell="1" allowOverlap="1" wp14:anchorId="6351C722" wp14:editId="535142A9">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AE9D01" id="Oval 194" o:spid="_x0000_s1026" style="position:absolute;margin-left:133.95pt;margin-top:1.85pt;width:13.5pt;height: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256" behindDoc="0" locked="0" layoutInCell="1" allowOverlap="1" wp14:anchorId="6F772907" wp14:editId="496DF75D">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397EB3" id="Oval 193" o:spid="_x0000_s1026" style="position:absolute;margin-left:88.35pt;margin-top:1.85pt;width:13.5pt;height:9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5424" behindDoc="0" locked="0" layoutInCell="1" allowOverlap="1" wp14:anchorId="1AB79483" wp14:editId="0FC92462">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E8FF9E" id="Oval 192" o:spid="_x0000_s1026" style="position:absolute;margin-left:230.85pt;margin-top:1.85pt;width:13.5pt;height: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4400" behindDoc="0" locked="0" layoutInCell="1" allowOverlap="1" wp14:anchorId="32857F52" wp14:editId="46723DB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20C4A0" id="Oval 191" o:spid="_x0000_s1026" style="position:absolute;margin-left:182.4pt;margin-top:1.85pt;width:13.5pt;height:9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3376" behindDoc="0" locked="0" layoutInCell="1" allowOverlap="1" wp14:anchorId="27B64F8D" wp14:editId="1816A54C">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722478" id="Oval 190" o:spid="_x0000_s1026" style="position:absolute;margin-left:133.95pt;margin-top:1.85pt;width:13.5pt;height: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92352" behindDoc="0" locked="0" layoutInCell="1" allowOverlap="1" wp14:anchorId="37D01C9E" wp14:editId="45E6A23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0FD2F1" id="Oval 189" o:spid="_x0000_s1026" style="position:absolute;margin-left:88.35pt;margin-top:1.85pt;width:13.5pt;height: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9520" behindDoc="0" locked="0" layoutInCell="1" allowOverlap="1" wp14:anchorId="3BEA7A31" wp14:editId="2D5E6B97">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E4DD9" id="Oval 188" o:spid="_x0000_s1026" style="position:absolute;margin-left:230.85pt;margin-top:1.85pt;width:13.5pt;height: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8496" behindDoc="0" locked="0" layoutInCell="1" allowOverlap="1" wp14:anchorId="1A5245C4" wp14:editId="614B35B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54E6BC" id="Oval 187" o:spid="_x0000_s1026" style="position:absolute;margin-left:182.4pt;margin-top:1.85pt;width:13.5pt;height: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7472" behindDoc="0" locked="0" layoutInCell="1" allowOverlap="1" wp14:anchorId="1D595CB8" wp14:editId="0846B625">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3C4AA3" id="Oval 186" o:spid="_x0000_s1026" style="position:absolute;margin-left:133.95pt;margin-top:1.85pt;width:13.5pt;height:9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96448" behindDoc="0" locked="0" layoutInCell="1" allowOverlap="1" wp14:anchorId="1BC65EDE" wp14:editId="243231AF">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5765C4" id="Oval 185" o:spid="_x0000_s1026" style="position:absolute;margin-left:88.35pt;margin-top:1.85pt;width:13.5pt;height: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3616" behindDoc="0" locked="0" layoutInCell="1" allowOverlap="1" wp14:anchorId="34A8C18B" wp14:editId="4915C976">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AEDA79" id="Oval 184" o:spid="_x0000_s1026" style="position:absolute;margin-left:230.85pt;margin-top:1.85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2592" behindDoc="0" locked="0" layoutInCell="1" allowOverlap="1" wp14:anchorId="63DE9725" wp14:editId="6D595A2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6C81C" id="Oval 183" o:spid="_x0000_s1026" style="position:absolute;margin-left:182.4pt;margin-top:1.85pt;width:13.5pt;height:9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1568" behindDoc="0" locked="0" layoutInCell="1" allowOverlap="1" wp14:anchorId="17E38F37" wp14:editId="0FF9E1C3">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540B7" id="Oval 182" o:spid="_x0000_s1026" style="position:absolute;margin-left:133.95pt;margin-top:1.85pt;width:13.5pt;height: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0544" behindDoc="0" locked="0" layoutInCell="1" allowOverlap="1" wp14:anchorId="0056B2D6" wp14:editId="191769A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0C530" id="Oval 181" o:spid="_x0000_s1026" style="position:absolute;margin-left:88.35pt;margin-top:1.85pt;width:13.5pt;height:9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07712" behindDoc="0" locked="0" layoutInCell="1" allowOverlap="1" wp14:anchorId="323DD297" wp14:editId="08C4AA4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83A5C4" id="Oval 180" o:spid="_x0000_s1026" style="position:absolute;margin-left:230.85pt;margin-top:1.85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06688" behindDoc="0" locked="0" layoutInCell="1" allowOverlap="1" wp14:anchorId="7BC627E8" wp14:editId="7BF5EA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458C8B" id="Oval 179" o:spid="_x0000_s1026" style="position:absolute;margin-left:182.4pt;margin-top:1.85pt;width:13.5pt;height: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5664" behindDoc="0" locked="0" layoutInCell="1" allowOverlap="1" wp14:anchorId="24366247" wp14:editId="5564FE2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5779E" id="Oval 178" o:spid="_x0000_s1026" style="position:absolute;margin-left:133.95pt;margin-top:1.85pt;width:13.5pt;height: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4640" behindDoc="0" locked="0" layoutInCell="1" allowOverlap="1" wp14:anchorId="1E771F7F" wp14:editId="5B00123E">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24C0E4" id="Oval 177" o:spid="_x0000_s1026" style="position:absolute;margin-left:88.35pt;margin-top:1.85pt;width:13.5pt;height: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1808" behindDoc="0" locked="0" layoutInCell="1" allowOverlap="1" wp14:anchorId="2CC8BCD3" wp14:editId="2C00BE80">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D2C354" id="Oval 176" o:spid="_x0000_s1026" style="position:absolute;margin-left:230.85pt;margin-top:1.8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0784" behindDoc="0" locked="0" layoutInCell="1" allowOverlap="1" wp14:anchorId="3398F1CB" wp14:editId="0D80C28E">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BB2D0" id="Oval 175" o:spid="_x0000_s1026" style="position:absolute;margin-left:182.4pt;margin-top:1.85pt;width:13.5pt;height:9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9760" behindDoc="0" locked="0" layoutInCell="1" allowOverlap="1" wp14:anchorId="1FB471D8" wp14:editId="68801E0B">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332B0" id="Oval 174" o:spid="_x0000_s1026" style="position:absolute;margin-left:133.95pt;margin-top:1.85pt;width:13.5pt;height: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08736" behindDoc="0" locked="0" layoutInCell="1" allowOverlap="1" wp14:anchorId="160D7D24" wp14:editId="1E868C32">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FA3D03" id="Oval 173" o:spid="_x0000_s1026" style="position:absolute;margin-left:88.35pt;margin-top:1.85pt;width:13.5pt;height:9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15904" behindDoc="0" locked="0" layoutInCell="1" allowOverlap="1" wp14:anchorId="2ABD23E5" wp14:editId="3516D7D7">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6A26DB" id="Oval 172" o:spid="_x0000_s1026" style="position:absolute;margin-left:230.85pt;margin-top:1.85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4880" behindDoc="0" locked="0" layoutInCell="1" allowOverlap="1" wp14:anchorId="4863302B" wp14:editId="203BAC07">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2FF687" id="Oval 171" o:spid="_x0000_s1026" style="position:absolute;margin-left:182.4pt;margin-top:1.85pt;width:13.5pt;height: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13856" behindDoc="0" locked="0" layoutInCell="1" allowOverlap="1" wp14:anchorId="2C434A2F" wp14:editId="2C81A50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55C1F6" id="Oval 170" o:spid="_x0000_s1026" style="position:absolute;margin-left:133.95pt;margin-top:1.85pt;width:13.5pt;height: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12832" behindDoc="0" locked="0" layoutInCell="1" allowOverlap="1" wp14:anchorId="04A58B24" wp14:editId="5DD78605">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20E17" id="Oval 169" o:spid="_x0000_s1026" style="position:absolute;margin-left:88.35pt;margin-top:1.85pt;width:13.5pt;height:9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0000" behindDoc="0" locked="0" layoutInCell="1" allowOverlap="1" wp14:anchorId="303D5285" wp14:editId="3B9396F4">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CAFDF7" id="Oval 168" o:spid="_x0000_s1026" style="position:absolute;margin-left:230.8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8976" behindDoc="0" locked="0" layoutInCell="1" allowOverlap="1" wp14:anchorId="2812D1EE" wp14:editId="750C4F4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9874C4" id="Oval 167" o:spid="_x0000_s1026" style="position:absolute;margin-left:182.4pt;margin-top:1.85pt;width:13.5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7952" behindDoc="0" locked="0" layoutInCell="1" allowOverlap="1" wp14:anchorId="744A635B" wp14:editId="64D290F8">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492852" id="Oval 166" o:spid="_x0000_s1026" style="position:absolute;margin-left:133.95pt;margin-top:1.85pt;width:13.5pt;height: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16928" behindDoc="0" locked="0" layoutInCell="1" allowOverlap="1" wp14:anchorId="7D105E1F" wp14:editId="77F7B7E8">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3C122F" id="Oval 165" o:spid="_x0000_s1026" style="position:absolute;margin-left:88.35pt;margin-top:1.85pt;width:13.5pt;height:9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24096" behindDoc="0" locked="0" layoutInCell="1" allowOverlap="1" wp14:anchorId="755727CE" wp14:editId="2B9EF2AA">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88A67" id="Oval 164" o:spid="_x0000_s1026" style="position:absolute;margin-left:230.8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3072" behindDoc="0" locked="0" layoutInCell="1" allowOverlap="1" wp14:anchorId="0BD01BBC" wp14:editId="49C4A2B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0AA1CB" id="Oval 163" o:spid="_x0000_s1026" style="position:absolute;margin-left:182.4pt;margin-top:1.85pt;width:13.5pt;height: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2048" behindDoc="0" locked="0" layoutInCell="1" allowOverlap="1" wp14:anchorId="17A2E86D" wp14:editId="5FBB5BF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F4E4EE" id="Oval 162" o:spid="_x0000_s1026" style="position:absolute;margin-left:133.95pt;margin-top:1.85pt;width:13.5pt;height: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1024" behindDoc="0" locked="0" layoutInCell="1" allowOverlap="1" wp14:anchorId="31C2E4D3" wp14:editId="1CD135F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0D841F" id="Oval 161" o:spid="_x0000_s1026" style="position:absolute;margin-left:88.35pt;margin-top:1.85pt;width:13.5pt;height: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26144" behindDoc="0" locked="0" layoutInCell="1" allowOverlap="1" wp14:anchorId="210F1660" wp14:editId="5ADA20B6">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7749B" id="Oval 1" o:spid="_x0000_s1026" style="position:absolute;margin-left:134.7pt;margin-top:3.4pt;width:13.5pt;height:9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7D25DD06" wp14:editId="309D398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7B821" id="Oval 2" o:spid="_x0000_s1026" style="position:absolute;margin-left:230.1pt;margin-top:1.9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27168" behindDoc="0" locked="0" layoutInCell="1" allowOverlap="1" wp14:anchorId="1AB3A2F8" wp14:editId="787FB1CC">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9097ED" id="Oval 3" o:spid="_x0000_s1026" style="position:absolute;margin-left:183.9pt;margin-top:2.65pt;width:13.5pt;height:9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120" behindDoc="0" locked="0" layoutInCell="1" allowOverlap="1" wp14:anchorId="55D4D7AB" wp14:editId="61629F00">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C05033" id="Oval 4" o:spid="_x0000_s1026" style="position:absolute;margin-left:89.1pt;margin-top:4.9pt;width:13.5pt;height:9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2288" behindDoc="0" locked="0" layoutInCell="1" allowOverlap="1" wp14:anchorId="1F7AA1B6" wp14:editId="3E9A8D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796949" id="Oval 5"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1264" behindDoc="0" locked="0" layoutInCell="1" allowOverlap="1" wp14:anchorId="4A2E4F93" wp14:editId="6DAFA0FA">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40C5CF" id="Oval 6" o:spid="_x0000_s1026" style="position:absolute;margin-left:182.4pt;margin-top:1.85pt;width:13.5pt;height:9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0240" behindDoc="0" locked="0" layoutInCell="1" allowOverlap="1" wp14:anchorId="05BF8A37" wp14:editId="202608F8">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74205A" id="Oval 7" o:spid="_x0000_s1026" style="position:absolute;margin-left:133.95pt;margin-top:1.85pt;width:13.5pt;height: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29216" behindDoc="0" locked="0" layoutInCell="1" allowOverlap="1" wp14:anchorId="6E32D347" wp14:editId="2EE04C0C">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75C69B" id="Oval 8" o:spid="_x0000_s1026" style="position:absolute;margin-left:88.35pt;margin-top:1.85pt;width:13.5pt;height:9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6384" behindDoc="0" locked="0" layoutInCell="1" allowOverlap="1" wp14:anchorId="6DD22892" wp14:editId="326B5C6E">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AE4E62" id="Oval 9" o:spid="_x0000_s1026" style="position:absolute;margin-left:230.8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5360" behindDoc="0" locked="0" layoutInCell="1" allowOverlap="1" wp14:anchorId="5BC5B74F" wp14:editId="4B163940">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047F4" id="Oval 10" o:spid="_x0000_s1026" style="position:absolute;margin-left:182.4pt;margin-top:1.85pt;width:13.5pt;height: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34336" behindDoc="0" locked="0" layoutInCell="1" allowOverlap="1" wp14:anchorId="2E9F2724" wp14:editId="2AAD5038">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8D79C" id="Oval 11" o:spid="_x0000_s1026" style="position:absolute;margin-left:133.95pt;margin-top:1.85pt;width:13.5pt;height:9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33312" behindDoc="0" locked="0" layoutInCell="1" allowOverlap="1" wp14:anchorId="55EB3A67" wp14:editId="3C2C54E3">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05C54" id="Oval 12" o:spid="_x0000_s1026" style="position:absolute;margin-left:88.35pt;margin-top:1.85pt;width:13.5pt;height:9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0480" behindDoc="0" locked="0" layoutInCell="1" allowOverlap="1" wp14:anchorId="0BC16FA5" wp14:editId="16E4C4FE">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9FCA4C" id="Oval 13" o:spid="_x0000_s1026" style="position:absolute;margin-left:230.8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456" behindDoc="0" locked="0" layoutInCell="1" allowOverlap="1" wp14:anchorId="6165F2A7" wp14:editId="1F1ADB3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1A49F9" id="Oval 14" o:spid="_x0000_s1026" style="position:absolute;margin-left:182.4pt;margin-top:1.85pt;width:13.5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8432" behindDoc="0" locked="0" layoutInCell="1" allowOverlap="1" wp14:anchorId="6458B20F" wp14:editId="39B3C490">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F60AAE" id="Oval 15" o:spid="_x0000_s1026" style="position:absolute;margin-left:133.95pt;margin-top:1.85pt;width:13.5pt;height: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408" behindDoc="0" locked="0" layoutInCell="1" allowOverlap="1" wp14:anchorId="40889D5B" wp14:editId="54098C1E">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36DB1F" id="Oval 16" o:spid="_x0000_s1026" style="position:absolute;margin-left:88.35pt;margin-top:1.85pt;width:13.5pt;height: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F64C8" w:rsidRDefault="004E01B5" w:rsidP="007F64C8">
      <w:pPr>
        <w:spacing w:after="120"/>
      </w:pPr>
      <w:r>
        <w:rPr>
          <w:noProof/>
          <w:sz w:val="20"/>
          <w:lang w:eastAsia="en-AU"/>
        </w:rPr>
        <mc:AlternateContent>
          <mc:Choice Requires="wps">
            <w:drawing>
              <wp:anchor distT="0" distB="0" distL="114300" distR="114300" simplePos="0" relativeHeight="251544576" behindDoc="0" locked="0" layoutInCell="1" allowOverlap="1" wp14:anchorId="0D512F7F" wp14:editId="7E97D162">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151F6" id="Oval 17" o:spid="_x0000_s1026" style="position:absolute;margin-left:230.85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214889ED" wp14:editId="76DFFD2B">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E2ABBB" id="Oval 18" o:spid="_x0000_s1026" style="position:absolute;margin-left:182.4pt;margin-top:1.85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14:anchorId="0A00640B" wp14:editId="4C0AB291">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6B6759" id="Oval 19" o:spid="_x0000_s1026" style="position:absolute;margin-left:133.95pt;margin-top:1.85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1504" behindDoc="0" locked="0" layoutInCell="1" allowOverlap="1" wp14:anchorId="517143D5" wp14:editId="0144367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C1135C" id="Oval 20" o:spid="_x0000_s1026" style="position:absolute;margin-left:88.35pt;margin-top:1.85pt;width:13.5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F56E33" w:rsidRDefault="00F56E33" w:rsidP="00960538">
      <w:pPr>
        <w:spacing w:after="120"/>
        <w:sectPr w:rsidR="00F56E33" w:rsidSect="00423CB0">
          <w:pgSz w:w="11906" w:h="16838"/>
          <w:pgMar w:top="1440" w:right="1440" w:bottom="1440" w:left="1440" w:header="708" w:footer="708" w:gutter="0"/>
          <w:cols w:space="708"/>
          <w:titlePg/>
          <w:docGrid w:linePitch="360"/>
        </w:sectPr>
      </w:pPr>
      <w:r>
        <w:t xml:space="preserve">            </w:t>
      </w:r>
    </w:p>
    <w:p w:rsidR="001B1E4E" w:rsidRPr="00272F64" w:rsidRDefault="001B1E4E" w:rsidP="00960538">
      <w:pPr>
        <w:spacing w:after="120"/>
        <w:rPr>
          <w:rFonts w:ascii="Times New Roman" w:hAnsi="Times New Roman"/>
        </w:r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692C5F">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1366720173"/>
              <w:placeholder>
                <w:docPart w:val="80F8CC012CC64E6DBA171C7AC49F3F6F"/>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943" w:rsidP="00692C5F">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692C5F">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413977126"/>
                <w:placeholder>
                  <w:docPart w:val="CA17A0FBBA924C0383CD605284C41775"/>
                </w:placeholder>
                <w:dataBinding w:prefixMappings="xmlns:ns0='http://purl.org/dc/elements/1.1/' xmlns:ns1='http://schemas.openxmlformats.org/package/2006/metadata/core-properties' " w:xpath="/ns1:coreProperties[1]/ns1:contentStatus[1]" w:storeItemID="{6C3C8BC8-F283-45AE-878A-BAB7291924A1}"/>
                <w:text/>
              </w:sdtPr>
              <w:sdtEndPr/>
              <w:sdtContent>
                <w:r w:rsidR="003D5E6C">
                  <w:rPr>
                    <w:rFonts w:ascii="Times New Roman" w:hAnsi="Times New Roman"/>
                    <w:i/>
                    <w:sz w:val="52"/>
                    <w:szCs w:val="52"/>
                  </w:rPr>
                  <w:t>2017</w:t>
                </w:r>
              </w:sdtContent>
            </w:sdt>
          </w:p>
        </w:tc>
      </w:tr>
      <w:tr w:rsidR="00F56E33" w:rsidRPr="00272F64" w:rsidTr="00692C5F">
        <w:trPr>
          <w:cantSplit/>
          <w:trHeight w:val="851"/>
        </w:trPr>
        <w:sdt>
          <w:sdtPr>
            <w:rPr>
              <w:rFonts w:ascii="Times New Roman" w:hAnsi="Times New Roman"/>
              <w:sz w:val="36"/>
              <w:szCs w:val="36"/>
            </w:rPr>
            <w:alias w:val="Category"/>
            <w:tag w:val=""/>
            <w:id w:val="-2076346182"/>
            <w:placeholder>
              <w:docPart w:val="4475E08F59984769A7D2CE3861335E9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3D5E6C" w:rsidP="00692C5F">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559400912"/>
            <w:placeholder>
              <w:docPart w:val="219E4E58B31046DCAFA396FF478DA93D"/>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3D5E6C" w:rsidP="00692C5F">
                <w:pPr>
                  <w:tabs>
                    <w:tab w:val="left" w:pos="1152"/>
                    <w:tab w:val="center" w:pos="2230"/>
                  </w:tabs>
                  <w:jc w:val="center"/>
                  <w:rPr>
                    <w:rFonts w:ascii="Times New Roman" w:hAnsi="Times New Roman"/>
                    <w:i/>
                    <w:sz w:val="52"/>
                    <w:szCs w:val="52"/>
                  </w:rPr>
                </w:pPr>
                <w:r>
                  <w:rPr>
                    <w:rFonts w:ascii="Times New Roman" w:hAnsi="Times New Roman"/>
                    <w:i/>
                    <w:sz w:val="52"/>
                    <w:szCs w:val="52"/>
                  </w:rPr>
                  <w:t>Proportion</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692C5F">
            <w:pPr>
              <w:jc w:val="center"/>
              <w:rPr>
                <w:rFonts w:ascii="Times New Roman" w:hAnsi="Times New Roman"/>
                <w:sz w:val="36"/>
                <w:szCs w:val="36"/>
              </w:rPr>
            </w:pPr>
            <w:r w:rsidRPr="00272F64">
              <w:rPr>
                <w:rStyle w:val="Heading1Char"/>
                <w:rFonts w:ascii="Times New Roman" w:hAnsi="Times New Roman" w:cs="Times New Roman"/>
                <w:color w:val="FFFFFF" w:themeColor="background1"/>
              </w:rPr>
              <w:t>Non Calculator Section</w:t>
            </w:r>
          </w:p>
        </w:tc>
      </w:tr>
    </w:tbl>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p w:rsidR="00F56E33" w:rsidRPr="00272F64" w:rsidRDefault="00F56E33" w:rsidP="00F56E33">
      <w:pPr>
        <w:rPr>
          <w:rFonts w:ascii="Times New Roman" w:hAnsi="Times New Roman"/>
        </w:rPr>
        <w:sectPr w:rsidR="00F56E33" w:rsidRPr="00272F64" w:rsidSect="00692C5F">
          <w:pgSz w:w="11906" w:h="16838"/>
          <w:pgMar w:top="1440" w:right="1440" w:bottom="1440" w:left="1440" w:header="708" w:footer="708" w:gutter="0"/>
          <w:cols w:space="708"/>
          <w:titlePg/>
          <w:docGrid w:linePitch="360"/>
        </w:sectPr>
      </w:pPr>
    </w:p>
    <w:tbl>
      <w:tblPr>
        <w:tblStyle w:val="TableGrid"/>
        <w:tblW w:w="10206" w:type="dxa"/>
        <w:tblInd w:w="-459" w:type="dxa"/>
        <w:tblLayout w:type="fixed"/>
        <w:tblCellMar>
          <w:top w:w="113" w:type="dxa"/>
          <w:bottom w:w="85" w:type="dxa"/>
        </w:tblCellMar>
        <w:tblLook w:val="04A0" w:firstRow="1" w:lastRow="0" w:firstColumn="1" w:lastColumn="0" w:noHBand="0" w:noVBand="1"/>
      </w:tblPr>
      <w:tblGrid>
        <w:gridCol w:w="1134"/>
        <w:gridCol w:w="9072"/>
      </w:tblGrid>
      <w:tr w:rsidR="00EB4B28" w:rsidRPr="00272F64" w:rsidTr="00EB4B28">
        <w:trPr>
          <w:tblHeader/>
        </w:trPr>
        <w:tc>
          <w:tcPr>
            <w:tcW w:w="1134" w:type="dxa"/>
          </w:tcPr>
          <w:p w:rsidR="00EB4B28" w:rsidRPr="00272F64" w:rsidRDefault="00EB4B28" w:rsidP="00692C5F">
            <w:pPr>
              <w:rPr>
                <w:rFonts w:ascii="Times New Roman" w:hAnsi="Times New Roman"/>
                <w:sz w:val="24"/>
                <w:szCs w:val="24"/>
              </w:rPr>
            </w:pPr>
            <w:r w:rsidRPr="00272F64">
              <w:rPr>
                <w:rFonts w:ascii="Times New Roman" w:hAnsi="Times New Roman"/>
                <w:sz w:val="24"/>
                <w:szCs w:val="24"/>
              </w:rPr>
              <w:t>Question</w:t>
            </w:r>
          </w:p>
        </w:tc>
        <w:tc>
          <w:tcPr>
            <w:tcW w:w="9072" w:type="dxa"/>
          </w:tcPr>
          <w:p w:rsidR="00EB4B28"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 and Answer</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Pr="0068617D" w:rsidRDefault="00005482" w:rsidP="00005482">
            <w:pPr>
              <w:spacing w:before="120" w:after="120"/>
              <w:rPr>
                <w:rFonts w:asciiTheme="majorHAnsi" w:hAnsiTheme="majorHAnsi"/>
                <w:position w:val="-34"/>
                <w:sz w:val="24"/>
                <w:szCs w:val="24"/>
              </w:rPr>
            </w:pPr>
            <w:r>
              <w:rPr>
                <w:rFonts w:asciiTheme="majorHAnsi" w:hAnsiTheme="majorHAnsi"/>
                <w:sz w:val="24"/>
                <w:szCs w:val="24"/>
              </w:rPr>
              <w:t xml:space="preserve"> </w:t>
            </w:r>
            <w:r w:rsidR="0068617D" w:rsidRPr="0068617D">
              <w:rPr>
                <w:rFonts w:asciiTheme="majorHAnsi" w:hAnsiTheme="majorHAnsi"/>
                <w:color w:val="FF0000"/>
                <w:position w:val="-34"/>
                <w:sz w:val="24"/>
                <w:szCs w:val="24"/>
              </w:rPr>
              <w:object w:dxaOrig="4478" w:dyaOrig="548" w14:anchorId="6BE57AA9">
                <v:shape id="_x0000_i1062" type="#_x0000_t75" style="width:224.25pt;height:27.75pt" o:ole="">
                  <v:imagedata r:id="rId84" o:title=""/>
                </v:shape>
                <o:OLEObject Type="Embed" ProgID="FXEquation.Equation" ShapeID="_x0000_i1062" DrawAspect="Content" ObjectID="_1556696869" r:id="rId85"/>
              </w:object>
            </w:r>
            <w:r w:rsidRPr="0068617D">
              <w:rPr>
                <w:rFonts w:asciiTheme="majorHAnsi" w:hAnsiTheme="majorHAnsi"/>
                <w:position w:val="-34"/>
                <w:sz w:val="24"/>
                <w:szCs w:val="24"/>
              </w:rPr>
              <w:t xml:space="preserve"> </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1B0163" w:rsidP="00005482">
            <w:pPr>
              <w:spacing w:before="120" w:after="120"/>
              <w:rPr>
                <w:rFonts w:asciiTheme="majorHAnsi" w:hAnsiTheme="majorHAnsi"/>
                <w:sz w:val="24"/>
                <w:szCs w:val="24"/>
              </w:rPr>
            </w:pPr>
            <w:r>
              <w:rPr>
                <w:rFonts w:asciiTheme="majorHAnsi" w:hAnsiTheme="majorHAnsi"/>
                <w:noProof/>
                <w:sz w:val="24"/>
                <w:szCs w:val="24"/>
                <w:lang w:eastAsia="en-AU"/>
              </w:rPr>
              <w:object w:dxaOrig="1440" w:dyaOrig="1440" w14:anchorId="6A1F4BD7">
                <v:shape id="_x0000_s1050" type="#_x0000_t75" style="position:absolute;margin-left:38.55pt;margin-top:2.6pt;width:221.45pt;height:210.8pt;z-index:251857920;mso-position-horizontal-relative:text;mso-position-vertical-relative:text">
                  <v:imagedata r:id="rId86" o:title=""/>
                </v:shape>
                <o:OLEObject Type="Embed" ProgID="FXDraw.Graphic" ShapeID="_x0000_s1050" DrawAspect="Content" ObjectID="_1556696908" r:id="rId87"/>
              </w:object>
            </w: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68617D" w:rsidRDefault="0068617D"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68617D" w:rsidP="00005482">
            <w:pPr>
              <w:spacing w:before="120" w:after="120"/>
              <w:rPr>
                <w:rFonts w:asciiTheme="majorHAnsi" w:hAnsiTheme="majorHAnsi"/>
                <w:sz w:val="24"/>
                <w:szCs w:val="24"/>
              </w:rPr>
            </w:pPr>
            <w:r>
              <w:rPr>
                <w:rFonts w:asciiTheme="majorHAnsi" w:hAnsiTheme="majorHAnsi"/>
                <w:sz w:val="24"/>
                <w:szCs w:val="24"/>
              </w:rPr>
              <w:t xml:space="preserve">When </w:t>
            </w:r>
            <w:r w:rsidRPr="0068617D">
              <w:rPr>
                <w:rFonts w:asciiTheme="majorHAnsi" w:hAnsiTheme="majorHAnsi"/>
                <w:i/>
                <w:sz w:val="24"/>
                <w:szCs w:val="24"/>
              </w:rPr>
              <w:t>M</w:t>
            </w:r>
            <w:r>
              <w:rPr>
                <w:rFonts w:asciiTheme="majorHAnsi" w:hAnsiTheme="majorHAnsi"/>
                <w:sz w:val="24"/>
                <w:szCs w:val="24"/>
              </w:rPr>
              <w:t xml:space="preserve"> = 6, </w:t>
            </w:r>
            <w:r w:rsidRPr="0068617D">
              <w:rPr>
                <w:rFonts w:asciiTheme="majorHAnsi" w:hAnsiTheme="majorHAnsi"/>
                <w:i/>
                <w:sz w:val="24"/>
                <w:szCs w:val="24"/>
              </w:rPr>
              <w:t>W</w:t>
            </w:r>
            <w:r>
              <w:rPr>
                <w:rFonts w:asciiTheme="majorHAnsi" w:hAnsiTheme="majorHAnsi"/>
                <w:sz w:val="24"/>
                <w:szCs w:val="24"/>
              </w:rPr>
              <w:t xml:space="preserve"> = </w:t>
            </w:r>
            <w:r w:rsidRPr="0068617D">
              <w:rPr>
                <w:rFonts w:asciiTheme="majorHAnsi" w:hAnsiTheme="majorHAnsi"/>
                <w:b/>
                <w:sz w:val="24"/>
                <w:szCs w:val="24"/>
              </w:rPr>
              <w:t>150 mL</w:t>
            </w:r>
            <w:r>
              <w:rPr>
                <w:rFonts w:asciiTheme="majorHAnsi" w:hAnsiTheme="majorHAnsi"/>
                <w:sz w:val="24"/>
                <w:szCs w:val="24"/>
              </w:rPr>
              <w:t xml:space="preserve"> from graph </w:t>
            </w:r>
            <w:r w:rsidR="00005482">
              <w:rPr>
                <w:rFonts w:asciiTheme="majorHAnsi" w:hAnsiTheme="majorHAnsi"/>
                <w:sz w:val="24"/>
                <w:szCs w:val="24"/>
              </w:rPr>
              <w:t xml:space="preserve"> </w:t>
            </w:r>
            <w:r>
              <w:rPr>
                <w:rFonts w:asciiTheme="majorHAnsi" w:hAnsiTheme="majorHAnsi"/>
                <w:sz w:val="24"/>
                <w:szCs w:val="24"/>
              </w:rPr>
              <w:t>(un</w:t>
            </w:r>
            <w:r w:rsidR="00005482">
              <w:rPr>
                <w:rFonts w:asciiTheme="majorHAnsi" w:hAnsiTheme="majorHAnsi"/>
                <w:sz w:val="24"/>
                <w:szCs w:val="24"/>
              </w:rPr>
              <w:t>broken line</w:t>
            </w:r>
            <w:r w:rsidR="007A4E38">
              <w:rPr>
                <w:rFonts w:asciiTheme="majorHAnsi" w:hAnsiTheme="majorHAnsi"/>
                <w:sz w:val="24"/>
                <w:szCs w:val="24"/>
              </w:rPr>
              <w:t xml:space="preserve"> _____</w:t>
            </w:r>
            <w:r w:rsidR="00005482">
              <w:rPr>
                <w:rFonts w:asciiTheme="majorHAnsi" w:hAnsiTheme="majorHAnsi"/>
                <w:sz w:val="24"/>
                <w:szCs w:val="24"/>
              </w:rPr>
              <w:t>)</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68617D" w:rsidP="00005482">
            <w:pPr>
              <w:spacing w:before="120" w:after="120"/>
              <w:rPr>
                <w:rFonts w:asciiTheme="majorHAnsi" w:hAnsiTheme="majorHAnsi"/>
                <w:sz w:val="24"/>
                <w:szCs w:val="24"/>
              </w:rPr>
            </w:pPr>
            <w:r>
              <w:rPr>
                <w:rFonts w:asciiTheme="majorHAnsi" w:hAnsiTheme="majorHAnsi"/>
                <w:sz w:val="24"/>
                <w:szCs w:val="24"/>
              </w:rPr>
              <w:t xml:space="preserve">When </w:t>
            </w:r>
            <w:r w:rsidRPr="0068617D">
              <w:rPr>
                <w:rFonts w:asciiTheme="majorHAnsi" w:hAnsiTheme="majorHAnsi"/>
                <w:i/>
                <w:sz w:val="24"/>
                <w:szCs w:val="24"/>
              </w:rPr>
              <w:t>W</w:t>
            </w:r>
            <w:r w:rsidR="00005482">
              <w:rPr>
                <w:rFonts w:asciiTheme="majorHAnsi" w:hAnsiTheme="majorHAnsi"/>
                <w:sz w:val="24"/>
                <w:szCs w:val="24"/>
              </w:rPr>
              <w:t xml:space="preserve"> = 200</w:t>
            </w:r>
            <w:r>
              <w:rPr>
                <w:rFonts w:asciiTheme="majorHAnsi" w:hAnsiTheme="majorHAnsi"/>
                <w:sz w:val="24"/>
                <w:szCs w:val="24"/>
              </w:rPr>
              <w:t xml:space="preserve">, </w:t>
            </w:r>
            <w:r w:rsidR="00005482">
              <w:rPr>
                <w:rFonts w:asciiTheme="majorHAnsi" w:hAnsiTheme="majorHAnsi"/>
                <w:sz w:val="24"/>
                <w:szCs w:val="24"/>
              </w:rPr>
              <w:t xml:space="preserve"> </w:t>
            </w:r>
            <w:r w:rsidRPr="005F0F67">
              <w:rPr>
                <w:rFonts w:asciiTheme="majorHAnsi" w:hAnsiTheme="majorHAnsi"/>
                <w:b/>
                <w:i/>
                <w:sz w:val="24"/>
                <w:szCs w:val="24"/>
              </w:rPr>
              <w:t>M</w:t>
            </w:r>
            <w:r w:rsidRPr="005F0F67">
              <w:rPr>
                <w:rFonts w:asciiTheme="majorHAnsi" w:hAnsiTheme="majorHAnsi"/>
                <w:b/>
                <w:sz w:val="24"/>
                <w:szCs w:val="24"/>
              </w:rPr>
              <w:t xml:space="preserve"> = 8</w:t>
            </w:r>
            <w:r w:rsidR="00005482" w:rsidRPr="005F0F67">
              <w:rPr>
                <w:rFonts w:asciiTheme="majorHAnsi" w:hAnsiTheme="majorHAnsi"/>
                <w:b/>
                <w:sz w:val="24"/>
                <w:szCs w:val="24"/>
              </w:rPr>
              <w:t xml:space="preserve"> </w:t>
            </w:r>
            <w:r w:rsidR="00005482">
              <w:rPr>
                <w:rFonts w:asciiTheme="majorHAnsi" w:hAnsiTheme="majorHAnsi"/>
                <w:sz w:val="24"/>
                <w:szCs w:val="24"/>
              </w:rPr>
              <w:t>from graph (broken line</w:t>
            </w:r>
            <w:r w:rsidR="007A4E38">
              <w:rPr>
                <w:rFonts w:asciiTheme="majorHAnsi" w:hAnsiTheme="majorHAnsi"/>
                <w:sz w:val="24"/>
                <w:szCs w:val="24"/>
              </w:rPr>
              <w:t xml:space="preserve"> ------</w:t>
            </w:r>
            <w:r w:rsidR="00005482">
              <w:rPr>
                <w:rFonts w:asciiTheme="majorHAnsi" w:hAnsiTheme="majorHAnsi"/>
                <w:sz w:val="24"/>
                <w:szCs w:val="24"/>
              </w:rPr>
              <w:t>)</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5F0F67" w:rsidP="00005482">
            <w:pPr>
              <w:spacing w:before="120" w:after="120"/>
              <w:rPr>
                <w:rFonts w:asciiTheme="majorHAnsi" w:hAnsiTheme="majorHAnsi"/>
                <w:sz w:val="24"/>
                <w:szCs w:val="24"/>
              </w:rPr>
            </w:pPr>
            <w:r>
              <w:rPr>
                <w:rFonts w:asciiTheme="majorHAnsi" w:hAnsiTheme="majorHAnsi"/>
                <w:sz w:val="24"/>
                <w:szCs w:val="24"/>
              </w:rPr>
              <w:t xml:space="preserve">Between A and B it travelled 100 km in 1 hour so speed = </w:t>
            </w:r>
            <w:r w:rsidRPr="005F0F67">
              <w:rPr>
                <w:rFonts w:asciiTheme="majorHAnsi" w:hAnsiTheme="majorHAnsi"/>
                <w:b/>
                <w:sz w:val="24"/>
                <w:szCs w:val="24"/>
              </w:rPr>
              <w:t>100 km/h.</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5F0F67" w:rsidP="00005482">
            <w:pPr>
              <w:spacing w:before="120" w:after="120"/>
              <w:rPr>
                <w:rFonts w:asciiTheme="majorHAnsi" w:hAnsiTheme="majorHAnsi"/>
                <w:sz w:val="24"/>
                <w:szCs w:val="24"/>
              </w:rPr>
            </w:pPr>
            <w:r>
              <w:rPr>
                <w:rFonts w:asciiTheme="majorHAnsi" w:hAnsiTheme="majorHAnsi"/>
                <w:sz w:val="24"/>
                <w:szCs w:val="24"/>
              </w:rPr>
              <w:t xml:space="preserve">Stopped when the graph is horizontal, so stopped after </w:t>
            </w:r>
            <w:r w:rsidRPr="005F0F67">
              <w:rPr>
                <w:rFonts w:asciiTheme="majorHAnsi" w:hAnsiTheme="majorHAnsi"/>
                <w:b/>
                <w:sz w:val="24"/>
                <w:szCs w:val="24"/>
              </w:rPr>
              <w:t>5 hours and remained stopped for 1½ hours.</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5F0F67" w:rsidP="00005482">
            <w:pPr>
              <w:spacing w:before="120" w:after="120"/>
              <w:rPr>
                <w:rFonts w:asciiTheme="majorHAnsi" w:hAnsiTheme="majorHAnsi"/>
                <w:sz w:val="24"/>
                <w:szCs w:val="24"/>
              </w:rPr>
            </w:pPr>
            <w:r>
              <w:rPr>
                <w:rFonts w:asciiTheme="majorHAnsi" w:hAnsiTheme="majorHAnsi"/>
                <w:sz w:val="24"/>
                <w:szCs w:val="24"/>
              </w:rPr>
              <w:t xml:space="preserve">Lowest slope on the graph is the slowest, so between </w:t>
            </w:r>
            <w:r w:rsidRPr="005F0F67">
              <w:rPr>
                <w:rFonts w:asciiTheme="majorHAnsi" w:hAnsiTheme="majorHAnsi"/>
                <w:b/>
                <w:sz w:val="24"/>
                <w:szCs w:val="24"/>
              </w:rPr>
              <w:t>B and C</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Pr="00002660" w:rsidRDefault="00005482" w:rsidP="00005482">
            <w:pPr>
              <w:spacing w:before="120" w:after="120"/>
              <w:rPr>
                <w:rFonts w:asciiTheme="majorHAnsi" w:hAnsiTheme="majorHAnsi"/>
                <w:position w:val="-120"/>
                <w:sz w:val="24"/>
                <w:szCs w:val="24"/>
              </w:rPr>
            </w:pPr>
            <w:r>
              <w:rPr>
                <w:rFonts w:asciiTheme="majorHAnsi" w:hAnsiTheme="majorHAnsi"/>
                <w:sz w:val="24"/>
                <w:szCs w:val="24"/>
              </w:rPr>
              <w:t xml:space="preserve"> </w:t>
            </w:r>
            <w:r w:rsidR="00002660" w:rsidRPr="00002660">
              <w:rPr>
                <w:rFonts w:asciiTheme="majorHAnsi" w:hAnsiTheme="majorHAnsi"/>
                <w:color w:val="FF0000"/>
                <w:position w:val="-120"/>
                <w:sz w:val="24"/>
                <w:szCs w:val="24"/>
              </w:rPr>
              <w:object w:dxaOrig="1942" w:dyaOrig="1408" w14:anchorId="212A9719">
                <v:shape id="_x0000_i1064" type="#_x0000_t75" style="width:96.75pt;height:71.25pt" o:ole="">
                  <v:imagedata r:id="rId88" o:title=""/>
                </v:shape>
                <o:OLEObject Type="Embed" ProgID="FXEquation.Equation" ShapeID="_x0000_i1064" DrawAspect="Content" ObjectID="_1556696870" r:id="rId89"/>
              </w:object>
            </w:r>
            <w:r w:rsidRPr="00002660">
              <w:rPr>
                <w:rFonts w:asciiTheme="majorHAnsi" w:hAnsiTheme="majorHAnsi"/>
                <w:position w:val="-120"/>
                <w:sz w:val="24"/>
                <w:szCs w:val="24"/>
              </w:rPr>
              <w:t xml:space="preserve"> </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C760A6" w:rsidP="00005482">
            <w:pPr>
              <w:spacing w:before="120" w:after="120"/>
              <w:rPr>
                <w:rFonts w:asciiTheme="majorHAnsi" w:hAnsiTheme="majorHAnsi"/>
                <w:sz w:val="24"/>
                <w:szCs w:val="24"/>
              </w:rPr>
            </w:pPr>
            <w:r>
              <w:rPr>
                <w:rFonts w:asciiTheme="majorHAnsi" w:hAnsiTheme="majorHAnsi"/>
                <w:sz w:val="24"/>
                <w:szCs w:val="24"/>
              </w:rPr>
              <w:t xml:space="preserve">Mass of 4 </w:t>
            </w:r>
            <w:r w:rsidR="00005482">
              <w:rPr>
                <w:rFonts w:asciiTheme="majorHAnsi" w:hAnsiTheme="majorHAnsi"/>
                <w:sz w:val="24"/>
                <w:szCs w:val="24"/>
              </w:rPr>
              <w:t>m</w:t>
            </w:r>
            <w:r w:rsidR="00005482" w:rsidRPr="000D1736">
              <w:rPr>
                <w:rFonts w:asciiTheme="majorHAnsi" w:hAnsiTheme="majorHAnsi"/>
                <w:sz w:val="24"/>
                <w:szCs w:val="24"/>
                <w:vertAlign w:val="superscript"/>
              </w:rPr>
              <w:t>3</w:t>
            </w:r>
            <w:r w:rsidR="00005482">
              <w:rPr>
                <w:rFonts w:asciiTheme="majorHAnsi" w:hAnsiTheme="majorHAnsi"/>
                <w:sz w:val="24"/>
                <w:szCs w:val="24"/>
              </w:rPr>
              <w:t xml:space="preserve"> </w:t>
            </w:r>
            <w:r>
              <w:rPr>
                <w:rFonts w:asciiTheme="majorHAnsi" w:hAnsiTheme="majorHAnsi"/>
                <w:sz w:val="24"/>
                <w:szCs w:val="24"/>
              </w:rPr>
              <w:t xml:space="preserve">of Aluminium </w:t>
            </w:r>
            <w:r w:rsidR="00002660">
              <w:rPr>
                <w:rFonts w:asciiTheme="majorHAnsi" w:hAnsiTheme="majorHAnsi"/>
                <w:sz w:val="24"/>
                <w:szCs w:val="24"/>
              </w:rPr>
              <w:t xml:space="preserve"> </w:t>
            </w:r>
            <w:r w:rsidR="00002660" w:rsidRPr="00002660">
              <w:rPr>
                <w:rFonts w:asciiTheme="majorHAnsi" w:hAnsiTheme="majorHAnsi"/>
                <w:color w:val="FF0000"/>
                <w:position w:val="-2"/>
                <w:sz w:val="24"/>
                <w:szCs w:val="24"/>
              </w:rPr>
              <w:object w:dxaOrig="368" w:dyaOrig="216">
                <v:shape id="_x0000_i1065" type="#_x0000_t75" style="width:18pt;height:10.5pt" o:ole="">
                  <v:imagedata r:id="rId90" o:title=""/>
                </v:shape>
                <o:OLEObject Type="Embed" ProgID="FXEquation.Equation" ShapeID="_x0000_i1065" DrawAspect="Content" ObjectID="_1556696871" r:id="rId91"/>
              </w:object>
            </w:r>
            <w:r w:rsidR="00002660">
              <w:rPr>
                <w:rFonts w:asciiTheme="majorHAnsi" w:hAnsiTheme="majorHAnsi"/>
                <w:sz w:val="24"/>
                <w:szCs w:val="24"/>
              </w:rPr>
              <w:t xml:space="preserve"> </w:t>
            </w:r>
            <w:r w:rsidR="00005482">
              <w:rPr>
                <w:rFonts w:asciiTheme="majorHAnsi" w:hAnsiTheme="majorHAnsi"/>
                <w:sz w:val="24"/>
                <w:szCs w:val="24"/>
              </w:rPr>
              <w:t xml:space="preserve"> </w:t>
            </w:r>
            <w:r w:rsidRPr="00002660">
              <w:rPr>
                <w:rFonts w:asciiTheme="majorHAnsi" w:hAnsiTheme="majorHAnsi"/>
                <w:b/>
                <w:sz w:val="24"/>
                <w:szCs w:val="24"/>
              </w:rPr>
              <w:t>11</w:t>
            </w:r>
            <w:r w:rsidR="00005482" w:rsidRPr="00002660">
              <w:rPr>
                <w:rFonts w:asciiTheme="majorHAnsi" w:hAnsiTheme="majorHAnsi"/>
                <w:b/>
                <w:sz w:val="24"/>
                <w:szCs w:val="24"/>
              </w:rPr>
              <w:t xml:space="preserve"> tonnes.</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005482" w:rsidP="00002660">
            <w:pPr>
              <w:tabs>
                <w:tab w:val="left" w:pos="6480"/>
              </w:tabs>
              <w:spacing w:before="120" w:after="120"/>
              <w:rPr>
                <w:rFonts w:asciiTheme="majorHAnsi" w:hAnsiTheme="majorHAnsi"/>
                <w:sz w:val="24"/>
                <w:szCs w:val="24"/>
              </w:rPr>
            </w:pPr>
            <w:r>
              <w:rPr>
                <w:rFonts w:asciiTheme="majorHAnsi" w:hAnsiTheme="majorHAnsi"/>
                <w:sz w:val="24"/>
                <w:szCs w:val="24"/>
              </w:rPr>
              <w:t xml:space="preserve"> </w:t>
            </w:r>
            <w:r w:rsidR="00002660">
              <w:rPr>
                <w:rFonts w:asciiTheme="majorHAnsi" w:hAnsiTheme="majorHAnsi"/>
                <w:sz w:val="24"/>
                <w:szCs w:val="24"/>
              </w:rPr>
              <w:t>Mass of 3 m</w:t>
            </w:r>
            <w:r w:rsidR="00002660" w:rsidRPr="000D1736">
              <w:rPr>
                <w:rFonts w:asciiTheme="majorHAnsi" w:hAnsiTheme="majorHAnsi"/>
                <w:sz w:val="24"/>
                <w:szCs w:val="24"/>
                <w:vertAlign w:val="superscript"/>
              </w:rPr>
              <w:t>3</w:t>
            </w:r>
            <w:r w:rsidR="00002660">
              <w:rPr>
                <w:rFonts w:asciiTheme="majorHAnsi" w:hAnsiTheme="majorHAnsi"/>
                <w:sz w:val="24"/>
                <w:szCs w:val="24"/>
              </w:rPr>
              <w:t xml:space="preserve"> of Aluminium  </w:t>
            </w:r>
            <w:r w:rsidR="00002660" w:rsidRPr="00002660">
              <w:rPr>
                <w:rFonts w:asciiTheme="majorHAnsi" w:hAnsiTheme="majorHAnsi"/>
                <w:color w:val="FF0000"/>
                <w:position w:val="-2"/>
                <w:sz w:val="24"/>
                <w:szCs w:val="24"/>
              </w:rPr>
              <w:object w:dxaOrig="368" w:dyaOrig="216">
                <v:shape id="_x0000_i1066" type="#_x0000_t75" style="width:18pt;height:10.5pt" o:ole="">
                  <v:imagedata r:id="rId90" o:title=""/>
                </v:shape>
                <o:OLEObject Type="Embed" ProgID="FXEquation.Equation" ShapeID="_x0000_i1066" DrawAspect="Content" ObjectID="_1556696872" r:id="rId92"/>
              </w:object>
            </w:r>
            <w:r w:rsidR="00002660">
              <w:rPr>
                <w:rFonts w:asciiTheme="majorHAnsi" w:hAnsiTheme="majorHAnsi"/>
                <w:sz w:val="24"/>
                <w:szCs w:val="24"/>
              </w:rPr>
              <w:t xml:space="preserve">  8 tonnes.</w:t>
            </w:r>
          </w:p>
          <w:p w:rsidR="00002660" w:rsidRDefault="00002660" w:rsidP="00002660">
            <w:pPr>
              <w:tabs>
                <w:tab w:val="left" w:pos="6480"/>
              </w:tabs>
              <w:spacing w:before="120" w:after="120"/>
              <w:rPr>
                <w:rFonts w:asciiTheme="majorHAnsi" w:hAnsiTheme="majorHAnsi"/>
                <w:sz w:val="24"/>
                <w:szCs w:val="24"/>
              </w:rPr>
            </w:pPr>
            <w:r>
              <w:rPr>
                <w:rFonts w:asciiTheme="majorHAnsi" w:hAnsiTheme="majorHAnsi"/>
                <w:sz w:val="24"/>
                <w:szCs w:val="24"/>
              </w:rPr>
              <w:t>Mass of 3 m</w:t>
            </w:r>
            <w:r w:rsidRPr="000D1736">
              <w:rPr>
                <w:rFonts w:asciiTheme="majorHAnsi" w:hAnsiTheme="majorHAnsi"/>
                <w:sz w:val="24"/>
                <w:szCs w:val="24"/>
                <w:vertAlign w:val="superscript"/>
              </w:rPr>
              <w:t>3</w:t>
            </w:r>
            <w:r>
              <w:rPr>
                <w:rFonts w:asciiTheme="majorHAnsi" w:hAnsiTheme="majorHAnsi"/>
                <w:sz w:val="24"/>
                <w:szCs w:val="24"/>
              </w:rPr>
              <w:t xml:space="preserve"> of Steel  </w:t>
            </w:r>
            <w:r w:rsidRPr="00002660">
              <w:rPr>
                <w:rFonts w:asciiTheme="majorHAnsi" w:hAnsiTheme="majorHAnsi"/>
                <w:color w:val="FF0000"/>
                <w:position w:val="-2"/>
                <w:sz w:val="24"/>
                <w:szCs w:val="24"/>
              </w:rPr>
              <w:object w:dxaOrig="368" w:dyaOrig="216">
                <v:shape id="_x0000_i1067" type="#_x0000_t75" style="width:18pt;height:10.5pt" o:ole="">
                  <v:imagedata r:id="rId90" o:title=""/>
                </v:shape>
                <o:OLEObject Type="Embed" ProgID="FXEquation.Equation" ShapeID="_x0000_i1067" DrawAspect="Content" ObjectID="_1556696873" r:id="rId93"/>
              </w:object>
            </w:r>
            <w:r>
              <w:rPr>
                <w:rFonts w:asciiTheme="majorHAnsi" w:hAnsiTheme="majorHAnsi"/>
                <w:sz w:val="24"/>
                <w:szCs w:val="24"/>
              </w:rPr>
              <w:t xml:space="preserve">  23.5 tonnes.</w:t>
            </w:r>
          </w:p>
          <w:p w:rsidR="00002660" w:rsidRPr="000D1736" w:rsidRDefault="00002660" w:rsidP="00002660">
            <w:pPr>
              <w:tabs>
                <w:tab w:val="left" w:pos="6480"/>
              </w:tabs>
              <w:spacing w:before="120" w:after="120"/>
              <w:rPr>
                <w:rFonts w:asciiTheme="majorHAnsi" w:hAnsiTheme="majorHAnsi"/>
                <w:position w:val="-116"/>
                <w:sz w:val="24"/>
                <w:szCs w:val="24"/>
              </w:rPr>
            </w:pPr>
            <w:r>
              <w:rPr>
                <w:rFonts w:asciiTheme="majorHAnsi" w:hAnsiTheme="majorHAnsi"/>
                <w:sz w:val="24"/>
                <w:szCs w:val="24"/>
              </w:rPr>
              <w:t xml:space="preserve">Difference in masses  </w:t>
            </w:r>
            <w:r w:rsidRPr="00002660">
              <w:rPr>
                <w:rFonts w:asciiTheme="majorHAnsi" w:hAnsiTheme="majorHAnsi"/>
                <w:color w:val="FF0000"/>
                <w:position w:val="-2"/>
                <w:sz w:val="24"/>
                <w:szCs w:val="24"/>
              </w:rPr>
              <w:object w:dxaOrig="368" w:dyaOrig="216">
                <v:shape id="_x0000_i1068" type="#_x0000_t75" style="width:18pt;height:10.5pt" o:ole="">
                  <v:imagedata r:id="rId90" o:title=""/>
                </v:shape>
                <o:OLEObject Type="Embed" ProgID="FXEquation.Equation" ShapeID="_x0000_i1068" DrawAspect="Content" ObjectID="_1556696874" r:id="rId94"/>
              </w:object>
            </w:r>
            <w:r>
              <w:rPr>
                <w:rFonts w:asciiTheme="majorHAnsi" w:hAnsiTheme="majorHAnsi"/>
                <w:sz w:val="24"/>
                <w:szCs w:val="24"/>
              </w:rPr>
              <w:t xml:space="preserve"> 23.5 – 8  </w:t>
            </w:r>
            <w:r w:rsidRPr="00002660">
              <w:rPr>
                <w:rFonts w:asciiTheme="majorHAnsi" w:hAnsiTheme="majorHAnsi"/>
                <w:color w:val="FF0000"/>
                <w:position w:val="-2"/>
                <w:sz w:val="24"/>
                <w:szCs w:val="24"/>
              </w:rPr>
              <w:object w:dxaOrig="368" w:dyaOrig="216">
                <v:shape id="_x0000_i1069" type="#_x0000_t75" style="width:18pt;height:10.5pt" o:ole="">
                  <v:imagedata r:id="rId90" o:title=""/>
                </v:shape>
                <o:OLEObject Type="Embed" ProgID="FXEquation.Equation" ShapeID="_x0000_i1069" DrawAspect="Content" ObjectID="_1556696875" r:id="rId95"/>
              </w:object>
            </w:r>
            <w:r>
              <w:rPr>
                <w:rFonts w:asciiTheme="majorHAnsi" w:hAnsiTheme="majorHAnsi"/>
                <w:sz w:val="24"/>
                <w:szCs w:val="24"/>
              </w:rPr>
              <w:t xml:space="preserve">  </w:t>
            </w:r>
            <w:r w:rsidRPr="00002660">
              <w:rPr>
                <w:rFonts w:asciiTheme="majorHAnsi" w:hAnsiTheme="majorHAnsi"/>
                <w:b/>
                <w:sz w:val="24"/>
                <w:szCs w:val="24"/>
              </w:rPr>
              <w:t>15.5 tonnes</w:t>
            </w:r>
            <w:r>
              <w:rPr>
                <w:rFonts w:asciiTheme="majorHAnsi" w:hAnsiTheme="majorHAnsi"/>
                <w:sz w:val="24"/>
                <w:szCs w:val="24"/>
              </w:rPr>
              <w:t>.</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8A757D" w:rsidP="00005482">
            <w:pPr>
              <w:spacing w:before="120" w:after="120"/>
              <w:rPr>
                <w:rFonts w:asciiTheme="majorHAnsi" w:hAnsiTheme="majorHAnsi"/>
                <w:sz w:val="24"/>
                <w:szCs w:val="24"/>
              </w:rPr>
            </w:pPr>
            <w:r w:rsidRPr="008A757D">
              <w:rPr>
                <w:rFonts w:asciiTheme="majorHAnsi" w:hAnsiTheme="majorHAnsi"/>
                <w:color w:val="FF0000"/>
                <w:position w:val="-120"/>
                <w:sz w:val="24"/>
                <w:szCs w:val="24"/>
              </w:rPr>
              <w:object w:dxaOrig="4568" w:dyaOrig="1408" w14:anchorId="0197BD3A">
                <v:shape id="_x0000_i1070" type="#_x0000_t75" style="width:228pt;height:71.25pt" o:ole="">
                  <v:imagedata r:id="rId96" o:title=""/>
                </v:shape>
                <o:OLEObject Type="Embed" ProgID="FXEquation.Equation" ShapeID="_x0000_i1070" DrawAspect="Content" ObjectID="_1556696876" r:id="rId97"/>
              </w:objec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4C6EE9" w:rsidP="00005482">
            <w:pPr>
              <w:spacing w:before="120" w:after="120"/>
              <w:rPr>
                <w:rFonts w:asciiTheme="majorHAnsi" w:hAnsiTheme="majorHAnsi"/>
                <w:sz w:val="24"/>
                <w:szCs w:val="24"/>
              </w:rPr>
            </w:pPr>
            <w:r>
              <w:rPr>
                <w:rFonts w:asciiTheme="majorHAnsi" w:hAnsiTheme="majorHAnsi"/>
                <w:sz w:val="24"/>
                <w:szCs w:val="24"/>
              </w:rPr>
              <w:t>Sh</w:t>
            </w:r>
            <w:r w:rsidR="00005482">
              <w:rPr>
                <w:rFonts w:asciiTheme="majorHAnsi" w:hAnsiTheme="majorHAnsi"/>
                <w:sz w:val="24"/>
                <w:szCs w:val="24"/>
              </w:rPr>
              <w:t>e</w:t>
            </w:r>
            <w:r>
              <w:rPr>
                <w:rFonts w:asciiTheme="majorHAnsi" w:hAnsiTheme="majorHAnsi"/>
                <w:sz w:val="24"/>
                <w:szCs w:val="24"/>
              </w:rPr>
              <w:t xml:space="preserve"> arrived at </w:t>
            </w:r>
            <w:r w:rsidRPr="004C6EE9">
              <w:rPr>
                <w:rFonts w:asciiTheme="majorHAnsi" w:hAnsiTheme="majorHAnsi"/>
                <w:b/>
                <w:sz w:val="24"/>
                <w:szCs w:val="24"/>
              </w:rPr>
              <w:t>11 am.</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4C6EE9" w:rsidRDefault="004C6EE9" w:rsidP="00005482">
            <w:pPr>
              <w:spacing w:before="120" w:after="120"/>
              <w:rPr>
                <w:rFonts w:asciiTheme="majorHAnsi" w:hAnsiTheme="majorHAnsi"/>
                <w:sz w:val="24"/>
                <w:szCs w:val="24"/>
              </w:rPr>
            </w:pPr>
            <w:r>
              <w:rPr>
                <w:rFonts w:asciiTheme="majorHAnsi" w:hAnsiTheme="majorHAnsi"/>
                <w:sz w:val="24"/>
                <w:szCs w:val="24"/>
              </w:rPr>
              <w:t>At 8 am she is 100 km from home and at 10 am she is 260 km from home.</w:t>
            </w:r>
          </w:p>
          <w:p w:rsidR="00005482" w:rsidRDefault="004C6EE9" w:rsidP="00005482">
            <w:pPr>
              <w:spacing w:before="120" w:after="120"/>
              <w:rPr>
                <w:rFonts w:asciiTheme="majorHAnsi" w:hAnsiTheme="majorHAnsi"/>
                <w:sz w:val="24"/>
                <w:szCs w:val="24"/>
              </w:rPr>
            </w:pPr>
            <w:r>
              <w:rPr>
                <w:rFonts w:asciiTheme="majorHAnsi" w:hAnsiTheme="majorHAnsi"/>
                <w:sz w:val="24"/>
                <w:szCs w:val="24"/>
              </w:rPr>
              <w:t>SO she has travelled 160</w:t>
            </w:r>
            <w:r w:rsidR="00005482">
              <w:rPr>
                <w:rFonts w:asciiTheme="majorHAnsi" w:hAnsiTheme="majorHAnsi"/>
                <w:sz w:val="24"/>
                <w:szCs w:val="24"/>
              </w:rPr>
              <w:t xml:space="preserve"> km in </w:t>
            </w:r>
            <w:r>
              <w:rPr>
                <w:rFonts w:asciiTheme="majorHAnsi" w:hAnsiTheme="majorHAnsi"/>
                <w:sz w:val="24"/>
                <w:szCs w:val="24"/>
              </w:rPr>
              <w:t>2</w:t>
            </w:r>
            <w:r w:rsidR="00005482">
              <w:rPr>
                <w:rFonts w:asciiTheme="majorHAnsi" w:hAnsiTheme="majorHAnsi"/>
                <w:sz w:val="24"/>
                <w:szCs w:val="24"/>
              </w:rPr>
              <w:t xml:space="preserve"> hour</w:t>
            </w:r>
            <w:r>
              <w:rPr>
                <w:rFonts w:asciiTheme="majorHAnsi" w:hAnsiTheme="majorHAnsi"/>
                <w:sz w:val="24"/>
                <w:szCs w:val="24"/>
              </w:rPr>
              <w:t>s</w:t>
            </w:r>
            <w:r w:rsidR="00005482">
              <w:rPr>
                <w:rFonts w:asciiTheme="majorHAnsi" w:hAnsiTheme="majorHAnsi"/>
                <w:sz w:val="24"/>
                <w:szCs w:val="24"/>
              </w:rPr>
              <w:t>.</w:t>
            </w:r>
          </w:p>
          <w:p w:rsidR="00005482" w:rsidRDefault="00005482" w:rsidP="00005482">
            <w:pPr>
              <w:spacing w:before="120" w:after="120"/>
              <w:rPr>
                <w:rFonts w:asciiTheme="majorHAnsi" w:hAnsiTheme="majorHAnsi"/>
                <w:sz w:val="24"/>
                <w:szCs w:val="24"/>
              </w:rPr>
            </w:pPr>
            <w:r>
              <w:rPr>
                <w:rFonts w:asciiTheme="majorHAnsi" w:hAnsiTheme="majorHAnsi"/>
                <w:sz w:val="24"/>
                <w:szCs w:val="24"/>
              </w:rPr>
              <w:t xml:space="preserve">Speed =  </w:t>
            </w:r>
            <w:r w:rsidR="004C6EE9" w:rsidRPr="004C6EE9">
              <w:rPr>
                <w:rFonts w:asciiTheme="majorHAnsi" w:hAnsiTheme="majorHAnsi"/>
                <w:color w:val="FF0000"/>
                <w:position w:val="-20"/>
                <w:sz w:val="24"/>
                <w:szCs w:val="24"/>
              </w:rPr>
              <w:object w:dxaOrig="510" w:dyaOrig="608" w14:anchorId="0BD4641D">
                <v:shape id="_x0000_i1071" type="#_x0000_t75" style="width:25.5pt;height:30.75pt" o:ole="">
                  <v:imagedata r:id="rId98" o:title=""/>
                </v:shape>
                <o:OLEObject Type="Embed" ProgID="FXEquation.Equation" ShapeID="_x0000_i1071" DrawAspect="Content" ObjectID="_1556696877" r:id="rId99"/>
              </w:object>
            </w:r>
            <w:r w:rsidR="004C6EE9">
              <w:rPr>
                <w:rFonts w:asciiTheme="majorHAnsi" w:hAnsiTheme="majorHAnsi"/>
                <w:sz w:val="24"/>
                <w:szCs w:val="24"/>
              </w:rPr>
              <w:t xml:space="preserve"> =</w:t>
            </w:r>
            <w:r w:rsidR="004C6EE9" w:rsidRPr="004C6EE9">
              <w:rPr>
                <w:rFonts w:asciiTheme="majorHAnsi" w:hAnsiTheme="majorHAnsi"/>
                <w:b/>
                <w:sz w:val="24"/>
                <w:szCs w:val="24"/>
              </w:rPr>
              <w:t xml:space="preserve"> 8</w:t>
            </w:r>
            <w:r w:rsidRPr="004C6EE9">
              <w:rPr>
                <w:rFonts w:asciiTheme="majorHAnsi" w:hAnsiTheme="majorHAnsi"/>
                <w:b/>
                <w:sz w:val="24"/>
                <w:szCs w:val="24"/>
              </w:rPr>
              <w:t>0 km/h</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005482" w:rsidP="00005482">
            <w:pPr>
              <w:spacing w:before="120" w:after="120"/>
              <w:rPr>
                <w:rFonts w:asciiTheme="majorHAnsi" w:hAnsiTheme="majorHAnsi"/>
                <w:sz w:val="24"/>
                <w:szCs w:val="24"/>
              </w:rPr>
            </w:pPr>
            <w:r>
              <w:rPr>
                <w:rFonts w:asciiTheme="majorHAnsi" w:hAnsiTheme="majorHAnsi"/>
                <w:sz w:val="24"/>
                <w:szCs w:val="24"/>
              </w:rPr>
              <w:t xml:space="preserve">Horizontal section </w:t>
            </w:r>
            <w:r w:rsidR="004C6EE9">
              <w:rPr>
                <w:rFonts w:asciiTheme="majorHAnsi" w:hAnsiTheme="majorHAnsi"/>
                <w:sz w:val="24"/>
                <w:szCs w:val="24"/>
              </w:rPr>
              <w:t xml:space="preserve">indicates stopped, so she stopped </w:t>
            </w:r>
            <w:r w:rsidR="004C6EE9" w:rsidRPr="004C6EE9">
              <w:rPr>
                <w:rFonts w:asciiTheme="majorHAnsi" w:hAnsiTheme="majorHAnsi"/>
                <w:b/>
                <w:sz w:val="24"/>
                <w:szCs w:val="24"/>
              </w:rPr>
              <w:t>at 10 am for half an hour.</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4C6EE9" w:rsidP="00005482">
            <w:pPr>
              <w:spacing w:before="120" w:after="120"/>
              <w:rPr>
                <w:rFonts w:asciiTheme="majorHAnsi" w:hAnsiTheme="majorHAnsi"/>
                <w:sz w:val="24"/>
                <w:szCs w:val="24"/>
              </w:rPr>
            </w:pPr>
            <w:r>
              <w:rPr>
                <w:rFonts w:asciiTheme="majorHAnsi" w:hAnsiTheme="majorHAnsi"/>
                <w:sz w:val="24"/>
                <w:szCs w:val="24"/>
              </w:rPr>
              <w:t>Slowest speed is the shallowest gradient on the graph which appears to be between 2:30 pm and 5 pm.</w:t>
            </w:r>
          </w:p>
          <w:p w:rsidR="004C6EE9" w:rsidRDefault="004C6EE9" w:rsidP="00005482">
            <w:pPr>
              <w:spacing w:before="120" w:after="120"/>
              <w:rPr>
                <w:rFonts w:asciiTheme="majorHAnsi" w:hAnsiTheme="majorHAnsi"/>
                <w:sz w:val="24"/>
                <w:szCs w:val="24"/>
              </w:rPr>
            </w:pPr>
            <w:r>
              <w:rPr>
                <w:rFonts w:asciiTheme="majorHAnsi" w:hAnsiTheme="majorHAnsi"/>
                <w:sz w:val="24"/>
                <w:szCs w:val="24"/>
              </w:rPr>
              <w:t>Distance travelled = 80 km</w:t>
            </w:r>
          </w:p>
          <w:p w:rsidR="004C6EE9" w:rsidRDefault="00965D95" w:rsidP="00005482">
            <w:pPr>
              <w:spacing w:before="120" w:after="120"/>
              <w:rPr>
                <w:rFonts w:asciiTheme="majorHAnsi" w:hAnsiTheme="majorHAnsi"/>
                <w:sz w:val="24"/>
                <w:szCs w:val="24"/>
              </w:rPr>
            </w:pPr>
            <w:r>
              <w:rPr>
                <w:rFonts w:asciiTheme="majorHAnsi" w:hAnsiTheme="majorHAnsi"/>
                <w:sz w:val="24"/>
                <w:szCs w:val="24"/>
              </w:rPr>
              <w:t>Time taken</w:t>
            </w:r>
            <w:r w:rsidR="004C6EE9">
              <w:rPr>
                <w:rFonts w:asciiTheme="majorHAnsi" w:hAnsiTheme="majorHAnsi"/>
                <w:sz w:val="24"/>
                <w:szCs w:val="24"/>
              </w:rPr>
              <w:t xml:space="preserve"> = </w:t>
            </w:r>
            <w:r>
              <w:rPr>
                <w:rFonts w:asciiTheme="majorHAnsi" w:hAnsiTheme="majorHAnsi"/>
                <w:sz w:val="24"/>
                <w:szCs w:val="24"/>
              </w:rPr>
              <w:t>2.5 hours</w:t>
            </w:r>
          </w:p>
          <w:p w:rsidR="00965D95" w:rsidRDefault="00965D95" w:rsidP="00005482">
            <w:pPr>
              <w:spacing w:before="120" w:after="120"/>
              <w:rPr>
                <w:rFonts w:asciiTheme="majorHAnsi" w:hAnsiTheme="majorHAnsi"/>
                <w:sz w:val="24"/>
                <w:szCs w:val="24"/>
              </w:rPr>
            </w:pPr>
            <w:r>
              <w:rPr>
                <w:rFonts w:asciiTheme="majorHAnsi" w:hAnsiTheme="majorHAnsi"/>
                <w:sz w:val="24"/>
                <w:szCs w:val="24"/>
              </w:rPr>
              <w:t xml:space="preserve">Speed =  </w:t>
            </w:r>
            <w:r w:rsidR="001305A9" w:rsidRPr="001305A9">
              <w:rPr>
                <w:rFonts w:asciiTheme="majorHAnsi" w:hAnsiTheme="majorHAnsi"/>
                <w:color w:val="FF0000"/>
                <w:position w:val="-22"/>
                <w:sz w:val="24"/>
                <w:szCs w:val="24"/>
              </w:rPr>
              <w:object w:dxaOrig="1604" w:dyaOrig="604">
                <v:shape id="_x0000_i1072" type="#_x0000_t75" style="width:80.25pt;height:30.75pt" o:ole="">
                  <v:imagedata r:id="rId100" o:title=""/>
                </v:shape>
                <o:OLEObject Type="Embed" ProgID="FXEquation.Equation" ShapeID="_x0000_i1072" DrawAspect="Content" ObjectID="_1556696878" r:id="rId101"/>
              </w:object>
            </w:r>
            <w:r>
              <w:rPr>
                <w:rFonts w:asciiTheme="majorHAnsi" w:hAnsiTheme="majorHAnsi"/>
                <w:sz w:val="24"/>
                <w:szCs w:val="24"/>
              </w:rPr>
              <w:t xml:space="preserve"> </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Pr="001305A9" w:rsidRDefault="001305A9" w:rsidP="00005482">
            <w:pPr>
              <w:spacing w:before="120" w:after="120"/>
              <w:rPr>
                <w:rFonts w:asciiTheme="majorHAnsi" w:hAnsiTheme="majorHAnsi"/>
                <w:position w:val="-120"/>
                <w:sz w:val="24"/>
                <w:szCs w:val="24"/>
              </w:rPr>
            </w:pPr>
            <w:r w:rsidRPr="001305A9">
              <w:rPr>
                <w:rFonts w:ascii="Times New Roman" w:hAnsi="Times New Roman"/>
                <w:color w:val="FF0000"/>
                <w:position w:val="-120"/>
                <w:sz w:val="24"/>
                <w:szCs w:val="24"/>
              </w:rPr>
              <w:object w:dxaOrig="2452" w:dyaOrig="1400" w14:anchorId="38A4BAAA">
                <v:shape id="_x0000_i1073" type="#_x0000_t75" style="width:122.25pt;height:70.5pt" o:ole="">
                  <v:imagedata r:id="rId102" o:title=""/>
                </v:shape>
                <o:OLEObject Type="Embed" ProgID="FXEquation.Equation" ShapeID="_x0000_i1073" DrawAspect="Content" ObjectID="_1556696879" r:id="rId103"/>
              </w:objec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Pr="00E31531" w:rsidRDefault="00E31531" w:rsidP="00005482">
            <w:pPr>
              <w:spacing w:before="120" w:after="120"/>
              <w:rPr>
                <w:rFonts w:asciiTheme="majorHAnsi" w:hAnsiTheme="majorHAnsi"/>
                <w:position w:val="-62"/>
                <w:sz w:val="24"/>
                <w:szCs w:val="24"/>
              </w:rPr>
            </w:pPr>
            <w:r w:rsidRPr="00E31531">
              <w:rPr>
                <w:rFonts w:ascii="Times New Roman" w:hAnsi="Times New Roman"/>
                <w:color w:val="FF0000"/>
                <w:position w:val="-62"/>
                <w:sz w:val="24"/>
                <w:szCs w:val="24"/>
              </w:rPr>
              <w:object w:dxaOrig="1566" w:dyaOrig="824" w14:anchorId="046617A1">
                <v:shape id="_x0000_i1074" type="#_x0000_t75" style="width:78pt;height:41.25pt" o:ole="">
                  <v:imagedata r:id="rId104" o:title=""/>
                </v:shape>
                <o:OLEObject Type="Embed" ProgID="FXEquation.Equation" ShapeID="_x0000_i1074" DrawAspect="Content" ObjectID="_1556696880" r:id="rId105"/>
              </w:objec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Default="00E31531" w:rsidP="00005482">
            <w:pPr>
              <w:spacing w:before="120" w:after="120"/>
              <w:rPr>
                <w:rFonts w:asciiTheme="majorHAnsi" w:hAnsiTheme="majorHAnsi"/>
                <w:sz w:val="24"/>
                <w:szCs w:val="24"/>
              </w:rPr>
            </w:pPr>
            <w:r>
              <w:rPr>
                <w:rFonts w:asciiTheme="majorHAnsi" w:hAnsiTheme="majorHAnsi"/>
                <w:sz w:val="24"/>
                <w:szCs w:val="24"/>
              </w:rPr>
              <w:t xml:space="preserve">From the graph 30 sec corresponds to about </w:t>
            </w:r>
            <w:r w:rsidRPr="00E31531">
              <w:rPr>
                <w:rFonts w:asciiTheme="majorHAnsi" w:hAnsiTheme="majorHAnsi"/>
                <w:b/>
                <w:sz w:val="24"/>
                <w:szCs w:val="24"/>
              </w:rPr>
              <w:t>27 Gbps.</w:t>
            </w:r>
            <w:r>
              <w:rPr>
                <w:rFonts w:asciiTheme="majorHAnsi" w:hAnsiTheme="majorHAnsi"/>
                <w:b/>
                <w:sz w:val="24"/>
                <w:szCs w:val="24"/>
              </w:rPr>
              <w:t xml:space="preserve">   (accept 26 – 28)</w:t>
            </w:r>
          </w:p>
        </w:tc>
      </w:tr>
      <w:tr w:rsidR="00005482" w:rsidRPr="00272F64" w:rsidTr="00C74296">
        <w:trPr>
          <w:cantSplit/>
        </w:trPr>
        <w:tc>
          <w:tcPr>
            <w:tcW w:w="1134" w:type="dxa"/>
          </w:tcPr>
          <w:p w:rsidR="00005482" w:rsidRPr="00272F64" w:rsidRDefault="00005482" w:rsidP="00005482">
            <w:pPr>
              <w:pStyle w:val="ListParagraph"/>
              <w:numPr>
                <w:ilvl w:val="0"/>
                <w:numId w:val="22"/>
              </w:numPr>
              <w:rPr>
                <w:rFonts w:ascii="Times New Roman" w:hAnsi="Times New Roman"/>
                <w:sz w:val="24"/>
                <w:szCs w:val="24"/>
              </w:rPr>
            </w:pPr>
          </w:p>
        </w:tc>
        <w:tc>
          <w:tcPr>
            <w:tcW w:w="9072" w:type="dxa"/>
          </w:tcPr>
          <w:p w:rsidR="00005482" w:rsidRPr="003B70E9" w:rsidRDefault="002D6C35" w:rsidP="00005482">
            <w:pPr>
              <w:spacing w:before="120" w:after="120"/>
              <w:rPr>
                <w:rFonts w:asciiTheme="majorHAnsi" w:hAnsiTheme="majorHAnsi"/>
                <w:position w:val="-174"/>
                <w:sz w:val="24"/>
                <w:szCs w:val="24"/>
              </w:rPr>
            </w:pPr>
            <w:r w:rsidRPr="002D6C35">
              <w:rPr>
                <w:rFonts w:asciiTheme="majorHAnsi" w:hAnsiTheme="majorHAnsi"/>
                <w:color w:val="FF0000"/>
                <w:position w:val="-194"/>
                <w:sz w:val="24"/>
                <w:szCs w:val="24"/>
              </w:rPr>
              <w:object w:dxaOrig="3652" w:dyaOrig="2328">
                <v:shape id="_x0000_i1075" type="#_x0000_t75" style="width:182.25pt;height:117.75pt" o:ole="">
                  <v:imagedata r:id="rId106" o:title=""/>
                </v:shape>
                <o:OLEObject Type="Embed" ProgID="FXEquation.Equation" ShapeID="_x0000_i1075" DrawAspect="Content" ObjectID="_1556696881" r:id="rId107"/>
              </w:object>
            </w:r>
          </w:p>
        </w:tc>
      </w:tr>
    </w:tbl>
    <w:p w:rsidR="00F56E33" w:rsidRPr="00272F64" w:rsidRDefault="00F56E33" w:rsidP="00F56E33">
      <w:pPr>
        <w:rPr>
          <w:rFonts w:ascii="Times New Roman" w:hAnsi="Times New Roman"/>
          <w:sz w:val="24"/>
          <w:szCs w:val="24"/>
        </w:rPr>
        <w:sectPr w:rsidR="00F56E33" w:rsidRPr="00272F64" w:rsidSect="00692C5F">
          <w:type w:val="continuous"/>
          <w:pgSz w:w="11906" w:h="16838"/>
          <w:pgMar w:top="1440" w:right="1440" w:bottom="1440" w:left="1440" w:header="708" w:footer="708" w:gutter="0"/>
          <w:cols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692C5F">
          <w:type w:val="continuous"/>
          <w:pgSz w:w="11906" w:h="16838"/>
          <w:pgMar w:top="1440" w:right="1440" w:bottom="1440" w:left="1440" w:header="708" w:footer="708" w:gutter="0"/>
          <w:cols w:num="2" w:space="709"/>
          <w:titlePg/>
          <w:docGrid w:linePitch="360"/>
        </w:sectPr>
      </w:pPr>
    </w:p>
    <w:p w:rsidR="00F56E33" w:rsidRPr="00272F64" w:rsidRDefault="00F56E33" w:rsidP="00F56E33">
      <w:pPr>
        <w:rPr>
          <w:rFonts w:ascii="Times New Roman" w:hAnsi="Times New Roman"/>
          <w:sz w:val="24"/>
          <w:szCs w:val="24"/>
        </w:rPr>
      </w:pPr>
    </w:p>
    <w:p w:rsidR="00F56E33" w:rsidRPr="00272F64" w:rsidRDefault="00F56E33" w:rsidP="00F56E33">
      <w:pPr>
        <w:rPr>
          <w:rFonts w:ascii="Times New Roman" w:hAnsi="Times New Roman"/>
          <w:sz w:val="24"/>
          <w:szCs w:val="24"/>
        </w:rPr>
        <w:sectPr w:rsidR="00F56E33" w:rsidRPr="00272F64" w:rsidSect="00692C5F">
          <w:type w:val="continuous"/>
          <w:pgSz w:w="11906" w:h="16838"/>
          <w:pgMar w:top="1440" w:right="1440" w:bottom="1440" w:left="1440" w:header="708" w:footer="708" w:gutter="0"/>
          <w:cols w:space="708"/>
          <w:titlePg/>
          <w:docGrid w:linePitch="360"/>
        </w:sectPr>
      </w:pPr>
    </w:p>
    <w:p w:rsidR="00F56E33" w:rsidRPr="00272F64" w:rsidRDefault="00F56E33" w:rsidP="00F56E33">
      <w:pPr>
        <w:rPr>
          <w:rFonts w:ascii="Times New Roman" w:hAnsi="Times New Roman"/>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272F64" w:rsidTr="00692C5F">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Times New Roman" w:hAnsi="Times New Roman"/>
                <w:i/>
                <w:sz w:val="52"/>
                <w:szCs w:val="52"/>
              </w:rPr>
              <w:alias w:val="Comments"/>
              <w:tag w:val=""/>
              <w:id w:val="-953861633"/>
              <w:placeholder>
                <w:docPart w:val="DD1F4D4374624CCF8700EEB07FB272C3"/>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F56E33" w:rsidRPr="00272F64" w:rsidRDefault="001C7943" w:rsidP="00692C5F">
                <w:pPr>
                  <w:pStyle w:val="Header"/>
                  <w:jc w:val="center"/>
                  <w:rPr>
                    <w:rFonts w:ascii="Times New Roman" w:hAnsi="Times New Roman"/>
                    <w:i/>
                    <w:sz w:val="52"/>
                    <w:szCs w:val="52"/>
                  </w:rPr>
                </w:pPr>
                <w:r>
                  <w:rPr>
                    <w:rFonts w:ascii="Times New Roman" w:hAnsi="Times New Roman"/>
                    <w:i/>
                    <w:sz w:val="52"/>
                    <w:szCs w:val="52"/>
                  </w:rPr>
                  <w:t>School Name</w:t>
                </w:r>
              </w:p>
            </w:sdtContent>
          </w:sdt>
          <w:p w:rsidR="00F56E33" w:rsidRPr="00272F64" w:rsidRDefault="00F56E33" w:rsidP="00692C5F">
            <w:pPr>
              <w:jc w:val="center"/>
              <w:rPr>
                <w:rFonts w:ascii="Times New Roman" w:hAnsi="Times New Roman"/>
                <w:color w:val="FFFFFF" w:themeColor="background1"/>
                <w:sz w:val="36"/>
                <w:szCs w:val="36"/>
              </w:rPr>
            </w:pPr>
            <w:r w:rsidRPr="00272F64">
              <w:rPr>
                <w:rFonts w:ascii="Times New Roman" w:hAnsi="Times New Roman"/>
                <w:i/>
                <w:sz w:val="52"/>
                <w:szCs w:val="52"/>
              </w:rPr>
              <w:t xml:space="preserve">Mathematics Test </w:t>
            </w:r>
            <w:sdt>
              <w:sdtPr>
                <w:rPr>
                  <w:rFonts w:ascii="Times New Roman" w:hAnsi="Times New Roman"/>
                  <w:i/>
                  <w:sz w:val="52"/>
                  <w:szCs w:val="52"/>
                </w:rPr>
                <w:alias w:val="Status"/>
                <w:tag w:val=""/>
                <w:id w:val="1287786267"/>
                <w:placeholder>
                  <w:docPart w:val="35B1718A810642A6BCBD342F479F62B8"/>
                </w:placeholder>
                <w:dataBinding w:prefixMappings="xmlns:ns0='http://purl.org/dc/elements/1.1/' xmlns:ns1='http://schemas.openxmlformats.org/package/2006/metadata/core-properties' " w:xpath="/ns1:coreProperties[1]/ns1:contentStatus[1]" w:storeItemID="{6C3C8BC8-F283-45AE-878A-BAB7291924A1}"/>
                <w:text/>
              </w:sdtPr>
              <w:sdtEndPr/>
              <w:sdtContent>
                <w:r w:rsidR="003D5E6C">
                  <w:rPr>
                    <w:rFonts w:ascii="Times New Roman" w:hAnsi="Times New Roman"/>
                    <w:i/>
                    <w:sz w:val="52"/>
                    <w:szCs w:val="52"/>
                  </w:rPr>
                  <w:t>2017</w:t>
                </w:r>
              </w:sdtContent>
            </w:sdt>
          </w:p>
        </w:tc>
      </w:tr>
      <w:tr w:rsidR="00F56E33" w:rsidRPr="00272F64" w:rsidTr="00692C5F">
        <w:trPr>
          <w:cantSplit/>
          <w:trHeight w:val="851"/>
        </w:trPr>
        <w:sdt>
          <w:sdtPr>
            <w:rPr>
              <w:rFonts w:ascii="Times New Roman" w:hAnsi="Times New Roman"/>
              <w:sz w:val="36"/>
              <w:szCs w:val="36"/>
            </w:rPr>
            <w:alias w:val="Category"/>
            <w:tag w:val=""/>
            <w:id w:val="-824817181"/>
            <w:placeholder>
              <w:docPart w:val="76F9E4750789460E9993F36CEA74086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shd w:val="clear" w:color="auto" w:fill="B6DDE8" w:themeFill="accent5" w:themeFillTint="66"/>
                <w:vAlign w:val="center"/>
              </w:tcPr>
              <w:p w:rsidR="00F56E33" w:rsidRPr="00272F64" w:rsidRDefault="003D5E6C" w:rsidP="00692C5F">
                <w:pPr>
                  <w:jc w:val="center"/>
                  <w:rPr>
                    <w:rFonts w:ascii="Times New Roman" w:hAnsi="Times New Roman"/>
                    <w:sz w:val="36"/>
                    <w:szCs w:val="36"/>
                  </w:rPr>
                </w:pPr>
                <w:r>
                  <w:rPr>
                    <w:rFonts w:ascii="Times New Roman" w:hAnsi="Times New Roman"/>
                    <w:sz w:val="36"/>
                    <w:szCs w:val="36"/>
                  </w:rPr>
                  <w:t>Year 10</w:t>
                </w:r>
              </w:p>
            </w:tc>
          </w:sdtContent>
        </w:sdt>
        <w:sdt>
          <w:sdtPr>
            <w:rPr>
              <w:rFonts w:ascii="Times New Roman" w:hAnsi="Times New Roman"/>
              <w:i/>
              <w:sz w:val="52"/>
              <w:szCs w:val="52"/>
            </w:rPr>
            <w:alias w:val="Title"/>
            <w:tag w:val=""/>
            <w:id w:val="-396818929"/>
            <w:placeholder>
              <w:docPart w:val="31E629559E4E46E5B6F6149401A6A3D7"/>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F56E33" w:rsidRPr="00272F64" w:rsidRDefault="003D5E6C" w:rsidP="00692C5F">
                <w:pPr>
                  <w:tabs>
                    <w:tab w:val="left" w:pos="1152"/>
                    <w:tab w:val="center" w:pos="2230"/>
                  </w:tabs>
                  <w:jc w:val="center"/>
                  <w:rPr>
                    <w:rFonts w:ascii="Times New Roman" w:hAnsi="Times New Roman"/>
                    <w:i/>
                    <w:sz w:val="52"/>
                    <w:szCs w:val="52"/>
                  </w:rPr>
                </w:pPr>
                <w:r>
                  <w:rPr>
                    <w:rFonts w:ascii="Times New Roman" w:hAnsi="Times New Roman"/>
                    <w:i/>
                    <w:sz w:val="52"/>
                    <w:szCs w:val="52"/>
                  </w:rPr>
                  <w:t>Proportion</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272F64" w:rsidRDefault="00F56E33" w:rsidP="00692C5F">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Calculator Allowed</w:t>
            </w:r>
          </w:p>
          <w:p w:rsidR="00F56E33" w:rsidRPr="00272F64" w:rsidRDefault="00EB4B28" w:rsidP="00692C5F">
            <w:pPr>
              <w:jc w:val="center"/>
              <w:rPr>
                <w:rFonts w:ascii="Times New Roman" w:hAnsi="Times New Roman"/>
                <w:color w:val="FFFFFF" w:themeColor="background1"/>
                <w:sz w:val="36"/>
                <w:szCs w:val="36"/>
              </w:rPr>
            </w:pPr>
            <w:r w:rsidRPr="00272F64">
              <w:rPr>
                <w:rFonts w:ascii="Times New Roman" w:hAnsi="Times New Roman"/>
                <w:color w:val="FFFFFF" w:themeColor="background1"/>
                <w:sz w:val="36"/>
                <w:szCs w:val="36"/>
              </w:rPr>
              <w:t>Multiple Choice</w:t>
            </w:r>
            <w:r w:rsidR="00F56E33" w:rsidRPr="00272F64">
              <w:rPr>
                <w:rFonts w:ascii="Times New Roman" w:hAnsi="Times New Roman"/>
                <w:color w:val="FFFFFF" w:themeColor="background1"/>
                <w:sz w:val="36"/>
                <w:szCs w:val="36"/>
              </w:rPr>
              <w:t xml:space="preserve"> </w:t>
            </w:r>
          </w:p>
          <w:p w:rsidR="00F56E33" w:rsidRPr="00272F64" w:rsidRDefault="00F56E33" w:rsidP="00692C5F">
            <w:pPr>
              <w:jc w:val="center"/>
              <w:rPr>
                <w:rFonts w:ascii="Times New Roman" w:hAnsi="Times New Roman"/>
                <w:sz w:val="36"/>
                <w:szCs w:val="36"/>
              </w:rPr>
            </w:pPr>
            <w:r w:rsidRPr="00272F64">
              <w:rPr>
                <w:rFonts w:ascii="Times New Roman" w:hAnsi="Times New Roman"/>
                <w:color w:val="FFFFFF" w:themeColor="background1"/>
                <w:sz w:val="36"/>
                <w:szCs w:val="36"/>
              </w:rPr>
              <w:t>Section</w:t>
            </w:r>
          </w:p>
        </w:tc>
      </w:tr>
    </w:tbl>
    <w:p w:rsidR="00F56E33" w:rsidRPr="00272F64" w:rsidRDefault="00F56E33" w:rsidP="00F56E33">
      <w:pPr>
        <w:rPr>
          <w:rFonts w:ascii="Times New Roman" w:hAnsi="Times New Roman"/>
        </w:rPr>
      </w:pPr>
    </w:p>
    <w:p w:rsidR="00F56E33" w:rsidRPr="00272F64" w:rsidRDefault="00F56E33" w:rsidP="00F56E33">
      <w:pPr>
        <w:jc w:val="center"/>
        <w:rPr>
          <w:rFonts w:ascii="Times New Roman" w:hAnsi="Times New Roman"/>
          <w:sz w:val="24"/>
          <w:szCs w:val="24"/>
        </w:rPr>
      </w:pPr>
      <w:r w:rsidRPr="00272F64">
        <w:rPr>
          <w:rFonts w:ascii="Times New Roman" w:hAnsi="Times New Roman"/>
          <w:sz w:val="48"/>
          <w:szCs w:val="48"/>
        </w:rPr>
        <w:t>ANSWERS</w:t>
      </w:r>
    </w:p>
    <w:p w:rsidR="00F56E33" w:rsidRPr="00272F64" w:rsidRDefault="00F56E33" w:rsidP="00F56E33">
      <w:pPr>
        <w:rPr>
          <w:rFonts w:ascii="Times New Roman" w:hAnsi="Times New Roman"/>
        </w:rPr>
      </w:pPr>
    </w:p>
    <w:tbl>
      <w:tblPr>
        <w:tblStyle w:val="TableGrid"/>
        <w:tblW w:w="10348" w:type="dxa"/>
        <w:tblInd w:w="-459" w:type="dxa"/>
        <w:tblLayout w:type="fixed"/>
        <w:tblCellMar>
          <w:top w:w="113" w:type="dxa"/>
          <w:bottom w:w="85" w:type="dxa"/>
        </w:tblCellMar>
        <w:tblLook w:val="04A0" w:firstRow="1" w:lastRow="0" w:firstColumn="1" w:lastColumn="0" w:noHBand="0" w:noVBand="1"/>
      </w:tblPr>
      <w:tblGrid>
        <w:gridCol w:w="1134"/>
        <w:gridCol w:w="7088"/>
        <w:gridCol w:w="2126"/>
      </w:tblGrid>
      <w:tr w:rsidR="00F56E33" w:rsidRPr="00272F64" w:rsidTr="007A1333">
        <w:trPr>
          <w:cantSplit/>
        </w:trPr>
        <w:tc>
          <w:tcPr>
            <w:tcW w:w="1134" w:type="dxa"/>
          </w:tcPr>
          <w:p w:rsidR="00F56E33" w:rsidRPr="00272F64" w:rsidRDefault="00F56E33" w:rsidP="00692C5F">
            <w:pPr>
              <w:rPr>
                <w:rFonts w:ascii="Times New Roman" w:hAnsi="Times New Roman"/>
                <w:sz w:val="24"/>
                <w:szCs w:val="24"/>
              </w:rPr>
            </w:pPr>
            <w:r w:rsidRPr="00272F64">
              <w:rPr>
                <w:rFonts w:ascii="Times New Roman" w:hAnsi="Times New Roman"/>
                <w:sz w:val="24"/>
                <w:szCs w:val="24"/>
              </w:rPr>
              <w:t>Question</w:t>
            </w:r>
          </w:p>
        </w:tc>
        <w:tc>
          <w:tcPr>
            <w:tcW w:w="7088" w:type="dxa"/>
          </w:tcPr>
          <w:p w:rsidR="00F56E33" w:rsidRPr="00272F64" w:rsidRDefault="00EB4B28" w:rsidP="00EB4B28">
            <w:pPr>
              <w:jc w:val="center"/>
              <w:rPr>
                <w:rFonts w:ascii="Times New Roman" w:hAnsi="Times New Roman"/>
                <w:sz w:val="24"/>
                <w:szCs w:val="24"/>
              </w:rPr>
            </w:pPr>
            <w:r w:rsidRPr="00272F64">
              <w:rPr>
                <w:rFonts w:ascii="Times New Roman" w:hAnsi="Times New Roman"/>
                <w:sz w:val="24"/>
                <w:szCs w:val="24"/>
              </w:rPr>
              <w:t>Working</w:t>
            </w:r>
          </w:p>
        </w:tc>
        <w:tc>
          <w:tcPr>
            <w:tcW w:w="2126" w:type="dxa"/>
          </w:tcPr>
          <w:p w:rsidR="00F56E33" w:rsidRPr="00272F64" w:rsidRDefault="001C71D6" w:rsidP="00EB4B28">
            <w:pPr>
              <w:jc w:val="center"/>
              <w:rPr>
                <w:rFonts w:ascii="Times New Roman" w:hAnsi="Times New Roman"/>
                <w:sz w:val="24"/>
                <w:szCs w:val="24"/>
              </w:rPr>
            </w:pPr>
            <w:r>
              <w:rPr>
                <w:rFonts w:ascii="Times New Roman" w:hAnsi="Times New Roman"/>
                <w:sz w:val="24"/>
                <w:szCs w:val="24"/>
              </w:rPr>
              <w:t xml:space="preserve">M C </w:t>
            </w:r>
            <w:r w:rsidR="00F56E33" w:rsidRPr="00272F64">
              <w:rPr>
                <w:rFonts w:ascii="Times New Roman" w:hAnsi="Times New Roman"/>
                <w:sz w:val="24"/>
                <w:szCs w:val="24"/>
              </w:rPr>
              <w:t>Answer</w:t>
            </w:r>
          </w:p>
        </w:tc>
      </w:tr>
      <w:tr w:rsidR="002677D0" w:rsidRPr="00272F64" w:rsidTr="007A1333">
        <w:trPr>
          <w:cantSplit/>
        </w:trPr>
        <w:tc>
          <w:tcPr>
            <w:tcW w:w="1134" w:type="dxa"/>
          </w:tcPr>
          <w:p w:rsidR="002677D0" w:rsidRPr="00272F64" w:rsidRDefault="002677D0" w:rsidP="00005482">
            <w:pPr>
              <w:pStyle w:val="ListParagraph"/>
              <w:numPr>
                <w:ilvl w:val="0"/>
                <w:numId w:val="23"/>
              </w:numPr>
              <w:rPr>
                <w:rFonts w:ascii="Times New Roman" w:hAnsi="Times New Roman"/>
                <w:sz w:val="24"/>
                <w:szCs w:val="24"/>
              </w:rPr>
            </w:pPr>
          </w:p>
        </w:tc>
        <w:tc>
          <w:tcPr>
            <w:tcW w:w="7088" w:type="dxa"/>
          </w:tcPr>
          <w:p w:rsidR="002677D0" w:rsidRDefault="00037C69" w:rsidP="00005482">
            <w:pPr>
              <w:spacing w:before="120" w:after="120"/>
              <w:rPr>
                <w:rFonts w:asciiTheme="majorHAnsi" w:hAnsiTheme="majorHAnsi"/>
                <w:sz w:val="24"/>
                <w:szCs w:val="24"/>
              </w:rPr>
            </w:pPr>
            <w:r>
              <w:rPr>
                <w:rFonts w:asciiTheme="majorHAnsi" w:hAnsiTheme="majorHAnsi"/>
                <w:sz w:val="24"/>
                <w:szCs w:val="24"/>
              </w:rPr>
              <w:t>Uses 0.5 L/km so used 1 litre</w:t>
            </w:r>
            <w:r w:rsidR="002677D0">
              <w:rPr>
                <w:rFonts w:asciiTheme="majorHAnsi" w:hAnsiTheme="majorHAnsi"/>
                <w:sz w:val="24"/>
                <w:szCs w:val="24"/>
              </w:rPr>
              <w:t xml:space="preserve"> </w:t>
            </w:r>
            <w:r>
              <w:rPr>
                <w:rFonts w:asciiTheme="majorHAnsi" w:hAnsiTheme="majorHAnsi"/>
                <w:sz w:val="24"/>
                <w:szCs w:val="24"/>
              </w:rPr>
              <w:t>to travel</w:t>
            </w:r>
            <w:r w:rsidR="002677D0">
              <w:rPr>
                <w:rFonts w:asciiTheme="majorHAnsi" w:hAnsiTheme="majorHAnsi"/>
                <w:sz w:val="24"/>
                <w:szCs w:val="24"/>
              </w:rPr>
              <w:t xml:space="preserve"> 2 km.</w:t>
            </w:r>
          </w:p>
          <w:p w:rsidR="002677D0" w:rsidRDefault="002677D0" w:rsidP="00005482">
            <w:pPr>
              <w:spacing w:before="120" w:after="120"/>
              <w:rPr>
                <w:rFonts w:asciiTheme="majorHAnsi" w:hAnsiTheme="majorHAnsi"/>
                <w:sz w:val="24"/>
                <w:szCs w:val="24"/>
              </w:rPr>
            </w:pPr>
            <w:r>
              <w:rPr>
                <w:rFonts w:asciiTheme="majorHAnsi" w:hAnsiTheme="majorHAnsi"/>
                <w:sz w:val="24"/>
                <w:szCs w:val="24"/>
              </w:rPr>
              <w:t>Used 480 L so travelled 480 × 2 = 960 km.</w:t>
            </w:r>
          </w:p>
        </w:tc>
        <w:tc>
          <w:tcPr>
            <w:tcW w:w="2126" w:type="dxa"/>
          </w:tcPr>
          <w:p w:rsidR="002677D0" w:rsidRPr="00037C69" w:rsidRDefault="00037C69" w:rsidP="002677D0">
            <w:pPr>
              <w:spacing w:before="120" w:after="120"/>
              <w:jc w:val="center"/>
              <w:rPr>
                <w:rFonts w:asciiTheme="majorHAnsi" w:hAnsiTheme="majorHAnsi"/>
                <w:b/>
                <w:sz w:val="24"/>
                <w:szCs w:val="24"/>
              </w:rPr>
            </w:pPr>
            <w:r w:rsidRPr="00037C69">
              <w:rPr>
                <w:rFonts w:asciiTheme="majorHAnsi" w:hAnsiTheme="majorHAnsi"/>
                <w:b/>
                <w:sz w:val="24"/>
                <w:szCs w:val="24"/>
              </w:rPr>
              <w:t>C</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037C69" w:rsidRDefault="00005482" w:rsidP="00005482">
            <w:pPr>
              <w:spacing w:before="120" w:after="120"/>
              <w:rPr>
                <w:rFonts w:asciiTheme="majorHAnsi" w:hAnsiTheme="majorHAnsi"/>
                <w:position w:val="-62"/>
                <w:sz w:val="24"/>
                <w:szCs w:val="24"/>
              </w:rPr>
            </w:pPr>
            <w:r>
              <w:rPr>
                <w:rFonts w:asciiTheme="majorHAnsi" w:hAnsiTheme="majorHAnsi"/>
                <w:sz w:val="24"/>
                <w:szCs w:val="24"/>
              </w:rPr>
              <w:t xml:space="preserve"> </w:t>
            </w:r>
            <w:r w:rsidR="00037C69" w:rsidRPr="00037C69">
              <w:rPr>
                <w:rFonts w:asciiTheme="majorHAnsi" w:hAnsiTheme="majorHAnsi"/>
                <w:color w:val="FF0000"/>
                <w:position w:val="-62"/>
                <w:sz w:val="24"/>
                <w:szCs w:val="24"/>
              </w:rPr>
              <w:object w:dxaOrig="4349" w:dyaOrig="828" w14:anchorId="0F5DE35A">
                <v:shape id="_x0000_i1076" type="#_x0000_t75" style="width:218.25pt;height:41.25pt" o:ole="">
                  <v:imagedata r:id="rId108" o:title=""/>
                </v:shape>
                <o:OLEObject Type="Embed" ProgID="FXEquation.Equation" ShapeID="_x0000_i1076" DrawAspect="Content" ObjectID="_1556696882" r:id="rId109"/>
              </w:object>
            </w:r>
            <w:r w:rsidRPr="00037C69">
              <w:rPr>
                <w:rFonts w:asciiTheme="majorHAnsi" w:hAnsiTheme="majorHAnsi"/>
                <w:position w:val="-62"/>
                <w:sz w:val="24"/>
                <w:szCs w:val="24"/>
              </w:rPr>
              <w:t xml:space="preserve"> </w:t>
            </w:r>
          </w:p>
        </w:tc>
        <w:tc>
          <w:tcPr>
            <w:tcW w:w="2126" w:type="dxa"/>
          </w:tcPr>
          <w:p w:rsidR="00005482" w:rsidRPr="00037C69" w:rsidRDefault="00037C69" w:rsidP="002677D0">
            <w:pPr>
              <w:spacing w:before="120" w:after="120"/>
              <w:jc w:val="center"/>
              <w:rPr>
                <w:rFonts w:asciiTheme="majorHAnsi" w:hAnsiTheme="majorHAnsi"/>
                <w:b/>
                <w:sz w:val="24"/>
                <w:szCs w:val="24"/>
              </w:rPr>
            </w:pPr>
            <w:r w:rsidRPr="00037C69">
              <w:rPr>
                <w:rFonts w:asciiTheme="majorHAnsi" w:hAnsiTheme="majorHAnsi"/>
                <w:b/>
                <w:sz w:val="24"/>
                <w:szCs w:val="24"/>
              </w:rPr>
              <w:t>B</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Default="001B0163" w:rsidP="00005482">
            <w:pPr>
              <w:spacing w:before="120" w:after="120"/>
              <w:rPr>
                <w:rFonts w:asciiTheme="majorHAnsi" w:hAnsiTheme="majorHAnsi"/>
                <w:sz w:val="24"/>
                <w:szCs w:val="24"/>
              </w:rPr>
            </w:pPr>
            <w:r>
              <w:rPr>
                <w:rFonts w:asciiTheme="majorHAnsi" w:hAnsiTheme="majorHAnsi"/>
                <w:noProof/>
                <w:sz w:val="24"/>
                <w:szCs w:val="24"/>
                <w:lang w:eastAsia="en-AU"/>
              </w:rPr>
              <w:object w:dxaOrig="1440" w:dyaOrig="1440" w14:anchorId="5D51F30C">
                <v:shape id="_x0000_s1053" type="#_x0000_t75" style="position:absolute;margin-left:39.15pt;margin-top:.55pt;width:266.2pt;height:258.8pt;z-index:251862016;mso-position-horizontal-relative:text;mso-position-vertical-relative:text">
                  <v:imagedata r:id="rId110" o:title=""/>
                </v:shape>
                <o:OLEObject Type="Embed" ProgID="FXDraw.Graphic" ShapeID="_x0000_s1053" DrawAspect="Content" ObjectID="_1556696909" r:id="rId111"/>
              </w:object>
            </w: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p>
          <w:p w:rsidR="009A5863" w:rsidRDefault="009A5863" w:rsidP="00005482">
            <w:pPr>
              <w:spacing w:before="120" w:after="120"/>
              <w:rPr>
                <w:rFonts w:asciiTheme="majorHAnsi" w:hAnsiTheme="majorHAnsi"/>
                <w:sz w:val="24"/>
                <w:szCs w:val="24"/>
              </w:rPr>
            </w:pPr>
          </w:p>
          <w:p w:rsidR="009A5863" w:rsidRDefault="009A5863" w:rsidP="00005482">
            <w:pPr>
              <w:spacing w:before="120" w:after="120"/>
              <w:rPr>
                <w:rFonts w:asciiTheme="majorHAnsi" w:hAnsiTheme="majorHAnsi"/>
                <w:sz w:val="24"/>
                <w:szCs w:val="24"/>
              </w:rPr>
            </w:pPr>
          </w:p>
          <w:p w:rsidR="00005482" w:rsidRDefault="00005482" w:rsidP="00005482">
            <w:pPr>
              <w:spacing w:before="120" w:after="120"/>
              <w:rPr>
                <w:rFonts w:asciiTheme="majorHAnsi" w:hAnsiTheme="majorHAnsi"/>
                <w:sz w:val="24"/>
                <w:szCs w:val="24"/>
              </w:rPr>
            </w:pPr>
            <w:r>
              <w:rPr>
                <w:rFonts w:asciiTheme="majorHAnsi" w:hAnsiTheme="majorHAnsi"/>
                <w:sz w:val="24"/>
                <w:szCs w:val="24"/>
              </w:rPr>
              <w:t xml:space="preserve">From graph, </w:t>
            </w:r>
            <w:r w:rsidR="005B023D">
              <w:rPr>
                <w:rFonts w:asciiTheme="majorHAnsi" w:hAnsiTheme="majorHAnsi"/>
                <w:sz w:val="24"/>
                <w:szCs w:val="24"/>
              </w:rPr>
              <w:t>T = 300 gives S</w:t>
            </w:r>
            <w:r>
              <w:rPr>
                <w:rFonts w:asciiTheme="majorHAnsi" w:hAnsiTheme="majorHAnsi"/>
                <w:sz w:val="24"/>
                <w:szCs w:val="24"/>
              </w:rPr>
              <w:t xml:space="preserve">  = 6.</w:t>
            </w:r>
          </w:p>
          <w:p w:rsidR="00005482" w:rsidRDefault="00005482" w:rsidP="00005482">
            <w:pPr>
              <w:spacing w:before="120" w:after="120"/>
              <w:rPr>
                <w:rFonts w:asciiTheme="majorHAnsi" w:hAnsiTheme="majorHAnsi"/>
                <w:sz w:val="24"/>
                <w:szCs w:val="24"/>
              </w:rPr>
            </w:pPr>
          </w:p>
        </w:tc>
        <w:tc>
          <w:tcPr>
            <w:tcW w:w="2126" w:type="dxa"/>
          </w:tcPr>
          <w:p w:rsidR="00005482" w:rsidRPr="00037C69" w:rsidRDefault="005B023D" w:rsidP="002677D0">
            <w:pPr>
              <w:spacing w:before="120" w:after="120"/>
              <w:jc w:val="center"/>
              <w:rPr>
                <w:rFonts w:asciiTheme="majorHAnsi" w:hAnsiTheme="majorHAnsi"/>
                <w:b/>
                <w:sz w:val="24"/>
                <w:szCs w:val="24"/>
              </w:rPr>
            </w:pPr>
            <w:r>
              <w:rPr>
                <w:rFonts w:asciiTheme="majorHAnsi" w:hAnsiTheme="majorHAnsi"/>
                <w:b/>
                <w:sz w:val="24"/>
                <w:szCs w:val="24"/>
              </w:rPr>
              <w:t>D</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98664D" w:rsidRDefault="00005482" w:rsidP="00005482">
            <w:pPr>
              <w:spacing w:before="120" w:after="120"/>
              <w:rPr>
                <w:rFonts w:asciiTheme="majorHAnsi" w:hAnsiTheme="majorHAnsi"/>
                <w:position w:val="-178"/>
                <w:sz w:val="24"/>
                <w:szCs w:val="24"/>
              </w:rPr>
            </w:pPr>
            <w:r>
              <w:rPr>
                <w:rFonts w:asciiTheme="majorHAnsi" w:hAnsiTheme="majorHAnsi"/>
                <w:sz w:val="24"/>
                <w:szCs w:val="24"/>
              </w:rPr>
              <w:t xml:space="preserve"> </w:t>
            </w:r>
            <w:r w:rsidR="005B023D" w:rsidRPr="0098664D">
              <w:rPr>
                <w:rFonts w:asciiTheme="majorHAnsi" w:hAnsiTheme="majorHAnsi"/>
                <w:color w:val="FF0000"/>
                <w:position w:val="-178"/>
                <w:sz w:val="24"/>
                <w:szCs w:val="24"/>
              </w:rPr>
              <w:object w:dxaOrig="2121" w:dyaOrig="2028" w14:anchorId="57DBE354">
                <v:shape id="_x0000_i1078" type="#_x0000_t75" style="width:105.75pt;height:101.25pt" o:ole="">
                  <v:imagedata r:id="rId112" o:title=""/>
                </v:shape>
                <o:OLEObject Type="Embed" ProgID="FXEquation.Equation" ShapeID="_x0000_i1078" DrawAspect="Content" ObjectID="_1556696883" r:id="rId113"/>
              </w:object>
            </w:r>
            <w:r w:rsidRPr="0098664D">
              <w:rPr>
                <w:rFonts w:asciiTheme="majorHAnsi" w:hAnsiTheme="majorHAnsi"/>
                <w:position w:val="-178"/>
                <w:sz w:val="24"/>
                <w:szCs w:val="24"/>
              </w:rPr>
              <w:t xml:space="preserve"> </w:t>
            </w:r>
          </w:p>
        </w:tc>
        <w:tc>
          <w:tcPr>
            <w:tcW w:w="2126" w:type="dxa"/>
          </w:tcPr>
          <w:p w:rsidR="00005482" w:rsidRPr="00037C69" w:rsidRDefault="00920154" w:rsidP="002677D0">
            <w:pPr>
              <w:spacing w:before="120" w:after="120"/>
              <w:jc w:val="center"/>
              <w:rPr>
                <w:rFonts w:asciiTheme="majorHAnsi" w:hAnsiTheme="majorHAnsi"/>
                <w:b/>
                <w:sz w:val="24"/>
                <w:szCs w:val="24"/>
              </w:rPr>
            </w:pPr>
            <w:r>
              <w:rPr>
                <w:rFonts w:asciiTheme="majorHAnsi" w:hAnsiTheme="majorHAnsi"/>
                <w:b/>
                <w:sz w:val="24"/>
                <w:szCs w:val="24"/>
              </w:rPr>
              <w:t>A</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260E12" w:rsidRDefault="00260E12" w:rsidP="00005482">
            <w:pPr>
              <w:spacing w:before="120" w:after="120"/>
              <w:rPr>
                <w:rFonts w:asciiTheme="majorHAnsi" w:hAnsiTheme="majorHAnsi"/>
                <w:sz w:val="24"/>
                <w:szCs w:val="24"/>
              </w:rPr>
            </w:pPr>
            <w:r>
              <w:rPr>
                <w:rFonts w:asciiTheme="majorHAnsi" w:hAnsiTheme="majorHAnsi"/>
                <w:sz w:val="24"/>
                <w:szCs w:val="24"/>
              </w:rPr>
              <w:t xml:space="preserve">Between </w:t>
            </w:r>
            <w:r w:rsidRPr="00260E12">
              <w:rPr>
                <w:rFonts w:asciiTheme="majorHAnsi" w:hAnsiTheme="majorHAnsi"/>
                <w:sz w:val="24"/>
                <w:szCs w:val="24"/>
              </w:rPr>
              <w:t>7:00 and 7:45</w:t>
            </w:r>
            <w:r>
              <w:rPr>
                <w:rFonts w:asciiTheme="majorHAnsi" w:hAnsiTheme="majorHAnsi"/>
                <w:sz w:val="24"/>
                <w:szCs w:val="24"/>
              </w:rPr>
              <w:t xml:space="preserve"> and between </w:t>
            </w:r>
            <w:r w:rsidRPr="00260E12">
              <w:rPr>
                <w:rFonts w:asciiTheme="majorHAnsi" w:hAnsiTheme="majorHAnsi"/>
                <w:sz w:val="24"/>
                <w:szCs w:val="24"/>
              </w:rPr>
              <w:t>7:45 and 8:30</w:t>
            </w:r>
            <w:r>
              <w:rPr>
                <w:rFonts w:asciiTheme="majorHAnsi" w:hAnsiTheme="majorHAnsi"/>
                <w:sz w:val="24"/>
                <w:szCs w:val="24"/>
              </w:rPr>
              <w:t xml:space="preserve"> the audience was increasing at a constant rate.</w:t>
            </w:r>
          </w:p>
          <w:p w:rsidR="00260E12" w:rsidRDefault="00260E12" w:rsidP="00005482">
            <w:pPr>
              <w:spacing w:before="120" w:after="120"/>
              <w:rPr>
                <w:rFonts w:asciiTheme="majorHAnsi" w:hAnsiTheme="majorHAnsi"/>
                <w:sz w:val="24"/>
                <w:szCs w:val="24"/>
              </w:rPr>
            </w:pPr>
            <w:r>
              <w:rPr>
                <w:rFonts w:asciiTheme="majorHAnsi" w:hAnsiTheme="majorHAnsi"/>
                <w:sz w:val="24"/>
                <w:szCs w:val="24"/>
              </w:rPr>
              <w:t xml:space="preserve">Between </w:t>
            </w:r>
            <w:r w:rsidRPr="00260E12">
              <w:rPr>
                <w:rFonts w:asciiTheme="majorHAnsi" w:hAnsiTheme="majorHAnsi"/>
                <w:sz w:val="24"/>
                <w:szCs w:val="24"/>
              </w:rPr>
              <w:t>8:30 and 9:00</w:t>
            </w:r>
            <w:r w:rsidR="00920154">
              <w:rPr>
                <w:rFonts w:asciiTheme="majorHAnsi" w:hAnsiTheme="majorHAnsi"/>
                <w:sz w:val="24"/>
                <w:szCs w:val="24"/>
              </w:rPr>
              <w:t xml:space="preserve"> the audience was decreasing at a constant rate.</w:t>
            </w:r>
          </w:p>
          <w:p w:rsidR="00005482" w:rsidRDefault="00440283" w:rsidP="00005482">
            <w:pPr>
              <w:spacing w:before="120" w:after="120"/>
              <w:rPr>
                <w:rFonts w:asciiTheme="majorHAnsi" w:hAnsiTheme="majorHAnsi"/>
                <w:sz w:val="24"/>
                <w:szCs w:val="24"/>
              </w:rPr>
            </w:pPr>
            <w:r>
              <w:rPr>
                <w:rFonts w:asciiTheme="majorHAnsi" w:hAnsiTheme="majorHAnsi"/>
                <w:sz w:val="24"/>
                <w:szCs w:val="24"/>
              </w:rPr>
              <w:t xml:space="preserve">Between 10:00 and 10:30 the audience </w:t>
            </w:r>
            <w:r w:rsidR="00920154">
              <w:rPr>
                <w:rFonts w:asciiTheme="majorHAnsi" w:hAnsiTheme="majorHAnsi"/>
                <w:sz w:val="24"/>
                <w:szCs w:val="24"/>
              </w:rPr>
              <w:t>the audience was decreasing at an increasing rate.</w:t>
            </w:r>
          </w:p>
        </w:tc>
        <w:tc>
          <w:tcPr>
            <w:tcW w:w="2126" w:type="dxa"/>
          </w:tcPr>
          <w:p w:rsidR="00005482" w:rsidRPr="00037C69" w:rsidRDefault="00440283" w:rsidP="002677D0">
            <w:pPr>
              <w:spacing w:before="120" w:after="120"/>
              <w:jc w:val="center"/>
              <w:rPr>
                <w:rFonts w:asciiTheme="majorHAnsi" w:hAnsiTheme="majorHAnsi"/>
                <w:b/>
                <w:sz w:val="24"/>
                <w:szCs w:val="24"/>
              </w:rPr>
            </w:pPr>
            <w:r>
              <w:rPr>
                <w:rFonts w:asciiTheme="majorHAnsi" w:hAnsiTheme="majorHAnsi"/>
                <w:b/>
                <w:sz w:val="24"/>
                <w:szCs w:val="24"/>
              </w:rPr>
              <w:t>D</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6C7540" w:rsidRDefault="00005482" w:rsidP="00005482">
            <w:pPr>
              <w:spacing w:before="120" w:after="120"/>
              <w:rPr>
                <w:rFonts w:asciiTheme="majorHAnsi" w:hAnsiTheme="majorHAnsi"/>
                <w:position w:val="-124"/>
                <w:sz w:val="24"/>
                <w:szCs w:val="24"/>
              </w:rPr>
            </w:pPr>
            <w:r>
              <w:rPr>
                <w:rFonts w:asciiTheme="majorHAnsi" w:hAnsiTheme="majorHAnsi"/>
                <w:sz w:val="24"/>
                <w:szCs w:val="24"/>
              </w:rPr>
              <w:t xml:space="preserve"> </w:t>
            </w:r>
            <w:r w:rsidR="006C7540" w:rsidRPr="006C7540">
              <w:rPr>
                <w:rFonts w:asciiTheme="majorHAnsi" w:hAnsiTheme="majorHAnsi"/>
                <w:color w:val="FF0000"/>
                <w:position w:val="-124"/>
                <w:sz w:val="24"/>
                <w:szCs w:val="24"/>
              </w:rPr>
              <w:object w:dxaOrig="5528" w:dyaOrig="1448" w14:anchorId="6E1880B4">
                <v:shape id="_x0000_i1086" type="#_x0000_t75" style="width:276.75pt;height:72.75pt" o:ole="">
                  <v:imagedata r:id="rId114" o:title=""/>
                </v:shape>
                <o:OLEObject Type="Embed" ProgID="FXEquation.Equation" ShapeID="_x0000_i1086" DrawAspect="Content" ObjectID="_1556696884" r:id="rId115"/>
              </w:object>
            </w:r>
            <w:r w:rsidRPr="006C7540">
              <w:rPr>
                <w:rFonts w:asciiTheme="majorHAnsi" w:hAnsiTheme="majorHAnsi"/>
                <w:position w:val="-124"/>
                <w:sz w:val="24"/>
                <w:szCs w:val="24"/>
              </w:rPr>
              <w:t xml:space="preserve"> </w:t>
            </w:r>
          </w:p>
        </w:tc>
        <w:tc>
          <w:tcPr>
            <w:tcW w:w="2126" w:type="dxa"/>
          </w:tcPr>
          <w:p w:rsidR="00005482" w:rsidRPr="00037C69" w:rsidRDefault="00920154" w:rsidP="002677D0">
            <w:pPr>
              <w:spacing w:before="120" w:after="120"/>
              <w:jc w:val="center"/>
              <w:rPr>
                <w:rFonts w:asciiTheme="majorHAnsi" w:hAnsiTheme="majorHAnsi"/>
                <w:b/>
                <w:sz w:val="24"/>
                <w:szCs w:val="24"/>
              </w:rPr>
            </w:pPr>
            <w:r>
              <w:rPr>
                <w:rFonts w:asciiTheme="majorHAnsi" w:hAnsiTheme="majorHAnsi"/>
                <w:b/>
                <w:sz w:val="24"/>
                <w:szCs w:val="24"/>
              </w:rPr>
              <w:t>C</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Default="00005482" w:rsidP="00005482">
            <w:pPr>
              <w:spacing w:before="120" w:after="120"/>
              <w:rPr>
                <w:rFonts w:asciiTheme="majorHAnsi" w:hAnsiTheme="majorHAnsi"/>
                <w:sz w:val="24"/>
                <w:szCs w:val="24"/>
              </w:rPr>
            </w:pPr>
            <w:r>
              <w:rPr>
                <w:rFonts w:asciiTheme="majorHAnsi" w:hAnsiTheme="majorHAnsi"/>
                <w:sz w:val="24"/>
                <w:szCs w:val="24"/>
              </w:rPr>
              <w:t xml:space="preserve"> </w:t>
            </w:r>
            <w:r w:rsidR="00975987">
              <w:rPr>
                <w:rFonts w:asciiTheme="majorHAnsi" w:hAnsiTheme="majorHAnsi"/>
                <w:sz w:val="24"/>
                <w:szCs w:val="24"/>
              </w:rPr>
              <w:t>She stops 3 times and the second stop is the shortest, 10 am to 10:30, so ½ an hour and the 2</w:t>
            </w:r>
            <w:r w:rsidR="00975987" w:rsidRPr="00975987">
              <w:rPr>
                <w:rFonts w:asciiTheme="majorHAnsi" w:hAnsiTheme="majorHAnsi"/>
                <w:sz w:val="24"/>
                <w:szCs w:val="24"/>
                <w:vertAlign w:val="superscript"/>
              </w:rPr>
              <w:t>nd</w:t>
            </w:r>
            <w:r w:rsidR="00975987">
              <w:rPr>
                <w:rFonts w:asciiTheme="majorHAnsi" w:hAnsiTheme="majorHAnsi"/>
                <w:sz w:val="24"/>
                <w:szCs w:val="24"/>
              </w:rPr>
              <w:t xml:space="preserve"> stop is Ursula</w:t>
            </w:r>
          </w:p>
        </w:tc>
        <w:tc>
          <w:tcPr>
            <w:tcW w:w="2126" w:type="dxa"/>
          </w:tcPr>
          <w:p w:rsidR="00005482" w:rsidRPr="00037C69" w:rsidRDefault="00975987" w:rsidP="002677D0">
            <w:pPr>
              <w:spacing w:before="120" w:after="120"/>
              <w:jc w:val="center"/>
              <w:rPr>
                <w:rFonts w:asciiTheme="majorHAnsi" w:hAnsiTheme="majorHAnsi"/>
                <w:b/>
                <w:sz w:val="24"/>
                <w:szCs w:val="24"/>
              </w:rPr>
            </w:pPr>
            <w:r>
              <w:rPr>
                <w:rFonts w:asciiTheme="majorHAnsi" w:hAnsiTheme="majorHAnsi"/>
                <w:b/>
                <w:sz w:val="24"/>
                <w:szCs w:val="24"/>
              </w:rPr>
              <w:t>B</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6C7540" w:rsidRDefault="00005482" w:rsidP="00005482">
            <w:pPr>
              <w:spacing w:before="120" w:after="120"/>
              <w:rPr>
                <w:rFonts w:asciiTheme="majorHAnsi" w:hAnsiTheme="majorHAnsi"/>
                <w:position w:val="-130"/>
                <w:sz w:val="24"/>
                <w:szCs w:val="24"/>
              </w:rPr>
            </w:pPr>
            <w:r>
              <w:rPr>
                <w:rFonts w:asciiTheme="majorHAnsi" w:hAnsiTheme="majorHAnsi"/>
                <w:sz w:val="24"/>
                <w:szCs w:val="24"/>
              </w:rPr>
              <w:t xml:space="preserve"> </w:t>
            </w:r>
            <w:r w:rsidR="006C7540" w:rsidRPr="006C7540">
              <w:rPr>
                <w:rFonts w:asciiTheme="majorHAnsi" w:hAnsiTheme="majorHAnsi"/>
                <w:color w:val="FF0000"/>
                <w:position w:val="-130"/>
                <w:sz w:val="24"/>
                <w:szCs w:val="24"/>
              </w:rPr>
              <w:object w:dxaOrig="4768" w:dyaOrig="1558" w14:anchorId="57235808">
                <v:shape id="_x0000_i1090" type="#_x0000_t75" style="width:239.25pt;height:78pt" o:ole="">
                  <v:imagedata r:id="rId116" o:title=""/>
                </v:shape>
                <o:OLEObject Type="Embed" ProgID="FXEquation.Equation" ShapeID="_x0000_i1090" DrawAspect="Content" ObjectID="_1556696885" r:id="rId117"/>
              </w:object>
            </w:r>
            <w:r w:rsidRPr="006C7540">
              <w:rPr>
                <w:rFonts w:asciiTheme="majorHAnsi" w:hAnsiTheme="majorHAnsi"/>
                <w:position w:val="-130"/>
                <w:sz w:val="24"/>
                <w:szCs w:val="24"/>
              </w:rPr>
              <w:t xml:space="preserve"> </w:t>
            </w:r>
          </w:p>
        </w:tc>
        <w:tc>
          <w:tcPr>
            <w:tcW w:w="2126" w:type="dxa"/>
          </w:tcPr>
          <w:p w:rsidR="00005482" w:rsidRPr="00037C69" w:rsidRDefault="006C7540" w:rsidP="002677D0">
            <w:pPr>
              <w:spacing w:before="120" w:after="120"/>
              <w:jc w:val="center"/>
              <w:rPr>
                <w:rFonts w:asciiTheme="majorHAnsi" w:hAnsiTheme="majorHAnsi"/>
                <w:b/>
                <w:sz w:val="24"/>
                <w:szCs w:val="24"/>
              </w:rPr>
            </w:pPr>
            <w:r>
              <w:rPr>
                <w:rFonts w:asciiTheme="majorHAnsi" w:hAnsiTheme="majorHAnsi"/>
                <w:b/>
                <w:sz w:val="24"/>
                <w:szCs w:val="24"/>
              </w:rPr>
              <w:t>D</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E756D4" w:rsidRDefault="00005482" w:rsidP="00005482">
            <w:pPr>
              <w:spacing w:before="120" w:after="120"/>
              <w:rPr>
                <w:rFonts w:asciiTheme="majorHAnsi" w:hAnsiTheme="majorHAnsi"/>
                <w:position w:val="-34"/>
                <w:sz w:val="24"/>
                <w:szCs w:val="24"/>
              </w:rPr>
            </w:pPr>
            <w:r>
              <w:rPr>
                <w:rFonts w:asciiTheme="majorHAnsi" w:hAnsiTheme="majorHAnsi"/>
                <w:sz w:val="24"/>
                <w:szCs w:val="24"/>
              </w:rPr>
              <w:t xml:space="preserve"> </w:t>
            </w:r>
            <w:r w:rsidR="00E756D4" w:rsidRPr="00E756D4">
              <w:rPr>
                <w:rFonts w:asciiTheme="majorHAnsi" w:hAnsiTheme="majorHAnsi"/>
                <w:color w:val="FF0000"/>
                <w:position w:val="-34"/>
                <w:sz w:val="24"/>
                <w:szCs w:val="24"/>
              </w:rPr>
              <w:object w:dxaOrig="5482" w:dyaOrig="548" w14:anchorId="127B83F3">
                <v:shape id="_x0000_i1081" type="#_x0000_t75" style="width:225pt;height:22.5pt" o:ole="">
                  <v:imagedata r:id="rId118" o:title=""/>
                </v:shape>
                <o:OLEObject Type="Embed" ProgID="FXEquation.Equation" ShapeID="_x0000_i1081" DrawAspect="Content" ObjectID="_1556696886" r:id="rId119"/>
              </w:object>
            </w:r>
            <w:r w:rsidRPr="00E756D4">
              <w:rPr>
                <w:rFonts w:asciiTheme="majorHAnsi" w:hAnsiTheme="majorHAnsi"/>
                <w:position w:val="-34"/>
                <w:sz w:val="24"/>
                <w:szCs w:val="24"/>
              </w:rPr>
              <w:t xml:space="preserve"> </w:t>
            </w:r>
          </w:p>
        </w:tc>
        <w:tc>
          <w:tcPr>
            <w:tcW w:w="2126" w:type="dxa"/>
          </w:tcPr>
          <w:p w:rsidR="00005482" w:rsidRPr="00037C69" w:rsidRDefault="00E756D4" w:rsidP="002677D0">
            <w:pPr>
              <w:spacing w:before="120" w:after="120"/>
              <w:jc w:val="center"/>
              <w:rPr>
                <w:rFonts w:asciiTheme="majorHAnsi" w:hAnsiTheme="majorHAnsi"/>
                <w:b/>
                <w:sz w:val="24"/>
                <w:szCs w:val="24"/>
              </w:rPr>
            </w:pPr>
            <w:r>
              <w:rPr>
                <w:rFonts w:asciiTheme="majorHAnsi" w:hAnsiTheme="majorHAnsi"/>
                <w:b/>
                <w:sz w:val="24"/>
                <w:szCs w:val="24"/>
              </w:rPr>
              <w:t>C</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156B1A" w:rsidRDefault="00005482" w:rsidP="00005482">
            <w:pPr>
              <w:spacing w:before="120" w:after="120"/>
              <w:rPr>
                <w:rFonts w:asciiTheme="majorHAnsi" w:hAnsiTheme="majorHAnsi"/>
                <w:sz w:val="24"/>
                <w:szCs w:val="24"/>
              </w:rPr>
            </w:pPr>
            <w:r>
              <w:rPr>
                <w:rFonts w:asciiTheme="majorHAnsi" w:hAnsiTheme="majorHAnsi"/>
                <w:sz w:val="24"/>
                <w:szCs w:val="24"/>
              </w:rPr>
              <w:t xml:space="preserve">Directly proportional so  </w:t>
            </w:r>
          </w:p>
          <w:p w:rsidR="00005482" w:rsidRPr="00156B1A" w:rsidRDefault="00005482" w:rsidP="00005482">
            <w:pPr>
              <w:spacing w:before="120" w:after="120"/>
              <w:rPr>
                <w:rFonts w:asciiTheme="majorHAnsi" w:hAnsiTheme="majorHAnsi"/>
                <w:position w:val="-160"/>
                <w:sz w:val="24"/>
                <w:szCs w:val="24"/>
              </w:rPr>
            </w:pPr>
            <w:r>
              <w:rPr>
                <w:rFonts w:asciiTheme="majorHAnsi" w:hAnsiTheme="majorHAnsi"/>
                <w:sz w:val="24"/>
                <w:szCs w:val="24"/>
              </w:rPr>
              <w:t xml:space="preserve"> </w:t>
            </w:r>
            <w:r w:rsidR="00156B1A">
              <w:t xml:space="preserve"> </w:t>
            </w:r>
            <w:r w:rsidR="00156B1A" w:rsidRPr="00156B1A">
              <w:rPr>
                <w:color w:val="FF0000"/>
                <w:position w:val="-160"/>
              </w:rPr>
              <w:object w:dxaOrig="2752" w:dyaOrig="1808">
                <v:shape id="_x0000_i1082" type="#_x0000_t75" style="width:136.5pt;height:90.75pt" o:ole="">
                  <v:imagedata r:id="rId120" o:title=""/>
                </v:shape>
                <o:OLEObject Type="Embed" ProgID="FXEquation.Equation" ShapeID="_x0000_i1082" DrawAspect="Content" ObjectID="_1556696887" r:id="rId121"/>
              </w:object>
            </w:r>
          </w:p>
        </w:tc>
        <w:tc>
          <w:tcPr>
            <w:tcW w:w="2126" w:type="dxa"/>
          </w:tcPr>
          <w:p w:rsidR="00005482" w:rsidRPr="00037C69" w:rsidRDefault="00156B1A" w:rsidP="002677D0">
            <w:pPr>
              <w:spacing w:before="120" w:after="120"/>
              <w:jc w:val="center"/>
              <w:rPr>
                <w:rFonts w:asciiTheme="majorHAnsi" w:hAnsiTheme="majorHAnsi"/>
                <w:b/>
                <w:sz w:val="24"/>
                <w:szCs w:val="24"/>
              </w:rPr>
            </w:pPr>
            <w:r>
              <w:rPr>
                <w:rFonts w:asciiTheme="majorHAnsi" w:hAnsiTheme="majorHAnsi"/>
                <w:b/>
                <w:sz w:val="24"/>
                <w:szCs w:val="24"/>
              </w:rPr>
              <w:t>C</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156B1A" w:rsidRDefault="00005482" w:rsidP="00005482">
            <w:pPr>
              <w:spacing w:before="120" w:after="120"/>
              <w:rPr>
                <w:rFonts w:ascii="Times New Roman" w:hAnsi="Times New Roman"/>
                <w:sz w:val="24"/>
                <w:szCs w:val="24"/>
              </w:rPr>
            </w:pPr>
            <w:r w:rsidRPr="00156B1A">
              <w:rPr>
                <w:rFonts w:ascii="Times New Roman" w:hAnsi="Times New Roman"/>
                <w:i/>
                <w:sz w:val="24"/>
                <w:szCs w:val="24"/>
              </w:rPr>
              <w:t>P</w:t>
            </w:r>
            <w:r w:rsidR="00156B1A" w:rsidRPr="00156B1A">
              <w:rPr>
                <w:rFonts w:ascii="Times New Roman" w:hAnsi="Times New Roman"/>
                <w:i/>
                <w:sz w:val="24"/>
                <w:szCs w:val="24"/>
              </w:rPr>
              <w:t xml:space="preserve"> </w:t>
            </w:r>
            <w:r w:rsidR="00156B1A" w:rsidRPr="00156B1A">
              <w:rPr>
                <w:rFonts w:ascii="Times New Roman" w:hAnsi="Times New Roman"/>
                <w:sz w:val="24"/>
                <w:szCs w:val="24"/>
              </w:rPr>
              <w:t>and</w:t>
            </w:r>
            <w:r w:rsidR="00156B1A" w:rsidRPr="00156B1A">
              <w:rPr>
                <w:rFonts w:ascii="Times New Roman" w:hAnsi="Times New Roman"/>
                <w:i/>
                <w:sz w:val="24"/>
                <w:szCs w:val="24"/>
              </w:rPr>
              <w:t xml:space="preserve"> Q </w:t>
            </w:r>
            <w:r w:rsidR="00156B1A" w:rsidRPr="00156B1A">
              <w:rPr>
                <w:rFonts w:ascii="Times New Roman" w:hAnsi="Times New Roman"/>
                <w:sz w:val="24"/>
                <w:szCs w:val="24"/>
              </w:rPr>
              <w:t>are in direct</w:t>
            </w:r>
            <w:r w:rsidRPr="00156B1A">
              <w:rPr>
                <w:rFonts w:ascii="Times New Roman" w:hAnsi="Times New Roman"/>
                <w:sz w:val="24"/>
                <w:szCs w:val="24"/>
              </w:rPr>
              <w:t xml:space="preserve"> </w:t>
            </w:r>
            <w:r w:rsidR="00156B1A" w:rsidRPr="00156B1A">
              <w:rPr>
                <w:rFonts w:ascii="Times New Roman" w:hAnsi="Times New Roman"/>
                <w:sz w:val="24"/>
                <w:szCs w:val="24"/>
              </w:rPr>
              <w:t xml:space="preserve">linear </w:t>
            </w:r>
            <w:r w:rsidRPr="00156B1A">
              <w:rPr>
                <w:rFonts w:ascii="Times New Roman" w:hAnsi="Times New Roman"/>
                <w:sz w:val="24"/>
                <w:szCs w:val="24"/>
              </w:rPr>
              <w:t>proportion</w:t>
            </w:r>
            <w:r w:rsidR="00156B1A" w:rsidRPr="00156B1A">
              <w:rPr>
                <w:rFonts w:ascii="Times New Roman" w:hAnsi="Times New Roman"/>
                <w:sz w:val="24"/>
                <w:szCs w:val="24"/>
              </w:rPr>
              <w:t>, so this indicates t</w:t>
            </w:r>
            <w:r w:rsidR="002A3AE3">
              <w:rPr>
                <w:rFonts w:ascii="Times New Roman" w:hAnsi="Times New Roman"/>
                <w:sz w:val="24"/>
                <w:szCs w:val="24"/>
              </w:rPr>
              <w:t>here is a straight-</w:t>
            </w:r>
            <w:r w:rsidR="00156B1A" w:rsidRPr="00156B1A">
              <w:rPr>
                <w:rFonts w:ascii="Times New Roman" w:hAnsi="Times New Roman"/>
                <w:sz w:val="24"/>
                <w:szCs w:val="24"/>
              </w:rPr>
              <w:t>line relationship which starts at the origin.</w:t>
            </w:r>
          </w:p>
        </w:tc>
        <w:tc>
          <w:tcPr>
            <w:tcW w:w="2126" w:type="dxa"/>
          </w:tcPr>
          <w:p w:rsidR="00005482" w:rsidRPr="00037C69" w:rsidRDefault="002A3AE3" w:rsidP="002677D0">
            <w:pPr>
              <w:spacing w:before="120" w:after="120"/>
              <w:jc w:val="center"/>
              <w:rPr>
                <w:rFonts w:asciiTheme="majorHAnsi" w:hAnsiTheme="majorHAnsi"/>
                <w:b/>
                <w:sz w:val="24"/>
                <w:szCs w:val="24"/>
              </w:rPr>
            </w:pPr>
            <w:r>
              <w:rPr>
                <w:rFonts w:asciiTheme="majorHAnsi" w:hAnsiTheme="majorHAnsi"/>
                <w:b/>
                <w:sz w:val="24"/>
                <w:szCs w:val="24"/>
              </w:rPr>
              <w:t>D</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Default="002A3AE3" w:rsidP="00005482">
            <w:pPr>
              <w:spacing w:before="120" w:after="120"/>
              <w:rPr>
                <w:rFonts w:asciiTheme="majorHAnsi" w:hAnsiTheme="majorHAnsi"/>
                <w:sz w:val="24"/>
                <w:szCs w:val="24"/>
              </w:rPr>
            </w:pPr>
            <w:r>
              <w:rPr>
                <w:rFonts w:asciiTheme="majorHAnsi" w:hAnsiTheme="majorHAnsi"/>
                <w:sz w:val="24"/>
                <w:szCs w:val="24"/>
              </w:rPr>
              <w:t xml:space="preserve">Only A, B and C are decreasing relationships ( y is getting less as </w:t>
            </w:r>
            <w:r w:rsidRPr="002A3AE3">
              <w:rPr>
                <w:rFonts w:asciiTheme="majorHAnsi" w:hAnsiTheme="majorHAnsi"/>
                <w:i/>
                <w:sz w:val="24"/>
                <w:szCs w:val="24"/>
              </w:rPr>
              <w:t>x</w:t>
            </w:r>
            <w:r>
              <w:rPr>
                <w:rFonts w:asciiTheme="majorHAnsi" w:hAnsiTheme="majorHAnsi"/>
                <w:sz w:val="24"/>
                <w:szCs w:val="24"/>
              </w:rPr>
              <w:t xml:space="preserve"> increases).</w:t>
            </w:r>
          </w:p>
          <w:p w:rsidR="002A3AE3" w:rsidRDefault="002A3AE3" w:rsidP="00005482">
            <w:pPr>
              <w:spacing w:before="120" w:after="120"/>
              <w:rPr>
                <w:rFonts w:asciiTheme="majorHAnsi" w:hAnsiTheme="majorHAnsi"/>
                <w:sz w:val="24"/>
                <w:szCs w:val="24"/>
              </w:rPr>
            </w:pPr>
            <w:r>
              <w:rPr>
                <w:rFonts w:asciiTheme="majorHAnsi" w:hAnsiTheme="majorHAnsi"/>
                <w:sz w:val="24"/>
                <w:szCs w:val="24"/>
              </w:rPr>
              <w:t xml:space="preserve">A is decreasing at a decreasing rate as the slope of the graph is growing shallower as </w:t>
            </w:r>
            <w:r w:rsidRPr="002A3AE3">
              <w:rPr>
                <w:rFonts w:asciiTheme="majorHAnsi" w:hAnsiTheme="majorHAnsi"/>
                <w:i/>
                <w:sz w:val="24"/>
                <w:szCs w:val="24"/>
              </w:rPr>
              <w:t>x</w:t>
            </w:r>
            <w:r>
              <w:rPr>
                <w:rFonts w:asciiTheme="majorHAnsi" w:hAnsiTheme="majorHAnsi"/>
                <w:sz w:val="24"/>
                <w:szCs w:val="24"/>
              </w:rPr>
              <w:t xml:space="preserve"> increases.</w:t>
            </w:r>
          </w:p>
          <w:p w:rsidR="002A3AE3" w:rsidRDefault="002A3AE3" w:rsidP="00005482">
            <w:pPr>
              <w:spacing w:before="120" w:after="120"/>
              <w:rPr>
                <w:rFonts w:asciiTheme="majorHAnsi" w:hAnsiTheme="majorHAnsi"/>
                <w:sz w:val="24"/>
                <w:szCs w:val="24"/>
              </w:rPr>
            </w:pPr>
            <w:r>
              <w:rPr>
                <w:rFonts w:asciiTheme="majorHAnsi" w:hAnsiTheme="majorHAnsi"/>
                <w:sz w:val="24"/>
                <w:szCs w:val="24"/>
              </w:rPr>
              <w:t>B  is decreasing at an increasing rate and C is decreasing at a constant rate.</w:t>
            </w:r>
          </w:p>
          <w:p w:rsidR="002A3AE3" w:rsidRDefault="002A3AE3" w:rsidP="00005482">
            <w:pPr>
              <w:spacing w:before="120" w:after="120"/>
              <w:rPr>
                <w:rFonts w:asciiTheme="majorHAnsi" w:hAnsiTheme="majorHAnsi"/>
                <w:sz w:val="24"/>
                <w:szCs w:val="24"/>
              </w:rPr>
            </w:pPr>
          </w:p>
        </w:tc>
        <w:tc>
          <w:tcPr>
            <w:tcW w:w="2126" w:type="dxa"/>
          </w:tcPr>
          <w:p w:rsidR="00005482" w:rsidRPr="00037C69" w:rsidRDefault="002A3AE3" w:rsidP="002677D0">
            <w:pPr>
              <w:spacing w:before="120" w:after="120"/>
              <w:jc w:val="center"/>
              <w:rPr>
                <w:rFonts w:asciiTheme="majorHAnsi" w:hAnsiTheme="majorHAnsi"/>
                <w:b/>
                <w:sz w:val="24"/>
                <w:szCs w:val="24"/>
              </w:rPr>
            </w:pPr>
            <w:r>
              <w:rPr>
                <w:rFonts w:asciiTheme="majorHAnsi" w:hAnsiTheme="majorHAnsi"/>
                <w:b/>
                <w:sz w:val="24"/>
                <w:szCs w:val="24"/>
              </w:rPr>
              <w:t>A</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0D32F1" w:rsidRDefault="00005482" w:rsidP="00005482">
            <w:pPr>
              <w:spacing w:before="120" w:after="120"/>
              <w:rPr>
                <w:rFonts w:asciiTheme="majorHAnsi" w:hAnsiTheme="majorHAnsi"/>
                <w:position w:val="-204"/>
                <w:sz w:val="24"/>
                <w:szCs w:val="24"/>
              </w:rPr>
            </w:pPr>
            <w:r>
              <w:rPr>
                <w:rFonts w:asciiTheme="majorHAnsi" w:hAnsiTheme="majorHAnsi"/>
                <w:sz w:val="24"/>
                <w:szCs w:val="24"/>
              </w:rPr>
              <w:t xml:space="preserve"> </w:t>
            </w:r>
            <w:r w:rsidR="000D32F1" w:rsidRPr="000D32F1">
              <w:rPr>
                <w:rFonts w:asciiTheme="majorHAnsi" w:hAnsiTheme="majorHAnsi"/>
                <w:color w:val="FF0000"/>
                <w:position w:val="-204"/>
                <w:sz w:val="24"/>
                <w:szCs w:val="24"/>
              </w:rPr>
              <w:object w:dxaOrig="7972" w:dyaOrig="2250" w14:anchorId="09F996B2">
                <v:shape id="_x0000_i1083" type="#_x0000_t75" style="width:358.5pt;height:101.25pt" o:ole="">
                  <v:imagedata r:id="rId122" o:title=""/>
                </v:shape>
                <o:OLEObject Type="Embed" ProgID="FXEquation.Equation" ShapeID="_x0000_i1083" DrawAspect="Content" ObjectID="_1556696888" r:id="rId123"/>
              </w:object>
            </w:r>
            <w:r w:rsidRPr="000D32F1">
              <w:rPr>
                <w:rFonts w:asciiTheme="majorHAnsi" w:hAnsiTheme="majorHAnsi"/>
                <w:position w:val="-204"/>
                <w:sz w:val="24"/>
                <w:szCs w:val="24"/>
              </w:rPr>
              <w:t xml:space="preserve"> </w:t>
            </w:r>
          </w:p>
        </w:tc>
        <w:tc>
          <w:tcPr>
            <w:tcW w:w="2126" w:type="dxa"/>
          </w:tcPr>
          <w:p w:rsidR="00005482" w:rsidRPr="00037C69" w:rsidRDefault="000D32F1" w:rsidP="002677D0">
            <w:pPr>
              <w:spacing w:before="120" w:after="120"/>
              <w:jc w:val="center"/>
              <w:rPr>
                <w:rFonts w:asciiTheme="majorHAnsi" w:hAnsiTheme="majorHAnsi"/>
                <w:b/>
                <w:sz w:val="24"/>
                <w:szCs w:val="24"/>
              </w:rPr>
            </w:pPr>
            <w:r>
              <w:rPr>
                <w:rFonts w:asciiTheme="majorHAnsi" w:hAnsiTheme="majorHAnsi"/>
                <w:b/>
                <w:sz w:val="24"/>
                <w:szCs w:val="24"/>
              </w:rPr>
              <w:t>B</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Default="008746D5" w:rsidP="00005482">
            <w:pPr>
              <w:spacing w:before="120" w:after="120"/>
              <w:rPr>
                <w:rFonts w:asciiTheme="majorHAnsi" w:hAnsiTheme="majorHAnsi"/>
                <w:sz w:val="24"/>
                <w:szCs w:val="24"/>
              </w:rPr>
            </w:pPr>
            <w:r>
              <w:rPr>
                <w:rFonts w:asciiTheme="majorHAnsi" w:hAnsiTheme="majorHAnsi"/>
                <w:sz w:val="24"/>
                <w:szCs w:val="24"/>
              </w:rPr>
              <w:t>The graph of L is going up as K increases, so is in</w:t>
            </w:r>
            <w:r w:rsidR="00005482">
              <w:rPr>
                <w:rFonts w:asciiTheme="majorHAnsi" w:hAnsiTheme="majorHAnsi"/>
                <w:sz w:val="24"/>
                <w:szCs w:val="24"/>
              </w:rPr>
              <w:t>creasing.</w:t>
            </w:r>
          </w:p>
          <w:p w:rsidR="00005482" w:rsidRDefault="008746D5" w:rsidP="00005482">
            <w:pPr>
              <w:spacing w:before="120" w:after="120"/>
              <w:rPr>
                <w:rFonts w:asciiTheme="majorHAnsi" w:hAnsiTheme="majorHAnsi"/>
                <w:sz w:val="24"/>
                <w:szCs w:val="24"/>
              </w:rPr>
            </w:pPr>
            <w:r>
              <w:rPr>
                <w:rFonts w:asciiTheme="majorHAnsi" w:hAnsiTheme="majorHAnsi"/>
                <w:sz w:val="24"/>
                <w:szCs w:val="24"/>
              </w:rPr>
              <w:t>The graph gets steeper, so the in</w:t>
            </w:r>
            <w:r w:rsidR="00005482">
              <w:rPr>
                <w:rFonts w:asciiTheme="majorHAnsi" w:hAnsiTheme="majorHAnsi"/>
                <w:sz w:val="24"/>
                <w:szCs w:val="24"/>
              </w:rPr>
              <w:t xml:space="preserve">crease is </w:t>
            </w:r>
            <w:r>
              <w:rPr>
                <w:rFonts w:asciiTheme="majorHAnsi" w:hAnsiTheme="majorHAnsi"/>
                <w:sz w:val="24"/>
                <w:szCs w:val="24"/>
              </w:rPr>
              <w:t xml:space="preserve">at an </w:t>
            </w:r>
            <w:r w:rsidR="00005482">
              <w:rPr>
                <w:rFonts w:asciiTheme="majorHAnsi" w:hAnsiTheme="majorHAnsi"/>
                <w:sz w:val="24"/>
                <w:szCs w:val="24"/>
              </w:rPr>
              <w:t>increasing</w:t>
            </w:r>
            <w:r>
              <w:rPr>
                <w:rFonts w:asciiTheme="majorHAnsi" w:hAnsiTheme="majorHAnsi"/>
                <w:sz w:val="24"/>
                <w:szCs w:val="24"/>
              </w:rPr>
              <w:t xml:space="preserve"> rate</w:t>
            </w:r>
            <w:r w:rsidR="00005482">
              <w:rPr>
                <w:rFonts w:asciiTheme="majorHAnsi" w:hAnsiTheme="majorHAnsi"/>
                <w:sz w:val="24"/>
                <w:szCs w:val="24"/>
              </w:rPr>
              <w:t>.</w:t>
            </w:r>
          </w:p>
          <w:p w:rsidR="00005482" w:rsidRDefault="008746D5" w:rsidP="00005482">
            <w:pPr>
              <w:spacing w:before="120" w:after="120"/>
              <w:rPr>
                <w:rFonts w:asciiTheme="majorHAnsi" w:hAnsiTheme="majorHAnsi"/>
                <w:sz w:val="24"/>
                <w:szCs w:val="24"/>
              </w:rPr>
            </w:pPr>
            <w:r>
              <w:rPr>
                <w:rFonts w:asciiTheme="majorHAnsi" w:hAnsiTheme="majorHAnsi"/>
                <w:sz w:val="24"/>
                <w:szCs w:val="24"/>
              </w:rPr>
              <w:t>In</w:t>
            </w:r>
            <w:r w:rsidR="00005482">
              <w:rPr>
                <w:rFonts w:asciiTheme="majorHAnsi" w:hAnsiTheme="majorHAnsi"/>
                <w:sz w:val="24"/>
                <w:szCs w:val="24"/>
              </w:rPr>
              <w:t xml:space="preserve">creasing at an increasing rate. </w:t>
            </w:r>
          </w:p>
        </w:tc>
        <w:tc>
          <w:tcPr>
            <w:tcW w:w="2126" w:type="dxa"/>
          </w:tcPr>
          <w:p w:rsidR="00005482" w:rsidRPr="00037C69" w:rsidRDefault="008746D5" w:rsidP="002677D0">
            <w:pPr>
              <w:spacing w:before="120" w:after="120"/>
              <w:jc w:val="center"/>
              <w:rPr>
                <w:rFonts w:asciiTheme="majorHAnsi" w:hAnsiTheme="majorHAnsi"/>
                <w:b/>
                <w:sz w:val="24"/>
                <w:szCs w:val="24"/>
              </w:rPr>
            </w:pPr>
            <w:r>
              <w:rPr>
                <w:rFonts w:asciiTheme="majorHAnsi" w:hAnsiTheme="majorHAnsi"/>
                <w:b/>
                <w:sz w:val="24"/>
                <w:szCs w:val="24"/>
              </w:rPr>
              <w:t>D</w:t>
            </w:r>
          </w:p>
        </w:tc>
      </w:tr>
      <w:tr w:rsidR="00005482" w:rsidRPr="00272F64" w:rsidTr="007A1333">
        <w:trPr>
          <w:cantSplit/>
        </w:trPr>
        <w:tc>
          <w:tcPr>
            <w:tcW w:w="1134" w:type="dxa"/>
          </w:tcPr>
          <w:p w:rsidR="00005482" w:rsidRPr="00272F64" w:rsidRDefault="00005482" w:rsidP="00005482">
            <w:pPr>
              <w:pStyle w:val="ListParagraph"/>
              <w:numPr>
                <w:ilvl w:val="0"/>
                <w:numId w:val="23"/>
              </w:numPr>
              <w:rPr>
                <w:rFonts w:ascii="Times New Roman" w:hAnsi="Times New Roman"/>
                <w:sz w:val="24"/>
                <w:szCs w:val="24"/>
              </w:rPr>
            </w:pPr>
          </w:p>
        </w:tc>
        <w:tc>
          <w:tcPr>
            <w:tcW w:w="7088" w:type="dxa"/>
          </w:tcPr>
          <w:p w:rsidR="00005482" w:rsidRPr="004A0564" w:rsidRDefault="001B0163" w:rsidP="00005482">
            <w:pPr>
              <w:spacing w:before="120" w:after="120"/>
              <w:rPr>
                <w:rFonts w:asciiTheme="majorHAnsi" w:hAnsiTheme="majorHAnsi"/>
                <w:position w:val="-248"/>
                <w:sz w:val="24"/>
                <w:szCs w:val="24"/>
              </w:rPr>
            </w:pPr>
            <w:r>
              <w:rPr>
                <w:rFonts w:ascii="Times New Roman" w:hAnsi="Times New Roman"/>
                <w:i/>
                <w:noProof/>
                <w:sz w:val="24"/>
                <w:szCs w:val="24"/>
                <w:lang w:eastAsia="en-AU"/>
              </w:rPr>
              <w:object w:dxaOrig="1440" w:dyaOrig="1440">
                <v:shape id="_x0000_s1058" type="#_x0000_t75" style="position:absolute;margin-left:33pt;margin-top:-.2pt;width:306.5pt;height:95.4pt;z-index:251865088;mso-position-horizontal-relative:text;mso-position-vertical-relative:text">
                  <v:imagedata r:id="rId124" o:title=""/>
                </v:shape>
                <o:OLEObject Type="Embed" ProgID="FXDraw.Graphic" ShapeID="_x0000_s1058" DrawAspect="Content" ObjectID="_1556696910" r:id="rId125"/>
              </w:object>
            </w:r>
          </w:p>
        </w:tc>
        <w:tc>
          <w:tcPr>
            <w:tcW w:w="2126" w:type="dxa"/>
          </w:tcPr>
          <w:p w:rsidR="00005482" w:rsidRPr="00037C69" w:rsidRDefault="007F64C8" w:rsidP="002677D0">
            <w:pPr>
              <w:spacing w:before="120" w:after="120"/>
              <w:jc w:val="center"/>
              <w:rPr>
                <w:rFonts w:asciiTheme="majorHAnsi" w:hAnsiTheme="majorHAnsi"/>
                <w:b/>
                <w:sz w:val="24"/>
                <w:szCs w:val="24"/>
              </w:rPr>
            </w:pPr>
            <w:r>
              <w:rPr>
                <w:rFonts w:asciiTheme="majorHAnsi" w:hAnsiTheme="majorHAnsi"/>
                <w:b/>
                <w:sz w:val="24"/>
                <w:szCs w:val="24"/>
              </w:rPr>
              <w:t>A</w:t>
            </w:r>
          </w:p>
        </w:tc>
      </w:tr>
    </w:tbl>
    <w:p w:rsidR="00F56E33" w:rsidRDefault="00F56E33" w:rsidP="00F56E33">
      <w:pPr>
        <w:rPr>
          <w:rFonts w:ascii="Times New Roman" w:hAnsi="Times New Roman"/>
        </w:rPr>
      </w:pPr>
    </w:p>
    <w:p w:rsidR="00540706" w:rsidRDefault="00540706" w:rsidP="00F56E33">
      <w:pPr>
        <w:rPr>
          <w:rFonts w:ascii="Times New Roman" w:hAnsi="Times New Roman"/>
        </w:rPr>
        <w:sectPr w:rsidR="00540706" w:rsidSect="00423CB0">
          <w:pgSz w:w="11906" w:h="16838"/>
          <w:pgMar w:top="1440" w:right="1440" w:bottom="1440" w:left="1440" w:header="708" w:footer="708" w:gutter="0"/>
          <w:cols w:space="708"/>
          <w:titlePg/>
          <w:docGrid w:linePitch="360"/>
        </w:sectPr>
      </w:pPr>
    </w:p>
    <w:p w:rsidR="00540706" w:rsidRDefault="00540706" w:rsidP="00F56E33">
      <w:pPr>
        <w:rPr>
          <w:rFonts w:ascii="Times New Roman" w:hAnsi="Times New Roman"/>
        </w:rPr>
      </w:pPr>
    </w:p>
    <w:sdt>
      <w:sdtPr>
        <w:rPr>
          <w:rFonts w:ascii="Baskerville Old Face" w:hAnsi="Baskerville Old Face"/>
          <w:i/>
          <w:sz w:val="48"/>
          <w:szCs w:val="48"/>
        </w:rPr>
        <w:alias w:val="Comments"/>
        <w:tag w:val=""/>
        <w:id w:val="-142655012"/>
        <w:placeholder>
          <w:docPart w:val="57853DE7D7C5460B9D47178A5290D70A"/>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rsidR="00540706" w:rsidRPr="0027637B" w:rsidRDefault="001C7943" w:rsidP="00540706">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540706" w:rsidRDefault="00540706" w:rsidP="00540706">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312722155"/>
          <w:placeholder>
            <w:docPart w:val="C874BBBC23C044B7857B8A3A18BD727E"/>
          </w:placeholder>
          <w:dataBinding w:prefixMappings="xmlns:ns0='http://purl.org/dc/elements/1.1/' xmlns:ns1='http://schemas.openxmlformats.org/package/2006/metadata/core-properties' " w:xpath="/ns1:coreProperties[1]/ns1:contentStatus[1]" w:storeItemID="{6C3C8BC8-F283-45AE-878A-BAB7291924A1}"/>
          <w:text/>
        </w:sdtPr>
        <w:sdtEndPr/>
        <w:sdtContent>
          <w:r w:rsidR="003D5E6C">
            <w:rPr>
              <w:rFonts w:ascii="Baskerville Old Face" w:hAnsi="Baskerville Old Face"/>
              <w:i/>
              <w:sz w:val="52"/>
              <w:szCs w:val="52"/>
            </w:rPr>
            <w:t>2017</w:t>
          </w:r>
        </w:sdtContent>
      </w:sdt>
    </w:p>
    <w:p w:rsidR="00540706" w:rsidRDefault="00540706" w:rsidP="0054070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371762432"/>
        <w:placeholder>
          <w:docPart w:val="533498AE5A1F4C5291F0F68E0AA35E03"/>
        </w:placeholder>
        <w:dataBinding w:prefixMappings="xmlns:ns0='http://purl.org/dc/elements/1.1/' xmlns:ns1='http://schemas.openxmlformats.org/package/2006/metadata/core-properties' " w:xpath="/ns1:coreProperties[1]/ns0:title[1]" w:storeItemID="{6C3C8BC8-F283-45AE-878A-BAB7291924A1}"/>
        <w:text/>
      </w:sdtPr>
      <w:sdtEndPr/>
      <w:sdtContent>
        <w:p w:rsidR="00540706" w:rsidRPr="008F4C0E" w:rsidRDefault="003D5E6C" w:rsidP="00540706">
          <w:pPr>
            <w:spacing w:before="240"/>
            <w:ind w:firstLine="720"/>
            <w:jc w:val="center"/>
            <w:rPr>
              <w:rFonts w:asciiTheme="majorHAnsi" w:hAnsiTheme="majorHAnsi"/>
              <w:i/>
              <w:sz w:val="32"/>
              <w:szCs w:val="32"/>
            </w:rPr>
          </w:pPr>
          <w:r>
            <w:rPr>
              <w:rFonts w:asciiTheme="majorHAnsi" w:hAnsiTheme="majorHAnsi"/>
              <w:i/>
              <w:sz w:val="32"/>
              <w:szCs w:val="32"/>
            </w:rPr>
            <w:t>Proportion</w:t>
          </w:r>
        </w:p>
      </w:sdtContent>
    </w:sdt>
    <w:p w:rsidR="00540706" w:rsidRPr="008F4C0E" w:rsidRDefault="00540706" w:rsidP="00540706">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540706" w:rsidRDefault="00540706" w:rsidP="00540706">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591680" behindDoc="0" locked="0" layoutInCell="1" allowOverlap="1" wp14:anchorId="0081AC49" wp14:editId="09BB289E">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C0FC3" id="Oval 253" o:spid="_x0000_s1026" style="position:absolute;margin-left:134.7pt;margin-top:3.4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C11DC6F" wp14:editId="04428C05">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AF42D" id="Oval 254" o:spid="_x0000_s1026" style="position:absolute;margin-left:230.1pt;margin-top:1.9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08025717" wp14:editId="5CD3B477">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2EC44" id="Oval 255" o:spid="_x0000_s1026" style="position:absolute;margin-left:183.9pt;margin-top:2.6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40BF3264" wp14:editId="01FCF528">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DAEF7F" id="Oval 160" o:spid="_x0000_s1026" style="position:absolute;margin-left:89.1pt;margin-top:4.9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10112" behindDoc="0" locked="0" layoutInCell="1" allowOverlap="1" wp14:anchorId="6055B64D" wp14:editId="533F9FB6">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A9E6BE" id="Oval 201"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4ADEDDA3" wp14:editId="62E98BDB">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FCDA91" id="Oval 202" o:spid="_x0000_s1026" style="position:absolute;margin-left:182.4pt;margin-top:1.85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34A74200" wp14:editId="0F9BD3FE">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36FB32" id="Oval 203" o:spid="_x0000_s1026" style="position:absolute;margin-left:133.9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DLPduI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68207084" wp14:editId="3F896F77">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1AA5E" id="Oval 204" o:spid="_x0000_s1026" style="position:absolute;margin-left:88.35pt;margin-top:1.85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22400" behindDoc="0" locked="0" layoutInCell="1" allowOverlap="1" wp14:anchorId="1685F735" wp14:editId="2C6970F7">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CFFDAF"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JkebuA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641F7CDC" wp14:editId="2705E88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5ACCB1" id="Oval 206" o:spid="_x0000_s1026" style="position:absolute;margin-left:182.4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28B740E4" wp14:editId="1941323D">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8BF5F" id="Oval 207" o:spid="_x0000_s1026" style="position:absolute;margin-left:133.9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7531059B" wp14:editId="74B0F508">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728DC6" id="Oval 208" o:spid="_x0000_s1026" style="position:absolute;margin-left:88.35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34688" behindDoc="0" locked="0" layoutInCell="1" allowOverlap="1" wp14:anchorId="43B51922" wp14:editId="1592167B">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DF792A" id="Oval 209" o:spid="_x0000_s1026" style="position:absolute;margin-left:230.8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20751A18" wp14:editId="4776C10B">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0A25A" id="Oval 210" o:spid="_x0000_s1026" style="position:absolute;margin-left:182.4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1D890EC" wp14:editId="5C3C83FA">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ED0034" id="Oval 211" o:spid="_x0000_s1026" style="position:absolute;margin-left:133.95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89FEA49" wp14:editId="49EBAB8A">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9C5C57"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9dI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DYj9dINwIAAGkEAAAOAAAAAAAAAAAAAAAA&#10;AC4CAABkcnMvZTJvRG9jLnhtbFBLAQItABQABgAIAAAAIQCYDHsG2wAAAAgBAAAPAAAAAAAAAAAA&#10;AAAAAJEEAABkcnMvZG93bnJldi54bWxQSwUGAAAAAAQABADzAAAAmQUAAAAA&#10;" fillcolor="#0d0d0d [3069]"/>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46976" behindDoc="0" locked="0" layoutInCell="1" allowOverlap="1" wp14:anchorId="7120AFBC" wp14:editId="0E02C100">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63D0BB" id="Oval 213"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b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L8AHls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B2E0AA" wp14:editId="5B618E0E">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34943" id="Oval 214" o:spid="_x0000_s1026" style="position:absolute;margin-left:182.4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4893A70C" wp14:editId="637C49C7">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E4A8EA" id="Oval 215" o:spid="_x0000_s1026" style="position:absolute;margin-left:133.9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32275001" wp14:editId="293501BE">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8CEC0" id="Oval 216" o:spid="_x0000_s1026" style="position:absolute;margin-left:88.35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59264" behindDoc="0" locked="0" layoutInCell="1" allowOverlap="1" wp14:anchorId="7190A585" wp14:editId="552AD4CE">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8BB769" id="Oval 217" o:spid="_x0000_s1026" style="position:absolute;margin-left:230.8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6732B57B" wp14:editId="1F6916F0">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981A75" id="Oval 218" o:spid="_x0000_s1026" style="position:absolute;margin-left:182.4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gjx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C7qCPE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1DA1B434" wp14:editId="5F8AFF8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3606C6" id="Oval 219" o:spid="_x0000_s1026" style="position:absolute;margin-left:133.9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72792F82" wp14:editId="2E209626">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AB1F0E" id="Oval 220"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71552" behindDoc="0" locked="0" layoutInCell="1" allowOverlap="1" wp14:anchorId="332CF677" wp14:editId="5EF7F1B8">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94EB6A" id="Oval 22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69010C6A" wp14:editId="68461FEA">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86826E" id="Oval 222" o:spid="_x0000_s1026" style="position:absolute;margin-left:182.4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54332F1" wp14:editId="5E0626B5">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66EC2B" id="Oval 223" o:spid="_x0000_s1026" style="position:absolute;margin-left:133.9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D0Nw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BiQSD0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2D07E1D2" wp14:editId="226EF6A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F3109B" id="Oval 256" o:spid="_x0000_s1026" style="position:absolute;margin-left:88.35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83840" behindDoc="0" locked="0" layoutInCell="1" allowOverlap="1" wp14:anchorId="15F840F4" wp14:editId="6FE08889">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631C82" id="Oval 257"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13E2DCF1" wp14:editId="0142D60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A2C4B" id="Oval 258" o:spid="_x0000_s1026" style="position:absolute;margin-left:182.4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C1A9C04" wp14:editId="23E049DB">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8AC12" id="Oval 259" o:spid="_x0000_s1026" style="position:absolute;margin-left:133.9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E7E1412" wp14:editId="75D4FB9C">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C7AFBA" id="Oval 260"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84sFA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AyL84s&#10;FAIAAAcEAAAOAAAAAAAAAAAAAAAAAC4CAABkcnMvZTJvRG9jLnhtbFBLAQItABQABgAIAAAAIQDf&#10;sYE+2gAAAAgBAAAPAAAAAAAAAAAAAAAAAG4EAABkcnMvZG93bnJldi54bWxQSwUGAAAAAAQABADz&#10;AAAAdQUAAAAA&#10;" filled="f"/>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696128" behindDoc="0" locked="0" layoutInCell="1" allowOverlap="1" wp14:anchorId="06C5804B" wp14:editId="61D77105">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1D4B82" id="Oval 261"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117BA5D" wp14:editId="26554AB1">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02A463" id="Oval 262" o:spid="_x0000_s1026" style="position:absolute;margin-left:182.4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8eNwIAAGk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Fc3Hx4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311F3807" wp14:editId="15B52236">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629262" id="Oval 263" o:spid="_x0000_s1026" style="position:absolute;margin-left:133.9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60EE37E6" wp14:editId="2DE35AEE">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20EC5" id="Oval 264" o:spid="_x0000_s1026" style="position:absolute;margin-left:88.3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bookmarkStart w:id="0" w:name="_GoBack"/>
      <w:bookmarkEnd w:id="0"/>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08416" behindDoc="0" locked="0" layoutInCell="1" allowOverlap="1" wp14:anchorId="06243747" wp14:editId="366957F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B24CE8" id="Oval 265"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026068EA" wp14:editId="47A585BD">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70F98D" id="Oval 266" o:spid="_x0000_s1026" style="position:absolute;margin-left:182.4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lROAIAAGk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PT+XwkHP&#10;Q3rYgRVJZ3YGHyoOevKPlPoL/g7V9yAcrjpwG31NhEOnoeGayhRfvHqQlMBPxXr4gg1DwzZiJmrf&#10;Up8AmQKxz/N4Ps5D76NQbCwvytmcp6bYVZaz9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DLCjlROAIAAGkEAAAOAAAAAAAAAAAA&#10;AAAAAC4CAABkcnMvZTJvRG9jLnhtbFBLAQItABQABgAIAAAAIQA1ja+33QAAAAgBAAAPAAAAAAAA&#10;AAAAAAAAAJI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4088E5D" wp14:editId="474A4314">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D2BDD" id="Oval 267" o:spid="_x0000_s1026" style="position:absolute;margin-left:133.9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06FC2013" wp14:editId="1167292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D02AFF" id="Oval 268" o:spid="_x0000_s1026" style="position:absolute;margin-left:88.3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sidRPr="008F4C0E">
        <w:tab/>
      </w:r>
      <w:r>
        <w:rPr>
          <w:noProof/>
          <w:sz w:val="20"/>
          <w:lang w:eastAsia="en-AU"/>
        </w:rPr>
        <mc:AlternateContent>
          <mc:Choice Requires="wps">
            <w:drawing>
              <wp:anchor distT="0" distB="0" distL="114300" distR="114300" simplePos="0" relativeHeight="251714560" behindDoc="0" locked="0" layoutInCell="1" allowOverlap="1" wp14:anchorId="3DA2BC79" wp14:editId="272538BD">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958806" id="Oval 269" o:spid="_x0000_s1026" style="position:absolute;margin-left:134.7pt;margin-top:3.4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59FE68C6" wp14:editId="10066407">
                <wp:simplePos x="0" y="0"/>
                <wp:positionH relativeFrom="column">
                  <wp:posOffset>2922270</wp:posOffset>
                </wp:positionH>
                <wp:positionV relativeFrom="paragraph">
                  <wp:posOffset>24130</wp:posOffset>
                </wp:positionV>
                <wp:extent cx="171450" cy="114300"/>
                <wp:effectExtent l="0" t="0" r="19050" b="1905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1A5134" id="Oval 270" o:spid="_x0000_s1026" style="position:absolute;margin-left:230.1pt;margin-top:1.9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717632" behindDoc="0" locked="0" layoutInCell="1" allowOverlap="1" wp14:anchorId="603809D4" wp14:editId="60DDE71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5232FA" id="Oval 271" o:spid="_x0000_s1026" style="position:absolute;margin-left:183.9pt;margin-top:2.65pt;width:13.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1488" behindDoc="0" locked="0" layoutInCell="1" allowOverlap="1" wp14:anchorId="3BF6B4AC" wp14:editId="027DEC20">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B7FCFD" id="Oval 272" o:spid="_x0000_s1026" style="position:absolute;margin-left:89.1pt;margin-top:4.9pt;width:13.5pt;height: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32992" behindDoc="0" locked="0" layoutInCell="1" allowOverlap="1" wp14:anchorId="33D83F99" wp14:editId="0A0C9E5D">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574F25" id="Oval 273" o:spid="_x0000_s1026" style="position:absolute;margin-left:230.8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9920" behindDoc="0" locked="0" layoutInCell="1" allowOverlap="1" wp14:anchorId="21240EBC" wp14:editId="7F55F791">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E4CAD0" id="Oval 274" o:spid="_x0000_s1026" style="position:absolute;margin-left:182.4pt;margin-top:1.85pt;width:13.5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20077B80" wp14:editId="5A19A0DC">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54B29" id="Oval 275" o:spid="_x0000_s1026" style="position:absolute;margin-left:133.95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23776" behindDoc="0" locked="0" layoutInCell="1" allowOverlap="1" wp14:anchorId="243CFD14" wp14:editId="52C5A3FC">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1167DD" id="Oval 276" o:spid="_x0000_s1026" style="position:absolute;margin-left:88.35pt;margin-top:1.85pt;width:13.5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OAIAAGk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vTiXwkHP&#10;Q3rYgRVJZ3YGHyoOevKPlPoL/g7V9yAcrjpwG31NhEOnoeGayhRfvHqQlMBPxXr4gg1DwzZiJmrf&#10;Up8AmQKxz/N4Ps5D76NQbCwvytmcp6bYVZaz9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" fillcolor="#0d0d0d [3069]"/>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45280" behindDoc="0" locked="0" layoutInCell="1" allowOverlap="1" wp14:anchorId="0330CB79" wp14:editId="01FA9B08">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080A19" id="Oval 27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2208" behindDoc="0" locked="0" layoutInCell="1" allowOverlap="1" wp14:anchorId="061A2C9F" wp14:editId="352E886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BFC68" id="Oval 278" o:spid="_x0000_s1026" style="position:absolute;margin-left:182.4pt;margin-top:1.85pt;width:13.5pt;height: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5533B5EA" wp14:editId="3BD6C49C">
                <wp:simplePos x="0" y="0"/>
                <wp:positionH relativeFrom="column">
                  <wp:posOffset>1701165</wp:posOffset>
                </wp:positionH>
                <wp:positionV relativeFrom="paragraph">
                  <wp:posOffset>23495</wp:posOffset>
                </wp:positionV>
                <wp:extent cx="171450" cy="114300"/>
                <wp:effectExtent l="0" t="0" r="19050" b="1905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B757B" id="Oval 279" o:spid="_x0000_s1026" style="position:absolute;margin-left:133.9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36064" behindDoc="0" locked="0" layoutInCell="1" allowOverlap="1" wp14:anchorId="39417ABA" wp14:editId="200DF42F">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E1547E" id="Oval 280" o:spid="_x0000_s1026" style="position:absolute;margin-left:88.35pt;margin-top:1.85pt;width:13.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540706" w:rsidRPr="008F4C0E" w:rsidRDefault="00540706" w:rsidP="00540706">
      <w:pPr>
        <w:spacing w:after="120"/>
      </w:pPr>
      <w:r>
        <w:rPr>
          <w:noProof/>
          <w:sz w:val="20"/>
          <w:lang w:eastAsia="en-AU"/>
        </w:rPr>
        <mc:AlternateContent>
          <mc:Choice Requires="wps">
            <w:drawing>
              <wp:anchor distT="0" distB="0" distL="114300" distR="114300" simplePos="0" relativeHeight="251757568" behindDoc="0" locked="0" layoutInCell="1" allowOverlap="1" wp14:anchorId="525D74E8" wp14:editId="665ACD35">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BD0339" id="Oval 281" o:spid="_x0000_s1026" style="position:absolute;margin-left:230.85pt;margin-top:1.85pt;width:13.5pt;height: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4NfUhzYCAABpBAAADgAAAAAAAAAAAAAA&#10;AAAuAgAAZHJzL2Uyb0RvYy54bWxQSwECLQAUAAYACAAAACEAOR5EAN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754496" behindDoc="0" locked="0" layoutInCell="1" allowOverlap="1" wp14:anchorId="447F5DCB" wp14:editId="653E120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352A4E" id="Oval 282" o:spid="_x0000_s1026" style="position:absolute;margin-left:182.4pt;margin-top:1.85pt;width:13.5pt;height: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51424" behindDoc="0" locked="0" layoutInCell="1" allowOverlap="1" wp14:anchorId="19469C38" wp14:editId="44E3C59E">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9EA40F" id="Oval 283" o:spid="_x0000_s1026" style="position:absolute;margin-left:133.95pt;margin-top:1.85pt;width:13.5pt;height: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48352" behindDoc="0" locked="0" layoutInCell="1" allowOverlap="1" wp14:anchorId="71211DDB" wp14:editId="1E834423">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26493" id="Oval 284" o:spid="_x0000_s1026" style="position:absolute;margin-left:88.35pt;margin-top:1.85pt;width:13.5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7F64C8" w:rsidRDefault="00540706" w:rsidP="007F64C8">
      <w:pPr>
        <w:spacing w:after="120"/>
      </w:pPr>
      <w:r>
        <w:rPr>
          <w:noProof/>
          <w:sz w:val="20"/>
          <w:lang w:eastAsia="en-AU"/>
        </w:rPr>
        <mc:AlternateContent>
          <mc:Choice Requires="wps">
            <w:drawing>
              <wp:anchor distT="0" distB="0" distL="114300" distR="114300" simplePos="0" relativeHeight="251769856" behindDoc="0" locked="0" layoutInCell="1" allowOverlap="1" wp14:anchorId="2CD9A3A5" wp14:editId="3467BBDF">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A5C51A" id="Oval 285" o:spid="_x0000_s1026" style="position:absolute;margin-left:230.85pt;margin-top:1.85pt;width:13.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66784" behindDoc="0" locked="0" layoutInCell="1" allowOverlap="1" wp14:anchorId="0A9F2611" wp14:editId="16841BA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62880B" id="Oval 286" o:spid="_x0000_s1026" style="position:absolute;margin-left:182.4pt;margin-top:1.85pt;width:13.5pt;height: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63712" behindDoc="0" locked="0" layoutInCell="1" allowOverlap="1" wp14:anchorId="65261927" wp14:editId="019FE98E">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C320C" id="Oval 287" o:spid="_x0000_s1026" style="position:absolute;margin-left:133.95pt;margin-top:1.85pt;width:13.5pt;height: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60640" behindDoc="0" locked="0" layoutInCell="1" allowOverlap="1" wp14:anchorId="6ECF8DC7" wp14:editId="2B7EF70B">
                <wp:simplePos x="0" y="0"/>
                <wp:positionH relativeFrom="column">
                  <wp:posOffset>1122045</wp:posOffset>
                </wp:positionH>
                <wp:positionV relativeFrom="paragraph">
                  <wp:posOffset>23495</wp:posOffset>
                </wp:positionV>
                <wp:extent cx="171450" cy="114300"/>
                <wp:effectExtent l="0" t="0" r="1905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F134AA" id="Oval 288" o:spid="_x0000_s1026" style="position:absolute;margin-left:88.35pt;margin-top:1.85pt;width:13.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C/I1EKNwIAAGkEAAAOAAAAAAAAAAAAAAAA&#10;AC4CAABkcnMvZTJvRG9jLnhtbFBLAQItABQABgAIAAAAIQCYDHsG2wAAAAgBAAAPAAAAAAAAAAAA&#10;AAAAAJEEAABkcnMvZG93bnJldi54bWxQSwUGAAAAAAQABADzAAAAmQUAAAAA&#10;" fillcolor="#0d0d0d [3069]"/>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540706" w:rsidRDefault="00540706" w:rsidP="00540706">
      <w:pPr>
        <w:spacing w:after="120"/>
      </w:pPr>
    </w:p>
    <w:p w:rsidR="00F56E33" w:rsidRPr="00272F64" w:rsidRDefault="00540706" w:rsidP="00005482">
      <w:pPr>
        <w:spacing w:after="120"/>
        <w:rPr>
          <w:rFonts w:ascii="Times New Roman" w:hAnsi="Times New Roman"/>
          <w:sz w:val="24"/>
          <w:szCs w:val="24"/>
        </w:rPr>
      </w:pPr>
      <w:r>
        <w:t xml:space="preserve">   </w:t>
      </w:r>
    </w:p>
    <w:sectPr w:rsidR="00F56E33" w:rsidRPr="00272F64"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163" w:rsidRDefault="001B0163" w:rsidP="006475AA">
      <w:r>
        <w:separator/>
      </w:r>
    </w:p>
  </w:endnote>
  <w:endnote w:type="continuationSeparator" w:id="0">
    <w:p w:rsidR="001B0163" w:rsidRDefault="001B0163"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2A3AE3" w:rsidRDefault="002A3AE3">
        <w:pPr>
          <w:pStyle w:val="Footer"/>
          <w:jc w:val="center"/>
        </w:pPr>
        <w:r>
          <w:fldChar w:fldCharType="begin"/>
        </w:r>
        <w:r>
          <w:instrText xml:space="preserve"> PAGE   \* MERGEFORMAT </w:instrText>
        </w:r>
        <w:r>
          <w:fldChar w:fldCharType="separate"/>
        </w:r>
        <w:r w:rsidR="006C7540">
          <w:rPr>
            <w:noProof/>
          </w:rPr>
          <w:t>10</w:t>
        </w:r>
        <w:r>
          <w:rPr>
            <w:noProof/>
          </w:rPr>
          <w:fldChar w:fldCharType="end"/>
        </w:r>
      </w:p>
    </w:sdtContent>
  </w:sdt>
  <w:p w:rsidR="002A3AE3" w:rsidRDefault="002A3A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2A3AE3" w:rsidRDefault="002A3AE3">
        <w:pPr>
          <w:pStyle w:val="Footer"/>
          <w:jc w:val="center"/>
        </w:pPr>
        <w:r>
          <w:fldChar w:fldCharType="begin"/>
        </w:r>
        <w:r>
          <w:instrText xml:space="preserve"> PAGE   \* MERGEFORMAT </w:instrText>
        </w:r>
        <w:r>
          <w:fldChar w:fldCharType="separate"/>
        </w:r>
        <w:r w:rsidR="001B0163">
          <w:rPr>
            <w:noProof/>
          </w:rPr>
          <w:t>1</w:t>
        </w:r>
        <w:r>
          <w:rPr>
            <w:noProof/>
          </w:rPr>
          <w:fldChar w:fldCharType="end"/>
        </w:r>
      </w:p>
    </w:sdtContent>
  </w:sdt>
  <w:p w:rsidR="002A3AE3" w:rsidRDefault="002A3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163" w:rsidRDefault="001B0163" w:rsidP="006475AA">
      <w:r>
        <w:separator/>
      </w:r>
    </w:p>
  </w:footnote>
  <w:footnote w:type="continuationSeparator" w:id="0">
    <w:p w:rsidR="001B0163" w:rsidRDefault="001B0163"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3AE3" w:rsidRPr="006475AA" w:rsidRDefault="001B0163" w:rsidP="00252A7D">
    <w:pPr>
      <w:pStyle w:val="Header"/>
      <w:tabs>
        <w:tab w:val="left" w:pos="8540"/>
      </w:tabs>
      <w:rPr>
        <w:u w:val="single"/>
      </w:rPr>
    </w:pPr>
    <w:sdt>
      <w:sdtPr>
        <w:rPr>
          <w:u w:val="single"/>
        </w:rPr>
        <w:alias w:val="Comments"/>
        <w:tag w:val=""/>
        <w:id w:val="-1074966821"/>
        <w:placeholder>
          <w:docPart w:val="4475E08F59984769A7D2CE3861335E99"/>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1C7943">
          <w:rPr>
            <w:u w:val="single"/>
          </w:rPr>
          <w:t>School Name</w:t>
        </w:r>
      </w:sdtContent>
    </w:sdt>
    <w:r w:rsidR="002A3AE3">
      <w:rPr>
        <w:u w:val="single"/>
      </w:rPr>
      <w:t xml:space="preserve">                 </w:t>
    </w:r>
    <w:r w:rsidR="002A3AE3" w:rsidRPr="006475AA">
      <w:rPr>
        <w:u w:val="single"/>
      </w:rPr>
      <w:t xml:space="preserve"> </w:t>
    </w:r>
    <w:r w:rsidR="002A3AE3">
      <w:rPr>
        <w:u w:val="single"/>
      </w:rPr>
      <w:t xml:space="preserve">Test -  </w:t>
    </w:r>
    <w:sdt>
      <w:sdtPr>
        <w:rPr>
          <w:u w:val="single"/>
        </w:rPr>
        <w:alias w:val="Title"/>
        <w:tag w:val=""/>
        <w:id w:val="-148669691"/>
        <w:placeholder>
          <w:docPart w:val="C02D2C95CD6A42A5A954A3F10D0E0DF4"/>
        </w:placeholder>
        <w:dataBinding w:prefixMappings="xmlns:ns0='http://purl.org/dc/elements/1.1/' xmlns:ns1='http://schemas.openxmlformats.org/package/2006/metadata/core-properties' " w:xpath="/ns1:coreProperties[1]/ns0:title[1]" w:storeItemID="{6C3C8BC8-F283-45AE-878A-BAB7291924A1}"/>
        <w:text/>
      </w:sdtPr>
      <w:sdtEndPr/>
      <w:sdtContent>
        <w:r w:rsidR="002A3AE3">
          <w:rPr>
            <w:u w:val="single"/>
          </w:rPr>
          <w:t>Proportion</w:t>
        </w:r>
      </w:sdtContent>
    </w:sdt>
    <w:r w:rsidR="002A3AE3">
      <w:rPr>
        <w:u w:val="single"/>
      </w:rPr>
      <w:t xml:space="preserve">     </w:t>
    </w:r>
    <w:r w:rsidR="002A3AE3">
      <w:rPr>
        <w:u w:val="single"/>
      </w:rPr>
      <w:tab/>
    </w:r>
    <w:r w:rsidR="002A3AE3">
      <w:rPr>
        <w:u w:val="single"/>
      </w:rPr>
      <w:tab/>
    </w:r>
    <w:sdt>
      <w:sdtPr>
        <w:rPr>
          <w:u w:val="single"/>
        </w:rPr>
        <w:alias w:val="Status"/>
        <w:tag w:val=""/>
        <w:id w:val="217486131"/>
        <w:placeholder>
          <w:docPart w:val="CE2DE9D0870046499715CCBF8507E7C5"/>
        </w:placeholder>
        <w:dataBinding w:prefixMappings="xmlns:ns0='http://purl.org/dc/elements/1.1/' xmlns:ns1='http://schemas.openxmlformats.org/package/2006/metadata/core-properties' " w:xpath="/ns1:coreProperties[1]/ns1:contentStatus[1]" w:storeItemID="{6C3C8BC8-F283-45AE-878A-BAB7291924A1}"/>
        <w:text/>
      </w:sdtPr>
      <w:sdtEndPr/>
      <w:sdtContent>
        <w:r w:rsidR="002A3AE3">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6"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4"/>
  </w:num>
  <w:num w:numId="9">
    <w:abstractNumId w:val="5"/>
  </w:num>
  <w:num w:numId="10">
    <w:abstractNumId w:val="21"/>
  </w:num>
  <w:num w:numId="11">
    <w:abstractNumId w:val="19"/>
  </w:num>
  <w:num w:numId="12">
    <w:abstractNumId w:val="11"/>
  </w:num>
  <w:num w:numId="13">
    <w:abstractNumId w:val="17"/>
  </w:num>
  <w:num w:numId="14">
    <w:abstractNumId w:val="9"/>
  </w:num>
  <w:num w:numId="15">
    <w:abstractNumId w:val="16"/>
  </w:num>
  <w:num w:numId="16">
    <w:abstractNumId w:val="18"/>
  </w:num>
  <w:num w:numId="17">
    <w:abstractNumId w:val="3"/>
  </w:num>
  <w:num w:numId="18">
    <w:abstractNumId w:val="6"/>
  </w:num>
  <w:num w:numId="19">
    <w:abstractNumId w:val="8"/>
  </w:num>
  <w:num w:numId="20">
    <w:abstractNumId w:val="20"/>
  </w:num>
  <w:num w:numId="21">
    <w:abstractNumId w:val="10"/>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F5A"/>
    <w:rsid w:val="00002660"/>
    <w:rsid w:val="00005482"/>
    <w:rsid w:val="0003562B"/>
    <w:rsid w:val="00037C69"/>
    <w:rsid w:val="0005581D"/>
    <w:rsid w:val="00077577"/>
    <w:rsid w:val="00077B33"/>
    <w:rsid w:val="000966B2"/>
    <w:rsid w:val="000A3FD5"/>
    <w:rsid w:val="000A6CD7"/>
    <w:rsid w:val="000D32F1"/>
    <w:rsid w:val="00104ACA"/>
    <w:rsid w:val="001274F5"/>
    <w:rsid w:val="001305A9"/>
    <w:rsid w:val="00156B1A"/>
    <w:rsid w:val="0018287C"/>
    <w:rsid w:val="001B0163"/>
    <w:rsid w:val="001B06EE"/>
    <w:rsid w:val="001B0750"/>
    <w:rsid w:val="001B1E4E"/>
    <w:rsid w:val="001B2DF7"/>
    <w:rsid w:val="001C2708"/>
    <w:rsid w:val="001C71D6"/>
    <w:rsid w:val="001C7943"/>
    <w:rsid w:val="001D51F7"/>
    <w:rsid w:val="001E2D6D"/>
    <w:rsid w:val="001F33E7"/>
    <w:rsid w:val="00204CB2"/>
    <w:rsid w:val="0021035C"/>
    <w:rsid w:val="00216994"/>
    <w:rsid w:val="00231E3E"/>
    <w:rsid w:val="00233DEB"/>
    <w:rsid w:val="00241F33"/>
    <w:rsid w:val="00242CDE"/>
    <w:rsid w:val="00252A7D"/>
    <w:rsid w:val="00260E12"/>
    <w:rsid w:val="00262EF6"/>
    <w:rsid w:val="002677D0"/>
    <w:rsid w:val="00272F64"/>
    <w:rsid w:val="0027637B"/>
    <w:rsid w:val="00295011"/>
    <w:rsid w:val="002A3AE3"/>
    <w:rsid w:val="002A67A9"/>
    <w:rsid w:val="002B1F86"/>
    <w:rsid w:val="002C305C"/>
    <w:rsid w:val="002D6C35"/>
    <w:rsid w:val="002E3D4C"/>
    <w:rsid w:val="003103F6"/>
    <w:rsid w:val="00325745"/>
    <w:rsid w:val="00347A06"/>
    <w:rsid w:val="00360685"/>
    <w:rsid w:val="00364163"/>
    <w:rsid w:val="00381393"/>
    <w:rsid w:val="003B0BD3"/>
    <w:rsid w:val="003C086B"/>
    <w:rsid w:val="003C4D0B"/>
    <w:rsid w:val="003D5E6C"/>
    <w:rsid w:val="00423CB0"/>
    <w:rsid w:val="00440283"/>
    <w:rsid w:val="004A1554"/>
    <w:rsid w:val="004B2876"/>
    <w:rsid w:val="004C6EE9"/>
    <w:rsid w:val="004E01B5"/>
    <w:rsid w:val="004E1A64"/>
    <w:rsid w:val="00540706"/>
    <w:rsid w:val="00556B6D"/>
    <w:rsid w:val="00563AA5"/>
    <w:rsid w:val="00573056"/>
    <w:rsid w:val="005A4FB8"/>
    <w:rsid w:val="005B023D"/>
    <w:rsid w:val="005C2441"/>
    <w:rsid w:val="005F0F67"/>
    <w:rsid w:val="005F6CBB"/>
    <w:rsid w:val="006475AA"/>
    <w:rsid w:val="006608F5"/>
    <w:rsid w:val="00670CF3"/>
    <w:rsid w:val="00674B12"/>
    <w:rsid w:val="00683B30"/>
    <w:rsid w:val="0068617D"/>
    <w:rsid w:val="00692C5F"/>
    <w:rsid w:val="006A6A8E"/>
    <w:rsid w:val="006C7540"/>
    <w:rsid w:val="006D1C47"/>
    <w:rsid w:val="006D3950"/>
    <w:rsid w:val="006D727A"/>
    <w:rsid w:val="006E388D"/>
    <w:rsid w:val="006E3B3A"/>
    <w:rsid w:val="0077682A"/>
    <w:rsid w:val="007832E9"/>
    <w:rsid w:val="007A12DD"/>
    <w:rsid w:val="007A1333"/>
    <w:rsid w:val="007A4E38"/>
    <w:rsid w:val="007E7DD5"/>
    <w:rsid w:val="007F0DF3"/>
    <w:rsid w:val="007F64C8"/>
    <w:rsid w:val="00850CFC"/>
    <w:rsid w:val="00853766"/>
    <w:rsid w:val="008746D5"/>
    <w:rsid w:val="00887934"/>
    <w:rsid w:val="00887C1B"/>
    <w:rsid w:val="008A757D"/>
    <w:rsid w:val="008E3476"/>
    <w:rsid w:val="008F4C0E"/>
    <w:rsid w:val="00912D63"/>
    <w:rsid w:val="00920154"/>
    <w:rsid w:val="009430F2"/>
    <w:rsid w:val="00960538"/>
    <w:rsid w:val="00964521"/>
    <w:rsid w:val="00965D95"/>
    <w:rsid w:val="00974063"/>
    <w:rsid w:val="00975987"/>
    <w:rsid w:val="009A0F33"/>
    <w:rsid w:val="009A5863"/>
    <w:rsid w:val="009C2208"/>
    <w:rsid w:val="00A433DF"/>
    <w:rsid w:val="00A5015F"/>
    <w:rsid w:val="00A50622"/>
    <w:rsid w:val="00A65DCE"/>
    <w:rsid w:val="00A82BA8"/>
    <w:rsid w:val="00AB0857"/>
    <w:rsid w:val="00AC326E"/>
    <w:rsid w:val="00AD652F"/>
    <w:rsid w:val="00AF2DC6"/>
    <w:rsid w:val="00B14653"/>
    <w:rsid w:val="00B405DD"/>
    <w:rsid w:val="00B466FB"/>
    <w:rsid w:val="00B47C2C"/>
    <w:rsid w:val="00B57F5A"/>
    <w:rsid w:val="00B8336B"/>
    <w:rsid w:val="00B835B8"/>
    <w:rsid w:val="00B92B31"/>
    <w:rsid w:val="00BA4A8A"/>
    <w:rsid w:val="00BB3E9D"/>
    <w:rsid w:val="00BD49DE"/>
    <w:rsid w:val="00BE2326"/>
    <w:rsid w:val="00BE51BB"/>
    <w:rsid w:val="00C37D72"/>
    <w:rsid w:val="00C74296"/>
    <w:rsid w:val="00C760A6"/>
    <w:rsid w:val="00C849C5"/>
    <w:rsid w:val="00C93B55"/>
    <w:rsid w:val="00D1063D"/>
    <w:rsid w:val="00D66E50"/>
    <w:rsid w:val="00D944F7"/>
    <w:rsid w:val="00DA0092"/>
    <w:rsid w:val="00DB5666"/>
    <w:rsid w:val="00DB6EA6"/>
    <w:rsid w:val="00DC06F8"/>
    <w:rsid w:val="00DD53EB"/>
    <w:rsid w:val="00DE2FF5"/>
    <w:rsid w:val="00DF646F"/>
    <w:rsid w:val="00E04329"/>
    <w:rsid w:val="00E101EC"/>
    <w:rsid w:val="00E2596F"/>
    <w:rsid w:val="00E31531"/>
    <w:rsid w:val="00E34291"/>
    <w:rsid w:val="00E630F1"/>
    <w:rsid w:val="00E756D4"/>
    <w:rsid w:val="00E86743"/>
    <w:rsid w:val="00E9007E"/>
    <w:rsid w:val="00EA33A1"/>
    <w:rsid w:val="00EB4B28"/>
    <w:rsid w:val="00EC7A14"/>
    <w:rsid w:val="00ED5472"/>
    <w:rsid w:val="00F34A31"/>
    <w:rsid w:val="00F35757"/>
    <w:rsid w:val="00F56E33"/>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1BA9870"/>
  <w15:docId w15:val="{BD1BC22A-EE3B-4C0C-9731-CBE9F97C3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0A6CD7"/>
    <w:pPr>
      <w:ind w:left="0"/>
      <w:contextualSpacing w:val="0"/>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0A6CD7"/>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oleObject" Target="embeddings/oleObject56.bin"/><Relationship Id="rId21" Type="http://schemas.openxmlformats.org/officeDocument/2006/relationships/header" Target="header1.xml"/><Relationship Id="rId42" Type="http://schemas.openxmlformats.org/officeDocument/2006/relationships/image" Target="media/image17.png"/><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40.bin"/><Relationship Id="rId112" Type="http://schemas.openxmlformats.org/officeDocument/2006/relationships/image" Target="media/image50.png"/><Relationship Id="rId16" Type="http://schemas.openxmlformats.org/officeDocument/2006/relationships/oleObject" Target="embeddings/oleObject5.bin"/><Relationship Id="rId107" Type="http://schemas.openxmlformats.org/officeDocument/2006/relationships/oleObject" Target="embeddings/oleObject51.bin"/><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5.bin"/><Relationship Id="rId102" Type="http://schemas.openxmlformats.org/officeDocument/2006/relationships/image" Target="media/image45.png"/><Relationship Id="rId123" Type="http://schemas.openxmlformats.org/officeDocument/2006/relationships/oleObject" Target="embeddings/oleObject59.bin"/><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5.bin"/><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footer" Target="footer1.xml"/><Relationship Id="rId27" Type="http://schemas.openxmlformats.org/officeDocument/2006/relationships/oleObject" Target="embeddings/oleObject9.bin"/><Relationship Id="rId30" Type="http://schemas.openxmlformats.org/officeDocument/2006/relationships/image" Target="media/image11.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oleObject" Target="embeddings/oleObject30.bin"/><Relationship Id="rId77" Type="http://schemas.openxmlformats.org/officeDocument/2006/relationships/oleObject" Target="embeddings/oleObject34.bin"/><Relationship Id="rId100" Type="http://schemas.openxmlformats.org/officeDocument/2006/relationships/image" Target="media/image44.png"/><Relationship Id="rId105" Type="http://schemas.openxmlformats.org/officeDocument/2006/relationships/oleObject" Target="embeddings/oleObject50.bin"/><Relationship Id="rId113" Type="http://schemas.openxmlformats.org/officeDocument/2006/relationships/oleObject" Target="embeddings/oleObject54.bin"/><Relationship Id="rId118" Type="http://schemas.openxmlformats.org/officeDocument/2006/relationships/image" Target="media/image53.png"/><Relationship Id="rId126"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oleObject" Target="embeddings/oleObject21.bin"/><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oleObject" Target="embeddings/oleObject38.bin"/><Relationship Id="rId93" Type="http://schemas.openxmlformats.org/officeDocument/2006/relationships/oleObject" Target="embeddings/oleObject43.bin"/><Relationship Id="rId98" Type="http://schemas.openxmlformats.org/officeDocument/2006/relationships/image" Target="media/image43.png"/><Relationship Id="rId121" Type="http://schemas.openxmlformats.org/officeDocument/2006/relationships/oleObject" Target="embeddings/oleObject58.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oleObject" Target="embeddings/oleObject25.bin"/><Relationship Id="rId67" Type="http://schemas.openxmlformats.org/officeDocument/2006/relationships/oleObject" Target="embeddings/oleObject29.bin"/><Relationship Id="rId103" Type="http://schemas.openxmlformats.org/officeDocument/2006/relationships/oleObject" Target="embeddings/oleObject49.bin"/><Relationship Id="rId108" Type="http://schemas.openxmlformats.org/officeDocument/2006/relationships/image" Target="media/image48.png"/><Relationship Id="rId116" Type="http://schemas.openxmlformats.org/officeDocument/2006/relationships/image" Target="media/image52.png"/><Relationship Id="rId124" Type="http://schemas.openxmlformats.org/officeDocument/2006/relationships/image" Target="media/image56.png"/><Relationship Id="rId20" Type="http://schemas.openxmlformats.org/officeDocument/2006/relationships/oleObject" Target="embeddings/oleObject7.bin"/><Relationship Id="rId41" Type="http://schemas.openxmlformats.org/officeDocument/2006/relationships/oleObject" Target="embeddings/oleObject16.bin"/><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33.bin"/><Relationship Id="rId83" Type="http://schemas.openxmlformats.org/officeDocument/2006/relationships/oleObject" Target="embeddings/oleObject37.bin"/><Relationship Id="rId88" Type="http://schemas.openxmlformats.org/officeDocument/2006/relationships/image" Target="media/image40.png"/><Relationship Id="rId91" Type="http://schemas.openxmlformats.org/officeDocument/2006/relationships/oleObject" Target="embeddings/oleObject41.bin"/><Relationship Id="rId96" Type="http://schemas.openxmlformats.org/officeDocument/2006/relationships/image" Target="media/image42.png"/><Relationship Id="rId111" Type="http://schemas.openxmlformats.org/officeDocument/2006/relationships/oleObject" Target="embeddings/oleObject53.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image" Target="media/image47.png"/><Relationship Id="rId114" Type="http://schemas.openxmlformats.org/officeDocument/2006/relationships/image" Target="media/image51.png"/><Relationship Id="rId119" Type="http://schemas.openxmlformats.org/officeDocument/2006/relationships/oleObject" Target="embeddings/oleObject57.bin"/><Relationship Id="rId127" Type="http://schemas.openxmlformats.org/officeDocument/2006/relationships/glossaryDocument" Target="glossary/document.xml"/><Relationship Id="rId10" Type="http://schemas.openxmlformats.org/officeDocument/2006/relationships/oleObject" Target="embeddings/oleObject2.bin"/><Relationship Id="rId31" Type="http://schemas.openxmlformats.org/officeDocument/2006/relationships/oleObject" Target="embeddings/oleObject11.bin"/><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5.png"/><Relationship Id="rId81" Type="http://schemas.openxmlformats.org/officeDocument/2006/relationships/oleObject" Target="embeddings/oleObject36.bin"/><Relationship Id="rId86" Type="http://schemas.openxmlformats.org/officeDocument/2006/relationships/image" Target="media/image39.png"/><Relationship Id="rId94" Type="http://schemas.openxmlformats.org/officeDocument/2006/relationships/oleObject" Target="embeddings/oleObject44.bin"/><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oleObject" Target="embeddings/oleObject15.bin"/><Relationship Id="rId109" Type="http://schemas.openxmlformats.org/officeDocument/2006/relationships/oleObject" Target="embeddings/oleObject52.bin"/><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6.bin"/><Relationship Id="rId104" Type="http://schemas.openxmlformats.org/officeDocument/2006/relationships/image" Target="media/image46.png"/><Relationship Id="rId120" Type="http://schemas.openxmlformats.org/officeDocument/2006/relationships/image" Target="media/image54.png"/><Relationship Id="rId125" Type="http://schemas.openxmlformats.org/officeDocument/2006/relationships/oleObject" Target="embeddings/oleObject60.bin"/><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oleObject" Target="embeddings/oleObject42.bin"/><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49.png"/><Relationship Id="rId115" Type="http://schemas.openxmlformats.org/officeDocument/2006/relationships/oleObject" Target="embeddings/oleObject55.bin"/><Relationship Id="rId61" Type="http://schemas.openxmlformats.org/officeDocument/2006/relationships/oleObject" Target="embeddings/oleObject26.bin"/><Relationship Id="rId82"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202017\Mathematics%20Assessment%20Bank%20Zeta%202017\Year%209%2010%20Lined%20Test%20Template%20for%20Diagrams%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CD4B410F6B3403BB00EAA0FF17062B4"/>
        <w:category>
          <w:name w:val="General"/>
          <w:gallery w:val="placeholder"/>
        </w:category>
        <w:types>
          <w:type w:val="bbPlcHdr"/>
        </w:types>
        <w:behaviors>
          <w:behavior w:val="content"/>
        </w:behaviors>
        <w:guid w:val="{B4C6C787-AAB2-4511-986A-6912A511F9CF}"/>
      </w:docPartPr>
      <w:docPartBody>
        <w:p w:rsidR="001D2E5F" w:rsidRDefault="001D2E5F">
          <w:pPr>
            <w:pStyle w:val="ECD4B410F6B3403BB00EAA0FF17062B4"/>
          </w:pPr>
          <w:r w:rsidRPr="00A1070F">
            <w:rPr>
              <w:rStyle w:val="PlaceholderText"/>
            </w:rPr>
            <w:t>[Comments]</w:t>
          </w:r>
        </w:p>
      </w:docPartBody>
    </w:docPart>
    <w:docPart>
      <w:docPartPr>
        <w:name w:val="F846AF0ABE5C4B2D82BB9C677D9C6A10"/>
        <w:category>
          <w:name w:val="General"/>
          <w:gallery w:val="placeholder"/>
        </w:category>
        <w:types>
          <w:type w:val="bbPlcHdr"/>
        </w:types>
        <w:behaviors>
          <w:behavior w:val="content"/>
        </w:behaviors>
        <w:guid w:val="{32B09733-4AB6-4B7E-899D-CC85AE3543DC}"/>
      </w:docPartPr>
      <w:docPartBody>
        <w:p w:rsidR="001D2E5F" w:rsidRDefault="001D2E5F">
          <w:pPr>
            <w:pStyle w:val="F846AF0ABE5C4B2D82BB9C677D9C6A10"/>
          </w:pPr>
          <w:r w:rsidRPr="00A1070F">
            <w:rPr>
              <w:rStyle w:val="PlaceholderText"/>
            </w:rPr>
            <w:t>[Status]</w:t>
          </w:r>
        </w:p>
      </w:docPartBody>
    </w:docPart>
    <w:docPart>
      <w:docPartPr>
        <w:name w:val="3B17507F54D9446C82FCE837B43B726A"/>
        <w:category>
          <w:name w:val="General"/>
          <w:gallery w:val="placeholder"/>
        </w:category>
        <w:types>
          <w:type w:val="bbPlcHdr"/>
        </w:types>
        <w:behaviors>
          <w:behavior w:val="content"/>
        </w:behaviors>
        <w:guid w:val="{CE4AB7BA-C909-4718-8AC1-C3DFE7524B88}"/>
      </w:docPartPr>
      <w:docPartBody>
        <w:p w:rsidR="001D2E5F" w:rsidRDefault="001D2E5F">
          <w:pPr>
            <w:pStyle w:val="3B17507F54D9446C82FCE837B43B726A"/>
          </w:pPr>
          <w:r w:rsidRPr="00EE6CF7">
            <w:rPr>
              <w:rStyle w:val="PlaceholderText"/>
            </w:rPr>
            <w:t>[Category]</w:t>
          </w:r>
        </w:p>
      </w:docPartBody>
    </w:docPart>
    <w:docPart>
      <w:docPartPr>
        <w:name w:val="6CE252A6A205436BA16EAEA1EFDD1661"/>
        <w:category>
          <w:name w:val="General"/>
          <w:gallery w:val="placeholder"/>
        </w:category>
        <w:types>
          <w:type w:val="bbPlcHdr"/>
        </w:types>
        <w:behaviors>
          <w:behavior w:val="content"/>
        </w:behaviors>
        <w:guid w:val="{97BDB576-41C7-45AB-924C-0C92DF6E2D58}"/>
      </w:docPartPr>
      <w:docPartBody>
        <w:p w:rsidR="001D2E5F" w:rsidRDefault="001D2E5F">
          <w:pPr>
            <w:pStyle w:val="6CE252A6A205436BA16EAEA1EFDD1661"/>
          </w:pPr>
          <w:r w:rsidRPr="00EE6CF7">
            <w:rPr>
              <w:rStyle w:val="PlaceholderText"/>
            </w:rPr>
            <w:t>[Title]</w:t>
          </w:r>
        </w:p>
      </w:docPartBody>
    </w:docPart>
    <w:docPart>
      <w:docPartPr>
        <w:name w:val="3E996B070C7B411A87095ADF7A4C97E9"/>
        <w:category>
          <w:name w:val="General"/>
          <w:gallery w:val="placeholder"/>
        </w:category>
        <w:types>
          <w:type w:val="bbPlcHdr"/>
        </w:types>
        <w:behaviors>
          <w:behavior w:val="content"/>
        </w:behaviors>
        <w:guid w:val="{CC2645A5-CEF5-411C-AA0A-5EBC4759DB3B}"/>
      </w:docPartPr>
      <w:docPartBody>
        <w:p w:rsidR="001D2E5F" w:rsidRDefault="001D2E5F">
          <w:pPr>
            <w:pStyle w:val="3E996B070C7B411A87095ADF7A4C97E9"/>
          </w:pPr>
          <w:r w:rsidRPr="00A1070F">
            <w:rPr>
              <w:rStyle w:val="PlaceholderText"/>
            </w:rPr>
            <w:t>[Comments]</w:t>
          </w:r>
        </w:p>
      </w:docPartBody>
    </w:docPart>
    <w:docPart>
      <w:docPartPr>
        <w:name w:val="5467F49B67C94FFB9AFB55666DB58356"/>
        <w:category>
          <w:name w:val="General"/>
          <w:gallery w:val="placeholder"/>
        </w:category>
        <w:types>
          <w:type w:val="bbPlcHdr"/>
        </w:types>
        <w:behaviors>
          <w:behavior w:val="content"/>
        </w:behaviors>
        <w:guid w:val="{611222AA-42E6-4CA6-B794-9BA01E0D71A2}"/>
      </w:docPartPr>
      <w:docPartBody>
        <w:p w:rsidR="001D2E5F" w:rsidRDefault="001D2E5F">
          <w:pPr>
            <w:pStyle w:val="5467F49B67C94FFB9AFB55666DB58356"/>
          </w:pPr>
          <w:r w:rsidRPr="00A1070F">
            <w:rPr>
              <w:rStyle w:val="PlaceholderText"/>
            </w:rPr>
            <w:t>[Status]</w:t>
          </w:r>
        </w:p>
      </w:docPartBody>
    </w:docPart>
    <w:docPart>
      <w:docPartPr>
        <w:name w:val="71AA73E04A714980AB841A197921774B"/>
        <w:category>
          <w:name w:val="General"/>
          <w:gallery w:val="placeholder"/>
        </w:category>
        <w:types>
          <w:type w:val="bbPlcHdr"/>
        </w:types>
        <w:behaviors>
          <w:behavior w:val="content"/>
        </w:behaviors>
        <w:guid w:val="{5F83A329-6F2A-4ED2-A3B3-F4C2610A9AC3}"/>
      </w:docPartPr>
      <w:docPartBody>
        <w:p w:rsidR="001D2E5F" w:rsidRDefault="001D2E5F">
          <w:pPr>
            <w:pStyle w:val="71AA73E04A714980AB841A197921774B"/>
          </w:pPr>
          <w:r w:rsidRPr="00EE6CF7">
            <w:rPr>
              <w:rStyle w:val="PlaceholderText"/>
            </w:rPr>
            <w:t>[Category]</w:t>
          </w:r>
        </w:p>
      </w:docPartBody>
    </w:docPart>
    <w:docPart>
      <w:docPartPr>
        <w:name w:val="C02D2C95CD6A42A5A954A3F10D0E0DF4"/>
        <w:category>
          <w:name w:val="General"/>
          <w:gallery w:val="placeholder"/>
        </w:category>
        <w:types>
          <w:type w:val="bbPlcHdr"/>
        </w:types>
        <w:behaviors>
          <w:behavior w:val="content"/>
        </w:behaviors>
        <w:guid w:val="{4602CEE9-F17C-4006-823A-68835A391B8B}"/>
      </w:docPartPr>
      <w:docPartBody>
        <w:p w:rsidR="001D2E5F" w:rsidRDefault="001D2E5F">
          <w:pPr>
            <w:pStyle w:val="C02D2C95CD6A42A5A954A3F10D0E0DF4"/>
          </w:pPr>
          <w:r w:rsidRPr="00EE6CF7">
            <w:rPr>
              <w:rStyle w:val="PlaceholderText"/>
            </w:rPr>
            <w:t>[Title]</w:t>
          </w:r>
        </w:p>
      </w:docPartBody>
    </w:docPart>
    <w:docPart>
      <w:docPartPr>
        <w:name w:val="CE2DE9D0870046499715CCBF8507E7C5"/>
        <w:category>
          <w:name w:val="General"/>
          <w:gallery w:val="placeholder"/>
        </w:category>
        <w:types>
          <w:type w:val="bbPlcHdr"/>
        </w:types>
        <w:behaviors>
          <w:behavior w:val="content"/>
        </w:behaviors>
        <w:guid w:val="{DC3FE944-E16A-4ABA-904E-817C6C7EB820}"/>
      </w:docPartPr>
      <w:docPartBody>
        <w:p w:rsidR="001D2E5F" w:rsidRDefault="001D2E5F">
          <w:pPr>
            <w:pStyle w:val="CE2DE9D0870046499715CCBF8507E7C5"/>
          </w:pPr>
          <w:r w:rsidRPr="00EE6CF7">
            <w:rPr>
              <w:rStyle w:val="PlaceholderText"/>
            </w:rPr>
            <w:t>[Category]</w:t>
          </w:r>
        </w:p>
      </w:docPartBody>
    </w:docPart>
    <w:docPart>
      <w:docPartPr>
        <w:name w:val="D8BC16E9F816444DA77A32A5FDCB1869"/>
        <w:category>
          <w:name w:val="General"/>
          <w:gallery w:val="placeholder"/>
        </w:category>
        <w:types>
          <w:type w:val="bbPlcHdr"/>
        </w:types>
        <w:behaviors>
          <w:behavior w:val="content"/>
        </w:behaviors>
        <w:guid w:val="{EBF29038-9A22-44AC-9690-9F1457FFC88B}"/>
      </w:docPartPr>
      <w:docPartBody>
        <w:p w:rsidR="001D2E5F" w:rsidRDefault="001D2E5F">
          <w:pPr>
            <w:pStyle w:val="D8BC16E9F816444DA77A32A5FDCB1869"/>
          </w:pPr>
          <w:r w:rsidRPr="00A1070F">
            <w:rPr>
              <w:rStyle w:val="PlaceholderText"/>
            </w:rPr>
            <w:t>[Comments]</w:t>
          </w:r>
        </w:p>
      </w:docPartBody>
    </w:docPart>
    <w:docPart>
      <w:docPartPr>
        <w:name w:val="CBDCF85D191541AC8B833540379A776F"/>
        <w:category>
          <w:name w:val="General"/>
          <w:gallery w:val="placeholder"/>
        </w:category>
        <w:types>
          <w:type w:val="bbPlcHdr"/>
        </w:types>
        <w:behaviors>
          <w:behavior w:val="content"/>
        </w:behaviors>
        <w:guid w:val="{40C62B20-218E-4E88-ACC1-CB92473DC477}"/>
      </w:docPartPr>
      <w:docPartBody>
        <w:p w:rsidR="001D2E5F" w:rsidRDefault="001D2E5F">
          <w:pPr>
            <w:pStyle w:val="CBDCF85D191541AC8B833540379A776F"/>
          </w:pPr>
          <w:r w:rsidRPr="00A1070F">
            <w:rPr>
              <w:rStyle w:val="PlaceholderText"/>
            </w:rPr>
            <w:t>[Status]</w:t>
          </w:r>
        </w:p>
      </w:docPartBody>
    </w:docPart>
    <w:docPart>
      <w:docPartPr>
        <w:name w:val="5E5437C0CA624A949B2FDD933E287DE4"/>
        <w:category>
          <w:name w:val="General"/>
          <w:gallery w:val="placeholder"/>
        </w:category>
        <w:types>
          <w:type w:val="bbPlcHdr"/>
        </w:types>
        <w:behaviors>
          <w:behavior w:val="content"/>
        </w:behaviors>
        <w:guid w:val="{D1B888B2-7D9A-4543-87A9-1E0D92663BA3}"/>
      </w:docPartPr>
      <w:docPartBody>
        <w:p w:rsidR="001D2E5F" w:rsidRDefault="001D2E5F">
          <w:pPr>
            <w:pStyle w:val="5E5437C0CA624A949B2FDD933E287DE4"/>
          </w:pPr>
          <w:r w:rsidRPr="00EE6CF7">
            <w:rPr>
              <w:rStyle w:val="PlaceholderText"/>
            </w:rPr>
            <w:t>[Title]</w:t>
          </w:r>
        </w:p>
      </w:docPartBody>
    </w:docPart>
    <w:docPart>
      <w:docPartPr>
        <w:name w:val="80F8CC012CC64E6DBA171C7AC49F3F6F"/>
        <w:category>
          <w:name w:val="General"/>
          <w:gallery w:val="placeholder"/>
        </w:category>
        <w:types>
          <w:type w:val="bbPlcHdr"/>
        </w:types>
        <w:behaviors>
          <w:behavior w:val="content"/>
        </w:behaviors>
        <w:guid w:val="{F529C2FC-6F36-4C77-9684-5BC66ECE468B}"/>
      </w:docPartPr>
      <w:docPartBody>
        <w:p w:rsidR="001D2E5F" w:rsidRDefault="001D2E5F">
          <w:pPr>
            <w:pStyle w:val="80F8CC012CC64E6DBA171C7AC49F3F6F"/>
          </w:pPr>
          <w:r w:rsidRPr="00A1070F">
            <w:rPr>
              <w:rStyle w:val="PlaceholderText"/>
            </w:rPr>
            <w:t>[Comments]</w:t>
          </w:r>
        </w:p>
      </w:docPartBody>
    </w:docPart>
    <w:docPart>
      <w:docPartPr>
        <w:name w:val="CA17A0FBBA924C0383CD605284C41775"/>
        <w:category>
          <w:name w:val="General"/>
          <w:gallery w:val="placeholder"/>
        </w:category>
        <w:types>
          <w:type w:val="bbPlcHdr"/>
        </w:types>
        <w:behaviors>
          <w:behavior w:val="content"/>
        </w:behaviors>
        <w:guid w:val="{79E83B30-C3C3-470B-BCF9-AF1F68E4BA89}"/>
      </w:docPartPr>
      <w:docPartBody>
        <w:p w:rsidR="001D2E5F" w:rsidRDefault="001D2E5F">
          <w:pPr>
            <w:pStyle w:val="CA17A0FBBA924C0383CD605284C41775"/>
          </w:pPr>
          <w:r w:rsidRPr="00A1070F">
            <w:rPr>
              <w:rStyle w:val="PlaceholderText"/>
            </w:rPr>
            <w:t>[Status]</w:t>
          </w:r>
        </w:p>
      </w:docPartBody>
    </w:docPart>
    <w:docPart>
      <w:docPartPr>
        <w:name w:val="4475E08F59984769A7D2CE3861335E99"/>
        <w:category>
          <w:name w:val="General"/>
          <w:gallery w:val="placeholder"/>
        </w:category>
        <w:types>
          <w:type w:val="bbPlcHdr"/>
        </w:types>
        <w:behaviors>
          <w:behavior w:val="content"/>
        </w:behaviors>
        <w:guid w:val="{278A45A4-81D0-4C68-B0ED-4C36BC6435DD}"/>
      </w:docPartPr>
      <w:docPartBody>
        <w:p w:rsidR="001D2E5F" w:rsidRDefault="001D2E5F">
          <w:pPr>
            <w:pStyle w:val="4475E08F59984769A7D2CE3861335E99"/>
          </w:pPr>
          <w:r w:rsidRPr="00EE6CF7">
            <w:rPr>
              <w:rStyle w:val="PlaceholderText"/>
            </w:rPr>
            <w:t>[Category]</w:t>
          </w:r>
        </w:p>
      </w:docPartBody>
    </w:docPart>
    <w:docPart>
      <w:docPartPr>
        <w:name w:val="219E4E58B31046DCAFA396FF478DA93D"/>
        <w:category>
          <w:name w:val="General"/>
          <w:gallery w:val="placeholder"/>
        </w:category>
        <w:types>
          <w:type w:val="bbPlcHdr"/>
        </w:types>
        <w:behaviors>
          <w:behavior w:val="content"/>
        </w:behaviors>
        <w:guid w:val="{EA955D53-7E35-4E28-B51E-CC1FFFC2B6CC}"/>
      </w:docPartPr>
      <w:docPartBody>
        <w:p w:rsidR="001D2E5F" w:rsidRDefault="001D2E5F">
          <w:pPr>
            <w:pStyle w:val="219E4E58B31046DCAFA396FF478DA93D"/>
          </w:pPr>
          <w:r w:rsidRPr="00EE6CF7">
            <w:rPr>
              <w:rStyle w:val="PlaceholderText"/>
            </w:rPr>
            <w:t>[Title]</w:t>
          </w:r>
        </w:p>
      </w:docPartBody>
    </w:docPart>
    <w:docPart>
      <w:docPartPr>
        <w:name w:val="DD1F4D4374624CCF8700EEB07FB272C3"/>
        <w:category>
          <w:name w:val="General"/>
          <w:gallery w:val="placeholder"/>
        </w:category>
        <w:types>
          <w:type w:val="bbPlcHdr"/>
        </w:types>
        <w:behaviors>
          <w:behavior w:val="content"/>
        </w:behaviors>
        <w:guid w:val="{F1EF3B6A-BCFF-4E76-91D0-01713783C792}"/>
      </w:docPartPr>
      <w:docPartBody>
        <w:p w:rsidR="001D2E5F" w:rsidRDefault="001D2E5F">
          <w:pPr>
            <w:pStyle w:val="DD1F4D4374624CCF8700EEB07FB272C3"/>
          </w:pPr>
          <w:r w:rsidRPr="00A1070F">
            <w:rPr>
              <w:rStyle w:val="PlaceholderText"/>
            </w:rPr>
            <w:t>[Comments]</w:t>
          </w:r>
        </w:p>
      </w:docPartBody>
    </w:docPart>
    <w:docPart>
      <w:docPartPr>
        <w:name w:val="35B1718A810642A6BCBD342F479F62B8"/>
        <w:category>
          <w:name w:val="General"/>
          <w:gallery w:val="placeholder"/>
        </w:category>
        <w:types>
          <w:type w:val="bbPlcHdr"/>
        </w:types>
        <w:behaviors>
          <w:behavior w:val="content"/>
        </w:behaviors>
        <w:guid w:val="{77B60D66-0133-4FBC-BDB7-26E2A79DF7B4}"/>
      </w:docPartPr>
      <w:docPartBody>
        <w:p w:rsidR="001D2E5F" w:rsidRDefault="001D2E5F">
          <w:pPr>
            <w:pStyle w:val="35B1718A810642A6BCBD342F479F62B8"/>
          </w:pPr>
          <w:r w:rsidRPr="00A1070F">
            <w:rPr>
              <w:rStyle w:val="PlaceholderText"/>
            </w:rPr>
            <w:t>[Status]</w:t>
          </w:r>
        </w:p>
      </w:docPartBody>
    </w:docPart>
    <w:docPart>
      <w:docPartPr>
        <w:name w:val="76F9E4750789460E9993F36CEA74086B"/>
        <w:category>
          <w:name w:val="General"/>
          <w:gallery w:val="placeholder"/>
        </w:category>
        <w:types>
          <w:type w:val="bbPlcHdr"/>
        </w:types>
        <w:behaviors>
          <w:behavior w:val="content"/>
        </w:behaviors>
        <w:guid w:val="{CEDA7367-454B-4D82-8FD7-0E01C6B8F9F8}"/>
      </w:docPartPr>
      <w:docPartBody>
        <w:p w:rsidR="001D2E5F" w:rsidRDefault="001D2E5F">
          <w:pPr>
            <w:pStyle w:val="76F9E4750789460E9993F36CEA74086B"/>
          </w:pPr>
          <w:r w:rsidRPr="00EE6CF7">
            <w:rPr>
              <w:rStyle w:val="PlaceholderText"/>
            </w:rPr>
            <w:t>[Category]</w:t>
          </w:r>
        </w:p>
      </w:docPartBody>
    </w:docPart>
    <w:docPart>
      <w:docPartPr>
        <w:name w:val="31E629559E4E46E5B6F6149401A6A3D7"/>
        <w:category>
          <w:name w:val="General"/>
          <w:gallery w:val="placeholder"/>
        </w:category>
        <w:types>
          <w:type w:val="bbPlcHdr"/>
        </w:types>
        <w:behaviors>
          <w:behavior w:val="content"/>
        </w:behaviors>
        <w:guid w:val="{7B84F037-F28E-42CA-9353-2579D31CF2C1}"/>
      </w:docPartPr>
      <w:docPartBody>
        <w:p w:rsidR="001D2E5F" w:rsidRDefault="001D2E5F">
          <w:pPr>
            <w:pStyle w:val="31E629559E4E46E5B6F6149401A6A3D7"/>
          </w:pPr>
          <w:r w:rsidRPr="00EE6CF7">
            <w:rPr>
              <w:rStyle w:val="PlaceholderText"/>
            </w:rPr>
            <w:t>[Title]</w:t>
          </w:r>
        </w:p>
      </w:docPartBody>
    </w:docPart>
    <w:docPart>
      <w:docPartPr>
        <w:name w:val="57853DE7D7C5460B9D47178A5290D70A"/>
        <w:category>
          <w:name w:val="General"/>
          <w:gallery w:val="placeholder"/>
        </w:category>
        <w:types>
          <w:type w:val="bbPlcHdr"/>
        </w:types>
        <w:behaviors>
          <w:behavior w:val="content"/>
        </w:behaviors>
        <w:guid w:val="{29F919F7-4BFD-4EA9-AFDA-F0BB3955B746}"/>
      </w:docPartPr>
      <w:docPartBody>
        <w:p w:rsidR="001D2E5F" w:rsidRDefault="001D2E5F">
          <w:pPr>
            <w:pStyle w:val="57853DE7D7C5460B9D47178A5290D70A"/>
          </w:pPr>
          <w:r w:rsidRPr="00A1070F">
            <w:rPr>
              <w:rStyle w:val="PlaceholderText"/>
            </w:rPr>
            <w:t>[Comments]</w:t>
          </w:r>
        </w:p>
      </w:docPartBody>
    </w:docPart>
    <w:docPart>
      <w:docPartPr>
        <w:name w:val="C874BBBC23C044B7857B8A3A18BD727E"/>
        <w:category>
          <w:name w:val="General"/>
          <w:gallery w:val="placeholder"/>
        </w:category>
        <w:types>
          <w:type w:val="bbPlcHdr"/>
        </w:types>
        <w:behaviors>
          <w:behavior w:val="content"/>
        </w:behaviors>
        <w:guid w:val="{16642DB2-C118-4CA9-BAF0-64DFCEA9F8A3}"/>
      </w:docPartPr>
      <w:docPartBody>
        <w:p w:rsidR="001D2E5F" w:rsidRDefault="001D2E5F">
          <w:pPr>
            <w:pStyle w:val="C874BBBC23C044B7857B8A3A18BD727E"/>
          </w:pPr>
          <w:r w:rsidRPr="00A1070F">
            <w:rPr>
              <w:rStyle w:val="PlaceholderText"/>
            </w:rPr>
            <w:t>[Status]</w:t>
          </w:r>
        </w:p>
      </w:docPartBody>
    </w:docPart>
    <w:docPart>
      <w:docPartPr>
        <w:name w:val="533498AE5A1F4C5291F0F68E0AA35E03"/>
        <w:category>
          <w:name w:val="General"/>
          <w:gallery w:val="placeholder"/>
        </w:category>
        <w:types>
          <w:type w:val="bbPlcHdr"/>
        </w:types>
        <w:behaviors>
          <w:behavior w:val="content"/>
        </w:behaviors>
        <w:guid w:val="{61DDD98A-0FF2-4AD1-B912-C971F92EFB3E}"/>
      </w:docPartPr>
      <w:docPartBody>
        <w:p w:rsidR="001D2E5F" w:rsidRDefault="001D2E5F">
          <w:pPr>
            <w:pStyle w:val="533498AE5A1F4C5291F0F68E0AA35E03"/>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E5F"/>
    <w:rsid w:val="001D2E5F"/>
    <w:rsid w:val="00CD2F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ECD4B410F6B3403BB00EAA0FF17062B4">
    <w:name w:val="ECD4B410F6B3403BB00EAA0FF17062B4"/>
  </w:style>
  <w:style w:type="paragraph" w:customStyle="1" w:styleId="F846AF0ABE5C4B2D82BB9C677D9C6A10">
    <w:name w:val="F846AF0ABE5C4B2D82BB9C677D9C6A10"/>
  </w:style>
  <w:style w:type="paragraph" w:customStyle="1" w:styleId="3B17507F54D9446C82FCE837B43B726A">
    <w:name w:val="3B17507F54D9446C82FCE837B43B726A"/>
  </w:style>
  <w:style w:type="paragraph" w:customStyle="1" w:styleId="6CE252A6A205436BA16EAEA1EFDD1661">
    <w:name w:val="6CE252A6A205436BA16EAEA1EFDD1661"/>
  </w:style>
  <w:style w:type="paragraph" w:customStyle="1" w:styleId="3E996B070C7B411A87095ADF7A4C97E9">
    <w:name w:val="3E996B070C7B411A87095ADF7A4C97E9"/>
  </w:style>
  <w:style w:type="paragraph" w:customStyle="1" w:styleId="5467F49B67C94FFB9AFB55666DB58356">
    <w:name w:val="5467F49B67C94FFB9AFB55666DB58356"/>
  </w:style>
  <w:style w:type="paragraph" w:customStyle="1" w:styleId="71AA73E04A714980AB841A197921774B">
    <w:name w:val="71AA73E04A714980AB841A197921774B"/>
  </w:style>
  <w:style w:type="paragraph" w:customStyle="1" w:styleId="C02D2C95CD6A42A5A954A3F10D0E0DF4">
    <w:name w:val="C02D2C95CD6A42A5A954A3F10D0E0DF4"/>
  </w:style>
  <w:style w:type="paragraph" w:customStyle="1" w:styleId="1636A62DD71645709E41F28FF8A849FF">
    <w:name w:val="1636A62DD71645709E41F28FF8A849FF"/>
  </w:style>
  <w:style w:type="paragraph" w:customStyle="1" w:styleId="6DF41420042C45F99DC6DA7F40B000BC">
    <w:name w:val="6DF41420042C45F99DC6DA7F40B000BC"/>
  </w:style>
  <w:style w:type="paragraph" w:customStyle="1" w:styleId="CE2DE9D0870046499715CCBF8507E7C5">
    <w:name w:val="CE2DE9D0870046499715CCBF8507E7C5"/>
  </w:style>
  <w:style w:type="paragraph" w:customStyle="1" w:styleId="D5C21041E0424C5C86C91659152F158D">
    <w:name w:val="D5C21041E0424C5C86C91659152F158D"/>
  </w:style>
  <w:style w:type="paragraph" w:customStyle="1" w:styleId="D8BC16E9F816444DA77A32A5FDCB1869">
    <w:name w:val="D8BC16E9F816444DA77A32A5FDCB1869"/>
  </w:style>
  <w:style w:type="paragraph" w:customStyle="1" w:styleId="CBDCF85D191541AC8B833540379A776F">
    <w:name w:val="CBDCF85D191541AC8B833540379A776F"/>
  </w:style>
  <w:style w:type="paragraph" w:customStyle="1" w:styleId="5E5437C0CA624A949B2FDD933E287DE4">
    <w:name w:val="5E5437C0CA624A949B2FDD933E287DE4"/>
  </w:style>
  <w:style w:type="paragraph" w:customStyle="1" w:styleId="80F8CC012CC64E6DBA171C7AC49F3F6F">
    <w:name w:val="80F8CC012CC64E6DBA171C7AC49F3F6F"/>
  </w:style>
  <w:style w:type="paragraph" w:customStyle="1" w:styleId="CA17A0FBBA924C0383CD605284C41775">
    <w:name w:val="CA17A0FBBA924C0383CD605284C41775"/>
  </w:style>
  <w:style w:type="paragraph" w:customStyle="1" w:styleId="4475E08F59984769A7D2CE3861335E99">
    <w:name w:val="4475E08F59984769A7D2CE3861335E99"/>
  </w:style>
  <w:style w:type="paragraph" w:customStyle="1" w:styleId="219E4E58B31046DCAFA396FF478DA93D">
    <w:name w:val="219E4E58B31046DCAFA396FF478DA93D"/>
  </w:style>
  <w:style w:type="paragraph" w:customStyle="1" w:styleId="DD1F4D4374624CCF8700EEB07FB272C3">
    <w:name w:val="DD1F4D4374624CCF8700EEB07FB272C3"/>
  </w:style>
  <w:style w:type="paragraph" w:customStyle="1" w:styleId="35B1718A810642A6BCBD342F479F62B8">
    <w:name w:val="35B1718A810642A6BCBD342F479F62B8"/>
  </w:style>
  <w:style w:type="paragraph" w:customStyle="1" w:styleId="76F9E4750789460E9993F36CEA74086B">
    <w:name w:val="76F9E4750789460E9993F36CEA74086B"/>
  </w:style>
  <w:style w:type="paragraph" w:customStyle="1" w:styleId="31E629559E4E46E5B6F6149401A6A3D7">
    <w:name w:val="31E629559E4E46E5B6F6149401A6A3D7"/>
  </w:style>
  <w:style w:type="paragraph" w:customStyle="1" w:styleId="57853DE7D7C5460B9D47178A5290D70A">
    <w:name w:val="57853DE7D7C5460B9D47178A5290D70A"/>
  </w:style>
  <w:style w:type="paragraph" w:customStyle="1" w:styleId="C874BBBC23C044B7857B8A3A18BD727E">
    <w:name w:val="C874BBBC23C044B7857B8A3A18BD727E"/>
  </w:style>
  <w:style w:type="paragraph" w:customStyle="1" w:styleId="533498AE5A1F4C5291F0F68E0AA35E03">
    <w:name w:val="533498AE5A1F4C5291F0F68E0AA35E03"/>
  </w:style>
  <w:style w:type="paragraph" w:customStyle="1" w:styleId="60F740F9D4F347AB82E97994EC6F5A78">
    <w:name w:val="60F740F9D4F347AB82E97994EC6F5A78"/>
  </w:style>
  <w:style w:type="paragraph" w:customStyle="1" w:styleId="3206CF739CDD4861B5D383F44FEE9355">
    <w:name w:val="3206CF739CDD4861B5D383F44FEE9355"/>
  </w:style>
  <w:style w:type="paragraph" w:customStyle="1" w:styleId="9F94D747FBFB497CA9A2425B25923087">
    <w:name w:val="9F94D747FBFB497CA9A2425B25923087"/>
  </w:style>
  <w:style w:type="paragraph" w:customStyle="1" w:styleId="CCE41B68A99F41FDB688F33193C2E283">
    <w:name w:val="CCE41B68A99F41FDB688F33193C2E2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for Diagrams 2016</Template>
  <TotalTime>0</TotalTime>
  <Pages>18</Pages>
  <Words>2186</Words>
  <Characters>12464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Proportion</vt:lpstr>
    </vt:vector>
  </TitlesOfParts>
  <Company>Westerrn Mathematics</Company>
  <LinksUpToDate>false</LinksUpToDate>
  <CharactersWithSpaces>14621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Proportion</dc:title>
  <dc:subject/>
  <dc:creator>Garry</dc:creator>
  <cp:keywords/>
  <dc:description>School Name</dc:description>
  <cp:lastModifiedBy>Garry Thorn</cp:lastModifiedBy>
  <cp:revision>2</cp:revision>
  <dcterms:created xsi:type="dcterms:W3CDTF">2017-05-19T00:44:00Z</dcterms:created>
  <dcterms:modified xsi:type="dcterms:W3CDTF">2017-05-19T00:44:00Z</dcterms:modified>
  <cp:category>Year 10</cp:category>
  <cp:contentStatus>2017</cp:contentStatus>
</cp:coreProperties>
</file>