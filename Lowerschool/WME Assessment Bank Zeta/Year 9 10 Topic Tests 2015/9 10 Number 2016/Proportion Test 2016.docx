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8182FC59068B4320A7291EB3D5F09C5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CD4897"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FC18062A5EDA44AF82C55ACEC6E70476"/>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CD4897"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Proportion</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r w:rsidR="00AD45A1">
              <w:rPr>
                <w:rFonts w:ascii="Times New Roman" w:hAnsi="Times New Roman"/>
                <w:color w:val="FFFFFF" w:themeColor="background1"/>
                <w:sz w:val="36"/>
                <w:szCs w:val="36"/>
              </w:rPr>
              <w:t xml:space="preserve"> Allowed</w:t>
            </w:r>
          </w:p>
        </w:tc>
      </w:tr>
      <w:tr w:rsidR="00204CB2" w:rsidTr="0021035C">
        <w:trPr>
          <w:cantSplit/>
          <w:trHeight w:val="851"/>
        </w:trPr>
        <w:tc>
          <w:tcPr>
            <w:tcW w:w="7462" w:type="dxa"/>
            <w:gridSpan w:val="3"/>
            <w:shd w:val="clear" w:color="auto" w:fill="B6DDE8" w:themeFill="accent5" w:themeFillTint="66"/>
          </w:tcPr>
          <w:p w:rsidR="00CD4897" w:rsidRDefault="00CD4897" w:rsidP="00CD4897">
            <w:pPr>
              <w:rPr>
                <w:b/>
                <w:sz w:val="20"/>
                <w:szCs w:val="20"/>
              </w:rPr>
            </w:pPr>
            <w:r w:rsidRPr="005A5683">
              <w:rPr>
                <w:b/>
                <w:sz w:val="20"/>
                <w:szCs w:val="20"/>
              </w:rPr>
              <w:t>Skills and Knowledge Assessed:</w:t>
            </w:r>
          </w:p>
          <w:p w:rsidR="00CD4897" w:rsidRPr="00FD44A8" w:rsidRDefault="00CD4897" w:rsidP="00CD4897">
            <w:pPr>
              <w:pStyle w:val="ListParagraph"/>
              <w:numPr>
                <w:ilvl w:val="0"/>
                <w:numId w:val="10"/>
              </w:numPr>
              <w:rPr>
                <w:sz w:val="16"/>
                <w:szCs w:val="16"/>
              </w:rPr>
            </w:pPr>
            <w:r w:rsidRPr="00FD44A8">
              <w:rPr>
                <w:sz w:val="16"/>
                <w:szCs w:val="16"/>
              </w:rPr>
              <w:t>Solve problems involving direct proportion. Explore the relationship between graphs and equations </w:t>
            </w:r>
            <w:r>
              <w:rPr>
                <w:sz w:val="16"/>
                <w:szCs w:val="16"/>
              </w:rPr>
              <w:t xml:space="preserve">      </w:t>
            </w:r>
            <w:r w:rsidRPr="00FD44A8">
              <w:rPr>
                <w:sz w:val="16"/>
                <w:szCs w:val="16"/>
              </w:rPr>
              <w:t>corresponding to simple rate problems (ACMNA208) </w:t>
            </w:r>
          </w:p>
          <w:p w:rsidR="00204CB2" w:rsidRPr="00204CB2" w:rsidRDefault="00204CB2" w:rsidP="001274F5">
            <w:pPr>
              <w:pStyle w:val="ListParagraph"/>
              <w:ind w:left="318"/>
              <w:rPr>
                <w:rFonts w:ascii="Times New Roman" w:hAnsi="Times New Roman"/>
                <w:sz w:val="16"/>
                <w:szCs w:val="16"/>
              </w:rPr>
            </w:pP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D45A1" w:rsidP="00AD45A1">
            <w:pPr>
              <w:jc w:val="center"/>
              <w:rPr>
                <w:rFonts w:ascii="Times New Roman" w:hAnsi="Times New Roman"/>
                <w:sz w:val="24"/>
                <w:szCs w:val="24"/>
              </w:rPr>
            </w:pPr>
            <w:r w:rsidRPr="00325745">
              <w:rPr>
                <w:rFonts w:ascii="Times New Roman" w:eastAsia="Times New Roman" w:hAnsi="Times New Roman"/>
                <w:sz w:val="24"/>
                <w:szCs w:val="24"/>
                <w:lang w:eastAsia="en-AU"/>
              </w:rPr>
              <w:t>Calculators are allowed for this section.</w:t>
            </w:r>
          </w:p>
        </w:tc>
      </w:tr>
      <w:tr w:rsidR="00A82BA8" w:rsidTr="00364163">
        <w:trPr>
          <w:cantSplit/>
          <w:trHeight w:val="851"/>
        </w:trPr>
        <w:tc>
          <w:tcPr>
            <w:tcW w:w="658" w:type="dxa"/>
            <w:tcBorders>
              <w:bottom w:val="single" w:sz="4" w:space="0" w:color="auto"/>
            </w:tcBorders>
            <w:shd w:val="clear" w:color="auto" w:fill="5DFF5D"/>
          </w:tcPr>
          <w:p w:rsidR="00A82BA8" w:rsidRPr="001B3341" w:rsidRDefault="00A82BA8" w:rsidP="00325745">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4417D6" w:rsidRDefault="004417D6" w:rsidP="001B2DF7">
            <w:pPr>
              <w:pStyle w:val="LongerQuestions"/>
              <w:ind w:left="0"/>
            </w:pPr>
            <w:r>
              <w:t>A car travels at a constant speed of 110 km/h for a period of 1½ hours.</w:t>
            </w:r>
          </w:p>
          <w:p w:rsidR="00364163" w:rsidRDefault="004417D6" w:rsidP="001B2DF7">
            <w:pPr>
              <w:pStyle w:val="LongerQuestions"/>
              <w:ind w:left="0"/>
            </w:pPr>
            <w:r>
              <w:t xml:space="preserve">How far does it travel?  </w:t>
            </w:r>
          </w:p>
          <w:p w:rsidR="004417D6" w:rsidRDefault="004417D6" w:rsidP="001B2DF7">
            <w:pPr>
              <w:pStyle w:val="LongerQuestions"/>
              <w:spacing w:after="0"/>
              <w:ind w:left="0"/>
            </w:pPr>
          </w:p>
          <w:p w:rsidR="00364163" w:rsidRDefault="001B2DF7" w:rsidP="001B2DF7">
            <w:pPr>
              <w:pStyle w:val="LongerQuestions"/>
              <w:spacing w:after="0"/>
              <w:ind w:left="0"/>
            </w:pPr>
            <w:r>
              <w:t xml:space="preserve">           </w:t>
            </w:r>
            <w:r w:rsidR="00364163">
              <w:t>……………………………………………………………………………………………....</w:t>
            </w:r>
          </w:p>
          <w:p w:rsidR="001B2DF7" w:rsidRDefault="001B2DF7" w:rsidP="001B2DF7">
            <w:pPr>
              <w:pStyle w:val="LongerQuestions"/>
              <w:spacing w:after="0"/>
              <w:ind w:left="0"/>
            </w:pPr>
          </w:p>
          <w:p w:rsidR="005F6CBB" w:rsidRPr="00D1063D" w:rsidRDefault="001B2DF7" w:rsidP="00423D6D">
            <w:pPr>
              <w:pStyle w:val="QuestionStyle"/>
            </w:pPr>
            <w:r>
              <w:t xml:space="preserve">           </w:t>
            </w:r>
            <w:r w:rsidR="00364163">
              <w:t>……………………………………………………………………………………………….</w:t>
            </w:r>
          </w:p>
        </w:tc>
      </w:tr>
      <w:tr w:rsidR="004417D6" w:rsidTr="00364163">
        <w:trPr>
          <w:cantSplit/>
          <w:trHeight w:val="851"/>
        </w:trPr>
        <w:tc>
          <w:tcPr>
            <w:tcW w:w="658" w:type="dxa"/>
            <w:tcBorders>
              <w:top w:val="single" w:sz="4" w:space="0" w:color="auto"/>
              <w:bottom w:val="single" w:sz="4" w:space="0" w:color="auto"/>
            </w:tcBorders>
            <w:shd w:val="clear" w:color="auto" w:fill="5DFF5D"/>
          </w:tcPr>
          <w:p w:rsidR="004417D6" w:rsidRPr="001B3341" w:rsidRDefault="004417D6" w:rsidP="004417D6">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417D6" w:rsidRPr="00761E05" w:rsidRDefault="0067635C" w:rsidP="001B2DF7">
            <w:pPr>
              <w:pStyle w:val="LongerQuestions"/>
              <w:ind w:left="0"/>
              <w:rPr>
                <w:b/>
                <w:noProof/>
                <w:lang w:eastAsia="en-AU"/>
              </w:rPr>
            </w:pPr>
            <w:r>
              <w:rPr>
                <w:b/>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62.2pt;margin-top:-.05pt;width:215.55pt;height:206.7pt;z-index:251701248;mso-position-horizontal-relative:text;mso-position-vertical-relative:text">
                  <v:imagedata r:id="rId7" o:title=""/>
                </v:shape>
                <o:OLEObject Type="Embed" ProgID="FXDraw.Graphic" ShapeID="_x0000_s1027" DrawAspect="Content" ObjectID="_1516723966" r:id="rId8"/>
              </w:object>
            </w:r>
            <w:r w:rsidR="004417D6" w:rsidRPr="00761E05">
              <w:rPr>
                <w:b/>
                <w:noProof/>
                <w:lang w:eastAsia="en-AU"/>
              </w:rPr>
              <w:t>Questi</w:t>
            </w:r>
            <w:r w:rsidR="00761E05">
              <w:rPr>
                <w:b/>
                <w:noProof/>
                <w:lang w:eastAsia="en-AU"/>
              </w:rPr>
              <w:t>ons 2 and 3 refer to the following graph</w:t>
            </w:r>
            <w:r w:rsidR="004417D6" w:rsidRPr="00761E05">
              <w:rPr>
                <w:b/>
                <w:noProof/>
                <w:lang w:eastAsia="en-AU"/>
              </w:rPr>
              <w:t>.</w:t>
            </w:r>
          </w:p>
          <w:p w:rsidR="004417D6" w:rsidRDefault="004417D6" w:rsidP="009847B1">
            <w:pPr>
              <w:pStyle w:val="LongerQuestions"/>
              <w:ind w:left="0" w:right="5892"/>
              <w:rPr>
                <w:noProof/>
                <w:lang w:eastAsia="en-AU"/>
              </w:rPr>
            </w:pPr>
            <w:r>
              <w:rPr>
                <w:noProof/>
                <w:lang w:eastAsia="en-AU"/>
              </w:rPr>
              <w:t xml:space="preserve">The graph shows </w:t>
            </w:r>
            <w:r w:rsidR="009847B1">
              <w:rPr>
                <w:noProof/>
                <w:lang w:eastAsia="en-AU"/>
              </w:rPr>
              <w:t>the Quantity (</w:t>
            </w:r>
            <w:r w:rsidR="009847B1" w:rsidRPr="009847B1">
              <w:rPr>
                <w:i/>
                <w:noProof/>
                <w:lang w:eastAsia="en-AU"/>
              </w:rPr>
              <w:t>Q</w:t>
            </w:r>
            <w:r w:rsidR="009847B1">
              <w:rPr>
                <w:i/>
                <w:noProof/>
                <w:lang w:eastAsia="en-AU"/>
              </w:rPr>
              <w:t xml:space="preserve"> </w:t>
            </w:r>
            <w:r w:rsidR="009847B1" w:rsidRPr="009847B1">
              <w:rPr>
                <w:noProof/>
                <w:lang w:eastAsia="en-AU"/>
              </w:rPr>
              <w:t>litres</w:t>
            </w:r>
            <w:r w:rsidR="009847B1">
              <w:rPr>
                <w:noProof/>
                <w:lang w:eastAsia="en-AU"/>
              </w:rPr>
              <w:t>)</w:t>
            </w:r>
            <w:r>
              <w:rPr>
                <w:noProof/>
                <w:lang w:eastAsia="en-AU"/>
              </w:rPr>
              <w:t xml:space="preserve"> of liquid</w:t>
            </w:r>
            <w:r w:rsidR="009847B1">
              <w:rPr>
                <w:noProof/>
                <w:lang w:eastAsia="en-AU"/>
              </w:rPr>
              <w:t xml:space="preserve"> fertiliser recommended for use on a given Area (</w:t>
            </w:r>
            <w:r w:rsidR="009847B1" w:rsidRPr="009847B1">
              <w:rPr>
                <w:i/>
                <w:noProof/>
                <w:lang w:eastAsia="en-AU"/>
              </w:rPr>
              <w:t>A</w:t>
            </w:r>
            <w:r w:rsidR="009847B1">
              <w:rPr>
                <w:i/>
                <w:noProof/>
                <w:lang w:eastAsia="en-AU"/>
              </w:rPr>
              <w:t xml:space="preserve"> </w:t>
            </w:r>
            <w:r w:rsidR="00003DE9" w:rsidRPr="00003DE9">
              <w:rPr>
                <w:noProof/>
                <w:lang w:eastAsia="en-AU"/>
              </w:rPr>
              <w:t>ha</w:t>
            </w:r>
            <w:r w:rsidR="009847B1">
              <w:rPr>
                <w:noProof/>
                <w:lang w:eastAsia="en-AU"/>
              </w:rPr>
              <w:t>) of farmland.</w:t>
            </w:r>
            <w:r>
              <w:rPr>
                <w:noProof/>
                <w:lang w:eastAsia="en-AU"/>
              </w:rPr>
              <w:t xml:space="preserve"> </w:t>
            </w:r>
          </w:p>
          <w:p w:rsidR="009847B1" w:rsidRDefault="009847B1" w:rsidP="001B2DF7">
            <w:pPr>
              <w:pStyle w:val="LongerQuestions"/>
              <w:ind w:left="0"/>
              <w:rPr>
                <w:noProof/>
                <w:lang w:eastAsia="en-AU"/>
              </w:rPr>
            </w:pPr>
          </w:p>
          <w:p w:rsidR="009847B1" w:rsidRDefault="009847B1" w:rsidP="001B2DF7">
            <w:pPr>
              <w:pStyle w:val="LongerQuestions"/>
              <w:ind w:left="0"/>
              <w:rPr>
                <w:noProof/>
                <w:lang w:eastAsia="en-AU"/>
              </w:rPr>
            </w:pPr>
          </w:p>
          <w:p w:rsidR="009847B1" w:rsidRDefault="009847B1" w:rsidP="001B2DF7">
            <w:pPr>
              <w:pStyle w:val="LongerQuestions"/>
              <w:ind w:left="0"/>
              <w:rPr>
                <w:noProof/>
                <w:lang w:eastAsia="en-AU"/>
              </w:rPr>
            </w:pPr>
          </w:p>
          <w:p w:rsidR="009847B1" w:rsidRDefault="009847B1" w:rsidP="001B2DF7">
            <w:pPr>
              <w:pStyle w:val="LongerQuestions"/>
              <w:ind w:left="0"/>
              <w:rPr>
                <w:noProof/>
                <w:lang w:eastAsia="en-AU"/>
              </w:rPr>
            </w:pPr>
          </w:p>
          <w:p w:rsidR="009847B1" w:rsidRDefault="009847B1" w:rsidP="001B2DF7">
            <w:pPr>
              <w:pStyle w:val="LongerQuestions"/>
              <w:ind w:left="0"/>
              <w:rPr>
                <w:noProof/>
                <w:lang w:eastAsia="en-AU"/>
              </w:rPr>
            </w:pPr>
          </w:p>
          <w:p w:rsidR="009847B1" w:rsidRDefault="009847B1" w:rsidP="001B2DF7">
            <w:pPr>
              <w:pStyle w:val="LongerQuestions"/>
              <w:ind w:left="0"/>
              <w:rPr>
                <w:noProof/>
                <w:lang w:eastAsia="en-AU"/>
              </w:rPr>
            </w:pPr>
          </w:p>
          <w:p w:rsidR="009847B1" w:rsidRDefault="009847B1" w:rsidP="001B2DF7">
            <w:pPr>
              <w:pStyle w:val="LongerQuestions"/>
              <w:ind w:left="0"/>
              <w:rPr>
                <w:noProof/>
                <w:lang w:eastAsia="en-AU"/>
              </w:rPr>
            </w:pPr>
          </w:p>
        </w:tc>
      </w:tr>
      <w:tr w:rsidR="005F6CBB" w:rsidTr="00364163">
        <w:trPr>
          <w:cantSplit/>
          <w:trHeight w:val="851"/>
        </w:trPr>
        <w:tc>
          <w:tcPr>
            <w:tcW w:w="658" w:type="dxa"/>
            <w:tcBorders>
              <w:top w:val="single" w:sz="4" w:space="0" w:color="auto"/>
              <w:bottom w:val="single" w:sz="4" w:space="0" w:color="auto"/>
            </w:tcBorders>
            <w:shd w:val="clear" w:color="auto" w:fill="5DFF5D"/>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417D6" w:rsidRDefault="009847B1" w:rsidP="001B2DF7">
            <w:pPr>
              <w:pStyle w:val="LongerQuestions"/>
              <w:ind w:left="0"/>
            </w:pPr>
            <w:r>
              <w:t>What amount of fertiliser would be ne</w:t>
            </w:r>
            <w:r w:rsidR="000419E2">
              <w:t>eded for a paddock with area 8</w:t>
            </w:r>
            <w:r>
              <w:t xml:space="preserve"> </w:t>
            </w:r>
            <w:r w:rsidR="00003DE9">
              <w:t>ha?</w:t>
            </w:r>
          </w:p>
          <w:p w:rsidR="000419E2" w:rsidRDefault="000419E2" w:rsidP="001B2DF7">
            <w:pPr>
              <w:pStyle w:val="LongerQuestions"/>
              <w:ind w:left="0"/>
            </w:pPr>
          </w:p>
          <w:p w:rsidR="00003DE9" w:rsidRDefault="001B2DF7" w:rsidP="00003DE9">
            <w:pPr>
              <w:pStyle w:val="LongerQuestions"/>
              <w:spacing w:after="0"/>
              <w:ind w:left="0"/>
            </w:pPr>
            <w:r>
              <w:t xml:space="preserve">           ……………………………………………………………………………………………....</w:t>
            </w:r>
          </w:p>
        </w:tc>
      </w:tr>
      <w:tr w:rsidR="005F6CBB" w:rsidTr="00364163">
        <w:trPr>
          <w:cantSplit/>
          <w:trHeight w:val="851"/>
        </w:trPr>
        <w:tc>
          <w:tcPr>
            <w:tcW w:w="658" w:type="dxa"/>
            <w:tcBorders>
              <w:top w:val="single" w:sz="4" w:space="0" w:color="auto"/>
              <w:bottom w:val="single" w:sz="4" w:space="0" w:color="auto"/>
            </w:tcBorders>
            <w:shd w:val="clear" w:color="auto" w:fill="5DFF5D"/>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03DE9" w:rsidRDefault="00003DE9" w:rsidP="001B2DF7">
            <w:pPr>
              <w:pStyle w:val="LongerQuestions"/>
              <w:ind w:left="0"/>
            </w:pPr>
            <w:r>
              <w:t>What area of land could be fertilised with 200 litres of liquid fertiliser?</w:t>
            </w:r>
          </w:p>
          <w:p w:rsidR="001B2DF7" w:rsidRDefault="00003DE9" w:rsidP="001B2DF7">
            <w:pPr>
              <w:pStyle w:val="LongerQuestions"/>
              <w:ind w:left="0"/>
            </w:pPr>
            <w:r>
              <w:t xml:space="preserve"> </w:t>
            </w:r>
          </w:p>
          <w:p w:rsidR="005F6CBB" w:rsidRDefault="001B2DF7" w:rsidP="00003DE9">
            <w:pPr>
              <w:pStyle w:val="LongerQuestions"/>
              <w:spacing w:after="0"/>
              <w:ind w:left="0"/>
            </w:pPr>
            <w:r>
              <w:t xml:space="preserve">           ……………………………………………………………………………………………....</w:t>
            </w:r>
          </w:p>
        </w:tc>
      </w:tr>
      <w:tr w:rsidR="000B766B" w:rsidTr="00364163">
        <w:trPr>
          <w:cantSplit/>
          <w:trHeight w:val="851"/>
        </w:trPr>
        <w:tc>
          <w:tcPr>
            <w:tcW w:w="658" w:type="dxa"/>
            <w:tcBorders>
              <w:top w:val="single" w:sz="4" w:space="0" w:color="auto"/>
              <w:bottom w:val="single" w:sz="4" w:space="0" w:color="auto"/>
            </w:tcBorders>
            <w:shd w:val="clear" w:color="auto" w:fill="5DFF5D"/>
          </w:tcPr>
          <w:p w:rsidR="000B766B" w:rsidRPr="001B3341" w:rsidRDefault="000B766B" w:rsidP="000B766B">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B766B" w:rsidRPr="000B766B" w:rsidRDefault="0067635C" w:rsidP="000B766B">
            <w:pPr>
              <w:pStyle w:val="LongerQuestions"/>
              <w:ind w:left="0" w:right="5750"/>
              <w:rPr>
                <w:b/>
              </w:rPr>
            </w:pPr>
            <w:r>
              <w:rPr>
                <w:b/>
                <w:noProof/>
                <w:lang w:eastAsia="en-AU"/>
              </w:rPr>
              <w:object w:dxaOrig="1440" w:dyaOrig="1440" w14:anchorId="43F5448F">
                <v:shape id="_x0000_s1032" type="#_x0000_t75" style="position:absolute;margin-left:236.25pt;margin-top:.35pt;width:241.25pt;height:154.8pt;z-index:251704320;mso-position-horizontal-relative:text;mso-position-vertical-relative:text">
                  <v:imagedata r:id="rId9" o:title=""/>
                  <w10:wrap type="square"/>
                </v:shape>
                <o:OLEObject Type="Embed" ProgID="FXDraw.Graphic" ShapeID="_x0000_s1032" DrawAspect="Content" ObjectID="_1516723967" r:id="rId10"/>
              </w:object>
            </w:r>
            <w:r w:rsidR="000B766B" w:rsidRPr="000B766B">
              <w:rPr>
                <w:b/>
              </w:rPr>
              <w:t>Questions 4 and 5 refer to the following graph.</w:t>
            </w:r>
          </w:p>
          <w:p w:rsidR="000B766B" w:rsidRDefault="000B766B" w:rsidP="000B766B">
            <w:pPr>
              <w:pStyle w:val="LongerQuestions"/>
              <w:ind w:left="0" w:right="5750"/>
            </w:pPr>
            <w:r>
              <w:t>The distance/time graph shows a cyclist riding from point A to point G, passing through points B, C, D, E and F on the way.</w:t>
            </w:r>
          </w:p>
          <w:p w:rsidR="000B766B" w:rsidRDefault="000B766B" w:rsidP="000B766B">
            <w:pPr>
              <w:pStyle w:val="LongerQuestions"/>
              <w:ind w:left="0" w:right="5750"/>
            </w:pPr>
          </w:p>
          <w:p w:rsidR="000B766B" w:rsidRDefault="000B766B" w:rsidP="000B766B">
            <w:pPr>
              <w:pStyle w:val="LongerQuestions"/>
              <w:ind w:left="0" w:right="5750"/>
            </w:pPr>
          </w:p>
        </w:tc>
      </w:tr>
      <w:tr w:rsidR="000B766B" w:rsidTr="00364163">
        <w:trPr>
          <w:cantSplit/>
          <w:trHeight w:val="851"/>
        </w:trPr>
        <w:tc>
          <w:tcPr>
            <w:tcW w:w="658" w:type="dxa"/>
            <w:tcBorders>
              <w:top w:val="single" w:sz="4" w:space="0" w:color="auto"/>
              <w:bottom w:val="single" w:sz="4" w:space="0" w:color="auto"/>
            </w:tcBorders>
            <w:shd w:val="clear" w:color="auto" w:fill="5DFF5D"/>
          </w:tcPr>
          <w:p w:rsidR="000B766B" w:rsidRPr="001B3341" w:rsidRDefault="000B766B" w:rsidP="000B76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B766B" w:rsidRDefault="000B766B" w:rsidP="000B766B">
            <w:pPr>
              <w:pStyle w:val="LongerQuestions"/>
              <w:ind w:left="0"/>
            </w:pPr>
            <w:r>
              <w:t xml:space="preserve">Some sections of the ride are uphill and some </w:t>
            </w:r>
            <w:r w:rsidR="001863D4">
              <w:t>downhill.  Decide if the section from B to C is</w:t>
            </w:r>
            <w:r>
              <w:t xml:space="preserve"> uphill or downhill</w:t>
            </w:r>
            <w:r w:rsidR="001863D4">
              <w:t xml:space="preserve"> and explain why you made this choice.</w:t>
            </w:r>
            <w:r>
              <w:t xml:space="preserve"> </w:t>
            </w:r>
          </w:p>
          <w:p w:rsidR="001863D4" w:rsidRDefault="001863D4" w:rsidP="000B766B">
            <w:pPr>
              <w:pStyle w:val="LongerQuestions"/>
              <w:ind w:left="0"/>
            </w:pPr>
          </w:p>
          <w:p w:rsidR="000B766B" w:rsidRDefault="000B766B" w:rsidP="000B766B">
            <w:pPr>
              <w:pStyle w:val="LongerQuestions"/>
              <w:spacing w:after="0"/>
              <w:ind w:left="0"/>
            </w:pPr>
            <w:r>
              <w:t xml:space="preserve">           ……………………………………………………………………………………………....</w:t>
            </w:r>
          </w:p>
          <w:p w:rsidR="000B766B" w:rsidRDefault="000B766B" w:rsidP="000B766B">
            <w:pPr>
              <w:pStyle w:val="LongerQuestions"/>
              <w:spacing w:after="0"/>
              <w:ind w:left="0"/>
            </w:pPr>
          </w:p>
          <w:p w:rsidR="000B766B" w:rsidRDefault="000B766B" w:rsidP="000B766B">
            <w:pPr>
              <w:pStyle w:val="QuestionStyle"/>
            </w:pPr>
            <w:r>
              <w:t xml:space="preserve">           ……………………………………………………………………………………………….</w:t>
            </w:r>
          </w:p>
        </w:tc>
      </w:tr>
      <w:tr w:rsidR="000B766B" w:rsidTr="00364163">
        <w:trPr>
          <w:cantSplit/>
          <w:trHeight w:val="851"/>
        </w:trPr>
        <w:tc>
          <w:tcPr>
            <w:tcW w:w="658" w:type="dxa"/>
            <w:tcBorders>
              <w:top w:val="single" w:sz="4" w:space="0" w:color="auto"/>
              <w:bottom w:val="single" w:sz="4" w:space="0" w:color="auto"/>
            </w:tcBorders>
            <w:shd w:val="clear" w:color="auto" w:fill="5DFF5D"/>
          </w:tcPr>
          <w:p w:rsidR="000B766B" w:rsidRPr="001B3341" w:rsidRDefault="000B766B" w:rsidP="000B76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B766B" w:rsidRDefault="000B766B" w:rsidP="000B766B">
            <w:pPr>
              <w:pStyle w:val="LongerQuestions"/>
              <w:ind w:left="0"/>
            </w:pPr>
            <w:r>
              <w:t>Give a description of what might have happened between D and E.</w:t>
            </w:r>
          </w:p>
          <w:p w:rsidR="000B766B" w:rsidRDefault="000B766B" w:rsidP="000B766B">
            <w:pPr>
              <w:pStyle w:val="LongerQuestions"/>
              <w:ind w:left="0"/>
            </w:pPr>
          </w:p>
          <w:p w:rsidR="000B766B" w:rsidRDefault="000B766B" w:rsidP="000B766B">
            <w:pPr>
              <w:pStyle w:val="LongerQuestions"/>
              <w:spacing w:after="0"/>
              <w:ind w:left="0"/>
            </w:pPr>
            <w:r>
              <w:t xml:space="preserve">           ……………………………………………………………………………………………....</w:t>
            </w:r>
          </w:p>
          <w:p w:rsidR="000B766B" w:rsidRDefault="000B766B" w:rsidP="000B766B">
            <w:pPr>
              <w:pStyle w:val="LongerQuestions"/>
              <w:spacing w:after="0"/>
              <w:ind w:left="0"/>
            </w:pPr>
          </w:p>
          <w:p w:rsidR="000B766B" w:rsidRPr="00D1063D" w:rsidRDefault="000B766B" w:rsidP="000B766B">
            <w:pPr>
              <w:pStyle w:val="QuestionStyle"/>
            </w:pPr>
            <w:r>
              <w:t xml:space="preserve">           ……………………………………………………………………………………………….</w:t>
            </w:r>
          </w:p>
        </w:tc>
      </w:tr>
      <w:tr w:rsidR="000B766B" w:rsidTr="00364163">
        <w:trPr>
          <w:cantSplit/>
          <w:trHeight w:val="851"/>
        </w:trPr>
        <w:tc>
          <w:tcPr>
            <w:tcW w:w="658" w:type="dxa"/>
            <w:tcBorders>
              <w:top w:val="single" w:sz="4" w:space="0" w:color="auto"/>
              <w:bottom w:val="single" w:sz="4" w:space="0" w:color="auto"/>
            </w:tcBorders>
            <w:shd w:val="clear" w:color="auto" w:fill="5DFF5D"/>
          </w:tcPr>
          <w:p w:rsidR="000B766B" w:rsidRPr="001B3341" w:rsidRDefault="000B766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B766B" w:rsidRDefault="000B766B" w:rsidP="001B2DF7">
            <w:pPr>
              <w:pStyle w:val="LongerQuestions"/>
              <w:ind w:left="0"/>
            </w:pPr>
            <w:r>
              <w:t>Between which two points did he travel fastest?</w:t>
            </w:r>
          </w:p>
          <w:p w:rsidR="000B766B" w:rsidRDefault="000B766B" w:rsidP="000B766B">
            <w:pPr>
              <w:pStyle w:val="LongerQuestions"/>
              <w:ind w:left="0"/>
            </w:pPr>
          </w:p>
          <w:p w:rsidR="000B766B" w:rsidRDefault="000B766B" w:rsidP="000B766B">
            <w:pPr>
              <w:pStyle w:val="LongerQuestions"/>
              <w:spacing w:after="0"/>
              <w:ind w:left="0"/>
            </w:pPr>
            <w:r>
              <w:t xml:space="preserve">           ……………………………………………………………………………………………....</w:t>
            </w:r>
          </w:p>
          <w:p w:rsidR="000B766B" w:rsidRDefault="000B766B" w:rsidP="000B766B">
            <w:pPr>
              <w:pStyle w:val="LongerQuestions"/>
              <w:spacing w:after="0"/>
              <w:ind w:left="0"/>
            </w:pPr>
          </w:p>
          <w:p w:rsidR="000B766B" w:rsidRDefault="000B766B" w:rsidP="000B766B">
            <w:pPr>
              <w:pStyle w:val="LongerQuestions"/>
              <w:ind w:left="0"/>
            </w:pPr>
            <w:r>
              <w:t xml:space="preserve">           ……………………………………………………………………………………………….</w:t>
            </w:r>
          </w:p>
        </w:tc>
      </w:tr>
      <w:tr w:rsidR="000C1F92" w:rsidTr="000C1F92">
        <w:trPr>
          <w:cantSplit/>
          <w:trHeight w:val="851"/>
        </w:trPr>
        <w:tc>
          <w:tcPr>
            <w:tcW w:w="658" w:type="dxa"/>
            <w:tcBorders>
              <w:top w:val="single" w:sz="4" w:space="0" w:color="auto"/>
              <w:bottom w:val="single" w:sz="4" w:space="0" w:color="auto"/>
            </w:tcBorders>
            <w:shd w:val="clear" w:color="auto" w:fill="FFFF66"/>
          </w:tcPr>
          <w:p w:rsidR="000C1F92" w:rsidRPr="001B3341" w:rsidRDefault="000C1F92"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C1F92" w:rsidRDefault="000C1F92" w:rsidP="000C1F92">
            <w:pPr>
              <w:pStyle w:val="LongerQuestions"/>
              <w:ind w:left="0"/>
            </w:pPr>
            <w:r>
              <w:t xml:space="preserve">The cost of material bought off a roll is directly proportional to the length of the material. </w:t>
            </w:r>
          </w:p>
          <w:p w:rsidR="00922453" w:rsidRDefault="000C1F92" w:rsidP="000C1F92">
            <w:pPr>
              <w:pStyle w:val="LongerQuestions"/>
              <w:ind w:left="0"/>
            </w:pPr>
            <w:r>
              <w:t>Four metres of cloth cost $</w:t>
            </w:r>
            <w:r w:rsidR="00922453">
              <w:t>64.</w:t>
            </w:r>
          </w:p>
          <w:p w:rsidR="000C1F92" w:rsidRDefault="00922453" w:rsidP="000C1F92">
            <w:pPr>
              <w:pStyle w:val="LongerQuestions"/>
              <w:ind w:left="0"/>
            </w:pPr>
            <w:r>
              <w:t>Write an</w:t>
            </w:r>
            <w:r w:rsidR="000C1F92">
              <w:t xml:space="preserve"> equation </w:t>
            </w:r>
            <w:r>
              <w:t>for the cost ($C) of L metres of cloth.</w:t>
            </w:r>
          </w:p>
          <w:p w:rsidR="000C1F92" w:rsidRDefault="000C1F92" w:rsidP="000C1F92">
            <w:pPr>
              <w:pStyle w:val="LongerQuestions"/>
              <w:spacing w:after="0"/>
              <w:ind w:left="0"/>
            </w:pPr>
          </w:p>
          <w:p w:rsidR="000C1F92" w:rsidRDefault="000C1F92" w:rsidP="000C1F92">
            <w:pPr>
              <w:pStyle w:val="LongerQuestions"/>
              <w:spacing w:after="0"/>
              <w:ind w:left="0"/>
            </w:pPr>
            <w:r>
              <w:t xml:space="preserve">           ……………………………………………………………………………………………....</w:t>
            </w:r>
          </w:p>
          <w:p w:rsidR="000C1F92" w:rsidRDefault="000C1F92" w:rsidP="000C1F92">
            <w:pPr>
              <w:pStyle w:val="LongerQuestions"/>
              <w:spacing w:after="0"/>
              <w:ind w:left="0"/>
            </w:pPr>
          </w:p>
          <w:p w:rsidR="000C1F92" w:rsidRDefault="000C1F92" w:rsidP="000C1F92">
            <w:pPr>
              <w:pStyle w:val="LongerQuestions"/>
              <w:ind w:left="0"/>
            </w:pPr>
            <w:r>
              <w:t xml:space="preserve">           ……………………………………………………………………………………………….</w:t>
            </w:r>
          </w:p>
        </w:tc>
      </w:tr>
      <w:tr w:rsidR="00761E05" w:rsidTr="000B766B">
        <w:trPr>
          <w:cantSplit/>
          <w:trHeight w:val="851"/>
        </w:trPr>
        <w:tc>
          <w:tcPr>
            <w:tcW w:w="658" w:type="dxa"/>
            <w:tcBorders>
              <w:top w:val="single" w:sz="4" w:space="0" w:color="auto"/>
              <w:bottom w:val="single" w:sz="4" w:space="0" w:color="auto"/>
            </w:tcBorders>
            <w:shd w:val="clear" w:color="auto" w:fill="FFFF66"/>
          </w:tcPr>
          <w:p w:rsidR="00761E05" w:rsidRPr="001B3341" w:rsidRDefault="00761E05" w:rsidP="00761E05">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61E05" w:rsidRPr="00761E05" w:rsidRDefault="0067635C" w:rsidP="00761E05">
            <w:pPr>
              <w:pStyle w:val="LongerQuestions"/>
              <w:ind w:left="0"/>
              <w:rPr>
                <w:b/>
                <w:noProof/>
                <w:lang w:eastAsia="en-AU"/>
              </w:rPr>
            </w:pPr>
            <w:r>
              <w:rPr>
                <w:b/>
                <w:noProof/>
                <w:lang w:eastAsia="en-AU"/>
              </w:rPr>
              <w:object w:dxaOrig="1440" w:dyaOrig="1440" w14:anchorId="04200F34">
                <v:shape id="_x0000_s1028" type="#_x0000_t75" style="position:absolute;margin-left:253.5pt;margin-top:.75pt;width:227.35pt;height:222.6pt;z-index:251702272;mso-position-horizontal-relative:text;mso-position-vertical-relative:text">
                  <v:imagedata r:id="rId11" o:title=""/>
                </v:shape>
                <o:OLEObject Type="Embed" ProgID="FXDraw.Graphic" ShapeID="_x0000_s1028" DrawAspect="Content" ObjectID="_1516723968" r:id="rId12"/>
              </w:object>
            </w:r>
            <w:r w:rsidR="00922453">
              <w:rPr>
                <w:b/>
                <w:noProof/>
                <w:lang w:eastAsia="en-AU"/>
              </w:rPr>
              <w:t>Questions 8</w:t>
            </w:r>
            <w:r w:rsidR="00761E05">
              <w:rPr>
                <w:b/>
                <w:noProof/>
                <w:lang w:eastAsia="en-AU"/>
              </w:rPr>
              <w:t xml:space="preserve"> –</w:t>
            </w:r>
            <w:r w:rsidR="00922453">
              <w:rPr>
                <w:b/>
                <w:noProof/>
                <w:lang w:eastAsia="en-AU"/>
              </w:rPr>
              <w:t xml:space="preserve"> 10</w:t>
            </w:r>
            <w:r w:rsidR="00761E05">
              <w:rPr>
                <w:b/>
                <w:noProof/>
                <w:lang w:eastAsia="en-AU"/>
              </w:rPr>
              <w:t xml:space="preserve"> refer to the following graph</w:t>
            </w:r>
            <w:r w:rsidR="00761E05" w:rsidRPr="00761E05">
              <w:rPr>
                <w:b/>
                <w:noProof/>
                <w:lang w:eastAsia="en-AU"/>
              </w:rPr>
              <w:t>.</w:t>
            </w:r>
          </w:p>
          <w:p w:rsidR="00761E05" w:rsidRDefault="00761E05" w:rsidP="00761E05">
            <w:pPr>
              <w:pStyle w:val="LongerQuestions"/>
              <w:ind w:left="0" w:right="5892"/>
              <w:rPr>
                <w:noProof/>
                <w:lang w:eastAsia="en-AU"/>
              </w:rPr>
            </w:pPr>
            <w:r>
              <w:rPr>
                <w:noProof/>
                <w:lang w:eastAsia="en-AU"/>
              </w:rPr>
              <w:t xml:space="preserve">The graph shows the </w:t>
            </w:r>
            <w:r w:rsidR="00D261D6">
              <w:rPr>
                <w:noProof/>
                <w:lang w:eastAsia="en-AU"/>
              </w:rPr>
              <w:t>relationship between the</w:t>
            </w:r>
            <w:r>
              <w:rPr>
                <w:noProof/>
                <w:lang w:eastAsia="en-AU"/>
              </w:rPr>
              <w:t xml:space="preserve"> Volume (</w:t>
            </w:r>
            <w:r>
              <w:rPr>
                <w:i/>
                <w:noProof/>
                <w:lang w:eastAsia="en-AU"/>
              </w:rPr>
              <w:t xml:space="preserve">V </w:t>
            </w:r>
            <w:r>
              <w:rPr>
                <w:noProof/>
                <w:lang w:eastAsia="en-AU"/>
              </w:rPr>
              <w:t>m</w:t>
            </w:r>
            <w:r w:rsidRPr="00761E05">
              <w:rPr>
                <w:noProof/>
                <w:vertAlign w:val="superscript"/>
                <w:lang w:eastAsia="en-AU"/>
              </w:rPr>
              <w:t>3</w:t>
            </w:r>
            <w:r>
              <w:rPr>
                <w:noProof/>
                <w:lang w:eastAsia="en-AU"/>
              </w:rPr>
              <w:t xml:space="preserve">) of </w:t>
            </w:r>
            <w:r w:rsidR="00D261D6">
              <w:rPr>
                <w:noProof/>
                <w:lang w:eastAsia="en-AU"/>
              </w:rPr>
              <w:t xml:space="preserve">a </w:t>
            </w:r>
            <w:r w:rsidR="00A10588">
              <w:rPr>
                <w:noProof/>
                <w:lang w:eastAsia="en-AU"/>
              </w:rPr>
              <w:t>timber</w:t>
            </w:r>
            <w:r>
              <w:rPr>
                <w:noProof/>
                <w:lang w:eastAsia="en-AU"/>
              </w:rPr>
              <w:t xml:space="preserve"> species called </w:t>
            </w:r>
            <w:r w:rsidR="00D261D6">
              <w:rPr>
                <w:noProof/>
                <w:lang w:eastAsia="en-AU"/>
              </w:rPr>
              <w:t>Radiata Pine</w:t>
            </w:r>
            <w:r>
              <w:rPr>
                <w:noProof/>
                <w:lang w:eastAsia="en-AU"/>
              </w:rPr>
              <w:t xml:space="preserve"> and the </w:t>
            </w:r>
            <w:r w:rsidR="00A10588">
              <w:rPr>
                <w:noProof/>
                <w:lang w:eastAsia="en-AU"/>
              </w:rPr>
              <w:t>Mass</w:t>
            </w:r>
            <w:r>
              <w:rPr>
                <w:noProof/>
                <w:lang w:eastAsia="en-AU"/>
              </w:rPr>
              <w:t xml:space="preserve"> (</w:t>
            </w:r>
            <w:r w:rsidR="00A10588">
              <w:rPr>
                <w:i/>
                <w:noProof/>
                <w:lang w:eastAsia="en-AU"/>
              </w:rPr>
              <w:t>M</w:t>
            </w:r>
            <w:r>
              <w:rPr>
                <w:i/>
                <w:noProof/>
                <w:lang w:eastAsia="en-AU"/>
              </w:rPr>
              <w:t xml:space="preserve"> </w:t>
            </w:r>
            <w:r>
              <w:rPr>
                <w:noProof/>
                <w:lang w:eastAsia="en-AU"/>
              </w:rPr>
              <w:t xml:space="preserve">tonnes) of </w:t>
            </w:r>
            <w:r w:rsidR="00A10588">
              <w:rPr>
                <w:noProof/>
                <w:lang w:eastAsia="en-AU"/>
              </w:rPr>
              <w:t>the timber</w:t>
            </w:r>
            <w:r>
              <w:rPr>
                <w:noProof/>
                <w:lang w:eastAsia="en-AU"/>
              </w:rPr>
              <w:t xml:space="preserve">. </w:t>
            </w:r>
          </w:p>
          <w:p w:rsidR="00761E05" w:rsidRDefault="00761E05" w:rsidP="00761E05">
            <w:pPr>
              <w:pStyle w:val="LongerQuestions"/>
              <w:ind w:left="0"/>
              <w:rPr>
                <w:noProof/>
                <w:lang w:eastAsia="en-AU"/>
              </w:rPr>
            </w:pPr>
          </w:p>
          <w:p w:rsidR="00761E05" w:rsidRDefault="00761E05" w:rsidP="00761E05">
            <w:pPr>
              <w:pStyle w:val="LongerQuestions"/>
              <w:ind w:left="0"/>
              <w:rPr>
                <w:noProof/>
                <w:lang w:eastAsia="en-AU"/>
              </w:rPr>
            </w:pPr>
          </w:p>
          <w:p w:rsidR="00761E05" w:rsidRDefault="00761E05" w:rsidP="00761E05">
            <w:pPr>
              <w:pStyle w:val="LongerQuestions"/>
              <w:ind w:left="0"/>
              <w:rPr>
                <w:noProof/>
                <w:lang w:eastAsia="en-AU"/>
              </w:rPr>
            </w:pPr>
          </w:p>
          <w:p w:rsidR="00761E05" w:rsidRDefault="00761E05" w:rsidP="00761E05">
            <w:pPr>
              <w:pStyle w:val="LongerQuestions"/>
              <w:ind w:left="0"/>
              <w:rPr>
                <w:noProof/>
                <w:lang w:eastAsia="en-AU"/>
              </w:rPr>
            </w:pPr>
          </w:p>
          <w:p w:rsidR="00761E05" w:rsidRDefault="00761E05" w:rsidP="00761E05">
            <w:pPr>
              <w:pStyle w:val="LongerQuestions"/>
              <w:ind w:left="0"/>
              <w:rPr>
                <w:noProof/>
                <w:lang w:eastAsia="en-AU"/>
              </w:rPr>
            </w:pPr>
          </w:p>
          <w:p w:rsidR="00761E05" w:rsidRDefault="00761E05" w:rsidP="00761E05">
            <w:pPr>
              <w:pStyle w:val="LongerQuestions"/>
              <w:ind w:left="0"/>
              <w:rPr>
                <w:noProof/>
                <w:lang w:eastAsia="en-AU"/>
              </w:rPr>
            </w:pPr>
          </w:p>
          <w:p w:rsidR="00D261D6" w:rsidRDefault="00D261D6" w:rsidP="00761E05">
            <w:pPr>
              <w:pStyle w:val="LongerQuestions"/>
              <w:ind w:left="0"/>
              <w:rPr>
                <w:noProof/>
                <w:lang w:eastAsia="en-AU"/>
              </w:rPr>
            </w:pPr>
          </w:p>
        </w:tc>
      </w:tr>
      <w:tr w:rsidR="005F6CBB" w:rsidTr="000B766B">
        <w:trPr>
          <w:cantSplit/>
          <w:trHeight w:val="851"/>
        </w:trPr>
        <w:tc>
          <w:tcPr>
            <w:tcW w:w="658" w:type="dxa"/>
            <w:tcBorders>
              <w:top w:val="single" w:sz="4" w:space="0" w:color="auto"/>
              <w:bottom w:val="single" w:sz="4" w:space="0" w:color="auto"/>
            </w:tcBorders>
            <w:shd w:val="clear" w:color="auto" w:fill="FFFF66"/>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B2DF7" w:rsidRDefault="00A10588" w:rsidP="001B2DF7">
            <w:pPr>
              <w:pStyle w:val="LongerQuestions"/>
              <w:ind w:left="0"/>
            </w:pPr>
            <w:r>
              <w:t>What is the mass</w:t>
            </w:r>
            <w:r w:rsidR="00761E05">
              <w:t xml:space="preserve"> of </w:t>
            </w:r>
            <w:r>
              <w:t>2 m</w:t>
            </w:r>
            <w:r w:rsidR="00423D6D">
              <w:rPr>
                <w:vertAlign w:val="superscript"/>
              </w:rPr>
              <w:t>3</w:t>
            </w:r>
            <w:r>
              <w:t xml:space="preserve"> of </w:t>
            </w:r>
            <w:r w:rsidR="00D261D6">
              <w:t>Radiata Pine</w:t>
            </w:r>
            <w:r>
              <w:t xml:space="preserve"> timber?</w:t>
            </w:r>
          </w:p>
          <w:p w:rsidR="001B2DF7" w:rsidRDefault="001B2DF7" w:rsidP="001B2DF7">
            <w:pPr>
              <w:pStyle w:val="LongerQuestions"/>
              <w:spacing w:after="0"/>
              <w:ind w:left="0"/>
            </w:pPr>
          </w:p>
          <w:p w:rsidR="005F6CBB" w:rsidRDefault="001B2DF7" w:rsidP="00423D6D">
            <w:pPr>
              <w:pStyle w:val="QuestionStyle"/>
            </w:pPr>
            <w:r>
              <w:t xml:space="preserve">           ……………………………………………………………………………………………….</w:t>
            </w:r>
          </w:p>
        </w:tc>
      </w:tr>
      <w:tr w:rsidR="00364163" w:rsidTr="000B766B">
        <w:trPr>
          <w:cantSplit/>
          <w:trHeight w:val="851"/>
        </w:trPr>
        <w:tc>
          <w:tcPr>
            <w:tcW w:w="658"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10588" w:rsidRDefault="00A10588" w:rsidP="001B2DF7">
            <w:pPr>
              <w:pStyle w:val="LongerQuestions"/>
              <w:ind w:left="0"/>
            </w:pPr>
            <w:r>
              <w:t>What is the equation</w:t>
            </w:r>
            <w:r w:rsidR="00266701">
              <w:t xml:space="preserve"> of the relationship</w:t>
            </w:r>
            <w:r>
              <w:t xml:space="preserve"> shown?</w:t>
            </w:r>
          </w:p>
          <w:p w:rsidR="00A10588" w:rsidRDefault="00A10588" w:rsidP="001B2DF7">
            <w:pPr>
              <w:pStyle w:val="LongerQuestions"/>
              <w:spacing w:after="0"/>
              <w:ind w:left="0"/>
            </w:pPr>
          </w:p>
          <w:p w:rsidR="001B2DF7" w:rsidRDefault="001B2DF7" w:rsidP="001B2DF7">
            <w:pPr>
              <w:pStyle w:val="LongerQuestions"/>
              <w:spacing w:after="0"/>
              <w:ind w:left="0"/>
            </w:pPr>
            <w:r>
              <w:t xml:space="preserve">           ……………………………………………………………………………………………....</w:t>
            </w:r>
          </w:p>
          <w:p w:rsidR="001B2DF7" w:rsidRDefault="001B2DF7" w:rsidP="001B2DF7">
            <w:pPr>
              <w:pStyle w:val="LongerQuestions"/>
              <w:spacing w:after="0"/>
              <w:ind w:left="0"/>
            </w:pPr>
          </w:p>
          <w:p w:rsidR="00364163" w:rsidRPr="00D1063D" w:rsidRDefault="001B2DF7" w:rsidP="00423D6D">
            <w:pPr>
              <w:pStyle w:val="QuestionStyle"/>
            </w:pPr>
            <w:r>
              <w:t xml:space="preserve">           ……………………………………………………………………………………………….</w:t>
            </w:r>
          </w:p>
        </w:tc>
      </w:tr>
      <w:tr w:rsidR="00364163" w:rsidTr="000B766B">
        <w:trPr>
          <w:cantSplit/>
          <w:trHeight w:val="851"/>
        </w:trPr>
        <w:tc>
          <w:tcPr>
            <w:tcW w:w="658"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64163" w:rsidRDefault="00A10588" w:rsidP="007B79CA">
            <w:pPr>
              <w:pStyle w:val="LongerQuestions"/>
              <w:ind w:left="0"/>
            </w:pPr>
            <w:r>
              <w:t xml:space="preserve">For another species of timber called Ironbark, </w:t>
            </w:r>
            <w:r w:rsidR="00D261D6">
              <w:t>4 m</w:t>
            </w:r>
            <w:r w:rsidR="00D261D6" w:rsidRPr="00D261D6">
              <w:rPr>
                <w:vertAlign w:val="superscript"/>
              </w:rPr>
              <w:t>3</w:t>
            </w:r>
            <w:r w:rsidR="00D261D6">
              <w:t xml:space="preserve"> has a mass of 4.8 tonnes. Draw and label the graph of the relationship for Ironbark on the grid.</w:t>
            </w:r>
          </w:p>
        </w:tc>
      </w:tr>
      <w:tr w:rsidR="00423D6D" w:rsidTr="00364163">
        <w:trPr>
          <w:cantSplit/>
          <w:trHeight w:val="851"/>
        </w:trPr>
        <w:tc>
          <w:tcPr>
            <w:tcW w:w="658" w:type="dxa"/>
            <w:tcBorders>
              <w:top w:val="single" w:sz="4" w:space="0" w:color="auto"/>
              <w:bottom w:val="single" w:sz="4" w:space="0" w:color="auto"/>
            </w:tcBorders>
            <w:shd w:val="clear" w:color="auto" w:fill="FFFF66"/>
          </w:tcPr>
          <w:p w:rsidR="00423D6D" w:rsidRPr="001B3341" w:rsidRDefault="00423D6D" w:rsidP="00423D6D">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3D6D" w:rsidRPr="00866A30" w:rsidRDefault="00423D6D" w:rsidP="00423D6D">
            <w:pPr>
              <w:pStyle w:val="QuestionStyle"/>
              <w:rPr>
                <w:b/>
              </w:rPr>
            </w:pPr>
            <w:r w:rsidRPr="00866A30">
              <w:rPr>
                <w:b/>
              </w:rPr>
              <w:t xml:space="preserve">Questions </w:t>
            </w:r>
            <w:r w:rsidR="00922453">
              <w:rPr>
                <w:b/>
              </w:rPr>
              <w:t>11 - 14</w:t>
            </w:r>
            <w:r w:rsidRPr="00866A30">
              <w:rPr>
                <w:b/>
              </w:rPr>
              <w:t xml:space="preserve"> refer to the following:</w:t>
            </w:r>
          </w:p>
          <w:p w:rsidR="00423D6D" w:rsidRDefault="0067635C" w:rsidP="00423D6D">
            <w:pPr>
              <w:pStyle w:val="QuestionStyle"/>
            </w:pPr>
            <w:r>
              <w:rPr>
                <w:noProof/>
                <w:lang w:eastAsia="en-AU"/>
              </w:rPr>
              <w:object w:dxaOrig="1440" w:dyaOrig="1440" w14:anchorId="327523A7">
                <v:shape id="_x0000_s1030" type="#_x0000_t75" style="position:absolute;margin-left:99.55pt;margin-top:19.2pt;width:332.1pt;height:262.55pt;z-index:251703296;mso-position-horizontal-relative:text;mso-position-vertical-relative:text">
                  <v:imagedata r:id="rId13" o:title=""/>
                </v:shape>
                <o:OLEObject Type="Embed" ProgID="FXDraw.Graphic" ShapeID="_x0000_s1030" DrawAspect="Content" ObjectID="_1516723969" r:id="rId14"/>
              </w:object>
            </w:r>
            <w:r w:rsidR="00423D6D">
              <w:t>The distance time graph</w:t>
            </w:r>
            <w:r w:rsidR="00866A30">
              <w:t xml:space="preserve"> represents Finn</w:t>
            </w:r>
            <w:r w:rsidR="00423D6D">
              <w:t>’s day out</w:t>
            </w:r>
            <w:r w:rsidR="00AE4FE7">
              <w:t>, travelling</w:t>
            </w:r>
            <w:r w:rsidR="00866A30">
              <w:t xml:space="preserve"> from </w:t>
            </w:r>
            <w:r w:rsidR="00423D6D">
              <w:t xml:space="preserve">home </w:t>
            </w:r>
            <w:r w:rsidR="00866A30">
              <w:t>to a friend’s house and back</w:t>
            </w:r>
            <w:r w:rsidR="00423D6D">
              <w:t>.</w:t>
            </w:r>
          </w:p>
          <w:p w:rsidR="00423D6D" w:rsidRDefault="00423D6D" w:rsidP="00423D6D">
            <w:pPr>
              <w:pStyle w:val="QuestionStyle"/>
            </w:pPr>
          </w:p>
          <w:p w:rsidR="00423D6D" w:rsidRDefault="00423D6D" w:rsidP="00423D6D">
            <w:pPr>
              <w:pStyle w:val="QuestionStyle"/>
            </w:pPr>
          </w:p>
          <w:p w:rsidR="00423D6D" w:rsidRDefault="00423D6D" w:rsidP="00423D6D">
            <w:pPr>
              <w:pStyle w:val="QuestionStyle"/>
            </w:pPr>
          </w:p>
          <w:p w:rsidR="00423D6D" w:rsidRDefault="00423D6D" w:rsidP="00423D6D">
            <w:pPr>
              <w:pStyle w:val="QuestionStyle"/>
            </w:pPr>
          </w:p>
          <w:p w:rsidR="00423D6D" w:rsidRDefault="00423D6D" w:rsidP="00423D6D">
            <w:pPr>
              <w:pStyle w:val="QuestionStyle"/>
            </w:pPr>
          </w:p>
          <w:p w:rsidR="00423D6D" w:rsidRDefault="00423D6D" w:rsidP="00423D6D">
            <w:pPr>
              <w:pStyle w:val="QuestionStyle"/>
            </w:pPr>
          </w:p>
          <w:p w:rsidR="00423D6D" w:rsidRDefault="00423D6D" w:rsidP="00423D6D">
            <w:pPr>
              <w:pStyle w:val="QuestionStyle"/>
            </w:pPr>
          </w:p>
          <w:p w:rsidR="00423D6D" w:rsidRDefault="00423D6D" w:rsidP="00423D6D">
            <w:pPr>
              <w:pStyle w:val="QuestionStyle"/>
            </w:pPr>
          </w:p>
          <w:p w:rsidR="00423D6D" w:rsidRDefault="00423D6D" w:rsidP="00423D6D">
            <w:pPr>
              <w:pStyle w:val="QuestionStyle"/>
            </w:pPr>
          </w:p>
          <w:p w:rsidR="00423D6D" w:rsidRDefault="00423D6D" w:rsidP="00423D6D">
            <w:pPr>
              <w:pStyle w:val="QuestionStyle"/>
            </w:pPr>
          </w:p>
          <w:p w:rsidR="00423D6D" w:rsidRDefault="00423D6D" w:rsidP="00423D6D">
            <w:pPr>
              <w:pStyle w:val="QuestionStyle"/>
            </w:pPr>
          </w:p>
          <w:p w:rsidR="00AE4FE7" w:rsidRDefault="00AE4FE7" w:rsidP="00423D6D">
            <w:pPr>
              <w:pStyle w:val="QuestionStyle"/>
            </w:pPr>
          </w:p>
          <w:p w:rsidR="00423D6D" w:rsidRDefault="00423D6D" w:rsidP="00423D6D">
            <w:pPr>
              <w:pStyle w:val="QuestionStyle"/>
            </w:pPr>
          </w:p>
        </w:tc>
      </w:tr>
      <w:tr w:rsidR="00184556" w:rsidTr="00364163">
        <w:trPr>
          <w:cantSplit/>
          <w:trHeight w:val="851"/>
        </w:trPr>
        <w:tc>
          <w:tcPr>
            <w:tcW w:w="658" w:type="dxa"/>
            <w:tcBorders>
              <w:top w:val="single" w:sz="4" w:space="0" w:color="auto"/>
              <w:bottom w:val="single" w:sz="4" w:space="0" w:color="auto"/>
            </w:tcBorders>
            <w:shd w:val="clear" w:color="auto" w:fill="FFFF66"/>
          </w:tcPr>
          <w:p w:rsidR="00184556" w:rsidRPr="001B3341" w:rsidRDefault="00184556" w:rsidP="00423D6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C1F92" w:rsidRDefault="000C1F92" w:rsidP="000C1F92">
            <w:pPr>
              <w:pStyle w:val="LongerQuestions"/>
              <w:ind w:left="0"/>
            </w:pPr>
            <w:r>
              <w:t>What time did he arrive at his friend’s house and when did he leave?</w:t>
            </w:r>
          </w:p>
          <w:p w:rsidR="000C1F92" w:rsidRDefault="000C1F92" w:rsidP="000C1F92">
            <w:pPr>
              <w:pStyle w:val="LongerQuestions"/>
              <w:spacing w:after="0"/>
              <w:ind w:left="0"/>
            </w:pPr>
          </w:p>
          <w:p w:rsidR="00184556" w:rsidRDefault="000C1F92" w:rsidP="000C1F92">
            <w:pPr>
              <w:pStyle w:val="LongerQuestions"/>
              <w:ind w:left="0"/>
            </w:pPr>
            <w:r>
              <w:t xml:space="preserve">           ……………………………………………………………………………………………….</w:t>
            </w:r>
          </w:p>
        </w:tc>
      </w:tr>
      <w:tr w:rsidR="00423D6D" w:rsidTr="00364163">
        <w:trPr>
          <w:cantSplit/>
          <w:trHeight w:val="851"/>
        </w:trPr>
        <w:tc>
          <w:tcPr>
            <w:tcW w:w="658" w:type="dxa"/>
            <w:tcBorders>
              <w:top w:val="single" w:sz="4" w:space="0" w:color="auto"/>
              <w:bottom w:val="single" w:sz="4" w:space="0" w:color="auto"/>
            </w:tcBorders>
            <w:shd w:val="clear" w:color="auto" w:fill="FFFF66"/>
          </w:tcPr>
          <w:p w:rsidR="00423D6D" w:rsidRPr="001B3341" w:rsidRDefault="00423D6D" w:rsidP="00423D6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3D6D" w:rsidRDefault="00AE4FE7" w:rsidP="00423D6D">
            <w:pPr>
              <w:pStyle w:val="LongerQuestions"/>
              <w:ind w:left="0"/>
            </w:pPr>
            <w:r>
              <w:t>On the way to his friend</w:t>
            </w:r>
            <w:r w:rsidR="00184556">
              <w:t>’</w:t>
            </w:r>
            <w:r>
              <w:t xml:space="preserve">s house, he caught two buses and walked part of the way. </w:t>
            </w:r>
          </w:p>
          <w:p w:rsidR="00184556" w:rsidRDefault="00184556" w:rsidP="00423D6D">
            <w:pPr>
              <w:pStyle w:val="LongerQuestions"/>
              <w:ind w:left="0"/>
            </w:pPr>
            <w:r>
              <w:t>At what speed did the faster of these buses travel?</w:t>
            </w:r>
          </w:p>
          <w:p w:rsidR="00184556" w:rsidRDefault="00184556" w:rsidP="00423D6D">
            <w:pPr>
              <w:pStyle w:val="LongerQuestions"/>
              <w:spacing w:after="0"/>
              <w:ind w:left="0"/>
            </w:pPr>
          </w:p>
          <w:p w:rsidR="00423D6D" w:rsidRDefault="00423D6D" w:rsidP="00423D6D">
            <w:pPr>
              <w:pStyle w:val="LongerQuestions"/>
              <w:spacing w:after="0"/>
              <w:ind w:left="0"/>
            </w:pPr>
            <w:r>
              <w:t xml:space="preserve">           ……………………………………………………………………………………………....</w:t>
            </w:r>
          </w:p>
          <w:p w:rsidR="00423D6D" w:rsidRDefault="00423D6D" w:rsidP="00423D6D">
            <w:pPr>
              <w:pStyle w:val="LongerQuestions"/>
              <w:spacing w:after="0"/>
              <w:ind w:left="0"/>
            </w:pPr>
          </w:p>
          <w:p w:rsidR="00423D6D" w:rsidRDefault="00423D6D" w:rsidP="00423D6D">
            <w:pPr>
              <w:pStyle w:val="QuestionStyle"/>
            </w:pPr>
            <w:r>
              <w:t xml:space="preserve">           ……………………………………………………………………………………………….</w:t>
            </w:r>
          </w:p>
        </w:tc>
      </w:tr>
      <w:tr w:rsidR="00423D6D" w:rsidTr="00364163">
        <w:trPr>
          <w:cantSplit/>
          <w:trHeight w:val="851"/>
        </w:trPr>
        <w:tc>
          <w:tcPr>
            <w:tcW w:w="658" w:type="dxa"/>
            <w:tcBorders>
              <w:top w:val="single" w:sz="4" w:space="0" w:color="auto"/>
              <w:bottom w:val="single" w:sz="4" w:space="0" w:color="auto"/>
            </w:tcBorders>
            <w:shd w:val="clear" w:color="auto" w:fill="FFFF66"/>
          </w:tcPr>
          <w:p w:rsidR="00423D6D" w:rsidRPr="001B3341" w:rsidRDefault="00423D6D" w:rsidP="00423D6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3D6D" w:rsidRDefault="00184556" w:rsidP="00423D6D">
            <w:pPr>
              <w:pStyle w:val="LongerQuestions"/>
              <w:ind w:left="0"/>
            </w:pPr>
            <w:r>
              <w:t>How long did he have to wait between the buses?</w:t>
            </w:r>
          </w:p>
          <w:p w:rsidR="00184556" w:rsidRDefault="00184556" w:rsidP="00423D6D">
            <w:pPr>
              <w:pStyle w:val="LongerQuestions"/>
              <w:spacing w:after="0"/>
              <w:ind w:left="0"/>
            </w:pPr>
          </w:p>
          <w:p w:rsidR="00423D6D" w:rsidRDefault="00423D6D" w:rsidP="00423D6D">
            <w:pPr>
              <w:pStyle w:val="LongerQuestions"/>
              <w:spacing w:after="0"/>
              <w:ind w:left="0"/>
            </w:pPr>
            <w:r>
              <w:t xml:space="preserve">           ……………………………………………………………………………………………....</w:t>
            </w:r>
          </w:p>
          <w:p w:rsidR="00423D6D" w:rsidRDefault="00423D6D" w:rsidP="00423D6D">
            <w:pPr>
              <w:pStyle w:val="LongerQuestions"/>
              <w:spacing w:after="0"/>
              <w:ind w:left="0"/>
            </w:pPr>
          </w:p>
          <w:p w:rsidR="00423D6D" w:rsidRPr="00D1063D" w:rsidRDefault="00423D6D" w:rsidP="00423D6D">
            <w:pPr>
              <w:pStyle w:val="QuestionStyle"/>
            </w:pPr>
            <w:r>
              <w:t xml:space="preserve">           ……………………………………………………………………………………………….</w:t>
            </w:r>
          </w:p>
        </w:tc>
      </w:tr>
      <w:tr w:rsidR="00423D6D" w:rsidTr="00184556">
        <w:trPr>
          <w:cantSplit/>
          <w:trHeight w:val="851"/>
        </w:trPr>
        <w:tc>
          <w:tcPr>
            <w:tcW w:w="658" w:type="dxa"/>
            <w:tcBorders>
              <w:top w:val="single" w:sz="4" w:space="0" w:color="auto"/>
              <w:bottom w:val="single" w:sz="4" w:space="0" w:color="auto"/>
            </w:tcBorders>
            <w:shd w:val="clear" w:color="auto" w:fill="FFCC99"/>
          </w:tcPr>
          <w:p w:rsidR="00423D6D" w:rsidRPr="001B3341" w:rsidRDefault="00423D6D" w:rsidP="00423D6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22453" w:rsidRDefault="00184556" w:rsidP="00922453">
            <w:pPr>
              <w:pStyle w:val="LongerQuestions"/>
              <w:ind w:left="0"/>
            </w:pPr>
            <w:r>
              <w:t>On the way home he rode a bus for part of the way, then rode his skateboard for the remaining part of the journey. How much sooner would he have arrived home if he had ridden the bus all the way? (Assuming it travels at the same speed all the way.)</w:t>
            </w:r>
            <w:r w:rsidR="00922453">
              <w:t xml:space="preserve"> </w:t>
            </w:r>
          </w:p>
          <w:p w:rsidR="00922453" w:rsidRDefault="00922453" w:rsidP="00922453">
            <w:pPr>
              <w:pStyle w:val="LongerQuestions"/>
              <w:spacing w:after="0"/>
              <w:ind w:left="0"/>
            </w:pPr>
          </w:p>
          <w:p w:rsidR="00922453" w:rsidRDefault="00922453" w:rsidP="00922453">
            <w:pPr>
              <w:pStyle w:val="LongerQuestions"/>
              <w:spacing w:after="0"/>
              <w:ind w:left="0"/>
            </w:pPr>
            <w:r>
              <w:t xml:space="preserve">           ……………………………………………………………………………………………....</w:t>
            </w:r>
          </w:p>
          <w:p w:rsidR="00922453" w:rsidRDefault="00922453" w:rsidP="00922453">
            <w:pPr>
              <w:pStyle w:val="LongerQuestions"/>
              <w:spacing w:after="0"/>
              <w:ind w:left="0"/>
            </w:pPr>
          </w:p>
          <w:p w:rsidR="00423D6D" w:rsidRDefault="00922453" w:rsidP="00922453">
            <w:pPr>
              <w:pStyle w:val="QuestionStyle"/>
            </w:pPr>
            <w:r>
              <w:t xml:space="preserve">           ……………………………………………………………………………………………….</w:t>
            </w:r>
          </w:p>
        </w:tc>
      </w:tr>
      <w:tr w:rsidR="00423D6D" w:rsidTr="00364163">
        <w:trPr>
          <w:cantSplit/>
          <w:trHeight w:val="851"/>
        </w:trPr>
        <w:tc>
          <w:tcPr>
            <w:tcW w:w="658" w:type="dxa"/>
            <w:tcBorders>
              <w:top w:val="single" w:sz="4" w:space="0" w:color="auto"/>
              <w:bottom w:val="single" w:sz="4" w:space="0" w:color="auto"/>
            </w:tcBorders>
            <w:shd w:val="clear" w:color="auto" w:fill="FFCC99"/>
          </w:tcPr>
          <w:p w:rsidR="00423D6D" w:rsidRPr="001B3341" w:rsidRDefault="00423D6D" w:rsidP="00922453">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22453" w:rsidRPr="00922453" w:rsidRDefault="00922453" w:rsidP="00922453">
            <w:pPr>
              <w:rPr>
                <w:rFonts w:ascii="Times New Roman" w:hAnsi="Times New Roman"/>
                <w:b/>
                <w:sz w:val="24"/>
                <w:szCs w:val="24"/>
              </w:rPr>
            </w:pPr>
            <w:r w:rsidRPr="00922453">
              <w:rPr>
                <w:rFonts w:ascii="Times New Roman" w:hAnsi="Times New Roman"/>
                <w:b/>
                <w:sz w:val="24"/>
                <w:szCs w:val="24"/>
              </w:rPr>
              <w:t>Questions 15 and 16 refer to the following.</w:t>
            </w:r>
          </w:p>
          <w:p w:rsidR="00922453" w:rsidRPr="00922453" w:rsidRDefault="00922453" w:rsidP="00922453">
            <w:pPr>
              <w:rPr>
                <w:rFonts w:ascii="Times New Roman" w:hAnsi="Times New Roman"/>
                <w:sz w:val="24"/>
                <w:szCs w:val="24"/>
              </w:rPr>
            </w:pPr>
            <w:r w:rsidRPr="00922453">
              <w:rPr>
                <w:rFonts w:ascii="Times New Roman" w:hAnsi="Times New Roman"/>
                <w:sz w:val="24"/>
                <w:szCs w:val="24"/>
              </w:rPr>
              <w:t>The light intensity (</w:t>
            </w:r>
            <w:r w:rsidRPr="00922453">
              <w:rPr>
                <w:rFonts w:ascii="Times New Roman" w:hAnsi="Times New Roman"/>
                <w:i/>
                <w:sz w:val="24"/>
                <w:szCs w:val="24"/>
              </w:rPr>
              <w:t>I</w:t>
            </w:r>
            <w:r w:rsidRPr="00922453">
              <w:rPr>
                <w:rFonts w:ascii="Times New Roman" w:hAnsi="Times New Roman"/>
                <w:sz w:val="24"/>
                <w:szCs w:val="24"/>
              </w:rPr>
              <w:t xml:space="preserve"> candelas) produced </w:t>
            </w:r>
            <w:r>
              <w:rPr>
                <w:rFonts w:ascii="Times New Roman" w:hAnsi="Times New Roman"/>
                <w:sz w:val="24"/>
                <w:szCs w:val="24"/>
              </w:rPr>
              <w:t xml:space="preserve">by a lamp is </w:t>
            </w:r>
            <w:r w:rsidRPr="00922453">
              <w:rPr>
                <w:rFonts w:ascii="Times New Roman" w:hAnsi="Times New Roman"/>
                <w:sz w:val="24"/>
                <w:szCs w:val="24"/>
              </w:rPr>
              <w:t xml:space="preserve">directly proportional to the </w:t>
            </w:r>
            <w:r>
              <w:rPr>
                <w:rFonts w:ascii="Times New Roman" w:hAnsi="Times New Roman"/>
                <w:sz w:val="24"/>
                <w:szCs w:val="24"/>
              </w:rPr>
              <w:t xml:space="preserve">current </w:t>
            </w:r>
            <w:r w:rsidRPr="00922453">
              <w:rPr>
                <w:rFonts w:ascii="Times New Roman" w:hAnsi="Times New Roman"/>
                <w:sz w:val="24"/>
                <w:szCs w:val="24"/>
              </w:rPr>
              <w:t>(</w:t>
            </w:r>
            <w:r w:rsidRPr="00922453">
              <w:rPr>
                <w:rFonts w:ascii="Times New Roman" w:hAnsi="Times New Roman"/>
                <w:i/>
                <w:sz w:val="24"/>
                <w:szCs w:val="24"/>
              </w:rPr>
              <w:t>C</w:t>
            </w:r>
            <w:r>
              <w:rPr>
                <w:rFonts w:ascii="Times New Roman" w:hAnsi="Times New Roman"/>
                <w:sz w:val="24"/>
                <w:szCs w:val="24"/>
              </w:rPr>
              <w:t xml:space="preserve"> </w:t>
            </w:r>
            <w:r w:rsidRPr="00922453">
              <w:rPr>
                <w:rFonts w:ascii="Times New Roman" w:hAnsi="Times New Roman"/>
                <w:sz w:val="24"/>
                <w:szCs w:val="24"/>
              </w:rPr>
              <w:t>amps)</w:t>
            </w:r>
            <w:r>
              <w:rPr>
                <w:rFonts w:ascii="Times New Roman" w:hAnsi="Times New Roman"/>
                <w:sz w:val="24"/>
                <w:szCs w:val="24"/>
              </w:rPr>
              <w:t xml:space="preserve"> passed through the lamp.</w:t>
            </w:r>
            <w:r w:rsidRPr="00922453">
              <w:rPr>
                <w:rFonts w:ascii="Times New Roman" w:hAnsi="Times New Roman"/>
                <w:sz w:val="24"/>
                <w:szCs w:val="24"/>
              </w:rPr>
              <w:t xml:space="preserve">  </w:t>
            </w:r>
          </w:p>
          <w:p w:rsidR="00922453" w:rsidRDefault="00922453" w:rsidP="00922453">
            <w:pPr>
              <w:rPr>
                <w:rFonts w:ascii="Times New Roman" w:hAnsi="Times New Roman"/>
                <w:sz w:val="24"/>
                <w:szCs w:val="24"/>
              </w:rPr>
            </w:pPr>
            <w:r>
              <w:rPr>
                <w:rFonts w:ascii="Times New Roman" w:hAnsi="Times New Roman"/>
                <w:sz w:val="24"/>
                <w:szCs w:val="24"/>
              </w:rPr>
              <w:t xml:space="preserve">The relationship can be represented by the </w:t>
            </w:r>
            <w:r w:rsidRPr="00922453">
              <w:rPr>
                <w:rFonts w:ascii="Times New Roman" w:hAnsi="Times New Roman"/>
                <w:sz w:val="24"/>
                <w:szCs w:val="24"/>
              </w:rPr>
              <w:t xml:space="preserve">equation  </w:t>
            </w:r>
            <w:r w:rsidR="003039E9" w:rsidRPr="003039E9">
              <w:rPr>
                <w:rFonts w:ascii="Times New Roman" w:hAnsi="Times New Roman"/>
                <w:color w:val="FF0000"/>
                <w:position w:val="-4"/>
                <w:sz w:val="24"/>
                <w:szCs w:val="24"/>
              </w:rPr>
              <w:object w:dxaOrig="878" w:dyaOrig="218">
                <v:shape id="_x0000_i1029" type="#_x0000_t75" style="width:44.25pt;height:11.25pt" o:ole="">
                  <v:imagedata r:id="rId15" o:title=""/>
                </v:shape>
                <o:OLEObject Type="Embed" ProgID="FXEquation.Equation" ShapeID="_x0000_i1029" DrawAspect="Content" ObjectID="_1516723920" r:id="rId16"/>
              </w:object>
            </w:r>
            <w:r w:rsidRPr="00922453">
              <w:rPr>
                <w:rFonts w:ascii="Times New Roman" w:hAnsi="Times New Roman"/>
                <w:sz w:val="24"/>
                <w:szCs w:val="24"/>
              </w:rPr>
              <w:t xml:space="preserve"> </w:t>
            </w:r>
            <w:r w:rsidR="003039E9">
              <w:rPr>
                <w:rFonts w:ascii="Times New Roman" w:hAnsi="Times New Roman"/>
                <w:sz w:val="24"/>
                <w:szCs w:val="24"/>
              </w:rPr>
              <w:t xml:space="preserve">where </w:t>
            </w:r>
            <w:r w:rsidR="003039E9" w:rsidRPr="003039E9">
              <w:rPr>
                <w:rFonts w:ascii="Times New Roman" w:hAnsi="Times New Roman"/>
                <w:i/>
                <w:sz w:val="24"/>
                <w:szCs w:val="24"/>
              </w:rPr>
              <w:t>k</w:t>
            </w:r>
            <w:r w:rsidR="003039E9">
              <w:rPr>
                <w:rFonts w:ascii="Times New Roman" w:hAnsi="Times New Roman"/>
                <w:sz w:val="24"/>
                <w:szCs w:val="24"/>
              </w:rPr>
              <w:t xml:space="preserve"> is the constant of proportion.</w:t>
            </w:r>
          </w:p>
          <w:p w:rsidR="00423D6D" w:rsidRDefault="00423D6D" w:rsidP="00423D6D">
            <w:pPr>
              <w:pStyle w:val="QuestionStyle"/>
            </w:pPr>
          </w:p>
        </w:tc>
      </w:tr>
      <w:tr w:rsidR="00423D6D" w:rsidTr="00364163">
        <w:trPr>
          <w:cantSplit/>
          <w:trHeight w:val="851"/>
        </w:trPr>
        <w:tc>
          <w:tcPr>
            <w:tcW w:w="658" w:type="dxa"/>
            <w:tcBorders>
              <w:top w:val="single" w:sz="4" w:space="0" w:color="auto"/>
              <w:bottom w:val="single" w:sz="4" w:space="0" w:color="auto"/>
            </w:tcBorders>
            <w:shd w:val="clear" w:color="auto" w:fill="FFCC99"/>
          </w:tcPr>
          <w:p w:rsidR="00423D6D" w:rsidRPr="001B3341" w:rsidRDefault="00423D6D" w:rsidP="00423D6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3D6D" w:rsidRDefault="00922453" w:rsidP="00423D6D">
            <w:pPr>
              <w:pStyle w:val="LongerQuestions"/>
              <w:ind w:left="0"/>
            </w:pPr>
            <w:r>
              <w:t xml:space="preserve">When the current is 20 amps, the </w:t>
            </w:r>
            <w:r w:rsidR="003039E9">
              <w:t xml:space="preserve">light </w:t>
            </w:r>
            <w:r>
              <w:t>inte</w:t>
            </w:r>
            <w:r w:rsidR="003039E9">
              <w:t>nsity is 45 candelas.</w:t>
            </w:r>
          </w:p>
          <w:p w:rsidR="003039E9" w:rsidRDefault="003039E9" w:rsidP="00423D6D">
            <w:pPr>
              <w:pStyle w:val="LongerQuestions"/>
              <w:ind w:left="0"/>
            </w:pPr>
            <w:r>
              <w:t xml:space="preserve">What is the value of the constant </w:t>
            </w:r>
            <w:r w:rsidRPr="003039E9">
              <w:rPr>
                <w:i/>
              </w:rPr>
              <w:t>k</w:t>
            </w:r>
            <w:r>
              <w:t>?</w:t>
            </w:r>
          </w:p>
          <w:p w:rsidR="003039E9" w:rsidRDefault="003039E9" w:rsidP="00423D6D">
            <w:pPr>
              <w:pStyle w:val="LongerQuestions"/>
              <w:spacing w:after="0"/>
              <w:ind w:left="0"/>
            </w:pPr>
          </w:p>
          <w:p w:rsidR="00423D6D" w:rsidRDefault="00423D6D" w:rsidP="00423D6D">
            <w:pPr>
              <w:pStyle w:val="LongerQuestions"/>
              <w:spacing w:after="0"/>
              <w:ind w:left="0"/>
            </w:pPr>
            <w:r>
              <w:t xml:space="preserve">           ……………………………………………………………………………………………....</w:t>
            </w:r>
          </w:p>
          <w:p w:rsidR="00423D6D" w:rsidRDefault="00423D6D" w:rsidP="00423D6D">
            <w:pPr>
              <w:pStyle w:val="LongerQuestions"/>
              <w:spacing w:after="0"/>
              <w:ind w:left="0"/>
            </w:pPr>
          </w:p>
          <w:p w:rsidR="00423D6D" w:rsidRDefault="00423D6D" w:rsidP="00423D6D">
            <w:pPr>
              <w:pStyle w:val="QuestionStyle"/>
            </w:pPr>
            <w:r>
              <w:t xml:space="preserve">           ……………………………………………………………………………………………….</w:t>
            </w:r>
          </w:p>
        </w:tc>
      </w:tr>
      <w:tr w:rsidR="00423D6D" w:rsidTr="00364163">
        <w:trPr>
          <w:cantSplit/>
          <w:trHeight w:val="851"/>
        </w:trPr>
        <w:tc>
          <w:tcPr>
            <w:tcW w:w="658" w:type="dxa"/>
            <w:tcBorders>
              <w:top w:val="single" w:sz="4" w:space="0" w:color="auto"/>
              <w:bottom w:val="single" w:sz="4" w:space="0" w:color="auto"/>
            </w:tcBorders>
            <w:shd w:val="clear" w:color="auto" w:fill="FFCC99"/>
          </w:tcPr>
          <w:p w:rsidR="00423D6D" w:rsidRPr="001B3341" w:rsidRDefault="00423D6D" w:rsidP="00423D6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3D6D" w:rsidRDefault="003039E9" w:rsidP="00423D6D">
            <w:pPr>
              <w:pStyle w:val="LongerQuestions"/>
              <w:ind w:left="0"/>
            </w:pPr>
            <w:r>
              <w:t>What current would be need</w:t>
            </w:r>
            <w:r w:rsidR="00AD45A1">
              <w:t>ed to produce an intensity of 81</w:t>
            </w:r>
            <w:r>
              <w:t xml:space="preserve"> candelas?</w:t>
            </w:r>
          </w:p>
          <w:p w:rsidR="003039E9" w:rsidRDefault="003039E9" w:rsidP="00423D6D">
            <w:pPr>
              <w:pStyle w:val="LongerQuestions"/>
              <w:spacing w:after="0"/>
              <w:ind w:left="0"/>
            </w:pPr>
          </w:p>
          <w:p w:rsidR="00423D6D" w:rsidRDefault="00423D6D" w:rsidP="00423D6D">
            <w:pPr>
              <w:pStyle w:val="LongerQuestions"/>
              <w:spacing w:after="0"/>
              <w:ind w:left="0"/>
            </w:pPr>
            <w:r>
              <w:t xml:space="preserve">           ……………………………………………………………………………………………....</w:t>
            </w:r>
          </w:p>
          <w:p w:rsidR="00423D6D" w:rsidRDefault="00423D6D" w:rsidP="00423D6D">
            <w:pPr>
              <w:pStyle w:val="LongerQuestions"/>
              <w:spacing w:after="0"/>
              <w:ind w:left="0"/>
            </w:pPr>
          </w:p>
          <w:p w:rsidR="00423D6D" w:rsidRPr="00D1063D" w:rsidRDefault="00423D6D" w:rsidP="00423D6D">
            <w:pPr>
              <w:pStyle w:val="QuestionStyle"/>
            </w:pPr>
            <w:r>
              <w:t xml:space="preserve">           ……………………………………………………………………………………………….</w:t>
            </w:r>
          </w:p>
        </w:tc>
      </w:tr>
      <w:tr w:rsidR="00423D6D" w:rsidTr="00364163">
        <w:trPr>
          <w:cantSplit/>
          <w:trHeight w:val="851"/>
        </w:trPr>
        <w:tc>
          <w:tcPr>
            <w:tcW w:w="658" w:type="dxa"/>
            <w:tcBorders>
              <w:top w:val="single" w:sz="4" w:space="0" w:color="auto"/>
              <w:bottom w:val="single" w:sz="4" w:space="0" w:color="auto"/>
            </w:tcBorders>
            <w:shd w:val="clear" w:color="auto" w:fill="FFCC99"/>
          </w:tcPr>
          <w:p w:rsidR="00423D6D" w:rsidRPr="001B3341" w:rsidRDefault="00423D6D" w:rsidP="003039E9">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039E9" w:rsidRPr="003039E9" w:rsidRDefault="0067635C" w:rsidP="003039E9">
            <w:pPr>
              <w:pStyle w:val="LongerQuestions"/>
              <w:ind w:left="0" w:right="5325"/>
              <w:rPr>
                <w:b/>
              </w:rPr>
            </w:pPr>
            <w:r>
              <w:rPr>
                <w:b/>
                <w:noProof/>
                <w:lang w:eastAsia="en-AU"/>
              </w:rPr>
              <w:object w:dxaOrig="1440" w:dyaOrig="1440">
                <v:shape id="_x0000_s1033" type="#_x0000_t75" style="position:absolute;margin-left:248.9pt;margin-top:-.05pt;width:242.8pt;height:174.75pt;z-index:251705344;mso-position-horizontal-relative:text;mso-position-vertical-relative:text">
                  <v:imagedata r:id="rId17" o:title=""/>
                </v:shape>
                <o:OLEObject Type="Embed" ProgID="FXDraw.Graphic" ShapeID="_x0000_s1033" DrawAspect="Content" ObjectID="_1516723970" r:id="rId18"/>
              </w:object>
            </w:r>
            <w:r w:rsidR="003039E9" w:rsidRPr="003039E9">
              <w:rPr>
                <w:b/>
              </w:rPr>
              <w:t>Question 17 and 18 refer to the following graph.</w:t>
            </w:r>
          </w:p>
          <w:p w:rsidR="00423D6D" w:rsidRDefault="003039E9" w:rsidP="003039E9">
            <w:pPr>
              <w:pStyle w:val="LongerQuestions"/>
              <w:ind w:left="0" w:right="5325"/>
            </w:pPr>
            <w:r>
              <w:t>A rectangular plot of ground is needed which has an area of 72 m</w:t>
            </w:r>
            <w:r w:rsidRPr="003039E9">
              <w:rPr>
                <w:vertAlign w:val="superscript"/>
              </w:rPr>
              <w:t>2</w:t>
            </w:r>
            <w:r>
              <w:t>.</w:t>
            </w:r>
          </w:p>
          <w:p w:rsidR="003039E9" w:rsidRDefault="003039E9" w:rsidP="003039E9">
            <w:pPr>
              <w:pStyle w:val="LongerQuestions"/>
              <w:ind w:left="0" w:right="5325"/>
            </w:pPr>
            <w:r>
              <w:t>A</w:t>
            </w:r>
            <w:r w:rsidR="00C43945">
              <w:t>n inverse proportion</w:t>
            </w:r>
            <w:r>
              <w:t xml:space="preserve"> graph which compares the length and width of the plot is drawn.</w:t>
            </w:r>
          </w:p>
          <w:p w:rsidR="003039E9" w:rsidRDefault="003039E9" w:rsidP="003039E9">
            <w:pPr>
              <w:pStyle w:val="LongerQuestions"/>
              <w:ind w:left="0" w:right="5325"/>
            </w:pPr>
          </w:p>
          <w:p w:rsidR="003039E9" w:rsidRDefault="003039E9" w:rsidP="003039E9">
            <w:pPr>
              <w:pStyle w:val="LongerQuestions"/>
              <w:spacing w:after="0"/>
              <w:ind w:left="0" w:right="5325"/>
            </w:pPr>
            <w:r>
              <w:t xml:space="preserve">          </w:t>
            </w:r>
          </w:p>
          <w:p w:rsidR="003039E9" w:rsidRDefault="003039E9" w:rsidP="003039E9">
            <w:pPr>
              <w:pStyle w:val="LongerQuestions"/>
              <w:spacing w:after="0"/>
              <w:ind w:left="0" w:right="5325"/>
            </w:pPr>
          </w:p>
          <w:p w:rsidR="003039E9" w:rsidRDefault="003039E9" w:rsidP="003039E9">
            <w:pPr>
              <w:pStyle w:val="LongerQuestions"/>
              <w:spacing w:after="0"/>
              <w:ind w:left="0" w:right="5325"/>
            </w:pPr>
          </w:p>
          <w:p w:rsidR="00423D6D" w:rsidRDefault="00423D6D" w:rsidP="003039E9">
            <w:pPr>
              <w:pStyle w:val="QuestionStyle"/>
              <w:ind w:right="5325"/>
            </w:pPr>
          </w:p>
        </w:tc>
      </w:tr>
      <w:tr w:rsidR="00423D6D" w:rsidTr="00364163">
        <w:trPr>
          <w:cantSplit/>
          <w:trHeight w:val="851"/>
        </w:trPr>
        <w:tc>
          <w:tcPr>
            <w:tcW w:w="658" w:type="dxa"/>
            <w:tcBorders>
              <w:top w:val="single" w:sz="4" w:space="0" w:color="auto"/>
              <w:bottom w:val="single" w:sz="4" w:space="0" w:color="auto"/>
            </w:tcBorders>
            <w:shd w:val="clear" w:color="auto" w:fill="FFCC99"/>
          </w:tcPr>
          <w:p w:rsidR="00423D6D" w:rsidRPr="001B3341" w:rsidRDefault="00423D6D" w:rsidP="00423D6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3D6D" w:rsidRDefault="00C43945" w:rsidP="00423D6D">
            <w:pPr>
              <w:pStyle w:val="LongerQuestions"/>
              <w:ind w:left="0"/>
            </w:pPr>
            <w:r>
              <w:t xml:space="preserve">If the plot must be at least 2 metres wide, give the dimensions of two possible rectangular plots. </w:t>
            </w:r>
          </w:p>
          <w:p w:rsidR="00C43945" w:rsidRDefault="00C43945" w:rsidP="00423D6D">
            <w:pPr>
              <w:pStyle w:val="LongerQuestions"/>
              <w:spacing w:after="0"/>
              <w:ind w:left="0"/>
            </w:pPr>
          </w:p>
          <w:p w:rsidR="00423D6D" w:rsidRDefault="00423D6D" w:rsidP="00423D6D">
            <w:pPr>
              <w:pStyle w:val="LongerQuestions"/>
              <w:spacing w:after="0"/>
              <w:ind w:left="0"/>
            </w:pPr>
            <w:r>
              <w:t xml:space="preserve">           ……………………………………………………………………………………………....</w:t>
            </w:r>
          </w:p>
          <w:p w:rsidR="00423D6D" w:rsidRDefault="00423D6D" w:rsidP="00423D6D">
            <w:pPr>
              <w:pStyle w:val="LongerQuestions"/>
              <w:spacing w:after="0"/>
              <w:ind w:left="0"/>
            </w:pPr>
          </w:p>
          <w:p w:rsidR="00423D6D" w:rsidRDefault="00423D6D" w:rsidP="00423D6D">
            <w:pPr>
              <w:pStyle w:val="QuestionStyle"/>
            </w:pPr>
            <w:r>
              <w:t xml:space="preserve">           ……………………………………………………………………………………………….</w:t>
            </w:r>
          </w:p>
        </w:tc>
      </w:tr>
      <w:tr w:rsidR="00423D6D" w:rsidTr="00364163">
        <w:trPr>
          <w:cantSplit/>
          <w:trHeight w:val="851"/>
        </w:trPr>
        <w:tc>
          <w:tcPr>
            <w:tcW w:w="658" w:type="dxa"/>
            <w:tcBorders>
              <w:top w:val="single" w:sz="4" w:space="0" w:color="auto"/>
              <w:bottom w:val="single" w:sz="4" w:space="0" w:color="auto"/>
            </w:tcBorders>
            <w:shd w:val="clear" w:color="auto" w:fill="FFCC99"/>
          </w:tcPr>
          <w:p w:rsidR="00423D6D" w:rsidRPr="001B3341" w:rsidRDefault="00423D6D" w:rsidP="00423D6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3D6D" w:rsidRDefault="00C43945" w:rsidP="00423D6D">
            <w:pPr>
              <w:pStyle w:val="LongerQuestions"/>
              <w:ind w:left="0"/>
            </w:pPr>
            <w:r>
              <w:t>Write an equation that describes the relationship between the length and width.</w:t>
            </w:r>
          </w:p>
          <w:p w:rsidR="00C43945" w:rsidRDefault="00C43945" w:rsidP="00423D6D">
            <w:pPr>
              <w:pStyle w:val="LongerQuestions"/>
              <w:spacing w:after="0"/>
              <w:ind w:left="0"/>
            </w:pPr>
          </w:p>
          <w:p w:rsidR="00423D6D" w:rsidRDefault="00423D6D" w:rsidP="00423D6D">
            <w:pPr>
              <w:pStyle w:val="LongerQuestions"/>
              <w:spacing w:after="0"/>
              <w:ind w:left="0"/>
            </w:pPr>
            <w:r>
              <w:t xml:space="preserve">           ……………………………………………………………………………………………....</w:t>
            </w:r>
          </w:p>
          <w:p w:rsidR="00423D6D" w:rsidRDefault="00423D6D" w:rsidP="00423D6D">
            <w:pPr>
              <w:pStyle w:val="LongerQuestions"/>
              <w:spacing w:after="0"/>
              <w:ind w:left="0"/>
            </w:pPr>
          </w:p>
          <w:p w:rsidR="00423D6D" w:rsidRDefault="00423D6D" w:rsidP="00423D6D">
            <w:pPr>
              <w:pStyle w:val="QuestionStyle"/>
            </w:pPr>
            <w:r>
              <w:t xml:space="preserve">           ……………………………………………………………………………………………….</w:t>
            </w:r>
          </w:p>
        </w:tc>
      </w:tr>
    </w:tbl>
    <w:p w:rsidR="00325745" w:rsidRDefault="00325745"/>
    <w:p w:rsidR="006475AA" w:rsidRDefault="00325745">
      <w:pPr>
        <w:sectPr w:rsidR="006475AA" w:rsidSect="006475AA">
          <w:headerReference w:type="default" r:id="rId19"/>
          <w:footerReference w:type="default" r:id="rId20"/>
          <w:headerReference w:type="first" r:id="rId21"/>
          <w:footerReference w:type="first" r:id="rId22"/>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79541C">
        <w:trPr>
          <w:cantSplit/>
          <w:trHeight w:val="454"/>
        </w:trPr>
        <w:sdt>
          <w:sdtPr>
            <w:rPr>
              <w:rFonts w:ascii="Times New Roman" w:hAnsi="Times New Roman"/>
              <w:sz w:val="36"/>
              <w:szCs w:val="36"/>
            </w:rPr>
            <w:alias w:val="Category"/>
            <w:tag w:val=""/>
            <w:id w:val="1830789789"/>
            <w:placeholder>
              <w:docPart w:val="CD278FD563B147DE804B90CFC4F0C57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CD4897"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60DB367EDE3C43B29C78475157BDB407"/>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CD4897"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Proportion</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79541C">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364163" w:rsidRDefault="00D26438" w:rsidP="00423D6D">
            <w:pPr>
              <w:pStyle w:val="QuestionStyle"/>
            </w:pPr>
            <w:r>
              <w:t>The amount (</w:t>
            </w:r>
            <w:r w:rsidRPr="00D26438">
              <w:rPr>
                <w:i/>
              </w:rPr>
              <w:t>A</w:t>
            </w:r>
            <w:r>
              <w:t xml:space="preserve"> litres) of fuel consumed on a journey is directly proportional to the length (</w:t>
            </w:r>
            <w:r w:rsidRPr="00D26438">
              <w:rPr>
                <w:i/>
              </w:rPr>
              <w:t>L</w:t>
            </w:r>
            <w:r>
              <w:t xml:space="preserve"> km) of the journey.</w:t>
            </w:r>
          </w:p>
          <w:p w:rsidR="00D26438" w:rsidRDefault="00D26438" w:rsidP="00423D6D">
            <w:pPr>
              <w:pStyle w:val="QuestionStyle"/>
            </w:pPr>
            <w:r>
              <w:t>Which e</w:t>
            </w:r>
            <w:r w:rsidR="00120812">
              <w:t>quation could describe this proportion?</w:t>
            </w:r>
          </w:p>
          <w:p w:rsidR="00120812" w:rsidRDefault="00120812" w:rsidP="00423D6D">
            <w:pPr>
              <w:pStyle w:val="QuestionStyle"/>
            </w:pPr>
          </w:p>
          <w:p w:rsidR="00364163" w:rsidRDefault="00364163" w:rsidP="00423D6D">
            <w:pPr>
              <w:pStyle w:val="QuestionStyle"/>
            </w:pPr>
            <w:r>
              <w:t xml:space="preserve">     A.      </w:t>
            </w:r>
            <w:r w:rsidR="00120812">
              <w:t xml:space="preserve"> </w:t>
            </w:r>
            <w:r w:rsidR="00120812" w:rsidRPr="00120812">
              <w:rPr>
                <w:color w:val="FF0000"/>
                <w:position w:val="-2"/>
              </w:rPr>
              <w:object w:dxaOrig="1092" w:dyaOrig="194">
                <v:shape id="_x0000_i1031" type="#_x0000_t75" style="width:54pt;height:9.75pt" o:ole="">
                  <v:imagedata r:id="rId23" o:title=""/>
                </v:shape>
                <o:OLEObject Type="Embed" ProgID="FXEquation.Equation" ShapeID="_x0000_i1031" DrawAspect="Content" ObjectID="_1516723921" r:id="rId24"/>
              </w:object>
            </w:r>
            <w:r w:rsidR="00120812">
              <w:t xml:space="preserve"> </w:t>
            </w:r>
            <w:r>
              <w:t xml:space="preserve">      B.    </w:t>
            </w:r>
            <w:r w:rsidR="00120812" w:rsidRPr="00120812">
              <w:rPr>
                <w:color w:val="FF0000"/>
                <w:position w:val="-2"/>
              </w:rPr>
              <w:object w:dxaOrig="1181" w:dyaOrig="294">
                <v:shape id="_x0000_i1032" type="#_x0000_t75" style="width:59.25pt;height:14.25pt" o:ole="">
                  <v:imagedata r:id="rId25" o:title=""/>
                </v:shape>
                <o:OLEObject Type="Embed" ProgID="FXEquation.Equation" ShapeID="_x0000_i1032" DrawAspect="Content" ObjectID="_1516723922" r:id="rId26"/>
              </w:object>
            </w:r>
            <w:r>
              <w:t xml:space="preserve">        C.    </w:t>
            </w:r>
            <w:r w:rsidR="00120812" w:rsidRPr="00120812">
              <w:rPr>
                <w:color w:val="FF0000"/>
                <w:position w:val="-20"/>
              </w:rPr>
              <w:object w:dxaOrig="890" w:dyaOrig="537">
                <v:shape id="_x0000_i1033" type="#_x0000_t75" style="width:44.25pt;height:27pt" o:ole="">
                  <v:imagedata r:id="rId27" o:title=""/>
                </v:shape>
                <o:OLEObject Type="Embed" ProgID="FXEquation.Equation" ShapeID="_x0000_i1033" DrawAspect="Content" ObjectID="_1516723923" r:id="rId28"/>
              </w:object>
            </w:r>
            <w:r>
              <w:t xml:space="preserve">        D.</w:t>
            </w:r>
            <w:r w:rsidR="00120812">
              <w:t xml:space="preserve">      </w:t>
            </w:r>
            <w:r w:rsidR="00120812" w:rsidRPr="00120812">
              <w:rPr>
                <w:color w:val="FF0000"/>
                <w:position w:val="-26"/>
              </w:rPr>
              <w:object w:dxaOrig="890" w:dyaOrig="614">
                <v:shape id="_x0000_i1034" type="#_x0000_t75" style="width:44.25pt;height:30.75pt" o:ole="">
                  <v:imagedata r:id="rId29" o:title=""/>
                </v:shape>
                <o:OLEObject Type="Embed" ProgID="FXEquation.Equation" ShapeID="_x0000_i1034" DrawAspect="Content" ObjectID="_1516723924" r:id="rId30"/>
              </w:object>
            </w:r>
          </w:p>
        </w:tc>
      </w:tr>
      <w:tr w:rsidR="00120812" w:rsidTr="0021035C">
        <w:trPr>
          <w:cantSplit/>
          <w:trHeight w:val="851"/>
        </w:trPr>
        <w:tc>
          <w:tcPr>
            <w:tcW w:w="709" w:type="dxa"/>
            <w:tcBorders>
              <w:top w:val="single" w:sz="4" w:space="0" w:color="auto"/>
              <w:bottom w:val="single" w:sz="4" w:space="0" w:color="auto"/>
            </w:tcBorders>
            <w:shd w:val="clear" w:color="auto" w:fill="75FF75"/>
          </w:tcPr>
          <w:p w:rsidR="00120812" w:rsidRPr="001B3341" w:rsidRDefault="00120812" w:rsidP="00120812">
            <w:pPr>
              <w:pStyle w:val="ListParagraph"/>
              <w:ind w:left="34"/>
              <w:rPr>
                <w:rFonts w:ascii="Times New Roman" w:hAnsi="Times New Roman"/>
                <w:sz w:val="24"/>
                <w:szCs w:val="24"/>
              </w:rPr>
            </w:pPr>
          </w:p>
        </w:tc>
        <w:tc>
          <w:tcPr>
            <w:tcW w:w="9781" w:type="dxa"/>
            <w:gridSpan w:val="3"/>
            <w:tcBorders>
              <w:top w:val="single" w:sz="4" w:space="0" w:color="auto"/>
              <w:bottom w:val="single" w:sz="4" w:space="0" w:color="auto"/>
            </w:tcBorders>
          </w:tcPr>
          <w:p w:rsidR="00120812" w:rsidRPr="00761E05" w:rsidRDefault="0067635C" w:rsidP="00120812">
            <w:pPr>
              <w:pStyle w:val="LongerQuestions"/>
              <w:ind w:left="0"/>
              <w:rPr>
                <w:b/>
                <w:noProof/>
                <w:lang w:eastAsia="en-AU"/>
              </w:rPr>
            </w:pPr>
            <w:r>
              <w:rPr>
                <w:b/>
                <w:noProof/>
                <w:lang w:eastAsia="en-AU"/>
              </w:rPr>
              <w:object w:dxaOrig="1440" w:dyaOrig="1440" w14:anchorId="4D0E68DC">
                <v:shape id="_x0000_s1054" type="#_x0000_t75" style="position:absolute;margin-left:254.3pt;margin-top:6.15pt;width:224.7pt;height:219.15pt;z-index:251715584;mso-position-horizontal-relative:text;mso-position-vertical-relative:text">
                  <v:imagedata r:id="rId31" o:title=""/>
                </v:shape>
                <o:OLEObject Type="Embed" ProgID="FXDraw.Graphic" ShapeID="_x0000_s1054" DrawAspect="Content" ObjectID="_1516723971" r:id="rId32"/>
              </w:object>
            </w:r>
            <w:r w:rsidR="00120812" w:rsidRPr="00761E05">
              <w:rPr>
                <w:b/>
                <w:noProof/>
                <w:lang w:eastAsia="en-AU"/>
              </w:rPr>
              <w:t>Questi</w:t>
            </w:r>
            <w:r w:rsidR="00120812">
              <w:rPr>
                <w:b/>
                <w:noProof/>
                <w:lang w:eastAsia="en-AU"/>
              </w:rPr>
              <w:t>ons 2 and 3 refer to the following graph</w:t>
            </w:r>
            <w:r w:rsidR="00120812" w:rsidRPr="00761E05">
              <w:rPr>
                <w:b/>
                <w:noProof/>
                <w:lang w:eastAsia="en-AU"/>
              </w:rPr>
              <w:t>.</w:t>
            </w:r>
          </w:p>
          <w:p w:rsidR="00120812" w:rsidRDefault="00120812" w:rsidP="00120812">
            <w:pPr>
              <w:pStyle w:val="LongerQuestions"/>
              <w:ind w:left="0" w:right="5892"/>
              <w:rPr>
                <w:noProof/>
                <w:lang w:eastAsia="en-AU"/>
              </w:rPr>
            </w:pPr>
            <w:r>
              <w:rPr>
                <w:noProof/>
                <w:lang w:eastAsia="en-AU"/>
              </w:rPr>
              <w:t>The graph shows the time (</w:t>
            </w:r>
            <w:r>
              <w:rPr>
                <w:i/>
                <w:noProof/>
                <w:lang w:eastAsia="en-AU"/>
              </w:rPr>
              <w:t xml:space="preserve">T </w:t>
            </w:r>
            <w:r>
              <w:rPr>
                <w:noProof/>
                <w:lang w:eastAsia="en-AU"/>
              </w:rPr>
              <w:t xml:space="preserve">hours) required to dig a ditch of </w:t>
            </w:r>
            <w:r w:rsidR="002802BE">
              <w:rPr>
                <w:noProof/>
                <w:lang w:eastAsia="en-AU"/>
              </w:rPr>
              <w:t xml:space="preserve">a given </w:t>
            </w:r>
            <w:r>
              <w:rPr>
                <w:noProof/>
                <w:lang w:eastAsia="en-AU"/>
              </w:rPr>
              <w:t>length (</w:t>
            </w:r>
            <w:r>
              <w:rPr>
                <w:i/>
                <w:noProof/>
                <w:lang w:eastAsia="en-AU"/>
              </w:rPr>
              <w:t xml:space="preserve">L </w:t>
            </w:r>
            <w:r>
              <w:rPr>
                <w:noProof/>
                <w:lang w:eastAsia="en-AU"/>
              </w:rPr>
              <w:t>m).</w:t>
            </w:r>
          </w:p>
          <w:p w:rsidR="00120812" w:rsidRDefault="00120812" w:rsidP="00120812">
            <w:pPr>
              <w:pStyle w:val="LongerQuestions"/>
              <w:ind w:left="0" w:right="5892"/>
              <w:rPr>
                <w:noProof/>
                <w:lang w:eastAsia="en-AU"/>
              </w:rPr>
            </w:pPr>
          </w:p>
          <w:p w:rsidR="00120812" w:rsidRDefault="00120812" w:rsidP="00120812">
            <w:pPr>
              <w:pStyle w:val="LongerQuestions"/>
              <w:ind w:left="0" w:right="5892"/>
              <w:rPr>
                <w:noProof/>
                <w:lang w:eastAsia="en-AU"/>
              </w:rPr>
            </w:pPr>
          </w:p>
          <w:p w:rsidR="00120812" w:rsidRDefault="00120812" w:rsidP="00120812">
            <w:pPr>
              <w:pStyle w:val="LongerQuestions"/>
              <w:ind w:left="0" w:right="5892"/>
              <w:rPr>
                <w:noProof/>
                <w:lang w:eastAsia="en-AU"/>
              </w:rPr>
            </w:pPr>
          </w:p>
          <w:p w:rsidR="00120812" w:rsidRDefault="00120812" w:rsidP="00120812">
            <w:pPr>
              <w:pStyle w:val="LongerQuestions"/>
              <w:ind w:left="0" w:right="5892"/>
              <w:rPr>
                <w:noProof/>
                <w:lang w:eastAsia="en-AU"/>
              </w:rPr>
            </w:pPr>
          </w:p>
          <w:p w:rsidR="00120812" w:rsidRDefault="00120812" w:rsidP="00120812">
            <w:pPr>
              <w:pStyle w:val="LongerQuestions"/>
              <w:ind w:left="0" w:right="5892"/>
              <w:rPr>
                <w:noProof/>
                <w:lang w:eastAsia="en-AU"/>
              </w:rPr>
            </w:pPr>
          </w:p>
          <w:p w:rsidR="00120812" w:rsidRDefault="00120812" w:rsidP="00120812">
            <w:pPr>
              <w:pStyle w:val="LongerQuestions"/>
              <w:ind w:left="0" w:right="5892"/>
              <w:rPr>
                <w:noProof/>
                <w:lang w:eastAsia="en-AU"/>
              </w:rPr>
            </w:pPr>
          </w:p>
          <w:p w:rsidR="00120812" w:rsidRDefault="00120812" w:rsidP="00120812">
            <w:pPr>
              <w:pStyle w:val="LongerQuestions"/>
              <w:ind w:left="0" w:right="5892"/>
              <w:rPr>
                <w:noProof/>
                <w:lang w:eastAsia="en-AU"/>
              </w:rPr>
            </w:pPr>
          </w:p>
          <w:p w:rsidR="00120812" w:rsidRDefault="00120812" w:rsidP="00120812">
            <w:pPr>
              <w:pStyle w:val="LongerQuestions"/>
              <w:ind w:left="0" w:right="5892"/>
              <w:rPr>
                <w:noProof/>
                <w:lang w:eastAsia="en-AU"/>
              </w:rPr>
            </w:pPr>
          </w:p>
        </w:tc>
      </w:tr>
      <w:tr w:rsidR="00120812" w:rsidTr="0021035C">
        <w:trPr>
          <w:cantSplit/>
          <w:trHeight w:val="851"/>
        </w:trPr>
        <w:tc>
          <w:tcPr>
            <w:tcW w:w="709" w:type="dxa"/>
            <w:tcBorders>
              <w:top w:val="single" w:sz="4" w:space="0" w:color="auto"/>
              <w:bottom w:val="single" w:sz="4" w:space="0" w:color="auto"/>
            </w:tcBorders>
            <w:shd w:val="clear" w:color="auto" w:fill="75FF75"/>
          </w:tcPr>
          <w:p w:rsidR="00120812" w:rsidRPr="001B3341" w:rsidRDefault="00120812" w:rsidP="00120812">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20812" w:rsidRDefault="002802BE" w:rsidP="00120812">
            <w:pPr>
              <w:pStyle w:val="QuestionStyle"/>
            </w:pPr>
            <w:r>
              <w:t>How long would it take to dig a ditch which was 75 metres long?</w:t>
            </w:r>
          </w:p>
          <w:p w:rsidR="00120812" w:rsidRDefault="00120812" w:rsidP="00120812">
            <w:pPr>
              <w:pStyle w:val="QuestionStyle"/>
            </w:pPr>
          </w:p>
          <w:p w:rsidR="00120812" w:rsidRDefault="00120812" w:rsidP="00120812">
            <w:pPr>
              <w:pStyle w:val="QuestionStyle"/>
            </w:pPr>
            <w:r>
              <w:t xml:space="preserve">     A.    </w:t>
            </w:r>
            <w:r w:rsidR="00B46597">
              <w:t xml:space="preserve">3 hours            </w:t>
            </w:r>
            <w:r>
              <w:t xml:space="preserve">        B.    </w:t>
            </w:r>
            <w:r w:rsidR="00B46597">
              <w:t xml:space="preserve">4 hours           </w:t>
            </w:r>
            <w:r>
              <w:t xml:space="preserve">        C.    </w:t>
            </w:r>
            <w:r w:rsidR="00B46597">
              <w:t xml:space="preserve">5 hours          </w:t>
            </w:r>
            <w:r>
              <w:t xml:space="preserve">        D.</w:t>
            </w:r>
            <w:r w:rsidR="00B46597">
              <w:t xml:space="preserve">     6 hours</w:t>
            </w:r>
          </w:p>
        </w:tc>
      </w:tr>
      <w:tr w:rsidR="00120812" w:rsidTr="0021035C">
        <w:trPr>
          <w:cantSplit/>
          <w:trHeight w:val="851"/>
        </w:trPr>
        <w:tc>
          <w:tcPr>
            <w:tcW w:w="709" w:type="dxa"/>
            <w:tcBorders>
              <w:top w:val="single" w:sz="4" w:space="0" w:color="auto"/>
              <w:bottom w:val="single" w:sz="4" w:space="0" w:color="auto"/>
            </w:tcBorders>
            <w:shd w:val="clear" w:color="auto" w:fill="75FF75"/>
          </w:tcPr>
          <w:p w:rsidR="00120812" w:rsidRPr="001B3341" w:rsidRDefault="00120812" w:rsidP="0012081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20812" w:rsidRDefault="002802BE" w:rsidP="00120812">
            <w:pPr>
              <w:pStyle w:val="QuestionStyle"/>
            </w:pPr>
            <w:r>
              <w:t>What is the equation which describes the proportion?</w:t>
            </w:r>
          </w:p>
          <w:p w:rsidR="00120812" w:rsidRDefault="00120812" w:rsidP="00120812">
            <w:pPr>
              <w:pStyle w:val="QuestionStyle"/>
            </w:pPr>
          </w:p>
          <w:p w:rsidR="00120812" w:rsidRDefault="00120812" w:rsidP="00120812">
            <w:pPr>
              <w:pStyle w:val="QuestionStyle"/>
            </w:pPr>
            <w:r>
              <w:t xml:space="preserve">     A.   </w:t>
            </w:r>
            <w:r w:rsidR="00B46597">
              <w:t xml:space="preserve"> </w:t>
            </w:r>
            <w:r w:rsidR="00B46597" w:rsidRPr="00B46597">
              <w:rPr>
                <w:color w:val="FF0000"/>
                <w:position w:val="-2"/>
              </w:rPr>
              <w:object w:dxaOrig="1158" w:dyaOrig="194">
                <v:shape id="_x0000_i1036" type="#_x0000_t75" style="width:57.75pt;height:9.75pt" o:ole="">
                  <v:imagedata r:id="rId33" o:title=""/>
                </v:shape>
                <o:OLEObject Type="Embed" ProgID="FXEquation.Equation" ShapeID="_x0000_i1036" DrawAspect="Content" ObjectID="_1516723925" r:id="rId34"/>
              </w:object>
            </w:r>
            <w:r w:rsidR="00B46597">
              <w:t xml:space="preserve"> </w:t>
            </w:r>
            <w:r>
              <w:t xml:space="preserve">         B.</w:t>
            </w:r>
            <w:r w:rsidR="00B46597">
              <w:t xml:space="preserve">    </w:t>
            </w:r>
            <w:r w:rsidR="00B46597" w:rsidRPr="00B46597">
              <w:rPr>
                <w:color w:val="FF0000"/>
                <w:position w:val="-2"/>
              </w:rPr>
              <w:object w:dxaOrig="1248" w:dyaOrig="294">
                <v:shape id="_x0000_i1037" type="#_x0000_t75" style="width:62.25pt;height:14.25pt" o:ole="">
                  <v:imagedata r:id="rId35" o:title=""/>
                </v:shape>
                <o:OLEObject Type="Embed" ProgID="FXEquation.Equation" ShapeID="_x0000_i1037" DrawAspect="Content" ObjectID="_1516723926" r:id="rId36"/>
              </w:object>
            </w:r>
            <w:r w:rsidR="00B46597">
              <w:t xml:space="preserve">          </w:t>
            </w:r>
            <w:r>
              <w:t>C.</w:t>
            </w:r>
            <w:r w:rsidR="00B46597">
              <w:t xml:space="preserve">    </w:t>
            </w:r>
            <w:r w:rsidR="00B46597" w:rsidRPr="00B46597">
              <w:rPr>
                <w:color w:val="FF0000"/>
                <w:position w:val="-2"/>
              </w:rPr>
              <w:object w:dxaOrig="1158" w:dyaOrig="194">
                <v:shape id="_x0000_i1038" type="#_x0000_t75" style="width:57.75pt;height:9.75pt" o:ole="">
                  <v:imagedata r:id="rId37" o:title=""/>
                </v:shape>
                <o:OLEObject Type="Embed" ProgID="FXEquation.Equation" ShapeID="_x0000_i1038" DrawAspect="Content" ObjectID="_1516723927" r:id="rId38"/>
              </w:object>
            </w:r>
            <w:r w:rsidR="00B46597">
              <w:t xml:space="preserve">          </w:t>
            </w:r>
            <w:r>
              <w:t>D.</w:t>
            </w:r>
            <w:r w:rsidR="00B46597">
              <w:t xml:space="preserve">    </w:t>
            </w:r>
            <w:r w:rsidR="00B46597" w:rsidRPr="00B46597">
              <w:rPr>
                <w:color w:val="FF0000"/>
                <w:position w:val="-2"/>
              </w:rPr>
              <w:object w:dxaOrig="1248" w:dyaOrig="294">
                <v:shape id="_x0000_i1039" type="#_x0000_t75" style="width:62.25pt;height:14.25pt" o:ole="">
                  <v:imagedata r:id="rId39" o:title=""/>
                </v:shape>
                <o:OLEObject Type="Embed" ProgID="FXEquation.Equation" ShapeID="_x0000_i1039" DrawAspect="Content" ObjectID="_1516723928" r:id="rId40"/>
              </w:object>
            </w:r>
            <w:r w:rsidR="00B46597">
              <w:t xml:space="preserve">          </w:t>
            </w:r>
          </w:p>
        </w:tc>
      </w:tr>
      <w:tr w:rsidR="00015257" w:rsidTr="0021035C">
        <w:trPr>
          <w:cantSplit/>
          <w:trHeight w:val="851"/>
        </w:trPr>
        <w:tc>
          <w:tcPr>
            <w:tcW w:w="709" w:type="dxa"/>
            <w:tcBorders>
              <w:top w:val="single" w:sz="4" w:space="0" w:color="auto"/>
              <w:bottom w:val="single" w:sz="4" w:space="0" w:color="auto"/>
            </w:tcBorders>
            <w:shd w:val="clear" w:color="auto" w:fill="75FF75"/>
          </w:tcPr>
          <w:p w:rsidR="00015257" w:rsidRPr="001B3341" w:rsidRDefault="00015257" w:rsidP="00015257">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tcPr>
          <w:p w:rsidR="00015257" w:rsidRPr="000B766B" w:rsidRDefault="00015257" w:rsidP="00015257">
            <w:pPr>
              <w:pStyle w:val="LongerQuestions"/>
              <w:ind w:left="0" w:right="221"/>
              <w:rPr>
                <w:b/>
              </w:rPr>
            </w:pPr>
            <w:r>
              <w:rPr>
                <w:b/>
              </w:rPr>
              <w:t>Q</w:t>
            </w:r>
            <w:r w:rsidRPr="000B766B">
              <w:rPr>
                <w:b/>
              </w:rPr>
              <w:t>uestions 4 and 5 refer to the following graph.</w:t>
            </w:r>
          </w:p>
          <w:p w:rsidR="00015257" w:rsidRDefault="00015257" w:rsidP="00015257">
            <w:pPr>
              <w:pStyle w:val="LongerQuestions"/>
              <w:ind w:left="0" w:right="221"/>
            </w:pPr>
            <w:r>
              <w:t>T</w:t>
            </w:r>
            <w:r w:rsidR="00EF3855">
              <w:t>he graph shows the number of spectators in a football stadium, from the time the gates were opened for a match, till the last spectator leaves</w:t>
            </w:r>
            <w:r>
              <w:t>.</w:t>
            </w:r>
          </w:p>
          <w:p w:rsidR="00015257" w:rsidRDefault="0067635C" w:rsidP="00015257">
            <w:pPr>
              <w:pStyle w:val="QuestionStyle"/>
            </w:pPr>
            <w:r>
              <w:rPr>
                <w:noProof/>
                <w:lang w:eastAsia="en-AU"/>
              </w:rPr>
              <w:object w:dxaOrig="1440" w:dyaOrig="1440">
                <v:shape id="_x0000_s1077" type="#_x0000_t75" style="position:absolute;margin-left:12.35pt;margin-top:1.65pt;width:444.15pt;height:288.1pt;z-index:251739136;mso-position-horizontal-relative:text;mso-position-vertical-relative:text">
                  <v:imagedata r:id="rId41" o:title=""/>
                </v:shape>
                <o:OLEObject Type="Embed" ProgID="FXDraw.Graphic" ShapeID="_x0000_s1077" DrawAspect="Content" ObjectID="_1516723972" r:id="rId42"/>
              </w:object>
            </w: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tc>
      </w:tr>
      <w:tr w:rsidR="00015257" w:rsidTr="0021035C">
        <w:trPr>
          <w:cantSplit/>
          <w:trHeight w:val="851"/>
        </w:trPr>
        <w:tc>
          <w:tcPr>
            <w:tcW w:w="709" w:type="dxa"/>
            <w:tcBorders>
              <w:top w:val="single" w:sz="4" w:space="0" w:color="auto"/>
              <w:bottom w:val="single" w:sz="4" w:space="0" w:color="auto"/>
            </w:tcBorders>
            <w:shd w:val="clear" w:color="auto" w:fill="75FF75"/>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015257" w:rsidRDefault="00EF3855" w:rsidP="00015257">
            <w:pPr>
              <w:pStyle w:val="QuestionStyle"/>
            </w:pPr>
            <w:r>
              <w:t>How could you describe the way the stadium filled?</w:t>
            </w:r>
          </w:p>
          <w:p w:rsidR="003B4CF9" w:rsidRDefault="00015257" w:rsidP="00015257">
            <w:pPr>
              <w:pStyle w:val="QuestionStyle"/>
            </w:pPr>
            <w:r>
              <w:t xml:space="preserve">     A.    </w:t>
            </w:r>
            <w:r w:rsidR="003B4CF9">
              <w:t>There was a fast rush of spectators at first, but the rate quickly decreased to a trickle.</w:t>
            </w:r>
          </w:p>
          <w:p w:rsidR="003B4CF9" w:rsidRDefault="00015257" w:rsidP="00015257">
            <w:pPr>
              <w:pStyle w:val="QuestionStyle"/>
            </w:pPr>
            <w:r>
              <w:t xml:space="preserve">     B.    </w:t>
            </w:r>
            <w:r w:rsidR="003B4CF9">
              <w:t>There was a slow trickle of spectators at first, but the rate quickly increased to a rush.</w:t>
            </w:r>
          </w:p>
          <w:p w:rsidR="003B4CF9" w:rsidRDefault="003B4CF9" w:rsidP="00015257">
            <w:pPr>
              <w:pStyle w:val="QuestionStyle"/>
            </w:pPr>
            <w:r>
              <w:t xml:space="preserve"> </w:t>
            </w:r>
            <w:r w:rsidR="00015257">
              <w:t xml:space="preserve">    C.    </w:t>
            </w:r>
            <w:r>
              <w:t>There was a rush at first which slowed to a trickle then quickly increased again.</w:t>
            </w:r>
          </w:p>
          <w:p w:rsidR="00015257" w:rsidRDefault="003B4CF9" w:rsidP="003B4CF9">
            <w:pPr>
              <w:pStyle w:val="QuestionStyle"/>
            </w:pPr>
            <w:r>
              <w:t xml:space="preserve"> </w:t>
            </w:r>
            <w:r w:rsidR="00015257">
              <w:t xml:space="preserve">    D.</w:t>
            </w:r>
            <w:r>
              <w:t xml:space="preserve">    There was a slow trickle at first which increased to a rush then quickly decreased again.</w:t>
            </w:r>
          </w:p>
        </w:tc>
      </w:tr>
      <w:tr w:rsidR="00015257" w:rsidTr="0021035C">
        <w:trPr>
          <w:cantSplit/>
          <w:trHeight w:val="851"/>
        </w:trPr>
        <w:tc>
          <w:tcPr>
            <w:tcW w:w="709" w:type="dxa"/>
            <w:tcBorders>
              <w:top w:val="single" w:sz="4" w:space="0" w:color="auto"/>
              <w:bottom w:val="single" w:sz="4" w:space="0" w:color="auto"/>
            </w:tcBorders>
            <w:shd w:val="clear" w:color="auto" w:fill="75FF75"/>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015257" w:rsidRDefault="00EF3855" w:rsidP="00015257">
            <w:pPr>
              <w:pStyle w:val="QuestionStyle"/>
            </w:pPr>
            <w:r>
              <w:t>At what rate did the stadium empty</w:t>
            </w:r>
            <w:r w:rsidR="00B46597">
              <w:t xml:space="preserve"> (in spectators per minute)</w:t>
            </w:r>
            <w:r>
              <w:t>?</w:t>
            </w:r>
          </w:p>
          <w:p w:rsidR="00015257" w:rsidRDefault="00015257" w:rsidP="00015257">
            <w:pPr>
              <w:pStyle w:val="QuestionStyle"/>
            </w:pPr>
            <w:r>
              <w:t xml:space="preserve">     A.    </w:t>
            </w:r>
            <w:r w:rsidR="00B46597">
              <w:t xml:space="preserve">400              </w:t>
            </w:r>
            <w:r>
              <w:t xml:space="preserve">        B.     </w:t>
            </w:r>
            <w:r w:rsidR="00B46597">
              <w:t xml:space="preserve">800 </w:t>
            </w:r>
            <w:r>
              <w:t xml:space="preserve"> </w:t>
            </w:r>
            <w:r w:rsidR="00B46597">
              <w:t xml:space="preserve">                    </w:t>
            </w:r>
            <w:r>
              <w:t xml:space="preserve">      C.       </w:t>
            </w:r>
            <w:r w:rsidR="00B46597">
              <w:t xml:space="preserve">1600              </w:t>
            </w:r>
            <w:r>
              <w:t xml:space="preserve">     D.</w:t>
            </w:r>
            <w:r w:rsidR="00B46597">
              <w:t xml:space="preserve">    6400</w:t>
            </w:r>
          </w:p>
        </w:tc>
      </w:tr>
      <w:tr w:rsidR="00015257" w:rsidTr="00364163">
        <w:trPr>
          <w:cantSplit/>
          <w:trHeight w:val="851"/>
        </w:trPr>
        <w:tc>
          <w:tcPr>
            <w:tcW w:w="709" w:type="dxa"/>
            <w:tcBorders>
              <w:top w:val="single" w:sz="4" w:space="0" w:color="auto"/>
              <w:bottom w:val="single" w:sz="4" w:space="0" w:color="auto"/>
            </w:tcBorders>
            <w:shd w:val="clear" w:color="auto" w:fill="FFFF66"/>
          </w:tcPr>
          <w:p w:rsidR="00015257" w:rsidRPr="001B3341" w:rsidRDefault="00015257" w:rsidP="00015257">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Pr="000B766B" w:rsidRDefault="00015257" w:rsidP="00015257">
            <w:pPr>
              <w:pStyle w:val="LongerQuestions"/>
              <w:ind w:left="0" w:right="221"/>
              <w:rPr>
                <w:b/>
              </w:rPr>
            </w:pPr>
            <w:r>
              <w:rPr>
                <w:b/>
              </w:rPr>
              <w:t>Q</w:t>
            </w:r>
            <w:r w:rsidR="003B4CF9">
              <w:rPr>
                <w:b/>
              </w:rPr>
              <w:t xml:space="preserve">uestions 6 – 8 </w:t>
            </w:r>
            <w:r w:rsidRPr="000B766B">
              <w:rPr>
                <w:b/>
              </w:rPr>
              <w:t>refer to the following graph.</w:t>
            </w:r>
          </w:p>
          <w:p w:rsidR="00015257" w:rsidRDefault="00015257" w:rsidP="00015257">
            <w:pPr>
              <w:pStyle w:val="LongerQuestions"/>
              <w:ind w:left="0" w:right="221"/>
            </w:pPr>
            <w:r>
              <w:t xml:space="preserve">The distance/time graph shows the </w:t>
            </w:r>
            <w:r w:rsidR="00C77FAD">
              <w:t>expedition by a delivery truck, leaving its depot, making three deliveries</w:t>
            </w:r>
            <w:r>
              <w:t xml:space="preserve"> and </w:t>
            </w:r>
            <w:r w:rsidR="00C77FAD">
              <w:t>returning to the depot</w:t>
            </w:r>
            <w:r>
              <w:t xml:space="preserve"> at the end of the day.</w:t>
            </w:r>
          </w:p>
          <w:p w:rsidR="00C77FAD" w:rsidRDefault="00C77FAD" w:rsidP="00015257">
            <w:pPr>
              <w:pStyle w:val="LongerQuestions"/>
              <w:ind w:left="0" w:right="221"/>
            </w:pPr>
            <w:r>
              <w:t>Two of the deliveries were made while travelling away from the depot and one while returning.</w:t>
            </w:r>
          </w:p>
          <w:p w:rsidR="00015257" w:rsidRDefault="0067635C" w:rsidP="00015257">
            <w:pPr>
              <w:pStyle w:val="QuestionStyle"/>
            </w:pPr>
            <w:r>
              <w:rPr>
                <w:noProof/>
                <w:lang w:eastAsia="en-AU"/>
              </w:rPr>
              <w:object w:dxaOrig="1440" w:dyaOrig="1440" w14:anchorId="24548C33">
                <v:shape id="_x0000_s1075" type="#_x0000_t75" style="position:absolute;margin-left:96.7pt;margin-top:4.3pt;width:357.7pt;height:282.8pt;z-index:251738112;mso-position-horizontal-relative:text;mso-position-vertical-relative:text">
                  <v:imagedata r:id="rId43" o:title=""/>
                </v:shape>
                <o:OLEObject Type="Embed" ProgID="FXDraw.Graphic" ShapeID="_x0000_s1075" DrawAspect="Content" ObjectID="_1516723973" r:id="rId44"/>
              </w:object>
            </w: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tc>
      </w:tr>
      <w:tr w:rsidR="00015257" w:rsidTr="00364163">
        <w:trPr>
          <w:cantSplit/>
          <w:trHeight w:val="851"/>
        </w:trPr>
        <w:tc>
          <w:tcPr>
            <w:tcW w:w="709" w:type="dxa"/>
            <w:tcBorders>
              <w:top w:val="single" w:sz="4" w:space="0" w:color="auto"/>
              <w:bottom w:val="single" w:sz="4" w:space="0" w:color="auto"/>
            </w:tcBorders>
            <w:shd w:val="clear" w:color="auto" w:fill="FFFF66"/>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Default="00C77FAD" w:rsidP="00015257">
            <w:pPr>
              <w:pStyle w:val="QuestionStyle"/>
            </w:pPr>
            <w:r>
              <w:t>In going to one of the deliveries, the truck went past the delivery point and had to go back.</w:t>
            </w:r>
          </w:p>
          <w:p w:rsidR="00C77FAD" w:rsidRDefault="00D03BE7" w:rsidP="00015257">
            <w:pPr>
              <w:pStyle w:val="QuestionStyle"/>
            </w:pPr>
            <w:r>
              <w:t>At what time did he turn around to go back to make the delivery</w:t>
            </w:r>
            <w:r w:rsidR="00C77FAD">
              <w:t>?</w:t>
            </w:r>
          </w:p>
          <w:p w:rsidR="00015257" w:rsidRDefault="00015257" w:rsidP="00015257">
            <w:pPr>
              <w:pStyle w:val="QuestionStyle"/>
            </w:pPr>
          </w:p>
          <w:p w:rsidR="00015257" w:rsidRDefault="00015257" w:rsidP="00D03BE7">
            <w:pPr>
              <w:pStyle w:val="QuestionStyle"/>
            </w:pPr>
            <w:r>
              <w:t xml:space="preserve">     A.    </w:t>
            </w:r>
            <w:r w:rsidR="00D03BE7">
              <w:t xml:space="preserve">8:00 am             </w:t>
            </w:r>
            <w:r>
              <w:t xml:space="preserve">        B.    </w:t>
            </w:r>
            <w:r w:rsidR="00D03BE7">
              <w:t xml:space="preserve">11:00 am      </w:t>
            </w:r>
            <w:r>
              <w:t xml:space="preserve">        C.     </w:t>
            </w:r>
            <w:r w:rsidR="00D03BE7">
              <w:t xml:space="preserve"> 12:30 pm             </w:t>
            </w:r>
            <w:r>
              <w:t xml:space="preserve">    D.</w:t>
            </w:r>
            <w:r w:rsidR="00D03BE7">
              <w:t xml:space="preserve">     2:00 pm</w:t>
            </w:r>
          </w:p>
        </w:tc>
      </w:tr>
      <w:tr w:rsidR="00015257" w:rsidTr="00364163">
        <w:trPr>
          <w:cantSplit/>
          <w:trHeight w:val="851"/>
        </w:trPr>
        <w:tc>
          <w:tcPr>
            <w:tcW w:w="709" w:type="dxa"/>
            <w:tcBorders>
              <w:top w:val="single" w:sz="4" w:space="0" w:color="auto"/>
              <w:bottom w:val="single" w:sz="4" w:space="0" w:color="auto"/>
            </w:tcBorders>
            <w:shd w:val="clear" w:color="auto" w:fill="FFFF66"/>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Default="00C77FAD" w:rsidP="00015257">
            <w:pPr>
              <w:pStyle w:val="QuestionStyle"/>
            </w:pPr>
            <w:r>
              <w:t>What was the trucks speed between 9 am and 11 am?</w:t>
            </w:r>
          </w:p>
          <w:p w:rsidR="00015257" w:rsidRDefault="00015257" w:rsidP="00015257">
            <w:pPr>
              <w:pStyle w:val="QuestionStyle"/>
            </w:pPr>
          </w:p>
          <w:p w:rsidR="00015257" w:rsidRDefault="00015257" w:rsidP="00015257">
            <w:pPr>
              <w:pStyle w:val="QuestionStyle"/>
            </w:pPr>
            <w:r>
              <w:t xml:space="preserve">     A.    </w:t>
            </w:r>
            <w:r w:rsidR="00D03BE7">
              <w:t xml:space="preserve">80 km/h             </w:t>
            </w:r>
            <w:r>
              <w:t xml:space="preserve">        B.    </w:t>
            </w:r>
            <w:r w:rsidR="00D03BE7">
              <w:t>90 km/h</w:t>
            </w:r>
            <w:r>
              <w:t xml:space="preserve">     </w:t>
            </w:r>
            <w:r w:rsidR="00D03BE7">
              <w:t xml:space="preserve">    </w:t>
            </w:r>
            <w:r>
              <w:t xml:space="preserve">   </w:t>
            </w:r>
            <w:r w:rsidR="00D03BE7">
              <w:t xml:space="preserve">  </w:t>
            </w:r>
            <w:r>
              <w:t xml:space="preserve">C.       </w:t>
            </w:r>
            <w:r w:rsidR="00D03BE7">
              <w:t>100 km/h</w:t>
            </w:r>
            <w:r>
              <w:t xml:space="preserve">     </w:t>
            </w:r>
            <w:r w:rsidR="00D03BE7">
              <w:t xml:space="preserve">             </w:t>
            </w:r>
            <w:r>
              <w:t>D.</w:t>
            </w:r>
            <w:r w:rsidR="00D03BE7">
              <w:t xml:space="preserve">   200 km/h</w:t>
            </w:r>
          </w:p>
        </w:tc>
      </w:tr>
      <w:tr w:rsidR="00015257" w:rsidTr="00364163">
        <w:trPr>
          <w:cantSplit/>
          <w:trHeight w:val="851"/>
        </w:trPr>
        <w:tc>
          <w:tcPr>
            <w:tcW w:w="709" w:type="dxa"/>
            <w:tcBorders>
              <w:top w:val="single" w:sz="4" w:space="0" w:color="auto"/>
              <w:bottom w:val="single" w:sz="4" w:space="0" w:color="auto"/>
            </w:tcBorders>
            <w:shd w:val="clear" w:color="auto" w:fill="FFFF66"/>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Default="00C77FAD" w:rsidP="00015257">
            <w:pPr>
              <w:pStyle w:val="QuestionStyle"/>
            </w:pPr>
            <w:r>
              <w:t>How far did the truck travel in the day?</w:t>
            </w:r>
          </w:p>
          <w:p w:rsidR="00015257" w:rsidRDefault="00015257" w:rsidP="00015257">
            <w:pPr>
              <w:pStyle w:val="QuestionStyle"/>
            </w:pPr>
          </w:p>
          <w:p w:rsidR="00015257" w:rsidRDefault="00015257" w:rsidP="0070170F">
            <w:pPr>
              <w:pStyle w:val="QuestionStyle"/>
            </w:pPr>
            <w:r>
              <w:t xml:space="preserve">     A.  </w:t>
            </w:r>
            <w:r w:rsidR="0070170F">
              <w:t xml:space="preserve">800 km           </w:t>
            </w:r>
            <w:r>
              <w:t xml:space="preserve">          B.     </w:t>
            </w:r>
            <w:r w:rsidR="0070170F">
              <w:t xml:space="preserve">840 km         </w:t>
            </w:r>
            <w:r>
              <w:t xml:space="preserve">    </w:t>
            </w:r>
            <w:r w:rsidR="0070170F">
              <w:t xml:space="preserve">  </w:t>
            </w:r>
            <w:r>
              <w:t xml:space="preserve">   C.     </w:t>
            </w:r>
            <w:r w:rsidR="0070170F">
              <w:t>890 km</w:t>
            </w:r>
            <w:r>
              <w:t xml:space="preserve">       </w:t>
            </w:r>
            <w:r w:rsidR="0070170F">
              <w:t xml:space="preserve">          </w:t>
            </w:r>
            <w:r>
              <w:t>D.</w:t>
            </w:r>
            <w:r w:rsidR="0070170F">
              <w:t xml:space="preserve">    940 km</w:t>
            </w:r>
          </w:p>
        </w:tc>
      </w:tr>
      <w:tr w:rsidR="00015257" w:rsidTr="00364163">
        <w:trPr>
          <w:cantSplit/>
          <w:trHeight w:val="851"/>
        </w:trPr>
        <w:tc>
          <w:tcPr>
            <w:tcW w:w="709" w:type="dxa"/>
            <w:tcBorders>
              <w:top w:val="single" w:sz="4" w:space="0" w:color="auto"/>
              <w:bottom w:val="single" w:sz="4" w:space="0" w:color="auto"/>
            </w:tcBorders>
            <w:shd w:val="clear" w:color="auto" w:fill="FFFF66"/>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F3E84" w:rsidRPr="00686E8A" w:rsidRDefault="00DF3E84" w:rsidP="00DF3E84">
            <w:pPr>
              <w:pStyle w:val="QuestionStyle"/>
            </w:pPr>
            <w:r>
              <w:t>A tank is being filled from a hose. The depth (</w:t>
            </w:r>
            <w:r w:rsidRPr="00DF3E84">
              <w:rPr>
                <w:i/>
              </w:rPr>
              <w:t>D</w:t>
            </w:r>
            <w:r>
              <w:t xml:space="preserve"> cm) of water in the tank is directly proportional to the amount (</w:t>
            </w:r>
            <w:r w:rsidRPr="00DF3E84">
              <w:rPr>
                <w:i/>
              </w:rPr>
              <w:t>A</w:t>
            </w:r>
            <w:r>
              <w:t xml:space="preserve"> litres) of water that has passed through the hose. </w:t>
            </w:r>
            <w:r w:rsidR="00C96A49">
              <w:t xml:space="preserve">If the constant of proportion is </w:t>
            </w:r>
            <w:r w:rsidR="00C96A49" w:rsidRPr="00C96A49">
              <w:rPr>
                <w:i/>
              </w:rPr>
              <w:t>x</w:t>
            </w:r>
            <w:r w:rsidR="00C96A49">
              <w:t>, w</w:t>
            </w:r>
            <w:r>
              <w:t xml:space="preserve">hich equation could describes this proportion? </w:t>
            </w:r>
          </w:p>
          <w:p w:rsidR="00DF3E84" w:rsidRDefault="00DF3E84" w:rsidP="00DF3E84">
            <w:pPr>
              <w:pStyle w:val="QuestionStyle"/>
            </w:pPr>
          </w:p>
          <w:p w:rsidR="00DF3E84" w:rsidRDefault="00DF3E84" w:rsidP="00DF3E84">
            <w:pPr>
              <w:pStyle w:val="QuestionStyle"/>
            </w:pPr>
            <w:r w:rsidRPr="003D5C6C">
              <w:t xml:space="preserve">  </w:t>
            </w:r>
            <w:r>
              <w:t xml:space="preserve">      A. </w:t>
            </w:r>
            <w:r w:rsidRPr="003D5C6C">
              <w:t xml:space="preserve">      </w:t>
            </w:r>
            <w:r>
              <w:t xml:space="preserve"> </w:t>
            </w:r>
            <w:r w:rsidR="00C96A49" w:rsidRPr="00C96A49">
              <w:rPr>
                <w:color w:val="FF0000"/>
                <w:position w:val="-2"/>
              </w:rPr>
              <w:object w:dxaOrig="998" w:dyaOrig="194">
                <v:shape id="_x0000_i1042" type="#_x0000_t75" style="width:49.5pt;height:9.75pt" o:ole="">
                  <v:imagedata r:id="rId45" o:title=""/>
                </v:shape>
                <o:OLEObject Type="Embed" ProgID="FXEquation.Equation" ShapeID="_x0000_i1042" DrawAspect="Content" ObjectID="_1516723929" r:id="rId46"/>
              </w:object>
            </w:r>
            <w:r>
              <w:t xml:space="preserve"> </w:t>
            </w:r>
            <w:r w:rsidRPr="003D5C6C">
              <w:t xml:space="preserve"> </w:t>
            </w:r>
            <w:r>
              <w:t xml:space="preserve">     </w:t>
            </w:r>
            <w:r w:rsidRPr="003D5C6C">
              <w:t xml:space="preserve">             B.</w:t>
            </w:r>
            <w:r>
              <w:t xml:space="preserve">     </w:t>
            </w:r>
            <w:r w:rsidR="00C96A49" w:rsidRPr="00C96A49">
              <w:rPr>
                <w:color w:val="FF0000"/>
                <w:position w:val="-20"/>
              </w:rPr>
              <w:object w:dxaOrig="706" w:dyaOrig="482">
                <v:shape id="_x0000_i1043" type="#_x0000_t75" style="width:35.25pt;height:24.75pt" o:ole="">
                  <v:imagedata r:id="rId47" o:title=""/>
                </v:shape>
                <o:OLEObject Type="Embed" ProgID="FXEquation.Equation" ShapeID="_x0000_i1043" DrawAspect="Content" ObjectID="_1516723930" r:id="rId48"/>
              </w:object>
            </w:r>
            <w:r>
              <w:t xml:space="preserve">           </w:t>
            </w:r>
          </w:p>
          <w:p w:rsidR="00DF3E84" w:rsidRPr="00686E8A" w:rsidRDefault="00DF3E84" w:rsidP="00DF3E84">
            <w:pPr>
              <w:pStyle w:val="QuestionStyle"/>
              <w:rPr>
                <w:sz w:val="16"/>
                <w:szCs w:val="16"/>
              </w:rPr>
            </w:pPr>
          </w:p>
          <w:p w:rsidR="00015257" w:rsidRDefault="00DF3E84" w:rsidP="00C96A49">
            <w:pPr>
              <w:pStyle w:val="QuestionStyle"/>
            </w:pPr>
            <w:r>
              <w:t xml:space="preserve">        C.         </w:t>
            </w:r>
            <w:r w:rsidR="00C96A49" w:rsidRPr="00C96A49">
              <w:rPr>
                <w:color w:val="FF0000"/>
                <w:position w:val="-2"/>
              </w:rPr>
              <w:object w:dxaOrig="968" w:dyaOrig="294">
                <v:shape id="_x0000_i1044" type="#_x0000_t75" style="width:48pt;height:14.25pt" o:ole="">
                  <v:imagedata r:id="rId49" o:title=""/>
                </v:shape>
                <o:OLEObject Type="Embed" ProgID="FXEquation.Equation" ShapeID="_x0000_i1044" DrawAspect="Content" ObjectID="_1516723931" r:id="rId50"/>
              </w:object>
            </w:r>
            <w:r>
              <w:t xml:space="preserve">                    D.      </w:t>
            </w:r>
            <w:r w:rsidR="00C96A49" w:rsidRPr="00C96A49">
              <w:rPr>
                <w:color w:val="FF0000"/>
                <w:position w:val="-26"/>
              </w:rPr>
              <w:object w:dxaOrig="796" w:dyaOrig="558">
                <v:shape id="_x0000_i1045" type="#_x0000_t75" style="width:39pt;height:27.75pt" o:ole="">
                  <v:imagedata r:id="rId51" o:title=""/>
                </v:shape>
                <o:OLEObject Type="Embed" ProgID="FXEquation.Equation" ShapeID="_x0000_i1045" DrawAspect="Content" ObjectID="_1516723932" r:id="rId52"/>
              </w:object>
            </w:r>
          </w:p>
        </w:tc>
      </w:tr>
      <w:tr w:rsidR="00015257" w:rsidTr="00364163">
        <w:trPr>
          <w:cantSplit/>
          <w:trHeight w:val="851"/>
        </w:trPr>
        <w:tc>
          <w:tcPr>
            <w:tcW w:w="709" w:type="dxa"/>
            <w:tcBorders>
              <w:top w:val="single" w:sz="4" w:space="0" w:color="auto"/>
              <w:bottom w:val="single" w:sz="4" w:space="0" w:color="auto"/>
            </w:tcBorders>
            <w:shd w:val="clear" w:color="auto" w:fill="FFFF66"/>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Default="00C96A49" w:rsidP="00015257">
            <w:pPr>
              <w:pStyle w:val="QuestionStyle"/>
            </w:pPr>
            <w:r>
              <w:t>Kilwede herbicide is mixed by adding a concentrate to water. The amount of concentrate</w:t>
            </w:r>
            <w:r w:rsidR="00914425">
              <w:t xml:space="preserve"> required</w:t>
            </w:r>
            <w:r>
              <w:t xml:space="preserve"> is directly proportional to the amount of water. Nine litres of water require 360 ml of concentrate.</w:t>
            </w:r>
          </w:p>
          <w:p w:rsidR="00C96A49" w:rsidRDefault="00C96A49" w:rsidP="00015257">
            <w:pPr>
              <w:pStyle w:val="QuestionStyle"/>
            </w:pPr>
            <w:r>
              <w:t>What is the equation for the amount of concentrate (</w:t>
            </w:r>
            <w:r w:rsidRPr="00C96A49">
              <w:rPr>
                <w:i/>
              </w:rPr>
              <w:t>C</w:t>
            </w:r>
            <w:r>
              <w:t xml:space="preserve"> ml)</w:t>
            </w:r>
            <w:r w:rsidR="00914425">
              <w:t xml:space="preserve"> required for</w:t>
            </w:r>
            <w:r>
              <w:t xml:space="preserve"> a given amount of water (</w:t>
            </w:r>
            <w:r w:rsidRPr="00C96A49">
              <w:rPr>
                <w:i/>
              </w:rPr>
              <w:t>W</w:t>
            </w:r>
            <w:r w:rsidR="00914425">
              <w:rPr>
                <w:i/>
              </w:rPr>
              <w:t> </w:t>
            </w:r>
            <w:r>
              <w:t xml:space="preserve">litres)? </w:t>
            </w:r>
          </w:p>
          <w:p w:rsidR="00015257" w:rsidRDefault="0070170F" w:rsidP="00015257">
            <w:pPr>
              <w:pStyle w:val="QuestionStyle"/>
            </w:pPr>
            <w:r>
              <w:t xml:space="preserve"> </w:t>
            </w:r>
          </w:p>
          <w:p w:rsidR="00C96A49" w:rsidRDefault="00015257" w:rsidP="00015257">
            <w:pPr>
              <w:pStyle w:val="QuestionStyle"/>
            </w:pPr>
            <w:r>
              <w:t xml:space="preserve">     </w:t>
            </w:r>
            <w:r w:rsidR="00C96A49">
              <w:t xml:space="preserve">  </w:t>
            </w:r>
            <w:r>
              <w:t xml:space="preserve">A.       </w:t>
            </w:r>
            <w:r w:rsidR="00914425" w:rsidRPr="00914425">
              <w:rPr>
                <w:color w:val="FF0000"/>
                <w:position w:val="-20"/>
              </w:rPr>
              <w:object w:dxaOrig="715" w:dyaOrig="533">
                <v:shape id="_x0000_i1046" type="#_x0000_t75" style="width:35.25pt;height:27pt" o:ole="">
                  <v:imagedata r:id="rId53" o:title=""/>
                </v:shape>
                <o:OLEObject Type="Embed" ProgID="FXEquation.Equation" ShapeID="_x0000_i1046" DrawAspect="Content" ObjectID="_1516723933" r:id="rId54"/>
              </w:object>
            </w:r>
            <w:r>
              <w:t xml:space="preserve">     </w:t>
            </w:r>
            <w:r w:rsidR="00C96A49">
              <w:t xml:space="preserve">                     </w:t>
            </w:r>
            <w:r>
              <w:t xml:space="preserve">B.       </w:t>
            </w:r>
            <w:r w:rsidR="00914425">
              <w:t xml:space="preserve">   </w:t>
            </w:r>
            <w:r w:rsidR="00914425" w:rsidRPr="00914425">
              <w:rPr>
                <w:color w:val="FF0000"/>
                <w:position w:val="-20"/>
              </w:rPr>
              <w:object w:dxaOrig="715" w:dyaOrig="537">
                <v:shape id="_x0000_i1047" type="#_x0000_t75" style="width:35.25pt;height:27pt" o:ole="">
                  <v:imagedata r:id="rId55" o:title=""/>
                </v:shape>
                <o:OLEObject Type="Embed" ProgID="FXEquation.Equation" ShapeID="_x0000_i1047" DrawAspect="Content" ObjectID="_1516723934" r:id="rId56"/>
              </w:object>
            </w:r>
          </w:p>
          <w:p w:rsidR="00C96A49" w:rsidRDefault="00C96A49" w:rsidP="00015257">
            <w:pPr>
              <w:pStyle w:val="QuestionStyle"/>
            </w:pPr>
          </w:p>
          <w:p w:rsidR="00015257" w:rsidRDefault="00C96A49" w:rsidP="00015257">
            <w:pPr>
              <w:pStyle w:val="QuestionStyle"/>
            </w:pPr>
            <w:r>
              <w:t xml:space="preserve">  </w:t>
            </w:r>
            <w:r w:rsidR="00015257">
              <w:t xml:space="preserve">     C.       </w:t>
            </w:r>
            <w:r w:rsidR="00914425">
              <w:t xml:space="preserve"> </w:t>
            </w:r>
            <w:r w:rsidR="00914425" w:rsidRPr="00914425">
              <w:rPr>
                <w:color w:val="FF0000"/>
                <w:position w:val="-2"/>
              </w:rPr>
              <w:object w:dxaOrig="948" w:dyaOrig="194">
                <v:shape id="_x0000_i1048" type="#_x0000_t75" style="width:47.25pt;height:9.75pt" o:ole="">
                  <v:imagedata r:id="rId57" o:title=""/>
                </v:shape>
                <o:OLEObject Type="Embed" ProgID="FXEquation.Equation" ShapeID="_x0000_i1048" DrawAspect="Content" ObjectID="_1516723935" r:id="rId58"/>
              </w:object>
            </w:r>
            <w:r w:rsidR="00914425">
              <w:t xml:space="preserve"> </w:t>
            </w:r>
            <w:r w:rsidR="00015257">
              <w:t xml:space="preserve">     </w:t>
            </w:r>
            <w:r w:rsidR="00914425">
              <w:t xml:space="preserve">               </w:t>
            </w:r>
            <w:r w:rsidR="00015257">
              <w:t>D.</w:t>
            </w:r>
            <w:r w:rsidR="00914425">
              <w:t xml:space="preserve">           </w:t>
            </w:r>
            <w:r w:rsidR="00914425" w:rsidRPr="00914425">
              <w:rPr>
                <w:color w:val="FF0000"/>
                <w:position w:val="-2"/>
              </w:rPr>
              <w:object w:dxaOrig="948" w:dyaOrig="194">
                <v:shape id="_x0000_i1049" type="#_x0000_t75" style="width:47.25pt;height:9.75pt" o:ole="">
                  <v:imagedata r:id="rId59" o:title=""/>
                </v:shape>
                <o:OLEObject Type="Embed" ProgID="FXEquation.Equation" ShapeID="_x0000_i1049" DrawAspect="Content" ObjectID="_1516723936" r:id="rId60"/>
              </w:object>
            </w:r>
            <w:r w:rsidR="00914425">
              <w:t xml:space="preserve"> </w:t>
            </w:r>
          </w:p>
        </w:tc>
      </w:tr>
      <w:tr w:rsidR="00015257" w:rsidTr="00364163">
        <w:trPr>
          <w:cantSplit/>
          <w:trHeight w:val="851"/>
        </w:trPr>
        <w:tc>
          <w:tcPr>
            <w:tcW w:w="709" w:type="dxa"/>
            <w:tcBorders>
              <w:top w:val="single" w:sz="4" w:space="0" w:color="auto"/>
              <w:bottom w:val="single" w:sz="4" w:space="0" w:color="auto"/>
            </w:tcBorders>
            <w:shd w:val="clear" w:color="auto" w:fill="FFFF66"/>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Default="00914425" w:rsidP="00015257">
            <w:pPr>
              <w:pStyle w:val="QuestionStyle"/>
            </w:pPr>
            <w:r>
              <w:t xml:space="preserve">The </w:t>
            </w:r>
            <w:r w:rsidR="002A4913">
              <w:t>quantity (</w:t>
            </w:r>
            <w:r w:rsidR="002A4913" w:rsidRPr="002A4913">
              <w:rPr>
                <w:i/>
              </w:rPr>
              <w:t>Q</w:t>
            </w:r>
            <w:r w:rsidR="002A4913">
              <w:t xml:space="preserve"> tonnes) of corn harvested from a square field is directly proportional to the square of the length (</w:t>
            </w:r>
            <w:r w:rsidR="002A4913" w:rsidRPr="002A4913">
              <w:rPr>
                <w:i/>
              </w:rPr>
              <w:t>S</w:t>
            </w:r>
            <w:r w:rsidR="002A4913">
              <w:t xml:space="preserve"> m) of its sides.</w:t>
            </w:r>
          </w:p>
          <w:p w:rsidR="002A4913" w:rsidRDefault="002A4913" w:rsidP="00015257">
            <w:pPr>
              <w:pStyle w:val="QuestionStyle"/>
            </w:pPr>
            <w:r>
              <w:t>A square field with sides 100m has a harvest of 4.5 tonnes.</w:t>
            </w:r>
          </w:p>
          <w:p w:rsidR="002A4913" w:rsidRDefault="002A4913" w:rsidP="00015257">
            <w:pPr>
              <w:pStyle w:val="QuestionStyle"/>
            </w:pPr>
            <w:r>
              <w:t xml:space="preserve">What would be the harvest from a field with sides </w:t>
            </w:r>
            <w:r w:rsidR="00B46597">
              <w:t>600 m?</w:t>
            </w:r>
            <w:r>
              <w:t xml:space="preserve"> </w:t>
            </w:r>
          </w:p>
          <w:p w:rsidR="00015257" w:rsidRDefault="00015257" w:rsidP="00015257">
            <w:pPr>
              <w:pStyle w:val="QuestionStyle"/>
            </w:pPr>
          </w:p>
          <w:p w:rsidR="00015257" w:rsidRDefault="00015257" w:rsidP="00015257">
            <w:pPr>
              <w:pStyle w:val="QuestionStyle"/>
            </w:pPr>
            <w:r>
              <w:t xml:space="preserve">     A.   </w:t>
            </w:r>
            <w:r w:rsidR="00B46597">
              <w:t>27.0 tonnes</w:t>
            </w:r>
            <w:r>
              <w:t xml:space="preserve">         B.   </w:t>
            </w:r>
            <w:r w:rsidR="007F0A59">
              <w:t>162.0</w:t>
            </w:r>
            <w:r w:rsidR="00B46597">
              <w:t xml:space="preserve"> tonnes</w:t>
            </w:r>
            <w:r>
              <w:t xml:space="preserve">         C.   </w:t>
            </w:r>
            <w:r w:rsidR="007F0A59">
              <w:t>243</w:t>
            </w:r>
            <w:r w:rsidR="00B46597">
              <w:t>.0 tonnes</w:t>
            </w:r>
            <w:r>
              <w:t xml:space="preserve">         D.</w:t>
            </w:r>
            <w:r w:rsidR="00B46597">
              <w:t xml:space="preserve">     648.0 tonnes</w:t>
            </w:r>
          </w:p>
        </w:tc>
      </w:tr>
      <w:tr w:rsidR="00015257" w:rsidTr="00364163">
        <w:trPr>
          <w:cantSplit/>
          <w:trHeight w:val="851"/>
        </w:trPr>
        <w:tc>
          <w:tcPr>
            <w:tcW w:w="709" w:type="dxa"/>
            <w:tcBorders>
              <w:top w:val="single" w:sz="4" w:space="0" w:color="auto"/>
              <w:bottom w:val="single" w:sz="4" w:space="0" w:color="auto"/>
            </w:tcBorders>
            <w:shd w:val="clear" w:color="auto" w:fill="FFCC99"/>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Pr="006D7262" w:rsidRDefault="00015257" w:rsidP="00015257">
            <w:pPr>
              <w:pStyle w:val="QuestionStyle"/>
            </w:pPr>
            <w:r>
              <w:rPr>
                <w:i/>
              </w:rPr>
              <w:t>P</w:t>
            </w:r>
            <w:r w:rsidRPr="006D7262">
              <w:t xml:space="preserve"> is directly</w:t>
            </w:r>
            <w:r>
              <w:t xml:space="preserve"> proportional to the square </w:t>
            </w:r>
            <w:r w:rsidRPr="006D7262">
              <w:t xml:space="preserve">of </w:t>
            </w:r>
            <w:r>
              <w:rPr>
                <w:i/>
              </w:rPr>
              <w:t>Q</w:t>
            </w:r>
            <w:r w:rsidRPr="006D7262">
              <w:t>.  Which graph illustrates this proportion?</w:t>
            </w:r>
          </w:p>
          <w:p w:rsidR="00015257" w:rsidRPr="006D7262" w:rsidRDefault="00015257" w:rsidP="00015257">
            <w:pPr>
              <w:rPr>
                <w:rFonts w:ascii="Times New Roman" w:hAnsi="Times New Roman"/>
                <w:sz w:val="24"/>
                <w:szCs w:val="24"/>
              </w:rPr>
            </w:pPr>
          </w:p>
          <w:p w:rsidR="00015257" w:rsidRPr="006D7262" w:rsidRDefault="0067635C" w:rsidP="00015257">
            <w:pPr>
              <w:rPr>
                <w:rFonts w:ascii="Times New Roman" w:hAnsi="Times New Roman"/>
                <w:sz w:val="24"/>
                <w:szCs w:val="24"/>
              </w:rPr>
            </w:pPr>
            <w:r>
              <w:rPr>
                <w:noProof/>
                <w:lang w:eastAsia="en-AU"/>
              </w:rPr>
              <w:object w:dxaOrig="1440" w:dyaOrig="1440">
                <v:shape id="_x0000_s1073" type="#_x0000_t75" style="position:absolute;margin-left:27.95pt;margin-top:9.4pt;width:148.95pt;height:102.7pt;z-index:251736064;mso-position-horizontal-relative:text;mso-position-vertical-relative:text">
                  <v:imagedata r:id="rId61" o:title=""/>
                </v:shape>
                <o:OLEObject Type="Embed" ProgID="FXDraw.Graphic" ShapeID="_x0000_s1073" DrawAspect="Content" ObjectID="_1516723974" r:id="rId62"/>
              </w:object>
            </w:r>
            <w:r>
              <w:rPr>
                <w:rFonts w:ascii="Times New Roman" w:hAnsi="Times New Roman"/>
                <w:noProof/>
                <w:sz w:val="24"/>
                <w:szCs w:val="24"/>
                <w:lang w:eastAsia="en-AU"/>
              </w:rPr>
              <w:object w:dxaOrig="1440" w:dyaOrig="1440">
                <v:shape id="_x0000_s1071" type="#_x0000_t75" style="position:absolute;margin-left:234.15pt;margin-top:12.55pt;width:148.95pt;height:102.7pt;z-index:251734016;mso-position-horizontal-relative:text;mso-position-vertical-relative:text">
                  <v:imagedata r:id="rId63" o:title=""/>
                </v:shape>
                <o:OLEObject Type="Embed" ProgID="FXDraw.Graphic" ShapeID="_x0000_s1071" DrawAspect="Content" ObjectID="_1516723975" r:id="rId64"/>
              </w:object>
            </w:r>
            <w:r w:rsidR="00015257" w:rsidRPr="006D7262">
              <w:rPr>
                <w:rFonts w:ascii="Times New Roman" w:hAnsi="Times New Roman"/>
                <w:sz w:val="24"/>
                <w:szCs w:val="24"/>
              </w:rPr>
              <w:t xml:space="preserve">A.                                 </w:t>
            </w:r>
            <w:r w:rsidR="00015257">
              <w:rPr>
                <w:rFonts w:ascii="Times New Roman" w:hAnsi="Times New Roman"/>
                <w:sz w:val="24"/>
                <w:szCs w:val="24"/>
              </w:rPr>
              <w:t xml:space="preserve">                    </w:t>
            </w:r>
            <w:r w:rsidR="00015257" w:rsidRPr="006D7262">
              <w:rPr>
                <w:rFonts w:ascii="Times New Roman" w:hAnsi="Times New Roman"/>
                <w:sz w:val="24"/>
                <w:szCs w:val="24"/>
              </w:rPr>
              <w:t xml:space="preserve">    B.                                       </w:t>
            </w:r>
          </w:p>
          <w:p w:rsidR="00015257" w:rsidRPr="006D7262" w:rsidRDefault="00015257" w:rsidP="00015257">
            <w:pPr>
              <w:rPr>
                <w:rFonts w:ascii="Times New Roman" w:hAnsi="Times New Roman"/>
                <w:sz w:val="24"/>
                <w:szCs w:val="24"/>
              </w:rPr>
            </w:pPr>
          </w:p>
          <w:p w:rsidR="00015257" w:rsidRPr="006D7262" w:rsidRDefault="00015257" w:rsidP="00015257">
            <w:pPr>
              <w:rPr>
                <w:rFonts w:ascii="Times New Roman" w:hAnsi="Times New Roman"/>
                <w:sz w:val="24"/>
                <w:szCs w:val="24"/>
              </w:rPr>
            </w:pPr>
          </w:p>
          <w:p w:rsidR="00015257" w:rsidRPr="006D7262"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67635C" w:rsidP="00015257">
            <w:pPr>
              <w:pStyle w:val="QuestionStyle"/>
            </w:pPr>
            <w:r>
              <w:rPr>
                <w:i/>
                <w:noProof/>
                <w:lang w:eastAsia="en-AU"/>
              </w:rPr>
              <w:object w:dxaOrig="1440" w:dyaOrig="1440">
                <v:shape id="_x0000_s1072" type="#_x0000_t75" style="position:absolute;margin-left:234.15pt;margin-top:9.65pt;width:148.95pt;height:102.7pt;z-index:251735040;mso-position-horizontal-relative:text;mso-position-vertical-relative:text">
                  <v:imagedata r:id="rId65" o:title=""/>
                </v:shape>
                <o:OLEObject Type="Embed" ProgID="FXDraw.Graphic" ShapeID="_x0000_s1072" DrawAspect="Content" ObjectID="_1516723976" r:id="rId66"/>
              </w:object>
            </w:r>
            <w:r>
              <w:rPr>
                <w:i/>
                <w:noProof/>
                <w:lang w:eastAsia="en-AU"/>
              </w:rPr>
              <w:object w:dxaOrig="1440" w:dyaOrig="1440">
                <v:shape id="_x0000_s1074" type="#_x0000_t75" style="position:absolute;margin-left:27.95pt;margin-top:9.65pt;width:148.95pt;height:102.7pt;z-index:251737088;mso-position-horizontal-relative:text;mso-position-vertical-relative:text">
                  <v:imagedata r:id="rId67" o:title=""/>
                </v:shape>
                <o:OLEObject Type="Embed" ProgID="FXDraw.Graphic" ShapeID="_x0000_s1074" DrawAspect="Content" ObjectID="_1516723977" r:id="rId68"/>
              </w:object>
            </w:r>
            <w:r w:rsidR="00015257" w:rsidRPr="006D7262">
              <w:t xml:space="preserve">C.  </w:t>
            </w:r>
            <w:r w:rsidR="00015257">
              <w:t xml:space="preserve">          </w:t>
            </w:r>
            <w:r w:rsidR="00015257" w:rsidRPr="006D7262">
              <w:t xml:space="preserve">                               </w:t>
            </w:r>
            <w:r w:rsidR="00015257">
              <w:t xml:space="preserve">                  </w:t>
            </w:r>
            <w:r w:rsidR="00015257" w:rsidRPr="006D7262">
              <w:t xml:space="preserve">D.      </w:t>
            </w: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p>
        </w:tc>
      </w:tr>
      <w:tr w:rsidR="00015257" w:rsidTr="00364163">
        <w:trPr>
          <w:cantSplit/>
          <w:trHeight w:val="851"/>
        </w:trPr>
        <w:tc>
          <w:tcPr>
            <w:tcW w:w="709" w:type="dxa"/>
            <w:tcBorders>
              <w:top w:val="single" w:sz="4" w:space="0" w:color="auto"/>
              <w:bottom w:val="single" w:sz="4" w:space="0" w:color="auto"/>
            </w:tcBorders>
            <w:shd w:val="clear" w:color="auto" w:fill="FFCC99"/>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Default="00015257" w:rsidP="00015257">
            <w:pPr>
              <w:spacing w:after="120"/>
              <w:rPr>
                <w:rFonts w:ascii="Times New Roman" w:hAnsi="Times New Roman"/>
                <w:sz w:val="24"/>
                <w:szCs w:val="24"/>
              </w:rPr>
            </w:pPr>
            <w:r>
              <w:rPr>
                <w:rFonts w:ascii="Times New Roman" w:hAnsi="Times New Roman"/>
                <w:sz w:val="24"/>
                <w:szCs w:val="24"/>
              </w:rPr>
              <w:t xml:space="preserve">In which of these graphs is </w:t>
            </w:r>
            <w:r w:rsidRPr="00511D3F">
              <w:rPr>
                <w:rFonts w:ascii="Times New Roman" w:hAnsi="Times New Roman"/>
                <w:i/>
                <w:sz w:val="24"/>
                <w:szCs w:val="24"/>
              </w:rPr>
              <w:t>x</w:t>
            </w:r>
            <w:r>
              <w:rPr>
                <w:rFonts w:ascii="Times New Roman" w:hAnsi="Times New Roman"/>
                <w:sz w:val="24"/>
                <w:szCs w:val="24"/>
              </w:rPr>
              <w:t xml:space="preserve"> inversely proportional to </w:t>
            </w:r>
            <w:r w:rsidRPr="00511D3F">
              <w:rPr>
                <w:rFonts w:ascii="Times New Roman" w:hAnsi="Times New Roman"/>
                <w:i/>
                <w:sz w:val="24"/>
                <w:szCs w:val="24"/>
              </w:rPr>
              <w:t>y</w:t>
            </w:r>
            <w:r>
              <w:rPr>
                <w:rFonts w:ascii="Times New Roman" w:hAnsi="Times New Roman"/>
                <w:sz w:val="24"/>
                <w:szCs w:val="24"/>
              </w:rPr>
              <w:t>?</w:t>
            </w:r>
          </w:p>
          <w:p w:rsidR="00015257" w:rsidRDefault="0067635C" w:rsidP="00015257">
            <w:pPr>
              <w:rPr>
                <w:rFonts w:ascii="Times New Roman" w:hAnsi="Times New Roman"/>
                <w:sz w:val="24"/>
                <w:szCs w:val="24"/>
              </w:rPr>
            </w:pPr>
            <w:r>
              <w:rPr>
                <w:rFonts w:ascii="Times New Roman" w:hAnsi="Times New Roman"/>
                <w:noProof/>
                <w:sz w:val="24"/>
                <w:szCs w:val="24"/>
                <w:lang w:eastAsia="en-AU"/>
              </w:rPr>
              <w:object w:dxaOrig="1440" w:dyaOrig="1440" w14:anchorId="7AD3904E">
                <v:shape id="_x0000_s1070" type="#_x0000_t75" style="position:absolute;margin-left:259.2pt;margin-top:10.55pt;width:123.9pt;height:102.65pt;z-index:251732992;mso-position-horizontal-relative:text;mso-position-vertical-relative:text">
                  <v:imagedata r:id="rId69" o:title=""/>
                </v:shape>
                <o:OLEObject Type="Embed" ProgID="FXDraw.Graphic" ShapeID="_x0000_s1070" DrawAspect="Content" ObjectID="_1516723978" r:id="rId70"/>
              </w:object>
            </w:r>
            <w:r>
              <w:rPr>
                <w:rFonts w:ascii="Times New Roman" w:hAnsi="Times New Roman"/>
                <w:noProof/>
                <w:sz w:val="24"/>
                <w:szCs w:val="24"/>
                <w:lang w:eastAsia="en-AU"/>
              </w:rPr>
              <w:object w:dxaOrig="1440" w:dyaOrig="1440" w14:anchorId="2153FC0B">
                <v:shape id="_x0000_s1067" type="#_x0000_t75" style="position:absolute;margin-left:56.4pt;margin-top:5.75pt;width:126.3pt;height:105.65pt;z-index:251729920;mso-position-horizontal-relative:text;mso-position-vertical-relative:text">
                  <v:imagedata r:id="rId71" o:title=""/>
                </v:shape>
                <o:OLEObject Type="Embed" ProgID="FXDraw.Graphic" ShapeID="_x0000_s1067" DrawAspect="Content" ObjectID="_1516723979" r:id="rId72"/>
              </w:object>
            </w:r>
            <w:r w:rsidR="00015257">
              <w:rPr>
                <w:rFonts w:ascii="Times New Roman" w:hAnsi="Times New Roman"/>
                <w:sz w:val="24"/>
                <w:szCs w:val="24"/>
              </w:rPr>
              <w:t xml:space="preserve">       A.                                                               B.        </w:t>
            </w: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r>
              <w:rPr>
                <w:rFonts w:ascii="Times New Roman" w:hAnsi="Times New Roman"/>
                <w:sz w:val="24"/>
                <w:szCs w:val="24"/>
              </w:rPr>
              <w:t xml:space="preserve">                    </w:t>
            </w:r>
          </w:p>
          <w:p w:rsidR="00015257" w:rsidRDefault="0067635C" w:rsidP="00015257">
            <w:pPr>
              <w:rPr>
                <w:rFonts w:ascii="Times New Roman" w:hAnsi="Times New Roman"/>
                <w:sz w:val="24"/>
                <w:szCs w:val="24"/>
              </w:rPr>
            </w:pPr>
            <w:r>
              <w:rPr>
                <w:rFonts w:ascii="Times New Roman" w:hAnsi="Times New Roman"/>
                <w:noProof/>
                <w:sz w:val="24"/>
                <w:szCs w:val="24"/>
                <w:lang w:eastAsia="en-AU"/>
              </w:rPr>
              <w:object w:dxaOrig="1440" w:dyaOrig="1440" w14:anchorId="2DF907A4">
                <v:shape id="_x0000_s1069" type="#_x0000_t75" style="position:absolute;margin-left:63.6pt;margin-top:.4pt;width:123.9pt;height:102.65pt;z-index:251731968;mso-position-horizontal-relative:text;mso-position-vertical-relative:text">
                  <v:imagedata r:id="rId73" o:title=""/>
                </v:shape>
                <o:OLEObject Type="Embed" ProgID="FXDraw.Graphic" ShapeID="_x0000_s1069" DrawAspect="Content" ObjectID="_1516723980" r:id="rId74"/>
              </w:object>
            </w:r>
            <w:r>
              <w:rPr>
                <w:rFonts w:ascii="Times New Roman" w:hAnsi="Times New Roman"/>
                <w:noProof/>
                <w:sz w:val="24"/>
                <w:szCs w:val="24"/>
                <w:lang w:eastAsia="en-AU"/>
              </w:rPr>
              <w:object w:dxaOrig="1440" w:dyaOrig="1440" w14:anchorId="45A6E9A8">
                <v:shape id="_x0000_s1068" type="#_x0000_t75" style="position:absolute;margin-left:248.4pt;margin-top:3.95pt;width:123.9pt;height:102.65pt;z-index:251730944;mso-position-horizontal-relative:text;mso-position-vertical-relative:text">
                  <v:imagedata r:id="rId75" o:title=""/>
                </v:shape>
                <o:OLEObject Type="Embed" ProgID="FXDraw.Graphic" ShapeID="_x0000_s1068" DrawAspect="Content" ObjectID="_1516723981" r:id="rId76"/>
              </w:object>
            </w:r>
            <w:r w:rsidR="00015257">
              <w:rPr>
                <w:rFonts w:ascii="Times New Roman" w:hAnsi="Times New Roman"/>
                <w:sz w:val="24"/>
                <w:szCs w:val="24"/>
              </w:rPr>
              <w:t>C.                                                                  D.</w:t>
            </w:r>
          </w:p>
          <w:p w:rsidR="00015257" w:rsidRDefault="00015257" w:rsidP="00015257">
            <w:pPr>
              <w:rPr>
                <w:rFonts w:ascii="Times New Roman" w:eastAsiaTheme="minorHAnsi" w:hAnsi="Times New Roman"/>
                <w:sz w:val="24"/>
                <w:szCs w:val="24"/>
              </w:rPr>
            </w:pPr>
            <w:r>
              <w:rPr>
                <w:rFonts w:ascii="Times New Roman" w:hAnsi="Times New Roman"/>
                <w:sz w:val="24"/>
                <w:szCs w:val="24"/>
              </w:rPr>
              <w:t xml:space="preserve">                      </w:t>
            </w: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p w:rsidR="00015257" w:rsidRDefault="00015257" w:rsidP="00015257">
            <w:pPr>
              <w:rPr>
                <w:rFonts w:ascii="Times New Roman" w:hAnsi="Times New Roman"/>
                <w:sz w:val="24"/>
                <w:szCs w:val="24"/>
              </w:rPr>
            </w:pPr>
          </w:p>
        </w:tc>
      </w:tr>
      <w:tr w:rsidR="00015257" w:rsidTr="00364163">
        <w:trPr>
          <w:cantSplit/>
          <w:trHeight w:val="851"/>
        </w:trPr>
        <w:tc>
          <w:tcPr>
            <w:tcW w:w="709" w:type="dxa"/>
            <w:tcBorders>
              <w:top w:val="single" w:sz="4" w:space="0" w:color="auto"/>
              <w:bottom w:val="single" w:sz="4" w:space="0" w:color="auto"/>
            </w:tcBorders>
            <w:shd w:val="clear" w:color="auto" w:fill="FFCC99"/>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Default="00015257" w:rsidP="00015257">
            <w:pPr>
              <w:pStyle w:val="QuestionStyle"/>
            </w:pPr>
            <w:r>
              <w:t>The time (T) taken for a 100 km journey is inversely proportional to the speed (S) of the vehicle.</w:t>
            </w:r>
          </w:p>
          <w:p w:rsidR="00015257" w:rsidRDefault="00015257" w:rsidP="00015257">
            <w:pPr>
              <w:pStyle w:val="QuestionStyle"/>
            </w:pPr>
            <w:r>
              <w:t>Which of these could be the equation that describes this relationship</w:t>
            </w:r>
          </w:p>
          <w:p w:rsidR="00015257" w:rsidRDefault="00015257" w:rsidP="00015257">
            <w:pPr>
              <w:pStyle w:val="QuestionStyle"/>
            </w:pPr>
          </w:p>
          <w:p w:rsidR="00015257" w:rsidRDefault="00015257" w:rsidP="000419E2">
            <w:pPr>
              <w:pStyle w:val="QuestionStyle"/>
            </w:pPr>
            <w:r>
              <w:t xml:space="preserve">     A.     </w:t>
            </w:r>
            <w:r w:rsidR="000419E2" w:rsidRPr="00A72B10">
              <w:rPr>
                <w:color w:val="FF0000"/>
                <w:position w:val="-2"/>
              </w:rPr>
              <w:object w:dxaOrig="1188" w:dyaOrig="294">
                <v:shape id="_x0000_i1058" type="#_x0000_t75" style="width:59.25pt;height:14.25pt" o:ole="">
                  <v:imagedata r:id="rId77" o:title=""/>
                </v:shape>
                <o:OLEObject Type="Embed" ProgID="FXEquation.Equation" ShapeID="_x0000_i1058" DrawAspect="Content" ObjectID="_1516723937" r:id="rId78"/>
              </w:object>
            </w:r>
            <w:r>
              <w:t xml:space="preserve">           B.     </w:t>
            </w:r>
            <w:r w:rsidR="000419E2" w:rsidRPr="00A72B10">
              <w:rPr>
                <w:color w:val="FF0000"/>
                <w:position w:val="-2"/>
              </w:rPr>
              <w:object w:dxaOrig="1098" w:dyaOrig="194">
                <v:shape id="_x0000_i1059" type="#_x0000_t75" style="width:54.75pt;height:9.75pt" o:ole="">
                  <v:imagedata r:id="rId79" o:title=""/>
                </v:shape>
                <o:OLEObject Type="Embed" ProgID="FXEquation.Equation" ShapeID="_x0000_i1059" DrawAspect="Content" ObjectID="_1516723938" r:id="rId80"/>
              </w:object>
            </w:r>
            <w:r>
              <w:t xml:space="preserve">            C.      </w:t>
            </w:r>
            <w:r w:rsidR="000419E2" w:rsidRPr="00A72B10">
              <w:rPr>
                <w:color w:val="FF0000"/>
                <w:position w:val="-26"/>
              </w:rPr>
              <w:object w:dxaOrig="896" w:dyaOrig="614">
                <v:shape id="_x0000_i1060" type="#_x0000_t75" style="width:45pt;height:30.75pt" o:ole="">
                  <v:imagedata r:id="rId81" o:title=""/>
                </v:shape>
                <o:OLEObject Type="Embed" ProgID="FXEquation.Equation" ShapeID="_x0000_i1060" DrawAspect="Content" ObjectID="_1516723939" r:id="rId82"/>
              </w:object>
            </w:r>
            <w:r>
              <w:t xml:space="preserve">             D.       </w:t>
            </w:r>
            <w:r w:rsidR="000419E2" w:rsidRPr="00A72B10">
              <w:rPr>
                <w:color w:val="FF0000"/>
                <w:position w:val="-20"/>
              </w:rPr>
              <w:object w:dxaOrig="836" w:dyaOrig="537">
                <v:shape id="_x0000_i1061" type="#_x0000_t75" style="width:42pt;height:27pt" o:ole="">
                  <v:imagedata r:id="rId83" o:title=""/>
                </v:shape>
                <o:OLEObject Type="Embed" ProgID="FXEquation.Equation" ShapeID="_x0000_i1061" DrawAspect="Content" ObjectID="_1516723940" r:id="rId84"/>
              </w:object>
            </w:r>
          </w:p>
        </w:tc>
      </w:tr>
      <w:tr w:rsidR="00015257" w:rsidTr="00364163">
        <w:trPr>
          <w:cantSplit/>
          <w:trHeight w:val="851"/>
        </w:trPr>
        <w:tc>
          <w:tcPr>
            <w:tcW w:w="709" w:type="dxa"/>
            <w:tcBorders>
              <w:top w:val="single" w:sz="4" w:space="0" w:color="auto"/>
              <w:bottom w:val="single" w:sz="4" w:space="0" w:color="auto"/>
            </w:tcBorders>
            <w:shd w:val="clear" w:color="auto" w:fill="FFCC99"/>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Default="0067635C" w:rsidP="00015257">
            <w:pPr>
              <w:pStyle w:val="QuestionStyle"/>
            </w:pPr>
            <w:r>
              <w:rPr>
                <w:noProof/>
                <w:lang w:eastAsia="en-AU"/>
              </w:rPr>
              <w:object w:dxaOrig="1440" w:dyaOrig="1440">
                <v:shape id="_x0000_s1066" type="#_x0000_t75" style="position:absolute;margin-left:307.95pt;margin-top:-.3pt;width:162.35pt;height:118.4pt;z-index:251728896;mso-position-horizontal-relative:text;mso-position-vertical-relative:text">
                  <v:imagedata r:id="rId85" o:title=""/>
                </v:shape>
                <o:OLEObject Type="Embed" ProgID="FXDraw.Graphic" ShapeID="_x0000_s1066" DrawAspect="Content" ObjectID="_1516723982" r:id="rId86"/>
              </w:object>
            </w:r>
            <w:r w:rsidR="00015257">
              <w:t xml:space="preserve">The graph shows the relationship between </w:t>
            </w:r>
            <w:r w:rsidR="00015257" w:rsidRPr="00C43945">
              <w:rPr>
                <w:i/>
              </w:rPr>
              <w:t>L</w:t>
            </w:r>
            <w:r w:rsidR="00015257">
              <w:t xml:space="preserve"> and </w:t>
            </w:r>
            <w:r w:rsidR="00015257" w:rsidRPr="00C43945">
              <w:rPr>
                <w:i/>
              </w:rPr>
              <w:t>K</w:t>
            </w:r>
            <w:r w:rsidR="00015257">
              <w:t>.</w:t>
            </w:r>
          </w:p>
          <w:p w:rsidR="00015257" w:rsidRDefault="00015257" w:rsidP="00015257">
            <w:pPr>
              <w:pStyle w:val="QuestionStyle"/>
            </w:pPr>
          </w:p>
          <w:p w:rsidR="00015257" w:rsidRDefault="00015257" w:rsidP="00015257">
            <w:pPr>
              <w:pStyle w:val="QuestionStyle"/>
            </w:pPr>
            <w:r>
              <w:t xml:space="preserve">     A.    </w:t>
            </w:r>
            <w:r>
              <w:rPr>
                <w:i/>
              </w:rPr>
              <w:t>L</w:t>
            </w:r>
            <w:r w:rsidR="000419E2">
              <w:t xml:space="preserve"> is decreasing at a de</w:t>
            </w:r>
            <w:r>
              <w:t xml:space="preserve">creasing rate relative to </w:t>
            </w:r>
            <w:r>
              <w:rPr>
                <w:i/>
              </w:rPr>
              <w:t>K</w:t>
            </w:r>
            <w:r>
              <w:t xml:space="preserve">.        </w:t>
            </w:r>
          </w:p>
          <w:p w:rsidR="00015257" w:rsidRDefault="00015257" w:rsidP="00015257">
            <w:pPr>
              <w:pStyle w:val="QuestionStyle"/>
            </w:pPr>
            <w:r>
              <w:t xml:space="preserve">     B.    </w:t>
            </w:r>
            <w:r>
              <w:rPr>
                <w:i/>
              </w:rPr>
              <w:t>L</w:t>
            </w:r>
            <w:r w:rsidR="000419E2">
              <w:t xml:space="preserve"> is decreasing at an in</w:t>
            </w:r>
            <w:r>
              <w:t xml:space="preserve">creasing rate relative to </w:t>
            </w:r>
            <w:r>
              <w:rPr>
                <w:i/>
              </w:rPr>
              <w:t>K</w:t>
            </w:r>
            <w:r>
              <w:t xml:space="preserve">.        </w:t>
            </w:r>
          </w:p>
          <w:p w:rsidR="00015257" w:rsidRDefault="00015257" w:rsidP="00015257">
            <w:pPr>
              <w:pStyle w:val="QuestionStyle"/>
            </w:pPr>
            <w:r>
              <w:t xml:space="preserve">     C.    </w:t>
            </w:r>
            <w:r>
              <w:rPr>
                <w:i/>
              </w:rPr>
              <w:t>L</w:t>
            </w:r>
            <w:r w:rsidR="000419E2">
              <w:t xml:space="preserve"> is increasing at a de</w:t>
            </w:r>
            <w:r>
              <w:t xml:space="preserve">creasing rate relative to </w:t>
            </w:r>
            <w:r>
              <w:rPr>
                <w:i/>
              </w:rPr>
              <w:t>K</w:t>
            </w:r>
            <w:r>
              <w:t xml:space="preserve">.        </w:t>
            </w:r>
          </w:p>
          <w:p w:rsidR="00015257" w:rsidRDefault="00015257" w:rsidP="000419E2">
            <w:pPr>
              <w:pStyle w:val="QuestionStyle"/>
            </w:pPr>
            <w:r>
              <w:t xml:space="preserve">     D.    </w:t>
            </w:r>
            <w:r>
              <w:rPr>
                <w:i/>
              </w:rPr>
              <w:t>L</w:t>
            </w:r>
            <w:r w:rsidR="000419E2">
              <w:t xml:space="preserve"> is in</w:t>
            </w:r>
            <w:r>
              <w:t>creasing at a</w:t>
            </w:r>
            <w:r w:rsidR="000419E2">
              <w:t>n in</w:t>
            </w:r>
            <w:r>
              <w:t xml:space="preserve">creasing rate relative to </w:t>
            </w:r>
            <w:r>
              <w:rPr>
                <w:i/>
              </w:rPr>
              <w:t>K</w:t>
            </w:r>
            <w:r>
              <w:t>.</w:t>
            </w:r>
          </w:p>
        </w:tc>
      </w:tr>
      <w:tr w:rsidR="00015257" w:rsidTr="00364163">
        <w:trPr>
          <w:cantSplit/>
          <w:trHeight w:val="851"/>
        </w:trPr>
        <w:tc>
          <w:tcPr>
            <w:tcW w:w="709" w:type="dxa"/>
            <w:tcBorders>
              <w:top w:val="single" w:sz="4" w:space="0" w:color="auto"/>
              <w:bottom w:val="single" w:sz="4" w:space="0" w:color="auto"/>
            </w:tcBorders>
            <w:shd w:val="clear" w:color="auto" w:fill="FFCC99"/>
          </w:tcPr>
          <w:p w:rsidR="00015257" w:rsidRPr="001B3341" w:rsidRDefault="00015257" w:rsidP="0001525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15257" w:rsidRDefault="00015257" w:rsidP="00015257">
            <w:pPr>
              <w:pStyle w:val="QuestionStyle"/>
            </w:pPr>
            <w:r w:rsidRPr="00D26438">
              <w:rPr>
                <w:i/>
              </w:rPr>
              <w:t>M</w:t>
            </w:r>
            <w:r>
              <w:t xml:space="preserve"> is inversely proportional to the square of </w:t>
            </w:r>
            <w:r w:rsidRPr="00D26438">
              <w:rPr>
                <w:i/>
              </w:rPr>
              <w:t>G</w:t>
            </w:r>
            <w:r>
              <w:t>.</w:t>
            </w:r>
          </w:p>
          <w:p w:rsidR="00015257" w:rsidRDefault="00015257" w:rsidP="00015257">
            <w:pPr>
              <w:pStyle w:val="QuestionStyle"/>
            </w:pPr>
            <w:r>
              <w:t xml:space="preserve">If </w:t>
            </w:r>
            <w:r w:rsidRPr="00D26438">
              <w:rPr>
                <w:i/>
              </w:rPr>
              <w:t>M</w:t>
            </w:r>
            <w:r>
              <w:t xml:space="preserve"> = 2 when </w:t>
            </w:r>
            <w:r w:rsidRPr="00D26438">
              <w:rPr>
                <w:i/>
              </w:rPr>
              <w:t>G</w:t>
            </w:r>
            <w:r>
              <w:t xml:space="preserve"> = 16, what is the equation which describes the proportion? </w:t>
            </w:r>
          </w:p>
          <w:p w:rsidR="00015257" w:rsidRDefault="00015257" w:rsidP="00015257">
            <w:pPr>
              <w:pStyle w:val="QuestionStyle"/>
            </w:pPr>
          </w:p>
          <w:p w:rsidR="00015257" w:rsidRDefault="00015257" w:rsidP="00015257">
            <w:pPr>
              <w:pStyle w:val="QuestionStyle"/>
            </w:pPr>
          </w:p>
          <w:p w:rsidR="00015257" w:rsidRDefault="00015257" w:rsidP="00015257">
            <w:pPr>
              <w:pStyle w:val="QuestionStyle"/>
            </w:pPr>
            <w:r>
              <w:t xml:space="preserve">     A.     </w:t>
            </w:r>
            <w:r w:rsidR="007F0A59" w:rsidRPr="00D26438">
              <w:rPr>
                <w:color w:val="FF0000"/>
                <w:position w:val="-26"/>
              </w:rPr>
              <w:object w:dxaOrig="960" w:dyaOrig="614">
                <v:shape id="_x0000_i1063" type="#_x0000_t75" style="width:48pt;height:30.75pt" o:ole="">
                  <v:imagedata r:id="rId87" o:title=""/>
                </v:shape>
                <o:OLEObject Type="Embed" ProgID="FXEquation.Equation" ShapeID="_x0000_i1063" DrawAspect="Content" ObjectID="_1516723941" r:id="rId88"/>
              </w:object>
            </w:r>
            <w:r>
              <w:t xml:space="preserve">        B.     </w:t>
            </w:r>
            <w:r w:rsidR="007F0A59" w:rsidRPr="00D26438">
              <w:rPr>
                <w:color w:val="FF0000"/>
                <w:position w:val="-26"/>
              </w:rPr>
              <w:object w:dxaOrig="960" w:dyaOrig="614">
                <v:shape id="_x0000_i1064" type="#_x0000_t75" style="width:48pt;height:30.75pt" o:ole="">
                  <v:imagedata r:id="rId89" o:title=""/>
                </v:shape>
                <o:OLEObject Type="Embed" ProgID="FXEquation.Equation" ShapeID="_x0000_i1064" DrawAspect="Content" ObjectID="_1516723942" r:id="rId90"/>
              </w:object>
            </w:r>
            <w:r>
              <w:t xml:space="preserve">       C.    </w:t>
            </w:r>
            <w:r w:rsidR="007F0A59" w:rsidRPr="00D26438">
              <w:rPr>
                <w:color w:val="FF0000"/>
                <w:position w:val="-26"/>
              </w:rPr>
              <w:object w:dxaOrig="1080" w:dyaOrig="614">
                <v:shape id="_x0000_i1065" type="#_x0000_t75" style="width:54pt;height:30.75pt" o:ole="">
                  <v:imagedata r:id="rId91" o:title=""/>
                </v:shape>
                <o:OLEObject Type="Embed" ProgID="FXEquation.Equation" ShapeID="_x0000_i1065" DrawAspect="Content" ObjectID="_1516723943" r:id="rId92"/>
              </w:object>
            </w:r>
            <w:r>
              <w:t xml:space="preserve">        D.     </w:t>
            </w:r>
            <w:r w:rsidR="007F0A59" w:rsidRPr="007F0A59">
              <w:rPr>
                <w:color w:val="FF0000"/>
                <w:position w:val="-26"/>
              </w:rPr>
              <w:object w:dxaOrig="1020" w:dyaOrig="614">
                <v:shape id="_x0000_i1066" type="#_x0000_t75" style="width:51pt;height:30.75pt" o:ole="">
                  <v:imagedata r:id="rId93" o:title=""/>
                </v:shape>
                <o:OLEObject Type="Embed" ProgID="FXEquation.Equation" ShapeID="_x0000_i1066" DrawAspect="Content" ObjectID="_1516723944" r:id="rId94"/>
              </w:object>
            </w:r>
          </w:p>
        </w:tc>
      </w:tr>
    </w:tbl>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F5034B71A072411EB04BE90E424CC0B0"/>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CD4897" w:rsidP="00423CB0">
          <w:pPr>
            <w:spacing w:before="240"/>
            <w:ind w:firstLine="720"/>
            <w:jc w:val="center"/>
            <w:rPr>
              <w:rFonts w:asciiTheme="majorHAnsi" w:hAnsiTheme="majorHAnsi"/>
              <w:i/>
              <w:sz w:val="32"/>
              <w:szCs w:val="32"/>
            </w:rPr>
          </w:pPr>
          <w:r>
            <w:rPr>
              <w:rFonts w:asciiTheme="majorHAnsi" w:hAnsiTheme="majorHAnsi"/>
              <w:i/>
              <w:sz w:val="32"/>
              <w:szCs w:val="32"/>
            </w:rPr>
            <w:t>Proportion</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99872"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F298B0" id="Oval 200" o:spid="_x0000_s1026" style="position:absolute;margin-left:134.7pt;margin-top:3.4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5B7F12" id="Oval 199" o:spid="_x0000_s1026" style="position:absolute;margin-left:230.1pt;margin-top:1.9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3BF18" id="Oval 198" o:spid="_x0000_s1026" style="position:absolute;margin-left:183.9pt;margin-top:2.6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EE9EC9" id="Oval 197" o:spid="_x0000_s1026" style="position:absolute;margin-left:89.1pt;margin-top:4.9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601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EDBF67" id="Oval 196" o:spid="_x0000_s1026" style="position:absolute;margin-left:230.8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97AB4E" id="Oval 195" o:spid="_x0000_s1026" style="position:absolute;margin-left:182.4pt;margin-top:1.8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55CCA7" id="Oval 194"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294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FBD9F1" id="Oval 193" o:spid="_x0000_s1026" style="position:absolute;margin-left:88.35pt;margin-top:1.85pt;width:13.5pt;height: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011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969B11" id="Oval 192"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908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B5197E" id="Oval 191" o:spid="_x0000_s1026" style="position:absolute;margin-left:182.4pt;margin-top:1.85pt;width:13.5pt;height: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806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8F2E29" id="Oval 190" o:spid="_x0000_s1026" style="position:absolute;margin-left:133.9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2BC351" id="Oval 189" o:spid="_x0000_s1026" style="position:absolute;margin-left:88.35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420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2A8C7D" id="Oval 188" o:spid="_x0000_s1026" style="position:absolute;margin-left:230.8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1BD470" id="Oval 187" o:spid="_x0000_s1026" style="position:absolute;margin-left:182.4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216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922A63" id="Oval 186" o:spid="_x0000_s1026" style="position:absolute;margin-left:133.95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3FF740" id="Oval 185" o:spid="_x0000_s1026" style="position:absolute;margin-left:88.35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830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D04E5C" id="Oval 184" o:spid="_x0000_s1026" style="position:absolute;margin-left:230.8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2CC1BB" id="Oval 183" o:spid="_x0000_s1026" style="position:absolute;margin-left:182.4pt;margin-top:1.85pt;width:13.5pt;height: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E26351" id="Oval 182"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523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9AA5EC" id="Oval 181" o:spid="_x0000_s1026" style="position:absolute;margin-left:88.35pt;margin-top:1.85pt;width:13.5pt;height: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240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074529" id="Oval 180"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137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772F96" id="Oval 179" o:spid="_x0000_s1026" style="position:absolute;margin-left:182.4pt;margin-top:1.85pt;width:13.5pt;height: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035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F3E484" id="Oval 178" o:spid="_x0000_s1026" style="position:absolute;margin-left:133.9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5EA280" id="Oval 177" o:spid="_x0000_s1026" style="position:absolute;margin-left:88.35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649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BDDB3C" id="Oval 176" o:spid="_x0000_s1026" style="position:absolute;margin-left:230.8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15428C" id="Oval 175" o:spid="_x0000_s1026" style="position:absolute;margin-left:182.4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444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6D21A5" id="Oval 174" o:spid="_x0000_s1026" style="position:absolute;margin-left:133.95pt;margin-top:1.85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342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1BBC1" id="Oval 173" o:spid="_x0000_s1026" style="position:absolute;margin-left:88.35pt;margin-top:1.85pt;width:13.5pt;height: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059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906C98" id="Oval 172" o:spid="_x0000_s1026" style="position:absolute;margin-left:230.85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956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760B31" id="Oval 171" o:spid="_x0000_s1026" style="position:absolute;margin-left:182.4pt;margin-top:1.85pt;width:13.5pt;height: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CC1C97" id="Oval 170"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2752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6BE50E" id="Oval 169" o:spid="_x0000_s1026" style="position:absolute;margin-left:88.35pt;margin-top:1.85pt;width:13.5pt;height: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468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4FFDD9" id="Oval 168"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366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81717E" id="Oval 167" o:spid="_x0000_s1026" style="position:absolute;margin-left:182.4pt;margin-top:1.85pt;width:13.5pt;height: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264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15D1B2" id="Oval 166" o:spid="_x0000_s1026" style="position:absolute;margin-left:133.9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475C4F" id="Oval 165" o:spid="_x0000_s1026" style="position:absolute;margin-left:88.35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878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8702AC" id="Oval 164" o:spid="_x0000_s1026" style="position:absolute;margin-left:230.85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E080B7" id="Oval 163" o:spid="_x0000_s1026" style="position:absolute;margin-left:182.4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673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CCC479" id="Oval 162" o:spid="_x0000_s1026" style="position:absolute;margin-left:133.95pt;margin-top:1.85pt;width:13.5pt;height: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571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79EE41" id="Oval 161" o:spid="_x0000_s1026" style="position:absolute;margin-left:88.35pt;margin-top:1.85pt;width:13.5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40832"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0C9FBD" id="Oval 1" o:spid="_x0000_s1026" style="position:absolute;margin-left:134.7pt;margin-top:3.4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C7B337" id="Oval 2" o:spid="_x0000_s1026" style="position:absolute;margin-left:230.1pt;margin-top:1.9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1856"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AFEE8B" id="Oval 3" o:spid="_x0000_s1026" style="position:absolute;margin-left:183.9pt;margin-top:2.65pt;width:13.5pt;height: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9808"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859EEF" id="Oval 4" o:spid="_x0000_s1026" style="position:absolute;margin-left:89.1pt;margin-top:4.9pt;width:13.5pt;height: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6976"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C12E6A" id="Oval 5"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5952"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23A596" id="Oval 6" o:spid="_x0000_s1026" style="position:absolute;margin-left:182.4pt;margin-top:1.85pt;width:13.5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9ABA3A" id="Oval 7" o:spid="_x0000_s1026" style="position:absolute;margin-left:133.95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4D1CED" id="Oval 8" o:spid="_x0000_s1026" style="position:absolute;margin-left:88.35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1072"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6C946F" id="Oval 9" o:spid="_x0000_s1026" style="position:absolute;margin-left:230.8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4915CE" id="Oval 10" o:spid="_x0000_s1026" style="position:absolute;margin-left:182.4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9024"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2F7A00" id="Oval 11" o:spid="_x0000_s1026" style="position:absolute;margin-left:133.95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8000"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FA5629" id="Oval 12" o:spid="_x0000_s1026" style="position:absolute;margin-left:88.35pt;margin-top:1.85pt;width:13.5pt;height: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5168"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8D44C0" id="Oval 13" o:spid="_x0000_s1026" style="position:absolute;margin-left:230.85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4144"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F339FB" id="Oval 14" o:spid="_x0000_s1026" style="position:absolute;margin-left:182.4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89BC3E" id="Oval 15"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2096"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1C4ED8" id="Oval 16" o:spid="_x0000_s1026" style="position:absolute;margin-left:88.35pt;margin-top:1.85pt;width:13.5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9264"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817D0F" id="Oval 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8240"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4E506A" id="Oval 18" o:spid="_x0000_s1026" style="position:absolute;margin-left:182.4pt;margin-top:1.85pt;width:13.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7216"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C682EA" id="Oval 19" o:spid="_x0000_s1026" style="position:absolute;margin-left:133.9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50BAD7" id="Oval 20" o:spid="_x0000_s1026" style="position:absolute;margin-left:88.35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1B1E4E" w:rsidRDefault="004E01B5" w:rsidP="004E01B5">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63360" behindDoc="0" locked="0" layoutInCell="1" allowOverlap="1" wp14:anchorId="5217AA91" wp14:editId="70F752EA">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DC5389" id="Oval 21" o:spid="_x0000_s1026" style="position:absolute;margin-left:230.8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5B34DDD5" wp14:editId="162F13C4">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E8D81" id="Oval 22" o:spid="_x0000_s1026" style="position:absolute;margin-left:182.4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27160273" wp14:editId="1268AAC1">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6EA374" id="Oval 23" o:spid="_x0000_s1026" style="position:absolute;margin-left:133.95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60288" behindDoc="0" locked="0" layoutInCell="1" allowOverlap="1" wp14:anchorId="546B71B3" wp14:editId="38F5B3B9">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0A6201" id="Oval 24" o:spid="_x0000_s1026" style="position:absolute;margin-left:88.3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723CE0" w:rsidRPr="00325745" w:rsidTr="008A0155">
        <w:trPr>
          <w:cantSplit/>
          <w:trHeight w:val="851"/>
        </w:trPr>
        <w:sdt>
          <w:sdtPr>
            <w:rPr>
              <w:rFonts w:ascii="Times New Roman" w:hAnsi="Times New Roman"/>
              <w:sz w:val="36"/>
              <w:szCs w:val="36"/>
            </w:rPr>
            <w:alias w:val="Category"/>
            <w:tag w:val=""/>
            <w:id w:val="132142659"/>
            <w:placeholder>
              <w:docPart w:val="C202DEE2CF214B069EF6E09CC60558D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723CE0" w:rsidRPr="00325745" w:rsidRDefault="00723CE0" w:rsidP="008A0155">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511053743"/>
            <w:placeholder>
              <w:docPart w:val="44E82DC20A214E7F950E3CA149C6A21B"/>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723CE0" w:rsidRPr="005C44C0" w:rsidRDefault="00723CE0" w:rsidP="008A0155">
                <w:pPr>
                  <w:tabs>
                    <w:tab w:val="left" w:pos="1152"/>
                    <w:tab w:val="center" w:pos="2230"/>
                  </w:tabs>
                  <w:jc w:val="center"/>
                  <w:rPr>
                    <w:rFonts w:asciiTheme="majorHAnsi" w:hAnsiTheme="majorHAnsi"/>
                    <w:i/>
                    <w:sz w:val="52"/>
                    <w:szCs w:val="52"/>
                  </w:rPr>
                </w:pPr>
                <w:r>
                  <w:rPr>
                    <w:rFonts w:asciiTheme="majorHAnsi" w:hAnsiTheme="majorHAnsi"/>
                    <w:i/>
                    <w:sz w:val="52"/>
                    <w:szCs w:val="52"/>
                  </w:rPr>
                  <w:t>Proportion</w:t>
                </w:r>
              </w:p>
            </w:tc>
          </w:sdtContent>
        </w:sdt>
        <w:tc>
          <w:tcPr>
            <w:tcW w:w="2977" w:type="dxa"/>
            <w:shd w:val="clear" w:color="auto" w:fill="215868" w:themeFill="accent5" w:themeFillShade="80"/>
          </w:tcPr>
          <w:p w:rsidR="00723CE0" w:rsidRPr="00423CB0" w:rsidRDefault="00723CE0" w:rsidP="008A0155">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723CE0" w:rsidRPr="00325745" w:rsidTr="008A0155">
        <w:trPr>
          <w:cantSplit/>
          <w:trHeight w:val="624"/>
        </w:trPr>
        <w:tc>
          <w:tcPr>
            <w:tcW w:w="10207" w:type="dxa"/>
            <w:gridSpan w:val="4"/>
            <w:shd w:val="clear" w:color="auto" w:fill="B6DDE8" w:themeFill="accent5" w:themeFillTint="66"/>
          </w:tcPr>
          <w:p w:rsidR="00723CE0" w:rsidRPr="00885304" w:rsidRDefault="00723CE0" w:rsidP="008A0155">
            <w:pPr>
              <w:rPr>
                <w:rFonts w:ascii="Times New Roman" w:hAnsi="Times New Roman"/>
                <w:sz w:val="40"/>
                <w:szCs w:val="40"/>
              </w:rPr>
            </w:pPr>
            <w:r>
              <w:rPr>
                <w:b/>
                <w:sz w:val="32"/>
                <w:szCs w:val="32"/>
              </w:rPr>
              <w:t xml:space="preserve">Section 1         </w:t>
            </w:r>
            <w:r>
              <w:rPr>
                <w:sz w:val="28"/>
                <w:szCs w:val="28"/>
              </w:rPr>
              <w:t>Short Answer Section</w:t>
            </w:r>
          </w:p>
        </w:tc>
      </w:tr>
      <w:tr w:rsidR="00723CE0" w:rsidRPr="00325745" w:rsidTr="008A0155">
        <w:trPr>
          <w:cantSplit/>
          <w:trHeight w:val="624"/>
        </w:trPr>
        <w:tc>
          <w:tcPr>
            <w:tcW w:w="10207" w:type="dxa"/>
            <w:gridSpan w:val="4"/>
            <w:shd w:val="clear" w:color="auto" w:fill="B6DDE8" w:themeFill="accent5" w:themeFillTint="66"/>
          </w:tcPr>
          <w:p w:rsidR="00723CE0" w:rsidRPr="00885304" w:rsidRDefault="00723CE0" w:rsidP="008A0155">
            <w:pPr>
              <w:jc w:val="center"/>
              <w:rPr>
                <w:rFonts w:ascii="Times New Roman" w:hAnsi="Times New Roman"/>
                <w:sz w:val="40"/>
                <w:szCs w:val="40"/>
              </w:rPr>
            </w:pPr>
            <w:r w:rsidRPr="00885304">
              <w:rPr>
                <w:rFonts w:ascii="Times New Roman" w:hAnsi="Times New Roman"/>
                <w:sz w:val="40"/>
                <w:szCs w:val="40"/>
              </w:rPr>
              <w:t>ANSWERS</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723CE0" w:rsidRDefault="00723CE0" w:rsidP="008A0155">
            <w:pPr>
              <w:rPr>
                <w:rFonts w:asciiTheme="majorHAnsi" w:hAnsiTheme="majorHAnsi"/>
                <w:sz w:val="24"/>
                <w:szCs w:val="24"/>
              </w:rPr>
            </w:pPr>
            <w:r>
              <w:rPr>
                <w:rFonts w:asciiTheme="majorHAnsi" w:hAnsiTheme="majorHAnsi"/>
                <w:sz w:val="24"/>
                <w:szCs w:val="24"/>
              </w:rPr>
              <w:t>No.</w:t>
            </w:r>
          </w:p>
        </w:tc>
        <w:tc>
          <w:tcPr>
            <w:tcW w:w="6242" w:type="dxa"/>
            <w:gridSpan w:val="2"/>
          </w:tcPr>
          <w:p w:rsidR="00723CE0" w:rsidRDefault="00723CE0" w:rsidP="008A0155">
            <w:pPr>
              <w:rPr>
                <w:rFonts w:asciiTheme="majorHAnsi" w:hAnsiTheme="majorHAnsi"/>
                <w:sz w:val="24"/>
                <w:szCs w:val="24"/>
              </w:rPr>
            </w:pPr>
            <w:r>
              <w:rPr>
                <w:rFonts w:asciiTheme="majorHAnsi" w:hAnsiTheme="majorHAnsi"/>
                <w:sz w:val="24"/>
                <w:szCs w:val="24"/>
              </w:rPr>
              <w:t>WORKING</w:t>
            </w:r>
          </w:p>
        </w:tc>
        <w:tc>
          <w:tcPr>
            <w:tcW w:w="2977" w:type="dxa"/>
          </w:tcPr>
          <w:p w:rsidR="00723CE0" w:rsidRDefault="00723CE0" w:rsidP="008A0155">
            <w:pPr>
              <w:rPr>
                <w:rFonts w:asciiTheme="majorHAnsi" w:hAnsiTheme="majorHAnsi"/>
                <w:sz w:val="24"/>
                <w:szCs w:val="24"/>
              </w:rPr>
            </w:pPr>
            <w:r>
              <w:rPr>
                <w:rFonts w:asciiTheme="majorHAnsi" w:hAnsiTheme="majorHAnsi"/>
                <w:sz w:val="24"/>
                <w:szCs w:val="24"/>
              </w:rPr>
              <w:t>ANSWER</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Pr="00F401A3" w:rsidRDefault="00723CE0" w:rsidP="008A0155">
            <w:pPr>
              <w:spacing w:before="120" w:after="120"/>
              <w:rPr>
                <w:rFonts w:asciiTheme="majorHAnsi" w:hAnsiTheme="majorHAnsi"/>
                <w:position w:val="-60"/>
                <w:sz w:val="24"/>
                <w:szCs w:val="24"/>
              </w:rPr>
            </w:pPr>
            <w:r>
              <w:rPr>
                <w:rFonts w:asciiTheme="majorHAnsi" w:hAnsiTheme="majorHAnsi"/>
                <w:sz w:val="24"/>
                <w:szCs w:val="24"/>
              </w:rPr>
              <w:t xml:space="preserve"> </w:t>
            </w:r>
            <w:r w:rsidRPr="00F401A3">
              <w:rPr>
                <w:rFonts w:asciiTheme="majorHAnsi" w:hAnsiTheme="majorHAnsi"/>
                <w:color w:val="FF0000"/>
                <w:position w:val="-60"/>
                <w:sz w:val="24"/>
                <w:szCs w:val="24"/>
              </w:rPr>
              <w:object w:dxaOrig="7458" w:dyaOrig="778">
                <v:shape id="_x0000_i1067" type="#_x0000_t75" style="width:373.5pt;height:39pt" o:ole="">
                  <v:imagedata r:id="rId95" o:title=""/>
                </v:shape>
                <o:OLEObject Type="Embed" ProgID="FXEquation.Equation" ShapeID="_x0000_i1067" DrawAspect="Content" ObjectID="_1516723945" r:id="rId96"/>
              </w:object>
            </w:r>
            <w:r w:rsidRPr="00F401A3">
              <w:rPr>
                <w:rFonts w:asciiTheme="majorHAnsi" w:hAnsiTheme="majorHAnsi"/>
                <w:position w:val="-60"/>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165 km</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67635C" w:rsidP="008A0155">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79" type="#_x0000_t75" style="position:absolute;margin-left:63.7pt;margin-top:4.75pt;width:215.55pt;height:206.7pt;z-index:251807744;mso-position-horizontal-relative:text;mso-position-vertical-relative:text">
                  <v:imagedata r:id="rId97" o:title=""/>
                </v:shape>
                <o:OLEObject Type="Embed" ProgID="FXDraw.Graphic" ShapeID="_x0000_s1079" DrawAspect="Content" ObjectID="_1516723983" r:id="rId98"/>
              </w:object>
            </w: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r>
              <w:rPr>
                <w:rFonts w:asciiTheme="majorHAnsi" w:hAnsiTheme="majorHAnsi"/>
                <w:sz w:val="24"/>
                <w:szCs w:val="24"/>
              </w:rPr>
              <w:t>When A = 8 Q = 360 from graph (black broken line)</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360 litres</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Pr>
                <w:rFonts w:asciiTheme="majorHAnsi" w:hAnsiTheme="majorHAnsi"/>
                <w:sz w:val="24"/>
                <w:szCs w:val="24"/>
              </w:rPr>
              <w:t>When Q = 200 A = 4.5 from graph (blue broken line)</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4.5 Hectares</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Pr>
                <w:rFonts w:asciiTheme="majorHAnsi" w:hAnsiTheme="majorHAnsi"/>
                <w:sz w:val="24"/>
                <w:szCs w:val="24"/>
              </w:rPr>
              <w:t>The section from B to C is steeper than others, so indicates the cyclist is going quicker, hence it is probably downhill</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Downhill</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Between D and E the graphs drops down indicating the cyclist changes direction, maybe to go back for something dropped or any other viable reason.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Turned around and went back for some reason</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Pr>
                <w:rFonts w:asciiTheme="majorHAnsi" w:hAnsiTheme="majorHAnsi"/>
                <w:sz w:val="24"/>
                <w:szCs w:val="24"/>
              </w:rPr>
              <w:t>Steepest section of the graph is the fastest, so between F and G</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F and G</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1818" w:dyaOrig="1338">
                <v:shape id="_x0000_i1069" type="#_x0000_t75" style="width:90.75pt;height:67.5pt" o:ole="">
                  <v:imagedata r:id="rId99" o:title=""/>
                </v:shape>
                <o:OLEObject Type="Embed" ProgID="FXEquation.Equation" ShapeID="_x0000_i1069" DrawAspect="Content" ObjectID="_1516723946" r:id="rId100"/>
              </w:object>
            </w:r>
            <w:r>
              <w:rPr>
                <w:rFonts w:asciiTheme="majorHAnsi" w:hAnsiTheme="majorHAnsi"/>
                <w:sz w:val="24"/>
                <w:szCs w:val="24"/>
              </w:rPr>
              <w:t xml:space="preserve"> </w:t>
            </w:r>
          </w:p>
        </w:tc>
        <w:tc>
          <w:tcPr>
            <w:tcW w:w="2977" w:type="dxa"/>
          </w:tcPr>
          <w:p w:rsidR="00723CE0" w:rsidRPr="000D1736" w:rsidRDefault="00723CE0" w:rsidP="008A0155">
            <w:pPr>
              <w:spacing w:before="120" w:after="120"/>
              <w:rPr>
                <w:rFonts w:asciiTheme="majorHAnsi" w:hAnsiTheme="majorHAnsi"/>
                <w:position w:val="-2"/>
                <w:sz w:val="24"/>
                <w:szCs w:val="24"/>
              </w:rPr>
            </w:pPr>
            <w:r>
              <w:rPr>
                <w:rFonts w:asciiTheme="majorHAnsi" w:hAnsiTheme="majorHAnsi"/>
                <w:sz w:val="24"/>
                <w:szCs w:val="24"/>
              </w:rPr>
              <w:t xml:space="preserve"> </w:t>
            </w:r>
            <w:r w:rsidRPr="000D1736">
              <w:rPr>
                <w:rFonts w:asciiTheme="majorHAnsi" w:hAnsiTheme="majorHAnsi"/>
                <w:color w:val="FF0000"/>
                <w:position w:val="-2"/>
                <w:sz w:val="24"/>
                <w:szCs w:val="24"/>
              </w:rPr>
              <w:object w:dxaOrig="978" w:dyaOrig="194">
                <v:shape id="_x0000_i1070" type="#_x0000_t75" style="width:48.75pt;height:9.75pt" o:ole="">
                  <v:imagedata r:id="rId101" o:title=""/>
                </v:shape>
                <o:OLEObject Type="Embed" ProgID="FXEquation.Equation" ShapeID="_x0000_i1070" DrawAspect="Content" ObjectID="_1516723947" r:id="rId102"/>
              </w:object>
            </w:r>
            <w:r w:rsidRPr="000D1736">
              <w:rPr>
                <w:rFonts w:asciiTheme="majorHAnsi" w:hAnsiTheme="majorHAnsi"/>
                <w:position w:val="-2"/>
                <w:sz w:val="24"/>
                <w:szCs w:val="24"/>
              </w:rPr>
              <w:t xml:space="preserve"> </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67635C" w:rsidP="008A0155">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80" type="#_x0000_t75" style="position:absolute;margin-left:40.85pt;margin-top:8.3pt;width:227.35pt;height:222.6pt;z-index:251808768;mso-position-horizontal-relative:text;mso-position-vertical-relative:text">
                  <v:imagedata r:id="rId103" o:title=""/>
                </v:shape>
                <o:OLEObject Type="Embed" ProgID="FXDraw.Graphic" ShapeID="_x0000_s1080" DrawAspect="Content" ObjectID="_1516723984" r:id="rId104"/>
              </w:object>
            </w: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r>
              <w:rPr>
                <w:rFonts w:asciiTheme="majorHAnsi" w:hAnsiTheme="majorHAnsi"/>
                <w:sz w:val="24"/>
                <w:szCs w:val="24"/>
              </w:rPr>
              <w:t>Mass of 2m</w:t>
            </w:r>
            <w:r w:rsidRPr="000D1736">
              <w:rPr>
                <w:rFonts w:asciiTheme="majorHAnsi" w:hAnsiTheme="majorHAnsi"/>
                <w:sz w:val="24"/>
                <w:szCs w:val="24"/>
                <w:vertAlign w:val="superscript"/>
              </w:rPr>
              <w:t>3</w:t>
            </w:r>
            <w:r>
              <w:rPr>
                <w:rFonts w:asciiTheme="majorHAnsi" w:hAnsiTheme="majorHAnsi"/>
                <w:sz w:val="24"/>
                <w:szCs w:val="24"/>
              </w:rPr>
              <w:t xml:space="preserve"> = 1.6 tonnes. ( blue line on graph)</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1.6 tonnes</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Pr="000D1736" w:rsidRDefault="00723CE0" w:rsidP="008A0155">
            <w:pPr>
              <w:spacing w:before="120" w:after="120"/>
              <w:rPr>
                <w:rFonts w:asciiTheme="majorHAnsi" w:hAnsiTheme="majorHAnsi"/>
                <w:position w:val="-116"/>
                <w:sz w:val="24"/>
                <w:szCs w:val="24"/>
              </w:rPr>
            </w:pPr>
            <w:r>
              <w:rPr>
                <w:rFonts w:asciiTheme="majorHAnsi" w:hAnsiTheme="majorHAnsi"/>
                <w:sz w:val="24"/>
                <w:szCs w:val="24"/>
              </w:rPr>
              <w:t xml:space="preserve"> </w:t>
            </w:r>
            <w:r w:rsidRPr="000D1736">
              <w:rPr>
                <w:rFonts w:asciiTheme="majorHAnsi" w:hAnsiTheme="majorHAnsi"/>
                <w:color w:val="FF0000"/>
                <w:position w:val="-116"/>
                <w:sz w:val="24"/>
                <w:szCs w:val="24"/>
              </w:rPr>
              <w:object w:dxaOrig="1698" w:dyaOrig="1338">
                <v:shape id="_x0000_i1072" type="#_x0000_t75" style="width:84.75pt;height:67.5pt" o:ole="">
                  <v:imagedata r:id="rId105" o:title=""/>
                </v:shape>
                <o:OLEObject Type="Embed" ProgID="FXEquation.Equation" ShapeID="_x0000_i1072" DrawAspect="Content" ObjectID="_1516723948" r:id="rId106"/>
              </w:object>
            </w:r>
            <w:r w:rsidRPr="000D1736">
              <w:rPr>
                <w:rFonts w:asciiTheme="majorHAnsi" w:hAnsiTheme="majorHAnsi"/>
                <w:position w:val="-116"/>
                <w:sz w:val="24"/>
                <w:szCs w:val="24"/>
              </w:rPr>
              <w:t xml:space="preserve"> </w:t>
            </w:r>
          </w:p>
        </w:tc>
        <w:tc>
          <w:tcPr>
            <w:tcW w:w="2977" w:type="dxa"/>
          </w:tcPr>
          <w:p w:rsidR="00723CE0" w:rsidRPr="00685378" w:rsidRDefault="00723CE0" w:rsidP="008A0155">
            <w:pPr>
              <w:spacing w:before="120" w:after="120"/>
              <w:rPr>
                <w:rFonts w:asciiTheme="majorHAnsi" w:hAnsiTheme="majorHAnsi"/>
                <w:position w:val="-2"/>
                <w:sz w:val="24"/>
                <w:szCs w:val="24"/>
              </w:rPr>
            </w:pPr>
            <w:r>
              <w:rPr>
                <w:rFonts w:asciiTheme="majorHAnsi" w:hAnsiTheme="majorHAnsi"/>
                <w:sz w:val="24"/>
                <w:szCs w:val="24"/>
              </w:rPr>
              <w:t xml:space="preserve"> </w:t>
            </w:r>
            <w:r w:rsidRPr="00685378">
              <w:rPr>
                <w:rFonts w:asciiTheme="majorHAnsi" w:hAnsiTheme="majorHAnsi"/>
                <w:color w:val="FF0000"/>
                <w:position w:val="-2"/>
                <w:sz w:val="24"/>
                <w:szCs w:val="24"/>
              </w:rPr>
              <w:object w:dxaOrig="1147" w:dyaOrig="194">
                <v:shape id="_x0000_i1073" type="#_x0000_t75" style="width:57.75pt;height:9.75pt" o:ole="">
                  <v:imagedata r:id="rId107" o:title=""/>
                </v:shape>
                <o:OLEObject Type="Embed" ProgID="FXEquation.Equation" ShapeID="_x0000_i1073" DrawAspect="Content" ObjectID="_1516723949" r:id="rId108"/>
              </w:object>
            </w:r>
            <w:r w:rsidRPr="00685378">
              <w:rPr>
                <w:rFonts w:asciiTheme="majorHAnsi" w:hAnsiTheme="majorHAnsi"/>
                <w:position w:val="-2"/>
                <w:sz w:val="24"/>
                <w:szCs w:val="24"/>
              </w:rPr>
              <w:t xml:space="preserve"> </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sidRPr="000D1736">
              <w:rPr>
                <w:rFonts w:asciiTheme="majorHAnsi" w:hAnsiTheme="majorHAnsi"/>
                <w:color w:val="FF0000"/>
                <w:position w:val="-116"/>
                <w:sz w:val="24"/>
                <w:szCs w:val="24"/>
              </w:rPr>
              <w:object w:dxaOrig="1698" w:dyaOrig="1338">
                <v:shape id="_x0000_i1074" type="#_x0000_t75" style="width:84.75pt;height:67.5pt" o:ole="">
                  <v:imagedata r:id="rId109" o:title=""/>
                </v:shape>
                <o:OLEObject Type="Embed" ProgID="FXEquation.Equation" ShapeID="_x0000_i1074" DrawAspect="Content" ObjectID="_1516723950" r:id="rId110"/>
              </w:object>
            </w:r>
            <w:r>
              <w:rPr>
                <w:rFonts w:asciiTheme="majorHAnsi" w:hAnsiTheme="majorHAnsi"/>
                <w:color w:val="FF0000"/>
                <w:position w:val="-116"/>
                <w:sz w:val="24"/>
                <w:szCs w:val="24"/>
              </w:rPr>
              <w:t>See graph</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See coloured line for ironbark on the graph</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Pr>
                <w:rFonts w:asciiTheme="majorHAnsi" w:hAnsiTheme="majorHAnsi"/>
                <w:sz w:val="24"/>
                <w:szCs w:val="24"/>
              </w:rPr>
              <w:t>He arrived at 10 am and left at 12 pm</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He arrived at 10 am and left at 12 pm</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Pr>
                <w:rFonts w:asciiTheme="majorHAnsi" w:hAnsiTheme="majorHAnsi"/>
                <w:sz w:val="24"/>
                <w:szCs w:val="24"/>
              </w:rPr>
              <w:t>The first bus is faster, travelling 20 km in half an hour.</w:t>
            </w:r>
          </w:p>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Speed =  </w:t>
            </w:r>
            <w:r w:rsidRPr="009612A8">
              <w:rPr>
                <w:rFonts w:asciiTheme="majorHAnsi" w:hAnsiTheme="majorHAnsi"/>
                <w:color w:val="FF0000"/>
                <w:position w:val="-20"/>
                <w:sz w:val="24"/>
                <w:szCs w:val="24"/>
              </w:rPr>
              <w:object w:dxaOrig="386" w:dyaOrig="537">
                <v:shape id="_x0000_i1075" type="#_x0000_t75" style="width:19.5pt;height:27pt" o:ole="">
                  <v:imagedata r:id="rId111" o:title=""/>
                </v:shape>
                <o:OLEObject Type="Embed" ProgID="FXEquation.Equation" ShapeID="_x0000_i1075" DrawAspect="Content" ObjectID="_1516723951" r:id="rId112"/>
              </w:object>
            </w:r>
            <w:r>
              <w:rPr>
                <w:rFonts w:asciiTheme="majorHAnsi" w:hAnsiTheme="majorHAnsi"/>
                <w:sz w:val="24"/>
                <w:szCs w:val="24"/>
              </w:rPr>
              <w:t xml:space="preserve"> = 40 km/h</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40 km/h</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Pr>
                <w:rFonts w:asciiTheme="majorHAnsi" w:hAnsiTheme="majorHAnsi"/>
                <w:sz w:val="24"/>
                <w:szCs w:val="24"/>
              </w:rPr>
              <w:t>Horizontal section between first two buses is about a quarter of an hour</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A quarter of an hour</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67635C" w:rsidP="008A0155">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81" type="#_x0000_t75" style="position:absolute;margin-left:25.75pt;margin-top:14pt;width:248.4pt;height:196.1pt;z-index:251809792;mso-position-horizontal-relative:text;mso-position-vertical-relative:text">
                  <v:imagedata r:id="rId113" o:title=""/>
                </v:shape>
                <o:OLEObject Type="Embed" ProgID="FXDraw.Graphic" ShapeID="_x0000_s1081" DrawAspect="Content" ObjectID="_1516723985" r:id="rId114"/>
              </w:object>
            </w: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r>
              <w:rPr>
                <w:rFonts w:asciiTheme="majorHAnsi" w:hAnsiTheme="majorHAnsi"/>
                <w:sz w:val="24"/>
                <w:szCs w:val="24"/>
              </w:rPr>
              <w:t>Continue line down from bus, would have arrived at 1:30 pm, but he arrived at 2:30 pm, so would have arrived an hour earlier.</w:t>
            </w:r>
          </w:p>
          <w:p w:rsidR="00723CE0" w:rsidRDefault="00723CE0" w:rsidP="008A0155">
            <w:pPr>
              <w:spacing w:before="120" w:after="120"/>
              <w:rPr>
                <w:rFonts w:asciiTheme="majorHAnsi" w:hAnsiTheme="majorHAnsi"/>
                <w:sz w:val="24"/>
                <w:szCs w:val="24"/>
              </w:rPr>
            </w:pPr>
            <w:r>
              <w:rPr>
                <w:rFonts w:asciiTheme="majorHAnsi" w:hAnsiTheme="majorHAnsi"/>
                <w:sz w:val="24"/>
                <w:szCs w:val="24"/>
              </w:rPr>
              <w:t>Or done by calculating speeds.</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1 hour earlier</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sidRPr="003039E9">
              <w:rPr>
                <w:rFonts w:ascii="Times New Roman" w:hAnsi="Times New Roman"/>
                <w:color w:val="FF0000"/>
                <w:position w:val="-4"/>
                <w:sz w:val="24"/>
                <w:szCs w:val="24"/>
              </w:rPr>
              <w:object w:dxaOrig="1878" w:dyaOrig="1338">
                <v:shape id="_x0000_i1077" type="#_x0000_t75" style="width:93.75pt;height:67.5pt" o:ole="">
                  <v:imagedata r:id="rId115" o:title=""/>
                </v:shape>
                <o:OLEObject Type="Embed" ProgID="FXEquation.Equation" ShapeID="_x0000_i1077" DrawAspect="Content" ObjectID="_1516723952" r:id="rId116"/>
              </w:objec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k =2.25</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sidRPr="003039E9">
              <w:rPr>
                <w:rFonts w:ascii="Times New Roman" w:hAnsi="Times New Roman"/>
                <w:color w:val="FF0000"/>
                <w:position w:val="-4"/>
                <w:sz w:val="24"/>
                <w:szCs w:val="24"/>
              </w:rPr>
              <w:object w:dxaOrig="1818" w:dyaOrig="1958">
                <v:shape id="_x0000_i1078" type="#_x0000_t75" style="width:90.75pt;height:99pt" o:ole="">
                  <v:imagedata r:id="rId117" o:title=""/>
                </v:shape>
                <o:OLEObject Type="Embed" ProgID="FXEquation.Equation" ShapeID="_x0000_i1078" DrawAspect="Content" ObjectID="_1516723953" r:id="rId118"/>
              </w:objec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36 amps</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Default="00723CE0" w:rsidP="008A0155">
            <w:pPr>
              <w:spacing w:before="120" w:after="120"/>
              <w:rPr>
                <w:rFonts w:asciiTheme="majorHAnsi" w:hAnsiTheme="majorHAnsi"/>
                <w:sz w:val="24"/>
                <w:szCs w:val="24"/>
              </w:rPr>
            </w:pPr>
            <w:r>
              <w:rPr>
                <w:rFonts w:asciiTheme="majorHAnsi" w:hAnsiTheme="majorHAnsi"/>
                <w:sz w:val="24"/>
                <w:szCs w:val="24"/>
              </w:rPr>
              <w:t>Any two numbers with a product of 72, where both are greater than or equal to 2.</w:t>
            </w:r>
          </w:p>
          <w:p w:rsidR="00723CE0" w:rsidRDefault="00723CE0" w:rsidP="008A0155">
            <w:pPr>
              <w:spacing w:before="120" w:after="120"/>
              <w:rPr>
                <w:rFonts w:asciiTheme="majorHAnsi" w:hAnsiTheme="majorHAnsi"/>
                <w:sz w:val="24"/>
                <w:szCs w:val="24"/>
              </w:rPr>
            </w:pPr>
            <w:r>
              <w:rPr>
                <w:rFonts w:asciiTheme="majorHAnsi" w:hAnsiTheme="majorHAnsi"/>
                <w:sz w:val="24"/>
                <w:szCs w:val="24"/>
              </w:rPr>
              <w:t>e.g. 2 and 36</w:t>
            </w:r>
          </w:p>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3 and 24</w:t>
            </w:r>
          </w:p>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4 and 18</w:t>
            </w:r>
          </w:p>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6 and 12</w:t>
            </w:r>
          </w:p>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8 and 9</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Any 2 or these shown at left </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8"/>
              </w:numPr>
              <w:spacing w:before="120" w:after="120"/>
              <w:rPr>
                <w:rFonts w:asciiTheme="majorHAnsi" w:hAnsiTheme="majorHAnsi"/>
                <w:sz w:val="24"/>
                <w:szCs w:val="24"/>
              </w:rPr>
            </w:pPr>
          </w:p>
        </w:tc>
        <w:tc>
          <w:tcPr>
            <w:tcW w:w="6242" w:type="dxa"/>
            <w:gridSpan w:val="2"/>
          </w:tcPr>
          <w:p w:rsidR="00723CE0" w:rsidRPr="003B70E9" w:rsidRDefault="00723CE0" w:rsidP="008A0155">
            <w:pPr>
              <w:spacing w:before="120" w:after="120"/>
              <w:rPr>
                <w:rFonts w:asciiTheme="majorHAnsi" w:hAnsiTheme="majorHAnsi"/>
                <w:position w:val="-174"/>
                <w:sz w:val="24"/>
                <w:szCs w:val="24"/>
              </w:rPr>
            </w:pPr>
            <w:r>
              <w:rPr>
                <w:rFonts w:asciiTheme="majorHAnsi" w:hAnsiTheme="majorHAnsi"/>
                <w:sz w:val="24"/>
                <w:szCs w:val="24"/>
              </w:rPr>
              <w:t xml:space="preserve"> </w:t>
            </w:r>
            <w:r w:rsidRPr="003B70E9">
              <w:rPr>
                <w:rFonts w:asciiTheme="majorHAnsi" w:hAnsiTheme="majorHAnsi"/>
                <w:color w:val="FF0000"/>
                <w:position w:val="-174"/>
                <w:sz w:val="24"/>
                <w:szCs w:val="24"/>
              </w:rPr>
              <w:object w:dxaOrig="1998" w:dyaOrig="1914">
                <v:shape id="_x0000_i1079" type="#_x0000_t75" style="width:99.75pt;height:95.25pt" o:ole="">
                  <v:imagedata r:id="rId119" o:title=""/>
                </v:shape>
                <o:OLEObject Type="Embed" ProgID="FXEquation.Equation" ShapeID="_x0000_i1079" DrawAspect="Content" ObjectID="_1516723954" r:id="rId120"/>
              </w:object>
            </w:r>
            <w:r w:rsidRPr="003B70E9">
              <w:rPr>
                <w:rFonts w:asciiTheme="majorHAnsi" w:hAnsiTheme="majorHAnsi"/>
                <w:position w:val="-174"/>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sidRPr="003B70E9">
              <w:rPr>
                <w:rFonts w:asciiTheme="majorHAnsi" w:hAnsiTheme="majorHAnsi"/>
                <w:color w:val="FF0000"/>
                <w:position w:val="-174"/>
                <w:sz w:val="24"/>
                <w:szCs w:val="24"/>
              </w:rPr>
              <w:object w:dxaOrig="1998" w:dyaOrig="1914">
                <v:shape id="_x0000_i1080" type="#_x0000_t75" style="width:99.75pt;height:95.25pt" o:ole="">
                  <v:imagedata r:id="rId119" o:title=""/>
                </v:shape>
                <o:OLEObject Type="Embed" ProgID="FXEquation.Equation" ShapeID="_x0000_i1080" DrawAspect="Content" ObjectID="_1516723955" r:id="rId121"/>
              </w:object>
            </w:r>
          </w:p>
        </w:tc>
      </w:tr>
    </w:tbl>
    <w:p w:rsidR="00723CE0" w:rsidRDefault="00723CE0" w:rsidP="00723CE0">
      <w:pPr>
        <w:rPr>
          <w:rFonts w:asciiTheme="majorHAnsi" w:hAnsiTheme="majorHAnsi"/>
          <w:sz w:val="24"/>
          <w:szCs w:val="24"/>
        </w:rPr>
        <w:sectPr w:rsidR="00723CE0"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723CE0" w:rsidRPr="00325745" w:rsidTr="008A0155">
        <w:trPr>
          <w:cantSplit/>
          <w:trHeight w:val="624"/>
        </w:trPr>
        <w:sdt>
          <w:sdtPr>
            <w:rPr>
              <w:rFonts w:ascii="Times New Roman" w:hAnsi="Times New Roman"/>
              <w:sz w:val="36"/>
              <w:szCs w:val="36"/>
            </w:rPr>
            <w:alias w:val="Category"/>
            <w:tag w:val=""/>
            <w:id w:val="-418944250"/>
            <w:placeholder>
              <w:docPart w:val="0FB10D72D50C4AB8A2DFE0D3DE04C45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723CE0" w:rsidRPr="00325745" w:rsidRDefault="00723CE0" w:rsidP="008A0155">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713930614"/>
            <w:placeholder>
              <w:docPart w:val="01DD993D09FA44E88286C2837FE63F93"/>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723CE0" w:rsidRPr="005C44C0" w:rsidRDefault="00723CE0" w:rsidP="008A0155">
                <w:pPr>
                  <w:tabs>
                    <w:tab w:val="left" w:pos="1152"/>
                    <w:tab w:val="center" w:pos="2230"/>
                  </w:tabs>
                  <w:jc w:val="center"/>
                  <w:rPr>
                    <w:rFonts w:asciiTheme="majorHAnsi" w:hAnsiTheme="majorHAnsi"/>
                    <w:i/>
                    <w:sz w:val="52"/>
                    <w:szCs w:val="52"/>
                  </w:rPr>
                </w:pPr>
                <w:r>
                  <w:rPr>
                    <w:rFonts w:asciiTheme="majorHAnsi" w:hAnsiTheme="majorHAnsi"/>
                    <w:i/>
                    <w:sz w:val="52"/>
                    <w:szCs w:val="52"/>
                  </w:rPr>
                  <w:t>Proportion</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723CE0" w:rsidRDefault="00723CE0" w:rsidP="008A0155">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723CE0" w:rsidRPr="00325745" w:rsidRDefault="00723CE0" w:rsidP="008A0155">
            <w:pPr>
              <w:jc w:val="center"/>
              <w:rPr>
                <w:rFonts w:ascii="Times New Roman" w:hAnsi="Times New Roman"/>
                <w:sz w:val="36"/>
                <w:szCs w:val="36"/>
              </w:rPr>
            </w:pPr>
          </w:p>
        </w:tc>
      </w:tr>
      <w:tr w:rsidR="00723CE0" w:rsidRPr="00325745" w:rsidTr="008A0155">
        <w:trPr>
          <w:cantSplit/>
          <w:trHeight w:val="454"/>
        </w:trPr>
        <w:tc>
          <w:tcPr>
            <w:tcW w:w="10207" w:type="dxa"/>
            <w:gridSpan w:val="5"/>
            <w:shd w:val="clear" w:color="auto" w:fill="B6DDE8" w:themeFill="accent5" w:themeFillTint="66"/>
          </w:tcPr>
          <w:p w:rsidR="00723CE0" w:rsidRDefault="00723CE0" w:rsidP="008A0155">
            <w:r w:rsidRPr="00CD3DFE">
              <w:rPr>
                <w:b/>
                <w:sz w:val="32"/>
                <w:szCs w:val="32"/>
              </w:rPr>
              <w:t xml:space="preserve">Section 2         </w:t>
            </w:r>
            <w:r w:rsidRPr="00CD3DFE">
              <w:rPr>
                <w:sz w:val="28"/>
                <w:szCs w:val="28"/>
              </w:rPr>
              <w:t>Multiple Choice Section</w:t>
            </w:r>
          </w:p>
        </w:tc>
      </w:tr>
      <w:tr w:rsidR="00723CE0" w:rsidRPr="00325745" w:rsidTr="008A0155">
        <w:trPr>
          <w:cantSplit/>
          <w:trHeight w:val="397"/>
        </w:trPr>
        <w:tc>
          <w:tcPr>
            <w:tcW w:w="10207" w:type="dxa"/>
            <w:gridSpan w:val="5"/>
            <w:shd w:val="clear" w:color="auto" w:fill="B6DDE8" w:themeFill="accent5" w:themeFillTint="66"/>
          </w:tcPr>
          <w:p w:rsidR="00723CE0" w:rsidRPr="00325745" w:rsidRDefault="00723CE0" w:rsidP="008A0155">
            <w:pPr>
              <w:jc w:val="center"/>
              <w:rPr>
                <w:rFonts w:ascii="Times New Roman" w:hAnsi="Times New Roman"/>
                <w:sz w:val="36"/>
                <w:szCs w:val="36"/>
              </w:rPr>
            </w:pPr>
            <w:r w:rsidRPr="00885304">
              <w:rPr>
                <w:rFonts w:ascii="Times New Roman" w:hAnsi="Times New Roman"/>
                <w:sz w:val="40"/>
                <w:szCs w:val="40"/>
              </w:rPr>
              <w:t>ANSWERS</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723CE0" w:rsidRDefault="00723CE0" w:rsidP="008A0155">
            <w:pPr>
              <w:rPr>
                <w:rFonts w:asciiTheme="majorHAnsi" w:hAnsiTheme="majorHAnsi"/>
                <w:sz w:val="24"/>
                <w:szCs w:val="24"/>
              </w:rPr>
            </w:pPr>
            <w:r>
              <w:rPr>
                <w:rFonts w:asciiTheme="majorHAnsi" w:hAnsiTheme="majorHAnsi"/>
                <w:sz w:val="24"/>
                <w:szCs w:val="24"/>
              </w:rPr>
              <w:t>No.</w:t>
            </w:r>
          </w:p>
        </w:tc>
        <w:tc>
          <w:tcPr>
            <w:tcW w:w="6242" w:type="dxa"/>
            <w:gridSpan w:val="3"/>
          </w:tcPr>
          <w:p w:rsidR="00723CE0" w:rsidRDefault="00723CE0" w:rsidP="008A0155">
            <w:pPr>
              <w:rPr>
                <w:rFonts w:asciiTheme="majorHAnsi" w:hAnsiTheme="majorHAnsi"/>
                <w:sz w:val="24"/>
                <w:szCs w:val="24"/>
              </w:rPr>
            </w:pPr>
            <w:r>
              <w:rPr>
                <w:rFonts w:asciiTheme="majorHAnsi" w:hAnsiTheme="majorHAnsi"/>
                <w:sz w:val="24"/>
                <w:szCs w:val="24"/>
              </w:rPr>
              <w:t>WORKING</w:t>
            </w:r>
          </w:p>
        </w:tc>
        <w:tc>
          <w:tcPr>
            <w:tcW w:w="2977" w:type="dxa"/>
          </w:tcPr>
          <w:p w:rsidR="00723CE0" w:rsidRDefault="00723CE0" w:rsidP="008A0155">
            <w:pPr>
              <w:rPr>
                <w:rFonts w:asciiTheme="majorHAnsi" w:hAnsiTheme="majorHAnsi"/>
                <w:sz w:val="24"/>
                <w:szCs w:val="24"/>
              </w:rPr>
            </w:pPr>
            <w:r>
              <w:rPr>
                <w:rFonts w:asciiTheme="majorHAnsi" w:hAnsiTheme="majorHAnsi"/>
                <w:sz w:val="24"/>
                <w:szCs w:val="24"/>
              </w:rPr>
              <w:t>ANSWER</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3265" w:dyaOrig="778">
                <v:shape id="_x0000_i1081" type="#_x0000_t75" style="width:163.5pt;height:39pt" o:ole="">
                  <v:imagedata r:id="rId122" o:title=""/>
                </v:shape>
                <o:OLEObject Type="Embed" ProgID="FXEquation.Equation" ShapeID="_x0000_i1081" DrawAspect="Content" ObjectID="_1516723956" r:id="rId123"/>
              </w:object>
            </w:r>
            <w:r>
              <w:rPr>
                <w:rFonts w:asciiTheme="majorHAnsi" w:hAnsiTheme="majorHAnsi"/>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A</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67635C" w:rsidP="008A0155">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78" type="#_x0000_t75" style="position:absolute;margin-left:63.25pt;margin-top:4.35pt;width:224.7pt;height:219.15pt;z-index:251806720;mso-position-horizontal-relative:text;mso-position-vertical-relative:text">
                  <v:imagedata r:id="rId124" o:title=""/>
                </v:shape>
                <o:OLEObject Type="Embed" ProgID="FXDraw.Graphic" ShapeID="_x0000_s1078" DrawAspect="Content" ObjectID="_1516723986" r:id="rId125"/>
              </w:object>
            </w: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p>
          <w:p w:rsidR="00723CE0" w:rsidRDefault="00723CE0" w:rsidP="008A0155">
            <w:pPr>
              <w:spacing w:before="120" w:after="120"/>
              <w:rPr>
                <w:rFonts w:asciiTheme="majorHAnsi" w:hAnsiTheme="majorHAnsi"/>
                <w:sz w:val="24"/>
                <w:szCs w:val="24"/>
              </w:rPr>
            </w:pPr>
            <w:r>
              <w:rPr>
                <w:rFonts w:asciiTheme="majorHAnsi" w:hAnsiTheme="majorHAnsi"/>
                <w:sz w:val="24"/>
                <w:szCs w:val="24"/>
              </w:rPr>
              <w:t>From graph, L = 75 gives T  = 6.</w:t>
            </w:r>
          </w:p>
          <w:p w:rsidR="00723CE0" w:rsidRDefault="00723CE0" w:rsidP="008A0155">
            <w:pPr>
              <w:spacing w:before="120" w:after="120"/>
              <w:rPr>
                <w:rFonts w:asciiTheme="majorHAnsi" w:hAnsiTheme="majorHAnsi"/>
                <w:sz w:val="24"/>
                <w:szCs w:val="24"/>
              </w:rPr>
            </w:pP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D</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Pr="0098664D" w:rsidRDefault="00723CE0" w:rsidP="008A0155">
            <w:pPr>
              <w:spacing w:before="120" w:after="120"/>
              <w:rPr>
                <w:rFonts w:asciiTheme="majorHAnsi" w:hAnsiTheme="majorHAnsi"/>
                <w:position w:val="-178"/>
                <w:sz w:val="24"/>
                <w:szCs w:val="24"/>
              </w:rPr>
            </w:pPr>
            <w:r>
              <w:rPr>
                <w:rFonts w:asciiTheme="majorHAnsi" w:hAnsiTheme="majorHAnsi"/>
                <w:sz w:val="24"/>
                <w:szCs w:val="24"/>
              </w:rPr>
              <w:t xml:space="preserve"> </w:t>
            </w:r>
            <w:r w:rsidRPr="0098664D">
              <w:rPr>
                <w:rFonts w:asciiTheme="majorHAnsi" w:hAnsiTheme="majorHAnsi"/>
                <w:color w:val="FF0000"/>
                <w:position w:val="-178"/>
                <w:sz w:val="24"/>
                <w:szCs w:val="24"/>
              </w:rPr>
              <w:object w:dxaOrig="2268" w:dyaOrig="1958">
                <v:shape id="_x0000_i1083" type="#_x0000_t75" style="width:113.25pt;height:97.5pt" o:ole="">
                  <v:imagedata r:id="rId126" o:title=""/>
                </v:shape>
                <o:OLEObject Type="Embed" ProgID="FXEquation.Equation" ShapeID="_x0000_i1083" DrawAspect="Content" ObjectID="_1516723957" r:id="rId127"/>
              </w:object>
            </w:r>
            <w:r w:rsidRPr="0098664D">
              <w:rPr>
                <w:rFonts w:asciiTheme="majorHAnsi" w:hAnsiTheme="majorHAnsi"/>
                <w:position w:val="-178"/>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A</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The low gradient initially indicates a slow trickle, but this rises very steeply indicating a rush which continues till the stadium is full.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B</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Pr="008629C5" w:rsidRDefault="00723CE0" w:rsidP="008A0155">
            <w:pPr>
              <w:spacing w:before="120" w:after="120"/>
              <w:rPr>
                <w:rFonts w:asciiTheme="majorHAnsi" w:hAnsiTheme="majorHAnsi"/>
                <w:position w:val="-2"/>
                <w:sz w:val="24"/>
                <w:szCs w:val="24"/>
              </w:rPr>
            </w:pPr>
            <w:r>
              <w:rPr>
                <w:rFonts w:asciiTheme="majorHAnsi" w:hAnsiTheme="majorHAnsi"/>
                <w:sz w:val="24"/>
                <w:szCs w:val="24"/>
              </w:rPr>
              <w:t xml:space="preserve"> </w:t>
            </w:r>
            <w:r>
              <w:rPr>
                <w:rFonts w:asciiTheme="majorHAnsi" w:hAnsiTheme="majorHAnsi"/>
                <w:sz w:val="24"/>
                <w:szCs w:val="24"/>
              </w:rPr>
              <w:object w:dxaOrig="5658" w:dyaOrig="1678">
                <v:shape id="_x0000_i1084" type="#_x0000_t75" style="width:283.5pt;height:84pt" o:ole="">
                  <v:imagedata r:id="rId128" o:title=""/>
                </v:shape>
                <o:OLEObject Type="Embed" ProgID="FXEquation.Equation" ShapeID="_x0000_i1084" DrawAspect="Content" ObjectID="_1516723958" r:id="rId129"/>
              </w:object>
            </w:r>
            <w:r>
              <w:rPr>
                <w:rFonts w:asciiTheme="majorHAnsi" w:hAnsiTheme="majorHAnsi"/>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C</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Turns around where there is a change in direction of the graph from up to down (or vice versa as in this case) This occurs at 2 pm.</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D</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6994" w:dyaOrig="1058">
                <v:shape id="_x0000_i1085" type="#_x0000_t75" style="width:312pt;height:47.25pt" o:ole="">
                  <v:imagedata r:id="rId130" o:title=""/>
                </v:shape>
                <o:OLEObject Type="Embed" ProgID="FXEquation.Equation" ShapeID="_x0000_i1085" DrawAspect="Content" ObjectID="_1516723959" r:id="rId131"/>
              </w:object>
            </w:r>
            <w:r>
              <w:rPr>
                <w:rFonts w:asciiTheme="majorHAnsi" w:hAnsiTheme="majorHAnsi"/>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C</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Pr="00F167EF" w:rsidRDefault="00723CE0" w:rsidP="008A0155">
            <w:pPr>
              <w:spacing w:before="120" w:after="120"/>
              <w:rPr>
                <w:rFonts w:asciiTheme="majorHAnsi" w:hAnsiTheme="majorHAnsi"/>
                <w:position w:val="-88"/>
                <w:sz w:val="24"/>
                <w:szCs w:val="24"/>
              </w:rPr>
            </w:pPr>
            <w:r>
              <w:rPr>
                <w:rFonts w:asciiTheme="majorHAnsi" w:hAnsiTheme="majorHAnsi"/>
                <w:sz w:val="24"/>
                <w:szCs w:val="24"/>
              </w:rPr>
              <w:t xml:space="preserve"> </w:t>
            </w:r>
            <w:r w:rsidRPr="00F167EF">
              <w:rPr>
                <w:rFonts w:asciiTheme="majorHAnsi" w:hAnsiTheme="majorHAnsi"/>
                <w:color w:val="FF0000"/>
                <w:position w:val="-88"/>
                <w:sz w:val="24"/>
                <w:szCs w:val="24"/>
              </w:rPr>
              <w:object w:dxaOrig="6844" w:dyaOrig="1058">
                <v:shape id="_x0000_i1086" type="#_x0000_t75" style="width:281.25pt;height:43.5pt" o:ole="">
                  <v:imagedata r:id="rId132" o:title=""/>
                </v:shape>
                <o:OLEObject Type="Embed" ProgID="FXEquation.Equation" ShapeID="_x0000_i1086" DrawAspect="Content" ObjectID="_1516723960" r:id="rId133"/>
              </w:object>
            </w:r>
            <w:r w:rsidRPr="00F167EF">
              <w:rPr>
                <w:rFonts w:asciiTheme="majorHAnsi" w:hAnsiTheme="majorHAnsi"/>
                <w:position w:val="-88"/>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D</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Directly proportional so   </w:t>
            </w:r>
            <w:r>
              <w:rPr>
                <w:rFonts w:asciiTheme="majorHAnsi" w:hAnsiTheme="majorHAnsi"/>
                <w:sz w:val="24"/>
                <w:szCs w:val="24"/>
              </w:rPr>
              <w:object w:dxaOrig="938" w:dyaOrig="194">
                <v:shape id="_x0000_i1087" type="#_x0000_t75" style="width:46.5pt;height:9.75pt" o:ole="">
                  <v:imagedata r:id="rId134" o:title=""/>
                </v:shape>
                <o:OLEObject Type="Embed" ProgID="FXEquation.Equation" ShapeID="_x0000_i1087" DrawAspect="Content" ObjectID="_1516723961" r:id="rId135"/>
              </w:objec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A</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2238" w:dyaOrig="1617">
                <v:shape id="_x0000_i1088" type="#_x0000_t75" style="width:111.75pt;height:81pt" o:ole="">
                  <v:imagedata r:id="rId136" o:title=""/>
                </v:shape>
                <o:OLEObject Type="Embed" ProgID="FXEquation.Equation" ShapeID="_x0000_i1088" DrawAspect="Content" ObjectID="_1516723962" r:id="rId137"/>
              </w:object>
            </w:r>
            <w:r>
              <w:rPr>
                <w:rFonts w:asciiTheme="majorHAnsi" w:hAnsiTheme="majorHAnsi"/>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C</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5344" w:dyaOrig="3057">
                <v:shape id="_x0000_i1089" type="#_x0000_t75" style="width:267pt;height:152.25pt" o:ole="">
                  <v:imagedata r:id="rId138" o:title=""/>
                </v:shape>
                <o:OLEObject Type="Embed" ProgID="FXEquation.Equation" ShapeID="_x0000_i1089" DrawAspect="Content" ObjectID="_1516723963" r:id="rId139"/>
              </w:object>
            </w:r>
            <w:r>
              <w:rPr>
                <w:rFonts w:asciiTheme="majorHAnsi" w:hAnsiTheme="majorHAnsi"/>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B</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i/>
              </w:rPr>
              <w:t>P</w:t>
            </w:r>
            <w:r w:rsidRPr="006D7262">
              <w:t xml:space="preserve"> is directly</w:t>
            </w:r>
            <w:r>
              <w:t xml:space="preserve"> proportional to the square </w:t>
            </w:r>
            <w:r w:rsidRPr="006D7262">
              <w:t xml:space="preserve">of </w:t>
            </w:r>
            <w:r>
              <w:rPr>
                <w:i/>
              </w:rPr>
              <w:t>Q</w:t>
            </w:r>
            <w:r>
              <w:t>, so P increases as Q increases, but at an increasing rate. ( the steepness increases)</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A</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rFonts w:asciiTheme="majorHAnsi" w:hAnsiTheme="majorHAnsi"/>
                <w:sz w:val="24"/>
                <w:szCs w:val="24"/>
              </w:rPr>
              <w:t>In inverse proportion gives a hyperbolic shape, which is C.</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C</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Pr="00F167EF" w:rsidRDefault="00723CE0" w:rsidP="008A0155">
            <w:pPr>
              <w:spacing w:before="120" w:after="120"/>
              <w:rPr>
                <w:rFonts w:asciiTheme="majorHAnsi" w:hAnsiTheme="majorHAnsi"/>
                <w:position w:val="-116"/>
                <w:sz w:val="24"/>
                <w:szCs w:val="24"/>
              </w:rPr>
            </w:pPr>
            <w:r>
              <w:rPr>
                <w:rFonts w:asciiTheme="majorHAnsi" w:hAnsiTheme="majorHAnsi"/>
                <w:sz w:val="24"/>
                <w:szCs w:val="24"/>
              </w:rPr>
              <w:t xml:space="preserve"> </w:t>
            </w:r>
            <w:r w:rsidRPr="00F167EF">
              <w:rPr>
                <w:rFonts w:asciiTheme="majorHAnsi" w:hAnsiTheme="majorHAnsi"/>
                <w:color w:val="FF0000"/>
                <w:position w:val="-116"/>
                <w:sz w:val="24"/>
                <w:szCs w:val="24"/>
              </w:rPr>
              <w:object w:dxaOrig="6574" w:dyaOrig="1338">
                <v:shape id="_x0000_i1090" type="#_x0000_t75" style="width:295.5pt;height:60pt" o:ole="">
                  <v:imagedata r:id="rId140" o:title=""/>
                </v:shape>
                <o:OLEObject Type="Embed" ProgID="FXEquation.Equation" ShapeID="_x0000_i1090" DrawAspect="Content" ObjectID="_1516723964" r:id="rId141"/>
              </w:object>
            </w:r>
            <w:r w:rsidRPr="00F167EF">
              <w:rPr>
                <w:rFonts w:asciiTheme="majorHAnsi" w:hAnsiTheme="majorHAnsi"/>
                <w:position w:val="-116"/>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D</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spacing w:before="120" w:after="120"/>
              <w:rPr>
                <w:rFonts w:asciiTheme="majorHAnsi" w:hAnsiTheme="majorHAnsi"/>
                <w:sz w:val="24"/>
                <w:szCs w:val="24"/>
              </w:rPr>
            </w:pPr>
            <w:r>
              <w:rPr>
                <w:rFonts w:asciiTheme="majorHAnsi" w:hAnsiTheme="majorHAnsi"/>
                <w:sz w:val="24"/>
                <w:szCs w:val="24"/>
              </w:rPr>
              <w:t>The graph of L is going down as K increases, so in decreasing.</w:t>
            </w:r>
          </w:p>
          <w:p w:rsidR="00723CE0" w:rsidRDefault="00723CE0" w:rsidP="008A0155">
            <w:pPr>
              <w:spacing w:before="120" w:after="120"/>
              <w:rPr>
                <w:rFonts w:asciiTheme="majorHAnsi" w:hAnsiTheme="majorHAnsi"/>
                <w:sz w:val="24"/>
                <w:szCs w:val="24"/>
              </w:rPr>
            </w:pPr>
            <w:r>
              <w:rPr>
                <w:rFonts w:asciiTheme="majorHAnsi" w:hAnsiTheme="majorHAnsi"/>
                <w:sz w:val="24"/>
                <w:szCs w:val="24"/>
              </w:rPr>
              <w:t>The graph gets steeper, so decrease is increasing.</w:t>
            </w:r>
          </w:p>
          <w:p w:rsidR="00723CE0" w:rsidRDefault="00723CE0" w:rsidP="008A0155">
            <w:pPr>
              <w:spacing w:before="120" w:after="120"/>
              <w:rPr>
                <w:rFonts w:asciiTheme="majorHAnsi" w:hAnsiTheme="majorHAnsi"/>
                <w:sz w:val="24"/>
                <w:szCs w:val="24"/>
              </w:rPr>
            </w:pPr>
            <w:r>
              <w:rPr>
                <w:rFonts w:asciiTheme="majorHAnsi" w:hAnsiTheme="majorHAnsi"/>
                <w:sz w:val="24"/>
                <w:szCs w:val="24"/>
              </w:rPr>
              <w:t xml:space="preserve">Decreasing at an increasing rate.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B</w:t>
            </w:r>
          </w:p>
        </w:tc>
      </w:tr>
      <w:tr w:rsidR="00723CE0" w:rsidTr="008A015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723CE0" w:rsidRPr="00B9780A" w:rsidRDefault="00723CE0" w:rsidP="00723CE0">
            <w:pPr>
              <w:pStyle w:val="ListParagraph"/>
              <w:numPr>
                <w:ilvl w:val="0"/>
                <w:numId w:val="19"/>
              </w:numPr>
              <w:spacing w:before="120" w:after="120"/>
              <w:rPr>
                <w:rFonts w:asciiTheme="majorHAnsi" w:hAnsiTheme="majorHAnsi"/>
                <w:sz w:val="24"/>
                <w:szCs w:val="24"/>
              </w:rPr>
            </w:pPr>
          </w:p>
        </w:tc>
        <w:tc>
          <w:tcPr>
            <w:tcW w:w="6242" w:type="dxa"/>
            <w:gridSpan w:val="3"/>
          </w:tcPr>
          <w:p w:rsidR="00723CE0" w:rsidRDefault="00723CE0" w:rsidP="008A0155">
            <w:pPr>
              <w:pStyle w:val="QuestionStyle"/>
            </w:pPr>
            <w:r w:rsidRPr="00D26438">
              <w:rPr>
                <w:i/>
              </w:rPr>
              <w:t>M</w:t>
            </w:r>
            <w:r>
              <w:t xml:space="preserve"> is inversely proportional to the square of </w:t>
            </w:r>
            <w:r w:rsidRPr="00D26438">
              <w:rPr>
                <w:i/>
              </w:rPr>
              <w:t>G</w:t>
            </w:r>
            <w:r>
              <w:t>.</w:t>
            </w:r>
          </w:p>
          <w:p w:rsidR="00723CE0" w:rsidRPr="004A0564" w:rsidRDefault="00723CE0" w:rsidP="008A0155">
            <w:pPr>
              <w:spacing w:before="120" w:after="120"/>
              <w:rPr>
                <w:rFonts w:asciiTheme="majorHAnsi" w:hAnsiTheme="majorHAnsi"/>
                <w:position w:val="-248"/>
                <w:sz w:val="24"/>
                <w:szCs w:val="24"/>
              </w:rPr>
            </w:pPr>
            <w:r>
              <w:rPr>
                <w:rFonts w:asciiTheme="majorHAnsi" w:hAnsiTheme="majorHAnsi"/>
                <w:sz w:val="24"/>
                <w:szCs w:val="24"/>
              </w:rPr>
              <w:t xml:space="preserve"> </w:t>
            </w:r>
            <w:r w:rsidRPr="004A0564">
              <w:rPr>
                <w:rFonts w:asciiTheme="majorHAnsi" w:hAnsiTheme="majorHAnsi"/>
                <w:color w:val="FF0000"/>
                <w:position w:val="-248"/>
                <w:sz w:val="24"/>
                <w:szCs w:val="24"/>
              </w:rPr>
              <w:object w:dxaOrig="2344" w:dyaOrig="2837">
                <v:shape id="_x0000_i1091" type="#_x0000_t75" style="width:117pt;height:141.75pt" o:ole="">
                  <v:imagedata r:id="rId142" o:title=""/>
                </v:shape>
                <o:OLEObject Type="Embed" ProgID="FXEquation.Equation" ShapeID="_x0000_i1091" DrawAspect="Content" ObjectID="_1516723965" r:id="rId143"/>
              </w:object>
            </w:r>
            <w:r w:rsidRPr="004A0564">
              <w:rPr>
                <w:rFonts w:asciiTheme="majorHAnsi" w:hAnsiTheme="majorHAnsi"/>
                <w:position w:val="-248"/>
                <w:sz w:val="24"/>
                <w:szCs w:val="24"/>
              </w:rPr>
              <w:t xml:space="preserve"> </w:t>
            </w:r>
          </w:p>
        </w:tc>
        <w:tc>
          <w:tcPr>
            <w:tcW w:w="2977" w:type="dxa"/>
          </w:tcPr>
          <w:p w:rsidR="00723CE0" w:rsidRDefault="00723CE0" w:rsidP="008A0155">
            <w:pPr>
              <w:spacing w:before="120" w:after="120"/>
              <w:rPr>
                <w:rFonts w:asciiTheme="majorHAnsi" w:hAnsiTheme="majorHAnsi"/>
                <w:sz w:val="24"/>
                <w:szCs w:val="24"/>
              </w:rPr>
            </w:pPr>
            <w:r>
              <w:rPr>
                <w:rFonts w:asciiTheme="majorHAnsi" w:hAnsiTheme="majorHAnsi"/>
                <w:sz w:val="24"/>
                <w:szCs w:val="24"/>
              </w:rPr>
              <w:t>B</w:t>
            </w:r>
          </w:p>
        </w:tc>
      </w:tr>
    </w:tbl>
    <w:p w:rsidR="00723CE0" w:rsidRDefault="00723CE0" w:rsidP="00723CE0">
      <w:pPr>
        <w:rPr>
          <w:rFonts w:asciiTheme="majorHAnsi" w:hAnsiTheme="majorHAnsi"/>
          <w:sz w:val="24"/>
          <w:szCs w:val="24"/>
        </w:rPr>
      </w:pPr>
    </w:p>
    <w:p w:rsidR="00723CE0" w:rsidRDefault="00723CE0" w:rsidP="00723CE0">
      <w:pPr>
        <w:rPr>
          <w:rFonts w:asciiTheme="majorHAnsi" w:hAnsiTheme="majorHAnsi"/>
          <w:sz w:val="24"/>
          <w:szCs w:val="24"/>
        </w:rPr>
        <w:sectPr w:rsidR="00723CE0" w:rsidSect="00423CB0">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723CE0" w:rsidRDefault="00723CE0" w:rsidP="00723CE0">
      <w:pPr>
        <w:rPr>
          <w:rFonts w:asciiTheme="majorHAnsi" w:hAnsiTheme="majorHAnsi"/>
          <w:sz w:val="24"/>
          <w:szCs w:val="24"/>
        </w:rPr>
      </w:pPr>
    </w:p>
    <w:p w:rsidR="00723CE0" w:rsidRDefault="00723CE0" w:rsidP="00723CE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8ABA046EA21E4ACDAB8CE0924E6EF8A7"/>
        </w:placeholder>
        <w:dataBinding w:prefixMappings="xmlns:ns0='http://purl.org/dc/elements/1.1/' xmlns:ns1='http://schemas.openxmlformats.org/package/2006/metadata/core-properties' " w:xpath="/ns1:coreProperties[1]/ns0:title[1]" w:storeItemID="{6C3C8BC8-F283-45AE-878A-BAB7291924A1}"/>
        <w:text/>
      </w:sdtPr>
      <w:sdtEndPr/>
      <w:sdtContent>
        <w:p w:rsidR="00723CE0" w:rsidRPr="008F4C0E" w:rsidRDefault="00723CE0" w:rsidP="00723CE0">
          <w:pPr>
            <w:spacing w:before="240"/>
            <w:ind w:firstLine="720"/>
            <w:jc w:val="center"/>
            <w:rPr>
              <w:rFonts w:asciiTheme="majorHAnsi" w:hAnsiTheme="majorHAnsi"/>
              <w:i/>
              <w:sz w:val="32"/>
              <w:szCs w:val="32"/>
            </w:rPr>
          </w:pPr>
          <w:r>
            <w:rPr>
              <w:rFonts w:asciiTheme="majorHAnsi" w:hAnsiTheme="majorHAnsi"/>
              <w:i/>
              <w:sz w:val="32"/>
              <w:szCs w:val="32"/>
            </w:rPr>
            <w:t>Proportion</w:t>
          </w:r>
        </w:p>
      </w:sdtContent>
    </w:sdt>
    <w:p w:rsidR="00723CE0" w:rsidRPr="008F4C0E" w:rsidRDefault="00723CE0" w:rsidP="00723CE0">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723CE0" w:rsidRDefault="00723CE0" w:rsidP="00723CE0">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723CE0" w:rsidRPr="008F4C0E" w:rsidRDefault="00723CE0" w:rsidP="00723CE0">
      <w:pPr>
        <w:spacing w:before="360"/>
        <w:jc w:val="center"/>
        <w:rPr>
          <w:rFonts w:asciiTheme="majorHAnsi" w:hAnsiTheme="majorHAnsi"/>
        </w:rPr>
      </w:pPr>
    </w:p>
    <w:p w:rsidR="00723CE0" w:rsidRPr="008F4C0E" w:rsidRDefault="00723CE0" w:rsidP="00723CE0">
      <w:pPr>
        <w:spacing w:after="120"/>
      </w:pPr>
      <w:r w:rsidRPr="008F4C0E">
        <w:tab/>
      </w:r>
      <w:r>
        <w:rPr>
          <w:noProof/>
          <w:sz w:val="20"/>
          <w:lang w:eastAsia="en-AU"/>
        </w:rPr>
        <mc:AlternateContent>
          <mc:Choice Requires="wps">
            <w:drawing>
              <wp:anchor distT="0" distB="0" distL="114300" distR="114300" simplePos="0" relativeHeight="251742208" behindDoc="0" locked="0" layoutInCell="1" allowOverlap="1" wp14:anchorId="267AAD92" wp14:editId="4B618A83">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CBAF32" id="Oval 253" o:spid="_x0000_s1026" style="position:absolute;margin-left:134.7pt;margin-top:3.4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4256" behindDoc="0" locked="0" layoutInCell="1" allowOverlap="1" wp14:anchorId="780BA093" wp14:editId="711C1133">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313501" id="Oval 254" o:spid="_x0000_s1026" style="position:absolute;margin-left:230.1pt;margin-top:1.9pt;width:13.5pt;height: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3232" behindDoc="0" locked="0" layoutInCell="1" allowOverlap="1" wp14:anchorId="5CCCBDA6" wp14:editId="35946757">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7F612" id="Oval 255" o:spid="_x0000_s1026" style="position:absolute;margin-left:183.9pt;margin-top:2.65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1184" behindDoc="0" locked="0" layoutInCell="1" allowOverlap="1" wp14:anchorId="194D4CE0" wp14:editId="458ADFCD">
                <wp:simplePos x="0" y="0"/>
                <wp:positionH relativeFrom="column">
                  <wp:posOffset>1131570</wp:posOffset>
                </wp:positionH>
                <wp:positionV relativeFrom="paragraph">
                  <wp:posOffset>62230</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A29DB" id="Oval 160" o:spid="_x0000_s1026" style="position:absolute;margin-left:89.1pt;margin-top:4.9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JVHA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" fillcolor="black [3213]"/>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48352" behindDoc="0" locked="0" layoutInCell="1" allowOverlap="1" wp14:anchorId="7BB89EAD" wp14:editId="74AC3F91">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5734E9" id="Oval 201" o:spid="_x0000_s1026" style="position:absolute;margin-left:230.8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Ob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OQOb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47328" behindDoc="0" locked="0" layoutInCell="1" allowOverlap="1" wp14:anchorId="0F0F8D19" wp14:editId="62A4AF74">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F0C1EE" id="Oval 202" o:spid="_x0000_s1026" style="position:absolute;margin-left:182.4pt;margin-top:1.85pt;width:13.5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6304" behindDoc="0" locked="0" layoutInCell="1" allowOverlap="1" wp14:anchorId="62EBD7E5" wp14:editId="0CC65578">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90607A" id="Oval 203" o:spid="_x0000_s1026" style="position:absolute;margin-left:133.95pt;margin-top:1.85pt;width:13.5pt;height: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45280" behindDoc="0" locked="0" layoutInCell="1" allowOverlap="1" wp14:anchorId="2FC997F0" wp14:editId="63D6A6A1">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A21C22" id="Oval 204" o:spid="_x0000_s1026" style="position:absolute;margin-left:88.3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52448" behindDoc="0" locked="0" layoutInCell="1" allowOverlap="1" wp14:anchorId="3CC36387" wp14:editId="2ECE013E">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897BA8" id="Oval 205" o:spid="_x0000_s1026" style="position:absolute;margin-left:230.85pt;margin-top:1.85pt;width:13.5pt;height: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30128124" wp14:editId="50F0FED8">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1EBC47" id="Oval 206" o:spid="_x0000_s1026" style="position:absolute;margin-left:182.4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0400" behindDoc="0" locked="0" layoutInCell="1" allowOverlap="1" wp14:anchorId="486D8A39" wp14:editId="2D5C79CF">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7A2082" id="Oval 207" o:spid="_x0000_s1026" style="position:absolute;margin-left:133.95pt;margin-top:1.85pt;width:13.5pt;height: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49376" behindDoc="0" locked="0" layoutInCell="1" allowOverlap="1" wp14:anchorId="4FB9D084" wp14:editId="26813B63">
                <wp:simplePos x="0" y="0"/>
                <wp:positionH relativeFrom="column">
                  <wp:posOffset>1122045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BE088A" id="Oval 208" o:spid="_x0000_s1026" style="position:absolute;margin-left:88.35pt;margin-top:1.85pt;width:13.5pt;height: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mk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XebZpB0CAAAvBAAADgAAAAAAAAAAAAAAAAAuAgAAZHJzL2Uyb0RvYy54bWxQSwECLQAU&#10;AAYACAAAACEA1uPLwtsAAAAIAQAADwAAAAAAAAAAAAAAAAB3BAAAZHJzL2Rvd25yZXYueG1sUEsF&#10;BgAAAAAEAAQA8wAAAH8FAAAAAA==&#10;" fillcolor="black [3213]"/>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56544" behindDoc="0" locked="0" layoutInCell="1" allowOverlap="1" wp14:anchorId="46CFF9DD" wp14:editId="33B17644">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9B10DD" id="Oval 209" o:spid="_x0000_s1026" style="position:absolute;margin-left:230.85pt;margin-top:1.85pt;width:13.5pt;height: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5520" behindDoc="0" locked="0" layoutInCell="1" allowOverlap="1" wp14:anchorId="3A12E685" wp14:editId="022251AA">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3F2375" id="Oval 210" o:spid="_x0000_s1026" style="position:absolute;margin-left:182.4pt;margin-top:1.85pt;width:13.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79A395F6" wp14:editId="13BCE8D8">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152627" id="Oval 211" o:spid="_x0000_s1026" style="position:absolute;margin-left:133.95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I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S4xC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53472" behindDoc="0" locked="0" layoutInCell="1" allowOverlap="1" wp14:anchorId="513D7538" wp14:editId="3DC6BB83">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88D907" id="Oval 212" o:spid="_x0000_s1026" style="position:absolute;margin-left:88.35pt;margin-top:1.85pt;width:13.5pt;height: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60640" behindDoc="0" locked="0" layoutInCell="1" allowOverlap="1" wp14:anchorId="0C146616" wp14:editId="059D1723">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57EF9" id="Oval 213" o:spid="_x0000_s1026" style="position:absolute;margin-left:230.8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9616" behindDoc="0" locked="0" layoutInCell="1" allowOverlap="1" wp14:anchorId="768D5594" wp14:editId="271913FD">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C31C05" id="Oval 214" o:spid="_x0000_s1026" style="position:absolute;margin-left:182.4pt;margin-top:1.85pt;width:13.5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jc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S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I143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58592" behindDoc="0" locked="0" layoutInCell="1" allowOverlap="1" wp14:anchorId="0820A941" wp14:editId="6809DC02">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BDC79D" id="Oval 215" o:spid="_x0000_s1026" style="position:absolute;margin-left:133.95pt;margin-top:1.85pt;width:13.5pt;height: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57568" behindDoc="0" locked="0" layoutInCell="1" allowOverlap="1" wp14:anchorId="5D4A17CF" wp14:editId="7E804D4B">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6BDB8F" id="Oval 216" o:spid="_x0000_s1026" style="position:absolute;margin-left:88.3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64736" behindDoc="0" locked="0" layoutInCell="1" allowOverlap="1" wp14:anchorId="1B222212" wp14:editId="0781CEB4">
                <wp:simplePos x="0" y="0"/>
                <wp:positionH relativeFrom="column">
                  <wp:posOffset>2931795</wp:posOffset>
                </wp:positionH>
                <wp:positionV relativeFrom="paragraph">
                  <wp:posOffset>23495</wp:posOffset>
                </wp:positionV>
                <wp:extent cx="171450" cy="114300"/>
                <wp:effectExtent l="0" t="0" r="19050" b="1905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103B24" id="Oval 217" o:spid="_x0000_s1026" style="position:absolute;margin-left:230.85pt;margin-top:1.85pt;width:13.5pt;height: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Q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E0CQ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19E391C8" wp14:editId="4A5C5696">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C08EE5" id="Oval 218" o:spid="_x0000_s1026" style="position:absolute;margin-left:182.4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2688" behindDoc="0" locked="0" layoutInCell="1" allowOverlap="1" wp14:anchorId="5372836B" wp14:editId="6B289249">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E2E09F" id="Oval 219" o:spid="_x0000_s1026" style="position:absolute;margin-left:133.95pt;margin-top:1.85pt;width:13.5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1664" behindDoc="0" locked="0" layoutInCell="1" allowOverlap="1" wp14:anchorId="0E80E260" wp14:editId="01792710">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F79293" id="Oval 220" o:spid="_x0000_s1026" style="position:absolute;margin-left:88.35pt;margin-top:1.85pt;width:13.5pt;height: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68832" behindDoc="0" locked="0" layoutInCell="1" allowOverlap="1" wp14:anchorId="1FDC4E68" wp14:editId="61B8AB1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D4CFFB" id="Oval 221" o:spid="_x0000_s1026" style="position:absolute;margin-left:230.85pt;margin-top:1.85pt;width:13.5pt;height: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7808" behindDoc="0" locked="0" layoutInCell="1" allowOverlap="1" wp14:anchorId="0488AFB8" wp14:editId="0AC9E889">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C9D96D" id="Oval 222" o:spid="_x0000_s1026" style="position:absolute;margin-left:182.4pt;margin-top:1.85pt;width:13.5pt;height: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7EEA7634" wp14:editId="03C5B011">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E32A86" id="Oval 223" o:spid="_x0000_s1026" style="position:absolute;margin-left:133.95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65760" behindDoc="0" locked="0" layoutInCell="1" allowOverlap="1" wp14:anchorId="5200235D" wp14:editId="6A59808C">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3D9EC1" id="Oval 256" o:spid="_x0000_s1026" style="position:absolute;margin-left:88.35pt;margin-top:1.85pt;width:13.5pt;height: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72928" behindDoc="0" locked="0" layoutInCell="1" allowOverlap="1" wp14:anchorId="06A56BEE" wp14:editId="132A409C">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59C1B7" id="Oval 257" o:spid="_x0000_s1026" style="position:absolute;margin-left:230.8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ux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c6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cRhux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71904" behindDoc="0" locked="0" layoutInCell="1" allowOverlap="1" wp14:anchorId="56FD6E85" wp14:editId="5385D9F4">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A0FF3E" id="Oval 258" o:spid="_x0000_s1026" style="position:absolute;margin-left:182.4pt;margin-top:1.85pt;width:13.5pt;height: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0880" behindDoc="0" locked="0" layoutInCell="1" allowOverlap="1" wp14:anchorId="51074639" wp14:editId="1F1DD7B8">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7F02FA" id="Oval 259" o:spid="_x0000_s1026" style="position:absolute;margin-left:133.95pt;margin-top:1.85pt;width:13.5pt;height: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9856" behindDoc="0" locked="0" layoutInCell="1" allowOverlap="1" wp14:anchorId="56E96D9B" wp14:editId="541EC340">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53095A" id="Oval 260" o:spid="_x0000_s1026" style="position:absolute;margin-left:88.3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77024" behindDoc="0" locked="0" layoutInCell="1" allowOverlap="1" wp14:anchorId="3B355653" wp14:editId="083D9376">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7AD71B" id="Oval 261" o:spid="_x0000_s1026" style="position:absolute;margin-left:230.85pt;margin-top:1.85pt;width:13.5pt;height: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6000" behindDoc="0" locked="0" layoutInCell="1" allowOverlap="1" wp14:anchorId="3D4EB929" wp14:editId="10222294">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DA72CD" id="Oval 262" o:spid="_x0000_s1026" style="position:absolute;margin-left:182.4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74976" behindDoc="0" locked="0" layoutInCell="1" allowOverlap="1" wp14:anchorId="08954297" wp14:editId="61283E85">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9D6F45" id="Oval 263" o:spid="_x0000_s1026" style="position:absolute;margin-left:133.95pt;margin-top:1.85pt;width:13.5pt;height: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73952" behindDoc="0" locked="0" layoutInCell="1" allowOverlap="1" wp14:anchorId="5FF35FD6" wp14:editId="16B087AF">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8992C5" id="Oval 264" o:spid="_x0000_s1026" style="position:absolute;margin-left:88.35pt;margin-top:1.85pt;width:13.5pt;height: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81120" behindDoc="0" locked="0" layoutInCell="1" allowOverlap="1" wp14:anchorId="0D52107B" wp14:editId="204EF23D">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7E3B7B" id="Oval 265" o:spid="_x0000_s1026" style="position:absolute;margin-left:230.85pt;margin-top:1.85pt;width:13.5pt;height: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80096" behindDoc="0" locked="0" layoutInCell="1" allowOverlap="1" wp14:anchorId="0FAFC071" wp14:editId="64765DF4">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43BF33" id="Oval 266" o:spid="_x0000_s1026" style="position:absolute;margin-left:182.4pt;margin-top:1.85pt;width:13.5pt;height: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79072" behindDoc="0" locked="0" layoutInCell="1" allowOverlap="1" wp14:anchorId="2BFF4E9B" wp14:editId="7C775889">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E15E3F" id="Oval 267" o:spid="_x0000_s1026" style="position:absolute;margin-left:133.95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78048" behindDoc="0" locked="0" layoutInCell="1" allowOverlap="1" wp14:anchorId="098C83DF" wp14:editId="6EABBE7A">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6CE5D1" id="Oval 268" o:spid="_x0000_s1026" style="position:absolute;margin-left:88.35pt;margin-top:1.85pt;width:13.5pt;height: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sidRPr="008F4C0E">
        <w:tab/>
      </w:r>
      <w:r>
        <w:rPr>
          <w:noProof/>
          <w:sz w:val="20"/>
          <w:lang w:eastAsia="en-AU"/>
        </w:rPr>
        <mc:AlternateContent>
          <mc:Choice Requires="wps">
            <w:drawing>
              <wp:anchor distT="0" distB="0" distL="114300" distR="114300" simplePos="0" relativeHeight="251783168" behindDoc="0" locked="0" layoutInCell="1" allowOverlap="1" wp14:anchorId="4DB73E90" wp14:editId="09E7F80D">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47EC5A" id="Oval 269" o:spid="_x0000_s1026" style="position:absolute;margin-left:134.7pt;margin-top:3.4pt;width:13.5pt;height: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Ai739D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85216" behindDoc="0" locked="0" layoutInCell="1" allowOverlap="1" wp14:anchorId="2323C71E" wp14:editId="2E9A8CD0">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8C6BBC" id="Oval 270" o:spid="_x0000_s1026" style="position:absolute;margin-left:230.1pt;margin-top:1.9pt;width:13.5pt;height: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84192" behindDoc="0" locked="0" layoutInCell="1" allowOverlap="1" wp14:anchorId="7A18C2E7" wp14:editId="22FA12BA">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49A2F1" id="Oval 271" o:spid="_x0000_s1026" style="position:absolute;margin-left:183.9pt;margin-top:2.65pt;width:13.5pt;height: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82144" behindDoc="0" locked="0" layoutInCell="1" allowOverlap="1" wp14:anchorId="6EAD3851" wp14:editId="065677F6">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64915A" id="Oval 272" o:spid="_x0000_s1026" style="position:absolute;margin-left:89.1pt;margin-top:4.9pt;width:13.5pt;height: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89312" behindDoc="0" locked="0" layoutInCell="1" allowOverlap="1" wp14:anchorId="3E44C7A6" wp14:editId="6FABF661">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692323" id="Oval 273" o:spid="_x0000_s1026" style="position:absolute;margin-left:230.85pt;margin-top:1.85pt;width:13.5pt;height: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88288" behindDoc="0" locked="0" layoutInCell="1" allowOverlap="1" wp14:anchorId="3317E797" wp14:editId="371C6B8A">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B46E17" id="Oval 274" o:spid="_x0000_s1026" style="position:absolute;margin-left:182.4pt;margin-top:1.85pt;width:1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87264" behindDoc="0" locked="0" layoutInCell="1" allowOverlap="1" wp14:anchorId="5856653F" wp14:editId="0577131B">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EB5F6B" id="Oval 275" o:spid="_x0000_s1026" style="position:absolute;margin-left:133.95pt;margin-top:1.85pt;width:13.5pt;height: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86240" behindDoc="0" locked="0" layoutInCell="1" allowOverlap="1" wp14:anchorId="4424B7E4" wp14:editId="4FAF91CD">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7D2411" id="Oval 276" o:spid="_x0000_s1026" style="position:absolute;margin-left:88.35pt;margin-top:1.85pt;width:13.5pt;height: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Z3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vTi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Brmdx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93408" behindDoc="0" locked="0" layoutInCell="1" allowOverlap="1" wp14:anchorId="1D793580" wp14:editId="4E0622AD">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320CB5" id="Oval 277" o:spid="_x0000_s1026" style="position:absolute;margin-left:230.85pt;margin-top:1.85pt;width:13.5pt;height: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92384" behindDoc="0" locked="0" layoutInCell="1" allowOverlap="1" wp14:anchorId="5C6D2302" wp14:editId="61E4ED99">
                <wp:simplePos x="0" y="0"/>
                <wp:positionH relativeFrom="column">
                  <wp:posOffset>2316480</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D4612A" id="Oval 278" o:spid="_x0000_s1026" style="position:absolute;margin-left:182.4pt;margin-top:1.85pt;width:13.5pt;height: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Xr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XGr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R42l6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91360" behindDoc="0" locked="0" layoutInCell="1" allowOverlap="1" wp14:anchorId="267BF9AC" wp14:editId="7D261552">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7530E0" id="Oval 279" o:spid="_x0000_s1026" style="position:absolute;margin-left:133.95pt;margin-top:1.85pt;width:13.5pt;height: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90336" behindDoc="0" locked="0" layoutInCell="1" allowOverlap="1" wp14:anchorId="390CE2D3" wp14:editId="3E669231">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9C53C9" id="Oval 280" o:spid="_x0000_s1026" style="position:absolute;margin-left:88.35pt;margin-top:1.85pt;width:13.5pt;height: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797504" behindDoc="0" locked="0" layoutInCell="1" allowOverlap="1" wp14:anchorId="00033DF8" wp14:editId="176CF03E">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6F922E" id="Oval 281" o:spid="_x0000_s1026" style="position:absolute;margin-left:230.85pt;margin-top:1.85pt;width:13.5pt;height: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ZHQIAAC8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Vd8el1wZkVP&#10;Q3reCsOiT+oMzpeU9OpeMPLz7hHkd88srDphW3WHCEOnRE09pfzsoiA6nkrZevgCNUGLTYAk1K7B&#10;PgKSBGyX5rE/zUPtApP0s7gqZnOamqRQUcze52lemSiPxQ59+KSgZ9GouDJGOx8VE6XYPvpA/VP2&#10;MSv1D0bXD9qY5MQtUyuDjAhXPOxGBsTyPMtYNlT8Zj6dJ+CLmMd2farP0xdFo0sv0hA2tk6rFqX6&#10;eLCD0Ga0Kd9YKjvKNcq+hnpP0iGMW0uvjIwO8CdnA21sxf2PjUDFmflsSf6bYjaLK56c2fxq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7XZ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96480" behindDoc="0" locked="0" layoutInCell="1" allowOverlap="1" wp14:anchorId="49494740" wp14:editId="1B3F49EA">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6F90BC" id="Oval 282" o:spid="_x0000_s1026" style="position:absolute;margin-left:182.4pt;margin-top:1.85pt;width:13.5pt;height: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95456" behindDoc="0" locked="0" layoutInCell="1" allowOverlap="1" wp14:anchorId="66036821" wp14:editId="2BBE96D3">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908F9E" id="Oval 283" o:spid="_x0000_s1026" style="position:absolute;margin-left:133.95pt;margin-top:1.85pt;width:13.5pt;height: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94432" behindDoc="0" locked="0" layoutInCell="1" allowOverlap="1" wp14:anchorId="49ACF884" wp14:editId="0BC6ADF5">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4C6081" id="Oval 284" o:spid="_x0000_s1026" style="position:absolute;margin-left:88.35pt;margin-top:1.85pt;width:13.5pt;height: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801600" behindDoc="0" locked="0" layoutInCell="1" allowOverlap="1" wp14:anchorId="600C46DA" wp14:editId="5206F189">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1F6C5" id="Oval 285" o:spid="_x0000_s1026" style="position:absolute;margin-left:230.85pt;margin-top:1.85pt;width:13.5pt;height: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00576" behindDoc="0" locked="0" layoutInCell="1" allowOverlap="1" wp14:anchorId="6F6CF486" wp14:editId="41EDBE21">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C3BDD1" id="Oval 286" o:spid="_x0000_s1026" style="position:absolute;margin-left:182.4pt;margin-top:1.85pt;width:13.5pt;height: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99552" behindDoc="0" locked="0" layoutInCell="1" allowOverlap="1" wp14:anchorId="58A3BECB" wp14:editId="1CDB648A">
                <wp:simplePos x="0" y="0"/>
                <wp:positionH relativeFrom="column">
                  <wp:posOffset>1701165</wp:posOffset>
                </wp:positionH>
                <wp:positionV relativeFrom="paragraph">
                  <wp:posOffset>23495</wp:posOffset>
                </wp:positionV>
                <wp:extent cx="171450" cy="114300"/>
                <wp:effectExtent l="0" t="0" r="19050" b="1905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D7757A" id="Oval 287" o:spid="_x0000_s1026" style="position:absolute;margin-left:133.95pt;margin-top:1.85pt;width:13.5pt;height: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RB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TiXwkHP&#10;TbrfgRXJZ3UGHypOevQPlPgFf4fqRxAOVx24jb4mwqHT0HBNZcovXlxITuCrYj18wYahYRsxC7Vv&#10;qU+ALIHY5348Hfuh91Eo/lmel7M5d01xqCxn7ye5XwVUz5c9hfhJYy+SUUttrfEhKQYV7O5CTPVA&#10;9ZyV60drmltjbXbSlOmVJcGEaxn3IwNmeZplnRhqeTmfzjPwi1igzfp4f5K/LMIrCMKta/KoJak+&#10;HuwIxo42F2ndQbsk1yj7Gpsnlo5wnFreMjY6pF9SDDyxtQw/t0BaCvvZsfyX5WyWRjw7s/n5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a7EQ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98528" behindDoc="0" locked="0" layoutInCell="1" allowOverlap="1" wp14:anchorId="27ACC01A" wp14:editId="2952613D">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87E6C6" id="Oval 288" o:spid="_x0000_s1026" style="position:absolute;margin-left:88.35pt;margin-top:1.85pt;width:13.5pt;height: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723CE0" w:rsidRPr="008F4C0E" w:rsidRDefault="00723CE0" w:rsidP="00723CE0">
      <w:pPr>
        <w:spacing w:after="120"/>
      </w:pPr>
      <w:r>
        <w:rPr>
          <w:noProof/>
          <w:sz w:val="20"/>
          <w:lang w:eastAsia="en-AU"/>
        </w:rPr>
        <mc:AlternateContent>
          <mc:Choice Requires="wps">
            <w:drawing>
              <wp:anchor distT="0" distB="0" distL="114300" distR="114300" simplePos="0" relativeHeight="251805696" behindDoc="0" locked="0" layoutInCell="1" allowOverlap="1" wp14:anchorId="5869390D" wp14:editId="57BE8408">
                <wp:simplePos x="0" y="0"/>
                <wp:positionH relativeFrom="column">
                  <wp:posOffset>2931795</wp:posOffset>
                </wp:positionH>
                <wp:positionV relativeFrom="paragraph">
                  <wp:posOffset>23495</wp:posOffset>
                </wp:positionV>
                <wp:extent cx="171450" cy="114300"/>
                <wp:effectExtent l="7620" t="13970" r="11430" b="508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67FE7D" id="Oval 289" o:spid="_x0000_s1026" style="position:absolute;margin-left:230.85pt;margin-top:1.85pt;width:13.5pt;height: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P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04672" behindDoc="0" locked="0" layoutInCell="1" allowOverlap="1" wp14:anchorId="42DC1EB7" wp14:editId="11933D55">
                <wp:simplePos x="0" y="0"/>
                <wp:positionH relativeFrom="column">
                  <wp:posOffset>2316480</wp:posOffset>
                </wp:positionH>
                <wp:positionV relativeFrom="paragraph">
                  <wp:posOffset>23495</wp:posOffset>
                </wp:positionV>
                <wp:extent cx="171450" cy="114300"/>
                <wp:effectExtent l="11430" t="13970" r="7620" b="508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8FCF5B" id="Oval 290" o:spid="_x0000_s1026" style="position:absolute;margin-left:182.4pt;margin-top:1.85pt;width:13.5pt;height: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Gc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yuitmcWEkKFcXsbZ4YZaJ8vuzQh48KehaNiitjtPNRMVGK/Z0PkY8o&#10;n7MSfzC63mhjkoPtdm2QUbkV36SVSqAyL9OMZUPFF/PpPCG/iPlLiDytv0Eg7GydZi1q9eFkB6HN&#10;aBNLY0/iRb1G3bdQH0k7hHFs6ZuR0QH+4Gygka24/74TqDgznyzpvyhmszjjyZnNr6bk4GVkexkR&#10;VhJUxQNno7kO47/YOdRtRy8VqVwLN9SzRicxYz9HVieyNJZJ49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KHY8Zw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03648" behindDoc="0" locked="0" layoutInCell="1" allowOverlap="1" wp14:anchorId="58A49A1A" wp14:editId="3DB8C870">
                <wp:simplePos x="0" y="0"/>
                <wp:positionH relativeFrom="column">
                  <wp:posOffset>1701165</wp:posOffset>
                </wp:positionH>
                <wp:positionV relativeFrom="paragraph">
                  <wp:posOffset>23495</wp:posOffset>
                </wp:positionV>
                <wp:extent cx="171450" cy="114300"/>
                <wp:effectExtent l="0" t="0" r="19050" b="1905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60CCCC" id="Oval 291" o:spid="_x0000_s1026" style="position:absolute;margin-left:133.95pt;margin-top:1.85pt;width:13.5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dKHQIAAC8EAAAOAAAAZHJzL2Uyb0RvYy54bWysU1GP0zAMfkfiP0R5Z23HxrF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4SHS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802624" behindDoc="0" locked="0" layoutInCell="1" allowOverlap="1" wp14:anchorId="74EE473A" wp14:editId="742F7467">
                <wp:simplePos x="0" y="0"/>
                <wp:positionH relativeFrom="column">
                  <wp:posOffset>1122045</wp:posOffset>
                </wp:positionH>
                <wp:positionV relativeFrom="paragraph">
                  <wp:posOffset>23495</wp:posOffset>
                </wp:positionV>
                <wp:extent cx="171450" cy="114300"/>
                <wp:effectExtent l="7620" t="13970" r="11430"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C8F239" id="Oval 292" o:spid="_x0000_s1026" style="position:absolute;margin-left:88.35pt;margin-top:1.85pt;width:13.5pt;height: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PHk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723CE0" w:rsidRDefault="00723CE0" w:rsidP="00723CE0"/>
    <w:p w:rsidR="001B1E4E" w:rsidRDefault="001B1E4E" w:rsidP="001B1E4E">
      <w:pPr>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635C" w:rsidRDefault="0067635C" w:rsidP="006475AA">
      <w:r>
        <w:separator/>
      </w:r>
    </w:p>
  </w:endnote>
  <w:endnote w:type="continuationSeparator" w:id="0">
    <w:p w:rsidR="0067635C" w:rsidRDefault="0067635C"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8169626"/>
      <w:docPartObj>
        <w:docPartGallery w:val="Page Numbers (Bottom of Page)"/>
        <w:docPartUnique/>
      </w:docPartObj>
    </w:sdtPr>
    <w:sdtEndPr>
      <w:rPr>
        <w:noProof/>
      </w:rPr>
    </w:sdtEndPr>
    <w:sdtContent>
      <w:p w:rsidR="00C77FAD" w:rsidRDefault="00C77FAD">
        <w:pPr>
          <w:pStyle w:val="Footer"/>
          <w:jc w:val="center"/>
        </w:pPr>
        <w:r>
          <w:fldChar w:fldCharType="begin"/>
        </w:r>
        <w:r>
          <w:instrText xml:space="preserve"> PAGE   \* MERGEFORMAT </w:instrText>
        </w:r>
        <w:r>
          <w:fldChar w:fldCharType="separate"/>
        </w:r>
        <w:r w:rsidR="003F1C78">
          <w:rPr>
            <w:noProof/>
          </w:rPr>
          <w:t>2</w:t>
        </w:r>
        <w:r>
          <w:rPr>
            <w:noProof/>
          </w:rPr>
          <w:fldChar w:fldCharType="end"/>
        </w:r>
      </w:p>
    </w:sdtContent>
  </w:sdt>
  <w:p w:rsidR="00C77FAD" w:rsidRDefault="00C77F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47570"/>
      <w:docPartObj>
        <w:docPartGallery w:val="Page Numbers (Bottom of Page)"/>
        <w:docPartUnique/>
      </w:docPartObj>
    </w:sdtPr>
    <w:sdtEndPr>
      <w:rPr>
        <w:noProof/>
      </w:rPr>
    </w:sdtEndPr>
    <w:sdtContent>
      <w:p w:rsidR="00C77FAD" w:rsidRDefault="00C77FAD">
        <w:pPr>
          <w:pStyle w:val="Footer"/>
          <w:jc w:val="center"/>
        </w:pPr>
        <w:r>
          <w:fldChar w:fldCharType="begin"/>
        </w:r>
        <w:r>
          <w:instrText xml:space="preserve"> PAGE   \* MERGEFORMAT </w:instrText>
        </w:r>
        <w:r>
          <w:fldChar w:fldCharType="separate"/>
        </w:r>
        <w:r w:rsidR="0067635C">
          <w:rPr>
            <w:noProof/>
          </w:rPr>
          <w:t>1</w:t>
        </w:r>
        <w:r>
          <w:rPr>
            <w:noProof/>
          </w:rPr>
          <w:fldChar w:fldCharType="end"/>
        </w:r>
      </w:p>
    </w:sdtContent>
  </w:sdt>
  <w:p w:rsidR="00C77FAD" w:rsidRDefault="00C77F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635C" w:rsidRDefault="0067635C" w:rsidP="006475AA">
      <w:r>
        <w:separator/>
      </w:r>
    </w:p>
  </w:footnote>
  <w:footnote w:type="continuationSeparator" w:id="0">
    <w:p w:rsidR="0067635C" w:rsidRDefault="0067635C"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FAD" w:rsidRPr="006475AA" w:rsidRDefault="00C77FAD">
    <w:pPr>
      <w:pStyle w:val="Header"/>
      <w:rPr>
        <w:u w:val="single"/>
      </w:rPr>
    </w:pPr>
    <w:r w:rsidRPr="006475AA">
      <w:rPr>
        <w:u w:val="single"/>
      </w:rPr>
      <w:t xml:space="preserve">Mathematics </w:t>
    </w:r>
    <w:r>
      <w:rPr>
        <w:u w:val="single"/>
      </w:rPr>
      <w:tab/>
    </w:r>
    <w:sdt>
      <w:sdtPr>
        <w:rPr>
          <w:u w:val="single"/>
        </w:rPr>
        <w:alias w:val="Title"/>
        <w:tag w:val=""/>
        <w:id w:val="-1279715326"/>
        <w:placeholder>
          <w:docPart w:val="8F78C6957D7C4FB2883E313241871216"/>
        </w:placeholder>
        <w:dataBinding w:prefixMappings="xmlns:ns0='http://purl.org/dc/elements/1.1/' xmlns:ns1='http://schemas.openxmlformats.org/package/2006/metadata/core-properties' " w:xpath="/ns1:coreProperties[1]/ns0:title[1]" w:storeItemID="{6C3C8BC8-F283-45AE-878A-BAB7291924A1}"/>
        <w:text/>
      </w:sdtPr>
      <w:sdtEndPr/>
      <w:sdtContent>
        <w:r>
          <w:rPr>
            <w:u w:val="single"/>
          </w:rPr>
          <w:t>Proportion</w:t>
        </w:r>
      </w:sdtContent>
    </w:sdt>
    <w:r>
      <w:rPr>
        <w:u w:val="single"/>
      </w:rPr>
      <w:t xml:space="preserve">  Test</w:t>
    </w:r>
    <w:r>
      <w:rPr>
        <w:u w:val="single"/>
      </w:rPr>
      <w:tab/>
    </w:r>
    <w:r w:rsidR="003F1C78">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FAD" w:rsidRPr="0027637B" w:rsidRDefault="00C77FAD"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C77FAD" w:rsidRPr="0027637B" w:rsidRDefault="00C77FAD"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3F1C78">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2"/>
  </w:num>
  <w:num w:numId="9">
    <w:abstractNumId w:val="3"/>
  </w:num>
  <w:num w:numId="10">
    <w:abstractNumId w:val="19"/>
  </w:num>
  <w:num w:numId="11">
    <w:abstractNumId w:val="17"/>
  </w:num>
  <w:num w:numId="12">
    <w:abstractNumId w:val="9"/>
  </w:num>
  <w:num w:numId="13">
    <w:abstractNumId w:val="15"/>
  </w:num>
  <w:num w:numId="14">
    <w:abstractNumId w:val="7"/>
  </w:num>
  <w:num w:numId="15">
    <w:abstractNumId w:val="14"/>
  </w:num>
  <w:num w:numId="16">
    <w:abstractNumId w:val="16"/>
  </w:num>
  <w:num w:numId="17">
    <w:abstractNumId w:val="2"/>
  </w:num>
  <w:num w:numId="18">
    <w:abstractNumId w:val="4"/>
  </w:num>
  <w:num w:numId="19">
    <w:abstractNumId w:val="6"/>
  </w:num>
  <w:num w:numId="20">
    <w:abstractNumId w:val="18"/>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4897"/>
    <w:rsid w:val="00003DE9"/>
    <w:rsid w:val="00015257"/>
    <w:rsid w:val="000419E2"/>
    <w:rsid w:val="0005581D"/>
    <w:rsid w:val="00077577"/>
    <w:rsid w:val="00077B33"/>
    <w:rsid w:val="000966B2"/>
    <w:rsid w:val="000A3FD5"/>
    <w:rsid w:val="000B766B"/>
    <w:rsid w:val="000C1F92"/>
    <w:rsid w:val="00104ACA"/>
    <w:rsid w:val="00120812"/>
    <w:rsid w:val="001274F5"/>
    <w:rsid w:val="00153D93"/>
    <w:rsid w:val="0018287C"/>
    <w:rsid w:val="00184556"/>
    <w:rsid w:val="001863D4"/>
    <w:rsid w:val="001B0750"/>
    <w:rsid w:val="001B1E4E"/>
    <w:rsid w:val="001B2DF7"/>
    <w:rsid w:val="001D51F7"/>
    <w:rsid w:val="00204CB2"/>
    <w:rsid w:val="0021035C"/>
    <w:rsid w:val="00216994"/>
    <w:rsid w:val="00266701"/>
    <w:rsid w:val="0027637B"/>
    <w:rsid w:val="002802BE"/>
    <w:rsid w:val="002A4913"/>
    <w:rsid w:val="002A67A9"/>
    <w:rsid w:val="002B1F86"/>
    <w:rsid w:val="002E3D4C"/>
    <w:rsid w:val="003039E9"/>
    <w:rsid w:val="00303DF2"/>
    <w:rsid w:val="00325745"/>
    <w:rsid w:val="00347A06"/>
    <w:rsid w:val="00364163"/>
    <w:rsid w:val="0039360D"/>
    <w:rsid w:val="003B4CF9"/>
    <w:rsid w:val="003C086B"/>
    <w:rsid w:val="003F17B8"/>
    <w:rsid w:val="003F1C78"/>
    <w:rsid w:val="00423CB0"/>
    <w:rsid w:val="00423D6D"/>
    <w:rsid w:val="00431F43"/>
    <w:rsid w:val="004417D6"/>
    <w:rsid w:val="004E01B5"/>
    <w:rsid w:val="004E1A64"/>
    <w:rsid w:val="00556B6D"/>
    <w:rsid w:val="00563AA5"/>
    <w:rsid w:val="005F6CBB"/>
    <w:rsid w:val="006475AA"/>
    <w:rsid w:val="00674B12"/>
    <w:rsid w:val="0067635C"/>
    <w:rsid w:val="006D7262"/>
    <w:rsid w:val="006D727A"/>
    <w:rsid w:val="006E3B3A"/>
    <w:rsid w:val="0070170F"/>
    <w:rsid w:val="00714796"/>
    <w:rsid w:val="00714A12"/>
    <w:rsid w:val="00723CE0"/>
    <w:rsid w:val="00761E05"/>
    <w:rsid w:val="0077682A"/>
    <w:rsid w:val="007832E9"/>
    <w:rsid w:val="0079541C"/>
    <w:rsid w:val="007A12DD"/>
    <w:rsid w:val="007B79CA"/>
    <w:rsid w:val="007F0A59"/>
    <w:rsid w:val="007F0DF3"/>
    <w:rsid w:val="00826E2C"/>
    <w:rsid w:val="00866A30"/>
    <w:rsid w:val="00887934"/>
    <w:rsid w:val="008E3476"/>
    <w:rsid w:val="008F4C0E"/>
    <w:rsid w:val="00914425"/>
    <w:rsid w:val="00922453"/>
    <w:rsid w:val="009430F2"/>
    <w:rsid w:val="00974063"/>
    <w:rsid w:val="009847B1"/>
    <w:rsid w:val="00A10588"/>
    <w:rsid w:val="00A433DF"/>
    <w:rsid w:val="00A5015F"/>
    <w:rsid w:val="00A50622"/>
    <w:rsid w:val="00A547D0"/>
    <w:rsid w:val="00A72B10"/>
    <w:rsid w:val="00A82BA8"/>
    <w:rsid w:val="00AD45A1"/>
    <w:rsid w:val="00AD652F"/>
    <w:rsid w:val="00AE4FE7"/>
    <w:rsid w:val="00AF2DC6"/>
    <w:rsid w:val="00B01A80"/>
    <w:rsid w:val="00B14653"/>
    <w:rsid w:val="00B405DD"/>
    <w:rsid w:val="00B46597"/>
    <w:rsid w:val="00B466FB"/>
    <w:rsid w:val="00B47C2C"/>
    <w:rsid w:val="00B617ED"/>
    <w:rsid w:val="00B92B31"/>
    <w:rsid w:val="00BA51FE"/>
    <w:rsid w:val="00BE2326"/>
    <w:rsid w:val="00BE51BB"/>
    <w:rsid w:val="00C43945"/>
    <w:rsid w:val="00C77FAD"/>
    <w:rsid w:val="00C93B55"/>
    <w:rsid w:val="00C96A49"/>
    <w:rsid w:val="00CD4897"/>
    <w:rsid w:val="00D0077A"/>
    <w:rsid w:val="00D03BE7"/>
    <w:rsid w:val="00D1063D"/>
    <w:rsid w:val="00D261D6"/>
    <w:rsid w:val="00D26438"/>
    <w:rsid w:val="00D944F7"/>
    <w:rsid w:val="00DA0092"/>
    <w:rsid w:val="00DB36B6"/>
    <w:rsid w:val="00DB5666"/>
    <w:rsid w:val="00DD53EB"/>
    <w:rsid w:val="00DE2FF5"/>
    <w:rsid w:val="00DF3E84"/>
    <w:rsid w:val="00EA33A1"/>
    <w:rsid w:val="00EC7A14"/>
    <w:rsid w:val="00EF3855"/>
    <w:rsid w:val="00F82626"/>
    <w:rsid w:val="00FA09BC"/>
    <w:rsid w:val="00FC09D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A05FCCE-960A-4EA1-B865-49AB9689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423D6D"/>
    <w:pPr>
      <w:spacing w:after="120"/>
    </w:pPr>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423D6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364163"/>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364163"/>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54.png"/><Relationship Id="rId21" Type="http://schemas.openxmlformats.org/officeDocument/2006/relationships/header" Target="header2.xml"/><Relationship Id="rId42" Type="http://schemas.openxmlformats.org/officeDocument/2006/relationships/oleObject" Target="embeddings/oleObject16.bin"/><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image" Target="media/image40.png"/><Relationship Id="rId112" Type="http://schemas.openxmlformats.org/officeDocument/2006/relationships/oleObject" Target="embeddings/oleObject51.bin"/><Relationship Id="rId133" Type="http://schemas.openxmlformats.org/officeDocument/2006/relationships/oleObject" Target="embeddings/oleObject62.bin"/><Relationship Id="rId138" Type="http://schemas.openxmlformats.org/officeDocument/2006/relationships/image" Target="media/image64.png"/><Relationship Id="rId16" Type="http://schemas.openxmlformats.org/officeDocument/2006/relationships/oleObject" Target="embeddings/oleObject5.bin"/><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oleObject" Target="embeddings/oleObject11.bin"/><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oleObject" Target="embeddings/oleObject57.bin"/><Relationship Id="rId128" Type="http://schemas.openxmlformats.org/officeDocument/2006/relationships/image" Target="media/image59.png"/><Relationship Id="rId144"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oleObject" Target="embeddings/oleObject40.bin"/><Relationship Id="rId95" Type="http://schemas.openxmlformats.org/officeDocument/2006/relationships/image" Target="media/image43.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image" Target="media/image30.png"/><Relationship Id="rId113" Type="http://schemas.openxmlformats.org/officeDocument/2006/relationships/image" Target="media/image52.png"/><Relationship Id="rId118" Type="http://schemas.openxmlformats.org/officeDocument/2006/relationships/oleObject" Target="embeddings/oleObject54.bin"/><Relationship Id="rId134" Type="http://schemas.openxmlformats.org/officeDocument/2006/relationships/image" Target="media/image62.png"/><Relationship Id="rId139" Type="http://schemas.openxmlformats.org/officeDocument/2006/relationships/oleObject" Target="embeddings/oleObject65.bin"/><Relationship Id="rId80" Type="http://schemas.openxmlformats.org/officeDocument/2006/relationships/oleObject" Target="embeddings/oleObject35.bin"/><Relationship Id="rId85"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image" Target="media/image47.png"/><Relationship Id="rId108" Type="http://schemas.openxmlformats.org/officeDocument/2006/relationships/oleObject" Target="embeddings/oleObject49.bin"/><Relationship Id="rId116" Type="http://schemas.openxmlformats.org/officeDocument/2006/relationships/oleObject" Target="embeddings/oleObject53.bin"/><Relationship Id="rId124" Type="http://schemas.openxmlformats.org/officeDocument/2006/relationships/image" Target="media/image57.png"/><Relationship Id="rId129" Type="http://schemas.openxmlformats.org/officeDocument/2006/relationships/oleObject" Target="embeddings/oleObject60.bin"/><Relationship Id="rId137" Type="http://schemas.openxmlformats.org/officeDocument/2006/relationships/oleObject" Target="embeddings/oleObject64.bin"/><Relationship Id="rId20" Type="http://schemas.openxmlformats.org/officeDocument/2006/relationships/footer" Target="footer1.xml"/><Relationship Id="rId41" Type="http://schemas.openxmlformats.org/officeDocument/2006/relationships/image" Target="media/image16.png"/><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oleObject" Target="embeddings/oleObject30.bin"/><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oleObject" Target="embeddings/oleObject39.bin"/><Relationship Id="rId91" Type="http://schemas.openxmlformats.org/officeDocument/2006/relationships/image" Target="media/image41.png"/><Relationship Id="rId96" Type="http://schemas.openxmlformats.org/officeDocument/2006/relationships/oleObject" Target="embeddings/oleObject43.bin"/><Relationship Id="rId111" Type="http://schemas.openxmlformats.org/officeDocument/2006/relationships/image" Target="media/image51.png"/><Relationship Id="rId132" Type="http://schemas.openxmlformats.org/officeDocument/2006/relationships/image" Target="media/image61.png"/><Relationship Id="rId140" Type="http://schemas.openxmlformats.org/officeDocument/2006/relationships/image" Target="media/image65.png"/><Relationship Id="rId145"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image" Target="media/image55.png"/><Relationship Id="rId127" Type="http://schemas.openxmlformats.org/officeDocument/2006/relationships/oleObject" Target="embeddings/oleObject59.bin"/><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oleObject" Target="embeddings/oleObject34.bin"/><Relationship Id="rId81" Type="http://schemas.openxmlformats.org/officeDocument/2006/relationships/image" Target="media/image36.png"/><Relationship Id="rId86" Type="http://schemas.openxmlformats.org/officeDocument/2006/relationships/oleObject" Target="embeddings/oleObject38.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image" Target="media/image56.png"/><Relationship Id="rId130" Type="http://schemas.openxmlformats.org/officeDocument/2006/relationships/image" Target="media/image60.png"/><Relationship Id="rId135" Type="http://schemas.openxmlformats.org/officeDocument/2006/relationships/oleObject" Target="embeddings/oleObject63.bin"/><Relationship Id="rId143" Type="http://schemas.openxmlformats.org/officeDocument/2006/relationships/oleObject" Target="embeddings/oleObject67.bin"/><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5.png"/><Relationship Id="rId109" Type="http://schemas.openxmlformats.org/officeDocument/2006/relationships/image" Target="media/image50.pn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oleObject" Target="embeddings/oleObject33.bin"/><Relationship Id="rId97" Type="http://schemas.openxmlformats.org/officeDocument/2006/relationships/image" Target="media/image44.png"/><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oleObject" Target="embeddings/oleObject41.bin"/><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png"/><Relationship Id="rId66" Type="http://schemas.openxmlformats.org/officeDocument/2006/relationships/oleObject" Target="embeddings/oleObject28.bin"/><Relationship Id="rId87" Type="http://schemas.openxmlformats.org/officeDocument/2006/relationships/image" Target="media/image39.png"/><Relationship Id="rId110" Type="http://schemas.openxmlformats.org/officeDocument/2006/relationships/oleObject" Target="embeddings/oleObject50.bin"/><Relationship Id="rId115" Type="http://schemas.openxmlformats.org/officeDocument/2006/relationships/image" Target="media/image53.png"/><Relationship Id="rId131" Type="http://schemas.openxmlformats.org/officeDocument/2006/relationships/oleObject" Target="embeddings/oleObject61.bin"/><Relationship Id="rId136" Type="http://schemas.openxmlformats.org/officeDocument/2006/relationships/image" Target="media/image63.png"/><Relationship Id="rId61" Type="http://schemas.openxmlformats.org/officeDocument/2006/relationships/image" Target="media/image26.png"/><Relationship Id="rId82" Type="http://schemas.openxmlformats.org/officeDocument/2006/relationships/oleObject" Target="embeddings/oleObject36.bin"/><Relationship Id="rId19" Type="http://schemas.openxmlformats.org/officeDocument/2006/relationships/header" Target="header1.xml"/><Relationship Id="rId14" Type="http://schemas.openxmlformats.org/officeDocument/2006/relationships/oleObject" Target="embeddings/oleObject4.bin"/><Relationship Id="rId30" Type="http://schemas.openxmlformats.org/officeDocument/2006/relationships/oleObject" Target="embeddings/oleObject10.bin"/><Relationship Id="rId35" Type="http://schemas.openxmlformats.org/officeDocument/2006/relationships/image" Target="media/image13.png"/><Relationship Id="rId56" Type="http://schemas.openxmlformats.org/officeDocument/2006/relationships/oleObject" Target="embeddings/oleObject23.bin"/><Relationship Id="rId77" Type="http://schemas.openxmlformats.org/officeDocument/2006/relationships/image" Target="media/image34.png"/><Relationship Id="rId100" Type="http://schemas.openxmlformats.org/officeDocument/2006/relationships/oleObject" Target="embeddings/oleObject45.bin"/><Relationship Id="rId105" Type="http://schemas.openxmlformats.org/officeDocument/2006/relationships/image" Target="media/image48.png"/><Relationship Id="rId126" Type="http://schemas.openxmlformats.org/officeDocument/2006/relationships/image" Target="media/image58.png"/><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oleObject" Target="embeddings/oleObject31.bin"/><Relationship Id="rId93" Type="http://schemas.openxmlformats.org/officeDocument/2006/relationships/image" Target="media/image42.png"/><Relationship Id="rId98" Type="http://schemas.openxmlformats.org/officeDocument/2006/relationships/oleObject" Target="embeddings/oleObject44.bin"/><Relationship Id="rId121" Type="http://schemas.openxmlformats.org/officeDocument/2006/relationships/oleObject" Target="embeddings/oleObject56.bin"/><Relationship Id="rId142"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182FC59068B4320A7291EB3D5F09C53"/>
        <w:category>
          <w:name w:val="General"/>
          <w:gallery w:val="placeholder"/>
        </w:category>
        <w:types>
          <w:type w:val="bbPlcHdr"/>
        </w:types>
        <w:behaviors>
          <w:behavior w:val="content"/>
        </w:behaviors>
        <w:guid w:val="{9225D813-050E-4873-AFF4-CB753B7ECA00}"/>
      </w:docPartPr>
      <w:docPartBody>
        <w:p w:rsidR="00160399" w:rsidRDefault="00A5669C">
          <w:pPr>
            <w:pStyle w:val="8182FC59068B4320A7291EB3D5F09C53"/>
          </w:pPr>
          <w:r w:rsidRPr="00EE6CF7">
            <w:rPr>
              <w:rStyle w:val="PlaceholderText"/>
            </w:rPr>
            <w:t>[Category]</w:t>
          </w:r>
        </w:p>
      </w:docPartBody>
    </w:docPart>
    <w:docPart>
      <w:docPartPr>
        <w:name w:val="FC18062A5EDA44AF82C55ACEC6E70476"/>
        <w:category>
          <w:name w:val="General"/>
          <w:gallery w:val="placeholder"/>
        </w:category>
        <w:types>
          <w:type w:val="bbPlcHdr"/>
        </w:types>
        <w:behaviors>
          <w:behavior w:val="content"/>
        </w:behaviors>
        <w:guid w:val="{E3CB3FE6-38C8-4DD8-B446-3BBF122D353B}"/>
      </w:docPartPr>
      <w:docPartBody>
        <w:p w:rsidR="00160399" w:rsidRDefault="00A5669C">
          <w:pPr>
            <w:pStyle w:val="FC18062A5EDA44AF82C55ACEC6E70476"/>
          </w:pPr>
          <w:r w:rsidRPr="00EE6CF7">
            <w:rPr>
              <w:rStyle w:val="PlaceholderText"/>
            </w:rPr>
            <w:t>[Title]</w:t>
          </w:r>
        </w:p>
      </w:docPartBody>
    </w:docPart>
    <w:docPart>
      <w:docPartPr>
        <w:name w:val="CD278FD563B147DE804B90CFC4F0C57B"/>
        <w:category>
          <w:name w:val="General"/>
          <w:gallery w:val="placeholder"/>
        </w:category>
        <w:types>
          <w:type w:val="bbPlcHdr"/>
        </w:types>
        <w:behaviors>
          <w:behavior w:val="content"/>
        </w:behaviors>
        <w:guid w:val="{4F627700-B967-4E3A-B03C-6E7270B5E4AB}"/>
      </w:docPartPr>
      <w:docPartBody>
        <w:p w:rsidR="00160399" w:rsidRDefault="00A5669C">
          <w:pPr>
            <w:pStyle w:val="CD278FD563B147DE804B90CFC4F0C57B"/>
          </w:pPr>
          <w:r w:rsidRPr="00EE6CF7">
            <w:rPr>
              <w:rStyle w:val="PlaceholderText"/>
            </w:rPr>
            <w:t>[Category]</w:t>
          </w:r>
        </w:p>
      </w:docPartBody>
    </w:docPart>
    <w:docPart>
      <w:docPartPr>
        <w:name w:val="60DB367EDE3C43B29C78475157BDB407"/>
        <w:category>
          <w:name w:val="General"/>
          <w:gallery w:val="placeholder"/>
        </w:category>
        <w:types>
          <w:type w:val="bbPlcHdr"/>
        </w:types>
        <w:behaviors>
          <w:behavior w:val="content"/>
        </w:behaviors>
        <w:guid w:val="{BE780C53-D719-4B05-9A99-1EE96E28F7F2}"/>
      </w:docPartPr>
      <w:docPartBody>
        <w:p w:rsidR="00160399" w:rsidRDefault="00A5669C">
          <w:pPr>
            <w:pStyle w:val="60DB367EDE3C43B29C78475157BDB407"/>
          </w:pPr>
          <w:r w:rsidRPr="00EE6CF7">
            <w:rPr>
              <w:rStyle w:val="PlaceholderText"/>
            </w:rPr>
            <w:t>[Title]</w:t>
          </w:r>
        </w:p>
      </w:docPartBody>
    </w:docPart>
    <w:docPart>
      <w:docPartPr>
        <w:name w:val="F5034B71A072411EB04BE90E424CC0B0"/>
        <w:category>
          <w:name w:val="General"/>
          <w:gallery w:val="placeholder"/>
        </w:category>
        <w:types>
          <w:type w:val="bbPlcHdr"/>
        </w:types>
        <w:behaviors>
          <w:behavior w:val="content"/>
        </w:behaviors>
        <w:guid w:val="{BF8B65D8-64A0-454F-A36A-2397BD569C0B}"/>
      </w:docPartPr>
      <w:docPartBody>
        <w:p w:rsidR="00160399" w:rsidRDefault="00A5669C">
          <w:pPr>
            <w:pStyle w:val="F5034B71A072411EB04BE90E424CC0B0"/>
          </w:pPr>
          <w:r w:rsidRPr="00EE6CF7">
            <w:rPr>
              <w:rStyle w:val="PlaceholderText"/>
            </w:rPr>
            <w:t>[Title]</w:t>
          </w:r>
        </w:p>
      </w:docPartBody>
    </w:docPart>
    <w:docPart>
      <w:docPartPr>
        <w:name w:val="8F78C6957D7C4FB2883E313241871216"/>
        <w:category>
          <w:name w:val="General"/>
          <w:gallery w:val="placeholder"/>
        </w:category>
        <w:types>
          <w:type w:val="bbPlcHdr"/>
        </w:types>
        <w:behaviors>
          <w:behavior w:val="content"/>
        </w:behaviors>
        <w:guid w:val="{D84F00C3-5DFA-4358-8F72-DEB051C9E08C}"/>
      </w:docPartPr>
      <w:docPartBody>
        <w:p w:rsidR="00160399" w:rsidRDefault="00ED329C" w:rsidP="00ED329C">
          <w:pPr>
            <w:pStyle w:val="8F78C6957D7C4FB2883E313241871216"/>
          </w:pPr>
          <w:r w:rsidRPr="00EE6CF7">
            <w:rPr>
              <w:rStyle w:val="PlaceholderText"/>
            </w:rPr>
            <w:t>[Category]</w:t>
          </w:r>
        </w:p>
      </w:docPartBody>
    </w:docPart>
    <w:docPart>
      <w:docPartPr>
        <w:name w:val="C202DEE2CF214B069EF6E09CC60558D9"/>
        <w:category>
          <w:name w:val="General"/>
          <w:gallery w:val="placeholder"/>
        </w:category>
        <w:types>
          <w:type w:val="bbPlcHdr"/>
        </w:types>
        <w:behaviors>
          <w:behavior w:val="content"/>
        </w:behaviors>
        <w:guid w:val="{5A6FAE64-B884-412C-BE98-EE4B933575CA}"/>
      </w:docPartPr>
      <w:docPartBody>
        <w:p w:rsidR="00160399" w:rsidRDefault="00ED329C" w:rsidP="00ED329C">
          <w:pPr>
            <w:pStyle w:val="C202DEE2CF214B069EF6E09CC60558D9"/>
          </w:pPr>
          <w:r w:rsidRPr="00EE6CF7">
            <w:rPr>
              <w:rStyle w:val="PlaceholderText"/>
            </w:rPr>
            <w:t>[Category]</w:t>
          </w:r>
        </w:p>
      </w:docPartBody>
    </w:docPart>
    <w:docPart>
      <w:docPartPr>
        <w:name w:val="44E82DC20A214E7F950E3CA149C6A21B"/>
        <w:category>
          <w:name w:val="General"/>
          <w:gallery w:val="placeholder"/>
        </w:category>
        <w:types>
          <w:type w:val="bbPlcHdr"/>
        </w:types>
        <w:behaviors>
          <w:behavior w:val="content"/>
        </w:behaviors>
        <w:guid w:val="{4F31F6BD-3C0C-4AE1-8844-E6DF2501D924}"/>
      </w:docPartPr>
      <w:docPartBody>
        <w:p w:rsidR="00160399" w:rsidRDefault="00ED329C" w:rsidP="00ED329C">
          <w:pPr>
            <w:pStyle w:val="44E82DC20A214E7F950E3CA149C6A21B"/>
          </w:pPr>
          <w:r w:rsidRPr="00EE6CF7">
            <w:rPr>
              <w:rStyle w:val="PlaceholderText"/>
            </w:rPr>
            <w:t>[Title]</w:t>
          </w:r>
        </w:p>
      </w:docPartBody>
    </w:docPart>
    <w:docPart>
      <w:docPartPr>
        <w:name w:val="0FB10D72D50C4AB8A2DFE0D3DE04C454"/>
        <w:category>
          <w:name w:val="General"/>
          <w:gallery w:val="placeholder"/>
        </w:category>
        <w:types>
          <w:type w:val="bbPlcHdr"/>
        </w:types>
        <w:behaviors>
          <w:behavior w:val="content"/>
        </w:behaviors>
        <w:guid w:val="{8EFF205D-2BBD-458C-BDE9-1A3F6FC683E6}"/>
      </w:docPartPr>
      <w:docPartBody>
        <w:p w:rsidR="00160399" w:rsidRDefault="00ED329C" w:rsidP="00ED329C">
          <w:pPr>
            <w:pStyle w:val="0FB10D72D50C4AB8A2DFE0D3DE04C454"/>
          </w:pPr>
          <w:r w:rsidRPr="00EE6CF7">
            <w:rPr>
              <w:rStyle w:val="PlaceholderText"/>
            </w:rPr>
            <w:t>[Category]</w:t>
          </w:r>
        </w:p>
      </w:docPartBody>
    </w:docPart>
    <w:docPart>
      <w:docPartPr>
        <w:name w:val="01DD993D09FA44E88286C2837FE63F93"/>
        <w:category>
          <w:name w:val="General"/>
          <w:gallery w:val="placeholder"/>
        </w:category>
        <w:types>
          <w:type w:val="bbPlcHdr"/>
        </w:types>
        <w:behaviors>
          <w:behavior w:val="content"/>
        </w:behaviors>
        <w:guid w:val="{F085E8B3-1126-4D9B-8869-3845F5B304E9}"/>
      </w:docPartPr>
      <w:docPartBody>
        <w:p w:rsidR="00160399" w:rsidRDefault="00ED329C" w:rsidP="00ED329C">
          <w:pPr>
            <w:pStyle w:val="01DD993D09FA44E88286C2837FE63F93"/>
          </w:pPr>
          <w:r w:rsidRPr="00EE6CF7">
            <w:rPr>
              <w:rStyle w:val="PlaceholderText"/>
            </w:rPr>
            <w:t>[Title]</w:t>
          </w:r>
        </w:p>
      </w:docPartBody>
    </w:docPart>
    <w:docPart>
      <w:docPartPr>
        <w:name w:val="8ABA046EA21E4ACDAB8CE0924E6EF8A7"/>
        <w:category>
          <w:name w:val="General"/>
          <w:gallery w:val="placeholder"/>
        </w:category>
        <w:types>
          <w:type w:val="bbPlcHdr"/>
        </w:types>
        <w:behaviors>
          <w:behavior w:val="content"/>
        </w:behaviors>
        <w:guid w:val="{003086B6-DD6B-4D00-865D-26AF0E01F801}"/>
      </w:docPartPr>
      <w:docPartBody>
        <w:p w:rsidR="00160399" w:rsidRDefault="00ED329C" w:rsidP="00ED329C">
          <w:pPr>
            <w:pStyle w:val="8ABA046EA21E4ACDAB8CE0924E6EF8A7"/>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29C"/>
    <w:rsid w:val="00160399"/>
    <w:rsid w:val="00744B72"/>
    <w:rsid w:val="00A02244"/>
    <w:rsid w:val="00A5669C"/>
    <w:rsid w:val="00BB3235"/>
    <w:rsid w:val="00CA2D4E"/>
    <w:rsid w:val="00ED329C"/>
    <w:rsid w:val="00F31E2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D329C"/>
    <w:rPr>
      <w:color w:val="808080"/>
    </w:rPr>
  </w:style>
  <w:style w:type="paragraph" w:customStyle="1" w:styleId="8182FC59068B4320A7291EB3D5F09C53">
    <w:name w:val="8182FC59068B4320A7291EB3D5F09C53"/>
  </w:style>
  <w:style w:type="paragraph" w:customStyle="1" w:styleId="FC18062A5EDA44AF82C55ACEC6E70476">
    <w:name w:val="FC18062A5EDA44AF82C55ACEC6E70476"/>
  </w:style>
  <w:style w:type="paragraph" w:customStyle="1" w:styleId="CD278FD563B147DE804B90CFC4F0C57B">
    <w:name w:val="CD278FD563B147DE804B90CFC4F0C57B"/>
  </w:style>
  <w:style w:type="paragraph" w:customStyle="1" w:styleId="60DB367EDE3C43B29C78475157BDB407">
    <w:name w:val="60DB367EDE3C43B29C78475157BDB407"/>
  </w:style>
  <w:style w:type="paragraph" w:customStyle="1" w:styleId="E317FE73FD1C4529B6E5A6431FDB578A">
    <w:name w:val="E317FE73FD1C4529B6E5A6431FDB578A"/>
  </w:style>
  <w:style w:type="paragraph" w:customStyle="1" w:styleId="9045FF7D9CA648FF95A55FEF1F4EA476">
    <w:name w:val="9045FF7D9CA648FF95A55FEF1F4EA476"/>
  </w:style>
  <w:style w:type="paragraph" w:customStyle="1" w:styleId="F5034B71A072411EB04BE90E424CC0B0">
    <w:name w:val="F5034B71A072411EB04BE90E424CC0B0"/>
  </w:style>
  <w:style w:type="paragraph" w:customStyle="1" w:styleId="8F78C6957D7C4FB2883E313241871216">
    <w:name w:val="8F78C6957D7C4FB2883E313241871216"/>
    <w:rsid w:val="00ED329C"/>
  </w:style>
  <w:style w:type="paragraph" w:customStyle="1" w:styleId="F0F9BF8780EB43C0ADB4636312866362">
    <w:name w:val="F0F9BF8780EB43C0ADB4636312866362"/>
    <w:rsid w:val="00ED329C"/>
  </w:style>
  <w:style w:type="paragraph" w:customStyle="1" w:styleId="C202DEE2CF214B069EF6E09CC60558D9">
    <w:name w:val="C202DEE2CF214B069EF6E09CC60558D9"/>
    <w:rsid w:val="00ED329C"/>
  </w:style>
  <w:style w:type="paragraph" w:customStyle="1" w:styleId="44E82DC20A214E7F950E3CA149C6A21B">
    <w:name w:val="44E82DC20A214E7F950E3CA149C6A21B"/>
    <w:rsid w:val="00ED329C"/>
  </w:style>
  <w:style w:type="paragraph" w:customStyle="1" w:styleId="0FB10D72D50C4AB8A2DFE0D3DE04C454">
    <w:name w:val="0FB10D72D50C4AB8A2DFE0D3DE04C454"/>
    <w:rsid w:val="00ED329C"/>
  </w:style>
  <w:style w:type="paragraph" w:customStyle="1" w:styleId="01DD993D09FA44E88286C2837FE63F93">
    <w:name w:val="01DD993D09FA44E88286C2837FE63F93"/>
    <w:rsid w:val="00ED329C"/>
  </w:style>
  <w:style w:type="paragraph" w:customStyle="1" w:styleId="8ABA046EA21E4ACDAB8CE0924E6EF8A7">
    <w:name w:val="8ABA046EA21E4ACDAB8CE0924E6EF8A7"/>
    <w:rsid w:val="00ED32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5</TotalTime>
  <Pages>20</Pages>
  <Words>2302</Words>
  <Characters>13122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Proportion</vt:lpstr>
    </vt:vector>
  </TitlesOfParts>
  <Company>Westerrn Mathematics</Company>
  <LinksUpToDate>false</LinksUpToDate>
  <CharactersWithSpaces>15394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Proportion</dc:title>
  <dc:creator>Garry</dc:creator>
  <cp:lastModifiedBy>Garry Thorn</cp:lastModifiedBy>
  <cp:revision>7</cp:revision>
  <cp:lastPrinted>2015-07-09T12:37:00Z</cp:lastPrinted>
  <dcterms:created xsi:type="dcterms:W3CDTF">2015-07-07T15:14:00Z</dcterms:created>
  <dcterms:modified xsi:type="dcterms:W3CDTF">2016-02-11T08:03:00Z</dcterms:modified>
  <cp:category>Year 10</cp:category>
</cp:coreProperties>
</file>