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044"/>
        <w:gridCol w:w="5760"/>
        <w:gridCol w:w="3170"/>
      </w:tblGrid>
      <w:tr w:rsidR="00A82BA8" w:rsidTr="00510833">
        <w:trPr>
          <w:cantSplit/>
          <w:trHeight w:val="851"/>
        </w:trPr>
        <w:tc>
          <w:tcPr>
            <w:tcW w:w="1702" w:type="dxa"/>
            <w:gridSpan w:val="2"/>
            <w:shd w:val="clear" w:color="auto" w:fill="B6DDE8" w:themeFill="accent5" w:themeFillTint="66"/>
            <w:vAlign w:val="center"/>
          </w:tcPr>
          <w:p w:rsidR="00A82BA8" w:rsidRDefault="00A82BA8" w:rsidP="00325745">
            <w:pPr>
              <w:jc w:val="center"/>
              <w:rPr>
                <w:sz w:val="36"/>
                <w:szCs w:val="36"/>
              </w:rPr>
            </w:pPr>
            <w:r w:rsidRPr="00325745">
              <w:rPr>
                <w:sz w:val="36"/>
                <w:szCs w:val="36"/>
              </w:rPr>
              <w:t>Year</w:t>
            </w:r>
          </w:p>
          <w:p w:rsidR="000B38C5" w:rsidRDefault="000B38C5" w:rsidP="00325745">
            <w:pPr>
              <w:jc w:val="center"/>
              <w:rPr>
                <w:sz w:val="36"/>
                <w:szCs w:val="36"/>
              </w:rPr>
            </w:pPr>
            <w:r>
              <w:rPr>
                <w:sz w:val="36"/>
                <w:szCs w:val="36"/>
              </w:rPr>
              <w:t>9</w:t>
            </w:r>
          </w:p>
          <w:p w:rsidR="00A82BA8" w:rsidRPr="00325745" w:rsidRDefault="00A82BA8" w:rsidP="00325745">
            <w:pPr>
              <w:jc w:val="center"/>
              <w:rPr>
                <w:sz w:val="36"/>
                <w:szCs w:val="36"/>
              </w:rPr>
            </w:pPr>
          </w:p>
        </w:tc>
        <w:tc>
          <w:tcPr>
            <w:tcW w:w="5760" w:type="dxa"/>
            <w:shd w:val="clear" w:color="auto" w:fill="B6DDE8" w:themeFill="accent5" w:themeFillTint="66"/>
          </w:tcPr>
          <w:p w:rsidR="00A82BA8" w:rsidRPr="005C44C0" w:rsidRDefault="00DC054E"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EF8B99DA71F340DC810482322DB249AE"/>
                </w:placeholder>
                <w:dataBinding w:prefixMappings="xmlns:ns0='http://purl.org/dc/elements/1.1/' xmlns:ns1='http://schemas.openxmlformats.org/package/2006/metadata/core-properties' " w:xpath="/ns1:coreProperties[1]/ns0:title[1]" w:storeItemID="{6C3C8BC8-F283-45AE-878A-BAB7291924A1}"/>
                <w:text/>
              </w:sdtPr>
              <w:sdtEndPr/>
              <w:sdtContent>
                <w:r w:rsidR="00BF114C">
                  <w:rPr>
                    <w:rFonts w:asciiTheme="majorHAnsi" w:hAnsiTheme="majorHAnsi"/>
                    <w:i/>
                    <w:sz w:val="52"/>
                    <w:szCs w:val="52"/>
                  </w:rPr>
                  <w:t>Volume and SA of Prisms and Cylinders</w:t>
                </w:r>
              </w:sdtContent>
            </w:sdt>
          </w:p>
        </w:tc>
        <w:tc>
          <w:tcPr>
            <w:tcW w:w="3170" w:type="dxa"/>
            <w:shd w:val="clear" w:color="auto" w:fill="000000" w:themeFill="text1"/>
            <w:vAlign w:val="center"/>
          </w:tcPr>
          <w:p w:rsidR="00204CB2" w:rsidRPr="00FC09DE" w:rsidRDefault="00A82BA8" w:rsidP="00FC09DE">
            <w:pPr>
              <w:jc w:val="center"/>
              <w:rPr>
                <w:color w:val="FFFFFF" w:themeColor="background1"/>
                <w:sz w:val="36"/>
                <w:szCs w:val="36"/>
              </w:rPr>
            </w:pPr>
            <w:r>
              <w:rPr>
                <w:color w:val="FFFFFF" w:themeColor="background1"/>
                <w:sz w:val="36"/>
                <w:szCs w:val="36"/>
              </w:rPr>
              <w:t>Non Calculator</w:t>
            </w:r>
          </w:p>
        </w:tc>
      </w:tr>
      <w:tr w:rsidR="000B38C5" w:rsidTr="00430164">
        <w:trPr>
          <w:cantSplit/>
          <w:trHeight w:val="851"/>
        </w:trPr>
        <w:tc>
          <w:tcPr>
            <w:tcW w:w="7462" w:type="dxa"/>
            <w:gridSpan w:val="3"/>
            <w:shd w:val="clear" w:color="auto" w:fill="B6DDE8" w:themeFill="accent5" w:themeFillTint="66"/>
          </w:tcPr>
          <w:p w:rsidR="007B331E" w:rsidRDefault="007B331E" w:rsidP="007B331E">
            <w:pPr>
              <w:rPr>
                <w:b/>
                <w:sz w:val="20"/>
                <w:szCs w:val="20"/>
              </w:rPr>
            </w:pPr>
            <w:r w:rsidRPr="005A5683">
              <w:rPr>
                <w:b/>
                <w:sz w:val="20"/>
                <w:szCs w:val="20"/>
              </w:rPr>
              <w:t>Skills and Knowledge Assessed:</w:t>
            </w:r>
          </w:p>
          <w:p w:rsidR="007B331E" w:rsidRDefault="007B331E" w:rsidP="007B331E">
            <w:pPr>
              <w:pStyle w:val="ListParagraph"/>
              <w:numPr>
                <w:ilvl w:val="0"/>
                <w:numId w:val="10"/>
              </w:numPr>
              <w:rPr>
                <w:sz w:val="16"/>
                <w:szCs w:val="16"/>
              </w:rPr>
            </w:pPr>
            <w:r w:rsidRPr="00DD68A1">
              <w:rPr>
                <w:sz w:val="16"/>
                <w:szCs w:val="16"/>
              </w:rPr>
              <w:t>Solve problems involving  the surface area and volume   of right prisms (ACMMG218)</w:t>
            </w:r>
          </w:p>
          <w:p w:rsidR="007B331E" w:rsidRDefault="007B331E" w:rsidP="007B331E">
            <w:pPr>
              <w:pStyle w:val="ListParagraph"/>
              <w:numPr>
                <w:ilvl w:val="0"/>
                <w:numId w:val="10"/>
              </w:numPr>
              <w:rPr>
                <w:sz w:val="16"/>
                <w:szCs w:val="16"/>
              </w:rPr>
            </w:pPr>
            <w:r w:rsidRPr="00DD68A1">
              <w:rPr>
                <w:sz w:val="16"/>
                <w:szCs w:val="16"/>
              </w:rPr>
              <w:t>Calculate   the surface area and volume   of cylinders and solve related problems (ACMMG217)</w:t>
            </w:r>
          </w:p>
          <w:p w:rsidR="000B38C5" w:rsidRPr="007B331E" w:rsidRDefault="007B331E" w:rsidP="007B331E">
            <w:pPr>
              <w:pStyle w:val="ListParagraph"/>
              <w:numPr>
                <w:ilvl w:val="0"/>
                <w:numId w:val="10"/>
              </w:numPr>
              <w:rPr>
                <w:sz w:val="16"/>
                <w:szCs w:val="16"/>
              </w:rPr>
            </w:pPr>
            <w:r w:rsidRPr="00DD68A1">
              <w:rPr>
                <w:sz w:val="16"/>
                <w:szCs w:val="16"/>
              </w:rPr>
              <w:t>Solve problems  involving surface area  and volume for a range of prisms, cylinders and composite solids  (ACMMG242)</w:t>
            </w:r>
          </w:p>
        </w:tc>
        <w:tc>
          <w:tcPr>
            <w:tcW w:w="3170" w:type="dxa"/>
            <w:shd w:val="clear" w:color="auto" w:fill="B6DDE8" w:themeFill="accent5" w:themeFillTint="66"/>
          </w:tcPr>
          <w:p w:rsidR="000B38C5" w:rsidRDefault="000B38C5" w:rsidP="000B38C5"/>
          <w:p w:rsidR="000B38C5" w:rsidRPr="00325745" w:rsidRDefault="000B38C5" w:rsidP="000B38C5">
            <w:pPr>
              <w:rPr>
                <w:sz w:val="36"/>
                <w:szCs w:val="36"/>
              </w:rPr>
            </w:pPr>
            <w:r w:rsidRPr="00204CB2">
              <w:t>Name</w:t>
            </w:r>
            <w:r>
              <w:rPr>
                <w:sz w:val="28"/>
                <w:szCs w:val="28"/>
              </w:rPr>
              <w:t>_________________</w:t>
            </w:r>
          </w:p>
        </w:tc>
      </w:tr>
      <w:tr w:rsidR="000B38C5" w:rsidTr="007F0DF3">
        <w:trPr>
          <w:cantSplit/>
          <w:trHeight w:val="562"/>
        </w:trPr>
        <w:tc>
          <w:tcPr>
            <w:tcW w:w="10632" w:type="dxa"/>
            <w:gridSpan w:val="4"/>
          </w:tcPr>
          <w:p w:rsidR="000B38C5" w:rsidRDefault="000B38C5" w:rsidP="000B38C5">
            <w:pPr>
              <w:rPr>
                <w:b/>
                <w:sz w:val="32"/>
                <w:szCs w:val="32"/>
              </w:rPr>
            </w:pPr>
            <w:r>
              <w:br w:type="page"/>
            </w:r>
            <w:r w:rsidRPr="00E60529">
              <w:rPr>
                <w:rStyle w:val="Heading1Char"/>
              </w:rPr>
              <w:t>Section 1</w:t>
            </w:r>
            <w:r>
              <w:rPr>
                <w:b/>
                <w:sz w:val="32"/>
                <w:szCs w:val="32"/>
              </w:rPr>
              <w:t xml:space="preserve">         </w:t>
            </w:r>
            <w:r w:rsidRPr="00C5783F">
              <w:rPr>
                <w:rStyle w:val="Heading1Char"/>
              </w:rPr>
              <w:t>Short Answer Section</w:t>
            </w:r>
          </w:p>
        </w:tc>
      </w:tr>
      <w:tr w:rsidR="000B38C5" w:rsidTr="007F0DF3">
        <w:trPr>
          <w:cantSplit/>
          <w:trHeight w:val="529"/>
        </w:trPr>
        <w:tc>
          <w:tcPr>
            <w:tcW w:w="10632" w:type="dxa"/>
            <w:gridSpan w:val="4"/>
          </w:tcPr>
          <w:p w:rsidR="000B38C5" w:rsidRDefault="000B38C5" w:rsidP="000B38C5">
            <w:pPr>
              <w:jc w:val="center"/>
            </w:pPr>
            <w:r>
              <w:t>Write all working and answers in the spaces provided on this test paper.</w:t>
            </w:r>
          </w:p>
          <w:p w:rsidR="000B38C5" w:rsidRDefault="000B38C5" w:rsidP="000B38C5"/>
        </w:tc>
      </w:tr>
      <w:tr w:rsidR="000B38C5" w:rsidTr="00430164">
        <w:trPr>
          <w:cantSplit/>
          <w:trHeight w:val="851"/>
        </w:trPr>
        <w:tc>
          <w:tcPr>
            <w:tcW w:w="658" w:type="dxa"/>
            <w:tcBorders>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bottom w:val="single" w:sz="4" w:space="0" w:color="auto"/>
            </w:tcBorders>
          </w:tcPr>
          <w:p w:rsidR="00DC4884" w:rsidRDefault="00DC054E" w:rsidP="00DC4884">
            <w:pPr>
              <w:pStyle w:val="QuestionStyle"/>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5.8pt;margin-top:6.8pt;width:130.4pt;height:84.8pt;z-index:251704832;mso-position-horizontal-relative:text;mso-position-vertical-relative:text">
                  <v:imagedata r:id="rId7" o:title=""/>
                </v:shape>
                <o:OLEObject Type="Embed" ProgID="FXDraw3.Document" ShapeID="_x0000_s1026" DrawAspect="Content" ObjectID="_1460100035" r:id="rId8"/>
              </w:object>
            </w:r>
            <w:r w:rsidR="00DC4884">
              <w:t>What is the volume of the cube shown?</w:t>
            </w:r>
          </w:p>
          <w:p w:rsidR="00DC4884" w:rsidRDefault="00DC4884" w:rsidP="00DC4884"/>
          <w:p w:rsidR="00DC4884" w:rsidRDefault="00DC4884" w:rsidP="00DC4884">
            <w:r>
              <w:t>……………………………………………………………………..</w:t>
            </w:r>
          </w:p>
          <w:p w:rsidR="00DC4884" w:rsidRDefault="00DC4884" w:rsidP="00DC4884"/>
          <w:p w:rsidR="00DC4884" w:rsidRDefault="00DC4884" w:rsidP="00DC4884">
            <w:r>
              <w:t>……………………………………………………………………..</w:t>
            </w:r>
          </w:p>
          <w:p w:rsidR="00DC4884" w:rsidRDefault="00DC4884" w:rsidP="00DC4884"/>
          <w:p w:rsidR="000B38C5" w:rsidRPr="00D1063D" w:rsidRDefault="00DC4884" w:rsidP="00DC4884">
            <w:pPr>
              <w:pStyle w:val="QuestionStyle"/>
            </w:pPr>
            <w:r>
              <w:t>……………………………………………………………………..</w:t>
            </w: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DC4884" w:rsidRDefault="00DC4884" w:rsidP="00DC4884">
            <w:pPr>
              <w:pStyle w:val="QuestionStyle"/>
            </w:pPr>
            <w:r>
              <w:t>What is the volume of the rectangular prism?</w:t>
            </w:r>
          </w:p>
          <w:p w:rsidR="00DC4884" w:rsidRDefault="00DC4884" w:rsidP="00DC4884">
            <w:pPr>
              <w:rPr>
                <w:sz w:val="12"/>
                <w:szCs w:val="12"/>
              </w:rPr>
            </w:pPr>
          </w:p>
          <w:p w:rsidR="00DC4884" w:rsidRPr="00460C07" w:rsidRDefault="00DC054E" w:rsidP="00DC4884">
            <w:pPr>
              <w:rPr>
                <w:sz w:val="12"/>
                <w:szCs w:val="12"/>
              </w:rPr>
            </w:pPr>
            <w:r>
              <w:rPr>
                <w:rFonts w:ascii="Calibri" w:hAnsi="Calibri"/>
                <w:noProof/>
                <w:sz w:val="22"/>
                <w:szCs w:val="22"/>
                <w:lang w:eastAsia="en-AU"/>
              </w:rPr>
              <w:object w:dxaOrig="1440" w:dyaOrig="1440">
                <v:shape id="_x0000_s1027" type="#_x0000_t75" style="position:absolute;margin-left:.6pt;margin-top:3.55pt;width:171.3pt;height:87.6pt;z-index:251705856">
                  <v:imagedata r:id="rId9" o:title=""/>
                </v:shape>
                <o:OLEObject Type="Embed" ProgID="FXDraw3.Document" ShapeID="_x0000_s1027" DrawAspect="Content" ObjectID="_1460100036" r:id="rId10"/>
              </w:object>
            </w:r>
          </w:p>
          <w:p w:rsidR="00DC4884" w:rsidRDefault="00DC4884" w:rsidP="00DC4884">
            <w:pPr>
              <w:jc w:val="right"/>
            </w:pPr>
            <w:r>
              <w:t>…………………………………………………………..</w:t>
            </w:r>
          </w:p>
          <w:p w:rsidR="00DC4884" w:rsidRDefault="00DC4884" w:rsidP="00DC4884">
            <w:pPr>
              <w:jc w:val="right"/>
            </w:pPr>
          </w:p>
          <w:p w:rsidR="00DC4884" w:rsidRDefault="00DC4884" w:rsidP="00DC4884">
            <w:pPr>
              <w:jc w:val="right"/>
            </w:pPr>
            <w:r>
              <w:t>…………………………………………………………..</w:t>
            </w:r>
          </w:p>
          <w:p w:rsidR="00DC4884" w:rsidRDefault="00DC4884" w:rsidP="00DC4884">
            <w:pPr>
              <w:jc w:val="right"/>
            </w:pPr>
          </w:p>
          <w:p w:rsidR="00DC4884" w:rsidRDefault="00DC4884" w:rsidP="00DC4884">
            <w:pPr>
              <w:jc w:val="right"/>
            </w:pPr>
            <w:r>
              <w:t>…………………………………………………………..</w:t>
            </w:r>
          </w:p>
          <w:p w:rsidR="000B38C5" w:rsidRDefault="000B38C5" w:rsidP="000B38C5">
            <w:pPr>
              <w:pStyle w:val="QuestionStyle"/>
            </w:pP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DC4884" w:rsidRDefault="00DC054E" w:rsidP="00DC4884">
            <w:pPr>
              <w:ind w:right="4853"/>
            </w:pPr>
            <w:r>
              <w:rPr>
                <w:rFonts w:asciiTheme="minorHAnsi" w:hAnsiTheme="minorHAnsi" w:cstheme="minorBidi"/>
                <w:sz w:val="22"/>
                <w:szCs w:val="22"/>
              </w:rPr>
              <w:object w:dxaOrig="1440" w:dyaOrig="1440">
                <v:shape id="_x0000_s1028" type="#_x0000_t75" style="position:absolute;margin-left:262.4pt;margin-top:4.55pt;width:228.35pt;height:114.85pt;z-index:251706880;mso-position-horizontal-relative:text;mso-position-vertical-relative:text">
                  <v:imagedata r:id="rId11" o:title=""/>
                </v:shape>
                <o:OLEObject Type="Embed" ProgID="FXDraw3.Document" ShapeID="_x0000_s1028" DrawAspect="Content" ObjectID="_1460100037" r:id="rId12"/>
              </w:object>
            </w:r>
            <w:r w:rsidR="00DC4884">
              <w:t>Find the volume of the triangular prism shown.</w:t>
            </w:r>
          </w:p>
          <w:p w:rsidR="00DC4884" w:rsidRDefault="00DC4884" w:rsidP="00DC4884">
            <w:pPr>
              <w:ind w:right="4853"/>
            </w:pPr>
          </w:p>
          <w:p w:rsidR="00DC4884" w:rsidRDefault="00AA24F7" w:rsidP="00DC4884">
            <w:r>
              <w:t>.</w:t>
            </w:r>
            <w:r w:rsidR="00DC4884">
              <w:t>…………</w:t>
            </w:r>
            <w:r>
              <w:t>………………………………………</w:t>
            </w:r>
            <w:r w:rsidR="00DC4884">
              <w:t>.</w:t>
            </w:r>
          </w:p>
          <w:p w:rsidR="00DC4884" w:rsidRDefault="00DC4884" w:rsidP="00DC4884">
            <w:pPr>
              <w:ind w:right="4853"/>
            </w:pPr>
          </w:p>
          <w:p w:rsidR="00DC4884" w:rsidRDefault="00DC4884" w:rsidP="00DC4884">
            <w:r>
              <w:t>…………………………………………………..</w:t>
            </w:r>
          </w:p>
          <w:p w:rsidR="00DC4884" w:rsidRDefault="00DC4884" w:rsidP="00DC4884"/>
          <w:p w:rsidR="00DC4884" w:rsidRDefault="00DC4884" w:rsidP="00DC4884">
            <w:r>
              <w:t>…………………………………………………..</w:t>
            </w:r>
          </w:p>
          <w:p w:rsidR="00DC4884" w:rsidRDefault="00DC4884" w:rsidP="00DC4884"/>
          <w:p w:rsidR="000B38C5" w:rsidRDefault="00DC4884" w:rsidP="00DC4884">
            <w:pPr>
              <w:pStyle w:val="QuestionStyle"/>
            </w:pPr>
            <w:r>
              <w:t>…………………………………………………..</w:t>
            </w: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DC4884" w:rsidRDefault="00DC054E" w:rsidP="00DC4884">
            <w:pPr>
              <w:pStyle w:val="QuestionStyle"/>
            </w:pPr>
            <w:r>
              <w:rPr>
                <w:noProof/>
                <w:lang w:eastAsia="en-AU"/>
              </w:rPr>
              <w:object w:dxaOrig="1440" w:dyaOrig="1440">
                <v:shape id="_x0000_s1029" type="#_x0000_t75" style="position:absolute;margin-left:346.95pt;margin-top:-1.05pt;width:120.95pt;height:129.2pt;z-index:251707904;mso-position-horizontal-relative:text;mso-position-vertical-relative:text">
                  <v:imagedata r:id="rId13" o:title=""/>
                </v:shape>
                <o:OLEObject Type="Embed" ProgID="FXDraw3.Document" ShapeID="_x0000_s1029" DrawAspect="Content" ObjectID="_1460100038" r:id="rId14"/>
              </w:object>
            </w:r>
            <w:r w:rsidR="00DC4884">
              <w:t>What is the surface area of the cube formed from the net shown?</w:t>
            </w:r>
          </w:p>
          <w:p w:rsidR="00DC4884" w:rsidRDefault="00DC4884" w:rsidP="00DC4884"/>
          <w:p w:rsidR="00DC4884" w:rsidRDefault="00DC4884" w:rsidP="00DC4884"/>
          <w:p w:rsidR="00DC4884" w:rsidRDefault="00DC4884" w:rsidP="00DC4884">
            <w:r>
              <w:t>……………………………………………………</w:t>
            </w:r>
          </w:p>
          <w:p w:rsidR="00DC4884" w:rsidRDefault="00DC4884" w:rsidP="00DC4884"/>
          <w:p w:rsidR="00DC4884" w:rsidRDefault="00DC4884" w:rsidP="00DC4884">
            <w:r>
              <w:t>……………………………………………………</w:t>
            </w:r>
          </w:p>
          <w:p w:rsidR="00DC4884" w:rsidRDefault="00DC4884" w:rsidP="00DC4884"/>
          <w:p w:rsidR="000B38C5" w:rsidRDefault="00DC4884" w:rsidP="00DC4884">
            <w:pPr>
              <w:pStyle w:val="QuestionStyle"/>
            </w:pPr>
            <w:r>
              <w:t>……………………………………………………</w:t>
            </w:r>
          </w:p>
          <w:p w:rsidR="00DC4884" w:rsidRDefault="00DC4884" w:rsidP="00DC4884"/>
          <w:p w:rsidR="00DC4884" w:rsidRDefault="00DC4884" w:rsidP="00DC4884">
            <w:pPr>
              <w:pStyle w:val="QuestionStyle"/>
            </w:pPr>
            <w:r>
              <w:t>……………………………………………………</w:t>
            </w:r>
          </w:p>
        </w:tc>
      </w:tr>
      <w:tr w:rsidR="000B38C5" w:rsidTr="00430164">
        <w:trPr>
          <w:cantSplit/>
          <w:trHeight w:val="851"/>
        </w:trPr>
        <w:tc>
          <w:tcPr>
            <w:tcW w:w="658" w:type="dxa"/>
            <w:tcBorders>
              <w:top w:val="single" w:sz="4" w:space="0" w:color="auto"/>
              <w:bottom w:val="single" w:sz="4" w:space="0" w:color="auto"/>
            </w:tcBorders>
            <w:shd w:val="clear" w:color="auto" w:fill="00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DC4884" w:rsidRDefault="00DC054E" w:rsidP="00DC4884">
            <w:pPr>
              <w:ind w:right="4286"/>
            </w:pPr>
            <w:r>
              <w:rPr>
                <w:rFonts w:asciiTheme="minorHAnsi" w:hAnsiTheme="minorHAnsi"/>
                <w:sz w:val="22"/>
                <w:szCs w:val="22"/>
              </w:rPr>
              <w:object w:dxaOrig="1440" w:dyaOrig="1440">
                <v:shape id="_x0000_s1030" type="#_x0000_t75" style="position:absolute;margin-left:366.05pt;margin-top:3.1pt;width:76.65pt;height:128.5pt;z-index:251708928;mso-position-horizontal-relative:text;mso-position-vertical-relative:text">
                  <v:imagedata r:id="rId15" o:title=""/>
                </v:shape>
                <o:OLEObject Type="Embed" ProgID="FXDraw3.Document" ShapeID="_x0000_s1030" DrawAspect="Content" ObjectID="_1460100039" r:id="rId16"/>
              </w:object>
            </w:r>
            <w:r w:rsidR="00AA24F7">
              <w:t>What is the surface area</w:t>
            </w:r>
            <w:r w:rsidR="00DC4884">
              <w:t xml:space="preserve"> of the </w:t>
            </w:r>
            <w:r w:rsidR="00AA24F7">
              <w:t>rectangular prism shown</w:t>
            </w:r>
            <w:r w:rsidR="00DC4884">
              <w:t>?</w:t>
            </w:r>
          </w:p>
          <w:p w:rsidR="00DC4884" w:rsidRDefault="00DC4884" w:rsidP="00DC4884"/>
          <w:p w:rsidR="00DC4884" w:rsidRDefault="00DC4884" w:rsidP="00DC4884"/>
          <w:p w:rsidR="00DC4884" w:rsidRDefault="00DC4884" w:rsidP="00DC4884">
            <w:r>
              <w:t>……………………………………………………</w:t>
            </w:r>
          </w:p>
          <w:p w:rsidR="00DC4884" w:rsidRDefault="00DC4884" w:rsidP="00DC4884"/>
          <w:p w:rsidR="00DC4884" w:rsidRDefault="00DC4884" w:rsidP="00DC4884">
            <w:r>
              <w:t>……………………………………………………</w:t>
            </w:r>
          </w:p>
          <w:p w:rsidR="00DC4884" w:rsidRDefault="00DC4884" w:rsidP="00DC4884"/>
          <w:p w:rsidR="00DC4884" w:rsidRDefault="00DC4884" w:rsidP="00DC4884">
            <w:pPr>
              <w:pStyle w:val="QuestionStyle"/>
            </w:pPr>
            <w:r>
              <w:t>……………………………………………………</w:t>
            </w:r>
          </w:p>
          <w:p w:rsidR="00DC4884" w:rsidRDefault="00DC4884" w:rsidP="00DC4884"/>
          <w:p w:rsidR="000B38C5" w:rsidRDefault="00DC4884" w:rsidP="00DC4884">
            <w:r>
              <w:t>……………………………………………………</w:t>
            </w:r>
          </w:p>
        </w:tc>
      </w:tr>
      <w:tr w:rsidR="000B38C5" w:rsidTr="00430164">
        <w:trPr>
          <w:cantSplit/>
          <w:trHeight w:val="851"/>
        </w:trPr>
        <w:tc>
          <w:tcPr>
            <w:tcW w:w="658" w:type="dxa"/>
            <w:tcBorders>
              <w:top w:val="single" w:sz="4" w:space="0" w:color="auto"/>
              <w:bottom w:val="single" w:sz="4" w:space="0" w:color="auto"/>
            </w:tcBorders>
            <w:shd w:val="clear" w:color="auto" w:fill="FFFF99"/>
          </w:tcPr>
          <w:p w:rsidR="000B38C5" w:rsidRPr="001B3341" w:rsidRDefault="000B38C5" w:rsidP="000B38C5">
            <w:pPr>
              <w:pStyle w:val="ListParagraph"/>
              <w:numPr>
                <w:ilvl w:val="0"/>
                <w:numId w:val="1"/>
              </w:numPr>
              <w:ind w:left="57" w:firstLine="0"/>
            </w:pPr>
          </w:p>
        </w:tc>
        <w:tc>
          <w:tcPr>
            <w:tcW w:w="9974" w:type="dxa"/>
            <w:gridSpan w:val="3"/>
            <w:tcBorders>
              <w:top w:val="single" w:sz="4" w:space="0" w:color="auto"/>
              <w:bottom w:val="single" w:sz="4" w:space="0" w:color="auto"/>
            </w:tcBorders>
          </w:tcPr>
          <w:p w:rsidR="00C85DEE" w:rsidRDefault="00C85DEE" w:rsidP="00C85DEE">
            <w:pPr>
              <w:ind w:right="34"/>
            </w:pPr>
            <w:r>
              <w:t>An advertising sign for Hayman Island is in the shape of the island and is 5 cm thick.</w:t>
            </w:r>
          </w:p>
          <w:p w:rsidR="00C85DEE" w:rsidRDefault="00C85DEE" w:rsidP="00C85DEE">
            <w:pPr>
              <w:ind w:right="34"/>
            </w:pPr>
            <w:r>
              <w:t>The sign is made of wood and has an area of 850 cm</w:t>
            </w:r>
            <w:r>
              <w:rPr>
                <w:vertAlign w:val="superscript"/>
              </w:rPr>
              <w:t>2</w:t>
            </w:r>
            <w:r>
              <w:t xml:space="preserve">. </w:t>
            </w:r>
          </w:p>
          <w:p w:rsidR="00C85DEE" w:rsidRDefault="00C85DEE" w:rsidP="00C85DEE">
            <w:pPr>
              <w:ind w:right="34"/>
            </w:pPr>
            <w:r>
              <w:t>What volume of wood is in the sign?</w:t>
            </w:r>
          </w:p>
          <w:p w:rsidR="00C85DEE" w:rsidRDefault="00C85DEE" w:rsidP="00C85DEE">
            <w:pPr>
              <w:ind w:right="34"/>
            </w:pPr>
            <w:r>
              <w:t xml:space="preserve">     </w:t>
            </w:r>
          </w:p>
          <w:p w:rsidR="00C85DEE" w:rsidRDefault="00DC054E" w:rsidP="00C85DEE">
            <w:pPr>
              <w:ind w:right="5562"/>
              <w:rPr>
                <w:sz w:val="12"/>
                <w:szCs w:val="12"/>
              </w:rPr>
            </w:pPr>
            <w:r>
              <w:rPr>
                <w:rFonts w:ascii="Calibri" w:eastAsia="Calibri" w:hAnsi="Calibri"/>
                <w:sz w:val="22"/>
                <w:szCs w:val="22"/>
              </w:rPr>
              <w:object w:dxaOrig="1440" w:dyaOrig="1440">
                <v:shape id="_x0000_s1059" type="#_x0000_t75" style="position:absolute;margin-left:213.9pt;margin-top:4.05pt;width:277.8pt;height:76.85pt;z-index:251725312">
                  <v:imagedata r:id="rId17" o:title=""/>
                </v:shape>
                <o:OLEObject Type="Embed" ProgID="FXDraw3.Document" ShapeID="_x0000_s1059" DrawAspect="Content" ObjectID="_1460100040" r:id="rId18"/>
              </w:object>
            </w:r>
          </w:p>
          <w:p w:rsidR="00C85DEE" w:rsidRDefault="00C85DEE" w:rsidP="00C85DEE">
            <w:r>
              <w:t>……………………………………………</w:t>
            </w:r>
          </w:p>
          <w:p w:rsidR="00C85DEE" w:rsidRDefault="00C85DEE" w:rsidP="00C85DEE"/>
          <w:p w:rsidR="00C85DEE" w:rsidRDefault="00C85DEE" w:rsidP="00C85DEE">
            <w:r>
              <w:t>……………………………………………</w:t>
            </w:r>
          </w:p>
          <w:p w:rsidR="00C85DEE" w:rsidRDefault="00C85DEE" w:rsidP="00C85DEE"/>
          <w:p w:rsidR="00C85DEE" w:rsidRDefault="00C85DEE" w:rsidP="00C85DEE">
            <w:pPr>
              <w:pStyle w:val="QuestionStyle"/>
            </w:pPr>
            <w:r>
              <w:t>……………………………………………</w:t>
            </w:r>
          </w:p>
          <w:p w:rsidR="00C85DEE" w:rsidRDefault="00C85DEE" w:rsidP="00C85DEE"/>
          <w:p w:rsidR="00C85DEE" w:rsidRDefault="00C85DEE" w:rsidP="00C85DEE">
            <w:r>
              <w:t>……………………………………………</w:t>
            </w:r>
          </w:p>
          <w:p w:rsidR="000B38C5" w:rsidRDefault="000B38C5" w:rsidP="000B38C5">
            <w:pPr>
              <w:pStyle w:val="QuestionStyle"/>
            </w:pPr>
          </w:p>
        </w:tc>
      </w:tr>
      <w:tr w:rsidR="005259CE" w:rsidTr="00430164">
        <w:trPr>
          <w:cantSplit/>
          <w:trHeight w:val="851"/>
        </w:trPr>
        <w:tc>
          <w:tcPr>
            <w:tcW w:w="658" w:type="dxa"/>
            <w:tcBorders>
              <w:top w:val="single" w:sz="4" w:space="0" w:color="auto"/>
              <w:bottom w:val="single" w:sz="4" w:space="0" w:color="auto"/>
            </w:tcBorders>
            <w:shd w:val="clear" w:color="auto" w:fill="FFFF99"/>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DC054E" w:rsidP="005259CE">
            <w:r>
              <w:rPr>
                <w:noProof/>
              </w:rPr>
              <w:object w:dxaOrig="1440" w:dyaOrig="1440" w14:anchorId="733007E8">
                <v:shape id="_x0000_s1071" type="#_x0000_t75" style="position:absolute;margin-left:286pt;margin-top:-1pt;width:185.75pt;height:109.65pt;z-index:251730432;mso-position-horizontal-relative:text;mso-position-vertical-relative:text">
                  <v:imagedata r:id="rId19" o:title=""/>
                </v:shape>
                <o:OLEObject Type="Embed" ProgID="FXDraw3.Document" ShapeID="_x0000_s1071" DrawAspect="Content" ObjectID="_1460100041" r:id="rId20"/>
              </w:object>
            </w:r>
            <w:r w:rsidR="005259CE">
              <w:t>What is the volume of the trapeziodal prism shown?</w:t>
            </w:r>
          </w:p>
          <w:p w:rsidR="005259CE" w:rsidRDefault="005259CE" w:rsidP="005259CE"/>
          <w:p w:rsidR="005259CE" w:rsidRPr="00FF1B42" w:rsidRDefault="005259CE" w:rsidP="005259CE">
            <w:r w:rsidRPr="00FF1B42">
              <w:t>.............................................................................</w:t>
            </w:r>
          </w:p>
          <w:p w:rsidR="005259CE" w:rsidRPr="00FF1B42" w:rsidRDefault="005259CE" w:rsidP="005259CE">
            <w:r w:rsidRPr="00FF1B42">
              <w:t xml:space="preserve"> </w:t>
            </w:r>
          </w:p>
          <w:p w:rsidR="005259CE" w:rsidRDefault="005259CE" w:rsidP="005259CE">
            <w:r w:rsidRPr="00FF1B42">
              <w:t>.............................................................................</w:t>
            </w:r>
          </w:p>
          <w:p w:rsidR="005259CE" w:rsidRDefault="005259CE" w:rsidP="005259CE"/>
          <w:p w:rsidR="005259CE" w:rsidRPr="00FF1B42" w:rsidRDefault="005259CE" w:rsidP="005259CE">
            <w:r w:rsidRPr="00FF1B42">
              <w:t>.............................................................................</w:t>
            </w:r>
          </w:p>
          <w:p w:rsidR="005259CE" w:rsidRPr="00FF1B42" w:rsidRDefault="005259CE" w:rsidP="005259CE">
            <w:r w:rsidRPr="00FF1B42">
              <w:t xml:space="preserve"> </w:t>
            </w:r>
          </w:p>
          <w:p w:rsidR="005259CE" w:rsidRPr="004E1905" w:rsidRDefault="005259CE" w:rsidP="005259CE">
            <w:r w:rsidRPr="00FF1B42">
              <w:t>.............................................................................</w:t>
            </w:r>
          </w:p>
        </w:tc>
      </w:tr>
      <w:tr w:rsidR="005259CE" w:rsidTr="00430164">
        <w:trPr>
          <w:cantSplit/>
          <w:trHeight w:val="851"/>
        </w:trPr>
        <w:tc>
          <w:tcPr>
            <w:tcW w:w="658" w:type="dxa"/>
            <w:tcBorders>
              <w:top w:val="single" w:sz="4" w:space="0" w:color="auto"/>
              <w:bottom w:val="single" w:sz="4" w:space="0" w:color="auto"/>
            </w:tcBorders>
            <w:shd w:val="clear" w:color="auto" w:fill="FFFF99"/>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5259CE" w:rsidP="005259CE">
            <w:r>
              <w:t>What is the volume of the triangular prism shown?</w:t>
            </w:r>
          </w:p>
          <w:p w:rsidR="005259CE" w:rsidRDefault="00DC054E" w:rsidP="005259CE">
            <w:pPr>
              <w:jc w:val="right"/>
            </w:pPr>
            <w:r>
              <w:rPr>
                <w:noProof/>
              </w:rPr>
              <w:object w:dxaOrig="1440" w:dyaOrig="1440">
                <v:shape id="_x0000_s1073" type="#_x0000_t75" style="position:absolute;left:0;text-align:left;margin-left:9.85pt;margin-top:3.2pt;width:216.35pt;height:94.55pt;z-index:251732480;mso-position-horizontal-relative:text;mso-position-vertical-relative:text">
                  <v:imagedata r:id="rId21" o:title=""/>
                </v:shape>
                <o:OLEObject Type="Embed" ProgID="FXDraw3.Document" ShapeID="_x0000_s1073" DrawAspect="Content" ObjectID="_1460100042" r:id="rId22"/>
              </w:object>
            </w:r>
          </w:p>
          <w:p w:rsidR="005259CE" w:rsidRPr="00FF1B42" w:rsidRDefault="005259CE" w:rsidP="005259CE">
            <w:pPr>
              <w:jc w:val="right"/>
            </w:pPr>
            <w:r w:rsidRPr="00FF1B42">
              <w:t>.............................................................................</w:t>
            </w:r>
          </w:p>
          <w:p w:rsidR="005259CE" w:rsidRPr="00FF1B42" w:rsidRDefault="005259CE" w:rsidP="005259CE">
            <w:pPr>
              <w:jc w:val="right"/>
            </w:pPr>
            <w:r w:rsidRPr="00FF1B42">
              <w:t xml:space="preserve"> </w:t>
            </w:r>
          </w:p>
          <w:p w:rsidR="005259CE" w:rsidRDefault="005259CE" w:rsidP="005259CE">
            <w:pPr>
              <w:jc w:val="right"/>
            </w:pPr>
            <w:r w:rsidRPr="00FF1B42">
              <w:t>.............................................................................</w:t>
            </w:r>
          </w:p>
          <w:p w:rsidR="005259CE" w:rsidRDefault="005259CE" w:rsidP="005259CE">
            <w:pPr>
              <w:jc w:val="right"/>
            </w:pPr>
          </w:p>
          <w:p w:rsidR="005259CE" w:rsidRPr="00FF1B42" w:rsidRDefault="005259CE" w:rsidP="005259CE">
            <w:pPr>
              <w:jc w:val="right"/>
            </w:pPr>
            <w:r w:rsidRPr="00FF1B42">
              <w:t>.............................................................................</w:t>
            </w:r>
          </w:p>
          <w:p w:rsidR="005259CE" w:rsidRPr="00FF1B42" w:rsidRDefault="005259CE" w:rsidP="005259CE">
            <w:pPr>
              <w:jc w:val="right"/>
            </w:pPr>
            <w:r w:rsidRPr="00FF1B42">
              <w:t xml:space="preserve"> </w:t>
            </w:r>
          </w:p>
          <w:p w:rsidR="005259CE" w:rsidRDefault="005259CE" w:rsidP="005259CE">
            <w:pPr>
              <w:pStyle w:val="QuestionStyle"/>
              <w:jc w:val="right"/>
            </w:pPr>
            <w:r w:rsidRPr="00FF1B42">
              <w:t>.............................................................................</w:t>
            </w:r>
          </w:p>
        </w:tc>
      </w:tr>
      <w:tr w:rsidR="005259CE" w:rsidTr="00430164">
        <w:trPr>
          <w:cantSplit/>
          <w:trHeight w:val="851"/>
        </w:trPr>
        <w:tc>
          <w:tcPr>
            <w:tcW w:w="658" w:type="dxa"/>
            <w:tcBorders>
              <w:top w:val="single" w:sz="4" w:space="0" w:color="auto"/>
              <w:bottom w:val="single" w:sz="4" w:space="0" w:color="auto"/>
            </w:tcBorders>
            <w:shd w:val="clear" w:color="auto" w:fill="FFFF99"/>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DC054E" w:rsidP="005259CE">
            <w:pPr>
              <w:pStyle w:val="QuestionStyle"/>
              <w:ind w:right="4530"/>
            </w:pPr>
            <w:r>
              <w:rPr>
                <w:noProof/>
                <w:lang w:eastAsia="en-AU"/>
              </w:rPr>
              <w:object w:dxaOrig="1440" w:dyaOrig="1440" w14:anchorId="4AB84457">
                <v:shape id="_x0000_s1069" type="#_x0000_t75" style="position:absolute;margin-left:313.2pt;margin-top:5.85pt;width:88.55pt;height:163.85pt;z-index:251728384;mso-position-horizontal-relative:text;mso-position-vertical-relative:text">
                  <v:imagedata r:id="rId23" o:title=""/>
                </v:shape>
                <o:OLEObject Type="Embed" ProgID="FXDraw3.Document" ShapeID="_x0000_s1069" DrawAspect="Content" ObjectID="_1460100043" r:id="rId24"/>
              </w:object>
            </w:r>
            <w:r w:rsidR="005259CE">
              <w:t xml:space="preserve">The prism shown has a cross section which is an equilateral triangle with sides 4 cm and area approximately </w:t>
            </w:r>
            <w:r w:rsidR="005259CE" w:rsidRPr="002562DD">
              <w:t>6</w:t>
            </w:r>
            <w:r w:rsidR="005259CE">
              <w:t>.9 cm</w:t>
            </w:r>
            <w:r w:rsidR="005259CE" w:rsidRPr="002562DD">
              <w:rPr>
                <w:vertAlign w:val="superscript"/>
              </w:rPr>
              <w:t>2</w:t>
            </w:r>
            <w:r w:rsidR="005259CE">
              <w:t>. Its height is 12 cm.</w:t>
            </w:r>
          </w:p>
          <w:p w:rsidR="005259CE" w:rsidRDefault="005259CE" w:rsidP="005259CE">
            <w:pPr>
              <w:pStyle w:val="QuestionStyle"/>
              <w:ind w:right="4530"/>
            </w:pPr>
            <w:r>
              <w:t xml:space="preserve"> </w:t>
            </w:r>
          </w:p>
          <w:p w:rsidR="005259CE" w:rsidRDefault="005259CE" w:rsidP="005259CE">
            <w:pPr>
              <w:pStyle w:val="QuestionStyle"/>
              <w:ind w:right="4530"/>
            </w:pPr>
            <w:r>
              <w:t>What is its surface area??</w:t>
            </w:r>
          </w:p>
          <w:p w:rsidR="005259CE" w:rsidRDefault="005259CE" w:rsidP="005259CE"/>
          <w:p w:rsidR="005259CE" w:rsidRDefault="005259CE" w:rsidP="005259CE">
            <w:r>
              <w:t>……………………………………………………</w:t>
            </w:r>
          </w:p>
          <w:p w:rsidR="005259CE" w:rsidRDefault="005259CE" w:rsidP="005259CE"/>
          <w:p w:rsidR="005259CE" w:rsidRDefault="005259CE" w:rsidP="005259CE">
            <w:r>
              <w:t>……………………………………………………</w:t>
            </w:r>
          </w:p>
          <w:p w:rsidR="005259CE" w:rsidRDefault="005259CE" w:rsidP="005259CE"/>
          <w:p w:rsidR="005259CE" w:rsidRDefault="005259CE" w:rsidP="005259CE">
            <w:pPr>
              <w:pStyle w:val="QuestionStyle"/>
            </w:pPr>
            <w:r>
              <w:t>……………………………………………………</w:t>
            </w:r>
          </w:p>
          <w:p w:rsidR="005259CE" w:rsidRDefault="005259CE" w:rsidP="005259CE"/>
          <w:p w:rsidR="005259CE" w:rsidRDefault="005259CE" w:rsidP="005259CE">
            <w:pPr>
              <w:pStyle w:val="QuestionStyle"/>
            </w:pPr>
            <w:r>
              <w:t>……………………………………………………</w:t>
            </w:r>
          </w:p>
        </w:tc>
      </w:tr>
      <w:tr w:rsidR="005259CE" w:rsidTr="00430164">
        <w:trPr>
          <w:cantSplit/>
          <w:trHeight w:val="851"/>
        </w:trPr>
        <w:tc>
          <w:tcPr>
            <w:tcW w:w="658" w:type="dxa"/>
            <w:tcBorders>
              <w:top w:val="single" w:sz="4" w:space="0" w:color="auto"/>
              <w:bottom w:val="single" w:sz="4" w:space="0" w:color="auto"/>
            </w:tcBorders>
            <w:shd w:val="clear" w:color="auto" w:fill="FFFF99"/>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DC054E" w:rsidP="005259CE">
            <w:pPr>
              <w:pStyle w:val="QuestionStyle"/>
            </w:pPr>
            <w:r>
              <w:rPr>
                <w:noProof/>
                <w:lang w:eastAsia="en-AU"/>
              </w:rPr>
              <w:object w:dxaOrig="1440" w:dyaOrig="1440" w14:anchorId="1A8700A8">
                <v:shape id="_x0000_s1070" type="#_x0000_t75" style="position:absolute;margin-left:272.9pt;margin-top:-1.65pt;width:202.7pt;height:159.3pt;z-index:251729408;mso-position-horizontal-relative:text;mso-position-vertical-relative:text">
                  <v:imagedata r:id="rId25" o:title=""/>
                </v:shape>
                <o:OLEObject Type="Embed" ProgID="FXDraw3.Document" ShapeID="_x0000_s1070" DrawAspect="Content" ObjectID="_1460100044" r:id="rId26"/>
              </w:object>
            </w:r>
            <w:r w:rsidR="005259CE">
              <w:t>Find the surface area of the prism whose net is shown.</w:t>
            </w:r>
          </w:p>
          <w:p w:rsidR="005259CE" w:rsidRDefault="005259CE" w:rsidP="005259CE">
            <w:pPr>
              <w:pStyle w:val="QuestionStyle"/>
            </w:pPr>
          </w:p>
          <w:p w:rsidR="005259CE" w:rsidRDefault="005259CE" w:rsidP="005259CE"/>
          <w:p w:rsidR="005259CE" w:rsidRDefault="005259CE" w:rsidP="005259CE"/>
          <w:p w:rsidR="005259CE" w:rsidRDefault="005259CE" w:rsidP="005259CE"/>
          <w:p w:rsidR="005259CE" w:rsidRDefault="005259CE" w:rsidP="005259CE">
            <w:r>
              <w:t>……………………………………………………</w:t>
            </w:r>
          </w:p>
          <w:p w:rsidR="005259CE" w:rsidRDefault="005259CE" w:rsidP="005259CE"/>
          <w:p w:rsidR="005259CE" w:rsidRDefault="005259CE" w:rsidP="005259CE">
            <w:r>
              <w:t>……………………………………………………</w:t>
            </w:r>
          </w:p>
          <w:p w:rsidR="005259CE" w:rsidRDefault="005259CE" w:rsidP="005259CE"/>
          <w:p w:rsidR="005259CE" w:rsidRDefault="005259CE" w:rsidP="005259CE">
            <w:pPr>
              <w:pStyle w:val="QuestionStyle"/>
            </w:pPr>
            <w:r>
              <w:t>……………………………………………………</w:t>
            </w:r>
          </w:p>
          <w:p w:rsidR="005259CE" w:rsidRDefault="005259CE" w:rsidP="005259CE"/>
          <w:p w:rsidR="005259CE" w:rsidRDefault="005259CE" w:rsidP="005259CE">
            <w:pPr>
              <w:pStyle w:val="QuestionStyle"/>
            </w:pPr>
            <w:r>
              <w:t>……………………………………………………</w:t>
            </w:r>
          </w:p>
        </w:tc>
      </w:tr>
      <w:tr w:rsidR="005259CE" w:rsidTr="00430164">
        <w:trPr>
          <w:cantSplit/>
          <w:trHeight w:val="851"/>
        </w:trPr>
        <w:tc>
          <w:tcPr>
            <w:tcW w:w="658" w:type="dxa"/>
            <w:tcBorders>
              <w:top w:val="single" w:sz="4" w:space="0" w:color="auto"/>
              <w:bottom w:val="single" w:sz="4" w:space="0" w:color="auto"/>
            </w:tcBorders>
            <w:shd w:val="clear" w:color="auto" w:fill="FFCCCC"/>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DC054E" w:rsidP="005259CE">
            <w:r>
              <w:rPr>
                <w:noProof/>
              </w:rPr>
              <w:object w:dxaOrig="1440" w:dyaOrig="1440">
                <v:shape id="_x0000_s1068" type="#_x0000_t75" style="position:absolute;margin-left:276pt;margin-top:2.95pt;width:149.45pt;height:123.35pt;z-index:251727360;mso-position-horizontal-relative:text;mso-position-vertical-relative:text">
                  <v:imagedata r:id="rId27" o:title=""/>
                </v:shape>
                <o:OLEObject Type="Embed" ProgID="FXDraw3.Document" ShapeID="_x0000_s1068" DrawAspect="Content" ObjectID="_1460100045" r:id="rId28"/>
              </w:object>
            </w:r>
            <w:r w:rsidR="005259CE">
              <w:t>What is the volume of the prism shown?</w:t>
            </w:r>
          </w:p>
          <w:p w:rsidR="005259CE" w:rsidRDefault="005259CE" w:rsidP="005259CE"/>
          <w:p w:rsidR="005259CE" w:rsidRPr="00FF1B42" w:rsidRDefault="005259CE" w:rsidP="005259CE">
            <w:r w:rsidRPr="00FF1B42">
              <w:t>.............................................................................</w:t>
            </w:r>
          </w:p>
          <w:p w:rsidR="005259CE" w:rsidRDefault="005259CE" w:rsidP="005259CE"/>
          <w:p w:rsidR="005259CE" w:rsidRPr="00FF1B42" w:rsidRDefault="005259CE" w:rsidP="005259CE">
            <w:r w:rsidRPr="00FF1B42">
              <w:t>.............................................................................</w:t>
            </w:r>
          </w:p>
          <w:p w:rsidR="005259CE" w:rsidRPr="00FF1B42" w:rsidRDefault="005259CE" w:rsidP="005259CE">
            <w:r w:rsidRPr="00FF1B42">
              <w:t xml:space="preserve"> </w:t>
            </w:r>
          </w:p>
          <w:p w:rsidR="005259CE" w:rsidRDefault="005259CE" w:rsidP="005259CE">
            <w:r w:rsidRPr="00FF1B42">
              <w:t>.............................................................................</w:t>
            </w:r>
          </w:p>
          <w:p w:rsidR="005259CE" w:rsidRDefault="005259CE" w:rsidP="005259CE"/>
          <w:p w:rsidR="005259CE" w:rsidRPr="00FF1B42" w:rsidRDefault="005259CE" w:rsidP="005259CE">
            <w:r w:rsidRPr="00FF1B42">
              <w:t>.............................................................................</w:t>
            </w:r>
          </w:p>
          <w:p w:rsidR="005259CE" w:rsidRPr="00FF1B42" w:rsidRDefault="005259CE" w:rsidP="005259CE">
            <w:r w:rsidRPr="00FF1B42">
              <w:t xml:space="preserve"> </w:t>
            </w:r>
          </w:p>
          <w:p w:rsidR="005259CE" w:rsidRDefault="005259CE" w:rsidP="005259CE">
            <w:pPr>
              <w:pStyle w:val="QuestionStyle"/>
            </w:pPr>
            <w:r w:rsidRPr="00FF1B42">
              <w:t>.............................................................................</w:t>
            </w:r>
          </w:p>
        </w:tc>
      </w:tr>
      <w:tr w:rsidR="005259CE" w:rsidTr="00430164">
        <w:trPr>
          <w:cantSplit/>
          <w:trHeight w:val="851"/>
        </w:trPr>
        <w:tc>
          <w:tcPr>
            <w:tcW w:w="658" w:type="dxa"/>
            <w:tcBorders>
              <w:top w:val="single" w:sz="4" w:space="0" w:color="auto"/>
              <w:bottom w:val="single" w:sz="4" w:space="0" w:color="auto"/>
            </w:tcBorders>
            <w:shd w:val="clear" w:color="auto" w:fill="FFCCCC"/>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5259CE" w:rsidP="005259CE">
            <w:pPr>
              <w:ind w:right="4853"/>
            </w:pPr>
            <w:r>
              <w:t>Find the volume of this half cylinder.</w:t>
            </w:r>
          </w:p>
          <w:p w:rsidR="005259CE" w:rsidRDefault="00DC054E" w:rsidP="005259CE">
            <w:pPr>
              <w:ind w:right="4853"/>
            </w:pPr>
            <w:r>
              <w:object w:dxaOrig="1440" w:dyaOrig="1440">
                <v:shape id="_x0000_s1067" type="#_x0000_t75" style="position:absolute;margin-left:280.5pt;margin-top:.95pt;width:205.2pt;height:106.2pt;z-index:251726336">
                  <v:imagedata r:id="rId29" o:title=""/>
                </v:shape>
                <o:OLEObject Type="Embed" ProgID="FXDraw3.Document" ShapeID="_x0000_s1067" DrawAspect="Content" ObjectID="_1460100046" r:id="rId30"/>
              </w:object>
            </w:r>
            <w:r w:rsidR="005259CE">
              <w:t xml:space="preserve">Answer in terms of  </w:t>
            </w:r>
            <w:r w:rsidR="005259CE" w:rsidRPr="001F23DE">
              <w:rPr>
                <w:color w:val="FF0000"/>
                <w:position w:val="-2"/>
              </w:rPr>
              <w:object w:dxaOrig="258" w:dyaOrig="144">
                <v:shape id="_x0000_i1025" type="#_x0000_t75" style="width:13.5pt;height:6.75pt" o:ole="">
                  <v:imagedata r:id="rId31" o:title=""/>
                </v:shape>
                <o:OLEObject Type="Embed" ProgID="FXE300.Equation" ShapeID="_x0000_i1025" DrawAspect="Content" ObjectID="_1460099997" r:id="rId32"/>
              </w:object>
            </w:r>
            <w:r w:rsidR="005259CE">
              <w:t xml:space="preserve">  </w:t>
            </w:r>
          </w:p>
          <w:p w:rsidR="005259CE" w:rsidRDefault="005259CE" w:rsidP="005259CE"/>
          <w:p w:rsidR="005259CE" w:rsidRDefault="005259CE" w:rsidP="005259CE">
            <w:r>
              <w:t>……………………………………………………</w:t>
            </w:r>
          </w:p>
          <w:p w:rsidR="005259CE" w:rsidRDefault="005259CE" w:rsidP="005259CE"/>
          <w:p w:rsidR="005259CE" w:rsidRDefault="005259CE" w:rsidP="005259CE">
            <w:r>
              <w:t>……………………………………………………</w:t>
            </w:r>
          </w:p>
          <w:p w:rsidR="005259CE" w:rsidRDefault="005259CE" w:rsidP="005259CE"/>
          <w:p w:rsidR="005259CE" w:rsidRDefault="005259CE" w:rsidP="005259CE">
            <w:pPr>
              <w:pStyle w:val="QuestionStyle"/>
            </w:pPr>
            <w:r>
              <w:t>……………………………………………………</w:t>
            </w:r>
          </w:p>
          <w:p w:rsidR="005259CE" w:rsidRDefault="005259CE" w:rsidP="005259CE"/>
          <w:p w:rsidR="005259CE" w:rsidRDefault="005259CE" w:rsidP="005259CE">
            <w:pPr>
              <w:ind w:right="4853"/>
            </w:pPr>
            <w:r>
              <w:t>……………………………………………………</w:t>
            </w:r>
          </w:p>
        </w:tc>
      </w:tr>
      <w:tr w:rsidR="005259CE" w:rsidTr="00430164">
        <w:trPr>
          <w:cantSplit/>
          <w:trHeight w:val="851"/>
        </w:trPr>
        <w:tc>
          <w:tcPr>
            <w:tcW w:w="658" w:type="dxa"/>
            <w:tcBorders>
              <w:top w:val="single" w:sz="4" w:space="0" w:color="auto"/>
              <w:bottom w:val="single" w:sz="4" w:space="0" w:color="auto"/>
            </w:tcBorders>
            <w:shd w:val="clear" w:color="auto" w:fill="FFCCCC"/>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962295" w:rsidRDefault="004B0684" w:rsidP="00962295">
            <w:pPr>
              <w:pStyle w:val="QuestionStyle"/>
              <w:ind w:right="4955"/>
            </w:pPr>
            <w:r>
              <w:rPr>
                <w:noProof/>
                <w:lang w:eastAsia="en-AU"/>
              </w:rPr>
              <w:drawing>
                <wp:anchor distT="0" distB="0" distL="114300" distR="114300" simplePos="0" relativeHeight="251617792" behindDoc="0" locked="0" layoutInCell="1" allowOverlap="1" wp14:anchorId="291A7329" wp14:editId="76C0C056">
                  <wp:simplePos x="0" y="0"/>
                  <wp:positionH relativeFrom="column">
                    <wp:posOffset>3446145</wp:posOffset>
                  </wp:positionH>
                  <wp:positionV relativeFrom="paragraph">
                    <wp:posOffset>20955</wp:posOffset>
                  </wp:positionV>
                  <wp:extent cx="1402080" cy="1271522"/>
                  <wp:effectExtent l="0" t="0" r="7620"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xagonal boxes shutterstock_124416883.jpg"/>
                          <pic:cNvPicPr/>
                        </pic:nvPicPr>
                        <pic:blipFill rotWithShape="1">
                          <a:blip r:embed="rId33" cstate="print">
                            <a:extLst>
                              <a:ext uri="{28A0092B-C50C-407E-A947-70E740481C1C}">
                                <a14:useLocalDpi xmlns:a14="http://schemas.microsoft.com/office/drawing/2010/main" val="0"/>
                              </a:ext>
                            </a:extLst>
                          </a:blip>
                          <a:srcRect l="1200" b="10400"/>
                          <a:stretch/>
                        </pic:blipFill>
                        <pic:spPr bwMode="auto">
                          <a:xfrm>
                            <a:off x="0" y="0"/>
                            <a:ext cx="1402080" cy="1271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7D38">
              <w:t>Each of these h</w:t>
            </w:r>
            <w:r w:rsidR="00261459">
              <w:t>exagonal boxes has a depth of 20</w:t>
            </w:r>
            <w:r w:rsidR="004E7D38">
              <w:t> cm and the hexagonal top of each has an area which can be broken into two trapezia as shown</w:t>
            </w:r>
            <w:r w:rsidR="00962295">
              <w:t>.</w:t>
            </w:r>
          </w:p>
          <w:p w:rsidR="00962295" w:rsidRDefault="00962295" w:rsidP="00962295">
            <w:pPr>
              <w:pStyle w:val="QuestionStyle"/>
              <w:ind w:right="4955"/>
            </w:pPr>
          </w:p>
          <w:p w:rsidR="00962295" w:rsidRDefault="00962295" w:rsidP="00962295">
            <w:pPr>
              <w:pStyle w:val="QuestionStyle"/>
              <w:ind w:right="4955"/>
            </w:pPr>
            <w:r>
              <w:t xml:space="preserve">Find the </w:t>
            </w:r>
            <w:r w:rsidR="000A3CF4">
              <w:t xml:space="preserve">total </w:t>
            </w:r>
            <w:r>
              <w:t xml:space="preserve">volume of the </w:t>
            </w:r>
            <w:r w:rsidR="004E7D38">
              <w:t xml:space="preserve">three </w:t>
            </w:r>
            <w:r>
              <w:t>box</w:t>
            </w:r>
            <w:r w:rsidR="004E7D38">
              <w:t>es</w:t>
            </w:r>
            <w:r>
              <w:t xml:space="preserve">. </w:t>
            </w:r>
          </w:p>
          <w:p w:rsidR="000A3CF4" w:rsidRDefault="000A3CF4" w:rsidP="000A3CF4"/>
          <w:p w:rsidR="000A3CF4" w:rsidRDefault="00DC054E" w:rsidP="000A3CF4">
            <w:r>
              <w:object w:dxaOrig="1440" w:dyaOrig="1440">
                <v:shape id="_x0000_s1076" type="#_x0000_t75" style="position:absolute;margin-left:369.3pt;margin-top:2.4pt;width:116.4pt;height:117.85pt;z-index:251733504">
                  <v:imagedata r:id="rId34" o:title=""/>
                </v:shape>
                <o:OLEObject Type="Embed" ProgID="FXDraw3.Document" ShapeID="_x0000_s1076" DrawAspect="Content" ObjectID="_1460100047" r:id="rId35"/>
              </w:object>
            </w:r>
            <w:r w:rsidR="000A3CF4">
              <w:t>……………………………………………………</w:t>
            </w:r>
          </w:p>
          <w:p w:rsidR="000A3CF4" w:rsidRDefault="000A3CF4" w:rsidP="000A3CF4"/>
          <w:p w:rsidR="000A3CF4" w:rsidRDefault="000A3CF4" w:rsidP="000A3CF4">
            <w:r>
              <w:t>……………………………………………………</w:t>
            </w:r>
          </w:p>
          <w:p w:rsidR="000A3CF4" w:rsidRDefault="000A3CF4" w:rsidP="000A3CF4"/>
          <w:p w:rsidR="000A3CF4" w:rsidRDefault="000A3CF4" w:rsidP="000A3CF4">
            <w:pPr>
              <w:pStyle w:val="QuestionStyle"/>
            </w:pPr>
            <w:r>
              <w:t>……………………………………………………</w:t>
            </w:r>
          </w:p>
          <w:p w:rsidR="000A3CF4" w:rsidRDefault="000A3CF4" w:rsidP="000A3CF4"/>
          <w:p w:rsidR="00962295" w:rsidRDefault="000A3CF4" w:rsidP="000A3CF4">
            <w:pPr>
              <w:pStyle w:val="QuestionStyle"/>
            </w:pPr>
            <w:r>
              <w:t>……………………………………………………</w:t>
            </w:r>
          </w:p>
          <w:p w:rsidR="00962295" w:rsidRDefault="00962295" w:rsidP="00962295">
            <w:pPr>
              <w:pStyle w:val="QuestionStyle"/>
            </w:pPr>
          </w:p>
          <w:p w:rsidR="005259CE" w:rsidRDefault="005259CE" w:rsidP="005259CE">
            <w:pPr>
              <w:pStyle w:val="QuestionStyle"/>
            </w:pPr>
          </w:p>
        </w:tc>
      </w:tr>
      <w:tr w:rsidR="005259CE" w:rsidTr="00430164">
        <w:trPr>
          <w:cantSplit/>
          <w:trHeight w:val="851"/>
        </w:trPr>
        <w:tc>
          <w:tcPr>
            <w:tcW w:w="658" w:type="dxa"/>
            <w:tcBorders>
              <w:top w:val="single" w:sz="4" w:space="0" w:color="auto"/>
              <w:bottom w:val="single" w:sz="4" w:space="0" w:color="auto"/>
            </w:tcBorders>
            <w:shd w:val="clear" w:color="auto" w:fill="FFCCCC"/>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5259CE" w:rsidRDefault="005259CE" w:rsidP="005259CE">
            <w:r>
              <w:t>The prism shown has a rhombus as its cross section.</w:t>
            </w:r>
          </w:p>
          <w:p w:rsidR="005259CE" w:rsidRDefault="005259CE" w:rsidP="005259CE">
            <w:r>
              <w:t>Find the surface area of the prism.</w:t>
            </w:r>
          </w:p>
          <w:p w:rsidR="005259CE" w:rsidRDefault="005259CE" w:rsidP="005259CE">
            <w:pPr>
              <w:jc w:val="right"/>
            </w:pPr>
          </w:p>
          <w:p w:rsidR="005259CE" w:rsidRPr="00FF1B42" w:rsidRDefault="00DC054E" w:rsidP="005259CE">
            <w:pPr>
              <w:jc w:val="right"/>
            </w:pPr>
            <w:r>
              <w:rPr>
                <w:noProof/>
              </w:rPr>
              <w:object w:dxaOrig="1440" w:dyaOrig="1440" w14:anchorId="26BFD48D">
                <v:shape id="_x0000_s1072" type="#_x0000_t75" style="position:absolute;left:0;text-align:left;margin-left:9.55pt;margin-top:2.75pt;width:219.45pt;height:100.3pt;z-index:251731456;mso-position-horizontal-relative:text;mso-position-vertical-relative:text">
                  <v:imagedata r:id="rId36" o:title=""/>
                </v:shape>
                <o:OLEObject Type="Embed" ProgID="FXDraw3.Document" ShapeID="_x0000_s1072" DrawAspect="Content" ObjectID="_1460100048" r:id="rId37"/>
              </w:object>
            </w:r>
            <w:r w:rsidR="005259CE" w:rsidRPr="00FF1B42">
              <w:t>.............................................................................</w:t>
            </w:r>
          </w:p>
          <w:p w:rsidR="005259CE" w:rsidRPr="00FF1B42" w:rsidRDefault="005259CE" w:rsidP="005259CE">
            <w:pPr>
              <w:jc w:val="right"/>
            </w:pPr>
            <w:r w:rsidRPr="00FF1B42">
              <w:t xml:space="preserve"> </w:t>
            </w:r>
          </w:p>
          <w:p w:rsidR="005259CE" w:rsidRDefault="005259CE" w:rsidP="005259CE">
            <w:pPr>
              <w:jc w:val="right"/>
            </w:pPr>
            <w:r w:rsidRPr="00FF1B42">
              <w:t>.............................................................................</w:t>
            </w:r>
          </w:p>
          <w:p w:rsidR="005259CE" w:rsidRDefault="005259CE" w:rsidP="005259CE">
            <w:pPr>
              <w:jc w:val="right"/>
            </w:pPr>
          </w:p>
          <w:p w:rsidR="005259CE" w:rsidRPr="00FF1B42" w:rsidRDefault="005259CE" w:rsidP="005259CE">
            <w:pPr>
              <w:jc w:val="right"/>
            </w:pPr>
            <w:r w:rsidRPr="00FF1B42">
              <w:t>.............................................................................</w:t>
            </w:r>
          </w:p>
          <w:p w:rsidR="005259CE" w:rsidRPr="00FF1B42" w:rsidRDefault="005259CE" w:rsidP="005259CE">
            <w:pPr>
              <w:jc w:val="right"/>
            </w:pPr>
            <w:r w:rsidRPr="00FF1B42">
              <w:t xml:space="preserve"> </w:t>
            </w:r>
          </w:p>
          <w:p w:rsidR="005259CE" w:rsidRDefault="005259CE" w:rsidP="005259CE">
            <w:pPr>
              <w:jc w:val="right"/>
            </w:pPr>
            <w:r w:rsidRPr="00FF1B42">
              <w:t>.............................................................................</w:t>
            </w:r>
          </w:p>
          <w:p w:rsidR="005259CE" w:rsidRPr="004E1905" w:rsidRDefault="005259CE" w:rsidP="005259CE">
            <w:pPr>
              <w:jc w:val="right"/>
            </w:pPr>
          </w:p>
        </w:tc>
      </w:tr>
      <w:tr w:rsidR="005259CE" w:rsidTr="00430164">
        <w:trPr>
          <w:cantSplit/>
          <w:trHeight w:val="851"/>
        </w:trPr>
        <w:tc>
          <w:tcPr>
            <w:tcW w:w="658" w:type="dxa"/>
            <w:tcBorders>
              <w:top w:val="single" w:sz="4" w:space="0" w:color="auto"/>
              <w:bottom w:val="single" w:sz="4" w:space="0" w:color="auto"/>
            </w:tcBorders>
            <w:shd w:val="clear" w:color="auto" w:fill="FFCCCC"/>
          </w:tcPr>
          <w:p w:rsidR="005259CE" w:rsidRPr="001B3341" w:rsidRDefault="005259CE" w:rsidP="005259CE">
            <w:pPr>
              <w:pStyle w:val="ListParagraph"/>
              <w:numPr>
                <w:ilvl w:val="0"/>
                <w:numId w:val="1"/>
              </w:numPr>
              <w:ind w:left="57" w:firstLine="0"/>
            </w:pPr>
          </w:p>
        </w:tc>
        <w:tc>
          <w:tcPr>
            <w:tcW w:w="9974" w:type="dxa"/>
            <w:gridSpan w:val="3"/>
            <w:tcBorders>
              <w:top w:val="single" w:sz="4" w:space="0" w:color="auto"/>
              <w:bottom w:val="single" w:sz="4" w:space="0" w:color="auto"/>
            </w:tcBorders>
          </w:tcPr>
          <w:p w:rsidR="00962295" w:rsidRDefault="00962295" w:rsidP="00962295">
            <w:r>
              <w:t xml:space="preserve">A </w:t>
            </w:r>
            <w:r w:rsidR="0020196F">
              <w:t xml:space="preserve">solid wooden </w:t>
            </w:r>
            <w:r>
              <w:t>cylinder has been cut in half to give this solid.</w:t>
            </w:r>
          </w:p>
          <w:p w:rsidR="00962295" w:rsidRDefault="00962295" w:rsidP="00962295">
            <w:r>
              <w:t>Find its surface area</w:t>
            </w:r>
            <w:r w:rsidR="0020196F">
              <w:t xml:space="preserve"> (in terms of </w:t>
            </w:r>
            <w:r w:rsidR="0020196F" w:rsidRPr="0020196F">
              <w:rPr>
                <w:color w:val="FF0000"/>
                <w:position w:val="-2"/>
              </w:rPr>
              <w:object w:dxaOrig="186" w:dyaOrig="162">
                <v:shape id="_x0000_i1026" type="#_x0000_t75" style="width:9pt;height:8.25pt" o:ole="">
                  <v:imagedata r:id="rId38" o:title=""/>
                </v:shape>
                <o:OLEObject Type="Embed" ProgID="FXE300.Equation" ShapeID="_x0000_i1026" DrawAspect="Content" ObjectID="_1460099998" r:id="rId39"/>
              </w:object>
            </w:r>
            <w:r w:rsidR="0020196F">
              <w:t>)</w:t>
            </w:r>
            <w:r>
              <w:t>.</w:t>
            </w:r>
          </w:p>
          <w:p w:rsidR="00962295" w:rsidRDefault="00962295" w:rsidP="00962295"/>
          <w:p w:rsidR="00962295" w:rsidRPr="00FF1B42" w:rsidRDefault="00DC054E" w:rsidP="00962295">
            <w:pPr>
              <w:jc w:val="right"/>
            </w:pPr>
            <w:r>
              <w:rPr>
                <w:noProof/>
                <w:lang w:eastAsia="en-AU"/>
              </w:rPr>
              <w:object w:dxaOrig="1440" w:dyaOrig="1440">
                <v:shape id="_x0000_s1079" type="#_x0000_t75" style="position:absolute;left:0;text-align:left;margin-left:29.7pt;margin-top:8.8pt;width:164.9pt;height:86.55pt;z-index:251734528">
                  <v:imagedata r:id="rId40" o:title=""/>
                </v:shape>
                <o:OLEObject Type="Embed" ProgID="FXDraw3.Document" ShapeID="_x0000_s1079" DrawAspect="Content" ObjectID="_1460100049" r:id="rId41"/>
              </w:object>
            </w:r>
            <w:r w:rsidR="00962295" w:rsidRPr="00FF1B42">
              <w:t>.............................................................................</w:t>
            </w:r>
          </w:p>
          <w:p w:rsidR="00962295" w:rsidRPr="00FF1B42" w:rsidRDefault="00962295" w:rsidP="00962295">
            <w:r w:rsidRPr="00FF1B42">
              <w:t xml:space="preserve"> </w:t>
            </w:r>
          </w:p>
          <w:p w:rsidR="00962295" w:rsidRDefault="00962295" w:rsidP="00962295">
            <w:pPr>
              <w:jc w:val="right"/>
            </w:pPr>
            <w:r w:rsidRPr="00FF1B42">
              <w:t>.............................................................................</w:t>
            </w:r>
          </w:p>
          <w:p w:rsidR="00962295" w:rsidRDefault="00962295" w:rsidP="00962295">
            <w:pPr>
              <w:jc w:val="right"/>
            </w:pPr>
          </w:p>
          <w:p w:rsidR="00962295" w:rsidRPr="00FF1B42" w:rsidRDefault="00962295" w:rsidP="00962295">
            <w:pPr>
              <w:jc w:val="right"/>
            </w:pPr>
            <w:r w:rsidRPr="00FF1B42">
              <w:t>.............................................................................</w:t>
            </w:r>
          </w:p>
          <w:p w:rsidR="00962295" w:rsidRPr="00FF1B42" w:rsidRDefault="00962295" w:rsidP="00962295">
            <w:pPr>
              <w:jc w:val="right"/>
            </w:pPr>
            <w:r w:rsidRPr="00FF1B42">
              <w:t xml:space="preserve"> </w:t>
            </w:r>
          </w:p>
          <w:p w:rsidR="00962295" w:rsidRDefault="00962295" w:rsidP="00962295">
            <w:pPr>
              <w:jc w:val="right"/>
            </w:pPr>
            <w:r w:rsidRPr="00FF1B42">
              <w:t>.............................................................................</w:t>
            </w:r>
          </w:p>
          <w:p w:rsidR="00962295" w:rsidRDefault="00962295" w:rsidP="00962295">
            <w:pPr>
              <w:jc w:val="right"/>
            </w:pPr>
          </w:p>
          <w:p w:rsidR="00962295" w:rsidRPr="00FF1B42" w:rsidRDefault="00962295" w:rsidP="00962295">
            <w:pPr>
              <w:jc w:val="right"/>
            </w:pPr>
            <w:r w:rsidRPr="00FF1B42">
              <w:t>.............................................................................</w:t>
            </w:r>
          </w:p>
          <w:p w:rsidR="005259CE" w:rsidRDefault="005259CE" w:rsidP="005259CE">
            <w:pPr>
              <w:pStyle w:val="QuestionStyle"/>
            </w:pPr>
          </w:p>
        </w:tc>
      </w:tr>
    </w:tbl>
    <w:p w:rsidR="00325745" w:rsidRDefault="00325745"/>
    <w:p w:rsidR="006475AA" w:rsidRDefault="00325745">
      <w:pPr>
        <w:sectPr w:rsidR="006475AA" w:rsidSect="006475AA">
          <w:headerReference w:type="default" r:id="rId42"/>
          <w:footerReference w:type="default" r:id="rId43"/>
          <w:headerReference w:type="first" r:id="rId44"/>
          <w:footerReference w:type="first" r:id="rId45"/>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85" w:type="dxa"/>
          <w:bottom w:w="57" w:type="dxa"/>
          <w:right w:w="85" w:type="dxa"/>
        </w:tblCellMar>
        <w:tblLook w:val="04A0" w:firstRow="1" w:lastRow="0" w:firstColumn="1" w:lastColumn="0" w:noHBand="0" w:noVBand="1"/>
      </w:tblPr>
      <w:tblGrid>
        <w:gridCol w:w="709"/>
        <w:gridCol w:w="526"/>
        <w:gridCol w:w="5995"/>
        <w:gridCol w:w="3260"/>
      </w:tblGrid>
      <w:tr w:rsidR="00430164" w:rsidTr="00180879">
        <w:trPr>
          <w:cantSplit/>
          <w:trHeight w:val="720"/>
        </w:trPr>
        <w:tc>
          <w:tcPr>
            <w:tcW w:w="1235" w:type="dxa"/>
            <w:gridSpan w:val="2"/>
            <w:vMerge w:val="restart"/>
            <w:shd w:val="clear" w:color="auto" w:fill="B6DDE8" w:themeFill="accent5" w:themeFillTint="66"/>
            <w:vAlign w:val="center"/>
          </w:tcPr>
          <w:p w:rsidR="00430164" w:rsidRDefault="00430164" w:rsidP="003846B4">
            <w:pPr>
              <w:jc w:val="center"/>
              <w:rPr>
                <w:sz w:val="36"/>
                <w:szCs w:val="36"/>
              </w:rPr>
            </w:pPr>
            <w:r w:rsidRPr="00325745">
              <w:rPr>
                <w:sz w:val="36"/>
                <w:szCs w:val="36"/>
              </w:rPr>
              <w:t>Year</w:t>
            </w:r>
          </w:p>
          <w:p w:rsidR="000B38C5" w:rsidRPr="00325745" w:rsidRDefault="000B38C5" w:rsidP="003846B4">
            <w:pPr>
              <w:jc w:val="center"/>
              <w:rPr>
                <w:sz w:val="36"/>
                <w:szCs w:val="36"/>
              </w:rPr>
            </w:pPr>
            <w:r>
              <w:rPr>
                <w:sz w:val="36"/>
                <w:szCs w:val="36"/>
              </w:rPr>
              <w:t>9</w:t>
            </w:r>
          </w:p>
        </w:tc>
        <w:tc>
          <w:tcPr>
            <w:tcW w:w="5995" w:type="dxa"/>
            <w:vMerge w:val="restart"/>
            <w:tcBorders>
              <w:right w:val="single" w:sz="4" w:space="0" w:color="auto"/>
            </w:tcBorders>
            <w:shd w:val="clear" w:color="auto" w:fill="B6DDE8" w:themeFill="accent5" w:themeFillTint="66"/>
            <w:vAlign w:val="center"/>
          </w:tcPr>
          <w:p w:rsidR="00430164" w:rsidRPr="005C44C0" w:rsidRDefault="00DC054E" w:rsidP="00430164">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EC509C5BE715462F857C10DD065FEC41"/>
                </w:placeholder>
                <w:dataBinding w:prefixMappings="xmlns:ns0='http://purl.org/dc/elements/1.1/' xmlns:ns1='http://schemas.openxmlformats.org/package/2006/metadata/core-properties' " w:xpath="/ns1:coreProperties[1]/ns0:title[1]" w:storeItemID="{6C3C8BC8-F283-45AE-878A-BAB7291924A1}"/>
                <w:text/>
              </w:sdtPr>
              <w:sdtEndPr/>
              <w:sdtContent>
                <w:r w:rsidR="00BF114C">
                  <w:rPr>
                    <w:rFonts w:asciiTheme="majorHAnsi" w:hAnsiTheme="majorHAnsi"/>
                    <w:i/>
                    <w:sz w:val="52"/>
                    <w:szCs w:val="52"/>
                  </w:rPr>
                  <w:t>Volume and SA of Prisms and Cylinders</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430164" w:rsidRPr="00FC09DE" w:rsidRDefault="00430164" w:rsidP="00FC09DE">
            <w:pPr>
              <w:jc w:val="center"/>
              <w:rPr>
                <w:color w:val="FFFFFF" w:themeColor="background1"/>
                <w:sz w:val="36"/>
                <w:szCs w:val="36"/>
              </w:rPr>
            </w:pPr>
            <w:r w:rsidRPr="00325745">
              <w:rPr>
                <w:color w:val="FFFFFF" w:themeColor="background1"/>
                <w:sz w:val="36"/>
                <w:szCs w:val="36"/>
              </w:rPr>
              <w:t>Calculator Allowed</w:t>
            </w:r>
          </w:p>
        </w:tc>
      </w:tr>
      <w:tr w:rsidR="00430164" w:rsidTr="00180879">
        <w:trPr>
          <w:cantSplit/>
          <w:trHeight w:val="634"/>
        </w:trPr>
        <w:tc>
          <w:tcPr>
            <w:tcW w:w="1235" w:type="dxa"/>
            <w:gridSpan w:val="2"/>
            <w:vMerge/>
            <w:shd w:val="clear" w:color="auto" w:fill="B6DDE8" w:themeFill="accent5" w:themeFillTint="66"/>
          </w:tcPr>
          <w:p w:rsidR="00430164" w:rsidRPr="00325745" w:rsidRDefault="00430164" w:rsidP="003846B4">
            <w:pPr>
              <w:rPr>
                <w:sz w:val="36"/>
                <w:szCs w:val="36"/>
              </w:rPr>
            </w:pPr>
          </w:p>
        </w:tc>
        <w:tc>
          <w:tcPr>
            <w:tcW w:w="5995" w:type="dxa"/>
            <w:vMerge/>
            <w:tcBorders>
              <w:right w:val="single" w:sz="4" w:space="0" w:color="auto"/>
            </w:tcBorders>
            <w:shd w:val="clear" w:color="auto" w:fill="B6DDE8" w:themeFill="accent5" w:themeFillTint="66"/>
          </w:tcPr>
          <w:p w:rsidR="00430164" w:rsidRPr="00325745" w:rsidRDefault="00430164" w:rsidP="003846B4">
            <w:pPr>
              <w:rPr>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3846B4"/>
          <w:p w:rsidR="00430164" w:rsidRPr="00325745" w:rsidRDefault="00430164" w:rsidP="003846B4">
            <w:pPr>
              <w:rPr>
                <w:sz w:val="36"/>
                <w:szCs w:val="36"/>
              </w:rPr>
            </w:pPr>
            <w:r w:rsidRPr="00204CB2">
              <w:t>Name</w:t>
            </w:r>
            <w:r>
              <w:rPr>
                <w:sz w:val="28"/>
                <w:szCs w:val="28"/>
              </w:rPr>
              <w:t>_________________</w:t>
            </w:r>
          </w:p>
        </w:tc>
      </w:tr>
      <w:tr w:rsidR="00204CB2" w:rsidTr="00180879">
        <w:trPr>
          <w:cantSplit/>
          <w:trHeight w:val="851"/>
        </w:trPr>
        <w:tc>
          <w:tcPr>
            <w:tcW w:w="10490" w:type="dxa"/>
            <w:gridSpan w:val="4"/>
          </w:tcPr>
          <w:p w:rsidR="00204CB2" w:rsidRDefault="00204CB2" w:rsidP="003846B4">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180879">
        <w:trPr>
          <w:cantSplit/>
          <w:trHeight w:val="851"/>
        </w:trPr>
        <w:tc>
          <w:tcPr>
            <w:tcW w:w="10490" w:type="dxa"/>
            <w:gridSpan w:val="4"/>
          </w:tcPr>
          <w:p w:rsidR="00204CB2" w:rsidRPr="00325745" w:rsidRDefault="00204CB2" w:rsidP="00325745">
            <w:pPr>
              <w:rPr>
                <w:rFonts w:eastAsia="Times New Roman"/>
                <w:lang w:eastAsia="en-AU"/>
              </w:rPr>
            </w:pPr>
            <w:r w:rsidRPr="00325745">
              <w:rPr>
                <w:rFonts w:eastAsia="Times New Roman"/>
                <w:lang w:eastAsia="en-AU"/>
              </w:rPr>
              <w:t>Mark all your answers on the accompanying multiple choice answer sheet, not on this test paper. You may do any working out on this test paper. Calculators are allowed for this section.</w:t>
            </w:r>
          </w:p>
          <w:p w:rsidR="00204CB2" w:rsidRDefault="00204CB2" w:rsidP="003846B4"/>
        </w:tc>
      </w:tr>
      <w:tr w:rsidR="00204CB2" w:rsidTr="00180879">
        <w:trPr>
          <w:cantSplit/>
          <w:trHeight w:val="851"/>
        </w:trPr>
        <w:tc>
          <w:tcPr>
            <w:tcW w:w="709" w:type="dxa"/>
            <w:tcBorders>
              <w:bottom w:val="single" w:sz="4" w:space="0" w:color="auto"/>
            </w:tcBorders>
            <w:shd w:val="clear" w:color="auto" w:fill="00FF99"/>
          </w:tcPr>
          <w:p w:rsidR="00204CB2" w:rsidRPr="001B3341" w:rsidRDefault="00204CB2" w:rsidP="001D51F7">
            <w:pPr>
              <w:pStyle w:val="ListParagraph"/>
              <w:numPr>
                <w:ilvl w:val="0"/>
                <w:numId w:val="2"/>
              </w:numPr>
              <w:ind w:left="460" w:right="-149" w:hanging="426"/>
            </w:pPr>
          </w:p>
        </w:tc>
        <w:tc>
          <w:tcPr>
            <w:tcW w:w="9781" w:type="dxa"/>
            <w:gridSpan w:val="3"/>
            <w:tcBorders>
              <w:bottom w:val="single" w:sz="4" w:space="0" w:color="auto"/>
            </w:tcBorders>
          </w:tcPr>
          <w:p w:rsidR="00AA24F7" w:rsidRDefault="00AA24F7" w:rsidP="00AA24F7">
            <w:r>
              <w:t xml:space="preserve">The solid shown is made using 1 cm cubes. </w:t>
            </w:r>
          </w:p>
          <w:p w:rsidR="00AA24F7" w:rsidRDefault="00DC054E" w:rsidP="00AA24F7">
            <w:r>
              <w:rPr>
                <w:rFonts w:asciiTheme="minorHAnsi" w:hAnsiTheme="minorHAnsi" w:cstheme="minorBidi"/>
                <w:sz w:val="22"/>
                <w:szCs w:val="22"/>
              </w:rPr>
              <w:object w:dxaOrig="1440" w:dyaOrig="1440">
                <v:shape id="_x0000_s1031" type="#_x0000_t75" style="position:absolute;margin-left:249.9pt;margin-top:3.1pt;width:161pt;height:116.15pt;z-index:251709952">
                  <v:imagedata r:id="rId46" o:title=""/>
                </v:shape>
                <o:OLEObject Type="Embed" ProgID="FXDraw3.Document" ShapeID="_x0000_s1031" DrawAspect="Content" ObjectID="_1460100050" r:id="rId47"/>
              </w:object>
            </w:r>
          </w:p>
          <w:p w:rsidR="00AA24F7" w:rsidRDefault="00AA24F7" w:rsidP="00AA24F7">
            <w:r>
              <w:t>What is the total volume of the solid?</w:t>
            </w:r>
          </w:p>
          <w:p w:rsidR="00AA24F7" w:rsidRPr="00460C07" w:rsidRDefault="00AA24F7" w:rsidP="00AA24F7">
            <w:pPr>
              <w:rPr>
                <w:sz w:val="12"/>
                <w:szCs w:val="12"/>
              </w:rPr>
            </w:pPr>
          </w:p>
          <w:p w:rsidR="00AA24F7" w:rsidRPr="00460C07" w:rsidRDefault="00AA24F7" w:rsidP="00AA24F7">
            <w:r w:rsidRPr="00460C07">
              <w:t xml:space="preserve">    </w:t>
            </w:r>
            <w:r>
              <w:t>A.</w:t>
            </w:r>
            <w:r w:rsidRPr="00460C07">
              <w:t xml:space="preserve">       </w:t>
            </w:r>
            <w:r w:rsidR="005A405E">
              <w:t xml:space="preserve"> </w:t>
            </w:r>
            <w:r w:rsidR="00DF0BAB">
              <w:t>11</w:t>
            </w:r>
            <w:r>
              <w:t xml:space="preserve"> cm</w:t>
            </w:r>
            <w:r w:rsidRPr="00272E7C">
              <w:rPr>
                <w:vertAlign w:val="superscript"/>
              </w:rPr>
              <w:t>3</w:t>
            </w:r>
          </w:p>
          <w:p w:rsidR="00AA24F7" w:rsidRPr="00460C07" w:rsidRDefault="00AA24F7" w:rsidP="00AA24F7">
            <w:pPr>
              <w:rPr>
                <w:sz w:val="12"/>
                <w:szCs w:val="12"/>
              </w:rPr>
            </w:pPr>
          </w:p>
          <w:p w:rsidR="00AA24F7" w:rsidRPr="00460C07" w:rsidRDefault="00AA24F7" w:rsidP="00AA24F7">
            <w:r w:rsidRPr="00460C07">
              <w:t xml:space="preserve">    </w:t>
            </w:r>
            <w:r>
              <w:t>B.</w:t>
            </w:r>
            <w:r w:rsidRPr="00460C07">
              <w:t xml:space="preserve">    </w:t>
            </w:r>
            <w:r w:rsidR="00DF0BAB">
              <w:t xml:space="preserve">   </w:t>
            </w:r>
            <w:r w:rsidR="005A405E">
              <w:t xml:space="preserve"> </w:t>
            </w:r>
            <w:r w:rsidR="00DF0BAB">
              <w:t>13</w:t>
            </w:r>
            <w:r>
              <w:t xml:space="preserve"> cm</w:t>
            </w:r>
            <w:r>
              <w:rPr>
                <w:vertAlign w:val="superscript"/>
              </w:rPr>
              <w:t>3</w:t>
            </w:r>
            <w:r>
              <w:t xml:space="preserve"> </w:t>
            </w:r>
          </w:p>
          <w:p w:rsidR="00AA24F7" w:rsidRPr="00460C07" w:rsidRDefault="00AA24F7" w:rsidP="00AA24F7">
            <w:pPr>
              <w:rPr>
                <w:sz w:val="12"/>
                <w:szCs w:val="12"/>
              </w:rPr>
            </w:pPr>
          </w:p>
          <w:p w:rsidR="00AA24F7" w:rsidRDefault="00AA24F7" w:rsidP="00AA24F7">
            <w:r w:rsidRPr="00460C07">
              <w:t xml:space="preserve">    </w:t>
            </w:r>
            <w:r>
              <w:t>C.</w:t>
            </w:r>
            <w:r w:rsidRPr="00460C07">
              <w:t xml:space="preserve">    </w:t>
            </w:r>
            <w:r w:rsidR="00DF0BAB">
              <w:t xml:space="preserve">    14</w:t>
            </w:r>
            <w:r>
              <w:t xml:space="preserve"> cm</w:t>
            </w:r>
            <w:r>
              <w:rPr>
                <w:vertAlign w:val="superscript"/>
              </w:rPr>
              <w:t>3</w:t>
            </w:r>
            <w:r w:rsidRPr="00460C07">
              <w:t xml:space="preserve">          </w:t>
            </w:r>
            <w:r>
              <w:t xml:space="preserve">    </w:t>
            </w:r>
          </w:p>
          <w:p w:rsidR="00AA24F7" w:rsidRPr="00272E7C" w:rsidRDefault="00AA24F7" w:rsidP="00AA24F7">
            <w:pPr>
              <w:rPr>
                <w:sz w:val="12"/>
                <w:szCs w:val="12"/>
              </w:rPr>
            </w:pPr>
          </w:p>
          <w:p w:rsidR="00AA24F7" w:rsidRDefault="00AA24F7" w:rsidP="00AA24F7">
            <w:pPr>
              <w:rPr>
                <w:vertAlign w:val="superscript"/>
              </w:rPr>
            </w:pPr>
            <w:r>
              <w:t xml:space="preserve">    D.        </w:t>
            </w:r>
            <w:r w:rsidR="00DF0BAB">
              <w:t>15</w:t>
            </w:r>
            <w:r>
              <w:t xml:space="preserve"> cm</w:t>
            </w:r>
            <w:r>
              <w:rPr>
                <w:vertAlign w:val="superscript"/>
              </w:rPr>
              <w:t>3</w:t>
            </w:r>
          </w:p>
          <w:p w:rsidR="00204CB2" w:rsidRDefault="00204CB2" w:rsidP="00B405DD">
            <w:pPr>
              <w:pStyle w:val="QuestionStyle"/>
            </w:pPr>
          </w:p>
        </w:tc>
      </w:tr>
      <w:tr w:rsidR="00204CB2" w:rsidTr="00180879">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1D51F7">
            <w:pPr>
              <w:pStyle w:val="ListParagraph"/>
              <w:numPr>
                <w:ilvl w:val="0"/>
                <w:numId w:val="2"/>
              </w:numPr>
              <w:ind w:left="34" w:firstLine="0"/>
            </w:pPr>
          </w:p>
        </w:tc>
        <w:tc>
          <w:tcPr>
            <w:tcW w:w="9781" w:type="dxa"/>
            <w:gridSpan w:val="3"/>
            <w:tcBorders>
              <w:top w:val="single" w:sz="4" w:space="0" w:color="auto"/>
              <w:bottom w:val="single" w:sz="4" w:space="0" w:color="auto"/>
            </w:tcBorders>
          </w:tcPr>
          <w:p w:rsidR="002562DD" w:rsidRDefault="00DC054E" w:rsidP="002562DD">
            <w:pPr>
              <w:pStyle w:val="QuestionStyle"/>
            </w:pPr>
            <w:r>
              <w:rPr>
                <w:noProof/>
                <w:lang w:eastAsia="en-AU"/>
              </w:rPr>
              <w:object w:dxaOrig="1440" w:dyaOrig="1440">
                <v:shape id="_x0000_s1038" type="#_x0000_t75" style="position:absolute;margin-left:318.6pt;margin-top:11.6pt;width:94.05pt;height:84.8pt;z-index:251710976;mso-position-horizontal-relative:text;mso-position-vertical-relative:text">
                  <v:imagedata r:id="rId48" o:title=""/>
                </v:shape>
                <o:OLEObject Type="Embed" ProgID="FXDraw3.Document" ShapeID="_x0000_s1038" DrawAspect="Content" ObjectID="_1460100051" r:id="rId49"/>
              </w:object>
            </w:r>
            <w:r w:rsidR="002562DD">
              <w:t xml:space="preserve">The cube shown has a volume of </w:t>
            </w:r>
            <w:r w:rsidR="002562DD" w:rsidRPr="002562DD">
              <w:t>13.824</w:t>
            </w:r>
            <w:r w:rsidR="002562DD">
              <w:t xml:space="preserve"> cm</w:t>
            </w:r>
            <w:r w:rsidR="002562DD" w:rsidRPr="00661496">
              <w:rPr>
                <w:vertAlign w:val="superscript"/>
              </w:rPr>
              <w:t>3</w:t>
            </w:r>
            <w:r w:rsidR="002562DD">
              <w:t>.</w:t>
            </w:r>
          </w:p>
          <w:p w:rsidR="002562DD" w:rsidRDefault="002562DD" w:rsidP="002562DD">
            <w:pPr>
              <w:pStyle w:val="QuestionStyle"/>
            </w:pPr>
          </w:p>
          <w:p w:rsidR="002562DD" w:rsidRDefault="002562DD" w:rsidP="002562DD">
            <w:pPr>
              <w:pStyle w:val="QuestionStyle"/>
            </w:pPr>
            <w:r>
              <w:t xml:space="preserve">What </w:t>
            </w:r>
            <w:r w:rsidR="005A405E">
              <w:t xml:space="preserve">is its side </w:t>
            </w:r>
            <w:r>
              <w:t>length?</w:t>
            </w:r>
          </w:p>
          <w:p w:rsidR="002562DD" w:rsidRDefault="002562DD" w:rsidP="002562DD">
            <w:pPr>
              <w:pStyle w:val="QuestionStyle"/>
            </w:pPr>
          </w:p>
          <w:p w:rsidR="005A405E" w:rsidRPr="00460C07" w:rsidRDefault="005A405E" w:rsidP="005A405E">
            <w:r w:rsidRPr="00460C07">
              <w:t xml:space="preserve">    </w:t>
            </w:r>
            <w:r>
              <w:t>A.</w:t>
            </w:r>
            <w:r w:rsidRPr="00460C07">
              <w:t xml:space="preserve">       </w:t>
            </w:r>
            <w:r>
              <w:t xml:space="preserve"> 1.4 cm</w:t>
            </w:r>
          </w:p>
          <w:p w:rsidR="005A405E" w:rsidRPr="00460C07" w:rsidRDefault="005A405E" w:rsidP="005A405E">
            <w:pPr>
              <w:rPr>
                <w:sz w:val="12"/>
                <w:szCs w:val="12"/>
              </w:rPr>
            </w:pPr>
          </w:p>
          <w:p w:rsidR="005A405E" w:rsidRPr="00460C07" w:rsidRDefault="005A405E" w:rsidP="005A405E">
            <w:r w:rsidRPr="00460C07">
              <w:t xml:space="preserve">    </w:t>
            </w:r>
            <w:r>
              <w:t>B.</w:t>
            </w:r>
            <w:r w:rsidRPr="00460C07">
              <w:t xml:space="preserve">    </w:t>
            </w:r>
            <w:r>
              <w:t xml:space="preserve">    2.4 cm </w:t>
            </w:r>
          </w:p>
          <w:p w:rsidR="005A405E" w:rsidRPr="00460C07" w:rsidRDefault="005A405E" w:rsidP="005A405E">
            <w:pPr>
              <w:rPr>
                <w:sz w:val="12"/>
                <w:szCs w:val="12"/>
              </w:rPr>
            </w:pPr>
          </w:p>
          <w:p w:rsidR="005A405E" w:rsidRDefault="005A405E" w:rsidP="005A405E">
            <w:r w:rsidRPr="00460C07">
              <w:t xml:space="preserve">    </w:t>
            </w:r>
            <w:r>
              <w:t>C.</w:t>
            </w:r>
            <w:r w:rsidRPr="00460C07">
              <w:t xml:space="preserve">    </w:t>
            </w:r>
            <w:r>
              <w:t xml:space="preserve">    2.8 cm</w:t>
            </w:r>
            <w:r w:rsidRPr="00460C07">
              <w:t xml:space="preserve">          </w:t>
            </w:r>
            <w:r>
              <w:t xml:space="preserve">    </w:t>
            </w:r>
          </w:p>
          <w:p w:rsidR="005A405E" w:rsidRPr="00272E7C" w:rsidRDefault="005A405E" w:rsidP="005A405E">
            <w:pPr>
              <w:rPr>
                <w:sz w:val="12"/>
                <w:szCs w:val="12"/>
              </w:rPr>
            </w:pPr>
          </w:p>
          <w:p w:rsidR="005A405E" w:rsidRDefault="005A405E" w:rsidP="005A405E">
            <w:pPr>
              <w:rPr>
                <w:vertAlign w:val="superscript"/>
              </w:rPr>
            </w:pPr>
            <w:r>
              <w:t xml:space="preserve">    D.        3.4 cm</w:t>
            </w:r>
          </w:p>
          <w:p w:rsidR="00204CB2" w:rsidRDefault="00204CB2" w:rsidP="00B405DD">
            <w:pPr>
              <w:pStyle w:val="QuestionStyle"/>
            </w:pPr>
          </w:p>
        </w:tc>
      </w:tr>
      <w:tr w:rsidR="005A405E" w:rsidTr="00180879">
        <w:trPr>
          <w:cantSplit/>
          <w:trHeight w:val="851"/>
        </w:trPr>
        <w:tc>
          <w:tcPr>
            <w:tcW w:w="709" w:type="dxa"/>
            <w:tcBorders>
              <w:top w:val="single" w:sz="4" w:space="0" w:color="auto"/>
              <w:bottom w:val="single" w:sz="4" w:space="0" w:color="auto"/>
            </w:tcBorders>
            <w:shd w:val="clear" w:color="auto" w:fill="00FF99"/>
          </w:tcPr>
          <w:p w:rsidR="005A405E" w:rsidRPr="001B3341" w:rsidRDefault="005A405E" w:rsidP="005A405E">
            <w:pPr>
              <w:pStyle w:val="ListParagraph"/>
              <w:numPr>
                <w:ilvl w:val="0"/>
                <w:numId w:val="2"/>
              </w:numPr>
              <w:ind w:left="57" w:firstLine="0"/>
            </w:pPr>
          </w:p>
        </w:tc>
        <w:tc>
          <w:tcPr>
            <w:tcW w:w="9781" w:type="dxa"/>
            <w:gridSpan w:val="3"/>
            <w:tcBorders>
              <w:top w:val="single" w:sz="4" w:space="0" w:color="auto"/>
              <w:bottom w:val="single" w:sz="4" w:space="0" w:color="auto"/>
            </w:tcBorders>
          </w:tcPr>
          <w:p w:rsidR="005A405E" w:rsidRDefault="00DC054E" w:rsidP="005A405E">
            <w:pPr>
              <w:ind w:right="4286"/>
            </w:pPr>
            <w:r>
              <w:rPr>
                <w:rFonts w:asciiTheme="minorHAnsi" w:hAnsiTheme="minorHAnsi"/>
              </w:rPr>
              <w:object w:dxaOrig="1440" w:dyaOrig="1440" w14:anchorId="5E5C4005">
                <v:shape id="_x0000_s1039" type="#_x0000_t75" style="position:absolute;margin-left:294.65pt;margin-top:3.7pt;width:82.35pt;height:128.5pt;z-index:251712000;mso-position-horizontal-relative:text;mso-position-vertical-relative:text">
                  <v:imagedata r:id="rId50" o:title=""/>
                </v:shape>
                <o:OLEObject Type="Embed" ProgID="FXDraw3.Document" ShapeID="_x0000_s1039" DrawAspect="Content" ObjectID="_1460100052" r:id="rId51"/>
              </w:object>
            </w:r>
            <w:r w:rsidR="005A405E">
              <w:t>What is the volume of the prism shown in cm</w:t>
            </w:r>
            <w:r w:rsidR="005A405E">
              <w:rPr>
                <w:vertAlign w:val="superscript"/>
              </w:rPr>
              <w:t>3</w:t>
            </w:r>
            <w:r w:rsidR="005A405E">
              <w:t>?</w:t>
            </w:r>
          </w:p>
          <w:p w:rsidR="005A405E" w:rsidRDefault="005A405E" w:rsidP="005A405E"/>
          <w:p w:rsidR="005A405E" w:rsidRDefault="005A405E" w:rsidP="005A405E"/>
          <w:p w:rsidR="005A405E" w:rsidRDefault="005A405E" w:rsidP="005A405E">
            <w:r>
              <w:t xml:space="preserve">       A.          814 cm</w:t>
            </w:r>
            <w:r>
              <w:rPr>
                <w:vertAlign w:val="superscript"/>
              </w:rPr>
              <w:t>3</w:t>
            </w:r>
          </w:p>
          <w:p w:rsidR="005A405E" w:rsidRDefault="005A405E" w:rsidP="005A405E">
            <w:pPr>
              <w:spacing w:before="120"/>
            </w:pPr>
            <w:r>
              <w:t xml:space="preserve">       B.          105  cm</w:t>
            </w:r>
            <w:r>
              <w:rPr>
                <w:vertAlign w:val="superscript"/>
              </w:rPr>
              <w:t>3</w:t>
            </w:r>
          </w:p>
          <w:p w:rsidR="005A405E" w:rsidRDefault="005A405E" w:rsidP="005A405E">
            <w:pPr>
              <w:spacing w:before="120"/>
            </w:pPr>
            <w:r>
              <w:t xml:space="preserve">       C.          1 050 cm</w:t>
            </w:r>
            <w:r>
              <w:rPr>
                <w:vertAlign w:val="superscript"/>
              </w:rPr>
              <w:t>3</w:t>
            </w:r>
          </w:p>
          <w:p w:rsidR="005A405E" w:rsidRDefault="005A405E" w:rsidP="005A405E">
            <w:pPr>
              <w:spacing w:before="120"/>
            </w:pPr>
            <w:r>
              <w:t xml:space="preserve">       D.          10 500 cm</w:t>
            </w:r>
            <w:r>
              <w:rPr>
                <w:vertAlign w:val="superscript"/>
              </w:rPr>
              <w:t>3</w:t>
            </w:r>
          </w:p>
          <w:p w:rsidR="005A405E" w:rsidRDefault="005A405E" w:rsidP="005A405E"/>
          <w:p w:rsidR="005A405E" w:rsidRDefault="005A405E" w:rsidP="005A405E"/>
        </w:tc>
      </w:tr>
      <w:tr w:rsidR="005A405E" w:rsidTr="00180879">
        <w:trPr>
          <w:cantSplit/>
          <w:trHeight w:val="851"/>
        </w:trPr>
        <w:tc>
          <w:tcPr>
            <w:tcW w:w="709" w:type="dxa"/>
            <w:tcBorders>
              <w:top w:val="single" w:sz="4" w:space="0" w:color="auto"/>
              <w:bottom w:val="single" w:sz="4" w:space="0" w:color="auto"/>
            </w:tcBorders>
            <w:shd w:val="clear" w:color="auto" w:fill="00FF99"/>
          </w:tcPr>
          <w:p w:rsidR="005A405E" w:rsidRPr="001B3341" w:rsidRDefault="005A405E" w:rsidP="005A405E">
            <w:pPr>
              <w:pStyle w:val="ListParagraph"/>
              <w:numPr>
                <w:ilvl w:val="0"/>
                <w:numId w:val="2"/>
              </w:numPr>
              <w:ind w:left="57" w:firstLine="0"/>
            </w:pPr>
          </w:p>
        </w:tc>
        <w:tc>
          <w:tcPr>
            <w:tcW w:w="9781" w:type="dxa"/>
            <w:gridSpan w:val="3"/>
            <w:tcBorders>
              <w:top w:val="single" w:sz="4" w:space="0" w:color="auto"/>
              <w:bottom w:val="single" w:sz="4" w:space="0" w:color="auto"/>
            </w:tcBorders>
          </w:tcPr>
          <w:p w:rsidR="005A405E" w:rsidRDefault="00DC054E" w:rsidP="00805E09">
            <w:pPr>
              <w:ind w:right="3907"/>
            </w:pPr>
            <w:r>
              <w:rPr>
                <w:noProof/>
                <w:lang w:eastAsia="en-AU"/>
              </w:rPr>
              <w:object w:dxaOrig="1440" w:dyaOrig="1440">
                <v:shape id="_x0000_s1045" type="#_x0000_t75" style="position:absolute;margin-left:262.1pt;margin-top:15.55pt;width:183.7pt;height:116.35pt;z-index:251713024;mso-position-horizontal-relative:text;mso-position-vertical-relative:text">
                  <v:imagedata r:id="rId52" o:title=""/>
                </v:shape>
                <o:OLEObject Type="Embed" ProgID="FXDraw3.Document" ShapeID="_x0000_s1045" DrawAspect="Content" ObjectID="_1460100053" r:id="rId53"/>
              </w:object>
            </w:r>
            <w:r w:rsidR="005A405E">
              <w:t>The area of the pentagonal base of this prism is 125 m</w:t>
            </w:r>
            <w:r w:rsidR="005A405E" w:rsidRPr="008F05E4">
              <w:rPr>
                <w:vertAlign w:val="superscript"/>
              </w:rPr>
              <w:t>2</w:t>
            </w:r>
            <w:r w:rsidR="005A405E">
              <w:t>.</w:t>
            </w:r>
          </w:p>
          <w:p w:rsidR="005A405E" w:rsidRDefault="005A405E" w:rsidP="005A405E"/>
          <w:p w:rsidR="005A405E" w:rsidRDefault="005A405E" w:rsidP="005A405E">
            <w:r>
              <w:t>What is the volume of the prism?</w:t>
            </w:r>
          </w:p>
          <w:p w:rsidR="00805E09" w:rsidRDefault="00805E09" w:rsidP="00805E09"/>
          <w:p w:rsidR="00805E09" w:rsidRDefault="00805E09" w:rsidP="00805E09">
            <w:r>
              <w:t xml:space="preserve">       A.          250 m</w:t>
            </w:r>
            <w:r>
              <w:rPr>
                <w:vertAlign w:val="superscript"/>
              </w:rPr>
              <w:t>3</w:t>
            </w:r>
          </w:p>
          <w:p w:rsidR="00805E09" w:rsidRDefault="00805E09" w:rsidP="00805E09">
            <w:pPr>
              <w:spacing w:before="120"/>
            </w:pPr>
            <w:r>
              <w:t xml:space="preserve">       B.           500 m</w:t>
            </w:r>
            <w:r>
              <w:rPr>
                <w:vertAlign w:val="superscript"/>
              </w:rPr>
              <w:t>3</w:t>
            </w:r>
          </w:p>
          <w:p w:rsidR="00805E09" w:rsidRDefault="00805E09" w:rsidP="00805E09">
            <w:pPr>
              <w:spacing w:before="120"/>
            </w:pPr>
            <w:r>
              <w:t xml:space="preserve">       C.           875 m</w:t>
            </w:r>
            <w:r>
              <w:rPr>
                <w:vertAlign w:val="superscript"/>
              </w:rPr>
              <w:t>3</w:t>
            </w:r>
          </w:p>
          <w:p w:rsidR="00805E09" w:rsidRDefault="00805E09" w:rsidP="00805E09">
            <w:pPr>
              <w:spacing w:before="120"/>
            </w:pPr>
            <w:r>
              <w:t xml:space="preserve">       D.          1 000 m</w:t>
            </w:r>
            <w:r>
              <w:rPr>
                <w:vertAlign w:val="superscript"/>
              </w:rPr>
              <w:t>3</w:t>
            </w:r>
          </w:p>
          <w:p w:rsidR="005A405E" w:rsidRPr="00805E09" w:rsidRDefault="005A405E" w:rsidP="005A405E">
            <w:pPr>
              <w:pStyle w:val="QuestionStyle"/>
              <w:rPr>
                <w:sz w:val="12"/>
                <w:szCs w:val="12"/>
              </w:rPr>
            </w:pPr>
          </w:p>
        </w:tc>
      </w:tr>
      <w:tr w:rsidR="005A405E" w:rsidTr="00180879">
        <w:trPr>
          <w:cantSplit/>
          <w:trHeight w:val="851"/>
        </w:trPr>
        <w:tc>
          <w:tcPr>
            <w:tcW w:w="709" w:type="dxa"/>
            <w:tcBorders>
              <w:top w:val="single" w:sz="4" w:space="0" w:color="auto"/>
              <w:bottom w:val="single" w:sz="4" w:space="0" w:color="auto"/>
            </w:tcBorders>
            <w:shd w:val="clear" w:color="auto" w:fill="00FF99"/>
          </w:tcPr>
          <w:p w:rsidR="005A405E" w:rsidRPr="001B3341" w:rsidRDefault="005A405E" w:rsidP="005A405E">
            <w:pPr>
              <w:pStyle w:val="ListParagraph"/>
              <w:numPr>
                <w:ilvl w:val="0"/>
                <w:numId w:val="2"/>
              </w:numPr>
              <w:ind w:left="57" w:firstLine="0"/>
            </w:pPr>
          </w:p>
        </w:tc>
        <w:tc>
          <w:tcPr>
            <w:tcW w:w="9781" w:type="dxa"/>
            <w:gridSpan w:val="3"/>
            <w:tcBorders>
              <w:top w:val="single" w:sz="4" w:space="0" w:color="auto"/>
              <w:bottom w:val="single" w:sz="4" w:space="0" w:color="auto"/>
            </w:tcBorders>
          </w:tcPr>
          <w:p w:rsidR="00FA560E" w:rsidRDefault="00DC054E" w:rsidP="00FA560E">
            <w:pPr>
              <w:ind w:right="4853"/>
            </w:pPr>
            <w:r>
              <w:rPr>
                <w:rFonts w:asciiTheme="minorHAnsi" w:hAnsiTheme="minorHAnsi" w:cstheme="minorBidi"/>
              </w:rPr>
              <w:object w:dxaOrig="1440" w:dyaOrig="1440">
                <v:shape id="_x0000_s1049" type="#_x0000_t75" style="position:absolute;margin-left:190.05pt;margin-top:24.4pt;width:265.6pt;height:132pt;z-index:251715072;mso-position-horizontal-relative:text;mso-position-vertical-relative:text">
                  <v:imagedata r:id="rId54" o:title=""/>
                </v:shape>
                <o:OLEObject Type="Embed" ProgID="FXDraw3.Document" ShapeID="_x0000_s1049" DrawAspect="Content" ObjectID="_1460100054" r:id="rId55"/>
              </w:object>
            </w:r>
            <w:r w:rsidR="00FA560E">
              <w:t>Which calculation could be used to find the volume of the triangular prism shown?</w:t>
            </w:r>
          </w:p>
          <w:p w:rsidR="00FA560E" w:rsidRDefault="00FA560E" w:rsidP="00FA560E"/>
          <w:p w:rsidR="00FA560E" w:rsidRPr="00272E7C" w:rsidRDefault="00FA560E" w:rsidP="00FA560E">
            <w:pPr>
              <w:rPr>
                <w:noProof/>
                <w:position w:val="-18"/>
                <w:lang w:eastAsia="en-AU"/>
              </w:rPr>
            </w:pPr>
            <w:r>
              <w:rPr>
                <w:noProof/>
                <w:lang w:eastAsia="en-AU"/>
              </w:rPr>
              <w:t xml:space="preserve">      A.       </w:t>
            </w:r>
            <w:r w:rsidRPr="00FA560E">
              <w:rPr>
                <w:noProof/>
                <w:color w:val="FF0000"/>
                <w:position w:val="-18"/>
                <w:lang w:eastAsia="en-AU"/>
              </w:rPr>
              <w:object w:dxaOrig="1752" w:dyaOrig="510">
                <v:shape id="_x0000_i1027" type="#_x0000_t75" style="width:87.75pt;height:25.5pt" o:ole="">
                  <v:imagedata r:id="rId56" o:title=""/>
                </v:shape>
                <o:OLEObject Type="Embed" ProgID="FXE300.Equation" ShapeID="_x0000_i1027" DrawAspect="Content" ObjectID="_1460099999" r:id="rId57"/>
              </w:object>
            </w:r>
            <w:r w:rsidRPr="00272E7C">
              <w:rPr>
                <w:noProof/>
                <w:position w:val="-18"/>
                <w:lang w:eastAsia="en-AU"/>
              </w:rPr>
              <w:t xml:space="preserve"> </w:t>
            </w:r>
          </w:p>
          <w:p w:rsidR="00FA560E" w:rsidRPr="00272E7C" w:rsidRDefault="00FA560E" w:rsidP="00FA560E">
            <w:pPr>
              <w:rPr>
                <w:noProof/>
                <w:position w:val="-8"/>
                <w:sz w:val="12"/>
                <w:szCs w:val="12"/>
                <w:lang w:eastAsia="en-AU"/>
              </w:rPr>
            </w:pPr>
          </w:p>
          <w:p w:rsidR="00FA560E" w:rsidRPr="00FA560E" w:rsidRDefault="00FA560E" w:rsidP="00FA560E">
            <w:pPr>
              <w:rPr>
                <w:noProof/>
                <w:lang w:eastAsia="en-AU"/>
              </w:rPr>
            </w:pPr>
            <w:r w:rsidRPr="00FA560E">
              <w:rPr>
                <w:noProof/>
                <w:lang w:eastAsia="en-AU"/>
              </w:rPr>
              <w:t xml:space="preserve">       B.     </w:t>
            </w:r>
            <w:r w:rsidRPr="00FA560E">
              <w:rPr>
                <w:noProof/>
                <w:color w:val="FF0000"/>
                <w:position w:val="-18"/>
                <w:lang w:eastAsia="en-AU"/>
              </w:rPr>
              <w:object w:dxaOrig="1752" w:dyaOrig="510">
                <v:shape id="_x0000_i1028" type="#_x0000_t75" style="width:87.75pt;height:25.5pt" o:ole="">
                  <v:imagedata r:id="rId58" o:title=""/>
                </v:shape>
                <o:OLEObject Type="Embed" ProgID="FXE300.Equation" ShapeID="_x0000_i1028" DrawAspect="Content" ObjectID="_1460100000" r:id="rId59"/>
              </w:object>
            </w:r>
          </w:p>
          <w:p w:rsidR="00FA560E" w:rsidRPr="00FA560E" w:rsidRDefault="00FA560E" w:rsidP="00FA560E">
            <w:pPr>
              <w:rPr>
                <w:noProof/>
                <w:sz w:val="12"/>
                <w:szCs w:val="12"/>
                <w:lang w:eastAsia="en-AU"/>
              </w:rPr>
            </w:pPr>
          </w:p>
          <w:p w:rsidR="00FA560E" w:rsidRPr="00FA560E" w:rsidRDefault="00FA560E" w:rsidP="00FA560E">
            <w:pPr>
              <w:rPr>
                <w:noProof/>
                <w:lang w:eastAsia="en-AU"/>
              </w:rPr>
            </w:pPr>
            <w:r w:rsidRPr="00FA560E">
              <w:rPr>
                <w:noProof/>
                <w:lang w:eastAsia="en-AU"/>
              </w:rPr>
              <w:t xml:space="preserve">       C.     </w:t>
            </w:r>
            <w:r w:rsidRPr="00FA560E">
              <w:rPr>
                <w:noProof/>
                <w:color w:val="FF0000"/>
                <w:position w:val="-18"/>
                <w:lang w:eastAsia="en-AU"/>
              </w:rPr>
              <w:object w:dxaOrig="1872" w:dyaOrig="510">
                <v:shape id="_x0000_i1029" type="#_x0000_t75" style="width:93.75pt;height:25.5pt" o:ole="">
                  <v:imagedata r:id="rId60" o:title=""/>
                </v:shape>
                <o:OLEObject Type="Embed" ProgID="FXE300.Equation" ShapeID="_x0000_i1029" DrawAspect="Content" ObjectID="_1460100001" r:id="rId61"/>
              </w:object>
            </w:r>
          </w:p>
          <w:p w:rsidR="00FA560E" w:rsidRPr="00FA560E" w:rsidRDefault="00FA560E" w:rsidP="00FA560E">
            <w:pPr>
              <w:rPr>
                <w:noProof/>
                <w:sz w:val="12"/>
                <w:szCs w:val="12"/>
                <w:lang w:eastAsia="en-AU"/>
              </w:rPr>
            </w:pPr>
          </w:p>
          <w:p w:rsidR="00FA560E" w:rsidRPr="00272E7C" w:rsidRDefault="00FA560E" w:rsidP="00FA560E">
            <w:pPr>
              <w:rPr>
                <w:noProof/>
                <w:position w:val="-18"/>
                <w:lang w:eastAsia="en-AU"/>
              </w:rPr>
            </w:pPr>
            <w:r w:rsidRPr="00FA560E">
              <w:rPr>
                <w:noProof/>
                <w:lang w:eastAsia="en-AU"/>
              </w:rPr>
              <w:t xml:space="preserve">       D.</w:t>
            </w:r>
            <w:r w:rsidRPr="00FA560E">
              <w:rPr>
                <w:noProof/>
                <w:position w:val="-8"/>
                <w:lang w:eastAsia="en-AU"/>
              </w:rPr>
              <w:t xml:space="preserve">     </w:t>
            </w:r>
            <w:r w:rsidRPr="00FA560E">
              <w:rPr>
                <w:noProof/>
                <w:color w:val="FF0000"/>
                <w:position w:val="-2"/>
                <w:lang w:eastAsia="en-AU"/>
              </w:rPr>
              <w:object w:dxaOrig="1290" w:dyaOrig="194">
                <v:shape id="_x0000_i1030" type="#_x0000_t75" style="width:65.25pt;height:9.75pt" o:ole="">
                  <v:imagedata r:id="rId62" o:title=""/>
                </v:shape>
                <o:OLEObject Type="Embed" ProgID="FXE300.Equation" ShapeID="_x0000_i1030" DrawAspect="Content" ObjectID="_1460100002" r:id="rId63"/>
              </w:object>
            </w:r>
          </w:p>
          <w:p w:rsidR="007F0B2A" w:rsidRDefault="007F0B2A" w:rsidP="005A405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FF99"/>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FA560E" w:rsidRDefault="00DC054E" w:rsidP="00FA560E">
            <w:pPr>
              <w:ind w:right="4190"/>
            </w:pPr>
            <w:r>
              <w:rPr>
                <w:noProof/>
                <w:lang w:eastAsia="en-AU"/>
              </w:rPr>
              <w:object w:dxaOrig="1440" w:dyaOrig="1440" w14:anchorId="354A1925">
                <v:shape id="_x0000_s1048" type="#_x0000_t75" style="position:absolute;margin-left:315.55pt;margin-top:3.3pt;width:130.15pt;height:127.85pt;z-index:251714048;mso-position-horizontal-relative:text;mso-position-vertical-relative:text">
                  <v:imagedata r:id="rId64" o:title=""/>
                </v:shape>
                <o:OLEObject Type="Embed" ProgID="FXDraw3.Document" ShapeID="_x0000_s1048" DrawAspect="Content" ObjectID="_1460100055" r:id="rId65"/>
              </w:object>
            </w:r>
            <w:r w:rsidR="00FA560E">
              <w:t>What is the volume of the cylinder to the nearest cm</w:t>
            </w:r>
            <w:r w:rsidR="00FA560E" w:rsidRPr="00611B44">
              <w:rPr>
                <w:vertAlign w:val="superscript"/>
              </w:rPr>
              <w:t>3</w:t>
            </w:r>
            <w:r w:rsidR="00FA560E">
              <w:t>?</w:t>
            </w:r>
          </w:p>
          <w:p w:rsidR="00FA560E" w:rsidRDefault="00FA560E" w:rsidP="00FA560E"/>
          <w:p w:rsidR="00FA560E" w:rsidRDefault="00FA560E" w:rsidP="00FA560E"/>
          <w:p w:rsidR="00FA560E" w:rsidRDefault="00FA560E" w:rsidP="00FA560E">
            <w:r>
              <w:t xml:space="preserve">       A.          1 696 m</w:t>
            </w:r>
            <w:r>
              <w:rPr>
                <w:vertAlign w:val="superscript"/>
              </w:rPr>
              <w:t>3</w:t>
            </w:r>
          </w:p>
          <w:p w:rsidR="00FA560E" w:rsidRDefault="00FA560E" w:rsidP="00FA560E">
            <w:pPr>
              <w:spacing w:before="120"/>
            </w:pPr>
            <w:r>
              <w:t xml:space="preserve">       B.           3 393 m</w:t>
            </w:r>
            <w:r>
              <w:rPr>
                <w:vertAlign w:val="superscript"/>
              </w:rPr>
              <w:t>3</w:t>
            </w:r>
          </w:p>
          <w:p w:rsidR="00FA560E" w:rsidRDefault="00FA560E" w:rsidP="00FA560E">
            <w:pPr>
              <w:spacing w:before="120"/>
            </w:pPr>
            <w:r>
              <w:t xml:space="preserve">       C.           5 089 m</w:t>
            </w:r>
            <w:r>
              <w:rPr>
                <w:vertAlign w:val="superscript"/>
              </w:rPr>
              <w:t>3</w:t>
            </w:r>
          </w:p>
          <w:p w:rsidR="00FA560E" w:rsidRDefault="00FA560E" w:rsidP="00FA560E">
            <w:pPr>
              <w:spacing w:before="120"/>
            </w:pPr>
            <w:r>
              <w:t xml:space="preserve">       D.          </w:t>
            </w:r>
            <w:r w:rsidRPr="001A313F">
              <w:t>6</w:t>
            </w:r>
            <w:r>
              <w:t xml:space="preserve"> 786 m</w:t>
            </w:r>
            <w:r>
              <w:rPr>
                <w:vertAlign w:val="superscript"/>
              </w:rPr>
              <w:t>3</w:t>
            </w:r>
          </w:p>
          <w:p w:rsidR="00FA560E" w:rsidRDefault="00FA560E" w:rsidP="00FA560E">
            <w:pPr>
              <w:pStyle w:val="QuestionStyle"/>
            </w:pPr>
          </w:p>
          <w:p w:rsidR="00FA560E" w:rsidRDefault="00FA560E"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FF99"/>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FA560E" w:rsidRDefault="00FA560E" w:rsidP="00FA560E">
            <w:pPr>
              <w:ind w:right="4853"/>
            </w:pPr>
            <w:r>
              <w:t>Find the volume of the triangular prism shown.</w:t>
            </w:r>
          </w:p>
          <w:p w:rsidR="00FA560E" w:rsidRDefault="00FA560E" w:rsidP="00FA560E"/>
          <w:p w:rsidR="00FA560E" w:rsidRDefault="00DC054E" w:rsidP="00FA560E">
            <w:r>
              <w:rPr>
                <w:rFonts w:asciiTheme="minorHAnsi" w:hAnsiTheme="minorHAnsi" w:cstheme="minorBidi"/>
              </w:rPr>
              <w:object w:dxaOrig="1440" w:dyaOrig="1440">
                <v:shape id="_x0000_s1050" type="#_x0000_t75" style="position:absolute;margin-left:214.65pt;margin-top:4.5pt;width:248.75pt;height:97.4pt;z-index:251716096">
                  <v:imagedata r:id="rId66" o:title=""/>
                </v:shape>
                <o:OLEObject Type="Embed" ProgID="FXDraw3.Document" ShapeID="_x0000_s1050" DrawAspect="Content" ObjectID="_1460100056" r:id="rId67"/>
              </w:object>
            </w:r>
          </w:p>
          <w:p w:rsidR="00FA560E" w:rsidRDefault="00FA560E" w:rsidP="00FA560E">
            <w:r>
              <w:t xml:space="preserve">       A.          </w:t>
            </w:r>
            <w:r w:rsidR="00AB76D3">
              <w:t>4 500</w:t>
            </w:r>
            <w:r>
              <w:t xml:space="preserve"> m</w:t>
            </w:r>
            <w:r>
              <w:rPr>
                <w:vertAlign w:val="superscript"/>
              </w:rPr>
              <w:t>3</w:t>
            </w:r>
          </w:p>
          <w:p w:rsidR="00FA560E" w:rsidRDefault="00FA560E" w:rsidP="00FA560E">
            <w:pPr>
              <w:spacing w:before="120"/>
            </w:pPr>
            <w:r>
              <w:t xml:space="preserve">       B.           </w:t>
            </w:r>
            <w:r w:rsidR="00AB76D3">
              <w:t>9 000</w:t>
            </w:r>
            <w:r>
              <w:t xml:space="preserve"> m</w:t>
            </w:r>
            <w:r>
              <w:rPr>
                <w:vertAlign w:val="superscript"/>
              </w:rPr>
              <w:t>3</w:t>
            </w:r>
          </w:p>
          <w:p w:rsidR="00FA560E" w:rsidRDefault="00FA560E" w:rsidP="00FA560E">
            <w:pPr>
              <w:spacing w:before="120"/>
            </w:pPr>
            <w:r>
              <w:t xml:space="preserve">       C.           </w:t>
            </w:r>
            <w:r w:rsidR="00AB76D3">
              <w:t>15 000</w:t>
            </w:r>
            <w:r>
              <w:t xml:space="preserve"> m</w:t>
            </w:r>
            <w:r>
              <w:rPr>
                <w:vertAlign w:val="superscript"/>
              </w:rPr>
              <w:t>3</w:t>
            </w:r>
          </w:p>
          <w:p w:rsidR="00FA560E" w:rsidRDefault="00FA560E" w:rsidP="00FA560E">
            <w:pPr>
              <w:spacing w:before="120"/>
            </w:pPr>
            <w:r>
              <w:t xml:space="preserve">       D.          </w:t>
            </w:r>
            <w:r w:rsidR="00AB76D3">
              <w:t xml:space="preserve"> 18</w:t>
            </w:r>
            <w:r>
              <w:t xml:space="preserve"> </w:t>
            </w:r>
            <w:r w:rsidR="00AB76D3">
              <w:t>000</w:t>
            </w:r>
            <w:r>
              <w:t xml:space="preserve"> m</w:t>
            </w:r>
            <w:r>
              <w:rPr>
                <w:vertAlign w:val="superscript"/>
              </w:rPr>
              <w:t>3</w:t>
            </w:r>
          </w:p>
          <w:p w:rsidR="00FA560E" w:rsidRDefault="00FA560E" w:rsidP="00FA560E">
            <w:pPr>
              <w:pStyle w:val="QuestionStyle"/>
            </w:pPr>
          </w:p>
          <w:p w:rsidR="00AB76D3" w:rsidRDefault="00AB76D3"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FF99"/>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FA560E" w:rsidRDefault="00C1764D" w:rsidP="00FA560E">
            <w:pPr>
              <w:pStyle w:val="QuestionStyle"/>
            </w:pPr>
            <w:r>
              <w:t>An air conditioning duct is in the shape of the trapezoidal prism, with cross section as shown below and a length of 14 metres. What is the volume of air held in the duct?</w:t>
            </w:r>
          </w:p>
          <w:p w:rsidR="00C1764D" w:rsidRDefault="00DC054E" w:rsidP="00FA560E">
            <w:pPr>
              <w:pStyle w:val="QuestionStyle"/>
            </w:pPr>
            <w:r>
              <w:rPr>
                <w:noProof/>
                <w:lang w:eastAsia="en-AU"/>
              </w:rPr>
              <w:object w:dxaOrig="1440" w:dyaOrig="1440">
                <v:shape id="_x0000_s1052" type="#_x0000_t75" style="position:absolute;margin-left:163.35pt;margin-top:11.15pt;width:307.8pt;height:99.2pt;z-index:251718144">
                  <v:imagedata r:id="rId68" o:title=""/>
                </v:shape>
                <o:OLEObject Type="Embed" ProgID="FXDraw3.Document" ShapeID="_x0000_s1052" DrawAspect="Content" ObjectID="_1460100057" r:id="rId69"/>
              </w:object>
            </w:r>
          </w:p>
          <w:p w:rsidR="00BF114C" w:rsidRDefault="00BF114C" w:rsidP="00BF114C"/>
          <w:p w:rsidR="00BF114C" w:rsidRDefault="00BF114C" w:rsidP="00BF114C">
            <w:r>
              <w:t xml:space="preserve">       A.      210 cm</w:t>
            </w:r>
            <w:r>
              <w:rPr>
                <w:vertAlign w:val="superscript"/>
              </w:rPr>
              <w:t>3</w:t>
            </w:r>
          </w:p>
          <w:p w:rsidR="00BF114C" w:rsidRDefault="00BF114C" w:rsidP="00BF114C">
            <w:pPr>
              <w:spacing w:before="120"/>
            </w:pPr>
            <w:r>
              <w:t xml:space="preserve">       B.      2 940 cm</w:t>
            </w:r>
            <w:r>
              <w:rPr>
                <w:vertAlign w:val="superscript"/>
              </w:rPr>
              <w:t>3</w:t>
            </w:r>
          </w:p>
          <w:p w:rsidR="00BF114C" w:rsidRDefault="00BF114C" w:rsidP="00BF114C">
            <w:pPr>
              <w:spacing w:before="120"/>
            </w:pPr>
            <w:r>
              <w:t xml:space="preserve">       C.      5 880 cm</w:t>
            </w:r>
            <w:r>
              <w:rPr>
                <w:vertAlign w:val="superscript"/>
              </w:rPr>
              <w:t>3</w:t>
            </w:r>
          </w:p>
          <w:p w:rsidR="00BF114C" w:rsidRDefault="00BF114C" w:rsidP="00BF114C">
            <w:pPr>
              <w:spacing w:before="120"/>
            </w:pPr>
            <w:r>
              <w:t xml:space="preserve">       D.      294 000 cm</w:t>
            </w:r>
            <w:r>
              <w:rPr>
                <w:vertAlign w:val="superscript"/>
              </w:rPr>
              <w:t>3</w:t>
            </w:r>
          </w:p>
          <w:p w:rsidR="00C1764D" w:rsidRDefault="00C1764D"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FF99"/>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BF114C" w:rsidRDefault="00BF114C" w:rsidP="00BF114C">
            <w:r>
              <w:t>What is the surface area of the prism whose net is shown here?</w:t>
            </w:r>
          </w:p>
          <w:p w:rsidR="00BF114C" w:rsidRDefault="00DC054E" w:rsidP="00BF114C">
            <w:r>
              <w:object w:dxaOrig="1440" w:dyaOrig="1440">
                <v:shape id="_x0000_s1053" type="#_x0000_t75" style="position:absolute;margin-left:201.2pt;margin-top:1.15pt;width:228.2pt;height:167.5pt;z-index:251719168">
                  <v:imagedata r:id="rId70" o:title=""/>
                </v:shape>
                <o:OLEObject Type="Embed" ProgID="FXDraw3.Document" ShapeID="_x0000_s1053" DrawAspect="Content" ObjectID="_1460100058" r:id="rId71"/>
              </w:object>
            </w:r>
          </w:p>
          <w:p w:rsidR="00BF114C" w:rsidRDefault="00BF114C" w:rsidP="00BF114C"/>
          <w:p w:rsidR="00BF114C" w:rsidRDefault="00BF114C" w:rsidP="00BF114C">
            <w:r>
              <w:t xml:space="preserve">       A.      112 cm</w:t>
            </w:r>
            <w:r>
              <w:rPr>
                <w:vertAlign w:val="superscript"/>
              </w:rPr>
              <w:t>3</w:t>
            </w:r>
          </w:p>
          <w:p w:rsidR="00BF114C" w:rsidRDefault="00BF114C" w:rsidP="00BF114C">
            <w:pPr>
              <w:spacing w:before="120"/>
            </w:pPr>
            <w:r>
              <w:t xml:space="preserve">       B.      140 cm</w:t>
            </w:r>
            <w:r>
              <w:rPr>
                <w:vertAlign w:val="superscript"/>
              </w:rPr>
              <w:t>3</w:t>
            </w:r>
          </w:p>
          <w:p w:rsidR="00BF114C" w:rsidRDefault="00BF114C" w:rsidP="00BF114C">
            <w:pPr>
              <w:spacing w:before="120"/>
            </w:pPr>
            <w:r>
              <w:t xml:space="preserve">       C.      152 cm</w:t>
            </w:r>
            <w:r>
              <w:rPr>
                <w:vertAlign w:val="superscript"/>
              </w:rPr>
              <w:t>2</w:t>
            </w:r>
          </w:p>
          <w:p w:rsidR="00BF114C" w:rsidRDefault="00BF114C" w:rsidP="00BF114C">
            <w:pPr>
              <w:spacing w:before="120"/>
            </w:pPr>
            <w:r>
              <w:t xml:space="preserve">       D.      200 cm</w:t>
            </w:r>
            <w:r>
              <w:rPr>
                <w:vertAlign w:val="superscript"/>
              </w:rPr>
              <w:t>2</w:t>
            </w:r>
          </w:p>
          <w:p w:rsidR="00BF114C" w:rsidRDefault="00BF114C" w:rsidP="00BF114C"/>
          <w:p w:rsidR="00BF114C" w:rsidRDefault="00BF114C" w:rsidP="00BF114C"/>
          <w:p w:rsidR="00BF114C" w:rsidRDefault="00BF114C" w:rsidP="00BF114C"/>
          <w:p w:rsidR="00BF114C" w:rsidRDefault="00BF114C" w:rsidP="00BF114C"/>
          <w:p w:rsidR="00FA560E" w:rsidRDefault="00FA560E" w:rsidP="00FA560E">
            <w:pPr>
              <w:pStyle w:val="QuestionStyle"/>
            </w:pPr>
          </w:p>
          <w:p w:rsidR="00FA560E" w:rsidRDefault="00FA560E" w:rsidP="00FA560E">
            <w:pPr>
              <w:pStyle w:val="QuestionStyle"/>
            </w:pPr>
          </w:p>
          <w:p w:rsidR="00FA560E" w:rsidRDefault="00FA560E"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FF99"/>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AB76D3" w:rsidRDefault="00C1764D" w:rsidP="00AB76D3">
            <w:pPr>
              <w:ind w:right="4853"/>
            </w:pPr>
            <w:r>
              <w:t>Find the surface area</w:t>
            </w:r>
            <w:r w:rsidR="00AB76D3">
              <w:t xml:space="preserve"> of the triangular prism shown.</w:t>
            </w:r>
          </w:p>
          <w:p w:rsidR="00AB76D3" w:rsidRDefault="00AB76D3" w:rsidP="00AB76D3"/>
          <w:p w:rsidR="00AB76D3" w:rsidRDefault="00DC054E" w:rsidP="00AB76D3">
            <w:r>
              <w:rPr>
                <w:rFonts w:asciiTheme="minorHAnsi" w:hAnsiTheme="minorHAnsi" w:cstheme="minorBidi"/>
              </w:rPr>
              <w:object w:dxaOrig="1440" w:dyaOrig="1440">
                <v:shape id="_x0000_s1051" type="#_x0000_t75" style="position:absolute;margin-left:214.65pt;margin-top:4.5pt;width:248.75pt;height:97.1pt;z-index:251717120">
                  <v:imagedata r:id="rId72" o:title=""/>
                </v:shape>
                <o:OLEObject Type="Embed" ProgID="FXDraw3.Document" ShapeID="_x0000_s1051" DrawAspect="Content" ObjectID="_1460100059" r:id="rId73"/>
              </w:object>
            </w:r>
          </w:p>
          <w:p w:rsidR="00AB76D3" w:rsidRDefault="00AB76D3" w:rsidP="00AB76D3">
            <w:r>
              <w:t xml:space="preserve">       A.           984 m</w:t>
            </w:r>
            <w:r>
              <w:rPr>
                <w:vertAlign w:val="superscript"/>
              </w:rPr>
              <w:t>3</w:t>
            </w:r>
          </w:p>
          <w:p w:rsidR="00AB76D3" w:rsidRDefault="00AB76D3" w:rsidP="00AB76D3">
            <w:pPr>
              <w:spacing w:before="120"/>
            </w:pPr>
            <w:r>
              <w:t xml:space="preserve">       B.           1 584 m</w:t>
            </w:r>
            <w:r>
              <w:rPr>
                <w:vertAlign w:val="superscript"/>
              </w:rPr>
              <w:t>3</w:t>
            </w:r>
          </w:p>
          <w:p w:rsidR="00AB76D3" w:rsidRDefault="00AB76D3" w:rsidP="00AB76D3">
            <w:pPr>
              <w:spacing w:before="120"/>
            </w:pPr>
            <w:r>
              <w:t xml:space="preserve">       C.           1 944 m</w:t>
            </w:r>
            <w:r>
              <w:rPr>
                <w:vertAlign w:val="superscript"/>
              </w:rPr>
              <w:t>3</w:t>
            </w:r>
          </w:p>
          <w:p w:rsidR="00AB76D3" w:rsidRDefault="00AB76D3" w:rsidP="00AB76D3">
            <w:pPr>
              <w:spacing w:before="120"/>
            </w:pPr>
            <w:r>
              <w:t xml:space="preserve">       D.           2 544 m</w:t>
            </w:r>
            <w:r>
              <w:rPr>
                <w:vertAlign w:val="superscript"/>
              </w:rPr>
              <w:t>3</w:t>
            </w:r>
          </w:p>
          <w:p w:rsidR="00AB76D3" w:rsidRDefault="00AB76D3" w:rsidP="00AB76D3">
            <w:pPr>
              <w:pStyle w:val="QuestionStyle"/>
            </w:pPr>
          </w:p>
          <w:p w:rsidR="00FA560E" w:rsidRDefault="00FA560E"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CCCC"/>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FA560E" w:rsidRDefault="00DC054E" w:rsidP="000A36C4">
            <w:pPr>
              <w:pStyle w:val="QuestionStyle"/>
              <w:ind w:right="4332"/>
            </w:pPr>
            <w:r>
              <w:rPr>
                <w:noProof/>
                <w:lang w:eastAsia="en-AU"/>
              </w:rPr>
              <w:object w:dxaOrig="1440" w:dyaOrig="1440">
                <v:shape id="_x0000_s1054" type="#_x0000_t75" style="position:absolute;margin-left:292.2pt;margin-top:2.05pt;width:153.75pt;height:82.6pt;z-index:251720192;mso-position-horizontal-relative:text;mso-position-vertical-relative:text">
                  <v:imagedata r:id="rId74" o:title=""/>
                </v:shape>
                <o:OLEObject Type="Embed" ProgID="FXDraw3.Document" ShapeID="_x0000_s1054" DrawAspect="Content" ObjectID="_1460100060" r:id="rId75"/>
              </w:object>
            </w:r>
            <w:r w:rsidR="000A36C4">
              <w:t>A slice of pi</w:t>
            </w:r>
            <w:r w:rsidR="000E76EB">
              <w:t>e</w:t>
            </w:r>
            <w:r w:rsidR="00CD0D8C">
              <w:t>,</w:t>
            </w:r>
            <w:r w:rsidR="000E76EB">
              <w:t xml:space="preserve"> </w:t>
            </w:r>
            <w:r w:rsidR="00CD0D8C">
              <w:t xml:space="preserve">when viewed from above, </w:t>
            </w:r>
            <w:r w:rsidR="000E76EB">
              <w:t xml:space="preserve">is </w:t>
            </w:r>
            <w:r w:rsidR="00CD0D8C">
              <w:t>a</w:t>
            </w:r>
            <w:r w:rsidR="000A36C4">
              <w:t xml:space="preserve"> sector of a circle with</w:t>
            </w:r>
            <w:r w:rsidR="000E76EB">
              <w:t xml:space="preserve"> radius 16 cm and </w:t>
            </w:r>
            <w:r w:rsidR="000A36C4">
              <w:t>an angle of 36</w:t>
            </w:r>
            <w:r w:rsidR="000A36C4" w:rsidRPr="000A36C4">
              <w:rPr>
                <w:vertAlign w:val="superscript"/>
              </w:rPr>
              <w:t>o</w:t>
            </w:r>
            <w:r w:rsidR="000A36C4">
              <w:t>.</w:t>
            </w:r>
          </w:p>
          <w:p w:rsidR="000E76EB" w:rsidRDefault="000E76EB" w:rsidP="000A36C4">
            <w:pPr>
              <w:pStyle w:val="QuestionStyle"/>
              <w:ind w:right="4332"/>
            </w:pPr>
            <w:r>
              <w:t>The depth of the slice is 6 cm.</w:t>
            </w:r>
          </w:p>
          <w:p w:rsidR="000A36C4" w:rsidRDefault="000A36C4" w:rsidP="000A36C4">
            <w:pPr>
              <w:pStyle w:val="QuestionStyle"/>
              <w:ind w:right="4332"/>
            </w:pPr>
          </w:p>
          <w:p w:rsidR="000A36C4" w:rsidRDefault="000A36C4" w:rsidP="000A36C4">
            <w:pPr>
              <w:pStyle w:val="QuestionStyle"/>
              <w:ind w:right="4332"/>
            </w:pPr>
            <w:r>
              <w:t>What is the approximate the volume of the slice?</w:t>
            </w:r>
          </w:p>
          <w:p w:rsidR="000A36C4" w:rsidRPr="00E35B3B" w:rsidRDefault="000A36C4" w:rsidP="000A36C4">
            <w:pPr>
              <w:rPr>
                <w:sz w:val="12"/>
                <w:szCs w:val="12"/>
              </w:rPr>
            </w:pPr>
          </w:p>
          <w:p w:rsidR="000A36C4" w:rsidRPr="00E35B3B" w:rsidRDefault="000A36C4" w:rsidP="000A36C4">
            <w:pPr>
              <w:ind w:left="420"/>
            </w:pPr>
            <w:r>
              <w:t>A.</w:t>
            </w:r>
            <w:r w:rsidRPr="00E35B3B">
              <w:t xml:space="preserve">    </w:t>
            </w:r>
            <w:r w:rsidR="000E76EB">
              <w:t>192 cm</w:t>
            </w:r>
            <w:r w:rsidR="000E76EB" w:rsidRPr="000E76EB">
              <w:rPr>
                <w:vertAlign w:val="superscript"/>
              </w:rPr>
              <w:t>3</w:t>
            </w:r>
            <w:r w:rsidR="00CD0D8C">
              <w:rPr>
                <w:vertAlign w:val="superscript"/>
              </w:rPr>
              <w:t xml:space="preserve">                                        </w:t>
            </w:r>
            <w:r>
              <w:t>B.</w:t>
            </w:r>
            <w:r w:rsidRPr="00E35B3B">
              <w:t xml:space="preserve">    </w:t>
            </w:r>
            <w:r w:rsidR="000E76EB">
              <w:t>480 cm</w:t>
            </w:r>
            <w:r w:rsidR="000E76EB" w:rsidRPr="000E76EB">
              <w:rPr>
                <w:vertAlign w:val="superscript"/>
              </w:rPr>
              <w:t>3</w:t>
            </w:r>
          </w:p>
          <w:p w:rsidR="000A36C4" w:rsidRPr="00E35B3B" w:rsidRDefault="000A36C4" w:rsidP="000A36C4">
            <w:pPr>
              <w:rPr>
                <w:sz w:val="12"/>
                <w:szCs w:val="12"/>
              </w:rPr>
            </w:pPr>
          </w:p>
          <w:p w:rsidR="000A36C4" w:rsidRPr="00E35B3B" w:rsidRDefault="000A36C4" w:rsidP="000A36C4">
            <w:pPr>
              <w:ind w:left="420"/>
            </w:pPr>
            <w:r>
              <w:t>C.</w:t>
            </w:r>
            <w:r w:rsidRPr="00E35B3B">
              <w:t xml:space="preserve">    </w:t>
            </w:r>
            <w:r w:rsidR="000E76EB">
              <w:t>804 cm</w:t>
            </w:r>
            <w:r w:rsidR="000E76EB" w:rsidRPr="000E76EB">
              <w:rPr>
                <w:vertAlign w:val="superscript"/>
              </w:rPr>
              <w:t>3</w:t>
            </w:r>
            <w:r w:rsidR="00CD0D8C">
              <w:rPr>
                <w:vertAlign w:val="superscript"/>
              </w:rPr>
              <w:t xml:space="preserve">                                        </w:t>
            </w:r>
            <w:r>
              <w:t>D.</w:t>
            </w:r>
            <w:r w:rsidRPr="00E35B3B">
              <w:t xml:space="preserve">    </w:t>
            </w:r>
            <w:r w:rsidR="000E76EB">
              <w:t>1 930 cm</w:t>
            </w:r>
            <w:r w:rsidR="000E76EB" w:rsidRPr="000E76EB">
              <w:rPr>
                <w:vertAlign w:val="superscript"/>
              </w:rPr>
              <w:t>3</w:t>
            </w:r>
          </w:p>
          <w:p w:rsidR="000A36C4" w:rsidRPr="00CD0D8C" w:rsidRDefault="000A36C4" w:rsidP="00FA560E">
            <w:pPr>
              <w:pStyle w:val="QuestionStyle"/>
              <w:rPr>
                <w:sz w:val="12"/>
                <w:szCs w:val="12"/>
              </w:rPr>
            </w:pPr>
          </w:p>
        </w:tc>
      </w:tr>
      <w:tr w:rsidR="00FA560E" w:rsidTr="00180879">
        <w:trPr>
          <w:cantSplit/>
          <w:trHeight w:val="851"/>
        </w:trPr>
        <w:tc>
          <w:tcPr>
            <w:tcW w:w="709" w:type="dxa"/>
            <w:tcBorders>
              <w:top w:val="single" w:sz="4" w:space="0" w:color="auto"/>
              <w:bottom w:val="single" w:sz="4" w:space="0" w:color="auto"/>
            </w:tcBorders>
            <w:shd w:val="clear" w:color="auto" w:fill="FFCCCC"/>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D801F6" w:rsidRDefault="00DC054E" w:rsidP="00FF2A74">
            <w:pPr>
              <w:pStyle w:val="QuestionStyle"/>
              <w:ind w:right="4474"/>
            </w:pPr>
            <w:r>
              <w:rPr>
                <w:noProof/>
                <w:lang w:eastAsia="en-AU"/>
              </w:rPr>
              <w:object w:dxaOrig="1440" w:dyaOrig="1440">
                <v:shape id="_x0000_s1056" type="#_x0000_t75" style="position:absolute;margin-left:322.8pt;margin-top:6.25pt;width:113.05pt;height:156.9pt;z-index:251722240;mso-position-horizontal-relative:text;mso-position-vertical-relative:text">
                  <v:imagedata r:id="rId76" o:title=""/>
                </v:shape>
                <o:OLEObject Type="Embed" ProgID="FXDraw3.Document" ShapeID="_x0000_s1056" DrawAspect="Content" ObjectID="_1460100061" r:id="rId77"/>
              </w:object>
            </w:r>
            <w:r w:rsidR="00D801F6">
              <w:t>A section of concrete pipe is cylindrical with an outside diameter of 24 cm and an inner diameter of 18 cm. The section is 1.2 m long.</w:t>
            </w:r>
          </w:p>
          <w:p w:rsidR="00D801F6" w:rsidRDefault="00D801F6" w:rsidP="00FF2A74">
            <w:pPr>
              <w:pStyle w:val="QuestionStyle"/>
              <w:ind w:right="4474"/>
            </w:pPr>
          </w:p>
          <w:p w:rsidR="00D801F6" w:rsidRDefault="00D801F6" w:rsidP="00FF2A74">
            <w:pPr>
              <w:pStyle w:val="QuestionStyle"/>
              <w:ind w:right="4474"/>
            </w:pPr>
            <w:r>
              <w:t>What volume of concrete is used to make the pipe?</w:t>
            </w:r>
          </w:p>
          <w:p w:rsidR="00D801F6" w:rsidRPr="00E35B3B" w:rsidRDefault="00D801F6" w:rsidP="00D801F6">
            <w:pPr>
              <w:pStyle w:val="QuestionStyle"/>
              <w:ind w:right="4474"/>
              <w:rPr>
                <w:sz w:val="12"/>
                <w:szCs w:val="12"/>
              </w:rPr>
            </w:pPr>
            <w:r>
              <w:t xml:space="preserve"> </w:t>
            </w:r>
          </w:p>
          <w:p w:rsidR="00D801F6" w:rsidRPr="00E35B3B" w:rsidRDefault="00D801F6" w:rsidP="00D801F6">
            <w:pPr>
              <w:ind w:left="420"/>
            </w:pPr>
            <w:r>
              <w:t>A.</w:t>
            </w:r>
            <w:r w:rsidRPr="00E35B3B">
              <w:t xml:space="preserve">    </w:t>
            </w:r>
            <w:r>
              <w:t>238 cm</w:t>
            </w:r>
            <w:r w:rsidRPr="00D801F6">
              <w:rPr>
                <w:vertAlign w:val="superscript"/>
              </w:rPr>
              <w:t>3</w:t>
            </w:r>
          </w:p>
          <w:p w:rsidR="00D801F6" w:rsidRPr="00E35B3B" w:rsidRDefault="00D801F6" w:rsidP="00D801F6">
            <w:pPr>
              <w:rPr>
                <w:sz w:val="12"/>
                <w:szCs w:val="12"/>
              </w:rPr>
            </w:pPr>
          </w:p>
          <w:p w:rsidR="00D801F6" w:rsidRPr="00E35B3B" w:rsidRDefault="00D801F6" w:rsidP="00D801F6">
            <w:pPr>
              <w:ind w:left="420"/>
            </w:pPr>
            <w:r>
              <w:t>B.</w:t>
            </w:r>
            <w:r w:rsidRPr="00E35B3B">
              <w:t xml:space="preserve">    </w:t>
            </w:r>
            <w:r>
              <w:t>950 cm</w:t>
            </w:r>
            <w:r w:rsidRPr="00D801F6">
              <w:rPr>
                <w:vertAlign w:val="superscript"/>
              </w:rPr>
              <w:t>3</w:t>
            </w:r>
          </w:p>
          <w:p w:rsidR="00D801F6" w:rsidRPr="00E35B3B" w:rsidRDefault="00D801F6" w:rsidP="00D801F6">
            <w:pPr>
              <w:rPr>
                <w:sz w:val="12"/>
                <w:szCs w:val="12"/>
              </w:rPr>
            </w:pPr>
          </w:p>
          <w:p w:rsidR="00D801F6" w:rsidRPr="00E35B3B" w:rsidRDefault="00D801F6" w:rsidP="00D801F6">
            <w:pPr>
              <w:ind w:left="420"/>
            </w:pPr>
            <w:r>
              <w:t>C.</w:t>
            </w:r>
            <w:r w:rsidRPr="00E35B3B">
              <w:t xml:space="preserve">    </w:t>
            </w:r>
            <w:r>
              <w:t>23 750 cm</w:t>
            </w:r>
            <w:r w:rsidRPr="00D801F6">
              <w:rPr>
                <w:vertAlign w:val="superscript"/>
              </w:rPr>
              <w:t>3</w:t>
            </w:r>
          </w:p>
          <w:p w:rsidR="00D801F6" w:rsidRPr="00E35B3B" w:rsidRDefault="00D801F6" w:rsidP="00D801F6">
            <w:pPr>
              <w:rPr>
                <w:sz w:val="12"/>
                <w:szCs w:val="12"/>
              </w:rPr>
            </w:pPr>
          </w:p>
          <w:p w:rsidR="00D801F6" w:rsidRPr="00E35B3B" w:rsidRDefault="00D801F6" w:rsidP="00D801F6">
            <w:pPr>
              <w:ind w:left="420"/>
            </w:pPr>
            <w:r>
              <w:t>D.</w:t>
            </w:r>
            <w:r w:rsidRPr="00E35B3B">
              <w:t xml:space="preserve">    </w:t>
            </w:r>
            <w:r>
              <w:t>95 002 cm</w:t>
            </w:r>
            <w:r w:rsidRPr="00D801F6">
              <w:rPr>
                <w:vertAlign w:val="superscript"/>
              </w:rPr>
              <w:t>3</w:t>
            </w:r>
          </w:p>
          <w:p w:rsidR="00FA560E" w:rsidRDefault="00FA560E"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CCCC"/>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814CBD" w:rsidRDefault="00DC054E" w:rsidP="00573559">
            <w:pPr>
              <w:ind w:right="5324"/>
            </w:pPr>
            <w:r>
              <w:object w:dxaOrig="1440" w:dyaOrig="1440">
                <v:shape id="_x0000_s1058" type="#_x0000_t75" style="position:absolute;margin-left:230.2pt;margin-top:.5pt;width:239.55pt;height:120.55pt;z-index:251724288;mso-position-horizontal-relative:text;mso-position-vertical-relative:text">
                  <v:imagedata r:id="rId78" o:title=""/>
                </v:shape>
                <o:OLEObject Type="Embed" ProgID="FXDraw3.Document" ShapeID="_x0000_s1058" DrawAspect="Content" ObjectID="_1460100062" r:id="rId79"/>
              </w:object>
            </w:r>
            <w:r w:rsidR="00814CBD">
              <w:t>Find the volume of the prism shown</w:t>
            </w:r>
            <w:r w:rsidR="00573559">
              <w:t xml:space="preserve"> (in cubic metres)</w:t>
            </w:r>
            <w:r w:rsidR="00814CBD">
              <w:t>.</w:t>
            </w:r>
          </w:p>
          <w:p w:rsidR="00814CBD" w:rsidRDefault="00814CBD" w:rsidP="00573559">
            <w:pPr>
              <w:ind w:right="5324"/>
            </w:pPr>
          </w:p>
          <w:p w:rsidR="00814CBD" w:rsidRPr="00E35B3B" w:rsidRDefault="00814CBD" w:rsidP="00814CBD">
            <w:pPr>
              <w:rPr>
                <w:sz w:val="12"/>
                <w:szCs w:val="12"/>
              </w:rPr>
            </w:pPr>
          </w:p>
          <w:p w:rsidR="00814CBD" w:rsidRPr="00E35B3B" w:rsidRDefault="00814CBD" w:rsidP="00814CBD">
            <w:pPr>
              <w:ind w:left="420"/>
            </w:pPr>
            <w:r>
              <w:t>A.</w:t>
            </w:r>
            <w:r w:rsidRPr="00E35B3B">
              <w:t xml:space="preserve">    </w:t>
            </w:r>
            <w:r w:rsidR="0054144E">
              <w:t>0.3048 m</w:t>
            </w:r>
            <w:r w:rsidR="0054144E" w:rsidRPr="0054144E">
              <w:rPr>
                <w:vertAlign w:val="superscript"/>
              </w:rPr>
              <w:t>3</w:t>
            </w:r>
          </w:p>
          <w:p w:rsidR="00814CBD" w:rsidRPr="00E35B3B" w:rsidRDefault="00814CBD" w:rsidP="00814CBD">
            <w:pPr>
              <w:rPr>
                <w:sz w:val="12"/>
                <w:szCs w:val="12"/>
              </w:rPr>
            </w:pPr>
          </w:p>
          <w:p w:rsidR="00814CBD" w:rsidRPr="00E35B3B" w:rsidRDefault="00814CBD" w:rsidP="00814CBD">
            <w:pPr>
              <w:ind w:left="420"/>
            </w:pPr>
            <w:r>
              <w:t>B.</w:t>
            </w:r>
            <w:r w:rsidRPr="00E35B3B">
              <w:t xml:space="preserve">    </w:t>
            </w:r>
            <w:r w:rsidR="0054144E">
              <w:t>3.048 m</w:t>
            </w:r>
            <w:r w:rsidR="0054144E" w:rsidRPr="0054144E">
              <w:rPr>
                <w:vertAlign w:val="superscript"/>
              </w:rPr>
              <w:t>3</w:t>
            </w:r>
          </w:p>
          <w:p w:rsidR="00814CBD" w:rsidRPr="00E35B3B" w:rsidRDefault="00814CBD" w:rsidP="00814CBD">
            <w:pPr>
              <w:rPr>
                <w:sz w:val="12"/>
                <w:szCs w:val="12"/>
              </w:rPr>
            </w:pPr>
          </w:p>
          <w:p w:rsidR="00814CBD" w:rsidRPr="00E35B3B" w:rsidRDefault="00814CBD" w:rsidP="00814CBD">
            <w:pPr>
              <w:ind w:left="420"/>
            </w:pPr>
            <w:r>
              <w:t>C.</w:t>
            </w:r>
            <w:r w:rsidRPr="00E35B3B">
              <w:t xml:space="preserve">    </w:t>
            </w:r>
            <w:r w:rsidR="0054144E">
              <w:t>30.48 m</w:t>
            </w:r>
            <w:r w:rsidR="0054144E" w:rsidRPr="0054144E">
              <w:rPr>
                <w:vertAlign w:val="superscript"/>
              </w:rPr>
              <w:t>3</w:t>
            </w:r>
          </w:p>
          <w:p w:rsidR="00814CBD" w:rsidRPr="00E35B3B" w:rsidRDefault="00814CBD" w:rsidP="00814CBD">
            <w:pPr>
              <w:rPr>
                <w:sz w:val="12"/>
                <w:szCs w:val="12"/>
              </w:rPr>
            </w:pPr>
          </w:p>
          <w:p w:rsidR="00814CBD" w:rsidRPr="00E35B3B" w:rsidRDefault="00814CBD" w:rsidP="00814CBD">
            <w:pPr>
              <w:ind w:left="420"/>
            </w:pPr>
            <w:r>
              <w:t>D.</w:t>
            </w:r>
            <w:r w:rsidRPr="00E35B3B">
              <w:t xml:space="preserve">    </w:t>
            </w:r>
            <w:r w:rsidR="0054144E">
              <w:t>3 048 m</w:t>
            </w:r>
            <w:r w:rsidR="0054144E" w:rsidRPr="0054144E">
              <w:rPr>
                <w:vertAlign w:val="superscript"/>
              </w:rPr>
              <w:t>3</w:t>
            </w:r>
          </w:p>
          <w:p w:rsidR="00FA560E" w:rsidRDefault="00FA560E"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CCCC"/>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C13DDA" w:rsidRDefault="00DC054E" w:rsidP="00C13DDA">
            <w:pPr>
              <w:pStyle w:val="QuestionStyle"/>
              <w:ind w:right="4190"/>
            </w:pPr>
            <w:r>
              <w:rPr>
                <w:noProof/>
                <w:lang w:eastAsia="en-AU"/>
              </w:rPr>
              <w:object w:dxaOrig="1440" w:dyaOrig="1440">
                <v:shape id="_x0000_s1055" type="#_x0000_t75" style="position:absolute;margin-left:299.9pt;margin-top:1.7pt;width:136pt;height:162.85pt;z-index:251721216;mso-position-horizontal-relative:text;mso-position-vertical-relative:text">
                  <v:imagedata r:id="rId80" o:title=""/>
                </v:shape>
                <o:OLEObject Type="Embed" ProgID="FXDraw3.Document" ShapeID="_x0000_s1055" DrawAspect="Content" ObjectID="_1460100063" r:id="rId81"/>
              </w:object>
            </w:r>
            <w:r w:rsidR="00C13DDA">
              <w:t xml:space="preserve">A cylindrical metal beaker </w:t>
            </w:r>
            <w:r w:rsidR="008C4166">
              <w:t>has a diameter of 10</w:t>
            </w:r>
            <w:r w:rsidR="00C13DDA">
              <w:t xml:space="preserve"> cm and a depth of 20 cm and is open at one end.</w:t>
            </w:r>
          </w:p>
          <w:p w:rsidR="00C13DDA" w:rsidRDefault="00C13DDA" w:rsidP="00C13DDA">
            <w:pPr>
              <w:pStyle w:val="QuestionStyle"/>
              <w:ind w:right="4190"/>
            </w:pPr>
          </w:p>
          <w:p w:rsidR="0020196F" w:rsidRDefault="0020196F" w:rsidP="00C13DDA">
            <w:pPr>
              <w:pStyle w:val="QuestionStyle"/>
              <w:ind w:right="4190"/>
            </w:pPr>
          </w:p>
          <w:p w:rsidR="00C13DDA" w:rsidRPr="00E35B3B" w:rsidRDefault="00C13DDA" w:rsidP="0020196F">
            <w:pPr>
              <w:pStyle w:val="QuestionStyle"/>
              <w:ind w:right="4190"/>
              <w:rPr>
                <w:sz w:val="12"/>
                <w:szCs w:val="12"/>
              </w:rPr>
            </w:pPr>
            <w:r>
              <w:t xml:space="preserve">Find the area of metal used to make the </w:t>
            </w:r>
            <w:r w:rsidR="0020196F">
              <w:t>beaker.</w:t>
            </w:r>
          </w:p>
          <w:p w:rsidR="00C13DDA" w:rsidRPr="00E35B3B" w:rsidRDefault="00C13DDA" w:rsidP="00C13DDA">
            <w:pPr>
              <w:ind w:left="420"/>
            </w:pPr>
            <w:r>
              <w:t>A.</w:t>
            </w:r>
            <w:r w:rsidRPr="00E35B3B">
              <w:t xml:space="preserve">    </w:t>
            </w:r>
            <w:r w:rsidR="00B25091">
              <w:t>157 cm</w:t>
            </w:r>
            <w:r w:rsidR="00B25091" w:rsidRPr="00B25091">
              <w:rPr>
                <w:vertAlign w:val="superscript"/>
              </w:rPr>
              <w:t>2</w:t>
            </w:r>
          </w:p>
          <w:p w:rsidR="00C13DDA" w:rsidRPr="00E35B3B" w:rsidRDefault="00C13DDA" w:rsidP="00C13DDA">
            <w:pPr>
              <w:rPr>
                <w:sz w:val="12"/>
                <w:szCs w:val="12"/>
              </w:rPr>
            </w:pPr>
          </w:p>
          <w:p w:rsidR="00C13DDA" w:rsidRPr="00E35B3B" w:rsidRDefault="00C13DDA" w:rsidP="00C13DDA">
            <w:pPr>
              <w:ind w:left="420"/>
            </w:pPr>
            <w:r>
              <w:t>B.</w:t>
            </w:r>
            <w:r w:rsidRPr="00E35B3B">
              <w:t xml:space="preserve">    </w:t>
            </w:r>
            <w:r w:rsidR="00B25091">
              <w:t>628 cm</w:t>
            </w:r>
            <w:r w:rsidR="00B25091" w:rsidRPr="00B25091">
              <w:rPr>
                <w:vertAlign w:val="superscript"/>
              </w:rPr>
              <w:t>2</w:t>
            </w:r>
          </w:p>
          <w:p w:rsidR="00C13DDA" w:rsidRPr="00E35B3B" w:rsidRDefault="00C13DDA" w:rsidP="00C13DDA">
            <w:pPr>
              <w:rPr>
                <w:sz w:val="12"/>
                <w:szCs w:val="12"/>
              </w:rPr>
            </w:pPr>
          </w:p>
          <w:p w:rsidR="00C13DDA" w:rsidRPr="00E35B3B" w:rsidRDefault="00C13DDA" w:rsidP="00C13DDA">
            <w:pPr>
              <w:ind w:left="420"/>
            </w:pPr>
            <w:r>
              <w:t>C.</w:t>
            </w:r>
            <w:r w:rsidRPr="00E35B3B">
              <w:t xml:space="preserve">    </w:t>
            </w:r>
            <w:r w:rsidR="00B25091">
              <w:t>707 cm</w:t>
            </w:r>
            <w:r w:rsidR="00B25091" w:rsidRPr="00B25091">
              <w:rPr>
                <w:vertAlign w:val="superscript"/>
              </w:rPr>
              <w:t>2</w:t>
            </w:r>
          </w:p>
          <w:p w:rsidR="00C13DDA" w:rsidRPr="00E35B3B" w:rsidRDefault="00C13DDA" w:rsidP="00C13DDA">
            <w:pPr>
              <w:rPr>
                <w:sz w:val="12"/>
                <w:szCs w:val="12"/>
              </w:rPr>
            </w:pPr>
          </w:p>
          <w:p w:rsidR="00C13DDA" w:rsidRPr="00E35B3B" w:rsidRDefault="00C13DDA" w:rsidP="00C13DDA">
            <w:pPr>
              <w:ind w:left="420"/>
            </w:pPr>
            <w:r>
              <w:t>D.</w:t>
            </w:r>
            <w:r w:rsidRPr="00E35B3B">
              <w:t xml:space="preserve">    </w:t>
            </w:r>
            <w:r w:rsidR="00B25091">
              <w:t>785 cm</w:t>
            </w:r>
            <w:r w:rsidR="00B25091" w:rsidRPr="00B25091">
              <w:rPr>
                <w:vertAlign w:val="superscript"/>
              </w:rPr>
              <w:t>2</w:t>
            </w:r>
          </w:p>
          <w:p w:rsidR="00FA560E" w:rsidRDefault="00FA560E" w:rsidP="00FA560E">
            <w:pPr>
              <w:pStyle w:val="QuestionStyle"/>
            </w:pPr>
          </w:p>
          <w:p w:rsidR="0020196F" w:rsidRDefault="0020196F" w:rsidP="00FA560E">
            <w:pPr>
              <w:pStyle w:val="QuestionStyle"/>
            </w:pPr>
          </w:p>
        </w:tc>
      </w:tr>
      <w:tr w:rsidR="00FA560E" w:rsidTr="00180879">
        <w:trPr>
          <w:cantSplit/>
          <w:trHeight w:val="851"/>
        </w:trPr>
        <w:tc>
          <w:tcPr>
            <w:tcW w:w="709" w:type="dxa"/>
            <w:tcBorders>
              <w:top w:val="single" w:sz="4" w:space="0" w:color="auto"/>
              <w:bottom w:val="single" w:sz="4" w:space="0" w:color="auto"/>
            </w:tcBorders>
            <w:shd w:val="clear" w:color="auto" w:fill="FFCCCC"/>
          </w:tcPr>
          <w:p w:rsidR="00FA560E" w:rsidRPr="001B3341" w:rsidRDefault="00FA560E" w:rsidP="00FA560E">
            <w:pPr>
              <w:pStyle w:val="ListParagraph"/>
              <w:numPr>
                <w:ilvl w:val="0"/>
                <w:numId w:val="2"/>
              </w:numPr>
              <w:ind w:left="57" w:firstLine="0"/>
            </w:pPr>
          </w:p>
        </w:tc>
        <w:tc>
          <w:tcPr>
            <w:tcW w:w="9781" w:type="dxa"/>
            <w:gridSpan w:val="3"/>
            <w:tcBorders>
              <w:top w:val="single" w:sz="4" w:space="0" w:color="auto"/>
              <w:bottom w:val="single" w:sz="4" w:space="0" w:color="auto"/>
            </w:tcBorders>
          </w:tcPr>
          <w:p w:rsidR="00E307EC" w:rsidRDefault="00E307EC" w:rsidP="00E307EC">
            <w:pPr>
              <w:spacing w:after="120"/>
              <w:ind w:right="176"/>
            </w:pPr>
            <w:r>
              <w:t xml:space="preserve">A tractor shed is in the shape shown and is clad with sheet metal. </w:t>
            </w:r>
          </w:p>
          <w:p w:rsidR="00E307EC" w:rsidRDefault="00E307EC" w:rsidP="00E307EC">
            <w:pPr>
              <w:spacing w:after="120"/>
              <w:ind w:right="176"/>
            </w:pPr>
            <w:r>
              <w:t>It is open at one end and has an earth floor.</w:t>
            </w:r>
          </w:p>
          <w:p w:rsidR="00E307EC" w:rsidRDefault="00E307EC" w:rsidP="00E307EC">
            <w:pPr>
              <w:spacing w:after="120"/>
              <w:ind w:right="176"/>
            </w:pPr>
            <w:r>
              <w:t>What area of sheet metal is needed to clad the shed?</w:t>
            </w:r>
          </w:p>
          <w:p w:rsidR="00E307EC" w:rsidRDefault="00DC054E" w:rsidP="00E307EC">
            <w:pPr>
              <w:spacing w:after="120"/>
              <w:ind w:left="4428" w:hanging="141"/>
            </w:pPr>
            <w:r>
              <w:rPr>
                <w:noProof/>
              </w:rPr>
              <w:object w:dxaOrig="1440" w:dyaOrig="1440">
                <v:shape id="_x0000_s1057" type="#_x0000_t75" style="position:absolute;left:0;text-align:left;margin-left:8.25pt;margin-top:10.1pt;width:192.45pt;height:98.25pt;z-index:251723264;mso-position-horizontal-relative:text;mso-position-vertical-relative:text">
                  <v:imagedata r:id="rId82" o:title=""/>
                </v:shape>
                <o:OLEObject Type="Embed" ProgID="FXDraw3.Document" ShapeID="_x0000_s1057" DrawAspect="Content" ObjectID="_1460100064" r:id="rId83"/>
              </w:object>
            </w:r>
          </w:p>
          <w:p w:rsidR="00E307EC" w:rsidRDefault="00E307EC" w:rsidP="00E307EC">
            <w:pPr>
              <w:spacing w:after="120"/>
              <w:ind w:left="4428" w:hanging="141"/>
            </w:pPr>
          </w:p>
          <w:p w:rsidR="00E307EC" w:rsidRDefault="00E307EC" w:rsidP="00E307EC">
            <w:pPr>
              <w:spacing w:after="120"/>
              <w:ind w:left="4428" w:hanging="141"/>
            </w:pPr>
            <w:r>
              <w:t xml:space="preserve">            A.    </w:t>
            </w:r>
            <w:r w:rsidR="00D645A9">
              <w:t>55</w:t>
            </w:r>
            <w:r>
              <w:t xml:space="preserve"> m</w:t>
            </w:r>
            <w:r w:rsidRPr="005378FB">
              <w:rPr>
                <w:vertAlign w:val="superscript"/>
              </w:rPr>
              <w:t>2</w:t>
            </w:r>
          </w:p>
          <w:p w:rsidR="00E307EC" w:rsidRDefault="00E307EC" w:rsidP="00E307EC">
            <w:pPr>
              <w:spacing w:after="120"/>
              <w:ind w:left="4428" w:hanging="141"/>
            </w:pPr>
            <w:r w:rsidRPr="00EA78AC">
              <w:t xml:space="preserve">    </w:t>
            </w:r>
            <w:r>
              <w:t xml:space="preserve">    </w:t>
            </w:r>
            <w:r w:rsidRPr="00EA78AC">
              <w:t xml:space="preserve">   </w:t>
            </w:r>
            <w:r>
              <w:t xml:space="preserve"> </w:t>
            </w:r>
            <w:r w:rsidRPr="00EA78AC">
              <w:t xml:space="preserve">B.    </w:t>
            </w:r>
            <w:r w:rsidR="00D645A9">
              <w:t>68</w:t>
            </w:r>
            <w:r>
              <w:t xml:space="preserve"> m</w:t>
            </w:r>
            <w:r w:rsidRPr="005378FB">
              <w:rPr>
                <w:vertAlign w:val="superscript"/>
              </w:rPr>
              <w:t>2</w:t>
            </w:r>
          </w:p>
          <w:p w:rsidR="00E307EC" w:rsidRDefault="00E307EC" w:rsidP="00E307EC">
            <w:pPr>
              <w:spacing w:after="120"/>
              <w:ind w:left="4428" w:hanging="141"/>
            </w:pPr>
            <w:r w:rsidRPr="00EA78AC">
              <w:t xml:space="preserve">            C.    </w:t>
            </w:r>
            <w:r>
              <w:t xml:space="preserve"> </w:t>
            </w:r>
            <w:r w:rsidR="00D645A9">
              <w:t xml:space="preserve">91 </w:t>
            </w:r>
            <w:r>
              <w:t>m</w:t>
            </w:r>
            <w:r w:rsidRPr="005378FB">
              <w:rPr>
                <w:vertAlign w:val="superscript"/>
              </w:rPr>
              <w:t>2</w:t>
            </w:r>
          </w:p>
          <w:p w:rsidR="00E307EC" w:rsidRDefault="00E307EC" w:rsidP="00E307EC">
            <w:pPr>
              <w:spacing w:after="120"/>
              <w:ind w:left="4428" w:hanging="141"/>
            </w:pPr>
            <w:r w:rsidRPr="00EA78AC">
              <w:t xml:space="preserve">           </w:t>
            </w:r>
            <w:r>
              <w:t xml:space="preserve"> </w:t>
            </w:r>
            <w:r w:rsidRPr="00EA78AC">
              <w:t>D.</w:t>
            </w:r>
            <w:r w:rsidR="00D645A9">
              <w:t xml:space="preserve">    107</w:t>
            </w:r>
            <w:r>
              <w:t xml:space="preserve"> m</w:t>
            </w:r>
            <w:r w:rsidRPr="005378FB">
              <w:rPr>
                <w:vertAlign w:val="superscript"/>
              </w:rPr>
              <w:t>2</w:t>
            </w:r>
          </w:p>
          <w:p w:rsidR="00FA560E" w:rsidRDefault="00CF0257" w:rsidP="00FA560E">
            <w:pPr>
              <w:pStyle w:val="QuestionStyle"/>
            </w:pPr>
            <w:r>
              <w:t xml:space="preserve"> </w:t>
            </w:r>
          </w:p>
        </w:tc>
      </w:tr>
    </w:tbl>
    <w:p w:rsidR="008F4C0E" w:rsidRDefault="008F4C0E">
      <w:pPr>
        <w:sectPr w:rsidR="008F4C0E" w:rsidSect="006475AA">
          <w:pgSz w:w="11906" w:h="16838"/>
          <w:pgMar w:top="1440" w:right="1440" w:bottom="1440" w:left="1440" w:header="708" w:footer="708" w:gutter="0"/>
          <w:cols w:space="708"/>
          <w:titlePg/>
          <w:docGrid w:linePitch="360"/>
        </w:sectPr>
      </w:pPr>
    </w:p>
    <w:sdt>
      <w:sdtPr>
        <w:alias w:val="Title"/>
        <w:tag w:val=""/>
        <w:id w:val="-898127224"/>
        <w:placeholder>
          <w:docPart w:val="64111ECADB1846D880BA0C1BD037AE74"/>
        </w:placeholder>
        <w:dataBinding w:prefixMappings="xmlns:ns0='http://purl.org/dc/elements/1.1/' xmlns:ns1='http://schemas.openxmlformats.org/package/2006/metadata/core-properties' " w:xpath="/ns1:coreProperties[1]/ns0:title[1]" w:storeItemID="{6C3C8BC8-F283-45AE-878A-BAB7291924A1}"/>
        <w:text/>
      </w:sdtPr>
      <w:sdtEndPr/>
      <w:sdtContent>
        <w:p w:rsidR="00D51BD2" w:rsidRDefault="00BF114C" w:rsidP="00E60529">
          <w:pPr>
            <w:pStyle w:val="Heading1"/>
            <w:jc w:val="center"/>
          </w:pPr>
          <w:r>
            <w:t>Volume and SA of Prisms and Cylinders</w:t>
          </w:r>
        </w:p>
      </w:sdtContent>
    </w:sdt>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81952" behindDoc="0" locked="0" layoutInCell="1" allowOverlap="1" wp14:anchorId="53CE9B89" wp14:editId="3831CAFC">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FF8FC" id="Oval 200" o:spid="_x0000_s1026" style="position:absolute;margin-left:134.7pt;margin-top:3.4pt;width:13.5pt;height: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4000" behindDoc="0" locked="0" layoutInCell="1" allowOverlap="1" wp14:anchorId="6944F4D2" wp14:editId="1570FCE0">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2AA679" id="Oval 199" o:spid="_x0000_s1026" style="position:absolute;margin-left:230.1pt;margin-top:1.9pt;width:13.5pt;height:9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2976" behindDoc="0" locked="0" layoutInCell="1" allowOverlap="1" wp14:anchorId="2AA1D606" wp14:editId="1D9C63F2">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FF753A" id="Oval 198" o:spid="_x0000_s1026" style="position:absolute;margin-left:183.9pt;margin-top:2.65pt;width:13.5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0928" behindDoc="0" locked="0" layoutInCell="1" allowOverlap="1" wp14:anchorId="13B3047F" wp14:editId="55C03DD9">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0AC925" id="Oval 197" o:spid="_x0000_s1026" style="position:absolute;margin-left:89.1pt;margin-top:4.9pt;width:13.5pt;height:9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8096" behindDoc="0" locked="0" layoutInCell="1" allowOverlap="1" wp14:anchorId="4B119322" wp14:editId="7C466F5E">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A601C" id="Oval 196" o:spid="_x0000_s1026" style="position:absolute;margin-left:230.85pt;margin-top:1.85pt;width:13.5pt;height: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7072" behindDoc="0" locked="0" layoutInCell="1" allowOverlap="1" wp14:anchorId="352B5831" wp14:editId="5AE33122">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F2A22" id="Oval 195" o:spid="_x0000_s1026" style="position:absolute;margin-left:182.4pt;margin-top:1.85pt;width:13.5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048" behindDoc="0" locked="0" layoutInCell="1" allowOverlap="1" wp14:anchorId="58E0BD51" wp14:editId="40CBAFB5">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266D3B" id="Oval 194" o:spid="_x0000_s1026" style="position:absolute;margin-left:133.95pt;margin-top:1.85pt;width:13.5pt;height: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5024" behindDoc="0" locked="0" layoutInCell="1" allowOverlap="1" wp14:anchorId="61208014" wp14:editId="36DE6A7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35AE35" id="Oval 193" o:spid="_x0000_s1026" style="position:absolute;margin-left:88.35pt;margin-top:1.85pt;width:13.5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2192" behindDoc="0" locked="0" layoutInCell="1" allowOverlap="1" wp14:anchorId="0DA8147B" wp14:editId="042668B6">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8B3CA4" id="Oval 192" o:spid="_x0000_s1026" style="position:absolute;margin-left:230.85pt;margin-top:1.85pt;width:13.5pt;height: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1168" behindDoc="0" locked="0" layoutInCell="1" allowOverlap="1" wp14:anchorId="508BC02B" wp14:editId="1C58185A">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2C2423" id="Oval 191" o:spid="_x0000_s1026" style="position:absolute;margin-left:182.4pt;margin-top:1.85pt;width:13.5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0144" behindDoc="0" locked="0" layoutInCell="1" allowOverlap="1" wp14:anchorId="7AAAE94B" wp14:editId="09C4CFB8">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96A7D" id="Oval 190" o:spid="_x0000_s1026" style="position:absolute;margin-left:133.95pt;margin-top:1.85pt;width:13.5pt;height:9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89120" behindDoc="0" locked="0" layoutInCell="1" allowOverlap="1" wp14:anchorId="5E6187DB" wp14:editId="5EA5B75F">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B1C73E" id="Oval 189" o:spid="_x0000_s1026" style="position:absolute;margin-left:88.35pt;margin-top:1.85pt;width:13.5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6288" behindDoc="0" locked="0" layoutInCell="1" allowOverlap="1" wp14:anchorId="1678970C" wp14:editId="2B47718A">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074E1B" id="Oval 188" o:spid="_x0000_s1026" style="position:absolute;margin-left:230.85pt;margin-top:1.85pt;width:13.5pt;height: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5264" behindDoc="0" locked="0" layoutInCell="1" allowOverlap="1" wp14:anchorId="6EDB8E3A" wp14:editId="77EC31C4">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B1A51" id="Oval 187" o:spid="_x0000_s1026" style="position:absolute;margin-left:182.4pt;margin-top:1.85pt;width:13.5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240" behindDoc="0" locked="0" layoutInCell="1" allowOverlap="1" wp14:anchorId="3B3E1F38" wp14:editId="59407A4A">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863999" id="Oval 186" o:spid="_x0000_s1026" style="position:absolute;margin-left:133.95pt;margin-top:1.85pt;width:13.5pt;height: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93216" behindDoc="0" locked="0" layoutInCell="1" allowOverlap="1" wp14:anchorId="19A045A6" wp14:editId="349C9FD6">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7FF0CA" id="Oval 185" o:spid="_x0000_s1026" style="position:absolute;margin-left:88.35pt;margin-top:1.85pt;width:13.5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0384" behindDoc="0" locked="0" layoutInCell="1" allowOverlap="1" wp14:anchorId="77ACA6DC" wp14:editId="358A491F">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92C81" id="Oval 184" o:spid="_x0000_s1026" style="position:absolute;margin-left:230.85pt;margin-top:1.85pt;width:13.5pt;height: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9360" behindDoc="0" locked="0" layoutInCell="1" allowOverlap="1" wp14:anchorId="15240634" wp14:editId="220EA780">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2161ED" id="Oval 183" o:spid="_x0000_s1026" style="position:absolute;margin-left:182.4pt;margin-top:1.85pt;width:13.5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14:anchorId="273C8C3A" wp14:editId="58DC65C9">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4FAC7" id="Oval 182" o:spid="_x0000_s1026" style="position:absolute;margin-left:133.95pt;margin-top:1.85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7312" behindDoc="0" locked="0" layoutInCell="1" allowOverlap="1" wp14:anchorId="1A39AC42" wp14:editId="31922A75">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6A17E" id="Oval 181" o:spid="_x0000_s1026" style="position:absolute;margin-left:88.35pt;margin-top:1.85pt;width:13.5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4480" behindDoc="0" locked="0" layoutInCell="1" allowOverlap="1" wp14:anchorId="4F73931C" wp14:editId="1FDF7363">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56C64" id="Oval 180" o:spid="_x0000_s1026" style="position:absolute;margin-left:230.85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3456" behindDoc="0" locked="0" layoutInCell="1" allowOverlap="1" wp14:anchorId="5A5A6B1D" wp14:editId="59CC22AE">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A7E5C" id="Oval 179" o:spid="_x0000_s1026" style="position:absolute;margin-left:182.4pt;margin-top:1.85pt;width:13.5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2432" behindDoc="0" locked="0" layoutInCell="1" allowOverlap="1" wp14:anchorId="075B63AD" wp14:editId="580B9DFE">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C8DDA9" id="Oval 178" o:spid="_x0000_s1026" style="position:absolute;margin-left:133.95pt;margin-top:1.85pt;width:13.5pt;height: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1408" behindDoc="0" locked="0" layoutInCell="1" allowOverlap="1" wp14:anchorId="50B8F150" wp14:editId="620E744F">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37C1E" id="Oval 177" o:spid="_x0000_s1026" style="position:absolute;margin-left:88.35pt;margin-top:1.85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8576" behindDoc="0" locked="0" layoutInCell="1" allowOverlap="1" wp14:anchorId="5F90EA44" wp14:editId="55781E4D">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2137F" id="Oval 176" o:spid="_x0000_s1026" style="position:absolute;margin-left:230.85pt;margin-top:1.85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552" behindDoc="0" locked="0" layoutInCell="1" allowOverlap="1" wp14:anchorId="7C2F4384" wp14:editId="3C3E0D19">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5D3BB" id="Oval 175" o:spid="_x0000_s1026" style="position:absolute;margin-left:182.4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528" behindDoc="0" locked="0" layoutInCell="1" allowOverlap="1" wp14:anchorId="33895286" wp14:editId="362F9B5F">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07ECE1" id="Oval 174" o:spid="_x0000_s1026" style="position:absolute;margin-left:133.95pt;margin-top:1.85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5504" behindDoc="0" locked="0" layoutInCell="1" allowOverlap="1" wp14:anchorId="5B686A4B" wp14:editId="4FC2B6D5">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5E7D94" id="Oval 173" o:spid="_x0000_s1026" style="position:absolute;margin-left:88.35pt;margin-top:1.85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5744" behindDoc="0" locked="0" layoutInCell="1" allowOverlap="1" wp14:anchorId="7BECDF51" wp14:editId="494033BE">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78AE2" id="Oval 172" o:spid="_x0000_s1026" style="position:absolute;margin-left:230.85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14:anchorId="3F0DC9AE" wp14:editId="0EFEE0E5">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547AA" id="Oval 171" o:spid="_x0000_s1026" style="position:absolute;margin-left:182.4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2672" behindDoc="0" locked="0" layoutInCell="1" allowOverlap="1" wp14:anchorId="63066C02" wp14:editId="086A791F">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024DD" id="Oval 170" o:spid="_x0000_s1026" style="position:absolute;margin-left:133.95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9600" behindDoc="0" locked="0" layoutInCell="1" allowOverlap="1" wp14:anchorId="77B55F6B" wp14:editId="041A7ED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D1F776" id="Oval 169" o:spid="_x0000_s1026" style="position:absolute;margin-left:88.3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0864" behindDoc="0" locked="0" layoutInCell="1" allowOverlap="1" wp14:anchorId="077FBD9E" wp14:editId="4A9A17E3">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F11A9" id="Oval 168" o:spid="_x0000_s1026" style="position:absolute;margin-left:230.85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840" behindDoc="0" locked="0" layoutInCell="1" allowOverlap="1" wp14:anchorId="14932FDE" wp14:editId="6DA0074D">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3DDAFE" id="Oval 167" o:spid="_x0000_s1026" style="position:absolute;margin-left:182.4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14:anchorId="2F4502E5" wp14:editId="058CD0A7">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6364D" id="Oval 166" o:spid="_x0000_s1026" style="position:absolute;margin-left:133.95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14:anchorId="062D58C2" wp14:editId="14B2C5E6">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65CABA" id="Oval 165" o:spid="_x0000_s1026" style="position:absolute;margin-left:88.3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4960" behindDoc="0" locked="0" layoutInCell="1" allowOverlap="1" wp14:anchorId="295EBD9B" wp14:editId="329CADDD">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2DF7F4" id="Oval 164" o:spid="_x0000_s1026" style="position:absolute;margin-left:230.85pt;margin-top:1.8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936" behindDoc="0" locked="0" layoutInCell="1" allowOverlap="1" wp14:anchorId="3FC6C6DC" wp14:editId="47C7BC04">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AA5F1B" id="Oval 163" o:spid="_x0000_s1026" style="position:absolute;margin-left:182.4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14:anchorId="5484B3FA" wp14:editId="01F96573">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B29FD5" id="Oval 162" o:spid="_x0000_s1026" style="position:absolute;margin-left:133.95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1888" behindDoc="0" locked="0" layoutInCell="1" allowOverlap="1" wp14:anchorId="57B5A845" wp14:editId="6F054172">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9C1173" id="Oval 161" o:spid="_x0000_s1026" style="position:absolute;margin-left:88.3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27008" behindDoc="0" locked="0" layoutInCell="1" allowOverlap="1" wp14:anchorId="37ACB637" wp14:editId="77D722EF">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CED766" id="Oval 1" o:spid="_x0000_s1026" style="position:absolute;margin-left:134.7pt;margin-top:3.4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14:anchorId="13642B8E" wp14:editId="04E79C77">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2FD184" id="Oval 2" o:spid="_x0000_s1026" style="position:absolute;margin-left:230.1pt;margin-top:1.9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28032" behindDoc="0" locked="0" layoutInCell="1" allowOverlap="1" wp14:anchorId="446A2559" wp14:editId="37278FF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2C4628" id="Oval 3" o:spid="_x0000_s1026" style="position:absolute;margin-left:183.9pt;margin-top:2.6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5984" behindDoc="0" locked="0" layoutInCell="1" allowOverlap="1" wp14:anchorId="03C9C468" wp14:editId="6E807191">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6968E" id="Oval 4" o:spid="_x0000_s1026" style="position:absolute;margin-left:89.1pt;margin-top:4.9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3152" behindDoc="0" locked="0" layoutInCell="1" allowOverlap="1" wp14:anchorId="5091B2D3" wp14:editId="008618E8">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C4D1D2" id="Oval 5" o:spid="_x0000_s1026" style="position:absolute;margin-left:230.85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33761E00" wp14:editId="5569B5CC">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63B272" id="Oval 6" o:spid="_x0000_s1026" style="position:absolute;margin-left:182.4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14:anchorId="5370499C" wp14:editId="15C4B673">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DBCA0F" id="Oval 7" o:spid="_x0000_s1026" style="position:absolute;margin-left:133.95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0080" behindDoc="0" locked="0" layoutInCell="1" allowOverlap="1" wp14:anchorId="369805E9" wp14:editId="012794F7">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A1D482" id="Oval 8" o:spid="_x0000_s1026" style="position:absolute;margin-left:88.35pt;margin-top:1.85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7248" behindDoc="0" locked="0" layoutInCell="1" allowOverlap="1" wp14:anchorId="668A689F" wp14:editId="66DC91FF">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9B0E6" id="Oval 9" o:spid="_x0000_s1026" style="position:absolute;margin-left:230.85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14:anchorId="36D9E111" wp14:editId="5F9C259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D17BA" id="Oval 10" o:spid="_x0000_s1026" style="position:absolute;margin-left:182.4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14:anchorId="0459DDBB" wp14:editId="069C0F4D">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FDCC5" id="Oval 11" o:spid="_x0000_s1026" style="position:absolute;margin-left:133.95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4176" behindDoc="0" locked="0" layoutInCell="1" allowOverlap="1" wp14:anchorId="2C03B193" wp14:editId="24C01B8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AB21C2" id="Oval 12" o:spid="_x0000_s1026" style="position:absolute;margin-left:88.3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1344" behindDoc="0" locked="0" layoutInCell="1" allowOverlap="1" wp14:anchorId="78EC3286" wp14:editId="185B38E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379744" id="Oval 13" o:spid="_x0000_s1026" style="position:absolute;margin-left:230.85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0320" behindDoc="0" locked="0" layoutInCell="1" allowOverlap="1" wp14:anchorId="7EA24031" wp14:editId="31858EF0">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423F1" id="Oval 14" o:spid="_x0000_s1026" style="position:absolute;margin-left:182.4pt;margin-top:1.85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6BC95FD5" wp14:editId="276E55A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C87628" id="Oval 15" o:spid="_x0000_s1026" style="position:absolute;margin-left:133.95pt;margin-top:1.8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8272" behindDoc="0" locked="0" layoutInCell="1" allowOverlap="1" wp14:anchorId="4ED7E704" wp14:editId="4BC66303">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D16A57" id="Oval 16" o:spid="_x0000_s1026" style="position:absolute;margin-left:88.3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5440" behindDoc="0" locked="0" layoutInCell="1" allowOverlap="1" wp14:anchorId="14D14CC6" wp14:editId="3C7B03DF">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61A57" id="Oval 17" o:spid="_x0000_s1026" style="position:absolute;margin-left:230.85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14:anchorId="565067D7" wp14:editId="65AC772C">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7DDA7C" id="Oval 18" o:spid="_x0000_s1026" style="position:absolute;margin-left:182.4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2464CB8C" wp14:editId="49E1774D">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304B51" id="Oval 19" o:spid="_x0000_s1026" style="position:absolute;margin-left:133.95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69AA9CB6" wp14:editId="514AE6DB">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56812" id="Oval 20" o:spid="_x0000_s1026" style="position:absolute;margin-left:88.35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E60529" w:rsidP="00E60529">
      <w:r>
        <w:t xml:space="preserve">                                                                        </w:t>
      </w:r>
      <w:sdt>
        <w:sdtPr>
          <w:rPr>
            <w:rFonts w:asciiTheme="majorHAnsi" w:hAnsiTheme="majorHAnsi"/>
            <w:i/>
            <w:sz w:val="52"/>
            <w:szCs w:val="52"/>
          </w:rPr>
          <w:alias w:val="Title"/>
          <w:tag w:val=""/>
          <w:id w:val="-712806398"/>
          <w:placeholder>
            <w:docPart w:val="D723992958EA496F9B9EF3E40BCB3E35"/>
          </w:placeholder>
          <w:dataBinding w:prefixMappings="xmlns:ns0='http://purl.org/dc/elements/1.1/' xmlns:ns1='http://schemas.openxmlformats.org/package/2006/metadata/core-properties' " w:xpath="/ns1:coreProperties[1]/ns0:title[1]" w:storeItemID="{6C3C8BC8-F283-45AE-878A-BAB7291924A1}"/>
          <w:text/>
        </w:sdtPr>
        <w:sdtEndPr/>
        <w:sdtContent>
          <w:r w:rsidR="00BF114C">
            <w:rPr>
              <w:rFonts w:asciiTheme="majorHAnsi" w:hAnsiTheme="majorHAnsi"/>
              <w:i/>
              <w:sz w:val="52"/>
              <w:szCs w:val="52"/>
            </w:rPr>
            <w:t>Volume and SA of Prisms and Cylinders</w:t>
          </w:r>
        </w:sdtContent>
      </w:sdt>
      <w:r>
        <w:t xml:space="preserve"> </w:t>
      </w:r>
      <w:r>
        <w:rPr>
          <w:rFonts w:asciiTheme="majorHAnsi" w:hAnsiTheme="majorHAnsi"/>
          <w:i/>
          <w:sz w:val="52"/>
          <w:szCs w:val="52"/>
        </w:rPr>
        <w:tab/>
      </w:r>
    </w:p>
    <w:p w:rsidR="00E60529" w:rsidRPr="00C5783F" w:rsidRDefault="00E60529" w:rsidP="00E60529">
      <w:pPr>
        <w:pStyle w:val="Heading1"/>
        <w:jc w:val="center"/>
        <w:rPr>
          <w:sz w:val="44"/>
          <w:szCs w:val="44"/>
        </w:rPr>
      </w:pPr>
      <w:r w:rsidRPr="00C5783F">
        <w:rPr>
          <w:sz w:val="44"/>
          <w:szCs w:val="44"/>
        </w:rPr>
        <w:t>ANSWERS</w:t>
      </w:r>
    </w:p>
    <w:tbl>
      <w:tblPr>
        <w:tblStyle w:val="TableGrid"/>
        <w:tblW w:w="10437" w:type="dxa"/>
        <w:tblInd w:w="-690" w:type="dxa"/>
        <w:tblLayout w:type="fixed"/>
        <w:tblCellMar>
          <w:top w:w="113" w:type="dxa"/>
          <w:bottom w:w="57" w:type="dxa"/>
        </w:tblCellMar>
        <w:tblLook w:val="04A0" w:firstRow="1" w:lastRow="0" w:firstColumn="1" w:lastColumn="0" w:noHBand="0" w:noVBand="1"/>
      </w:tblPr>
      <w:tblGrid>
        <w:gridCol w:w="675"/>
        <w:gridCol w:w="9762"/>
      </w:tblGrid>
      <w:tr w:rsidR="00E60529" w:rsidTr="00792725">
        <w:trPr>
          <w:cantSplit/>
        </w:trPr>
        <w:tc>
          <w:tcPr>
            <w:tcW w:w="10437" w:type="dxa"/>
            <w:gridSpan w:val="2"/>
            <w:tcBorders>
              <w:top w:val="single" w:sz="4" w:space="0" w:color="auto"/>
              <w:left w:val="single" w:sz="4" w:space="0" w:color="auto"/>
              <w:bottom w:val="single" w:sz="4" w:space="0" w:color="auto"/>
              <w:right w:val="single" w:sz="4" w:space="0" w:color="auto"/>
            </w:tcBorders>
          </w:tcPr>
          <w:p w:rsidR="00E60529" w:rsidRDefault="00E60529" w:rsidP="003846B4">
            <w:pPr>
              <w:jc w:val="center"/>
              <w:rPr>
                <w:rFonts w:asciiTheme="majorHAnsi" w:hAnsiTheme="majorHAnsi"/>
              </w:rPr>
            </w:pPr>
            <w:r>
              <w:rPr>
                <w:rFonts w:asciiTheme="majorHAnsi" w:hAnsiTheme="majorHAnsi"/>
              </w:rPr>
              <w:t>Section 1</w:t>
            </w:r>
            <w:r w:rsidR="00C5783F">
              <w:rPr>
                <w:rFonts w:asciiTheme="majorHAnsi" w:hAnsiTheme="majorHAnsi"/>
              </w:rPr>
              <w:t xml:space="preserve">  ( 1 mark each)</w:t>
            </w:r>
          </w:p>
        </w:tc>
      </w:tr>
      <w:tr w:rsidR="00C5783F" w:rsidTr="00792725">
        <w:trPr>
          <w:cantSplit/>
        </w:trPr>
        <w:tc>
          <w:tcPr>
            <w:tcW w:w="675"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t>Working and Answers</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0196F" w:rsidRDefault="00DC4884" w:rsidP="0068468D">
            <w:pPr>
              <w:pStyle w:val="QuestionStyle"/>
              <w:rPr>
                <w:position w:val="-34"/>
              </w:rPr>
            </w:pPr>
            <w:r>
              <w:t xml:space="preserve"> </w:t>
            </w:r>
            <w:r w:rsidR="0020196F" w:rsidRPr="0020196F">
              <w:rPr>
                <w:color w:val="FF0000"/>
                <w:position w:val="-34"/>
              </w:rPr>
              <w:object w:dxaOrig="3174" w:dyaOrig="514">
                <v:shape id="_x0000_i1031" type="#_x0000_t75" style="width:159.45pt;height:25.7pt" o:ole="">
                  <v:imagedata r:id="rId84" o:title=""/>
                </v:shape>
                <o:OLEObject Type="Embed" ProgID="FXE300.Equation" ShapeID="_x0000_i1031" DrawAspect="Content" ObjectID="_1460100003" r:id="rId85"/>
              </w:object>
            </w:r>
            <w:r w:rsidRPr="0020196F">
              <w:rPr>
                <w:position w:val="-34"/>
              </w:rPr>
              <w:t xml:space="preserve"> </w:t>
            </w:r>
          </w:p>
          <w:p w:rsidR="00DC4884" w:rsidRPr="00DC4884" w:rsidRDefault="00DC4884" w:rsidP="00DC4884">
            <w:pPr>
              <w:pStyle w:val="QuestionStyle"/>
            </w:pPr>
            <w:r>
              <w:rPr>
                <w:position w:val="-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0196F" w:rsidRDefault="0020196F" w:rsidP="0068468D">
            <w:pPr>
              <w:pStyle w:val="QuestionStyle"/>
              <w:rPr>
                <w:rFonts w:asciiTheme="majorHAnsi" w:hAnsiTheme="majorHAnsi"/>
                <w:position w:val="-2"/>
              </w:rPr>
            </w:pPr>
            <w:r w:rsidRPr="0020196F">
              <w:rPr>
                <w:color w:val="FF0000"/>
                <w:position w:val="-2"/>
              </w:rPr>
              <w:object w:dxaOrig="2778" w:dyaOrig="276">
                <v:shape id="_x0000_i1032" type="#_x0000_t75" style="width:138.85pt;height:14.4pt" o:ole="">
                  <v:imagedata r:id="rId86" o:title=""/>
                </v:shape>
                <o:OLEObject Type="Embed" ProgID="FXE300.Equation" ShapeID="_x0000_i1032" DrawAspect="Content" ObjectID="_1460100004" r:id="rId87"/>
              </w:objec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0196F" w:rsidRDefault="0020196F" w:rsidP="0068468D">
            <w:pPr>
              <w:pStyle w:val="QuestionStyle"/>
              <w:rPr>
                <w:rFonts w:asciiTheme="majorHAnsi" w:hAnsiTheme="majorHAnsi"/>
                <w:position w:val="-18"/>
              </w:rPr>
            </w:pPr>
            <w:r w:rsidRPr="0020196F">
              <w:rPr>
                <w:color w:val="FF0000"/>
                <w:position w:val="-18"/>
              </w:rPr>
              <w:object w:dxaOrig="3354" w:dyaOrig="510">
                <v:shape id="_x0000_i1033" type="#_x0000_t75" style="width:167.65pt;height:25.7pt" o:ole="">
                  <v:imagedata r:id="rId88" o:title=""/>
                </v:shape>
                <o:OLEObject Type="Embed" ProgID="FXE300.Equation" ShapeID="_x0000_i1033" DrawAspect="Content" ObjectID="_1460100005" r:id="rId89"/>
              </w:objec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DC4884" w:rsidP="0068468D">
            <w:pPr>
              <w:pStyle w:val="QuestionStyle"/>
              <w:rPr>
                <w:rFonts w:asciiTheme="majorHAnsi" w:hAnsiTheme="majorHAnsi"/>
                <w:position w:val="-2"/>
              </w:rPr>
            </w:pPr>
            <w:r>
              <w:rPr>
                <w:rFonts w:asciiTheme="majorHAnsi" w:hAnsiTheme="majorHAnsi"/>
              </w:rPr>
              <w:t xml:space="preserve"> </w:t>
            </w:r>
            <w:r w:rsidRPr="00DC4884">
              <w:rPr>
                <w:rFonts w:asciiTheme="majorHAnsi" w:hAnsiTheme="majorHAnsi"/>
                <w:color w:val="FF0000"/>
                <w:position w:val="-2"/>
              </w:rPr>
              <w:object w:dxaOrig="3618" w:dyaOrig="300">
                <v:shape id="_x0000_i1034" type="#_x0000_t75" style="width:181.05pt;height:15.45pt" o:ole="">
                  <v:imagedata r:id="rId90" o:title=""/>
                </v:shape>
                <o:OLEObject Type="Embed" ProgID="FXE300.Equation" ShapeID="_x0000_i1034" DrawAspect="Content" ObjectID="_1460100006" r:id="rId91"/>
              </w:object>
            </w:r>
            <w:r w:rsidRPr="00DC4884">
              <w:rPr>
                <w:rFonts w:asciiTheme="majorHAnsi" w:hAnsiTheme="majorHAnsi"/>
                <w:position w:val="-2"/>
              </w:rPr>
              <w:t xml:space="preserve"> </w:t>
            </w:r>
          </w:p>
          <w:p w:rsidR="00DC4884" w:rsidRPr="00DC4884" w:rsidRDefault="00DC4884" w:rsidP="0068468D">
            <w:pPr>
              <w:pStyle w:val="QuestionStyle"/>
              <w:rPr>
                <w:rFonts w:asciiTheme="majorHAnsi" w:hAnsiTheme="majorHAnsi"/>
                <w:position w:val="-2"/>
              </w:rPr>
            </w:pP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AA24F7" w:rsidRDefault="00AA24F7" w:rsidP="0068468D">
            <w:pPr>
              <w:pStyle w:val="QuestionStyle"/>
              <w:rPr>
                <w:rFonts w:asciiTheme="majorHAnsi" w:hAnsiTheme="majorHAnsi"/>
                <w:position w:val="-66"/>
              </w:rPr>
            </w:pPr>
            <w:r w:rsidRPr="00AA24F7">
              <w:rPr>
                <w:rFonts w:asciiTheme="majorHAnsi" w:hAnsiTheme="majorHAnsi"/>
                <w:color w:val="FF0000"/>
                <w:position w:val="-66"/>
              </w:rPr>
              <w:object w:dxaOrig="4398" w:dyaOrig="838">
                <v:shape id="_x0000_i1035" type="#_x0000_t75" style="width:220.1pt;height:42.15pt" o:ole="">
                  <v:imagedata r:id="rId92" o:title=""/>
                </v:shape>
                <o:OLEObject Type="Embed" ProgID="FXE300.Equation" ShapeID="_x0000_i1035" DrawAspect="Content" ObjectID="_1460100007" r:id="rId93"/>
              </w:objec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85DEE" w:rsidRDefault="00BF114C" w:rsidP="00BF114C">
            <w:pPr>
              <w:pStyle w:val="QuestionStyle"/>
              <w:rPr>
                <w:rFonts w:asciiTheme="majorHAnsi" w:hAnsiTheme="majorHAnsi"/>
                <w:position w:val="-2"/>
              </w:rPr>
            </w:pPr>
            <w:r>
              <w:rPr>
                <w:rFonts w:asciiTheme="majorHAnsi" w:hAnsiTheme="majorHAnsi"/>
              </w:rPr>
              <w:t xml:space="preserve"> </w:t>
            </w:r>
            <w:r w:rsidR="00C85DEE">
              <w:rPr>
                <w:rFonts w:asciiTheme="majorHAnsi" w:hAnsiTheme="majorHAnsi"/>
              </w:rPr>
              <w:t xml:space="preserve"> </w:t>
            </w:r>
            <w:r w:rsidR="00C85DEE" w:rsidRPr="00C85DEE">
              <w:rPr>
                <w:rFonts w:asciiTheme="majorHAnsi" w:hAnsiTheme="majorHAnsi"/>
                <w:color w:val="FF0000"/>
                <w:position w:val="-2"/>
              </w:rPr>
              <w:object w:dxaOrig="3102" w:dyaOrig="300">
                <v:shape id="_x0000_i1036" type="#_x0000_t75" style="width:155.3pt;height:15.45pt" o:ole="">
                  <v:imagedata r:id="rId94" o:title=""/>
                </v:shape>
                <o:OLEObject Type="Embed" ProgID="FXE300.Equation" ShapeID="_x0000_i1036" DrawAspect="Content" ObjectID="_1460100008" r:id="rId95"/>
              </w:object>
            </w:r>
            <w:r w:rsidR="00C85DEE" w:rsidRPr="00C85DEE">
              <w:rPr>
                <w:rFonts w:asciiTheme="majorHAnsi" w:hAnsiTheme="majorHAnsi"/>
                <w:position w:val="-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074E48" w:rsidRDefault="00074E48" w:rsidP="0068468D">
            <w:pPr>
              <w:pStyle w:val="QuestionStyle"/>
              <w:rPr>
                <w:rFonts w:asciiTheme="majorHAnsi" w:hAnsiTheme="majorHAnsi"/>
                <w:position w:val="-82"/>
              </w:rPr>
            </w:pPr>
            <w:r>
              <w:rPr>
                <w:rFonts w:asciiTheme="majorHAnsi" w:hAnsiTheme="majorHAnsi"/>
              </w:rPr>
              <w:t xml:space="preserve"> </w:t>
            </w:r>
            <w:r w:rsidRPr="00074E48">
              <w:rPr>
                <w:rFonts w:asciiTheme="majorHAnsi" w:hAnsiTheme="majorHAnsi"/>
                <w:color w:val="FF0000"/>
                <w:position w:val="-82"/>
              </w:rPr>
              <w:object w:dxaOrig="2286" w:dyaOrig="1136">
                <v:shape id="_x0000_i1037" type="#_x0000_t75" style="width:114.15pt;height:56.55pt" o:ole="">
                  <v:imagedata r:id="rId96" o:title=""/>
                </v:shape>
                <o:OLEObject Type="Embed" ProgID="FXE300.Equation" ShapeID="_x0000_i1037" DrawAspect="Content" ObjectID="_1460100009" r:id="rId97"/>
              </w:object>
            </w:r>
            <w:r w:rsidRPr="00074E48">
              <w:rPr>
                <w:rFonts w:asciiTheme="majorHAnsi" w:hAnsiTheme="majorHAnsi"/>
                <w:position w:val="-8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Default="003846B4" w:rsidP="0068468D">
            <w:pPr>
              <w:pStyle w:val="QuestionStyle"/>
              <w:rPr>
                <w:rFonts w:asciiTheme="majorHAnsi" w:hAnsiTheme="majorHAnsi"/>
              </w:rPr>
            </w:pPr>
            <w:r>
              <w:rPr>
                <w:rFonts w:asciiTheme="majorHAnsi" w:hAnsiTheme="majorHAnsi"/>
              </w:rPr>
              <w:t xml:space="preserve"> </w:t>
            </w:r>
            <w:r>
              <w:rPr>
                <w:rFonts w:asciiTheme="majorHAnsi" w:hAnsiTheme="majorHAnsi"/>
              </w:rPr>
              <w:object w:dxaOrig="17" w:dyaOrig="51">
                <v:shape id="_x0000_i1038" type="#_x0000_t75" style="width:1.05pt;height:2.05pt" o:ole="">
                  <v:imagedata r:id="rId98" o:title=""/>
                </v:shape>
                <o:OLEObject Type="Embed" ProgID="FXE300.Equation" ShapeID="_x0000_i1038" DrawAspect="Content" ObjectID="_1460100010" r:id="rId99"/>
              </w:object>
            </w:r>
            <w:r>
              <w:rPr>
                <w:rFonts w:asciiTheme="majorHAnsi" w:hAnsiTheme="majorHAnsi"/>
              </w:rPr>
              <w:t xml:space="preserve"> </w:t>
            </w:r>
            <w:r w:rsidR="00074E48">
              <w:rPr>
                <w:rFonts w:asciiTheme="majorHAnsi" w:hAnsiTheme="majorHAnsi"/>
              </w:rPr>
              <w:t xml:space="preserve"> </w:t>
            </w:r>
            <w:r w:rsidR="00074E48" w:rsidRPr="00074E48">
              <w:rPr>
                <w:rFonts w:asciiTheme="majorHAnsi" w:hAnsiTheme="majorHAnsi"/>
                <w:color w:val="FF0000"/>
                <w:position w:val="-52"/>
              </w:rPr>
              <w:object w:dxaOrig="4201" w:dyaOrig="836">
                <v:shape id="_x0000_i1039" type="#_x0000_t75" style="width:209.85pt;height:42.15pt" o:ole="">
                  <v:imagedata r:id="rId100" o:title=""/>
                </v:shape>
                <o:OLEObject Type="Embed" ProgID="FXE300.Equation" ShapeID="_x0000_i1039" DrawAspect="Content" ObjectID="_1460100011" r:id="rId101"/>
              </w:object>
            </w:r>
            <w:r w:rsidR="00074E48">
              <w:rPr>
                <w:rFonts w:asciiTheme="majorHAnsi" w:hAnsiTheme="majorHAnsi"/>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074E48" w:rsidRDefault="00074E48" w:rsidP="0068468D">
            <w:pPr>
              <w:pStyle w:val="QuestionStyle"/>
              <w:rPr>
                <w:rFonts w:asciiTheme="majorHAnsi" w:hAnsiTheme="majorHAnsi"/>
                <w:position w:val="-66"/>
              </w:rPr>
            </w:pPr>
            <w:r>
              <w:rPr>
                <w:rFonts w:asciiTheme="majorHAnsi" w:hAnsiTheme="majorHAnsi"/>
              </w:rPr>
              <w:t xml:space="preserve"> </w:t>
            </w:r>
            <w:r w:rsidRPr="00074E48">
              <w:rPr>
                <w:rFonts w:asciiTheme="majorHAnsi" w:hAnsiTheme="majorHAnsi"/>
                <w:color w:val="FF0000"/>
                <w:position w:val="-66"/>
              </w:rPr>
              <w:object w:dxaOrig="2909" w:dyaOrig="834">
                <v:shape id="_x0000_i1040" type="#_x0000_t75" style="width:145.05pt;height:42.15pt" o:ole="">
                  <v:imagedata r:id="rId102" o:title=""/>
                </v:shape>
                <o:OLEObject Type="Embed" ProgID="FXE300.Equation" ShapeID="_x0000_i1040" DrawAspect="Content" ObjectID="_1460100012" r:id="rId103"/>
              </w:object>
            </w:r>
            <w:r w:rsidRPr="00074E48">
              <w:rPr>
                <w:rFonts w:asciiTheme="majorHAnsi" w:hAnsiTheme="majorHAnsi"/>
                <w:position w:val="-66"/>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364AD1" w:rsidRDefault="00364AD1" w:rsidP="00364AD1">
            <w:pPr>
              <w:pStyle w:val="QuestionStyle"/>
              <w:rPr>
                <w:rFonts w:asciiTheme="majorHAnsi" w:hAnsiTheme="majorHAnsi"/>
                <w:position w:val="-82"/>
              </w:rPr>
            </w:pPr>
            <w:r>
              <w:rPr>
                <w:rFonts w:asciiTheme="majorHAnsi" w:hAnsiTheme="majorHAnsi"/>
              </w:rPr>
              <w:t xml:space="preserve"> </w:t>
            </w:r>
            <w:r w:rsidRPr="00364AD1">
              <w:rPr>
                <w:rFonts w:asciiTheme="majorHAnsi" w:hAnsiTheme="majorHAnsi"/>
                <w:color w:val="FF0000"/>
                <w:position w:val="-82"/>
              </w:rPr>
              <w:object w:dxaOrig="5142" w:dyaOrig="1136">
                <v:shape id="_x0000_i1041" type="#_x0000_t75" style="width:257.15pt;height:56.55pt" o:ole="">
                  <v:imagedata r:id="rId104" o:title=""/>
                </v:shape>
                <o:OLEObject Type="Embed" ProgID="FXE300.Equation" ShapeID="_x0000_i1041" DrawAspect="Content" ObjectID="_1460100013" r:id="rId105"/>
              </w:object>
            </w:r>
            <w:r w:rsidRPr="00364AD1">
              <w:rPr>
                <w:rFonts w:asciiTheme="majorHAnsi" w:hAnsiTheme="majorHAnsi"/>
                <w:position w:val="-8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B5B39" w:rsidRDefault="00CB5B39" w:rsidP="0068468D">
            <w:pPr>
              <w:pStyle w:val="QuestionStyle"/>
              <w:rPr>
                <w:rFonts w:asciiTheme="majorHAnsi" w:hAnsiTheme="majorHAnsi"/>
                <w:position w:val="-82"/>
              </w:rPr>
            </w:pPr>
            <w:r>
              <w:rPr>
                <w:rFonts w:asciiTheme="majorHAnsi" w:hAnsiTheme="majorHAnsi"/>
              </w:rPr>
              <w:t xml:space="preserve"> </w:t>
            </w:r>
            <w:r w:rsidRPr="00CB5B39">
              <w:rPr>
                <w:rFonts w:asciiTheme="majorHAnsi" w:hAnsiTheme="majorHAnsi"/>
                <w:color w:val="FF0000"/>
                <w:position w:val="-82"/>
              </w:rPr>
              <w:object w:dxaOrig="2682" w:dyaOrig="1150">
                <v:shape id="_x0000_i1042" type="#_x0000_t75" style="width:133.7pt;height:57.6pt" o:ole="">
                  <v:imagedata r:id="rId106" o:title=""/>
                </v:shape>
                <o:OLEObject Type="Embed" ProgID="FXE300.Equation" ShapeID="_x0000_i1042" DrawAspect="Content" ObjectID="_1460100014" r:id="rId107"/>
              </w:object>
            </w:r>
            <w:r w:rsidRPr="00CB5B39">
              <w:rPr>
                <w:rFonts w:asciiTheme="majorHAnsi" w:hAnsiTheme="majorHAnsi"/>
                <w:position w:val="-8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B5B39" w:rsidRDefault="00CB5B39" w:rsidP="0068468D">
            <w:pPr>
              <w:pStyle w:val="QuestionStyle"/>
              <w:rPr>
                <w:rFonts w:asciiTheme="majorHAnsi" w:hAnsiTheme="majorHAnsi"/>
                <w:position w:val="-80"/>
              </w:rPr>
            </w:pPr>
            <w:r>
              <w:rPr>
                <w:rFonts w:asciiTheme="majorHAnsi" w:hAnsiTheme="majorHAnsi"/>
              </w:rPr>
              <w:t xml:space="preserve"> </w:t>
            </w:r>
            <w:r w:rsidRPr="00CB5B39">
              <w:rPr>
                <w:rFonts w:asciiTheme="majorHAnsi" w:hAnsiTheme="majorHAnsi"/>
                <w:color w:val="FF0000"/>
                <w:position w:val="-80"/>
              </w:rPr>
              <w:object w:dxaOrig="2286" w:dyaOrig="1116">
                <v:shape id="_x0000_i1043" type="#_x0000_t75" style="width:114.15pt;height:55.55pt" o:ole="">
                  <v:imagedata r:id="rId108" o:title=""/>
                </v:shape>
                <o:OLEObject Type="Embed" ProgID="FXE300.Equation" ShapeID="_x0000_i1043" DrawAspect="Content" ObjectID="_1460100015" r:id="rId109"/>
              </w:object>
            </w:r>
            <w:r w:rsidRPr="00CB5B39">
              <w:rPr>
                <w:rFonts w:asciiTheme="majorHAnsi" w:hAnsiTheme="majorHAnsi"/>
                <w:position w:val="-80"/>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4E7D38" w:rsidRDefault="004E7D38" w:rsidP="0068468D">
            <w:pPr>
              <w:pStyle w:val="QuestionStyle"/>
              <w:rPr>
                <w:color w:val="FF0000"/>
                <w:position w:val="-142"/>
              </w:rPr>
            </w:pPr>
            <w:r>
              <w:rPr>
                <w:color w:val="FF0000"/>
              </w:rPr>
              <w:t xml:space="preserve"> </w:t>
            </w:r>
            <w:r w:rsidRPr="004E7D38">
              <w:rPr>
                <w:color w:val="FF0000"/>
                <w:position w:val="-142"/>
              </w:rPr>
              <w:object w:dxaOrig="4086" w:dyaOrig="1750">
                <v:shape id="_x0000_i1044" type="#_x0000_t75" style="width:204.7pt;height:87.45pt" o:ole="">
                  <v:imagedata r:id="rId110" o:title=""/>
                </v:shape>
                <o:OLEObject Type="Embed" ProgID="FXE300.Equation" ShapeID="_x0000_i1044" DrawAspect="Content" ObjectID="_1460100016" r:id="rId111"/>
              </w:object>
            </w:r>
            <w:r w:rsidRPr="004E7D38">
              <w:rPr>
                <w:color w:val="FF0000"/>
                <w:position w:val="-142"/>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0196F" w:rsidRDefault="00962295" w:rsidP="0068468D">
            <w:pPr>
              <w:pStyle w:val="QuestionStyle"/>
              <w:rPr>
                <w:rFonts w:asciiTheme="majorHAnsi" w:hAnsiTheme="majorHAnsi"/>
                <w:position w:val="-110"/>
              </w:rPr>
            </w:pPr>
            <w:r>
              <w:rPr>
                <w:rFonts w:asciiTheme="majorHAnsi" w:hAnsiTheme="majorHAnsi"/>
              </w:rPr>
              <w:t xml:space="preserve"> </w:t>
            </w:r>
            <w:r w:rsidR="0020196F" w:rsidRPr="0020196F">
              <w:rPr>
                <w:rFonts w:asciiTheme="majorHAnsi" w:hAnsiTheme="majorHAnsi"/>
                <w:color w:val="FF0000"/>
                <w:position w:val="-110"/>
              </w:rPr>
              <w:object w:dxaOrig="3846" w:dyaOrig="1416">
                <v:shape id="_x0000_i1045" type="#_x0000_t75" style="width:192.35pt;height:70.95pt" o:ole="">
                  <v:imagedata r:id="rId112" o:title=""/>
                </v:shape>
                <o:OLEObject Type="Embed" ProgID="FXE300.Equation" ShapeID="_x0000_i1045" DrawAspect="Content" ObjectID="_1460100017" r:id="rId113"/>
              </w:object>
            </w:r>
            <w:r w:rsidRPr="0020196F">
              <w:rPr>
                <w:rFonts w:asciiTheme="majorHAnsi" w:hAnsiTheme="majorHAnsi"/>
                <w:position w:val="-110"/>
              </w:rPr>
              <w:t xml:space="preserve"> </w:t>
            </w:r>
          </w:p>
        </w:tc>
      </w:tr>
      <w:tr w:rsidR="00E60529"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3846B4">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20196F" w:rsidRDefault="002B0111" w:rsidP="0068468D">
            <w:pPr>
              <w:pStyle w:val="QuestionStyle"/>
              <w:rPr>
                <w:color w:val="FF0000"/>
                <w:position w:val="-78"/>
              </w:rPr>
            </w:pPr>
            <w:r>
              <w:rPr>
                <w:color w:val="FF0000"/>
              </w:rPr>
              <w:t xml:space="preserve"> </w:t>
            </w:r>
            <w:r w:rsidR="0020196F" w:rsidRPr="0020196F">
              <w:rPr>
                <w:color w:val="FF0000"/>
                <w:position w:val="-78"/>
              </w:rPr>
              <w:object w:dxaOrig="5142" w:dyaOrig="1109">
                <v:shape id="_x0000_i1046" type="#_x0000_t75" style="width:257.15pt;height:55.55pt" o:ole="">
                  <v:imagedata r:id="rId114" o:title=""/>
                </v:shape>
                <o:OLEObject Type="Embed" ProgID="FXE300.Equation" ShapeID="_x0000_i1046" DrawAspect="Content" ObjectID="_1460100018" r:id="rId115"/>
              </w:object>
            </w:r>
            <w:r w:rsidRPr="0020196F">
              <w:rPr>
                <w:color w:val="FF0000"/>
                <w:position w:val="-78"/>
              </w:rPr>
              <w:t xml:space="preserve"> </w:t>
            </w: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r>
        <w:br w:type="page"/>
      </w:r>
    </w:p>
    <w:tbl>
      <w:tblPr>
        <w:tblStyle w:val="TableGrid"/>
        <w:tblW w:w="10173" w:type="dxa"/>
        <w:tblLayout w:type="fixed"/>
        <w:tblCellMar>
          <w:top w:w="113" w:type="dxa"/>
          <w:bottom w:w="57" w:type="dxa"/>
        </w:tblCellMar>
        <w:tblLook w:val="04A0" w:firstRow="1" w:lastRow="0" w:firstColumn="1" w:lastColumn="0" w:noHBand="0" w:noVBand="1"/>
      </w:tblPr>
      <w:tblGrid>
        <w:gridCol w:w="675"/>
        <w:gridCol w:w="7797"/>
        <w:gridCol w:w="1701"/>
      </w:tblGrid>
      <w:tr w:rsidR="00C5783F" w:rsidTr="00792725">
        <w:trPr>
          <w:cantSplit/>
        </w:trPr>
        <w:tc>
          <w:tcPr>
            <w:tcW w:w="10173" w:type="dxa"/>
            <w:gridSpan w:val="3"/>
            <w:tcBorders>
              <w:top w:val="single" w:sz="4" w:space="0" w:color="auto"/>
              <w:left w:val="single" w:sz="4" w:space="0" w:color="auto"/>
              <w:bottom w:val="single" w:sz="4" w:space="0" w:color="auto"/>
              <w:right w:val="single" w:sz="4" w:space="0" w:color="auto"/>
            </w:tcBorders>
          </w:tcPr>
          <w:p w:rsidR="00C5783F" w:rsidRDefault="00C5783F" w:rsidP="003846B4">
            <w:pPr>
              <w:jc w:val="center"/>
              <w:rPr>
                <w:rFonts w:asciiTheme="majorHAnsi" w:hAnsiTheme="majorHAnsi"/>
              </w:rPr>
            </w:pPr>
            <w:r>
              <w:rPr>
                <w:rFonts w:asciiTheme="majorHAnsi" w:hAnsiTheme="majorHAnsi"/>
              </w:rPr>
              <w:t>Section 2    (1 mark each)</w:t>
            </w:r>
          </w:p>
        </w:tc>
      </w:tr>
      <w:tr w:rsidR="00C5783F" w:rsidTr="00792725">
        <w:trPr>
          <w:cantSplit/>
        </w:trPr>
        <w:tc>
          <w:tcPr>
            <w:tcW w:w="675" w:type="dxa"/>
            <w:tcBorders>
              <w:top w:val="single" w:sz="4" w:space="0" w:color="auto"/>
              <w:left w:val="single" w:sz="4" w:space="0" w:color="auto"/>
              <w:bottom w:val="single" w:sz="4" w:space="0" w:color="auto"/>
              <w:right w:val="single" w:sz="4" w:space="0" w:color="auto"/>
            </w:tcBorders>
          </w:tcPr>
          <w:p w:rsidR="00C5783F" w:rsidRPr="00C5783F" w:rsidRDefault="00C5783F" w:rsidP="00C5783F">
            <w:pPr>
              <w:rPr>
                <w:rFonts w:asciiTheme="majorHAnsi" w:hAnsiTheme="majorHAnsi"/>
              </w:rPr>
            </w:pPr>
          </w:p>
        </w:tc>
        <w:tc>
          <w:tcPr>
            <w:tcW w:w="7797" w:type="dxa"/>
            <w:tcBorders>
              <w:top w:val="single" w:sz="4" w:space="0" w:color="auto"/>
              <w:left w:val="single" w:sz="4" w:space="0" w:color="auto"/>
              <w:bottom w:val="single" w:sz="4" w:space="0" w:color="auto"/>
              <w:right w:val="single" w:sz="4" w:space="0" w:color="auto"/>
            </w:tcBorders>
          </w:tcPr>
          <w:p w:rsidR="00C5783F" w:rsidRDefault="00C5783F" w:rsidP="00C5783F">
            <w:pPr>
              <w:jc w:val="center"/>
              <w:rPr>
                <w:rFonts w:asciiTheme="majorHAnsi" w:hAnsiTheme="majorHAnsi"/>
              </w:rPr>
            </w:pPr>
            <w:r>
              <w:t>Working</w:t>
            </w:r>
          </w:p>
        </w:tc>
        <w:tc>
          <w:tcPr>
            <w:tcW w:w="1701" w:type="dxa"/>
            <w:tcBorders>
              <w:top w:val="single" w:sz="4" w:space="0" w:color="auto"/>
              <w:left w:val="single" w:sz="4" w:space="0" w:color="auto"/>
              <w:bottom w:val="single" w:sz="4" w:space="0" w:color="auto"/>
              <w:right w:val="single" w:sz="4" w:space="0" w:color="auto"/>
            </w:tcBorders>
          </w:tcPr>
          <w:p w:rsidR="00C5783F" w:rsidRDefault="00C5783F" w:rsidP="003846B4">
            <w:pPr>
              <w:jc w:val="center"/>
              <w:rPr>
                <w:rFonts w:asciiTheme="majorHAnsi" w:hAnsiTheme="majorHAnsi"/>
              </w:rPr>
            </w:pPr>
            <w:r>
              <w:t>Answers</w:t>
            </w:r>
          </w:p>
        </w:tc>
      </w:tr>
      <w:tr w:rsidR="00E60529"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Pr="00DF0BAB" w:rsidRDefault="00E60529" w:rsidP="003846B4">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E60529" w:rsidRPr="00B97139" w:rsidRDefault="00DF0BAB" w:rsidP="0068468D">
            <w:pPr>
              <w:pStyle w:val="QuestionStyle"/>
              <w:rPr>
                <w:position w:val="-34"/>
              </w:rPr>
            </w:pPr>
            <w:r w:rsidRPr="00DF0BAB">
              <w:t xml:space="preserve"> </w:t>
            </w:r>
            <w:r w:rsidR="00B97139" w:rsidRPr="00B97139">
              <w:rPr>
                <w:color w:val="FF0000"/>
                <w:position w:val="-34"/>
              </w:rPr>
              <w:object w:dxaOrig="4421" w:dyaOrig="518">
                <v:shape id="_x0000_i1047" type="#_x0000_t75" style="width:220.1pt;height:25.7pt" o:ole="">
                  <v:imagedata r:id="rId116" o:title=""/>
                </v:shape>
                <o:OLEObject Type="Embed" ProgID="FXE300.Equation" ShapeID="_x0000_i1047" DrawAspect="Content" ObjectID="_1460100019" r:id="rId117"/>
              </w:object>
            </w:r>
            <w:r w:rsidRPr="00B97139">
              <w:rPr>
                <w:position w:val="-3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Pr="00DF0BAB" w:rsidRDefault="00DF0BAB" w:rsidP="0068468D">
            <w:pPr>
              <w:pStyle w:val="QuestionStyle"/>
            </w:pPr>
            <w:r>
              <w:t>C</w:t>
            </w:r>
          </w:p>
        </w:tc>
      </w:tr>
      <w:tr w:rsidR="00E60529"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Pr="00DF0BAB" w:rsidRDefault="00E60529" w:rsidP="003846B4">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E60529" w:rsidRPr="005A405E" w:rsidRDefault="005A405E" w:rsidP="0068468D">
            <w:pPr>
              <w:pStyle w:val="QuestionStyle"/>
              <w:rPr>
                <w:position w:val="-34"/>
              </w:rPr>
            </w:pPr>
            <w:r>
              <w:t xml:space="preserve"> </w:t>
            </w:r>
            <w:r w:rsidRPr="005A405E">
              <w:rPr>
                <w:color w:val="FF0000"/>
                <w:position w:val="-34"/>
              </w:rPr>
              <w:object w:dxaOrig="2284" w:dyaOrig="596">
                <v:shape id="_x0000_i1048" type="#_x0000_t75" style="width:114.15pt;height:29.85pt" o:ole="">
                  <v:imagedata r:id="rId118" o:title=""/>
                </v:shape>
                <o:OLEObject Type="Embed" ProgID="FXE300.Equation" ShapeID="_x0000_i1048" DrawAspect="Content" ObjectID="_1460100020" r:id="rId119"/>
              </w:object>
            </w:r>
            <w:r w:rsidRPr="005A405E">
              <w:rPr>
                <w:position w:val="-3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Pr="00DF0BAB" w:rsidRDefault="005A405E" w:rsidP="0068468D">
            <w:pPr>
              <w:pStyle w:val="QuestionStyle"/>
            </w:pPr>
            <w:r>
              <w:t>B</w:t>
            </w:r>
          </w:p>
        </w:tc>
      </w:tr>
      <w:tr w:rsidR="00E60529"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Pr="00DF0BAB" w:rsidRDefault="00E60529" w:rsidP="003846B4">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E60529" w:rsidRPr="005A405E" w:rsidRDefault="005A405E" w:rsidP="0068468D">
            <w:pPr>
              <w:pStyle w:val="QuestionStyle"/>
              <w:rPr>
                <w:position w:val="-34"/>
              </w:rPr>
            </w:pPr>
            <w:r>
              <w:t xml:space="preserve"> </w:t>
            </w:r>
            <w:r w:rsidRPr="005A405E">
              <w:rPr>
                <w:color w:val="FF0000"/>
                <w:position w:val="-34"/>
              </w:rPr>
              <w:object w:dxaOrig="1854" w:dyaOrig="514">
                <v:shape id="_x0000_i1049" type="#_x0000_t75" style="width:92.55pt;height:25.7pt" o:ole="">
                  <v:imagedata r:id="rId120" o:title=""/>
                </v:shape>
                <o:OLEObject Type="Embed" ProgID="FXE300.Equation" ShapeID="_x0000_i1049" DrawAspect="Content" ObjectID="_1460100021" r:id="rId121"/>
              </w:object>
            </w:r>
            <w:r w:rsidRPr="005A405E">
              <w:rPr>
                <w:position w:val="-34"/>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Pr="00DF0BAB" w:rsidRDefault="005A405E" w:rsidP="0068468D">
            <w:pPr>
              <w:pStyle w:val="QuestionStyle"/>
            </w:pPr>
            <w:r>
              <w:t>D</w:t>
            </w:r>
          </w:p>
        </w:tc>
      </w:tr>
      <w:tr w:rsidR="00E60529"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Pr="00DF0BAB" w:rsidRDefault="00E60529" w:rsidP="003846B4">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E60529" w:rsidRPr="00805E09" w:rsidRDefault="00805E09" w:rsidP="0068468D">
            <w:pPr>
              <w:pStyle w:val="QuestionStyle"/>
              <w:rPr>
                <w:position w:val="-62"/>
              </w:rPr>
            </w:pPr>
            <w:r>
              <w:t xml:space="preserve"> </w:t>
            </w:r>
            <w:r w:rsidRPr="00805E09">
              <w:rPr>
                <w:color w:val="FF0000"/>
                <w:position w:val="-62"/>
              </w:rPr>
              <w:object w:dxaOrig="1062" w:dyaOrig="798">
                <v:shape id="_x0000_i1050" type="#_x0000_t75" style="width:53.5pt;height:40.1pt" o:ole="">
                  <v:imagedata r:id="rId122" o:title=""/>
                </v:shape>
                <o:OLEObject Type="Embed" ProgID="FXE300.Equation" ShapeID="_x0000_i1050" DrawAspect="Content" ObjectID="_1460100022" r:id="rId123"/>
              </w:object>
            </w:r>
            <w:r w:rsidRPr="00805E09">
              <w:rPr>
                <w:position w:val="-62"/>
              </w:rPr>
              <w:t xml:space="preserve"> </w:t>
            </w:r>
          </w:p>
        </w:tc>
        <w:tc>
          <w:tcPr>
            <w:tcW w:w="1701" w:type="dxa"/>
            <w:tcBorders>
              <w:top w:val="single" w:sz="4" w:space="0" w:color="auto"/>
              <w:left w:val="single" w:sz="4" w:space="0" w:color="auto"/>
              <w:bottom w:val="single" w:sz="4" w:space="0" w:color="auto"/>
              <w:right w:val="single" w:sz="4" w:space="0" w:color="auto"/>
            </w:tcBorders>
          </w:tcPr>
          <w:p w:rsidR="00E60529" w:rsidRPr="00DF0BAB" w:rsidRDefault="001A313F" w:rsidP="0068468D">
            <w:pPr>
              <w:pStyle w:val="QuestionStyle"/>
            </w:pPr>
            <w:r>
              <w:t>D</w:t>
            </w:r>
          </w:p>
        </w:tc>
      </w:tr>
      <w:tr w:rsidR="00E60529"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E60529" w:rsidRPr="00DF0BAB" w:rsidRDefault="00E60529" w:rsidP="003846B4">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E60529" w:rsidRPr="00FA560E" w:rsidRDefault="00FA560E" w:rsidP="0068468D">
            <w:pPr>
              <w:pStyle w:val="QuestionStyle"/>
              <w:rPr>
                <w:position w:val="-108"/>
              </w:rPr>
            </w:pPr>
            <w:r w:rsidRPr="00FA560E">
              <w:rPr>
                <w:noProof/>
                <w:color w:val="FF0000"/>
                <w:position w:val="-108"/>
                <w:lang w:eastAsia="en-AU"/>
              </w:rPr>
              <w:object w:dxaOrig="2188" w:dyaOrig="1257">
                <v:shape id="_x0000_i1051" type="#_x0000_t75" style="width:109.05pt;height:63.75pt" o:ole="">
                  <v:imagedata r:id="rId124" o:title=""/>
                </v:shape>
                <o:OLEObject Type="Embed" ProgID="FXE300.Equation" ShapeID="_x0000_i1051" DrawAspect="Content" ObjectID="_1460100023" r:id="rId125"/>
              </w:object>
            </w:r>
          </w:p>
        </w:tc>
        <w:tc>
          <w:tcPr>
            <w:tcW w:w="1701" w:type="dxa"/>
            <w:tcBorders>
              <w:top w:val="single" w:sz="4" w:space="0" w:color="auto"/>
              <w:left w:val="single" w:sz="4" w:space="0" w:color="auto"/>
              <w:bottom w:val="single" w:sz="4" w:space="0" w:color="auto"/>
              <w:right w:val="single" w:sz="4" w:space="0" w:color="auto"/>
            </w:tcBorders>
          </w:tcPr>
          <w:p w:rsidR="00E60529" w:rsidRPr="00DF0BAB" w:rsidRDefault="00FA560E" w:rsidP="0068468D">
            <w:pPr>
              <w:pStyle w:val="QuestionStyle"/>
            </w:pPr>
            <w:r>
              <w:t>A</w:t>
            </w:r>
          </w:p>
        </w:tc>
      </w:tr>
      <w:tr w:rsidR="00FA560E" w:rsidRPr="00DF0BAB" w:rsidTr="00792725">
        <w:trPr>
          <w:cantSplit/>
          <w:trHeight w:val="359"/>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FA560E" w:rsidRDefault="00FA560E" w:rsidP="00FA560E">
            <w:pPr>
              <w:pStyle w:val="QuestionStyle"/>
              <w:rPr>
                <w:position w:val="-88"/>
              </w:rPr>
            </w:pPr>
            <w:r>
              <w:t xml:space="preserve"> </w:t>
            </w:r>
            <w:r w:rsidRPr="00FA560E">
              <w:rPr>
                <w:color w:val="FF0000"/>
                <w:position w:val="-88"/>
              </w:rPr>
              <w:object w:dxaOrig="1722" w:dyaOrig="1136" w14:anchorId="21BF046F">
                <v:shape id="_x0000_i1052" type="#_x0000_t75" style="width:86.4pt;height:56.55pt" o:ole="">
                  <v:imagedata r:id="rId126" o:title=""/>
                </v:shape>
                <o:OLEObject Type="Embed" ProgID="FXE300.Equation" ShapeID="_x0000_i1052" DrawAspect="Content" ObjectID="_1460100024" r:id="rId127"/>
              </w:object>
            </w:r>
            <w:r w:rsidRPr="00FA560E">
              <w:rPr>
                <w:position w:val="-88"/>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QuestionStyle"/>
            </w:pPr>
            <w:r>
              <w:t>A</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QuestionStyle"/>
            </w:pPr>
            <w:r>
              <w:t xml:space="preserve"> </w:t>
            </w:r>
            <w:r>
              <w:object w:dxaOrig="2382" w:dyaOrig="1098">
                <v:shape id="_x0000_i1053" type="#_x0000_t75" style="width:119.3pt;height:55.55pt" o:ole="">
                  <v:imagedata r:id="rId128" o:title=""/>
                </v:shape>
                <o:OLEObject Type="Embed" ProgID="FXE300.Equation" ShapeID="_x0000_i1053" DrawAspect="Content" ObjectID="_1460100025" r:id="rId129"/>
              </w:object>
            </w:r>
            <w: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AB76D3" w:rsidP="00FA560E">
            <w:pPr>
              <w:pStyle w:val="QuestionStyle"/>
            </w:pPr>
            <w:r>
              <w:t>B</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BF114C" w:rsidRDefault="00BF114C" w:rsidP="00FA560E">
            <w:pPr>
              <w:pStyle w:val="QuestionStyle"/>
              <w:rPr>
                <w:position w:val="-76"/>
              </w:rPr>
            </w:pPr>
            <w:r>
              <w:t xml:space="preserve"> </w:t>
            </w:r>
            <w:r w:rsidRPr="00BF114C">
              <w:rPr>
                <w:color w:val="FF0000"/>
                <w:position w:val="-76"/>
              </w:rPr>
              <w:object w:dxaOrig="1694" w:dyaOrig="1090">
                <v:shape id="_x0000_i1054" type="#_x0000_t75" style="width:84.35pt;height:54.5pt" o:ole="">
                  <v:imagedata r:id="rId130" o:title=""/>
                </v:shape>
                <o:OLEObject Type="Embed" ProgID="FXE300.Equation" ShapeID="_x0000_i1054" DrawAspect="Content" ObjectID="_1460100026" r:id="rId131"/>
              </w:object>
            </w:r>
            <w:r w:rsidRPr="00BF114C">
              <w:rPr>
                <w:position w:val="-76"/>
              </w:rPr>
              <w:t xml:space="preserve"> </w:t>
            </w:r>
            <w:r>
              <w:rPr>
                <w:position w:val="-76"/>
              </w:rPr>
              <w:t xml:space="preserve">  </w:t>
            </w:r>
            <w:r w:rsidRPr="00BF114C">
              <w:rPr>
                <w:color w:val="FF0000"/>
                <w:position w:val="-82"/>
              </w:rPr>
              <w:object w:dxaOrig="1764" w:dyaOrig="994">
                <v:shape id="_x0000_i1055" type="#_x0000_t75" style="width:88.45pt;height:50.4pt" o:ole="">
                  <v:imagedata r:id="rId132" o:title=""/>
                </v:shape>
                <o:OLEObject Type="Embed" ProgID="FXE300.Equation" ShapeID="_x0000_i1055" DrawAspect="Content" ObjectID="_1460100027" r:id="rId133"/>
              </w:object>
            </w:r>
            <w:r>
              <w:rPr>
                <w:position w:val="-76"/>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BF114C" w:rsidP="00FA560E">
            <w:pPr>
              <w:pStyle w:val="QuestionStyle"/>
            </w:pPr>
            <w:r>
              <w:t>D</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BF114C" w:rsidRDefault="00BF114C" w:rsidP="00FA560E">
            <w:pPr>
              <w:pStyle w:val="QuestionStyle"/>
              <w:rPr>
                <w:position w:val="-76"/>
              </w:rPr>
            </w:pPr>
            <w:r>
              <w:t xml:space="preserve"> </w:t>
            </w:r>
            <w:r w:rsidRPr="00BF114C">
              <w:rPr>
                <w:color w:val="FF0000"/>
                <w:position w:val="-76"/>
              </w:rPr>
              <w:object w:dxaOrig="4314" w:dyaOrig="1090">
                <v:shape id="_x0000_i1056" type="#_x0000_t75" style="width:3in;height:54.5pt" o:ole="">
                  <v:imagedata r:id="rId134" o:title=""/>
                </v:shape>
                <o:OLEObject Type="Embed" ProgID="FXE300.Equation" ShapeID="_x0000_i1056" DrawAspect="Content" ObjectID="_1460100028" r:id="rId135"/>
              </w:object>
            </w:r>
            <w:r w:rsidRPr="00BF114C">
              <w:rPr>
                <w:position w:val="-76"/>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BF114C" w:rsidP="00FA560E">
            <w:pPr>
              <w:pStyle w:val="QuestionStyle"/>
            </w:pPr>
            <w:r>
              <w:t>C</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AB76D3" w:rsidRDefault="00AB76D3" w:rsidP="00FA560E">
            <w:pPr>
              <w:pStyle w:val="QuestionStyle"/>
              <w:rPr>
                <w:position w:val="-78"/>
              </w:rPr>
            </w:pPr>
            <w:r>
              <w:t xml:space="preserve"> </w:t>
            </w:r>
            <w:r w:rsidRPr="00AB76D3">
              <w:rPr>
                <w:color w:val="FF0000"/>
                <w:position w:val="-78"/>
              </w:rPr>
              <w:object w:dxaOrig="5238" w:dyaOrig="1109">
                <v:shape id="_x0000_i1057" type="#_x0000_t75" style="width:262.3pt;height:55.55pt" o:ole="">
                  <v:imagedata r:id="rId136" o:title=""/>
                </v:shape>
                <o:OLEObject Type="Embed" ProgID="FXE300.Equation" ShapeID="_x0000_i1057" DrawAspect="Content" ObjectID="_1460100029" r:id="rId137"/>
              </w:object>
            </w:r>
            <w:r w:rsidRPr="00AB76D3">
              <w:rPr>
                <w:position w:val="-78"/>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AB76D3" w:rsidP="00FA560E">
            <w:pPr>
              <w:pStyle w:val="QuestionStyle"/>
            </w:pPr>
            <w:r>
              <w:t>D</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0E76EB" w:rsidRDefault="000E76EB" w:rsidP="00FA560E">
            <w:pPr>
              <w:pStyle w:val="QuestionStyle"/>
              <w:rPr>
                <w:position w:val="-102"/>
              </w:rPr>
            </w:pPr>
            <w:r>
              <w:t xml:space="preserve"> </w:t>
            </w:r>
            <w:r w:rsidRPr="000E76EB">
              <w:rPr>
                <w:color w:val="FF0000"/>
                <w:position w:val="-102"/>
              </w:rPr>
              <w:object w:dxaOrig="2418" w:dyaOrig="1350">
                <v:shape id="_x0000_i1058" type="#_x0000_t75" style="width:121.35pt;height:67.9pt" o:ole="">
                  <v:imagedata r:id="rId138" o:title=""/>
                </v:shape>
                <o:OLEObject Type="Embed" ProgID="FXE300.Equation" ShapeID="_x0000_i1058" DrawAspect="Content" ObjectID="_1460100030" r:id="rId139"/>
              </w:object>
            </w:r>
            <w:r w:rsidRPr="000E76EB">
              <w:rPr>
                <w:position w:val="-102"/>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B25091" w:rsidP="00FA560E">
            <w:pPr>
              <w:pStyle w:val="QuestionStyle"/>
            </w:pPr>
            <w:r>
              <w:t>B</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D801F6" w:rsidRDefault="00D801F6" w:rsidP="00FA560E">
            <w:pPr>
              <w:pStyle w:val="QuestionStyle"/>
              <w:rPr>
                <w:position w:val="-88"/>
              </w:rPr>
            </w:pPr>
            <w:r>
              <w:t xml:space="preserve"> </w:t>
            </w:r>
            <w:r w:rsidRPr="00D801F6">
              <w:rPr>
                <w:color w:val="FF0000"/>
                <w:position w:val="-88"/>
              </w:rPr>
              <w:object w:dxaOrig="2162" w:dyaOrig="1136">
                <v:shape id="_x0000_i1059" type="#_x0000_t75" style="width:108pt;height:56.55pt" o:ole="">
                  <v:imagedata r:id="rId140" o:title=""/>
                </v:shape>
                <o:OLEObject Type="Embed" ProgID="FXE300.Equation" ShapeID="_x0000_i1059" DrawAspect="Content" ObjectID="_1460100031" r:id="rId141"/>
              </w:object>
            </w:r>
            <w:r w:rsidRPr="00D801F6">
              <w:rPr>
                <w:position w:val="-88"/>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AF3052" w:rsidP="00FA560E">
            <w:pPr>
              <w:pStyle w:val="QuestionStyle"/>
            </w:pPr>
            <w:r>
              <w:t>C</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573559" w:rsidRDefault="00573559" w:rsidP="00FA560E">
            <w:pPr>
              <w:pStyle w:val="QuestionStyle"/>
              <w:rPr>
                <w:position w:val="-34"/>
              </w:rPr>
            </w:pPr>
            <w:r>
              <w:t xml:space="preserve"> </w:t>
            </w:r>
            <w:r w:rsidRPr="00573559">
              <w:rPr>
                <w:color w:val="FF0000"/>
                <w:position w:val="-34"/>
              </w:rPr>
              <w:object w:dxaOrig="4722" w:dyaOrig="596">
                <v:shape id="_x0000_i1060" type="#_x0000_t75" style="width:236.55pt;height:29.85pt" o:ole="">
                  <v:imagedata r:id="rId142" o:title=""/>
                </v:shape>
                <o:OLEObject Type="Embed" ProgID="FXE300.Equation" ShapeID="_x0000_i1060" DrawAspect="Content" ObjectID="_1460100032" r:id="rId143"/>
              </w:object>
            </w:r>
            <w:r w:rsidRPr="00573559">
              <w:rPr>
                <w:position w:val="-34"/>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C85DEE" w:rsidP="00FA560E">
            <w:pPr>
              <w:pStyle w:val="QuestionStyle"/>
            </w:pPr>
            <w:r>
              <w:t>A</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B25091" w:rsidRDefault="00B25091" w:rsidP="00FA560E">
            <w:pPr>
              <w:pStyle w:val="QuestionStyle"/>
              <w:rPr>
                <w:position w:val="-94"/>
              </w:rPr>
            </w:pPr>
            <w:r>
              <w:t xml:space="preserve"> </w:t>
            </w:r>
            <w:r w:rsidRPr="00B25091">
              <w:rPr>
                <w:color w:val="FF0000"/>
                <w:position w:val="-94"/>
              </w:rPr>
              <w:object w:dxaOrig="2798" w:dyaOrig="1196">
                <v:shape id="_x0000_i1061" type="#_x0000_t75" style="width:139.9pt;height:59.65pt" o:ole="">
                  <v:imagedata r:id="rId144" o:title=""/>
                </v:shape>
                <o:OLEObject Type="Embed" ProgID="FXE300.Equation" ShapeID="_x0000_i1061" DrawAspect="Content" ObjectID="_1460100033" r:id="rId145"/>
              </w:object>
            </w:r>
            <w:r w:rsidRPr="00B25091">
              <w:rPr>
                <w:position w:val="-94"/>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B25091" w:rsidP="00FA560E">
            <w:pPr>
              <w:pStyle w:val="QuestionStyle"/>
            </w:pPr>
            <w:r>
              <w:t>C</w:t>
            </w:r>
          </w:p>
        </w:tc>
      </w:tr>
      <w:tr w:rsidR="00FA560E" w:rsidRPr="00DF0BAB" w:rsidTr="00792725">
        <w:trPr>
          <w:cantSplit/>
        </w:trPr>
        <w:tc>
          <w:tcPr>
            <w:tcW w:w="675" w:type="dxa"/>
            <w:tcBorders>
              <w:top w:val="single" w:sz="4" w:space="0" w:color="auto"/>
              <w:left w:val="single" w:sz="4" w:space="0" w:color="auto"/>
              <w:bottom w:val="single" w:sz="4" w:space="0" w:color="auto"/>
              <w:right w:val="single" w:sz="4" w:space="0" w:color="auto"/>
            </w:tcBorders>
          </w:tcPr>
          <w:p w:rsidR="00FA560E" w:rsidRPr="00DF0BAB" w:rsidRDefault="00FA560E" w:rsidP="00FA560E">
            <w:pPr>
              <w:pStyle w:val="ListParagraph"/>
              <w:numPr>
                <w:ilvl w:val="0"/>
                <w:numId w:val="5"/>
              </w:numPr>
              <w:ind w:left="113" w:firstLine="0"/>
              <w:jc w:val="center"/>
            </w:pPr>
          </w:p>
        </w:tc>
        <w:tc>
          <w:tcPr>
            <w:tcW w:w="7797" w:type="dxa"/>
            <w:tcBorders>
              <w:top w:val="single" w:sz="4" w:space="0" w:color="auto"/>
              <w:left w:val="single" w:sz="4" w:space="0" w:color="auto"/>
              <w:bottom w:val="single" w:sz="4" w:space="0" w:color="auto"/>
              <w:right w:val="single" w:sz="4" w:space="0" w:color="auto"/>
            </w:tcBorders>
          </w:tcPr>
          <w:p w:rsidR="00FA560E" w:rsidRPr="00E307EC" w:rsidRDefault="00E307EC" w:rsidP="00FA560E">
            <w:pPr>
              <w:pStyle w:val="QuestionStyle"/>
              <w:rPr>
                <w:position w:val="-114"/>
              </w:rPr>
            </w:pPr>
            <w:r>
              <w:t xml:space="preserve"> </w:t>
            </w:r>
            <w:r w:rsidRPr="00E307EC">
              <w:rPr>
                <w:color w:val="FF0000"/>
                <w:position w:val="-114"/>
              </w:rPr>
              <w:object w:dxaOrig="5322" w:dyaOrig="1470">
                <v:shape id="_x0000_i1062" type="#_x0000_t75" style="width:266.4pt;height:74.05pt" o:ole="">
                  <v:imagedata r:id="rId146" o:title=""/>
                </v:shape>
                <o:OLEObject Type="Embed" ProgID="FXE300.Equation" ShapeID="_x0000_i1062" DrawAspect="Content" ObjectID="_1460100034" r:id="rId147"/>
              </w:object>
            </w:r>
            <w:r w:rsidRPr="00E307EC">
              <w:rPr>
                <w:position w:val="-114"/>
              </w:rPr>
              <w:t xml:space="preserve"> </w:t>
            </w:r>
          </w:p>
        </w:tc>
        <w:tc>
          <w:tcPr>
            <w:tcW w:w="1701" w:type="dxa"/>
            <w:tcBorders>
              <w:top w:val="single" w:sz="4" w:space="0" w:color="auto"/>
              <w:left w:val="single" w:sz="4" w:space="0" w:color="auto"/>
              <w:bottom w:val="single" w:sz="4" w:space="0" w:color="auto"/>
              <w:right w:val="single" w:sz="4" w:space="0" w:color="auto"/>
            </w:tcBorders>
          </w:tcPr>
          <w:p w:rsidR="00FA560E" w:rsidRPr="00DF0BAB" w:rsidRDefault="00D645A9" w:rsidP="00FA560E">
            <w:pPr>
              <w:pStyle w:val="QuestionStyle"/>
            </w:pPr>
            <w:r>
              <w:t>D</w:t>
            </w:r>
          </w:p>
        </w:tc>
      </w:tr>
    </w:tbl>
    <w:p w:rsidR="00E60529" w:rsidRPr="00DF0BAB" w:rsidRDefault="00E60529" w:rsidP="00E60529">
      <w:pPr>
        <w:jc w:val="center"/>
      </w:pPr>
    </w:p>
    <w:p w:rsidR="00E60529" w:rsidRPr="00DF0BAB" w:rsidRDefault="00E60529" w:rsidP="00E60529">
      <w:pPr>
        <w:jc w:val="center"/>
      </w:pPr>
    </w:p>
    <w:p w:rsidR="00E60529" w:rsidRPr="00DF0BAB" w:rsidRDefault="00E60529" w:rsidP="00E60529">
      <w:pPr>
        <w:sectPr w:rsidR="00E60529" w:rsidRPr="00DF0BAB" w:rsidSect="006475AA">
          <w:pgSz w:w="11906" w:h="16838"/>
          <w:pgMar w:top="1440" w:right="1440" w:bottom="1440" w:left="1440" w:header="708" w:footer="708" w:gutter="0"/>
          <w:cols w:space="708"/>
          <w:titlePg/>
          <w:docGrid w:linePitch="360"/>
        </w:sectPr>
      </w:pPr>
    </w:p>
    <w:sdt>
      <w:sdtPr>
        <w:rPr>
          <w:rFonts w:ascii="Times New Roman" w:hAnsi="Times New Roman" w:cs="Times New Roman"/>
        </w:rPr>
        <w:alias w:val="Title"/>
        <w:tag w:val=""/>
        <w:id w:val="-360118034"/>
        <w:placeholder>
          <w:docPart w:val="6F5D2CEDE3EA40DC93193DC5EDE0F7C4"/>
        </w:placeholder>
        <w:dataBinding w:prefixMappings="xmlns:ns0='http://purl.org/dc/elements/1.1/' xmlns:ns1='http://schemas.openxmlformats.org/package/2006/metadata/core-properties' " w:xpath="/ns1:coreProperties[1]/ns0:title[1]" w:storeItemID="{6C3C8BC8-F283-45AE-878A-BAB7291924A1}"/>
        <w:text/>
      </w:sdtPr>
      <w:sdtEndPr/>
      <w:sdtContent>
        <w:p w:rsidR="00D221C9" w:rsidRPr="00DF0BAB" w:rsidRDefault="00BF114C" w:rsidP="00D221C9">
          <w:pPr>
            <w:pStyle w:val="Heading1"/>
            <w:jc w:val="center"/>
            <w:rPr>
              <w:rFonts w:ascii="Times New Roman" w:hAnsi="Times New Roman" w:cs="Times New Roman"/>
            </w:rPr>
          </w:pPr>
          <w:r>
            <w:rPr>
              <w:rFonts w:ascii="Times New Roman" w:hAnsi="Times New Roman" w:cs="Times New Roman"/>
            </w:rPr>
            <w:t>Volume and SA of Prisms and Cylinders</w:t>
          </w:r>
        </w:p>
      </w:sdtContent>
    </w:sdt>
    <w:p w:rsidR="00D221C9" w:rsidRPr="008F4C0E" w:rsidRDefault="00D221C9" w:rsidP="00D221C9">
      <w:pPr>
        <w:pStyle w:val="Heading1"/>
        <w:jc w:val="center"/>
      </w:pPr>
      <w:r w:rsidRPr="008F4C0E">
        <w:t>Multiple Choice Answer Sheet</w:t>
      </w:r>
    </w:p>
    <w:p w:rsidR="00D221C9" w:rsidRPr="008F4C0E" w:rsidRDefault="00D221C9" w:rsidP="00D221C9">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w:t>
      </w:r>
      <w:r>
        <w:rPr>
          <w:rFonts w:asciiTheme="majorHAnsi" w:hAnsiTheme="majorHAnsi"/>
        </w:rPr>
        <w:t xml:space="preserve"> ___</w:t>
      </w:r>
      <w:r w:rsidRPr="00D221C9">
        <w:rPr>
          <w:rFonts w:asciiTheme="majorHAnsi" w:hAnsiTheme="majorHAnsi"/>
          <w:u w:val="single"/>
        </w:rPr>
        <w:t xml:space="preserve"> </w:t>
      </w:r>
      <w:r w:rsidRPr="00D221C9">
        <w:rPr>
          <w:rFonts w:asciiTheme="majorHAnsi" w:hAnsiTheme="majorHAnsi"/>
          <w:sz w:val="32"/>
          <w:szCs w:val="32"/>
          <w:u w:val="single"/>
        </w:rPr>
        <w:t xml:space="preserve">Marking Sheet      </w:t>
      </w:r>
      <w:r>
        <w:rPr>
          <w:rFonts w:asciiTheme="majorHAnsi" w:hAnsiTheme="majorHAnsi"/>
          <w:sz w:val="32"/>
          <w:szCs w:val="32"/>
          <w:u w:val="single"/>
        </w:rPr>
        <w:t xml:space="preserve">       </w:t>
      </w:r>
    </w:p>
    <w:p w:rsidR="00D221C9" w:rsidRDefault="00D221C9" w:rsidP="00D221C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E60529" w:rsidRPr="008F4C0E" w:rsidRDefault="00E60529" w:rsidP="00E60529">
      <w:pPr>
        <w:spacing w:before="360"/>
        <w:jc w:val="center"/>
        <w:rPr>
          <w:rFonts w:asciiTheme="majorHAnsi" w:hAnsiTheme="majorHAnsi"/>
        </w:rPr>
      </w:pPr>
      <w:bookmarkStart w:id="0" w:name="_GoBack"/>
      <w:bookmarkEnd w:id="0"/>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46464" behindDoc="0" locked="0" layoutInCell="1" allowOverlap="1" wp14:anchorId="7B3BDDEE" wp14:editId="42BDE92C">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E6C0AD" id="Oval 204" o:spid="_x0000_s1026" style="position:absolute;margin-left:231.3pt;margin-top:3.1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T/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Vw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49536" behindDoc="0" locked="0" layoutInCell="1" allowOverlap="1" wp14:anchorId="0AA7249D" wp14:editId="49345687">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A0C0C" id="Oval 202" o:spid="_x0000_s1026" style="position:absolute;margin-left:87.9pt;margin-top:3.1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"/>
            </w:pict>
          </mc:Fallback>
        </mc:AlternateContent>
      </w:r>
      <w:r w:rsidRPr="008F4C0E">
        <w:tab/>
      </w:r>
      <w:r>
        <w:rPr>
          <w:noProof/>
          <w:sz w:val="20"/>
          <w:lang w:eastAsia="en-AU"/>
        </w:rPr>
        <mc:AlternateContent>
          <mc:Choice Requires="wps">
            <w:drawing>
              <wp:anchor distT="0" distB="0" distL="114300" distR="114300" simplePos="0" relativeHeight="251647488" behindDoc="0" locked="0" layoutInCell="1" allowOverlap="1" wp14:anchorId="77E85B6C" wp14:editId="28082B08">
                <wp:simplePos x="0" y="0"/>
                <wp:positionH relativeFrom="column">
                  <wp:posOffset>1710690</wp:posOffset>
                </wp:positionH>
                <wp:positionV relativeFrom="paragraph">
                  <wp:posOffset>43180</wp:posOffset>
                </wp:positionV>
                <wp:extent cx="171450" cy="114300"/>
                <wp:effectExtent l="5715" t="5080" r="13335"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B0179" id="Oval 201" o:spid="_x0000_s1026" style="position:absolute;margin-left:134.7pt;margin-top:3.4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DtGxNMZAgAAMA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5C67A1DA" wp14:editId="0EB92122">
                <wp:simplePos x="0" y="0"/>
                <wp:positionH relativeFrom="column">
                  <wp:posOffset>2335530</wp:posOffset>
                </wp:positionH>
                <wp:positionV relativeFrom="paragraph">
                  <wp:posOffset>33655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93CD01" id="Oval 203" o:spid="_x0000_s1026" style="position:absolute;margin-left:183.9pt;margin-top:2.6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" fillcolor="#0070c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50560" behindDoc="0" locked="0" layoutInCell="1" allowOverlap="1" wp14:anchorId="6F38CF45" wp14:editId="71747390">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3FDDC9" id="Oval 208" o:spid="_x0000_s1026" style="position:absolute;margin-left:231.1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1B8251ED" wp14:editId="718DB940">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B72B1" id="Oval 205" o:spid="_x0000_s1026" style="position:absolute;margin-left:88.05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52608" behindDoc="0" locked="0" layoutInCell="1" allowOverlap="1" wp14:anchorId="6508C961" wp14:editId="1D227544">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39296" id="Oval 206" o:spid="_x0000_s1026" style="position:absolute;margin-left:182.4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4DF9822D" wp14:editId="7803D555">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D4D9F6" id="Oval 207" o:spid="_x0000_s1026" style="position:absolute;margin-left:133.9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" fillcolor="#0070c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57728" behindDoc="0" locked="0" layoutInCell="1" allowOverlap="1" wp14:anchorId="461C07AD" wp14:editId="3C5F63F8">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91B974" id="Oval 209" o:spid="_x0000_s1026" style="position:absolute;margin-left:233.1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328AFF0E" wp14:editId="19678D63">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1ED97" id="Oval 210" o:spid="_x0000_s1026" style="position:absolute;margin-left:182.4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5680" behindDoc="0" locked="0" layoutInCell="1" allowOverlap="1" wp14:anchorId="34A7C583" wp14:editId="2351156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2C7854" id="Oval 211" o:spid="_x0000_s1026" style="position:absolute;margin-left:133.9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4656" behindDoc="0" locked="0" layoutInCell="1" allowOverlap="1" wp14:anchorId="78AF9A1C" wp14:editId="03B82820">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FBDE82" id="Oval 212" o:spid="_x0000_s1026" style="position:absolute;margin-left:88.3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1824" behindDoc="0" locked="0" layoutInCell="1" allowOverlap="1" wp14:anchorId="4AE80228" wp14:editId="41A78AA7">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1F185" id="Oval 213" o:spid="_x0000_s1026" style="position:absolute;margin-left:230.85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60800" behindDoc="0" locked="0" layoutInCell="1" allowOverlap="1" wp14:anchorId="537F0581" wp14:editId="4B0301BA">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25A570" id="Oval 214" o:spid="_x0000_s1026" style="position:absolute;margin-left:182.4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O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0OrD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4D660A92" wp14:editId="5EB06040">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F44E84" id="Oval 215" o:spid="_x0000_s1026" style="position:absolute;margin-left:133.95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8752" behindDoc="0" locked="0" layoutInCell="1" allowOverlap="1" wp14:anchorId="2F694F97" wp14:editId="761F339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56A3C" id="Oval 216" o:spid="_x0000_s1026" style="position:absolute;margin-left:88.3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5920" behindDoc="0" locked="0" layoutInCell="1" allowOverlap="1" wp14:anchorId="260BED1F" wp14:editId="32948512">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916F3F" id="Oval 217" o:spid="_x0000_s1026" style="position:absolute;margin-left:230.85pt;margin-top:1.8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4896" behindDoc="0" locked="0" layoutInCell="1" allowOverlap="1" wp14:anchorId="06C1CFF8" wp14:editId="54541B0F">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00B2E4" id="Oval 218" o:spid="_x0000_s1026" style="position:absolute;margin-left:182.4pt;margin-top:1.85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3872" behindDoc="0" locked="0" layoutInCell="1" allowOverlap="1" wp14:anchorId="399EF09B" wp14:editId="21814234">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92EC5" id="Oval 219" o:spid="_x0000_s1026" style="position:absolute;margin-left:133.95pt;margin-top:1.85pt;width:13.5pt;height: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2848" behindDoc="0" locked="0" layoutInCell="1" allowOverlap="1" wp14:anchorId="76D57AD6" wp14:editId="76D65B8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0F1421" id="Oval 220" o:spid="_x0000_s1026" style="position:absolute;margin-left:88.3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" fillcolor="#0070c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60529" w:rsidRPr="008F4C0E" w:rsidRDefault="00E01AE0" w:rsidP="00E60529">
      <w:pPr>
        <w:spacing w:after="120"/>
      </w:pPr>
      <w:r>
        <w:rPr>
          <w:noProof/>
          <w:sz w:val="20"/>
          <w:lang w:eastAsia="en-AU"/>
        </w:rPr>
        <mc:AlternateContent>
          <mc:Choice Requires="wps">
            <w:drawing>
              <wp:anchor distT="0" distB="0" distL="114300" distR="114300" simplePos="0" relativeHeight="251610624" behindDoc="0" locked="0" layoutInCell="1" allowOverlap="1" wp14:anchorId="7CFE2B74" wp14:editId="3DD5E9BE">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D76F19" id="Oval 223" o:spid="_x0000_s1026" style="position:absolute;margin-left:136.2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sidR="00E60529">
        <w:rPr>
          <w:noProof/>
          <w:sz w:val="20"/>
          <w:lang w:eastAsia="en-AU"/>
        </w:rPr>
        <mc:AlternateContent>
          <mc:Choice Requires="wps">
            <w:drawing>
              <wp:anchor distT="0" distB="0" distL="114300" distR="114300" simplePos="0" relativeHeight="251613696" behindDoc="0" locked="0" layoutInCell="1" allowOverlap="1" wp14:anchorId="250C5D69" wp14:editId="6668492D">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C13270" id="Oval 221" o:spid="_x0000_s1026" style="position:absolute;margin-left:230.8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11648" behindDoc="0" locked="0" layoutInCell="1" allowOverlap="1" wp14:anchorId="49CC40DA" wp14:editId="3BE0CE8D">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862D47" id="Oval 222" o:spid="_x0000_s1026" style="position:absolute;margin-left:182.4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66944" behindDoc="0" locked="0" layoutInCell="1" allowOverlap="1" wp14:anchorId="70960A55" wp14:editId="47176214">
                <wp:simplePos x="0" y="0"/>
                <wp:positionH relativeFrom="column">
                  <wp:posOffset>1122045</wp:posOffset>
                </wp:positionH>
                <wp:positionV relativeFrom="paragraph">
                  <wp:posOffset>23495</wp:posOffset>
                </wp:positionV>
                <wp:extent cx="171450" cy="114300"/>
                <wp:effectExtent l="0" t="0" r="19050" b="1905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A7A361" id="Oval 224" o:spid="_x0000_s1026" style="position:absolute;margin-left:88.35pt;margin-top:1.85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" fillcolor="#0070c0"/>
            </w:pict>
          </mc:Fallback>
        </mc:AlternateContent>
      </w:r>
      <w:r w:rsidR="00E60529" w:rsidRPr="008F4C0E">
        <w:tab/>
        <w:t xml:space="preserve"> 6.</w:t>
      </w:r>
      <w:r w:rsidR="00E60529" w:rsidRPr="008F4C0E">
        <w:tab/>
        <w:t>A</w:t>
      </w:r>
      <w:r w:rsidR="00E60529" w:rsidRPr="008F4C0E">
        <w:tab/>
        <w:t xml:space="preserve">     B</w:t>
      </w:r>
      <w:r w:rsidR="00E60529" w:rsidRPr="008F4C0E">
        <w:tab/>
        <w:t xml:space="preserve">         C</w:t>
      </w:r>
      <w:r w:rsidR="00E60529" w:rsidRPr="008F4C0E">
        <w:tab/>
      </w:r>
      <w:r w:rsidR="00E60529"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1040" behindDoc="0" locked="0" layoutInCell="1" allowOverlap="1" wp14:anchorId="671A7533" wp14:editId="7D0F20DB">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F4D907" id="Oval 225" o:spid="_x0000_s1026" style="position:absolute;margin-left:230.85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486C7103" wp14:editId="033858E2">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825910" id="Oval 226" o:spid="_x0000_s1026" style="position:absolute;margin-left:182.4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6K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2Y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pc6ui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68992" behindDoc="0" locked="0" layoutInCell="1" allowOverlap="1" wp14:anchorId="23B692F2" wp14:editId="2E301447">
                <wp:simplePos x="0" y="0"/>
                <wp:positionH relativeFrom="column">
                  <wp:posOffset>1701165</wp:posOffset>
                </wp:positionH>
                <wp:positionV relativeFrom="paragraph">
                  <wp:posOffset>23495</wp:posOffset>
                </wp:positionV>
                <wp:extent cx="171450" cy="114300"/>
                <wp:effectExtent l="0" t="0" r="19050" b="1905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8B3A8E" id="Oval 227" o:spid="_x0000_s1026" style="position:absolute;margin-left:133.95pt;margin-top:1.85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" fillcolor="#0070c0"/>
            </w:pict>
          </mc:Fallback>
        </mc:AlternateContent>
      </w:r>
      <w:r>
        <w:rPr>
          <w:noProof/>
          <w:sz w:val="20"/>
          <w:lang w:eastAsia="en-AU"/>
        </w:rPr>
        <mc:AlternateContent>
          <mc:Choice Requires="wps">
            <w:drawing>
              <wp:anchor distT="0" distB="0" distL="114300" distR="114300" simplePos="0" relativeHeight="251667968" behindDoc="0" locked="0" layoutInCell="1" allowOverlap="1" wp14:anchorId="0586A16B" wp14:editId="18EB2D23">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E2F49" id="Oval 228" o:spid="_x0000_s1026" style="position:absolute;margin-left:88.3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5136" behindDoc="0" locked="0" layoutInCell="1" allowOverlap="1" wp14:anchorId="112F5216" wp14:editId="5F6CDC93">
                <wp:simplePos x="0" y="0"/>
                <wp:positionH relativeFrom="column">
                  <wp:posOffset>2931795</wp:posOffset>
                </wp:positionH>
                <wp:positionV relativeFrom="paragraph">
                  <wp:posOffset>23495</wp:posOffset>
                </wp:positionV>
                <wp:extent cx="171450" cy="114300"/>
                <wp:effectExtent l="0" t="0" r="19050" b="1905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BD254" id="Oval 229" o:spid="_x0000_s1026" style="position:absolute;margin-left:230.85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74112" behindDoc="0" locked="0" layoutInCell="1" allowOverlap="1" wp14:anchorId="6E56D149" wp14:editId="13A7CE37">
                <wp:simplePos x="0" y="0"/>
                <wp:positionH relativeFrom="column">
                  <wp:posOffset>2316480</wp:posOffset>
                </wp:positionH>
                <wp:positionV relativeFrom="paragraph">
                  <wp:posOffset>23495</wp:posOffset>
                </wp:positionV>
                <wp:extent cx="171450" cy="114300"/>
                <wp:effectExtent l="11430" t="13970" r="7620" b="508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771E3" id="Oval 230" o:spid="_x0000_s1026" style="position:absolute;margin-left:182.4pt;margin-top:1.85pt;width:13.5pt;height: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W/QWk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73088" behindDoc="0" locked="0" layoutInCell="1" allowOverlap="1" wp14:anchorId="279ECEA7" wp14:editId="126A98C3">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65095" id="Oval 231" o:spid="_x0000_s1026" style="position:absolute;margin-left:133.9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d&#10;nNxkFAIAAAc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1E733E3E" wp14:editId="46279C5A">
                <wp:simplePos x="0" y="0"/>
                <wp:positionH relativeFrom="column">
                  <wp:posOffset>1122045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ED908F" id="Oval 232" o:spid="_x0000_s1026" style="position:absolute;margin-left:88.35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SWVJQbAgAAMAQAAA4AAAAAAAAAAAAAAAAALgIAAGRycy9lMm9Eb2MueG1sUEsBAi0AFAAG&#10;AAgAAAAhAEJ8lrTbAAAACAEAAA8AAAAAAAAAAAAAAAAAdQQAAGRycy9kb3ducmV2LnhtbFBLBQYA&#10;AAAABAAEAPMAAAB9BQ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9232" behindDoc="0" locked="0" layoutInCell="1" allowOverlap="1" wp14:anchorId="71737FF1" wp14:editId="7700392F">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6C5D1" id="Oval 233" o:spid="_x0000_s1026" style="position:absolute;margin-left:230.85pt;margin-top:1.85pt;width:13.5pt;height: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5E9EAAFF" wp14:editId="0812DA46">
                <wp:simplePos x="0" y="0"/>
                <wp:positionH relativeFrom="column">
                  <wp:posOffset>2316480</wp:posOffset>
                </wp:positionH>
                <wp:positionV relativeFrom="paragraph">
                  <wp:posOffset>23495</wp:posOffset>
                </wp:positionV>
                <wp:extent cx="171450" cy="114300"/>
                <wp:effectExtent l="0" t="0" r="19050" b="1905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1D84BB" id="Oval 234" o:spid="_x0000_s1026" style="position:absolute;margin-left:182.4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77184" behindDoc="0" locked="0" layoutInCell="1" allowOverlap="1" wp14:anchorId="564C568B" wp14:editId="49A0E54B">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0E9568" id="Oval 235" o:spid="_x0000_s1026" style="position:absolute;margin-left:133.9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6160" behindDoc="0" locked="0" layoutInCell="1" allowOverlap="1" wp14:anchorId="17D31729" wp14:editId="182C41E9">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2DBD7C" id="Oval 236" o:spid="_x0000_s1026" style="position:absolute;margin-left:88.35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" filled="f"/>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E60529" w:rsidRDefault="00E60529" w:rsidP="00E60529">
      <w:pPr>
        <w:spacing w:after="120"/>
      </w:pPr>
      <w:r>
        <w:rPr>
          <w:noProof/>
          <w:sz w:val="20"/>
          <w:lang w:eastAsia="en-AU"/>
        </w:rPr>
        <mc:AlternateContent>
          <mc:Choice Requires="wps">
            <w:drawing>
              <wp:anchor distT="0" distB="0" distL="114300" distR="114300" simplePos="0" relativeHeight="251683328" behindDoc="0" locked="0" layoutInCell="1" allowOverlap="1" wp14:anchorId="0E00BF5E" wp14:editId="4DBA3192">
                <wp:simplePos x="0" y="0"/>
                <wp:positionH relativeFrom="column">
                  <wp:posOffset>2931795</wp:posOffset>
                </wp:positionH>
                <wp:positionV relativeFrom="paragraph">
                  <wp:posOffset>23495</wp:posOffset>
                </wp:positionV>
                <wp:extent cx="171450" cy="114300"/>
                <wp:effectExtent l="0" t="0" r="19050" b="1905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00E2A" id="Oval 237" o:spid="_x0000_s1026" style="position:absolute;margin-left:230.85pt;margin-top:1.8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82304" behindDoc="0" locked="0" layoutInCell="1" allowOverlap="1" wp14:anchorId="7B0C7F42" wp14:editId="297B0349">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9A74F" id="Oval 238" o:spid="_x0000_s1026" style="position:absolute;margin-left:182.4pt;margin-top:1.85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1280" behindDoc="0" locked="0" layoutInCell="1" allowOverlap="1" wp14:anchorId="6F39C82E" wp14:editId="16C1838D">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61528" id="Oval 239" o:spid="_x0000_s1026" style="position:absolute;margin-left:133.9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mOFQIAAAc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0PX5jh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80256" behindDoc="0" locked="0" layoutInCell="1" allowOverlap="1" wp14:anchorId="18E06EFF" wp14:editId="750EFE02">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508871" id="Oval 240" o:spid="_x0000_s1026" style="position:absolute;margin-left:88.35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87424" behindDoc="0" locked="0" layoutInCell="1" allowOverlap="1" wp14:anchorId="5B33769B" wp14:editId="6059F717">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B73A6F" id="Oval 250" o:spid="_x0000_s1026" style="position:absolute;margin-left:230.85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7kEw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p7me&#10;5BMCAAAHBAAADgAAAAAAAAAAAAAAAAAuAgAAZHJzL2Uyb0RvYy54bWxQSwECLQAUAAYACAAAACEA&#10;fqO+ONwAAAAIAQAADwAAAAAAAAAAAAAAAABt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1686400" behindDoc="0" locked="0" layoutInCell="1" allowOverlap="1" wp14:anchorId="766924F0" wp14:editId="3ABB077F">
                <wp:simplePos x="0" y="0"/>
                <wp:positionH relativeFrom="column">
                  <wp:posOffset>2316480</wp:posOffset>
                </wp:positionH>
                <wp:positionV relativeFrom="paragraph">
                  <wp:posOffset>23495</wp:posOffset>
                </wp:positionV>
                <wp:extent cx="171450" cy="114300"/>
                <wp:effectExtent l="11430" t="13970" r="762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D7E58F" id="Oval 251" o:spid="_x0000_s1026" style="position:absolute;margin-left:182.4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RdRy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376" behindDoc="0" locked="0" layoutInCell="1" allowOverlap="1" wp14:anchorId="341B53CD" wp14:editId="176AAFF3">
                <wp:simplePos x="0" y="0"/>
                <wp:positionH relativeFrom="column">
                  <wp:posOffset>1701165</wp:posOffset>
                </wp:positionH>
                <wp:positionV relativeFrom="paragraph">
                  <wp:posOffset>23495</wp:posOffset>
                </wp:positionV>
                <wp:extent cx="171450" cy="114300"/>
                <wp:effectExtent l="0" t="0" r="19050" b="1905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97692" id="Oval 252" o:spid="_x0000_s1026" style="position:absolute;margin-left:133.95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" fillcolor="#0070c0"/>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72ECB3E6" wp14:editId="7DBE685A">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795F2E" id="Oval 253" o:spid="_x0000_s1026" style="position:absolute;margin-left:88.35pt;margin-top:1.85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60529" w:rsidP="00E01AE0">
      <w:pPr>
        <w:spacing w:after="120"/>
      </w:pPr>
      <w:r>
        <w:rPr>
          <w:noProof/>
          <w:sz w:val="20"/>
          <w:lang w:eastAsia="en-AU"/>
        </w:rPr>
        <mc:AlternateContent>
          <mc:Choice Requires="wps">
            <w:drawing>
              <wp:anchor distT="0" distB="0" distL="114300" distR="114300" simplePos="0" relativeHeight="251691520" behindDoc="0" locked="0" layoutInCell="1" allowOverlap="1" wp14:anchorId="0CB630D2" wp14:editId="447B9FF6">
                <wp:simplePos x="0" y="0"/>
                <wp:positionH relativeFrom="column">
                  <wp:posOffset>2931795</wp:posOffset>
                </wp:positionH>
                <wp:positionV relativeFrom="paragraph">
                  <wp:posOffset>23495</wp:posOffset>
                </wp:positionV>
                <wp:extent cx="171450" cy="114300"/>
                <wp:effectExtent l="7620" t="13970" r="11430" b="508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5A9AA7" id="Oval 254" o:spid="_x0000_s1026" style="position:absolute;margin-left:230.85pt;margin-top:1.85pt;width:13.5pt;height: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aN3U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0496" behindDoc="0" locked="0" layoutInCell="1" allowOverlap="1" wp14:anchorId="55B478A2" wp14:editId="0784B7A5">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4759B" id="Oval 255" o:spid="_x0000_s1026" style="position:absolute;margin-left:182.4pt;margin-top:1.85pt;width:13.5pt;height: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" fillcolor="#0070c0"/>
            </w:pict>
          </mc:Fallback>
        </mc:AlternateContent>
      </w:r>
      <w:r>
        <w:rPr>
          <w:noProof/>
          <w:sz w:val="20"/>
          <w:lang w:eastAsia="en-AU"/>
        </w:rPr>
        <mc:AlternateContent>
          <mc:Choice Requires="wps">
            <w:drawing>
              <wp:anchor distT="0" distB="0" distL="114300" distR="114300" simplePos="0" relativeHeight="251689472" behindDoc="0" locked="0" layoutInCell="1" allowOverlap="1" wp14:anchorId="0985F1C9" wp14:editId="72997260">
                <wp:simplePos x="0" y="0"/>
                <wp:positionH relativeFrom="column">
                  <wp:posOffset>1701165</wp:posOffset>
                </wp:positionH>
                <wp:positionV relativeFrom="paragraph">
                  <wp:posOffset>23495</wp:posOffset>
                </wp:positionV>
                <wp:extent cx="171450" cy="114300"/>
                <wp:effectExtent l="5715" t="13970" r="13335" b="508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08A57F" id="Oval 160" o:spid="_x0000_s1026" style="position:absolute;margin-left:133.95pt;margin-top:1.85pt;width:13.5pt;height: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PQUs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88448" behindDoc="0" locked="0" layoutInCell="1" allowOverlap="1" wp14:anchorId="03C5BC39" wp14:editId="53D2872F">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773FA" id="Oval 256" o:spid="_x0000_s1026" style="position:absolute;margin-left:88.35pt;margin-top:1.85pt;width:13.5pt;height: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E01AE0" w:rsidRDefault="00E01AE0" w:rsidP="00E01AE0">
      <w:pPr>
        <w:spacing w:after="120"/>
      </w:pPr>
      <w:r>
        <w:rPr>
          <w:noProof/>
          <w:sz w:val="20"/>
          <w:lang w:eastAsia="en-AU"/>
        </w:rPr>
        <mc:AlternateContent>
          <mc:Choice Requires="wps">
            <w:drawing>
              <wp:anchor distT="0" distB="0" distL="114300" distR="114300" simplePos="0" relativeHeight="251695616" behindDoc="0" locked="0" layoutInCell="1" allowOverlap="1" wp14:anchorId="0902A2DC" wp14:editId="452E8672">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BE800" id="Oval 257" o:spid="_x0000_s1026" style="position:absolute;margin-left:230.85pt;margin-top:1.85pt;width:13.5pt;height: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592" behindDoc="0" locked="0" layoutInCell="1" allowOverlap="1" wp14:anchorId="24E8A9EB" wp14:editId="0CCB626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B537C" id="Oval 258" o:spid="_x0000_s1026" style="position:absolute;margin-left:182.4pt;margin-top:1.85pt;width:13.5pt;height: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568" behindDoc="0" locked="0" layoutInCell="1" allowOverlap="1" wp14:anchorId="718BE96E" wp14:editId="1F870824">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1F6611" id="Oval 259" o:spid="_x0000_s1026" style="position:absolute;margin-left:133.95pt;margin-top:1.85pt;width:13.5pt;height: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nF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i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u94pxR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92544" behindDoc="0" locked="0" layoutInCell="1" allowOverlap="1" wp14:anchorId="1A500534" wp14:editId="0AE4513E">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B40BDA" id="Oval 260" o:spid="_x0000_s1026" style="position:absolute;margin-left:88.35pt;margin-top:1.85pt;width:13.5pt;height: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" fillcolor="#0070c0"/>
            </w:pict>
          </mc:Fallback>
        </mc:AlternateContent>
      </w:r>
      <w:r>
        <w:tab/>
        <w:t xml:space="preserve"> 13</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699712" behindDoc="0" locked="0" layoutInCell="1" allowOverlap="1" wp14:anchorId="740D7796" wp14:editId="43B19AF2">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7ACB9" id="Oval 261" o:spid="_x0000_s1026" style="position:absolute;margin-left:230.85pt;margin-top:1.85pt;width:13.5pt;height: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OMh&#10;XOcUAgAABwQAAA4AAAAAAAAAAAAAAAAALgIAAGRycy9lMm9Eb2MueG1sUEsBAi0AFAAGAAgAAAAh&#10;AH6jvjjcAAAACAEAAA8AAAAAAAAAAAAAAAAAbg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698688" behindDoc="0" locked="0" layoutInCell="1" allowOverlap="1" wp14:anchorId="0F920DA9" wp14:editId="7122B467">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CA7C4" id="Oval 262" o:spid="_x0000_s1026" style="position:absolute;margin-left:182.4pt;margin-top:1.85pt;width:13.5pt;height: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697664" behindDoc="0" locked="0" layoutInCell="1" allowOverlap="1" wp14:anchorId="5B6FD378" wp14:editId="6C108CC4">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8655A" id="Oval 263" o:spid="_x0000_s1026" style="position:absolute;margin-left:133.95pt;margin-top:1.85pt;width:13.5pt;height: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6640" behindDoc="0" locked="0" layoutInCell="1" allowOverlap="1" wp14:anchorId="51F523CD" wp14:editId="446B5F31">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45239" id="Oval 264" o:spid="_x0000_s1026" style="position:absolute;margin-left:88.35pt;margin-top:1.85pt;width:13.5pt;height: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tab/>
        <w:t xml:space="preserve"> 14</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703808" behindDoc="0" locked="0" layoutInCell="1" allowOverlap="1" wp14:anchorId="662FADF8" wp14:editId="4E31F4C2">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0070C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F30B2" id="Oval 265" o:spid="_x0000_s1026" style="position:absolute;margin-left:230.85pt;margin-top:1.85pt;width:13.5pt;height: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" fillcolor="#0070c0"/>
            </w:pict>
          </mc:Fallback>
        </mc:AlternateContent>
      </w:r>
      <w:r>
        <w:rPr>
          <w:noProof/>
          <w:sz w:val="20"/>
          <w:lang w:eastAsia="en-AU"/>
        </w:rPr>
        <mc:AlternateContent>
          <mc:Choice Requires="wps">
            <w:drawing>
              <wp:anchor distT="0" distB="0" distL="114300" distR="114300" simplePos="0" relativeHeight="251702784" behindDoc="0" locked="0" layoutInCell="1" allowOverlap="1" wp14:anchorId="6D87A55E" wp14:editId="07E000C3">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5146B" id="Oval 266" o:spid="_x0000_s1026" style="position:absolute;margin-left:182.4pt;margin-top:1.85pt;width:13.5pt;height: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FwMx+B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701760" behindDoc="0" locked="0" layoutInCell="1" allowOverlap="1" wp14:anchorId="3789E4D3" wp14:editId="401C3E08">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89806" id="Oval 267" o:spid="_x0000_s1026" style="position:absolute;margin-left:133.95pt;margin-top:1.85pt;width:13.5pt;height: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0736" behindDoc="0" locked="0" layoutInCell="1" allowOverlap="1" wp14:anchorId="16848868" wp14:editId="7571CCE7">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100802" id="Oval 268" o:spid="_x0000_s1026" style="position:absolute;margin-left:88.35pt;margin-top:1.85pt;width:13.5pt;height: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tab/>
        <w:t xml:space="preserve"> 15</w:t>
      </w:r>
      <w:r w:rsidRPr="008F4C0E">
        <w:t>.</w:t>
      </w:r>
      <w:r w:rsidRPr="008F4C0E">
        <w:tab/>
        <w:t>A</w:t>
      </w:r>
      <w:r w:rsidRPr="008F4C0E">
        <w:tab/>
        <w:t xml:space="preserve">     B</w:t>
      </w:r>
      <w:r w:rsidRPr="008F4C0E">
        <w:tab/>
        <w:t xml:space="preserve">         C</w:t>
      </w:r>
      <w:r w:rsidRPr="008F4C0E">
        <w:tab/>
      </w:r>
      <w:r w:rsidRPr="008F4C0E">
        <w:tab/>
        <w:t xml:space="preserve"> D</w:t>
      </w:r>
    </w:p>
    <w:sectPr w:rsidR="00E01AE0"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54E" w:rsidRDefault="00DC054E" w:rsidP="006475AA">
      <w:r>
        <w:separator/>
      </w:r>
    </w:p>
  </w:endnote>
  <w:endnote w:type="continuationSeparator" w:id="0">
    <w:p w:rsidR="00DC054E" w:rsidRDefault="00DC054E"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345097"/>
      <w:docPartObj>
        <w:docPartGallery w:val="Page Numbers (Bottom of Page)"/>
        <w:docPartUnique/>
      </w:docPartObj>
    </w:sdtPr>
    <w:sdtEndPr>
      <w:rPr>
        <w:noProof/>
      </w:rPr>
    </w:sdtEndPr>
    <w:sdtContent>
      <w:p w:rsidR="00AA5F28" w:rsidRDefault="00AA5F28">
        <w:pPr>
          <w:pStyle w:val="Footer"/>
          <w:jc w:val="center"/>
        </w:pPr>
        <w:r>
          <w:fldChar w:fldCharType="begin"/>
        </w:r>
        <w:r>
          <w:instrText xml:space="preserve"> PAGE   \* MERGEFORMAT </w:instrText>
        </w:r>
        <w:r>
          <w:fldChar w:fldCharType="separate"/>
        </w:r>
        <w:r w:rsidR="00792725">
          <w:rPr>
            <w:noProof/>
          </w:rPr>
          <w:t>13</w:t>
        </w:r>
        <w:r>
          <w:rPr>
            <w:noProof/>
          </w:rPr>
          <w:fldChar w:fldCharType="end"/>
        </w:r>
      </w:p>
    </w:sdtContent>
  </w:sdt>
  <w:p w:rsidR="00AA5F28" w:rsidRDefault="00AA5F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979082"/>
      <w:docPartObj>
        <w:docPartGallery w:val="Page Numbers (Bottom of Page)"/>
        <w:docPartUnique/>
      </w:docPartObj>
    </w:sdtPr>
    <w:sdtEndPr>
      <w:rPr>
        <w:noProof/>
      </w:rPr>
    </w:sdtEndPr>
    <w:sdtContent>
      <w:p w:rsidR="00AA5F28" w:rsidRDefault="00AA5F28">
        <w:pPr>
          <w:pStyle w:val="Footer"/>
          <w:jc w:val="center"/>
        </w:pPr>
        <w:r>
          <w:fldChar w:fldCharType="begin"/>
        </w:r>
        <w:r>
          <w:instrText xml:space="preserve"> PAGE   \* MERGEFORMAT </w:instrText>
        </w:r>
        <w:r>
          <w:fldChar w:fldCharType="separate"/>
        </w:r>
        <w:r w:rsidR="00DC054E">
          <w:rPr>
            <w:noProof/>
          </w:rPr>
          <w:t>1</w:t>
        </w:r>
        <w:r>
          <w:rPr>
            <w:noProof/>
          </w:rPr>
          <w:fldChar w:fldCharType="end"/>
        </w:r>
      </w:p>
    </w:sdtContent>
  </w:sdt>
  <w:p w:rsidR="00AA5F28" w:rsidRDefault="00AA5F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54E" w:rsidRDefault="00DC054E" w:rsidP="006475AA">
      <w:r>
        <w:separator/>
      </w:r>
    </w:p>
  </w:footnote>
  <w:footnote w:type="continuationSeparator" w:id="0">
    <w:p w:rsidR="00DC054E" w:rsidRDefault="00DC054E"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F28" w:rsidRPr="006475AA" w:rsidRDefault="00DC054E">
    <w:pPr>
      <w:pStyle w:val="Header"/>
      <w:rPr>
        <w:u w:val="single"/>
      </w:rPr>
    </w:pPr>
    <w:sdt>
      <w:sdtPr>
        <w:rPr>
          <w:u w:val="single"/>
        </w:rPr>
        <w:alias w:val="Title"/>
        <w:tag w:val=""/>
        <w:id w:val="2047329495"/>
        <w:placeholder>
          <w:docPart w:val="D723992958EA496F9B9EF3E40BCB3E35"/>
        </w:placeholder>
        <w:dataBinding w:prefixMappings="xmlns:ns0='http://purl.org/dc/elements/1.1/' xmlns:ns1='http://schemas.openxmlformats.org/package/2006/metadata/core-properties' " w:xpath="/ns1:coreProperties[1]/ns0:title[1]" w:storeItemID="{6C3C8BC8-F283-45AE-878A-BAB7291924A1}"/>
        <w:text/>
      </w:sdtPr>
      <w:sdtEndPr/>
      <w:sdtContent>
        <w:r w:rsidR="00AA5F28">
          <w:rPr>
            <w:u w:val="single"/>
          </w:rPr>
          <w:t>Volume and SA of Prisms and Cylinders</w:t>
        </w:r>
      </w:sdtContent>
    </w:sdt>
    <w:r w:rsidR="00AA5F28">
      <w:rPr>
        <w:u w:val="single"/>
      </w:rPr>
      <w:tab/>
      <w:t>Test</w:t>
    </w:r>
    <w:r w:rsidR="00AA5F28">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F28" w:rsidRDefault="00AA5F28"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AA5F28" w:rsidRPr="00A82BA8" w:rsidRDefault="00AA5F28"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8"/>
  </w:num>
  <w:num w:numId="9">
    <w:abstractNumId w:val="2"/>
  </w:num>
  <w:num w:numId="10">
    <w:abstractNumId w:val="15"/>
  </w:num>
  <w:num w:numId="11">
    <w:abstractNumId w:val="14"/>
  </w:num>
  <w:num w:numId="12">
    <w:abstractNumId w:val="5"/>
  </w:num>
  <w:num w:numId="13">
    <w:abstractNumId w:val="12"/>
  </w:num>
  <w:num w:numId="14">
    <w:abstractNumId w:val="4"/>
  </w:num>
  <w:num w:numId="15">
    <w:abstractNumId w:val="1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31E"/>
    <w:rsid w:val="0005581D"/>
    <w:rsid w:val="000677F1"/>
    <w:rsid w:val="00067A27"/>
    <w:rsid w:val="00074E48"/>
    <w:rsid w:val="00077B33"/>
    <w:rsid w:val="00090968"/>
    <w:rsid w:val="000966B2"/>
    <w:rsid w:val="000A36C4"/>
    <w:rsid w:val="000A3CF4"/>
    <w:rsid w:val="000A3FD5"/>
    <w:rsid w:val="000B38C5"/>
    <w:rsid w:val="000B630E"/>
    <w:rsid w:val="000E76EB"/>
    <w:rsid w:val="00104ACA"/>
    <w:rsid w:val="00180879"/>
    <w:rsid w:val="0018287C"/>
    <w:rsid w:val="001A313F"/>
    <w:rsid w:val="001B0750"/>
    <w:rsid w:val="001D51F7"/>
    <w:rsid w:val="001F23DE"/>
    <w:rsid w:val="0020196F"/>
    <w:rsid w:val="00204CB2"/>
    <w:rsid w:val="00216994"/>
    <w:rsid w:val="002562DD"/>
    <w:rsid w:val="00261459"/>
    <w:rsid w:val="002A67A9"/>
    <w:rsid w:val="002B0111"/>
    <w:rsid w:val="002B1F86"/>
    <w:rsid w:val="002B4995"/>
    <w:rsid w:val="002E368F"/>
    <w:rsid w:val="002E48DA"/>
    <w:rsid w:val="00325745"/>
    <w:rsid w:val="00342263"/>
    <w:rsid w:val="00364AD1"/>
    <w:rsid w:val="003846B4"/>
    <w:rsid w:val="003978BC"/>
    <w:rsid w:val="003A5366"/>
    <w:rsid w:val="003E3BAE"/>
    <w:rsid w:val="00413332"/>
    <w:rsid w:val="00430164"/>
    <w:rsid w:val="00444587"/>
    <w:rsid w:val="004A35FC"/>
    <w:rsid w:val="004B0684"/>
    <w:rsid w:val="004E01B5"/>
    <w:rsid w:val="004E6977"/>
    <w:rsid w:val="004E7D38"/>
    <w:rsid w:val="00510833"/>
    <w:rsid w:val="005259CE"/>
    <w:rsid w:val="00536FB5"/>
    <w:rsid w:val="0054144E"/>
    <w:rsid w:val="00573559"/>
    <w:rsid w:val="005A405E"/>
    <w:rsid w:val="005F6CBB"/>
    <w:rsid w:val="006475AA"/>
    <w:rsid w:val="00674B12"/>
    <w:rsid w:val="0068468D"/>
    <w:rsid w:val="006B3C9D"/>
    <w:rsid w:val="0077682A"/>
    <w:rsid w:val="00792725"/>
    <w:rsid w:val="007A12DD"/>
    <w:rsid w:val="007B331E"/>
    <w:rsid w:val="007F0B2A"/>
    <w:rsid w:val="007F0DF3"/>
    <w:rsid w:val="00805E09"/>
    <w:rsid w:val="00811FB8"/>
    <w:rsid w:val="00814CBD"/>
    <w:rsid w:val="00887934"/>
    <w:rsid w:val="008C4166"/>
    <w:rsid w:val="008E3476"/>
    <w:rsid w:val="008F4C0E"/>
    <w:rsid w:val="009024C6"/>
    <w:rsid w:val="00962295"/>
    <w:rsid w:val="00977E8C"/>
    <w:rsid w:val="00A433DF"/>
    <w:rsid w:val="00A45973"/>
    <w:rsid w:val="00A82BA8"/>
    <w:rsid w:val="00A8708F"/>
    <w:rsid w:val="00AA24F7"/>
    <w:rsid w:val="00AA5F28"/>
    <w:rsid w:val="00AB76D3"/>
    <w:rsid w:val="00AC403E"/>
    <w:rsid w:val="00AF2DC6"/>
    <w:rsid w:val="00AF3052"/>
    <w:rsid w:val="00B01A0C"/>
    <w:rsid w:val="00B25091"/>
    <w:rsid w:val="00B405DD"/>
    <w:rsid w:val="00B466FB"/>
    <w:rsid w:val="00B47C2C"/>
    <w:rsid w:val="00B92B31"/>
    <w:rsid w:val="00B97139"/>
    <w:rsid w:val="00BA7DA8"/>
    <w:rsid w:val="00BB6A8C"/>
    <w:rsid w:val="00BE51BB"/>
    <w:rsid w:val="00BF114C"/>
    <w:rsid w:val="00BF3C4A"/>
    <w:rsid w:val="00BF414C"/>
    <w:rsid w:val="00C05E38"/>
    <w:rsid w:val="00C13DDA"/>
    <w:rsid w:val="00C1764D"/>
    <w:rsid w:val="00C5783F"/>
    <w:rsid w:val="00C85DEE"/>
    <w:rsid w:val="00CB5B39"/>
    <w:rsid w:val="00CD0D8C"/>
    <w:rsid w:val="00CF0257"/>
    <w:rsid w:val="00D1063D"/>
    <w:rsid w:val="00D221C9"/>
    <w:rsid w:val="00D406B1"/>
    <w:rsid w:val="00D51BD2"/>
    <w:rsid w:val="00D615D1"/>
    <w:rsid w:val="00D645A9"/>
    <w:rsid w:val="00D65167"/>
    <w:rsid w:val="00D801F6"/>
    <w:rsid w:val="00D822A0"/>
    <w:rsid w:val="00DA0092"/>
    <w:rsid w:val="00DA52F9"/>
    <w:rsid w:val="00DA664D"/>
    <w:rsid w:val="00DB3201"/>
    <w:rsid w:val="00DC054E"/>
    <w:rsid w:val="00DC4884"/>
    <w:rsid w:val="00DD53EB"/>
    <w:rsid w:val="00DF0BAB"/>
    <w:rsid w:val="00E01AE0"/>
    <w:rsid w:val="00E307EC"/>
    <w:rsid w:val="00E60529"/>
    <w:rsid w:val="00E6634D"/>
    <w:rsid w:val="00EA33A1"/>
    <w:rsid w:val="00EA3B62"/>
    <w:rsid w:val="00F74C53"/>
    <w:rsid w:val="00FA560E"/>
    <w:rsid w:val="00FC09DE"/>
    <w:rsid w:val="00FF2A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B82C23-69A4-4B7E-9392-6469BB664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B405DD"/>
  </w:style>
  <w:style w:type="paragraph" w:customStyle="1" w:styleId="LongerStyle">
    <w:name w:val="Longer Style"/>
    <w:basedOn w:val="ListParagraph"/>
    <w:link w:val="LongerStyleChar"/>
    <w:autoRedefine/>
    <w:qFormat/>
    <w:rsid w:val="00B405DD"/>
    <w:pPr>
      <w:ind w:left="567" w:hanging="567"/>
    </w:pPr>
  </w:style>
  <w:style w:type="character" w:customStyle="1" w:styleId="QuestionStyleChar">
    <w:name w:val="Question Style Char"/>
    <w:basedOn w:val="DefaultParagraphFont"/>
    <w:link w:val="QuestionStyle"/>
    <w:rsid w:val="00B405D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10868">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783693287">
      <w:bodyDiv w:val="1"/>
      <w:marLeft w:val="0"/>
      <w:marRight w:val="0"/>
      <w:marTop w:val="0"/>
      <w:marBottom w:val="0"/>
      <w:divBdr>
        <w:top w:val="none" w:sz="0" w:space="0" w:color="auto"/>
        <w:left w:val="none" w:sz="0" w:space="0" w:color="auto"/>
        <w:bottom w:val="none" w:sz="0" w:space="0" w:color="auto"/>
        <w:right w:val="none" w:sz="0" w:space="0" w:color="auto"/>
      </w:divBdr>
    </w:div>
    <w:div w:id="1077363588">
      <w:bodyDiv w:val="1"/>
      <w:marLeft w:val="0"/>
      <w:marRight w:val="0"/>
      <w:marTop w:val="0"/>
      <w:marBottom w:val="0"/>
      <w:divBdr>
        <w:top w:val="none" w:sz="0" w:space="0" w:color="auto"/>
        <w:left w:val="none" w:sz="0" w:space="0" w:color="auto"/>
        <w:bottom w:val="none" w:sz="0" w:space="0" w:color="auto"/>
        <w:right w:val="none" w:sz="0" w:space="0" w:color="auto"/>
      </w:divBdr>
    </w:div>
    <w:div w:id="1224179621">
      <w:bodyDiv w:val="1"/>
      <w:marLeft w:val="0"/>
      <w:marRight w:val="0"/>
      <w:marTop w:val="0"/>
      <w:marBottom w:val="0"/>
      <w:divBdr>
        <w:top w:val="none" w:sz="0" w:space="0" w:color="auto"/>
        <w:left w:val="none" w:sz="0" w:space="0" w:color="auto"/>
        <w:bottom w:val="none" w:sz="0" w:space="0" w:color="auto"/>
        <w:right w:val="none" w:sz="0" w:space="0" w:color="auto"/>
      </w:divBdr>
    </w:div>
    <w:div w:id="1332877642">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header" Target="header1.xml"/><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39.bin"/><Relationship Id="rId112" Type="http://schemas.openxmlformats.org/officeDocument/2006/relationships/image" Target="media/image52.png"/><Relationship Id="rId133" Type="http://schemas.openxmlformats.org/officeDocument/2006/relationships/oleObject" Target="embeddings/oleObject61.bin"/><Relationship Id="rId138" Type="http://schemas.openxmlformats.org/officeDocument/2006/relationships/image" Target="media/image65.png"/><Relationship Id="rId16" Type="http://schemas.openxmlformats.org/officeDocument/2006/relationships/oleObject" Target="embeddings/oleObject5.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oleObject" Target="embeddings/oleObject15.bin"/><Relationship Id="rId53" Type="http://schemas.openxmlformats.org/officeDocument/2006/relationships/oleObject" Target="embeddings/oleObject21.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4.bin"/><Relationship Id="rId102" Type="http://schemas.openxmlformats.org/officeDocument/2006/relationships/image" Target="media/image47.png"/><Relationship Id="rId123" Type="http://schemas.openxmlformats.org/officeDocument/2006/relationships/oleObject" Target="embeddings/oleObject56.bin"/><Relationship Id="rId128" Type="http://schemas.openxmlformats.org/officeDocument/2006/relationships/image" Target="media/image60.png"/><Relationship Id="rId144" Type="http://schemas.openxmlformats.org/officeDocument/2006/relationships/image" Target="media/image68.png"/><Relationship Id="rId149" Type="http://schemas.openxmlformats.org/officeDocument/2006/relationships/glossaryDocument" Target="glossary/document.xml"/><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2.bin"/><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footer" Target="footer1.xml"/><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29.bin"/><Relationship Id="rId113" Type="http://schemas.openxmlformats.org/officeDocument/2006/relationships/oleObject" Target="embeddings/oleObject51.bin"/><Relationship Id="rId118" Type="http://schemas.openxmlformats.org/officeDocument/2006/relationships/image" Target="media/image55.png"/><Relationship Id="rId134" Type="http://schemas.openxmlformats.org/officeDocument/2006/relationships/image" Target="media/image63.png"/><Relationship Id="rId139" Type="http://schemas.openxmlformats.org/officeDocument/2006/relationships/oleObject" Target="embeddings/oleObject64.bin"/><Relationship Id="rId80" Type="http://schemas.openxmlformats.org/officeDocument/2006/relationships/image" Target="media/image36.png"/><Relationship Id="rId85" Type="http://schemas.openxmlformats.org/officeDocument/2006/relationships/oleObject" Target="embeddings/oleObject37.bin"/><Relationship Id="rId15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19.png"/><Relationship Id="rId59" Type="http://schemas.openxmlformats.org/officeDocument/2006/relationships/oleObject" Target="embeddings/oleObject24.bin"/><Relationship Id="rId67" Type="http://schemas.openxmlformats.org/officeDocument/2006/relationships/oleObject" Target="embeddings/oleObject28.bin"/><Relationship Id="rId103" Type="http://schemas.openxmlformats.org/officeDocument/2006/relationships/oleObject" Target="embeddings/oleObject46.bin"/><Relationship Id="rId108" Type="http://schemas.openxmlformats.org/officeDocument/2006/relationships/image" Target="media/image50.png"/><Relationship Id="rId116" Type="http://schemas.openxmlformats.org/officeDocument/2006/relationships/image" Target="media/image54.png"/><Relationship Id="rId124" Type="http://schemas.openxmlformats.org/officeDocument/2006/relationships/image" Target="media/image58.png"/><Relationship Id="rId129" Type="http://schemas.openxmlformats.org/officeDocument/2006/relationships/oleObject" Target="embeddings/oleObject59.bin"/><Relationship Id="rId137" Type="http://schemas.openxmlformats.org/officeDocument/2006/relationships/oleObject" Target="embeddings/oleObject63.bin"/><Relationship Id="rId20" Type="http://schemas.openxmlformats.org/officeDocument/2006/relationships/oleObject" Target="embeddings/oleObject7.bin"/><Relationship Id="rId41" Type="http://schemas.openxmlformats.org/officeDocument/2006/relationships/oleObject" Target="embeddings/oleObject17.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0.png"/><Relationship Id="rId91" Type="http://schemas.openxmlformats.org/officeDocument/2006/relationships/oleObject" Target="embeddings/oleObject40.bin"/><Relationship Id="rId96" Type="http://schemas.openxmlformats.org/officeDocument/2006/relationships/image" Target="media/image44.png"/><Relationship Id="rId111" Type="http://schemas.openxmlformats.org/officeDocument/2006/relationships/oleObject" Target="embeddings/oleObject50.bin"/><Relationship Id="rId132" Type="http://schemas.openxmlformats.org/officeDocument/2006/relationships/image" Target="media/image62.png"/><Relationship Id="rId140" Type="http://schemas.openxmlformats.org/officeDocument/2006/relationships/image" Target="media/image66.png"/><Relationship Id="rId145" Type="http://schemas.openxmlformats.org/officeDocument/2006/relationships/oleObject" Target="embeddings/oleObject67.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image" Target="media/image16.png"/><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49.png"/><Relationship Id="rId114" Type="http://schemas.openxmlformats.org/officeDocument/2006/relationships/image" Target="media/image53.png"/><Relationship Id="rId119" Type="http://schemas.openxmlformats.org/officeDocument/2006/relationships/oleObject" Target="embeddings/oleObject54.bin"/><Relationship Id="rId127" Type="http://schemas.openxmlformats.org/officeDocument/2006/relationships/oleObject" Target="embeddings/oleObject58.bin"/><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header" Target="header2.xml"/><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5.png"/><Relationship Id="rId81" Type="http://schemas.openxmlformats.org/officeDocument/2006/relationships/oleObject" Target="embeddings/oleObject35.bin"/><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7.png"/><Relationship Id="rId130" Type="http://schemas.openxmlformats.org/officeDocument/2006/relationships/image" Target="media/image61.png"/><Relationship Id="rId135" Type="http://schemas.openxmlformats.org/officeDocument/2006/relationships/oleObject" Target="embeddings/oleObject62.bin"/><Relationship Id="rId143" Type="http://schemas.openxmlformats.org/officeDocument/2006/relationships/oleObject" Target="embeddings/oleObject66.bin"/><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6.bin"/><Relationship Id="rId109" Type="http://schemas.openxmlformats.org/officeDocument/2006/relationships/oleObject" Target="embeddings/oleObject49.bin"/><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oleObject" Target="embeddings/oleObject22.bin"/><Relationship Id="rId76" Type="http://schemas.openxmlformats.org/officeDocument/2006/relationships/image" Target="media/image34.png"/><Relationship Id="rId97" Type="http://schemas.openxmlformats.org/officeDocument/2006/relationships/oleObject" Target="embeddings/oleObject43.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7.bin"/><Relationship Id="rId141" Type="http://schemas.openxmlformats.org/officeDocument/2006/relationships/oleObject" Target="embeddings/oleObject65.bin"/><Relationship Id="rId14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image" Target="media/image18.png"/><Relationship Id="rId45" Type="http://schemas.openxmlformats.org/officeDocument/2006/relationships/footer" Target="footer2.xml"/><Relationship Id="rId66" Type="http://schemas.openxmlformats.org/officeDocument/2006/relationships/image" Target="media/image29.png"/><Relationship Id="rId87" Type="http://schemas.openxmlformats.org/officeDocument/2006/relationships/oleObject" Target="embeddings/oleObject38.bin"/><Relationship Id="rId110" Type="http://schemas.openxmlformats.org/officeDocument/2006/relationships/image" Target="media/image51.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image" Target="media/image64.png"/><Relationship Id="rId61" Type="http://schemas.openxmlformats.org/officeDocument/2006/relationships/oleObject" Target="embeddings/oleObject25.bin"/><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oleObject" Target="embeddings/oleObject14.bin"/><Relationship Id="rId56" Type="http://schemas.openxmlformats.org/officeDocument/2006/relationships/image" Target="media/image24.png"/><Relationship Id="rId77" Type="http://schemas.openxmlformats.org/officeDocument/2006/relationships/oleObject" Target="embeddings/oleObject33.bin"/><Relationship Id="rId100" Type="http://schemas.openxmlformats.org/officeDocument/2006/relationships/image" Target="media/image46.png"/><Relationship Id="rId105" Type="http://schemas.openxmlformats.org/officeDocument/2006/relationships/oleObject" Target="embeddings/oleObject47.bin"/><Relationship Id="rId126" Type="http://schemas.openxmlformats.org/officeDocument/2006/relationships/image" Target="media/image59.png"/><Relationship Id="rId147" Type="http://schemas.openxmlformats.org/officeDocument/2006/relationships/oleObject" Target="embeddings/oleObject68.bin"/><Relationship Id="rId8" Type="http://schemas.openxmlformats.org/officeDocument/2006/relationships/oleObject" Target="embeddings/oleObject1.bin"/><Relationship Id="rId51" Type="http://schemas.openxmlformats.org/officeDocument/2006/relationships/oleObject" Target="embeddings/oleObject20.bin"/><Relationship Id="rId72" Type="http://schemas.openxmlformats.org/officeDocument/2006/relationships/image" Target="media/image32.png"/><Relationship Id="rId93" Type="http://schemas.openxmlformats.org/officeDocument/2006/relationships/oleObject" Target="embeddings/oleObject41.bin"/><Relationship Id="rId98" Type="http://schemas.openxmlformats.org/officeDocument/2006/relationships/image" Target="media/image45.wmf"/><Relationship Id="rId121" Type="http://schemas.openxmlformats.org/officeDocument/2006/relationships/oleObject" Target="embeddings/oleObject55.bin"/><Relationship Id="rId14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ocuments\WME%20Pty%20Ltd%2012\Draft%20Products\Draft%20Products%202014\2014%20WME%20Mathematics%20Assessment%20Bank\2014%20Templates\Year%209%2010%20Test%20Shorter%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F8B99DA71F340DC810482322DB249AE"/>
        <w:category>
          <w:name w:val="General"/>
          <w:gallery w:val="placeholder"/>
        </w:category>
        <w:types>
          <w:type w:val="bbPlcHdr"/>
        </w:types>
        <w:behaviors>
          <w:behavior w:val="content"/>
        </w:behaviors>
        <w:guid w:val="{72247471-767A-40F1-AD19-E3ACE9CBDFE1}"/>
      </w:docPartPr>
      <w:docPartBody>
        <w:p w:rsidR="00FE1181" w:rsidRDefault="005F2988">
          <w:pPr>
            <w:pStyle w:val="EF8B99DA71F340DC810482322DB249AE"/>
          </w:pPr>
          <w:r w:rsidRPr="00C91EEC">
            <w:rPr>
              <w:rStyle w:val="PlaceholderText"/>
            </w:rPr>
            <w:t>[Title]</w:t>
          </w:r>
        </w:p>
      </w:docPartBody>
    </w:docPart>
    <w:docPart>
      <w:docPartPr>
        <w:name w:val="EC509C5BE715462F857C10DD065FEC41"/>
        <w:category>
          <w:name w:val="General"/>
          <w:gallery w:val="placeholder"/>
        </w:category>
        <w:types>
          <w:type w:val="bbPlcHdr"/>
        </w:types>
        <w:behaviors>
          <w:behavior w:val="content"/>
        </w:behaviors>
        <w:guid w:val="{144F9E2C-CE2B-4C74-8DC3-7B7E62D0F695}"/>
      </w:docPartPr>
      <w:docPartBody>
        <w:p w:rsidR="00FE1181" w:rsidRDefault="005F2988">
          <w:pPr>
            <w:pStyle w:val="EC509C5BE715462F857C10DD065FEC41"/>
          </w:pPr>
          <w:r w:rsidRPr="00C91EEC">
            <w:rPr>
              <w:rStyle w:val="PlaceholderText"/>
            </w:rPr>
            <w:t>[Title]</w:t>
          </w:r>
        </w:p>
      </w:docPartBody>
    </w:docPart>
    <w:docPart>
      <w:docPartPr>
        <w:name w:val="64111ECADB1846D880BA0C1BD037AE74"/>
        <w:category>
          <w:name w:val="General"/>
          <w:gallery w:val="placeholder"/>
        </w:category>
        <w:types>
          <w:type w:val="bbPlcHdr"/>
        </w:types>
        <w:behaviors>
          <w:behavior w:val="content"/>
        </w:behaviors>
        <w:guid w:val="{000AB6AD-456D-4AD8-89F9-72F2C80D507E}"/>
      </w:docPartPr>
      <w:docPartBody>
        <w:p w:rsidR="00FE1181" w:rsidRDefault="005F2988">
          <w:pPr>
            <w:pStyle w:val="64111ECADB1846D880BA0C1BD037AE74"/>
          </w:pPr>
          <w:r w:rsidRPr="001166EB">
            <w:rPr>
              <w:rStyle w:val="PlaceholderText"/>
            </w:rPr>
            <w:t>[Title]</w:t>
          </w:r>
        </w:p>
      </w:docPartBody>
    </w:docPart>
    <w:docPart>
      <w:docPartPr>
        <w:name w:val="D723992958EA496F9B9EF3E40BCB3E35"/>
        <w:category>
          <w:name w:val="General"/>
          <w:gallery w:val="placeholder"/>
        </w:category>
        <w:types>
          <w:type w:val="bbPlcHdr"/>
        </w:types>
        <w:behaviors>
          <w:behavior w:val="content"/>
        </w:behaviors>
        <w:guid w:val="{79CCC7F4-EDEF-4690-8C75-D100D46ECA8B}"/>
      </w:docPartPr>
      <w:docPartBody>
        <w:p w:rsidR="00FE1181" w:rsidRDefault="005F2988">
          <w:pPr>
            <w:pStyle w:val="D723992958EA496F9B9EF3E40BCB3E35"/>
          </w:pPr>
          <w:r w:rsidRPr="00C91EEC">
            <w:rPr>
              <w:rStyle w:val="PlaceholderText"/>
            </w:rPr>
            <w:t>[Title]</w:t>
          </w:r>
        </w:p>
      </w:docPartBody>
    </w:docPart>
    <w:docPart>
      <w:docPartPr>
        <w:name w:val="6F5D2CEDE3EA40DC93193DC5EDE0F7C4"/>
        <w:category>
          <w:name w:val="General"/>
          <w:gallery w:val="placeholder"/>
        </w:category>
        <w:types>
          <w:type w:val="bbPlcHdr"/>
        </w:types>
        <w:behaviors>
          <w:behavior w:val="content"/>
        </w:behaviors>
        <w:guid w:val="{981D09BF-DBFE-496A-916E-FADDB0D8C9C8}"/>
      </w:docPartPr>
      <w:docPartBody>
        <w:p w:rsidR="00FE1181" w:rsidRDefault="005F2988">
          <w:pPr>
            <w:pStyle w:val="6F5D2CEDE3EA40DC93193DC5EDE0F7C4"/>
          </w:pPr>
          <w:r w:rsidRPr="001166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988"/>
    <w:rsid w:val="00385935"/>
    <w:rsid w:val="004A318C"/>
    <w:rsid w:val="005F2988"/>
    <w:rsid w:val="00FE11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EF8B99DA71F340DC810482322DB249AE">
    <w:name w:val="EF8B99DA71F340DC810482322DB249AE"/>
  </w:style>
  <w:style w:type="paragraph" w:customStyle="1" w:styleId="EC509C5BE715462F857C10DD065FEC41">
    <w:name w:val="EC509C5BE715462F857C10DD065FEC41"/>
  </w:style>
  <w:style w:type="paragraph" w:customStyle="1" w:styleId="64111ECADB1846D880BA0C1BD037AE74">
    <w:name w:val="64111ECADB1846D880BA0C1BD037AE74"/>
  </w:style>
  <w:style w:type="paragraph" w:customStyle="1" w:styleId="D723992958EA496F9B9EF3E40BCB3E35">
    <w:name w:val="D723992958EA496F9B9EF3E40BCB3E35"/>
  </w:style>
  <w:style w:type="paragraph" w:customStyle="1" w:styleId="6F5D2CEDE3EA40DC93193DC5EDE0F7C4">
    <w:name w:val="6F5D2CEDE3EA40DC93193DC5EDE0F7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Shorter Template.dotx</Template>
  <TotalTime>1</TotalTime>
  <Pages>15</Pages>
  <Words>1608</Words>
  <Characters>9170</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Volume and SA of Prisms and Cylinders</vt:lpstr>
      <vt:lpstr>&lt;Volume and SA of Prisms and Cylinders&gt;</vt:lpstr>
      <vt:lpstr>Multiple Choice Answer Sheet</vt:lpstr>
      <vt:lpstr>ANSWERS</vt:lpstr>
      <vt:lpstr>&lt;Volume and SA of Prisms and Cylinders&gt;</vt:lpstr>
      <vt:lpstr>Multiple Choice Answer Sheet</vt:lpstr>
    </vt:vector>
  </TitlesOfParts>
  <Company>Toshiba</Company>
  <LinksUpToDate>false</LinksUpToDate>
  <CharactersWithSpaces>10757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and SA of Prisms and Cylinders</dc:title>
  <dc:subject/>
  <dc:creator>Garry</dc:creator>
  <cp:keywords/>
  <dc:description/>
  <cp:lastModifiedBy>Garry</cp:lastModifiedBy>
  <cp:revision>3</cp:revision>
  <dcterms:created xsi:type="dcterms:W3CDTF">2014-04-24T05:55:00Z</dcterms:created>
  <dcterms:modified xsi:type="dcterms:W3CDTF">2014-04-27T00:23:00Z</dcterms:modified>
</cp:coreProperties>
</file>