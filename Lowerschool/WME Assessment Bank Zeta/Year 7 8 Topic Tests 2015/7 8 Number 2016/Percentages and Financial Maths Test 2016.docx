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325745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EB25C77129EE451C8D4C170A34F533E3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BA5E67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A56327FE15DA4260A40ED538A431A75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BA5E67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Default="00C56E1E" w:rsidP="00BA5E67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Connect fractions, decimals and percentages and carry out simple conversions (ACMNA157) </w:t>
            </w:r>
          </w:p>
          <w:p w:rsid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Find percentages of quantities and express one quantity as a percentage of another, with and without digital technologies (ACMNA158)</w:t>
            </w:r>
          </w:p>
          <w:p w:rsid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Solve  problems involving the  use  of percentages, including percentage  increases  and  decreases, with and  without digital  technologies  (ACMNA187)</w:t>
            </w:r>
          </w:p>
          <w:p w:rsid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Investigate and calculate Goods and Services Tax (GST), with and without digital technologies</w:t>
            </w:r>
          </w:p>
          <w:p w:rsid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Investigate and   calculate ‘best buys’, with and without digital technologies  (ACMNA174)</w:t>
            </w:r>
          </w:p>
          <w:p w:rsidR="00BA5E67" w:rsidRPr="00BA5E67" w:rsidRDefault="00BA5E67" w:rsidP="00BA5E67">
            <w:pPr>
              <w:pStyle w:val="ListParagraph"/>
              <w:numPr>
                <w:ilvl w:val="0"/>
                <w:numId w:val="13"/>
              </w:numPr>
              <w:spacing w:after="0"/>
              <w:contextualSpacing w:val="0"/>
              <w:rPr>
                <w:rFonts w:ascii="Times New Roman" w:eastAsiaTheme="minorHAnsi" w:hAnsi="Times New Roman" w:cstheme="minorBidi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Solve  problems  involving   profit  and    loss, with   and  without digital  technologies  (ACMNA189)    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1D3F6F" w:rsidRPr="00C30E34" w:rsidRDefault="00C776B8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92" type="#_x0000_t75" style="position:absolute;margin-left:47.35pt;margin-top:25.7pt;width:218.4pt;height:175.85pt;z-index:251683328;mso-position-horizontal-relative:text;mso-position-vertical-relative:text">
                  <v:imagedata r:id="rId8" o:title=""/>
                </v:shape>
                <o:OLEObject Type="Embed" ProgID="FXDraw.Graphic" ShapeID="_x0000_s1192" DrawAspect="Content" ObjectID="_1514613067" r:id="rId9"/>
              </w:obje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Which diagram has  </w:t>
            </w:r>
            <w:r w:rsidR="00ED1BC6" w:rsidRPr="00C30E3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54" w:dyaOrig="194" w14:anchorId="264BE73A">
                <v:shape id="_x0000_i1026" type="#_x0000_t75" style="width:22.5pt;height:9.75pt" o:ole="">
                  <v:imagedata r:id="rId10" o:title=""/>
                </v:shape>
                <o:OLEObject Type="Embed" ProgID="FXEquation.Equation" ShapeID="_x0000_i1026" DrawAspect="Content" ObjectID="_1514613011" r:id="rId11"/>
              </w:obje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shaded?</w:t>
            </w:r>
          </w:p>
          <w:p w:rsidR="001D3F6F" w:rsidRPr="00C30E34" w:rsidRDefault="00272C1C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4352" behindDoc="0" locked="0" layoutInCell="1" allowOverlap="1">
                      <wp:simplePos x="0" y="0"/>
                      <wp:positionH relativeFrom="column">
                        <wp:posOffset>247533</wp:posOffset>
                      </wp:positionH>
                      <wp:positionV relativeFrom="paragraph">
                        <wp:posOffset>76600</wp:posOffset>
                      </wp:positionV>
                      <wp:extent cx="2153496" cy="1234809"/>
                      <wp:effectExtent l="0" t="0" r="18415" b="22860"/>
                      <wp:wrapNone/>
                      <wp:docPr id="14" name="Group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53496" cy="1234809"/>
                                <a:chOff x="0" y="0"/>
                                <a:chExt cx="2153496" cy="1234809"/>
                              </a:xfrm>
                            </wpg:grpSpPr>
                            <wps:wsp>
                              <wps:cNvPr id="1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13368" y="0"/>
                                  <a:ext cx="170815" cy="11366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82080" y="1120537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120537"/>
                                  <a:ext cx="171416" cy="1142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151210" id="Group 14" o:spid="_x0000_s1026" style="position:absolute;margin-left:19.5pt;margin-top:6.05pt;width:169.55pt;height:97.25pt;z-index:251684352" coordsize="21534,12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">
                      <v:roundrect id="AutoShape 6" o:spid="_x0000_s1027" style="position:absolute;left:19133;width:1708;height:113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" strokecolor="windowText" strokeweight="1pt"/>
                      <v:roundrect id="AutoShape 4" o:spid="_x0000_s1028" style="position:absolute;width:1714;height:114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uAr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" strokecolor="windowText" strokeweight="1pt"/>
                      <v:roundrect id="AutoShape 3" o:spid="_x0000_s1029" style="position:absolute;left:19820;top:112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" strokecolor="windowText" strokeweight="1pt"/>
                      <v:roundrect id="AutoShape 5" o:spid="_x0000_s1030" style="position:absolute;top:112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H5cwwAAANsAAAAPAAAAZHJzL2Rvd25yZXYueG1sRE9Na8JA&#10;EL0L/Q/LFLxI3bSC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nGR+XMMAAADb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D1BC6" w:rsidRPr="00C30E34" w:rsidRDefault="00ED1BC6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ED1BC6" w:rsidP="00C30E34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Write 80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% as a fraction in simplest form.</w:t>
            </w:r>
          </w:p>
          <w:p w:rsidR="001D3F6F" w:rsidRPr="00C30E34" w:rsidRDefault="00256433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8272" behindDoc="0" locked="0" layoutInCell="1" allowOverlap="1" wp14:anchorId="0A1D7AE3" wp14:editId="28000FA3">
                      <wp:simplePos x="0" y="0"/>
                      <wp:positionH relativeFrom="column">
                        <wp:posOffset>4071420</wp:posOffset>
                      </wp:positionH>
                      <wp:positionV relativeFrom="paragraph">
                        <wp:posOffset>51273</wp:posOffset>
                      </wp:positionV>
                      <wp:extent cx="478155" cy="678180"/>
                      <wp:effectExtent l="0" t="0" r="36195" b="2667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8155" cy="678180"/>
                                <a:chOff x="0" y="0"/>
                                <a:chExt cx="975360" cy="838200"/>
                              </a:xfrm>
                            </wpg:grpSpPr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137160" y="0"/>
                                  <a:ext cx="7162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angle 29"/>
                              <wps:cNvSpPr/>
                              <wps:spPr>
                                <a:xfrm>
                                  <a:off x="137160" y="464820"/>
                                  <a:ext cx="716280" cy="373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Straight Connector 30"/>
                              <wps:cNvCnPr/>
                              <wps:spPr>
                                <a:xfrm>
                                  <a:off x="0" y="419100"/>
                                  <a:ext cx="975360" cy="0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46F18E" id="Group 27" o:spid="_x0000_s1026" style="position:absolute;margin-left:320.6pt;margin-top:4.05pt;width:37.65pt;height:53.4pt;z-index:251638272;mso-width-relative:margin;mso-height-relative:margin" coordsize="9753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">
                      <v:rect id="Rectangle 28" o:spid="_x0000_s1027" style="position:absolute;left:1371;width:7163;height:3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" filled="f" strokecolor="black [3213]" strokeweight="1.5pt"/>
                      <v:rect id="Rectangle 29" o:spid="_x0000_s1028" style="position:absolute;left:1371;top:4648;width:7163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" filled="f" strokecolor="black [3213]" strokeweight="1.5pt"/>
                      <v:line id="Straight Connector 30" o:spid="_x0000_s1029" style="position:absolute;visibility:visible;mso-wrap-style:square" from="0,4191" to="9753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" strokecolor="black [3213]" strokeweight="1.5pt"/>
                    </v:group>
                  </w:pict>
                </mc:Fallback>
              </mc:AlternateConten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256433" w:rsidP="00C30E34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Write 37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% as a decimal number.</w:t>
            </w:r>
          </w:p>
          <w:p w:rsidR="001D3F6F" w:rsidRPr="00C30E34" w:rsidRDefault="00256433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F7C7D77" wp14:editId="15E638E4">
                      <wp:simplePos x="0" y="0"/>
                      <wp:positionH relativeFrom="column">
                        <wp:posOffset>4301305</wp:posOffset>
                      </wp:positionH>
                      <wp:positionV relativeFrom="paragraph">
                        <wp:posOffset>71100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C5FB53" id="Rectangle 74" o:spid="_x0000_s1026" style="position:absolute;margin-left:338.7pt;margin-top:5.6pt;width:59.4pt;height:29.4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LNmgIAAI8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256433">
            <w:pPr>
              <w:pStyle w:val="ListParagraph"/>
              <w:numPr>
                <w:ilvl w:val="0"/>
                <w:numId w:val="2"/>
              </w:numPr>
              <w:spacing w:before="24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256433" w:rsidP="00C30E34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2F704971" wp14:editId="01BE371E">
                      <wp:simplePos x="0" y="0"/>
                      <wp:positionH relativeFrom="column">
                        <wp:posOffset>4302300</wp:posOffset>
                      </wp:positionH>
                      <wp:positionV relativeFrom="paragraph">
                        <wp:posOffset>243780</wp:posOffset>
                      </wp:positionV>
                      <wp:extent cx="754380" cy="373380"/>
                      <wp:effectExtent l="0" t="0" r="26670" b="2667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AC2CC4" id="Rectangle 2" o:spid="_x0000_s1026" style="position:absolute;margin-left:338.75pt;margin-top:19.2pt;width:59.4pt;height:29.4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" filled="f" strokecolor="black [3213]" strokeweight="1.5pt"/>
                  </w:pict>
                </mc:Fallback>
              </mc:AlternateConten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Convert the fraction  </w:t>
            </w:r>
            <w:r w:rsidRPr="00C30E34">
              <w:rPr>
                <w:rFonts w:ascii="Times New Roman" w:eastAsiaTheme="minorHAnsi" w:hAnsi="Times New Roman"/>
                <w:color w:val="FF0000"/>
                <w:position w:val="-20"/>
                <w:sz w:val="24"/>
                <w:szCs w:val="24"/>
              </w:rPr>
              <w:object w:dxaOrig="274" w:dyaOrig="537" w14:anchorId="07CD14D3">
                <v:shape id="_x0000_i1027" type="#_x0000_t75" style="width:13.5pt;height:27pt" o:ole="">
                  <v:imagedata r:id="rId12" o:title=""/>
                </v:shape>
                <o:OLEObject Type="Embed" ProgID="FXEquation.Equation" ShapeID="_x0000_i1027" DrawAspect="Content" ObjectID="_1514613012" r:id="rId13"/>
              </w:obje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to a percentage.</w:t>
            </w: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256433" w:rsidP="00C30E34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What is 52% of 4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00?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C776B8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43090C33">
                <v:group id="Group 33" o:spid="_x0000_s1042" style="position:absolute;margin-left:12.65pt;margin-top:2.6pt;width:343.5pt;height:9pt;z-index:251660800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">
                  <v:roundrect id="_x0000_s1043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6SM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LpIxQAAANsAAAAPAAAAAAAAAAAAAAAAAJgCAABkcnMv&#10;ZG93bnJldi54bWxQSwUGAAAAAAQABAD1AAAAigMAAAAA&#10;" strokecolor="windowText" strokeweight="1pt"/>
                  <v:roundrect id="_x0000_s1044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Qf08UA&#10;AADbAAAADwAAAGRycy9kb3ducmV2LnhtbESPQWvCQBSE70L/w/IKvUjdVGm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B/TxQAAANsAAAAPAAAAAAAAAAAAAAAAAJgCAABkcnMv&#10;ZG93bnJldi54bWxQSwUGAAAAAAQABAD1AAAAigMAAAAA&#10;" strokecolor="windowText" strokeweight="1pt"/>
                  <v:roundrect id="_x0000_s1045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<v:roundrect id="_x0000_s1046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lqrcUA&#10;AADbAAAADwAAAGRycy9kb3ducmV2LnhtbESPQWvCQBSE70L/w/IKvUizUcT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WqtxQAAANsAAAAPAAAAAAAAAAAAAAAAAJgCAABkcnMv&#10;ZG93bnJldi54bWxQSwUGAAAAAAQABAD1AAAAigMAAAAA&#10;" strokecolor="windowText" strokeweight="1pt"/>
                </v:group>
              </w:pi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256433" w:rsidRPr="00C30E34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256433" w:rsidRPr="00C30E34">
              <w:rPr>
                <w:rFonts w:ascii="Times New Roman" w:hAnsi="Times New Roman"/>
                <w:sz w:val="24"/>
                <w:szCs w:val="24"/>
              </w:rPr>
              <w:t>52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256433" w:rsidRPr="00C30E34">
              <w:rPr>
                <w:rFonts w:ascii="Times New Roman" w:hAnsi="Times New Roman"/>
                <w:sz w:val="24"/>
                <w:szCs w:val="24"/>
              </w:rPr>
              <w:t>104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256433" w:rsidRPr="00C30E34">
              <w:rPr>
                <w:rFonts w:ascii="Times New Roman" w:hAnsi="Times New Roman"/>
                <w:sz w:val="24"/>
                <w:szCs w:val="24"/>
              </w:rPr>
              <w:t>208</w:t>
            </w:r>
            <w:r w:rsidR="00C30E34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256433" w:rsidRPr="00C30E34">
              <w:rPr>
                <w:rFonts w:ascii="Times New Roman" w:hAnsi="Times New Roman"/>
                <w:sz w:val="24"/>
                <w:szCs w:val="24"/>
              </w:rPr>
              <w:t>312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F32379" w:rsidP="00C30E34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32128" behindDoc="0" locked="0" layoutInCell="1" allowOverlap="1" wp14:anchorId="2D541AEC" wp14:editId="0E9992CC">
                  <wp:simplePos x="0" y="0"/>
                  <wp:positionH relativeFrom="column">
                    <wp:posOffset>3816000</wp:posOffset>
                  </wp:positionH>
                  <wp:positionV relativeFrom="paragraph">
                    <wp:posOffset>125415</wp:posOffset>
                  </wp:positionV>
                  <wp:extent cx="1780540" cy="1454150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hutterstock_2325324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98" t="46780" b="5491"/>
                          <a:stretch/>
                        </pic:blipFill>
                        <pic:spPr bwMode="auto">
                          <a:xfrm>
                            <a:off x="0" y="0"/>
                            <a:ext cx="1780540" cy="145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53CE">
              <w:rPr>
                <w:rFonts w:ascii="Times New Roman" w:hAnsi="Times New Roman"/>
                <w:sz w:val="24"/>
                <w:szCs w:val="24"/>
              </w:rPr>
              <w:t>A loaded truck has a mass of 50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tonnes. Its load makes up 7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0% of this mass.</w:t>
            </w:r>
          </w:p>
          <w:p w:rsidR="001D3F6F" w:rsidRPr="00C30E34" w:rsidRDefault="001D3F6F" w:rsidP="00C30E34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What is the mass of the load?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pStyle w:val="QuestionStyle"/>
              <w:ind w:right="0"/>
            </w:pPr>
          </w:p>
          <w:p w:rsidR="001D3F6F" w:rsidRPr="00C30E34" w:rsidRDefault="00C776B8" w:rsidP="00C30E34">
            <w:pPr>
              <w:pStyle w:val="QuestionStyle"/>
              <w:ind w:right="0"/>
            </w:pPr>
            <w:r>
              <w:pict w14:anchorId="67B077A4">
                <v:rect id="Rectangle 62" o:spid="_x0000_s1047" style="position:absolute;margin-left:193.35pt;margin-top:4.9pt;width:59.4pt;height:29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" filled="f" strokecolor="black [3213]" strokeweight="1.5pt"/>
              </w:pic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C30E34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Joe’s dad wins $ 240 in a raffle and gives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 xml:space="preserve"> 35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%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 xml:space="preserve"> of </w:t>
            </w:r>
            <w:r>
              <w:rPr>
                <w:rFonts w:ascii="Times New Roman" w:hAnsi="Times New Roman"/>
                <w:sz w:val="24"/>
                <w:szCs w:val="24"/>
              </w:rPr>
              <w:t>t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his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to Joe.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D3F6F" w:rsidRPr="00C30E34" w:rsidRDefault="00C30E34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much did Joe rec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e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ve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C776B8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700CC397">
                <v:group id="Group 57" o:spid="_x0000_s1049" style="position:absolute;margin-left:24.7pt;margin-top:1.9pt;width:343.5pt;height:9pt;z-index:251662848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">
                  <v:roundrect id="_x0000_s1050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S4z78A&#10;AADbAAAADwAAAGRycy9kb3ducmV2LnhtbERPTYvCMBC9C/sfwizsTVMVRapRVFBkb7qr5yEZm2Iz&#10;KU20XX/95iB4fLzvxapzlXhQE0rPCoaDDASx9qbkQsHvz64/AxEissHKMyn4owCr5UdvgbnxLR/p&#10;cYqFSCEcclRgY6xzKYO25DAMfE2cuKtvHMYEm0KaBtsU7io5yrKpdFhyarBY09aSvp3uTsG3tpPZ&#10;s9tfTDu9jtfHzeWs/V6pr89uPQcRqYtv8ct9MAomaWz6kn6AXP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5LjPvwAAANsAAAAPAAAAAAAAAAAAAAAAAJgCAABkcnMvZG93bnJl&#10;di54bWxQSwUGAAAAAAQABAD1AAAAhAMAAAAA&#10;" strokecolor="black [3213]" strokeweight="1pt"/>
                  <v:roundrect id="_x0000_s1051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dVMMA&#10;AADbAAAADwAAAGRycy9kb3ducmV2LnhtbESPQWsCMRSE74L/ITyhN822RbFbo1ihIt7U1vMjeW6W&#10;bl6WTXS3/nojCB6HmfmGmS06V4kLNaH0rOB1lIEg1t6UXCj4OXwPpyBCRDZYeSYF/xRgMe/3Zpgb&#10;3/KOLvtYiAThkKMCG2OdSxm0JYdh5Gvi5J184zAm2RTSNNgmuKvkW5ZNpMOS04LFmlaW9N/+7BRs&#10;tR1Pr936aNrJ6X25+zr+ar9W6mXQLT9BROriM/xob4yC8Qfcv6Qf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gdVMMAAADbAAAADwAAAAAAAAAAAAAAAACYAgAAZHJzL2Rv&#10;d25yZXYueG1sUEsFBgAAAAAEAAQA9QAAAIgDAAAAAA==&#10;" strokecolor="black [3213]" strokeweight="1pt"/>
                  <v:roundrect id="_x0000_s1052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5+dL8A&#10;AADbAAAADwAAAGRycy9kb3ducmV2LnhtbERPy4rCMBTdD/gP4QruxtQRi1Sj6MDI4M7n+pJcm2Jz&#10;U5qM7czXTxaCy8N5L9e9q8WD2lB5VjAZZyCItTcVlwrOp6/3OYgQkQ3WnknBLwVYrwZvSyyM7/hA&#10;j2MsRQrhUKACG2NTSBm0JYdh7BvixN186zAm2JbStNilcFfLjyzLpcOKU4PFhj4t6fvxxynYazub&#10;//W7q+ny23Rz2F4v2u+UGg37zQJEpD6+xE/3t1GQp/XpS/oB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/n50vwAAANsAAAAPAAAAAAAAAAAAAAAAAJgCAABkcnMvZG93bnJl&#10;di54bWxQSwUGAAAAAAQABAD1AAAAhAMAAAAA&#10;" strokecolor="black [3213]" strokeweight="1pt"/>
                  <v:roundrect id="_x0000_s1053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78MA&#10;AADbAAAADwAAAGRycy9kb3ducmV2LnhtbESPT2sCMRTE74V+h/AK3mrWiotsjaKCUnrz7/mRPDdL&#10;Ny/LJnXXfvpGEDwOM/MbZrboXS2u1IbKs4LRMANBrL2puFRwPGzepyBCRDZYeyYFNwqwmL++zLAw&#10;vuMdXfexFAnCoUAFNsamkDJoSw7D0DfEybv41mFMsi2labFLcFfLjyzLpcOK04LFhtaW9M/+1yn4&#10;1nYy/eu3Z9Pll/FytzqftN8qNXjrl58gIvXxGX60v4yCfAT3L+kH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Lb78MAAADbAAAADwAAAAAAAAAAAAAAAACYAgAAZHJzL2Rv&#10;d25yZXYueG1sUEsFBgAAAAAEAAQA9QAAAIgDAAAAAA==&#10;" strokecolor="black [3213]" strokeweight="1pt"/>
                </v:group>
              </w:pi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$35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$42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$7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0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</w:t>
            </w:r>
            <w:r w:rsidR="00B154A9" w:rsidRPr="00C30E34">
              <w:rPr>
                <w:rFonts w:ascii="Times New Roman" w:hAnsi="Times New Roman"/>
                <w:sz w:val="24"/>
                <w:szCs w:val="24"/>
              </w:rPr>
              <w:t>$84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B154A9" w:rsidP="00C30E34">
            <w:pPr>
              <w:pStyle w:val="QuestionStyle"/>
              <w:ind w:right="0"/>
            </w:pPr>
            <w:r w:rsidRPr="00C30E34">
              <w:t>Billie turns over 20 cards on a table and finds that</w:t>
            </w:r>
            <w:r w:rsidR="001D3F6F" w:rsidRPr="00C30E34">
              <w:t xml:space="preserve"> </w:t>
            </w:r>
            <w:r w:rsidRPr="00C30E34">
              <w:t>14 of them are picture cards.</w:t>
            </w:r>
            <w:r w:rsidR="001D3F6F" w:rsidRPr="00C30E34">
              <w:t xml:space="preserve"> </w:t>
            </w:r>
          </w:p>
          <w:p w:rsidR="001D3F6F" w:rsidRPr="00C30E34" w:rsidRDefault="001D3F6F" w:rsidP="00C30E34">
            <w:pPr>
              <w:pStyle w:val="QuestionStyle"/>
              <w:ind w:right="0"/>
            </w:pPr>
            <w:r w:rsidRPr="00C30E34">
              <w:t>What percentage of</w:t>
            </w:r>
            <w:r w:rsidR="00B154A9" w:rsidRPr="00C30E34">
              <w:t xml:space="preserve"> the cards that she turned over were picture cards</w:t>
            </w:r>
            <w:r w:rsidRPr="00C30E34">
              <w:t>?</w:t>
            </w:r>
          </w:p>
          <w:p w:rsidR="001D3F6F" w:rsidRPr="00C30E34" w:rsidRDefault="00C776B8" w:rsidP="00C30E34">
            <w:pPr>
              <w:pStyle w:val="QuestionStyle"/>
              <w:ind w:right="0"/>
            </w:pPr>
            <w:r>
              <w:pict w14:anchorId="0AABF8F0">
                <v:rect id="Rectangle 74" o:spid="_x0000_s1054" style="position:absolute;margin-left:287.65pt;margin-top:9.8pt;width:59.4pt;height:29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" filled="f" strokecolor="black [3213]" strokeweight="1.5pt">
                  <v:textbox>
                    <w:txbxContent>
                      <w:p w:rsidR="009D1D06" w:rsidRDefault="009D1D06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1D3F6F" w:rsidP="00C30E34">
            <w:pPr>
              <w:pStyle w:val="QuestionStyle"/>
              <w:ind w:right="0"/>
            </w:pPr>
            <w:r w:rsidRPr="00C30E34">
              <w:t>Whic</w:t>
            </w:r>
            <w:r w:rsidR="00A029D4" w:rsidRPr="00C30E34">
              <w:t>h fraction is equivalent to 35% ?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C776B8" w:rsidP="00C30E34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42FE4385">
                <v:group id="Group 18" o:spid="_x0000_s1055" style="position:absolute;margin-left:16pt;margin-top:1.95pt;width:343.5pt;height:9pt;z-index:251664896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Fit5p3vAgAAYw8AAB8AAAAAAAAA&#10;AAAAAAAAIAIAAGNsaXBib2FyZC9kcmF3aW5ncy9kcmF3aW5nMS54bWxQSwECLQAUAAYACAAAACEA&#10;nE5eIeIGAAA6HAAAGgAAAAAAAAAAAAAAAABMBQAAY2xpcGJvYXJkL3RoZW1lL3RoZW1lMS54bWxQ&#10;SwECLQAUAAYACAAAACEAnGZGQbsAAAAkAQAAKgAAAAAAAAAAAAAAAABmDAAAY2xpcGJvYXJkL2Ry&#10;YXdpbmdzL19yZWxzL2RyYXdpbmcxLnhtbC5yZWxzUEsFBgAAAAAFAAUAZwEAAGkNAAAAAA==&#10;">
                  <v:roundrect id="_x0000_s1056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xJtsMA&#10;AADbAAAADwAAAGRycy9kb3ducmV2LnhtbERPTWvCQBC9F/oflin0UsymPWiMWUVaWvQiNBW9Dtkx&#10;CWZnQ3abxP76riB4m8f7nGw1mkb01LnasoLXKAZBXFhdc6lg//M5SUA4j6yxsUwKLuRgtXx8yDDV&#10;duBv6nNfihDCLkUFlfdtKqUrKjLoItsSB+5kO4M+wK6UusMhhJtGvsXxVBqsOTRU2NJ7RcU5/zUK&#10;kktiDv1h93WkLQ8ffzs9W7/MlXp+GtcLEJ5Gfxff3Bsd5s/h+ks4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xJtsMAAADbAAAADwAAAAAAAAAAAAAAAACYAgAAZHJzL2Rv&#10;d25yZXYueG1sUEsFBgAAAAAEAAQA9QAAAIgDAAAAAA==&#10;" strokecolor="windowText" strokeweight="1pt"/>
                  <v:roundrect id="_x0000_s1057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qlsEA&#10;AADb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C+vAl/AC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aKpbBAAAA2wAAAA8AAAAAAAAAAAAAAAAAmAIAAGRycy9kb3du&#10;cmV2LnhtbFBLBQYAAAAABAAEAPUAAACGAwAAAAA=&#10;" strokecolor="windowText" strokeweight="1pt"/>
                  <v:roundrect id="_x0000_s1058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PDcQA&#10;AADbAAAADwAAAGRycy9kb3ducmV2LnhtbESPQWvCQBSE70L/w/IKXkQ3etCYuoq0KHoRaou9PrLP&#10;JJh9G7JrEv31riD0OMzMN8xi1ZlSNFS7wrKC8SgCQZxaXXCm4PdnM4xBOI+ssbRMCm7kYLV86y0w&#10;0bblb2qOPhMBwi5BBbn3VSKlS3My6Ea2Ig7e2dYGfZB1JnWNbYCbUk6iaCoNFhwWcqzoM6f0crwa&#10;BfEtNqfmdNj+0Z7br/tBz9aDuVL99279AcJT5//Dr/ZOK5i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Wjw3EAAAA2wAAAA8AAAAAAAAAAAAAAAAAmAIAAGRycy9k&#10;b3ducmV2LnhtbFBLBQYAAAAABAAEAPUAAACJAwAAAAA=&#10;" strokecolor="windowText" strokeweight="1pt"/>
                  <v:roundrect id="_x0000_s1059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ResUA&#10;AADbAAAADwAAAGRycy9kb3ducmV2LnhtbESPQWvCQBSE70L/w/KEXqTZmENNY1aRSkt7EWqLvT6y&#10;zySYfRuy2yT6692C4HGYmW+YfD2aRvTUudqygnkUgyAurK65VPDz/faUgnAeWWNjmRScycF69TDJ&#10;MdN24C/q974UAcIuQwWV920mpSsqMugi2xIH72g7gz7IrpS6wyHATSOTOH6WBmsOCxW29FpRcdr/&#10;GQXpOTWH/rB7/6VPHraXnV5sZi9KPU7HzRKEp9Hfw7f2h1aQJPD/JfwA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BF6xQAAANsAAAAPAAAAAAAAAAAAAAAAAJgCAABkcnMv&#10;ZG93bnJldi54bWxQSwUGAAAAAAQABAD1AAAAigMAAAAA&#10;" strokecolor="windowText" strokeweight="1pt"/>
                </v:group>
              </w:pi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A029D4" w:rsidRPr="00C30E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3" w14:anchorId="2F712779">
                <v:shape id="_x0000_i1028" type="#_x0000_t75" style="width:13.5pt;height:27pt" o:ole="">
                  <v:imagedata r:id="rId15" o:title=""/>
                </v:shape>
                <o:OLEObject Type="Embed" ProgID="FXEquation.Equation" ShapeID="_x0000_i1028" DrawAspect="Content" ObjectID="_1514613013" r:id="rId16"/>
              </w:object>
            </w:r>
            <w:r w:rsidR="001D3F6F" w:rsidRPr="00C30E34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029D4" w:rsidRPr="00C30E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 w14:anchorId="230424DA">
                <v:shape id="_x0000_i1029" type="#_x0000_t75" style="width:13.5pt;height:27pt" o:ole="">
                  <v:imagedata r:id="rId17" o:title=""/>
                </v:shape>
                <o:OLEObject Type="Embed" ProgID="FXEquation.Equation" ShapeID="_x0000_i1029" DrawAspect="Content" ObjectID="_1514613014" r:id="rId18"/>
              </w:object>
            </w:r>
            <w:r w:rsidR="001D3F6F" w:rsidRPr="00C30E34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029D4" w:rsidRPr="00C30E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 w14:anchorId="71067524">
                <v:shape id="_x0000_i1030" type="#_x0000_t75" style="width:13.5pt;height:27pt" o:ole="">
                  <v:imagedata r:id="rId19" o:title=""/>
                </v:shape>
                <o:OLEObject Type="Embed" ProgID="FXEquation.Equation" ShapeID="_x0000_i1030" DrawAspect="Content" ObjectID="_1514613015" r:id="rId20"/>
              </w:object>
            </w:r>
            <w:r w:rsidR="001D3F6F" w:rsidRPr="00C30E34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029D4" w:rsidRPr="00C30E3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 w14:anchorId="1FC8DDE4">
                <v:shape id="_x0000_i1031" type="#_x0000_t75" style="width:13.5pt;height:27pt" o:ole="">
                  <v:imagedata r:id="rId21" o:title=""/>
                </v:shape>
                <o:OLEObject Type="Embed" ProgID="FXEquation.Equation" ShapeID="_x0000_i1031" DrawAspect="Content" ObjectID="_1514613016" r:id="rId22"/>
              </w:object>
            </w:r>
            <w:r w:rsidR="001D3F6F" w:rsidRPr="00C30E34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C776B8" w:rsidP="00C30E34">
            <w:pPr>
              <w:pStyle w:val="QuestionStyle"/>
              <w:ind w:right="0"/>
            </w:pPr>
            <w:r>
              <w:pict w14:anchorId="7ADED749">
                <v:rect id="Rectangle 23" o:spid="_x0000_s1060" style="position:absolute;margin-left:330.15pt;margin-top:.9pt;width:59.4pt;height:2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" filled="f" strokecolor="black [3213]" strokeweight="1.5pt">
                  <v:textbox>
                    <w:txbxContent>
                      <w:p w:rsidR="009D1D06" w:rsidRDefault="009D1D06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  <w:r w:rsidR="001D3F6F" w:rsidRPr="00C30E34">
              <w:t>W</w:t>
            </w:r>
            <w:r w:rsidR="00EA53CE">
              <w:t>rite the decimal 0.472</w:t>
            </w:r>
            <w:r w:rsidR="00A029D4" w:rsidRPr="00C30E34">
              <w:t xml:space="preserve"> as a percentage.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1B0A58" w:rsidP="00C30E34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42368" behindDoc="0" locked="0" layoutInCell="1" allowOverlap="1" wp14:anchorId="19931623" wp14:editId="3AC50C84">
                  <wp:simplePos x="0" y="0"/>
                  <wp:positionH relativeFrom="column">
                    <wp:posOffset>3757930</wp:posOffset>
                  </wp:positionH>
                  <wp:positionV relativeFrom="paragraph">
                    <wp:posOffset>170035</wp:posOffset>
                  </wp:positionV>
                  <wp:extent cx="1965325" cy="1292860"/>
                  <wp:effectExtent l="0" t="0" r="0" b="254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hutterstock_144638897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29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30E34">
              <w:rPr>
                <w:rFonts w:ascii="Times New Roman" w:hAnsi="Times New Roman"/>
                <w:sz w:val="24"/>
                <w:szCs w:val="24"/>
              </w:rPr>
              <w:t>At a birthday party 20% of the people are adults, 45% are girls and the remainder are boys.</w:t>
            </w:r>
          </w:p>
          <w:p w:rsidR="001B0A58" w:rsidRPr="00C30E34" w:rsidRDefault="001B0A58" w:rsidP="00C30E34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What percentage of those at the party are boys?</w:t>
            </w:r>
          </w:p>
          <w:p w:rsidR="00C30E34" w:rsidRPr="00C30E34" w:rsidRDefault="00C30E34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B0A58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1344" behindDoc="0" locked="0" layoutInCell="1" allowOverlap="1" wp14:anchorId="58CDA54B" wp14:editId="644B1C2A">
                      <wp:simplePos x="0" y="0"/>
                      <wp:positionH relativeFrom="column">
                        <wp:posOffset>291420</wp:posOffset>
                      </wp:positionH>
                      <wp:positionV relativeFrom="paragraph">
                        <wp:posOffset>8460</wp:posOffset>
                      </wp:positionV>
                      <wp:extent cx="2724150" cy="388620"/>
                      <wp:effectExtent l="0" t="0" r="19050" b="11430"/>
                      <wp:wrapNone/>
                      <wp:docPr id="3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1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A7F2B2" id="Group 3" o:spid="_x0000_s1026" style="position:absolute;margin-left:22.95pt;margin-top:.65pt;width:214.5pt;height:30.6pt;z-index:251641344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wt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gZVfZAA9/wMAAP//AwBQSwECLQAUAAYACAAAACEA2+H2y+4AAACFAQAAEwAAAAAAAAAA&#10;AAAAAAAAAAAAW0NvbnRlbnRfVHlwZXNdLnhtbFBLAQItABQABgAIAAAAIQBa9CxbvwAAABUBAAAL&#10;AAAAAAAAAAAAAAAAAB8BAABfcmVscy8ucmVsc1BLAQItABQABgAIAAAAIQCSwOw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2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5%           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3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5%     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1B0A58" w:rsidRPr="00C30E34">
              <w:rPr>
                <w:rFonts w:ascii="Times New Roman" w:hAnsi="Times New Roman"/>
                <w:sz w:val="24"/>
                <w:szCs w:val="24"/>
              </w:rPr>
              <w:t>4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5%                            </w:t>
            </w:r>
            <w:r w:rsidR="001B0A58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B0A58" w:rsidRPr="00C30E34">
              <w:rPr>
                <w:rFonts w:ascii="Times New Roman" w:hAnsi="Times New Roman"/>
                <w:sz w:val="24"/>
                <w:szCs w:val="24"/>
              </w:rPr>
              <w:t>65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B0A58" w:rsidRPr="00C30E34" w:rsidRDefault="001B0A58" w:rsidP="00782A12">
            <w:pPr>
              <w:pStyle w:val="QuestionStyle"/>
              <w:ind w:right="5103"/>
            </w:pPr>
            <w:r w:rsidRPr="00C30E34">
              <w:rPr>
                <w:noProof/>
                <w:lang w:eastAsia="en-AU"/>
              </w:rPr>
              <w:drawing>
                <wp:anchor distT="0" distB="0" distL="114300" distR="114300" simplePos="0" relativeHeight="251643392" behindDoc="0" locked="0" layoutInCell="1" allowOverlap="1" wp14:anchorId="104EB00B" wp14:editId="35C45683">
                  <wp:simplePos x="0" y="0"/>
                  <wp:positionH relativeFrom="column">
                    <wp:posOffset>3511060</wp:posOffset>
                  </wp:positionH>
                  <wp:positionV relativeFrom="paragraph">
                    <wp:posOffset>1285</wp:posOffset>
                  </wp:positionV>
                  <wp:extent cx="2075915" cy="1384635"/>
                  <wp:effectExtent l="0" t="0" r="635" b="635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hutterstock_136754126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15" cy="138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30E34">
              <w:t>In September Mr Robinson made 60</w:t>
            </w:r>
            <w:r w:rsidR="001D3F6F" w:rsidRPr="00C30E34">
              <w:t xml:space="preserve"> </w:t>
            </w:r>
            <w:r w:rsidRPr="00C30E34">
              <w:t>wooden toys in his workshop.</w:t>
            </w:r>
          </w:p>
          <w:p w:rsidR="00C30E34" w:rsidRPr="00C30E34" w:rsidRDefault="00C30E34" w:rsidP="00782A12">
            <w:pPr>
              <w:pStyle w:val="QuestionStyle"/>
              <w:ind w:right="5103"/>
            </w:pPr>
            <w:r w:rsidRPr="00C30E34">
              <w:t>In October he made 72 wooden toys.</w:t>
            </w:r>
          </w:p>
          <w:p w:rsidR="001D3F6F" w:rsidRPr="00C30E34" w:rsidRDefault="001D3F6F" w:rsidP="00782A12">
            <w:pPr>
              <w:pStyle w:val="QuestionStyle"/>
              <w:ind w:right="5103"/>
            </w:pPr>
            <w:r w:rsidRPr="00C30E34">
              <w:t xml:space="preserve"> What is the percentage increase </w:t>
            </w:r>
            <w:r w:rsidR="00C30E34" w:rsidRPr="00C30E34">
              <w:t>in October compared to September</w:t>
            </w:r>
            <w:r w:rsidRPr="00C30E34">
              <w:t>?</w: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  <w:p w:rsidR="00C30E34" w:rsidRPr="00C30E34" w:rsidRDefault="00C776B8" w:rsidP="00C30E34">
            <w:pPr>
              <w:pStyle w:val="QuestionStyle"/>
              <w:ind w:right="0"/>
            </w:pPr>
            <w:r>
              <w:pict w14:anchorId="26977592">
                <v:rect id="Rectangle 25" o:spid="_x0000_s1067" style="position:absolute;margin-left:311.1pt;margin-top:16pt;width:59.4pt;height:29.4pt;z-index:25166694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" filled="f" strokecolor="black [3213]" strokeweight="1.5pt">
                  <v:textbox style="mso-next-textbox:#Rectangle 25">
                    <w:txbxContent>
                      <w:p w:rsidR="009D1D06" w:rsidRDefault="009D1D06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C30E34" w:rsidRPr="00C30E34" w:rsidRDefault="00C30E34" w:rsidP="00C30E34">
            <w:pPr>
              <w:pStyle w:val="QuestionStyle"/>
              <w:ind w:right="0"/>
            </w:pPr>
          </w:p>
          <w:p w:rsidR="001D3F6F" w:rsidRPr="00C30E34" w:rsidRDefault="001D3F6F" w:rsidP="00C30E34">
            <w:pPr>
              <w:pStyle w:val="QuestionStyle"/>
              <w:ind w:right="0"/>
            </w:pPr>
            <w:r w:rsidRPr="00C30E34">
              <w:t xml:space="preserve">   </w:t>
            </w:r>
          </w:p>
        </w:tc>
      </w:tr>
      <w:tr w:rsidR="00782A12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82A12" w:rsidRPr="001B3341" w:rsidRDefault="00782A12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2A12" w:rsidRPr="00C30E34" w:rsidRDefault="00782A12" w:rsidP="00782A12">
            <w:pPr>
              <w:pStyle w:val="QuestionStyle"/>
              <w:ind w:right="0"/>
            </w:pPr>
            <w:r>
              <w:t>A clothing store sells shirts for $24</w:t>
            </w:r>
            <w:r w:rsidRPr="00C30E34">
              <w:t xml:space="preserve">.00 </w:t>
            </w:r>
            <w:r>
              <w:t>plus</w:t>
            </w:r>
            <w:r w:rsidRPr="00C30E34">
              <w:t xml:space="preserve"> GST. </w:t>
            </w:r>
          </w:p>
          <w:p w:rsidR="00782A12" w:rsidRPr="00C30E34" w:rsidRDefault="00782A12" w:rsidP="00782A12">
            <w:pPr>
              <w:pStyle w:val="QuestionStyle"/>
              <w:ind w:right="0"/>
            </w:pPr>
            <w:r w:rsidRPr="00C30E34">
              <w:t xml:space="preserve">What is the price when 10% GST is included? </w:t>
            </w:r>
          </w:p>
          <w:p w:rsidR="00782A12" w:rsidRPr="00C30E34" w:rsidRDefault="00782A12" w:rsidP="00782A12">
            <w:pPr>
              <w:pStyle w:val="QuestionStyle"/>
              <w:ind w:right="0"/>
            </w:pPr>
          </w:p>
          <w:p w:rsidR="00782A12" w:rsidRPr="00C30E34" w:rsidRDefault="00782A12" w:rsidP="00782A12">
            <w:pPr>
              <w:pStyle w:val="QuestionStyle"/>
              <w:ind w:right="0"/>
            </w:pPr>
            <w:r w:rsidRPr="00C30E34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205618B4" wp14:editId="21FE7C3F">
                      <wp:simplePos x="0" y="0"/>
                      <wp:positionH relativeFrom="column">
                        <wp:posOffset>4624015</wp:posOffset>
                      </wp:positionH>
                      <wp:positionV relativeFrom="paragraph">
                        <wp:posOffset>16540</wp:posOffset>
                      </wp:positionV>
                      <wp:extent cx="754380" cy="373380"/>
                      <wp:effectExtent l="0" t="0" r="26670" b="2667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D1D06" w:rsidRDefault="009D1D06" w:rsidP="00782A12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5618B4" id="Rectangle 32" o:spid="_x0000_s1026" style="position:absolute;margin-left:364.1pt;margin-top:1.3pt;width:59.4pt;height:29.4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" filled="f" strokecolor="black [3213]" strokeweight="1.5pt">
                      <v:textbox>
                        <w:txbxContent>
                          <w:p w:rsidR="009D1D06" w:rsidRDefault="009D1D06" w:rsidP="00782A1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2A12" w:rsidRPr="00C30E34" w:rsidRDefault="00782A12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C776B8" w:rsidP="00782A12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28" type="#_x0000_t75" style="position:absolute;margin-left:311.1pt;margin-top:3pt;width:136.4pt;height:111.7pt;z-index:251681280;mso-position-horizontal-relative:text;mso-position-vertical-relative:text">
                  <v:imagedata r:id="rId25" o:title=""/>
                </v:shape>
                <o:OLEObject Type="Embed" ProgID="FXDraw.Graphic" ShapeID="_x0000_s1128" DrawAspect="Content" ObjectID="_1514613068" r:id="rId26"/>
              </w:object>
            </w:r>
            <w:r w:rsidR="00C30E34" w:rsidRPr="00C30E34">
              <w:rPr>
                <w:rFonts w:ascii="Times New Roman" w:hAnsi="Times New Roman"/>
                <w:sz w:val="24"/>
                <w:szCs w:val="24"/>
              </w:rPr>
              <w:t>A car dealer bought a used car for $8</w:t>
            </w:r>
            <w:r w:rsidR="00782A12">
              <w:rPr>
                <w:rFonts w:ascii="Times New Roman" w:hAnsi="Times New Roman"/>
                <w:sz w:val="24"/>
                <w:szCs w:val="24"/>
              </w:rPr>
              <w:t> </w:t>
            </w:r>
            <w:r w:rsidR="00C30E34" w:rsidRPr="00C30E34">
              <w:rPr>
                <w:rFonts w:ascii="Times New Roman" w:hAnsi="Times New Roman"/>
                <w:sz w:val="24"/>
                <w:szCs w:val="24"/>
              </w:rPr>
              <w:t>000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="00C30E34" w:rsidRPr="00C30E34">
              <w:rPr>
                <w:rFonts w:ascii="Times New Roman" w:hAnsi="Times New Roman"/>
                <w:sz w:val="24"/>
                <w:szCs w:val="24"/>
              </w:rPr>
              <w:t xml:space="preserve">later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sold </w:t>
            </w:r>
            <w:r w:rsidR="00232645">
              <w:rPr>
                <w:rFonts w:ascii="Times New Roman" w:hAnsi="Times New Roman"/>
                <w:sz w:val="24"/>
                <w:szCs w:val="24"/>
              </w:rPr>
              <w:t>it for $12 500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.</w:t>
            </w:r>
            <w:r w:rsidR="00782A12"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1D3F6F" w:rsidRDefault="00232645" w:rsidP="00782A12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was the percentage profit when selling</w:t>
            </w:r>
            <w:r w:rsidR="00C30E34" w:rsidRPr="00C30E34">
              <w:rPr>
                <w:rFonts w:ascii="Times New Roman" w:hAnsi="Times New Roman"/>
                <w:sz w:val="24"/>
                <w:szCs w:val="24"/>
              </w:rPr>
              <w:t xml:space="preserve"> the car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82A12" w:rsidRDefault="00782A12" w:rsidP="00782A12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</w:p>
          <w:p w:rsidR="00232645" w:rsidRPr="00C30E34" w:rsidRDefault="00232645" w:rsidP="00782A12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</w:p>
          <w:p w:rsidR="00782A12" w:rsidRDefault="00782A12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2A458EDD" wp14:editId="49868522">
                      <wp:simplePos x="0" y="0"/>
                      <wp:positionH relativeFrom="column">
                        <wp:posOffset>285115</wp:posOffset>
                      </wp:positionH>
                      <wp:positionV relativeFrom="paragraph">
                        <wp:posOffset>14605</wp:posOffset>
                      </wp:positionV>
                      <wp:extent cx="2724150" cy="388620"/>
                      <wp:effectExtent l="0" t="0" r="19050" b="1143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8E0198" id="Group 6" o:spid="_x0000_s1026" style="position:absolute;margin-left:22.45pt;margin-top:1.15pt;width:214.5pt;height:30.6pt;z-index:25164544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iqW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68CX8ALn8AwAA//8DAFBLAQItABQABgAIAAAAIQDb4fbL7gAAAIUBAAATAAAAAAAAAAAAAAAA&#10;AAAAAABbQ29udGVudF9UeXBlc10ueG1sUEsBAi0AFAAGAAgAAAAhAFr0LFu/AAAAFQEAAAsAAAAA&#10;AAAAAAAAAAAAHwEAAF9yZWxzLy5yZWxzUEsBAi0AFAAGAAgAAAAhAKLaKpb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232645">
              <w:rPr>
                <w:rFonts w:ascii="Times New Roman" w:hAnsi="Times New Roman"/>
                <w:sz w:val="24"/>
                <w:szCs w:val="24"/>
              </w:rPr>
              <w:t>12.5%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23264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232645">
              <w:rPr>
                <w:rFonts w:ascii="Times New Roman" w:hAnsi="Times New Roman"/>
                <w:sz w:val="24"/>
                <w:szCs w:val="24"/>
              </w:rPr>
              <w:t xml:space="preserve">   45%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</w:p>
          <w:p w:rsidR="001D3F6F" w:rsidRPr="00C30E34" w:rsidRDefault="001D3F6F" w:rsidP="00232645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232645">
              <w:rPr>
                <w:rFonts w:ascii="Times New Roman" w:hAnsi="Times New Roman"/>
                <w:sz w:val="24"/>
                <w:szCs w:val="24"/>
              </w:rPr>
              <w:t>56.25%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</w:t>
            </w:r>
            <w:r w:rsidR="00782A12">
              <w:rPr>
                <w:rFonts w:ascii="Times New Roman" w:hAnsi="Times New Roman"/>
                <w:sz w:val="24"/>
                <w:szCs w:val="24"/>
              </w:rPr>
              <w:t xml:space="preserve">                       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232645">
              <w:rPr>
                <w:rFonts w:ascii="Times New Roman" w:hAnsi="Times New Roman"/>
                <w:sz w:val="24"/>
                <w:szCs w:val="24"/>
              </w:rPr>
              <w:t xml:space="preserve">80%    </w:t>
            </w:r>
            <w:r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Default="00232645" w:rsidP="00C30E34">
            <w:pPr>
              <w:pStyle w:val="QuestionStyle"/>
              <w:ind w:right="0"/>
            </w:pPr>
            <w:r>
              <w:t>A store sells a packet of cereal for $5.20.</w:t>
            </w:r>
          </w:p>
          <w:p w:rsidR="00232645" w:rsidRPr="00C30E34" w:rsidRDefault="00232645" w:rsidP="00C30E34">
            <w:pPr>
              <w:pStyle w:val="QuestionStyle"/>
              <w:ind w:right="0"/>
            </w:pPr>
            <w:r>
              <w:t>The store added a 30% profit to its cost price to achieve the selling price.</w:t>
            </w:r>
          </w:p>
          <w:p w:rsidR="001D3F6F" w:rsidRPr="00C30E34" w:rsidRDefault="001D3F6F" w:rsidP="00C30E34">
            <w:pPr>
              <w:pStyle w:val="QuestionStyle"/>
              <w:ind w:right="0"/>
            </w:pPr>
            <w:r w:rsidRPr="00C30E34">
              <w:t>What was</w:t>
            </w:r>
            <w:r w:rsidR="00232645">
              <w:t xml:space="preserve"> the cost price</w:t>
            </w:r>
            <w:r w:rsidRPr="00C30E34">
              <w:t>?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C776B8" w:rsidP="00A131F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6DF1848B">
                <v:group id="Group 42" o:spid="_x0000_s1075" style="position:absolute;margin-left:18pt;margin-top:3.45pt;width:343.5pt;height:9pt;z-index:251667968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FxOEovvAgAAYw8AAB8AAAAAAAAA&#10;AAAAAAAAIAIAAGNsaXBib2FyZC9kcmF3aW5ncy9kcmF3aW5nMS54bWxQSwECLQAUAAYACAAAACEA&#10;nE5eIeIGAAA6HAAAGgAAAAAAAAAAAAAAAABMBQAAY2xpcGJvYXJkL3RoZW1lL3RoZW1lMS54bWxQ&#10;SwECLQAUAAYACAAAACEAnGZGQbsAAAAkAQAAKgAAAAAAAAAAAAAAAABmDAAAY2xpcGJvYXJkL2Ry&#10;YXdpbmdzL19yZWxzL2RyYXdpbmcxLnhtbC5yZWxzUEsFBgAAAAAFAAUAZwEAAGkNAAAAAA==&#10;">
                  <v:roundrect id="_x0000_s1076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dRQc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bwOoH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1FBxQAAANsAAAAPAAAAAAAAAAAAAAAAAJgCAABkcnMv&#10;ZG93bnJldi54bWxQSwUGAAAAAAQABAD1AAAAigMAAAAA&#10;" strokecolor="windowText" strokeweight="1pt"/>
                  <v:roundrect id="_x0000_s1077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JNcUA&#10;AADbAAAADwAAAGRycy9kb3ducmV2LnhtbESPQWvCQBSE70L/w/IEL9JsKmJjmlVEsbQXobbo9ZF9&#10;TYLZtyG7JrG/vlsoeBxm5hsmWw+mFh21rrKs4CmKQRDnVldcKPj63D8mIJxH1lhbJgU3crBePYwy&#10;TLXt+YO6oy9EgLBLUUHpfZNK6fKSDLrINsTB+7atQR9kW0jdYh/gppazOF5IgxWHhRIb2paUX45X&#10;oyC5JebUnQ6vZ3rnfvdz0M+b6VKpyXjYvIDwNPh7+L/9phXM5/D3Jfw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sk1xQAAANsAAAAPAAAAAAAAAAAAAAAAAJgCAABkcnMv&#10;ZG93bnJldi54bWxQSwUGAAAAAAQABAD1AAAAigMAAAAA&#10;" strokecolor="windowText" strokeweight="1pt"/>
                  <v:roundrect id="_x0000_s1078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xZ68EA&#10;AADbAAAADwAAAGRycy9kb3ducmV2LnhtbERPTWvCQBC9C/6HZQQvUjcK1j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WevBAAAA2wAAAA8AAAAAAAAAAAAAAAAAmAIAAGRycy9kb3du&#10;cmV2LnhtbFBLBQYAAAAABAAEAPUAAACGAwAAAAA=&#10;" strokecolor="windowText" strokeweight="1pt"/>
                  <v:roundrect id="_x0000_s1079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D8cMUA&#10;AADbAAAADwAAAGRycy9kb3ducmV2LnhtbESPQWvCQBSE70L/w/IKvUizUdD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kPxwxQAAANsAAAAPAAAAAAAAAAAAAAAAAJgCAABkcnMv&#10;ZG93bnJldi54bWxQSwUGAAAAAAQABAD1AAAAigMAAAAA&#10;" strokecolor="windowText" strokeweight="1pt"/>
                </v:group>
              </w:pic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A131FB">
              <w:rPr>
                <w:rFonts w:ascii="Times New Roman" w:hAnsi="Times New Roman"/>
                <w:sz w:val="24"/>
                <w:szCs w:val="24"/>
              </w:rPr>
              <w:t>$1.30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  <w:r w:rsidR="00A131FB">
              <w:rPr>
                <w:rFonts w:ascii="Times New Roman" w:hAnsi="Times New Roman"/>
                <w:sz w:val="24"/>
                <w:szCs w:val="24"/>
              </w:rPr>
              <w:t>$2.00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</w:t>
            </w:r>
            <w:r w:rsidR="00A131FB">
              <w:rPr>
                <w:rFonts w:ascii="Times New Roman" w:hAnsi="Times New Roman"/>
                <w:sz w:val="24"/>
                <w:szCs w:val="24"/>
              </w:rPr>
              <w:t>$2.60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  <w:r w:rsidR="00A131FB">
              <w:rPr>
                <w:rFonts w:ascii="Times New Roman" w:hAnsi="Times New Roman"/>
                <w:sz w:val="24"/>
                <w:szCs w:val="24"/>
              </w:rPr>
              <w:t>$4.00</w:t>
            </w:r>
            <w:r w:rsidR="001D3F6F" w:rsidRPr="00C30E34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A131FB" w:rsidP="00A131FB">
            <w:pPr>
              <w:pStyle w:val="QuestionStyle"/>
              <w:ind w:right="4536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6464" behindDoc="0" locked="0" layoutInCell="1" allowOverlap="1" wp14:anchorId="54A98C13" wp14:editId="076FA23A">
                  <wp:simplePos x="0" y="0"/>
                  <wp:positionH relativeFrom="column">
                    <wp:posOffset>3528195</wp:posOffset>
                  </wp:positionH>
                  <wp:positionV relativeFrom="paragraph">
                    <wp:posOffset>19285</wp:posOffset>
                  </wp:positionV>
                  <wp:extent cx="2015729" cy="1344239"/>
                  <wp:effectExtent l="0" t="0" r="3810" b="889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hutterstock_58295002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729" cy="134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Michelle bought a house</w:t>
            </w:r>
            <w:r w:rsidR="001D3F6F" w:rsidRPr="00C30E34">
              <w:t xml:space="preserve"> for $500</w:t>
            </w:r>
            <w:r>
              <w:t xml:space="preserve"> 000 and sells it later for $460 000</w:t>
            </w:r>
            <w:r w:rsidR="001D3F6F" w:rsidRPr="00C30E34">
              <w:t>.</w:t>
            </w:r>
          </w:p>
          <w:p w:rsidR="001D3F6F" w:rsidRPr="00C30E34" w:rsidRDefault="00A131FB" w:rsidP="00A131FB">
            <w:pPr>
              <w:pStyle w:val="QuestionStyle"/>
              <w:ind w:right="4536"/>
            </w:pPr>
            <w:r>
              <w:t>What was her</w:t>
            </w:r>
            <w:r w:rsidR="001D3F6F" w:rsidRPr="00C30E34">
              <w:t xml:space="preserve"> loss as a percentage of the cost price?</w:t>
            </w:r>
            <w:r w:rsidR="001D3F6F" w:rsidRPr="00C30E34">
              <w:rPr>
                <w:noProof/>
                <w:lang w:eastAsia="en-AU"/>
              </w:rPr>
              <w:t xml:space="preserve"> </w: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  <w:p w:rsidR="001D3F6F" w:rsidRPr="00C30E34" w:rsidRDefault="00C776B8" w:rsidP="00C30E34">
            <w:pPr>
              <w:pStyle w:val="QuestionStyle"/>
              <w:ind w:right="0"/>
            </w:pPr>
            <w:r>
              <w:pict w14:anchorId="701E9606">
                <v:rect id="Rectangle 52" o:spid="_x0000_s1080" style="position:absolute;margin-left:195.3pt;margin-top:2.65pt;width:59.4pt;height:29.4pt;z-index:25166899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" filled="f" strokecolor="black [3213]" strokeweight="1.5pt">
                  <v:textbox>
                    <w:txbxContent>
                      <w:p w:rsidR="009D1D06" w:rsidRDefault="009D1D06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C30E34" w:rsidRDefault="001D3F6F" w:rsidP="00C30E34">
            <w:pPr>
              <w:pStyle w:val="QuestionStyle"/>
              <w:ind w:right="0"/>
            </w:pPr>
            <w:r w:rsidRPr="00C30E34">
              <w:t>Which is t</w:t>
            </w:r>
            <w:r w:rsidR="00A131FB">
              <w:t xml:space="preserve">he better buy, </w:t>
            </w:r>
            <w:r w:rsidR="001863F5">
              <w:t>1.5</w:t>
            </w:r>
            <w:r w:rsidR="00A131FB">
              <w:t xml:space="preserve"> litres of soft drink f</w:t>
            </w:r>
            <w:r w:rsidR="001863F5">
              <w:t>or $6.30</w:t>
            </w:r>
            <w:r w:rsidR="00A131FB">
              <w:t xml:space="preserve"> or 250 ml for $1.50</w:t>
            </w:r>
            <w:r w:rsidRPr="00C30E34">
              <w:t>? Explain why.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……………………………………………………………………..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……………………………………………………………………..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  <w:r w:rsidRPr="00C30E34"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……………………………………………………………………..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863F5" w:rsidRDefault="00DC0A47" w:rsidP="00DC0A47">
            <w:pPr>
              <w:pStyle w:val="QuestionStyle"/>
              <w:ind w:right="3402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7488" behindDoc="0" locked="0" layoutInCell="1" allowOverlap="1" wp14:anchorId="49970E51" wp14:editId="430D24F3">
                  <wp:simplePos x="0" y="0"/>
                  <wp:positionH relativeFrom="column">
                    <wp:posOffset>3996109</wp:posOffset>
                  </wp:positionH>
                  <wp:positionV relativeFrom="paragraph">
                    <wp:posOffset>99895</wp:posOffset>
                  </wp:positionV>
                  <wp:extent cx="1706400" cy="1711535"/>
                  <wp:effectExtent l="0" t="0" r="8255" b="317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hutterstock_215113537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400" cy="171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863F5">
              <w:t>In a sporting crowd, 24% are found to be wearing football jerseys.</w:t>
            </w:r>
          </w:p>
          <w:p w:rsidR="001D3F6F" w:rsidRPr="00C30E34" w:rsidRDefault="001863F5" w:rsidP="00DC0A47">
            <w:pPr>
              <w:pStyle w:val="QuestionStyle"/>
              <w:ind w:right="3402"/>
            </w:pPr>
            <w:r>
              <w:t xml:space="preserve">If 6000 were wearing football jerseys, how many were in the crowd? </w: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C776B8" w:rsidP="00C30E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57B223EC">
                <v:rect id="Rectangle 10" o:spid="_x0000_s1082" style="position:absolute;margin-left:230.25pt;margin-top:3.55pt;width:59.4pt;height:29.4pt;z-index:25167001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" filled="f" strokecolor="black [3213]" strokeweight="1.5pt">
                  <v:textbox>
                    <w:txbxContent>
                      <w:p w:rsidR="009D1D06" w:rsidRDefault="009D1D06">
                        <w:pPr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36"/>
                            <w:szCs w:val="28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1D3F6F" w:rsidRPr="00C30E34" w:rsidRDefault="001D3F6F" w:rsidP="00C30E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C30E34" w:rsidRDefault="001D3F6F" w:rsidP="00C30E34">
            <w:pPr>
              <w:pStyle w:val="QuestionStyle"/>
              <w:ind w:right="0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29"/>
          <w:footerReference w:type="default" r:id="rId30"/>
          <w:headerReference w:type="first" r:id="rId31"/>
          <w:footerReference w:type="first" r:id="rId32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C29B79154B434FACADB9200F2558FD1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BA5E67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4FC5B31880F34857BEC2E4B46058017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BA5E67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0B1FCE" w:rsidRDefault="001D3F6F" w:rsidP="000B1FCE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B1FCE">
              <w:rPr>
                <w:rFonts w:ascii="Times New Roman" w:hAnsi="Times New Roman"/>
                <w:sz w:val="24"/>
                <w:szCs w:val="24"/>
              </w:rPr>
              <w:t>What fraction is the same as 26% ?</w:t>
            </w:r>
          </w:p>
          <w:p w:rsidR="000B1FCE" w:rsidRPr="00FB477B" w:rsidRDefault="000B1FCE" w:rsidP="000B1FCE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1D3F6F" w:rsidRPr="000B1FCE" w:rsidRDefault="000B1FCE" w:rsidP="00FB477B">
            <w:pPr>
              <w:ind w:left="-35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0560" behindDoc="0" locked="0" layoutInCell="1" allowOverlap="1" wp14:anchorId="67BF0FF0" wp14:editId="27D36718">
                      <wp:simplePos x="0" y="0"/>
                      <wp:positionH relativeFrom="column">
                        <wp:posOffset>439635</wp:posOffset>
                      </wp:positionH>
                      <wp:positionV relativeFrom="paragraph">
                        <wp:posOffset>92710</wp:posOffset>
                      </wp:positionV>
                      <wp:extent cx="4415790" cy="114300"/>
                      <wp:effectExtent l="0" t="0" r="22860" b="19050"/>
                      <wp:wrapNone/>
                      <wp:docPr id="35" name="Group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DE25F6" id="Group 35" o:spid="_x0000_s1026" style="position:absolute;margin-left:34.6pt;margin-top:7.3pt;width:347.7pt;height:9pt;z-index:25165056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</w:t>
            </w:r>
            <w:r w:rsidRPr="000B1FC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393" w:dyaOrig="537">
                <v:shape id="_x0000_i1033" type="#_x0000_t75" style="width:19.5pt;height:27pt" o:ole="">
                  <v:imagedata r:id="rId33" o:title=""/>
                </v:shape>
                <o:OLEObject Type="Embed" ProgID="FXEquation.Equation" ShapeID="_x0000_i1033" DrawAspect="Content" ObjectID="_1514613017" r:id="rId34"/>
              </w:object>
            </w:r>
            <w:r w:rsidRPr="000B1FCE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 </w:t>
            </w:r>
            <w:r w:rsidRPr="000B1FC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393" w:dyaOrig="537">
                <v:shape id="_x0000_i1034" type="#_x0000_t75" style="width:19.5pt;height:27pt" o:ole="">
                  <v:imagedata r:id="rId35" o:title=""/>
                </v:shape>
                <o:OLEObject Type="Embed" ProgID="FXEquation.Equation" ShapeID="_x0000_i1034" DrawAspect="Content" ObjectID="_1514613018" r:id="rId36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  </w:t>
            </w:r>
            <w:r w:rsidRPr="000B1FC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>
                <v:shape id="_x0000_i1035" type="#_x0000_t75" style="width:13.5pt;height:27pt" o:ole="">
                  <v:imagedata r:id="rId37" o:title=""/>
                </v:shape>
                <o:OLEObject Type="Embed" ProgID="FXEquation.Equation" ShapeID="_x0000_i1035" DrawAspect="Content" ObjectID="_1514613019" r:id="rId38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    </w:t>
            </w:r>
            <w:r w:rsidRPr="000B1FC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>
                <v:shape id="_x0000_i1036" type="#_x0000_t75" style="width:13.5pt;height:27pt" o:ole="">
                  <v:imagedata r:id="rId39" o:title=""/>
                </v:shape>
                <o:OLEObject Type="Embed" ProgID="FXEquation.Equation" ShapeID="_x0000_i1036" DrawAspect="Content" ObjectID="_1514613020" r:id="rId40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1D3F6F" w:rsidRPr="001B3341" w:rsidRDefault="001D3F6F" w:rsidP="00AE0919">
            <w:pPr>
              <w:pStyle w:val="ListParagraph"/>
              <w:numPr>
                <w:ilvl w:val="0"/>
                <w:numId w:val="9"/>
              </w:numPr>
              <w:spacing w:before="24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0919" w:rsidRPr="00FB477B" w:rsidRDefault="00AE0919" w:rsidP="00FB477B">
            <w:pPr>
              <w:spacing w:before="120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>Louise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counts her CD’s and works out that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FB477B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 w14:anchorId="315EC609">
                <v:shape id="_x0000_i1037" type="#_x0000_t75" style="width:13.5pt;height:27pt" o:ole="">
                  <v:imagedata r:id="rId41" o:title=""/>
                </v:shape>
                <o:OLEObject Type="Embed" ProgID="FXEquation.Equation" ShapeID="_x0000_i1037" DrawAspect="Content" ObjectID="_1514613021" r:id="rId42"/>
              </w:obje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of them are by her favourite band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What percentage does this represent?</w:t>
            </w:r>
          </w:p>
          <w:p w:rsidR="00AE0919" w:rsidRPr="00FB477B" w:rsidRDefault="00AE0919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FB477B" w:rsidRDefault="00C776B8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1E2FF88C">
                <v:rect id="Rectangle 7" o:spid="_x0000_s1088" style="position:absolute;margin-left:191.8pt;margin-top:5.3pt;width:59.4pt;height:29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" filled="f" strokecolor="black [3213]" strokeweight="1.5pt"/>
              </w:pic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FB477B" w:rsidRDefault="00C776B8" w:rsidP="00FB477B">
            <w:pPr>
              <w:tabs>
                <w:tab w:val="left" w:pos="3464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2E9BBA76">
                <v:rect id="Rectangle 8" o:spid="_x0000_s1089" style="position:absolute;margin-left:297.1pt;margin-top:5.95pt;width:59.4pt;height:29.4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CSkBaiwwIA&#10;AHA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  <w:r w:rsidR="00AE0919" w:rsidRPr="00FB477B">
              <w:rPr>
                <w:rFonts w:ascii="Times New Roman" w:hAnsi="Times New Roman"/>
                <w:sz w:val="24"/>
                <w:szCs w:val="24"/>
              </w:rPr>
              <w:t>What is 87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.5% when written as a decimal?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FB477B" w:rsidRDefault="00E0659A" w:rsidP="00FB477B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48512" behindDoc="0" locked="0" layoutInCell="1" allowOverlap="1" wp14:anchorId="47B8A660" wp14:editId="11D37BBB">
                  <wp:simplePos x="0" y="0"/>
                  <wp:positionH relativeFrom="column">
                    <wp:posOffset>3607200</wp:posOffset>
                  </wp:positionH>
                  <wp:positionV relativeFrom="paragraph">
                    <wp:posOffset>44015</wp:posOffset>
                  </wp:positionV>
                  <wp:extent cx="1986915" cy="1329055"/>
                  <wp:effectExtent l="0" t="0" r="0" b="4445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hutterstock_1672117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915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B477B">
              <w:rPr>
                <w:rFonts w:ascii="Times New Roman" w:hAnsi="Times New Roman"/>
                <w:sz w:val="24"/>
                <w:szCs w:val="24"/>
              </w:rPr>
              <w:t>The coach of a cricket team finds that of the 15 regular players in the squad, 3 are unavailable to play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1D3F6F" w:rsidRPr="00FB477B" w:rsidRDefault="00E0659A" w:rsidP="00FB477B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>What percentage of the squad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is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unavailable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FB477B" w:rsidRDefault="00C776B8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6558126C">
                <v:rect id="Rectangle 9" o:spid="_x0000_s1090" style="position:absolute;margin-left:73.3pt;margin-top:9.35pt;width:59.4pt;height:29.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wmhbj8QC&#10;AABw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B477B" w:rsidRDefault="00FB477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George told his mum that he had finished 45% of his assignment.</w:t>
            </w:r>
          </w:p>
          <w:p w:rsidR="001D3F6F" w:rsidRPr="00FB477B" w:rsidRDefault="00FB477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If this is true, what percentage does he still have to do? </w:t>
            </w:r>
          </w:p>
          <w:p w:rsidR="001D3F6F" w:rsidRPr="00FB477B" w:rsidRDefault="00E0659A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9536" behindDoc="0" locked="0" layoutInCell="1" allowOverlap="1" wp14:anchorId="3C93BF0D" wp14:editId="0B152440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2960</wp:posOffset>
                      </wp:positionV>
                      <wp:extent cx="2724150" cy="388620"/>
                      <wp:effectExtent l="0" t="0" r="19050" b="11430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F40AA3" id="Group 25" o:spid="_x0000_s1026" style="position:absolute;margin-left:31.5pt;margin-top:.25pt;width:214.5pt;height:30.6pt;z-index:25164953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nQxQAAANsAAAAPAAAAZHJzL2Rvd25yZXYueG1sRI9Ba8JA&#10;FITvQv/D8gq9SLNRwc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BITxnQxQAAANs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I8xQAAANsAAAAPAAAAZHJzL2Rvd25yZXYueG1sRI9Ba8JA&#10;FITvQv/D8gQv0myqY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X0SI8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I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YOLpI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FB477B">
              <w:rPr>
                <w:rFonts w:ascii="Times New Roman" w:hAnsi="Times New Roman"/>
                <w:sz w:val="24"/>
                <w:szCs w:val="24"/>
              </w:rPr>
              <w:t>45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FB477B">
              <w:rPr>
                <w:rFonts w:ascii="Times New Roman" w:hAnsi="Times New Roman"/>
                <w:sz w:val="24"/>
                <w:szCs w:val="24"/>
              </w:rPr>
              <w:t>55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%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E0659A" w:rsidRPr="00FB477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FB477B">
              <w:rPr>
                <w:rFonts w:ascii="Times New Roman" w:hAnsi="Times New Roman"/>
                <w:sz w:val="24"/>
                <w:szCs w:val="24"/>
              </w:rPr>
              <w:t>65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</w:t>
            </w:r>
            <w:r w:rsidR="00E0659A"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E0659A"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477B">
              <w:rPr>
                <w:rFonts w:ascii="Times New Roman" w:hAnsi="Times New Roman"/>
                <w:sz w:val="24"/>
                <w:szCs w:val="24"/>
              </w:rPr>
              <w:t>75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FB477B" w:rsidRDefault="00FB477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31.25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% of $ </w:t>
            </w:r>
            <w:r>
              <w:rPr>
                <w:rFonts w:ascii="Times New Roman" w:hAnsi="Times New Roman"/>
                <w:sz w:val="24"/>
                <w:szCs w:val="24"/>
              </w:rPr>
              <w:t>3 2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00?</w:t>
            </w:r>
          </w:p>
          <w:p w:rsidR="001D3F6F" w:rsidRPr="00FB477B" w:rsidRDefault="00C776B8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69105C8A">
                <v:rect id="Rectangle 79" o:spid="_x0000_s1097" style="position:absolute;margin-left:321.7pt;margin-top:4.55pt;width:79.2pt;height:29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fv1apMQC&#10;AAB1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1D3F6F" w:rsidRPr="00FB477B" w:rsidRDefault="001D3F6F" w:rsidP="00FB477B">
            <w:pPr>
              <w:tabs>
                <w:tab w:val="left" w:pos="7284"/>
              </w:tabs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$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ab/>
              <w:t>.</w:t>
            </w:r>
          </w:p>
        </w:tc>
      </w:tr>
      <w:tr w:rsidR="000B1FC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B1FCE" w:rsidRPr="001B3341" w:rsidRDefault="000B1FCE" w:rsidP="000B1FCE">
            <w:pPr>
              <w:pStyle w:val="ListParagraph"/>
              <w:numPr>
                <w:ilvl w:val="0"/>
                <w:numId w:val="9"/>
              </w:numPr>
              <w:spacing w:before="12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B1FCE" w:rsidRPr="00FB477B" w:rsidRDefault="000B1FCE" w:rsidP="000B1FCE">
            <w:pPr>
              <w:spacing w:before="12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702" w:dyaOrig="533">
                <v:shape id="_x0000_i1038" type="#_x0000_t75" style="width:35.25pt;height:27pt" o:ole="">
                  <v:imagedata r:id="rId44" o:title=""/>
                </v:shape>
                <o:OLEObject Type="Embed" ProgID="FXEquation.Equation" ShapeID="_x0000_i1038" DrawAspect="Content" ObjectID="_1514613022" r:id="rId45"/>
              </w:object>
            </w:r>
            <w:r w:rsidRPr="00FB477B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</w:t>
            </w:r>
          </w:p>
          <w:p w:rsidR="000B1FCE" w:rsidRPr="00FB477B" w:rsidRDefault="000B1FCE" w:rsidP="000B1FC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B1FCE" w:rsidRDefault="00992EE1" w:rsidP="00992EE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246221D5" wp14:editId="63B8A3A5">
                      <wp:simplePos x="0" y="0"/>
                      <wp:positionH relativeFrom="column">
                        <wp:posOffset>397500</wp:posOffset>
                      </wp:positionH>
                      <wp:positionV relativeFrom="paragraph">
                        <wp:posOffset>105565</wp:posOffset>
                      </wp:positionV>
                      <wp:extent cx="4415790" cy="114300"/>
                      <wp:effectExtent l="0" t="0" r="22860" b="19050"/>
                      <wp:wrapNone/>
                      <wp:docPr id="60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6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C1F38B" id="Group 60" o:spid="_x0000_s1026" style="position:absolute;margin-left:31.3pt;margin-top:8.3pt;width:347.7pt;height:9pt;z-index:251652608;mso-width-relative:margin;mso-height-relative:margin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POwwAAANsAAAAPAAAAZHJzL2Rvd25yZXYueG1sRI9Ba8JA&#10;FITvhf6H5RW8FN1ow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iqhDzs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du6wwAAANsAAAAPAAAAZHJzL2Rvd25yZXYueG1sRI9Ba8JA&#10;FITvhf6H5RW8FN0ox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BUHbus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 w:rsidR="000B1FCE"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0B1FCE" w:rsidRPr="00FB477B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7758" w:dyaOrig="537">
                <v:shape id="_x0000_i1039" type="#_x0000_t75" style="width:387.75pt;height:27pt" o:ole="">
                  <v:imagedata r:id="rId46" o:title=""/>
                </v:shape>
                <o:OLEObject Type="Embed" ProgID="FXEquation.Equation" ShapeID="_x0000_i1039" DrawAspect="Content" ObjectID="_1514613023" r:id="rId47"/>
              </w:objec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0B1FCE" w:rsidRDefault="000B1FCE" w:rsidP="00FB477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0B1FC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84" w:dyaOrig="198" w14:anchorId="2FEA4B42">
                <v:shape id="_x0000_i1040" type="#_x0000_t75" style="width:99pt;height:9.75pt" o:ole="">
                  <v:imagedata r:id="rId48" o:title=""/>
                </v:shape>
                <o:OLEObject Type="Embed" ProgID="FXEquation.Equation" ShapeID="_x0000_i1040" DrawAspect="Content" ObjectID="_1514613024" r:id="rId49"/>
              </w:object>
            </w:r>
            <w:r w:rsidR="001D3F6F" w:rsidRPr="000B1FCE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992EE1" w:rsidRDefault="00992EE1" w:rsidP="00FB477B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1584" behindDoc="0" locked="0" layoutInCell="1" allowOverlap="1" wp14:anchorId="3D6AE4C8" wp14:editId="48D79F74">
                      <wp:simplePos x="0" y="0"/>
                      <wp:positionH relativeFrom="column">
                        <wp:posOffset>375285</wp:posOffset>
                      </wp:positionH>
                      <wp:positionV relativeFrom="paragraph">
                        <wp:posOffset>38315</wp:posOffset>
                      </wp:positionV>
                      <wp:extent cx="4415790" cy="114300"/>
                      <wp:effectExtent l="0" t="0" r="22860" b="19050"/>
                      <wp:wrapNone/>
                      <wp:docPr id="55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5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A34E38" id="Group 55" o:spid="_x0000_s1026" style="position:absolute;margin-left:29.55pt;margin-top:3pt;width:347.7pt;height:9pt;z-index:25165158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992EE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828" w:dyaOrig="194" w14:anchorId="4A55FF70">
                <v:shape id="_x0000_i1041" type="#_x0000_t75" style="width:341.25pt;height:9.75pt" o:ole="">
                  <v:imagedata r:id="rId50" o:title=""/>
                </v:shape>
                <o:OLEObject Type="Embed" ProgID="FXEquation.Equation" ShapeID="_x0000_i1041" DrawAspect="Content" ObjectID="_1514613025" r:id="rId51"/>
              </w:objec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FB477B" w:rsidRDefault="001A1D1D" w:rsidP="001A1D1D">
            <w:pPr>
              <w:ind w:right="45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54656" behindDoc="0" locked="0" layoutInCell="1" allowOverlap="1" wp14:anchorId="696C4D18" wp14:editId="7AD69118">
                  <wp:simplePos x="0" y="0"/>
                  <wp:positionH relativeFrom="column">
                    <wp:posOffset>4125600</wp:posOffset>
                  </wp:positionH>
                  <wp:positionV relativeFrom="paragraph">
                    <wp:posOffset>-10050</wp:posOffset>
                  </wp:positionV>
                  <wp:extent cx="1622845" cy="1082235"/>
                  <wp:effectExtent l="0" t="0" r="0" b="381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hutterstock_145478341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45" cy="108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92EE1">
              <w:rPr>
                <w:rFonts w:ascii="Times New Roman" w:hAnsi="Times New Roman"/>
                <w:sz w:val="24"/>
                <w:szCs w:val="24"/>
              </w:rPr>
              <w:t xml:space="preserve">Russell spends  </w:t>
            </w:r>
            <w:r w:rsidR="00992EE1" w:rsidRPr="00992EE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514" w:dyaOrig="194">
                <v:shape id="_x0000_i1042" type="#_x0000_t75" style="width:25.5pt;height:9.75pt" o:ole="">
                  <v:imagedata r:id="rId53" o:title=""/>
                </v:shape>
                <o:OLEObject Type="Embed" ProgID="FXEquation.Equation" ShapeID="_x0000_i1042" DrawAspect="Content" ObjectID="_1514613026" r:id="rId54"/>
              </w:object>
            </w:r>
            <w:r w:rsidR="00992EE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of his </w:t>
            </w:r>
            <w:r w:rsidR="00992EE1">
              <w:rPr>
                <w:rFonts w:ascii="Times New Roman" w:hAnsi="Times New Roman"/>
                <w:sz w:val="24"/>
                <w:szCs w:val="24"/>
              </w:rPr>
              <w:t>leisure time riding his bike.</w:t>
            </w:r>
            <w:r w:rsidR="001D3F6F" w:rsidRPr="00FB477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1D3F6F" w:rsidRPr="00FB477B" w:rsidRDefault="00992EE1" w:rsidP="001A1D1D">
            <w:pPr>
              <w:ind w:right="45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his weekly leisure time totals 25 hours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, how much </w:t>
            </w:r>
            <w:r>
              <w:rPr>
                <w:rFonts w:ascii="Times New Roman" w:hAnsi="Times New Roman"/>
                <w:sz w:val="24"/>
                <w:szCs w:val="24"/>
              </w:rPr>
              <w:t>time does he spend riding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A1D1D" w:rsidRDefault="001A1D1D" w:rsidP="001A1D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3632" behindDoc="0" locked="0" layoutInCell="1" allowOverlap="1" wp14:anchorId="1C3553CC" wp14:editId="44DC86E3">
                      <wp:simplePos x="0" y="0"/>
                      <wp:positionH relativeFrom="column">
                        <wp:posOffset>393045</wp:posOffset>
                      </wp:positionH>
                      <wp:positionV relativeFrom="paragraph">
                        <wp:posOffset>34370</wp:posOffset>
                      </wp:positionV>
                      <wp:extent cx="2724150" cy="388620"/>
                      <wp:effectExtent l="0" t="0" r="19050" b="11430"/>
                      <wp:wrapNone/>
                      <wp:docPr id="70" name="Group 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7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AD3241" id="Group 70" o:spid="_x0000_s1026" style="position:absolute;margin-left:30.95pt;margin-top:2.7pt;width:214.5pt;height:30.6pt;z-index:25165363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z5nxAAAANs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7g+SX8ALl8AAAA//8DAFBLAQItABQABgAIAAAAIQDb4fbL7gAAAIUBAAATAAAAAAAAAAAA&#10;AAAAAAAAAABbQ29udGVudF9UeXBlc10ueG1sUEsBAi0AFAAGAAgAAAAhAFr0LFu/AAAAFQEAAAsA&#10;AAAAAAAAAAAAAAAAHwEAAF9yZWxzLy5yZWxzUEsBAi0AFAAGAAgAAAAhAC73PmfEAAAA2wAAAA8A&#10;AAAAAAAAAAAAAAAABwIAAGRycy9kb3ducmV2LnhtbFBLBQYAAAAAAwADALcAAAD4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YT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ChHqY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992EE1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992EE1">
              <w:rPr>
                <w:rFonts w:ascii="Times New Roman" w:hAnsi="Times New Roman"/>
                <w:sz w:val="24"/>
                <w:szCs w:val="24"/>
              </w:rPr>
              <w:t>15 hours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sz w:val="24"/>
                <w:szCs w:val="24"/>
              </w:rPr>
              <w:t>16 hours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</w:p>
          <w:p w:rsidR="001D3F6F" w:rsidRPr="00FB477B" w:rsidRDefault="001A1D1D" w:rsidP="001A1D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>17 hours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>18 hours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B66BF" w:rsidRDefault="00FB66BF" w:rsidP="001A1D1D">
            <w:pPr>
              <w:ind w:right="45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55680" behindDoc="0" locked="0" layoutInCell="1" allowOverlap="1" wp14:anchorId="752CF1B3" wp14:editId="58414B7A">
                  <wp:simplePos x="0" y="0"/>
                  <wp:positionH relativeFrom="column">
                    <wp:posOffset>3902355</wp:posOffset>
                  </wp:positionH>
                  <wp:positionV relativeFrom="paragraph">
                    <wp:posOffset>400</wp:posOffset>
                  </wp:positionV>
                  <wp:extent cx="1849575" cy="1233435"/>
                  <wp:effectExtent l="0" t="0" r="0" b="508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hutterstock_202841653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575" cy="123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>Kim is a basketball player.</w:t>
            </w:r>
          </w:p>
          <w:p w:rsidR="001D3F6F" w:rsidRPr="00FB477B" w:rsidRDefault="00FB66BF" w:rsidP="001A1D1D">
            <w:pPr>
              <w:ind w:right="45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 the latest competition, she had 180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shots at goal </w:t>
            </w:r>
            <w:r>
              <w:rPr>
                <w:rFonts w:ascii="Times New Roman" w:hAnsi="Times New Roman"/>
                <w:sz w:val="24"/>
                <w:szCs w:val="24"/>
              </w:rPr>
              <w:t>an</w:t>
            </w:r>
            <w:r w:rsidR="00EA53CE">
              <w:rPr>
                <w:rFonts w:ascii="Times New Roman" w:hAnsi="Times New Roman"/>
                <w:sz w:val="24"/>
                <w:szCs w:val="24"/>
              </w:rPr>
              <w:t>d was successful with 15</w:t>
            </w:r>
            <w:r w:rsidR="007A0F32">
              <w:rPr>
                <w:rFonts w:ascii="Times New Roman" w:hAnsi="Times New Roman"/>
                <w:sz w:val="24"/>
                <w:szCs w:val="24"/>
              </w:rPr>
              <w:t>3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of them.</w:t>
            </w:r>
          </w:p>
          <w:p w:rsidR="001D3F6F" w:rsidRPr="00FB477B" w:rsidRDefault="001D3F6F" w:rsidP="001A1D1D">
            <w:pPr>
              <w:ind w:right="4536"/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What perce</w:t>
            </w:r>
            <w:r w:rsidR="00FB66BF">
              <w:rPr>
                <w:rFonts w:ascii="Times New Roman" w:hAnsi="Times New Roman"/>
                <w:sz w:val="24"/>
                <w:szCs w:val="24"/>
              </w:rPr>
              <w:t>ntage of her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shots were successf</w:t>
            </w:r>
            <w:r w:rsidR="00354FC5">
              <w:rPr>
                <w:rFonts w:ascii="Times New Roman" w:hAnsi="Times New Roman"/>
                <w:sz w:val="24"/>
                <w:szCs w:val="24"/>
              </w:rPr>
              <w:t>ul</w:t>
            </w:r>
            <w:r w:rsidRPr="00FB477B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B66BF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728" behindDoc="0" locked="0" layoutInCell="1" allowOverlap="1" wp14:anchorId="32ECD7D1" wp14:editId="4320336F">
                      <wp:simplePos x="0" y="0"/>
                      <wp:positionH relativeFrom="column">
                        <wp:posOffset>528320</wp:posOffset>
                      </wp:positionH>
                      <wp:positionV relativeFrom="paragraph">
                        <wp:posOffset>31965</wp:posOffset>
                      </wp:positionV>
                      <wp:extent cx="2724150" cy="388620"/>
                      <wp:effectExtent l="0" t="0" r="19050" b="11430"/>
                      <wp:wrapNone/>
                      <wp:docPr id="79" name="Group 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8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5C8F69" id="Group 79" o:spid="_x0000_s1026" style="position:absolute;margin-left:41.6pt;margin-top:2.5pt;width:214.5pt;height:30.6pt;z-index:25165772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Ws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sly/yA/T8DwAA//8DAFBLAQItABQABgAIAAAAIQDb4fbL7gAAAIUBAAATAAAAAAAAAAAAAAAA&#10;AAAAAABbQ29udGVudF9UeXBlc10ueG1sUEsBAi0AFAAGAAgAAAAhAFr0LFu/AAAAFQEAAAsAAAAA&#10;AAAAAAAAAAAAHwEAAF9yZWxzLy5yZWxzUEsBAi0AFAAGAAgAAAAhAIS8dazBAAAA2wAAAA8AAAAA&#10;AAAAAAAAAAAABwIAAGRycy9kb3ducmV2LnhtbFBLBQYAAAAAAwADALcAAAD1AgAAAAA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FB66BF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="00354FC5" w:rsidRPr="00354FC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54" w:dyaOrig="194" w14:anchorId="63F081CD">
                <v:shape id="_x0000_i1043" type="#_x0000_t75" style="width:22.5pt;height:9.75pt" o:ole="">
                  <v:imagedata r:id="rId56" o:title=""/>
                </v:shape>
                <o:OLEObject Type="Embed" ProgID="FXEquation.Equation" ShapeID="_x0000_i1043" DrawAspect="Content" ObjectID="_1514613027" r:id="rId57"/>
              </w:obje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1A1D1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FB66BF">
              <w:rPr>
                <w:rFonts w:ascii="Times New Roman" w:hAnsi="Times New Roman"/>
                <w:sz w:val="24"/>
                <w:szCs w:val="24"/>
              </w:rPr>
              <w:t xml:space="preserve">                          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54FC5" w:rsidRPr="00354FC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54" w:dyaOrig="194" w14:anchorId="1CB08B30">
                <v:shape id="_x0000_i1044" type="#_x0000_t75" style="width:22.5pt;height:9.75pt" o:ole="">
                  <v:imagedata r:id="rId58" o:title=""/>
                </v:shape>
                <o:OLEObject Type="Embed" ProgID="FXEquation.Equation" ShapeID="_x0000_i1044" DrawAspect="Content" ObjectID="_1514613028" r:id="rId59"/>
              </w:obje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</w:p>
          <w:p w:rsidR="001D3F6F" w:rsidRPr="00FB477B" w:rsidRDefault="00FB66BF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354FC5" w:rsidRPr="00354FC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54" w:dyaOrig="194" w14:anchorId="3BD871A0">
                <v:shape id="_x0000_i1045" type="#_x0000_t75" style="width:22.5pt;height:9.75pt" o:ole="">
                  <v:imagedata r:id="rId60" o:title=""/>
                </v:shape>
                <o:OLEObject Type="Embed" ProgID="FXEquation.Equation" ShapeID="_x0000_i1045" DrawAspect="Content" ObjectID="_1514613029" r:id="rId61"/>
              </w:obje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354FC5" w:rsidRPr="00354FC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54" w:dyaOrig="194" w14:anchorId="798BE203">
                <v:shape id="_x0000_i1046" type="#_x0000_t75" style="width:22.5pt;height:9.75pt" o:ole="">
                  <v:imagedata r:id="rId62" o:title=""/>
                </v:shape>
                <o:OLEObject Type="Embed" ProgID="FXEquation.Equation" ShapeID="_x0000_i1046" DrawAspect="Content" ObjectID="_1514613030" r:id="rId63"/>
              </w:obje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</w:t>
            </w:r>
          </w:p>
        </w:tc>
      </w:tr>
      <w:tr w:rsidR="00FB66B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B66BF" w:rsidRPr="001B3341" w:rsidRDefault="00FB66B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4FC5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Sarah runs a lemonade stand at the school fete and buys all the ingredients for 20 glasses of lemonade for $11.25. </w:t>
            </w:r>
          </w:p>
          <w:p w:rsidR="00FB66BF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She sells the lemonade at 90 cents per glass.</w:t>
            </w:r>
          </w:p>
          <w:p w:rsidR="00354FC5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percentage profit does she make, if she sells all the lemonade that she makes?</w:t>
            </w:r>
          </w:p>
          <w:p w:rsidR="00354FC5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4FC5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7833C832" wp14:editId="75941D5F">
                      <wp:simplePos x="0" y="0"/>
                      <wp:positionH relativeFrom="column">
                        <wp:posOffset>4021020</wp:posOffset>
                      </wp:positionH>
                      <wp:positionV relativeFrom="paragraph">
                        <wp:posOffset>45740</wp:posOffset>
                      </wp:positionV>
                      <wp:extent cx="754380" cy="373380"/>
                      <wp:effectExtent l="0" t="0" r="26670" b="2667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1BADDF" id="Rectangle 78" o:spid="_x0000_s1026" style="position:absolute;margin-left:316.6pt;margin-top:3.6pt;width:59.4pt;height:29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354FC5" w:rsidRPr="00FB477B" w:rsidRDefault="00354FC5" w:rsidP="00354FC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car costs $</w:t>
            </w:r>
            <w:r w:rsidRPr="00EE6E9B">
              <w:rPr>
                <w:rFonts w:ascii="Times New Roman" w:hAnsi="Times New Roman"/>
                <w:sz w:val="24"/>
                <w:szCs w:val="24"/>
              </w:rPr>
              <w:t>28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E6E9B">
              <w:rPr>
                <w:rFonts w:ascii="Times New Roman" w:hAnsi="Times New Roman"/>
                <w:sz w:val="24"/>
                <w:szCs w:val="24"/>
              </w:rPr>
              <w:t>160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from a dealer, including GST.</w:t>
            </w:r>
          </w:p>
          <w:p w:rsidR="00EE6E9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charity buys the car and does not have to pay GST.</w:t>
            </w:r>
          </w:p>
          <w:p w:rsidR="00EE6E9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much would they pay for the car?</w:t>
            </w:r>
          </w:p>
          <w:p w:rsidR="00EE6E9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E6E9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7E377865" wp14:editId="3112C28A">
                      <wp:simplePos x="0" y="0"/>
                      <wp:positionH relativeFrom="column">
                        <wp:posOffset>4107064</wp:posOffset>
                      </wp:positionH>
                      <wp:positionV relativeFrom="paragraph">
                        <wp:posOffset>6177</wp:posOffset>
                      </wp:positionV>
                      <wp:extent cx="1413163" cy="373380"/>
                      <wp:effectExtent l="0" t="0" r="15875" b="2667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3163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226B28" id="Rectangle 84" o:spid="_x0000_s1026" style="position:absolute;margin-left:323.4pt;margin-top:.5pt;width:111.25pt;height:29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EE6E9B" w:rsidRPr="00FB477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342CE" w:rsidRDefault="000342CE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There are 250 students in Year 8</w:t>
            </w:r>
            <w:r w:rsidR="00EE6E9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at Ashleigh High School.</w:t>
            </w:r>
          </w:p>
          <w:p w:rsidR="00EE6E9B" w:rsidRDefault="000342CE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</w:t>
            </w:r>
            <w:r w:rsidR="00EE6E9B">
              <w:rPr>
                <w:rFonts w:ascii="Times New Roman" w:hAnsi="Times New Roman"/>
                <w:sz w:val="24"/>
                <w:szCs w:val="24"/>
              </w:rPr>
              <w:t>group of 40 students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from Year 8</w:t>
            </w:r>
            <w:r w:rsidR="00EE6E9B">
              <w:rPr>
                <w:rFonts w:ascii="Times New Roman" w:hAnsi="Times New Roman"/>
                <w:sz w:val="24"/>
                <w:szCs w:val="24"/>
              </w:rPr>
              <w:t xml:space="preserve"> went on an excursion.</w:t>
            </w:r>
          </w:p>
          <w:p w:rsidR="001D3F6F" w:rsidRPr="00FB477B" w:rsidRDefault="00EE6E9B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Of this group, 7.5% were given c</w:t>
            </w:r>
            <w:r w:rsidR="000342CE">
              <w:rPr>
                <w:rFonts w:ascii="Times New Roman" w:hAnsi="Times New Roman"/>
                <w:sz w:val="24"/>
                <w:szCs w:val="24"/>
              </w:rPr>
              <w:t>ommendations for helping with the organisation of the excursion.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0342CE" w:rsidRDefault="000342CE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percentage </w:t>
            </w:r>
            <w:r>
              <w:rPr>
                <w:rFonts w:ascii="Times New Roman" w:hAnsi="Times New Roman"/>
                <w:sz w:val="24"/>
                <w:szCs w:val="24"/>
              </w:rPr>
              <w:t>of the school year were given these commendations?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D3F6F" w:rsidRPr="00FB477B" w:rsidRDefault="00C776B8" w:rsidP="00FB477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519399F3">
                <v:group id="Group 94" o:spid="_x0000_s1115" style="position:absolute;margin-left:27.1pt;margin-top:2.35pt;width:343.5pt;height:9pt;z-index:251675136" coordsize="43624,1143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">
                  <v:roundrect id="AutoShape 3" o:spid="_x0000_s1116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yty8MA&#10;AADbAAAADwAAAGRycy9kb3ducmV2LnhtbESPQWsCMRSE74L/ITyhN822RbFbo1ihIt7U1vMjeW6W&#10;bl6WTXS3/nojCB6HmfmGmS06V4kLNaH0rOB1lIEg1t6UXCj4OXwPpyBCRDZYeSYF/xRgMe/3Zpgb&#10;3/KOLvtYiAThkKMCG2OdSxm0JYdh5Gvi5J184zAm2RTSNNgmuKvkW5ZNpMOS04LFmlaW9N/+7BRs&#10;tR1Pr936aNrJ6X25+zr+ar9W6mXQLT9BROriM/xob4yCjzHcv6Qf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yty8MAAADbAAAADwAAAAAAAAAAAAAAAACYAgAAZHJzL2Rv&#10;d25yZXYueG1sUEsFBgAAAAAEAAQA9QAAAIgDAAAAAA==&#10;" strokecolor="black [3213]" strokeweight="1pt"/>
                  <v:roundrect id="AutoShape 4" o:spid="_x0000_s1117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DqpMAA&#10;AADcAAAADwAAAGRycy9kb3ducmV2LnhtbERPz2vCMBS+D/wfwhO8zVRFKdUoKkyGN930/EieTbF5&#10;KU1mu/31y0Hw+PH9Xm16V4sHtaHyrGAyzkAQa28qLhV8f3285yBCRDZYeyYFvxRgsx68rbAwvuMT&#10;Pc6xFCmEQ4EKbIxNIWXQlhyGsW+IE3fzrcOYYFtK02KXwl0tp1m2kA4rTg0WG9pb0vfzj1Nw1Hae&#10;//WHq+kWt9n2tLtetD8oNRr22yWISH18iZ/uT6Ngmqe16Uw6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KDqpMAAAADcAAAADwAAAAAAAAAAAAAAAACYAgAAZHJzL2Rvd25y&#10;ZXYueG1sUEsFBgAAAAAEAAQA9QAAAIUDAAAAAA==&#10;" strokecolor="black [3213]" strokeweight="1pt"/>
                  <v:roundrect id="AutoShape 5" o:spid="_x0000_s1118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xPP8QA&#10;AADcAAAADwAAAGRycy9kb3ducmV2LnhtbESPQWsCMRSE70L/Q3iF3jRbi7KuRlGhIt606vmRPDdL&#10;Ny/LJnW3/fWmUOhxmJlvmMWqd7W4UxsqzwpeRxkIYu1NxaWC88f7MAcRIrLB2jMp+KYAq+XTYIGF&#10;8R0f6X6KpUgQDgUqsDE2hZRBW3IYRr4hTt7Ntw5jkm0pTYtdgrtajrNsKh1WnBYsNrS1pD9PX07B&#10;QdtJ/tPvrqab3t7Wx831ov1OqZfnfj0HEamP/+G/9t4oGOcz+D2Tj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sTz/EAAAA3AAAAA8AAAAAAAAAAAAAAAAAmAIAAGRycy9k&#10;b3ducmV2LnhtbFBLBQYAAAAABAAEAPUAAACJAwAAAAA=&#10;" strokecolor="black [3213]" strokeweight="1pt"/>
                  <v:roundrect id="AutoShape 6" o:spid="_x0000_s1119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9wf8IA&#10;AADcAAAADwAAAGRycy9kb3ducmV2LnhtbERPz2vCMBS+D/wfwhN2m+kciuuaigoT2c26eX4kz6as&#10;eSlNZrv99ctB8Pjx/S7Wo2vFlfrQeFbwPMtAEGtvGq4VfJ7en1YgQkQ22HomBb8UYF1OHgrMjR/4&#10;SNcq1iKFcMhRgY2xy6UM2pLDMPMdceIuvncYE+xraXocUrhr5TzLltJhw6nBYkc7S/q7+nEKPrRd&#10;rP7G/dkMy8vL5rg9f2m/V+pxOm7eQEQa4118cx+Mgvlrmp/OpCMg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D3B/wgAAANwAAAAPAAAAAAAAAAAAAAAAAJgCAABkcnMvZG93&#10;bnJldi54bWxQSwUGAAAAAAQABAD1AAAAhwMAAAAA&#10;" strokecolor="black [3213]" strokeweight="1pt"/>
                </v:group>
              </w:pic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0342CE">
              <w:rPr>
                <w:rFonts w:ascii="Times New Roman" w:hAnsi="Times New Roman"/>
                <w:sz w:val="24"/>
                <w:szCs w:val="24"/>
              </w:rPr>
              <w:t>1.2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  </w:t>
            </w:r>
            <w:r w:rsidR="000342CE">
              <w:rPr>
                <w:rFonts w:ascii="Times New Roman" w:hAnsi="Times New Roman"/>
                <w:sz w:val="24"/>
                <w:szCs w:val="24"/>
              </w:rPr>
              <w:t>1.5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   </w:t>
            </w:r>
            <w:r w:rsidR="000342CE">
              <w:rPr>
                <w:rFonts w:ascii="Times New Roman" w:hAnsi="Times New Roman"/>
                <w:sz w:val="24"/>
                <w:szCs w:val="24"/>
              </w:rPr>
              <w:t>2.4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 xml:space="preserve">%                               </w:t>
            </w:r>
            <w:r w:rsidR="000342CE">
              <w:rPr>
                <w:rFonts w:ascii="Times New Roman" w:hAnsi="Times New Roman"/>
                <w:sz w:val="24"/>
                <w:szCs w:val="24"/>
              </w:rPr>
              <w:t>3.0</w:t>
            </w:r>
            <w:r w:rsidR="001D3F6F" w:rsidRPr="00FB477B"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EE6E9B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EE6E9B" w:rsidRPr="001B3341" w:rsidRDefault="00EE6E9B" w:rsidP="00EE6E9B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E6E9B" w:rsidRDefault="00860B89" w:rsidP="00EE6E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 2015</w:t>
            </w:r>
            <w:r w:rsidR="00EE6E9B">
              <w:rPr>
                <w:rFonts w:ascii="Times New Roman" w:hAnsi="Times New Roman"/>
                <w:sz w:val="24"/>
                <w:szCs w:val="24"/>
              </w:rPr>
              <w:t>, Declan’s income from his hobby d</w:t>
            </w:r>
            <w:r w:rsidR="00EE6E9B" w:rsidRPr="00FB477B">
              <w:rPr>
                <w:rFonts w:ascii="Times New Roman" w:hAnsi="Times New Roman"/>
                <w:sz w:val="24"/>
                <w:szCs w:val="24"/>
              </w:rPr>
              <w:t>ecrease</w:t>
            </w:r>
            <w:r>
              <w:rPr>
                <w:rFonts w:ascii="Times New Roman" w:hAnsi="Times New Roman"/>
                <w:sz w:val="24"/>
                <w:szCs w:val="24"/>
              </w:rPr>
              <w:t>d by 27% compared to 2014</w:t>
            </w:r>
            <w:r w:rsidR="00EE6E9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EE6E9B" w:rsidRDefault="00BE7304" w:rsidP="00EE6E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His income in 2014</w:t>
            </w:r>
            <w:r w:rsidR="00EE6E9B">
              <w:rPr>
                <w:rFonts w:ascii="Times New Roman" w:hAnsi="Times New Roman"/>
                <w:sz w:val="24"/>
                <w:szCs w:val="24"/>
              </w:rPr>
              <w:t xml:space="preserve"> was </w:t>
            </w:r>
            <w:r w:rsidR="00EE6E9B" w:rsidRPr="00FB477B">
              <w:rPr>
                <w:rFonts w:ascii="Times New Roman" w:hAnsi="Times New Roman"/>
                <w:sz w:val="24"/>
                <w:szCs w:val="24"/>
              </w:rPr>
              <w:t>$</w:t>
            </w:r>
            <w:r w:rsidR="00EE6E9B">
              <w:rPr>
                <w:rFonts w:ascii="Times New Roman" w:hAnsi="Times New Roman"/>
                <w:sz w:val="24"/>
                <w:szCs w:val="24"/>
              </w:rPr>
              <w:t>1 360</w:t>
            </w:r>
            <w:r w:rsidR="00EE6E9B" w:rsidRPr="00FB477B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EE6E9B" w:rsidRDefault="00EE6E9B" w:rsidP="00EE6E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If it continued to decrease at this annual percentage rate, what would be his income in </w:t>
            </w:r>
            <w:r w:rsidR="00860B89">
              <w:rPr>
                <w:rFonts w:ascii="Times New Roman" w:hAnsi="Times New Roman"/>
                <w:sz w:val="24"/>
                <w:szCs w:val="24"/>
              </w:rPr>
              <w:t>2016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EE6E9B" w:rsidRPr="00FB477B" w:rsidRDefault="00EE6E9B" w:rsidP="00EE6E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Answer to nearest 5 cents.</w:t>
            </w:r>
          </w:p>
          <w:p w:rsidR="00EE6E9B" w:rsidRPr="00FB477B" w:rsidRDefault="00C776B8" w:rsidP="00EE6E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670BD3CB">
                <v:rect id="Rectangle 93" o:spid="_x0000_s1134" style="position:absolute;margin-left:327.75pt;margin-top:7.3pt;width:83.1pt;height:29.4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" filled="f" strokecolor="black [3213]" strokeweight="1.5pt"/>
              </w:pict>
            </w:r>
          </w:p>
          <w:p w:rsidR="00EE6E9B" w:rsidRPr="00FB477B" w:rsidRDefault="00EE6E9B" w:rsidP="00EE6E9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$</w:t>
            </w:r>
          </w:p>
          <w:p w:rsidR="00EE6E9B" w:rsidRPr="00FB477B" w:rsidRDefault="00EE6E9B" w:rsidP="00EE6E9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>Write the following in order from smallest to largest.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EA53CE" w:rsidRDefault="001D3F6F" w:rsidP="00FB477B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EA53CE" w:rsidRPr="00EA53C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3244" w:dyaOrig="537" w14:anchorId="0085CB96">
                <v:shape id="_x0000_i1047" type="#_x0000_t75" style="width:162pt;height:27pt" o:ole="">
                  <v:imagedata r:id="rId64" o:title=""/>
                </v:shape>
                <o:OLEObject Type="Embed" ProgID="FXEquation.Equation" ShapeID="_x0000_i1047" DrawAspect="Content" ObjectID="_1514613031" r:id="rId65"/>
              </w:object>
            </w:r>
            <w:r w:rsidRPr="00EA53CE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</w:p>
          <w:p w:rsidR="001D3F6F" w:rsidRPr="00FB477B" w:rsidRDefault="00C776B8" w:rsidP="00FB477B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pict w14:anchorId="066AD670">
                <v:rect id="Rectangle 68" o:spid="_x0000_s1122" style="position:absolute;margin-left:154.3pt;margin-top:7.95pt;width:59.4pt;height:29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BzfzDEwwIA&#10;AHI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4BB1391D">
                <v:rect id="Rectangle 65" o:spid="_x0000_s1124" style="position:absolute;margin-left:366.7pt;margin-top:7.95pt;width:59.4pt;height:29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68E8F0BD">
                <v:rect id="Rectangle 67" o:spid="_x0000_s1125" style="position:absolute;margin-left:226.3pt;margin-top:7.95pt;width:59.4pt;height:29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" filled="f" strokecolor="black [3213]" strokeweight="1.5pt"/>
              </w:pict>
            </w:r>
            <w:r>
              <w:rPr>
                <w:rFonts w:ascii="Times New Roman" w:hAnsi="Times New Roman"/>
                <w:sz w:val="24"/>
                <w:szCs w:val="24"/>
              </w:rPr>
              <w:pict w14:anchorId="4B686F61">
                <v:rect id="Rectangle 66" o:spid="_x0000_s1123" style="position:absolute;margin-left:296.5pt;margin-top:7.35pt;width:59.4pt;height:29.4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" filled="f" strokecolor="black [3213]" strokeweight="1.5pt"/>
              </w:pic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 w:rsidRPr="00FB477B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</w:t>
            </w:r>
          </w:p>
          <w:p w:rsidR="001D3F6F" w:rsidRPr="00FB477B" w:rsidRDefault="001D3F6F" w:rsidP="00FB477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Pr="00FB477B" w:rsidRDefault="001D3F6F" w:rsidP="00FB477B">
            <w:pPr>
              <w:pStyle w:val="QuestionStyle"/>
            </w:pPr>
          </w:p>
        </w:tc>
      </w:tr>
    </w:tbl>
    <w:p w:rsidR="00D667E2" w:rsidRDefault="00BC7287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noProof/>
          <w:sz w:val="24"/>
          <w:szCs w:val="24"/>
          <w:lang w:eastAsia="en-A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7C3B545" wp14:editId="3A0DE4CB">
                <wp:simplePos x="0" y="0"/>
                <wp:positionH relativeFrom="column">
                  <wp:posOffset>1433990</wp:posOffset>
                </wp:positionH>
                <wp:positionV relativeFrom="paragraph">
                  <wp:posOffset>-968960</wp:posOffset>
                </wp:positionV>
                <wp:extent cx="754380" cy="373380"/>
                <wp:effectExtent l="9525" t="9525" r="17145" b="17145"/>
                <wp:wrapNone/>
                <wp:docPr id="8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" cy="373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8D9F0" id="Rectangle 85" o:spid="_x0000_s1026" style="position:absolute;margin-left:112.9pt;margin-top:-76.3pt;width:59.4pt;height:29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" filled="f" strokecolor="black [3213]" strokeweight="1.5pt"/>
            </w:pict>
          </mc:Fallback>
        </mc:AlternateContent>
      </w:r>
    </w:p>
    <w:p w:rsidR="009D24C3" w:rsidRDefault="009D24C3" w:rsidP="000B1FCE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885304" w:rsidTr="00CD209A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93318446"/>
            <w:placeholder>
              <w:docPart w:val="F39B06C6388F47B8A5609F78AD7A3BF3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885304" w:rsidRPr="00325745" w:rsidRDefault="00BA5E67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581099126"/>
            <w:placeholder>
              <w:docPart w:val="154032837EF5410FACB242B8D8AECFB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885304" w:rsidRPr="005C44C0" w:rsidRDefault="00BA5E67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CD209A">
        <w:trPr>
          <w:cantSplit/>
          <w:trHeight w:val="509"/>
        </w:trPr>
        <w:tc>
          <w:tcPr>
            <w:tcW w:w="6522" w:type="dxa"/>
            <w:gridSpan w:val="2"/>
            <w:shd w:val="clear" w:color="auto" w:fill="B6DDE8" w:themeFill="accent5" w:themeFillTint="66"/>
          </w:tcPr>
          <w:p w:rsidR="00853748" w:rsidRPr="00325745" w:rsidRDefault="00853748" w:rsidP="000B1FCE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685" w:type="dxa"/>
            <w:shd w:val="clear" w:color="auto" w:fill="B6DDE8" w:themeFill="accent5" w:themeFillTint="66"/>
          </w:tcPr>
          <w:p w:rsidR="005615AC" w:rsidRDefault="005615AC" w:rsidP="000B1FCE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0B1FCE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D667E2" w:rsidTr="00CD209A">
        <w:trPr>
          <w:cantSplit/>
          <w:trHeight w:val="340"/>
        </w:trPr>
        <w:tc>
          <w:tcPr>
            <w:tcW w:w="10207" w:type="dxa"/>
            <w:gridSpan w:val="3"/>
            <w:shd w:val="clear" w:color="auto" w:fill="B6DDE8" w:themeFill="accent5" w:themeFillTint="66"/>
          </w:tcPr>
          <w:p w:rsidR="00D667E2" w:rsidRDefault="00D667E2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Write all working and answers in the spaces provided on this test paper.</w:t>
            </w:r>
          </w:p>
          <w:p w:rsidR="00A81533" w:rsidRP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may not be awarded if working out and/or answers are not clear.</w:t>
            </w:r>
          </w:p>
          <w:p w:rsid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allocated are shown beside each question.</w:t>
            </w:r>
          </w:p>
          <w:p w:rsidR="00A81533" w:rsidRDefault="00A81533" w:rsidP="00A252B0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Calculators are allowed.</w:t>
            </w:r>
          </w:p>
        </w:tc>
      </w:tr>
    </w:tbl>
    <w:p w:rsidR="00A252B0" w:rsidRDefault="00A252B0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8263"/>
        <w:gridCol w:w="992"/>
      </w:tblGrid>
      <w:tr w:rsidR="00A252B0" w:rsidTr="00A824D7">
        <w:trPr>
          <w:cantSplit/>
          <w:trHeight w:val="227"/>
          <w:tblHeader/>
        </w:trPr>
        <w:tc>
          <w:tcPr>
            <w:tcW w:w="9215" w:type="dxa"/>
            <w:gridSpan w:val="2"/>
          </w:tcPr>
          <w:p w:rsidR="00A252B0" w:rsidRDefault="00A252B0" w:rsidP="000B1FC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A252B0" w:rsidRPr="00A252B0" w:rsidRDefault="00A252B0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A252B0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3"/>
              </w:numPr>
              <w:ind w:right="-149" w:hanging="68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D3F6F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Getaway Company offers 4 different holidays at Esperance Resort.</w:t>
            </w:r>
          </w:p>
          <w:p w:rsidR="00BC7287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Meals purchased at the resort cost $65 per day per person.</w:t>
            </w:r>
          </w:p>
          <w:p w:rsidR="001D3F6F" w:rsidRDefault="001D3F6F" w:rsidP="001D3F6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C7287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seven day </w:t>
            </w:r>
            <w:r w:rsidRPr="00BC7287">
              <w:rPr>
                <w:rFonts w:ascii="Times New Roman" w:hAnsi="Times New Roman"/>
                <w:i/>
                <w:sz w:val="24"/>
                <w:szCs w:val="24"/>
              </w:rPr>
              <w:t>Weekly Escape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which includes all meals for $1 400 per person. </w:t>
            </w:r>
          </w:p>
          <w:p w:rsidR="001D3F6F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two day </w:t>
            </w:r>
            <w:r w:rsidRPr="00BC7287">
              <w:rPr>
                <w:rFonts w:ascii="Times New Roman" w:hAnsi="Times New Roman"/>
                <w:i/>
                <w:sz w:val="24"/>
                <w:szCs w:val="24"/>
              </w:rPr>
              <w:t>Weekend Escape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which does not include meals for $350 per person</w:t>
            </w:r>
            <w:r w:rsidR="001D3F6F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BC7287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four day </w:t>
            </w:r>
            <w:r w:rsidRPr="00BC7287">
              <w:rPr>
                <w:rFonts w:ascii="Times New Roman" w:hAnsi="Times New Roman"/>
                <w:i/>
                <w:sz w:val="24"/>
                <w:szCs w:val="24"/>
              </w:rPr>
              <w:t>Midweek Escape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which includes meals for $760 per person.   </w:t>
            </w:r>
          </w:p>
          <w:p w:rsidR="00BC7287" w:rsidRDefault="00BC7287" w:rsidP="00BC728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Escape is the best value for money, assuming that meals are required? </w:t>
            </w:r>
          </w:p>
          <w:p w:rsidR="00BC7287" w:rsidRDefault="00BC7287" w:rsidP="00BC728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(Explain how you determined your answer.)</w:t>
            </w:r>
          </w:p>
          <w:p w:rsidR="001D3F6F" w:rsidRDefault="001D3F6F" w:rsidP="001D3F6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BC7287" w:rsidRDefault="00BC7287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1D3F6F" w:rsidRDefault="001D3F6F" w:rsidP="001D3F6F">
            <w:pPr>
              <w:ind w:firstLine="720"/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D3F6F" w:rsidRDefault="001D3F6F" w:rsidP="001D3F6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</w:tbl>
    <w:p w:rsidR="00411E20" w:rsidRDefault="00411E20">
      <w:r>
        <w:br w:type="page"/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8263"/>
        <w:gridCol w:w="992"/>
      </w:tblGrid>
      <w:tr w:rsidR="001D3F6F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1D3F6F" w:rsidRPr="001B3341" w:rsidRDefault="001D3F6F" w:rsidP="001D3F6F">
            <w:pPr>
              <w:pStyle w:val="ListParagraph"/>
              <w:numPr>
                <w:ilvl w:val="0"/>
                <w:numId w:val="3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D3F6F" w:rsidRDefault="002D4741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Mike has an allowance of 600 minutes talk time per month on his mobile phone, for a monthly cost of $ 36.50. </w:t>
            </w:r>
          </w:p>
          <w:p w:rsidR="001D3F6F" w:rsidRDefault="001D3F6F" w:rsidP="001D3F6F">
            <w:pPr>
              <w:ind w:right="3294"/>
              <w:rPr>
                <w:rFonts w:ascii="Times New Roman" w:hAnsi="Times New Roman"/>
                <w:sz w:val="12"/>
                <w:szCs w:val="12"/>
              </w:rPr>
            </w:pPr>
          </w:p>
        </w:tc>
        <w:tc>
          <w:tcPr>
            <w:tcW w:w="992" w:type="dxa"/>
          </w:tcPr>
          <w:p w:rsidR="001D3F6F" w:rsidRDefault="001D3F6F" w:rsidP="001D3F6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1D3F6F" w:rsidRPr="001B3341" w:rsidRDefault="001D3F6F" w:rsidP="001D3F6F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2D4741" w:rsidRDefault="002D4741" w:rsidP="001D3F6F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Mike has currently used 210 minutes of his talk time.</w:t>
            </w:r>
          </w:p>
          <w:p w:rsidR="001D3F6F" w:rsidRDefault="002D4741" w:rsidP="002D4741">
            <w:pPr>
              <w:pStyle w:val="ListParagraph"/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What percentage of his time remains</w:t>
            </w:r>
            <w:r w:rsidR="001D3F6F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D3F6F" w:rsidRDefault="001D3F6F" w:rsidP="001D3F6F">
            <w:pPr>
              <w:ind w:firstLine="720"/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D3F6F" w:rsidRDefault="001D3F6F" w:rsidP="001D3F6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1D3F6F" w:rsidRPr="001B3341" w:rsidRDefault="001D3F6F" w:rsidP="001D3F6F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2D4741" w:rsidRDefault="002D4741" w:rsidP="001D3F6F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Mike gets a text warning when he has only 10% of his allowance remaining.</w:t>
            </w:r>
          </w:p>
          <w:p w:rsidR="001D3F6F" w:rsidRDefault="002D4741" w:rsidP="002D4741">
            <w:pPr>
              <w:pStyle w:val="ListParagraph"/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Mike uses 30 minutes of his talk time each day on average, how many days into each month will he receive the warning message?</w:t>
            </w:r>
            <w:r w:rsidR="001D3F6F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D3F6F" w:rsidRDefault="001D3F6F" w:rsidP="001D3F6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1D3F6F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1D3F6F" w:rsidRPr="00B26BD8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D3F6F" w:rsidRDefault="002D4741" w:rsidP="001D3F6F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Mike can purchase extra time at a cost which is 20% more</w:t>
            </w:r>
            <w:r w:rsidR="00411E20">
              <w:rPr>
                <w:rFonts w:ascii="Times New Roman" w:hAnsi="Times New Roman"/>
                <w:sz w:val="24"/>
                <w:szCs w:val="24"/>
              </w:rPr>
              <w:t xml:space="preserve"> per minute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than his normal plan. What would it cost him to purchase an additional</w:t>
            </w:r>
            <w:r w:rsidR="00411E20">
              <w:rPr>
                <w:rFonts w:ascii="Times New Roman" w:hAnsi="Times New Roman"/>
                <w:sz w:val="24"/>
                <w:szCs w:val="24"/>
              </w:rPr>
              <w:t xml:space="preserve"> 300 minutes</w:t>
            </w:r>
            <w:r w:rsidR="001D3F6F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D3F6F" w:rsidRDefault="001D3F6F" w:rsidP="001D3F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D3F6F" w:rsidRDefault="001D3F6F" w:rsidP="001D3F6F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</w:tbl>
    <w:p w:rsidR="00885304" w:rsidRDefault="00885304" w:rsidP="009D24C3">
      <w:pPr>
        <w:rPr>
          <w:rFonts w:asciiTheme="majorHAnsi" w:hAnsiTheme="majorHAnsi"/>
          <w:sz w:val="24"/>
          <w:szCs w:val="24"/>
        </w:rPr>
      </w:pPr>
    </w:p>
    <w:p w:rsidR="00885304" w:rsidRDefault="00885304">
      <w:pPr>
        <w:rPr>
          <w:rFonts w:asciiTheme="majorHAnsi" w:hAnsiTheme="majorHAnsi"/>
          <w:sz w:val="24"/>
          <w:szCs w:val="24"/>
        </w:rPr>
        <w:sectPr w:rsidR="00885304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8332B5" w:rsidRDefault="008332B5" w:rsidP="008332B5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0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1"/>
        <w:gridCol w:w="5236"/>
        <w:gridCol w:w="2975"/>
      </w:tblGrid>
      <w:tr w:rsidR="008332B5" w:rsidTr="008332B5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id w:val="132142659"/>
            <w:placeholder>
              <w:docPart w:val="25BDAD6FB399473990CC766F2FC72CD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6DDE8" w:themeFill="accent5" w:themeFillTint="66"/>
                <w:vAlign w:val="center"/>
                <w:hideMark/>
              </w:tcPr>
              <w:p w:rsidR="008332B5" w:rsidRDefault="008332B5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id w:val="-1511053743"/>
            <w:placeholder>
              <w:docPart w:val="21C9CF022B2A4BC6A041CEC782E1690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6DDE8" w:themeFill="accent5" w:themeFillTint="66"/>
                <w:hideMark/>
              </w:tcPr>
              <w:p w:rsidR="008332B5" w:rsidRDefault="008332B5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2977" w:type="dxa"/>
            <w:shd w:val="clear" w:color="auto" w:fill="215868" w:themeFill="accent5" w:themeFillShade="80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332B5" w:rsidRDefault="008332B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332B5" w:rsidTr="008332B5">
        <w:trPr>
          <w:cantSplit/>
          <w:trHeight w:val="624"/>
        </w:trPr>
        <w:tc>
          <w:tcPr>
            <w:tcW w:w="10207" w:type="dxa"/>
            <w:gridSpan w:val="4"/>
            <w:shd w:val="clear" w:color="auto" w:fill="B6DDE8" w:themeFill="accent5" w:themeFillTint="66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8332B5" w:rsidTr="008332B5">
        <w:trPr>
          <w:cantSplit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 out of 5 which is 20% is shaded in the 2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diagram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995" w:dyaOrig="540">
                <v:shape id="_x0000_i1048" type="#_x0000_t75" style="width:99.75pt;height:27pt" o:ole="">
                  <v:imagedata r:id="rId66" o:title=""/>
                </v:shape>
                <o:OLEObject Type="Embed" ProgID="FXEquation.Equation" ShapeID="_x0000_i1048" DrawAspect="Content" ObjectID="_1514613032" r:id="rId67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150" w:dyaOrig="525">
                <v:shape id="_x0000_i1049" type="#_x0000_t75" style="width:7.5pt;height:26.25pt" o:ole="">
                  <v:imagedata r:id="rId68" o:title=""/>
                </v:shape>
                <o:OLEObject Type="Embed" ProgID="FXEquation.Equation" ShapeID="_x0000_i1049" DrawAspect="Content" ObjectID="_1514613033" r:id="rId69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37% =0.37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0.37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24"/>
                <w:sz w:val="24"/>
                <w:szCs w:val="24"/>
              </w:rPr>
              <w:object w:dxaOrig="2355" w:dyaOrig="690">
                <v:shape id="_x0000_i1050" type="#_x0000_t75" style="width:117.75pt;height:34.5pt" o:ole="">
                  <v:imagedata r:id="rId70" o:title=""/>
                </v:shape>
                <o:OLEObject Type="Embed" ProgID="FXEquation.Equation" ShapeID="_x0000_i1050" DrawAspect="Content" ObjectID="_1514613034" r:id="rId71"/>
              </w:object>
            </w:r>
            <w:r>
              <w:rPr>
                <w:rFonts w:asciiTheme="majorHAnsi" w:hAnsiTheme="majorHAnsi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66%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24"/>
                <w:sz w:val="24"/>
                <w:szCs w:val="24"/>
              </w:rPr>
              <w:object w:dxaOrig="3375" w:dyaOrig="690">
                <v:shape id="_x0000_i1051" type="#_x0000_t75" style="width:168.75pt;height:34.5pt" o:ole="">
                  <v:imagedata r:id="rId72" o:title=""/>
                </v:shape>
                <o:OLEObject Type="Embed" ProgID="FXEquation.Equation" ShapeID="_x0000_i1051" DrawAspect="Content" ObjectID="_1514613035" r:id="rId73"/>
              </w:object>
            </w:r>
            <w:r>
              <w:rPr>
                <w:rFonts w:asciiTheme="majorHAnsi" w:hAnsiTheme="majorHAnsi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4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48"/>
                <w:sz w:val="24"/>
                <w:szCs w:val="24"/>
              </w:rPr>
              <w:object w:dxaOrig="4065" w:dyaOrig="1500">
                <v:shape id="_x0000_i1052" type="#_x0000_t75" style="width:203.25pt;height:75pt" o:ole="">
                  <v:imagedata r:id="rId74" o:title=""/>
                </v:shape>
                <o:OLEObject Type="Embed" ProgID="FXEquation.Equation" ShapeID="_x0000_i1052" DrawAspect="Content" ObjectID="_1514613036" r:id="rId75"/>
              </w:object>
            </w:r>
            <w:r>
              <w:rPr>
                <w:rFonts w:asciiTheme="majorHAnsi" w:hAnsiTheme="majorHAnsi"/>
                <w:position w:val="-4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35 tonnes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3705" w:dyaOrig="1785">
                <v:shape id="_x0000_i1053" type="#_x0000_t75" style="width:185.25pt;height:89.25pt" o:ole="">
                  <v:imagedata r:id="rId76" o:title=""/>
                </v:shape>
                <o:OLEObject Type="Embed" ProgID="FXEquation.Equation" ShapeID="_x0000_i1053" DrawAspect="Content" ObjectID="_1514613037" r:id="rId77"/>
              </w:object>
            </w:r>
            <w:r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Pr="000C67AB" w:rsidRDefault="008332B5">
            <w:pPr>
              <w:rPr>
                <w:rFonts w:asciiTheme="majorHAnsi" w:hAnsiTheme="majorHAnsi"/>
                <w:position w:val="-5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C67AB" w:rsidRPr="000C67AB">
              <w:rPr>
                <w:rFonts w:asciiTheme="majorHAnsi" w:hAnsiTheme="majorHAnsi"/>
                <w:color w:val="FF0000"/>
                <w:position w:val="-50"/>
                <w:sz w:val="24"/>
                <w:szCs w:val="24"/>
              </w:rPr>
              <w:object w:dxaOrig="4516" w:dyaOrig="926">
                <v:shape id="_x0000_i1054" type="#_x0000_t75" style="width:225.75pt;height:46.5pt" o:ole="">
                  <v:imagedata r:id="rId78" o:title=""/>
                </v:shape>
                <o:OLEObject Type="Embed" ProgID="FXEquation.Equation" ShapeID="_x0000_i1054" DrawAspect="Content" ObjectID="_1514613038" r:id="rId79"/>
              </w:object>
            </w:r>
            <w:r w:rsidRPr="000C67AB">
              <w:rPr>
                <w:rFonts w:asciiTheme="majorHAnsi" w:hAnsiTheme="majorHAnsi"/>
                <w:position w:val="-5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70%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605" w:dyaOrig="540">
                <v:shape id="_x0000_i1055" type="#_x0000_t75" style="width:80.25pt;height:27pt" o:ole="">
                  <v:imagedata r:id="rId80" o:title=""/>
                </v:shape>
                <o:OLEObject Type="Embed" ProgID="FXEquation.Equation" ShapeID="_x0000_i1055" DrawAspect="Content" ObjectID="_1514613039" r:id="rId81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                           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150" w:dyaOrig="195">
                <v:shape id="_x0000_i1056" type="#_x0000_t75" style="width:157.5pt;height:9.75pt" o:ole="">
                  <v:imagedata r:id="rId82" o:title=""/>
                </v:shape>
                <o:OLEObject Type="Embed" ProgID="FXEquation.Equation" ShapeID="_x0000_i1056" DrawAspect="Content" ObjectID="_1514613040" r:id="rId83"/>
              </w:object>
            </w:r>
            <w:r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47.2%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Adults and girls make up 65% of total.</w:t>
            </w:r>
          </w:p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This leaves 35% who are boys.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0C67AB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0C67AB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Increase = 12 toys</w:t>
            </w:r>
          </w:p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4365" w:dyaOrig="540">
                <v:shape id="_x0000_i1057" type="#_x0000_t75" style="width:218.25pt;height:27pt" o:ole="">
                  <v:imagedata r:id="rId84" o:title=""/>
                </v:shape>
                <o:OLEObject Type="Embed" ProgID="FXEquation.Equation" ShapeID="_x0000_i1057" DrawAspect="Content" ObjectID="_1514613041" r:id="rId85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20%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86"/>
                <w:sz w:val="24"/>
                <w:szCs w:val="24"/>
              </w:rPr>
            </w:pPr>
            <w:r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3735" w:dyaOrig="1080">
                <v:shape id="_x0000_i1058" type="#_x0000_t75" style="width:186.75pt;height:54pt" o:ole="">
                  <v:imagedata r:id="rId86" o:title=""/>
                </v:shape>
                <o:OLEObject Type="Embed" ProgID="FXEquation.Equation" ShapeID="_x0000_i1058" DrawAspect="Content" ObjectID="_1514613042" r:id="rId87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$26.40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86"/>
                <w:sz w:val="24"/>
                <w:szCs w:val="24"/>
              </w:rPr>
              <w:object w:dxaOrig="4305" w:dyaOrig="2760">
                <v:shape id="_x0000_i1059" type="#_x0000_t75" style="width:215.25pt;height:138pt" o:ole="">
                  <v:imagedata r:id="rId88" o:title=""/>
                </v:shape>
                <o:OLEObject Type="Embed" ProgID="FXEquation.Equation" ShapeID="_x0000_i1059" DrawAspect="Content" ObjectID="_1514613043" r:id="rId89"/>
              </w:objec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Pr="000C67AB" w:rsidRDefault="008332B5">
            <w:pPr>
              <w:rPr>
                <w:rFonts w:asciiTheme="majorHAnsi" w:hAnsiTheme="majorHAnsi"/>
                <w:position w:val="-12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0C67AB" w:rsidRPr="000C67AB">
              <w:rPr>
                <w:rFonts w:asciiTheme="majorHAnsi" w:hAnsiTheme="majorHAnsi"/>
                <w:color w:val="FF0000"/>
                <w:position w:val="-120"/>
                <w:sz w:val="24"/>
                <w:szCs w:val="24"/>
              </w:rPr>
              <w:object w:dxaOrig="4368" w:dyaOrig="1378">
                <v:shape id="_x0000_i1060" type="#_x0000_t75" style="width:218.25pt;height:69pt" o:ole="">
                  <v:imagedata r:id="rId90" o:title=""/>
                </v:shape>
                <o:OLEObject Type="Embed" ProgID="FXEquation.Equation" ShapeID="_x0000_i1060" DrawAspect="Content" ObjectID="_1514613044" r:id="rId91"/>
              </w:object>
            </w:r>
            <w:r w:rsidRPr="000C67AB">
              <w:rPr>
                <w:rFonts w:asciiTheme="majorHAnsi" w:hAnsiTheme="majorHAnsi"/>
                <w:position w:val="-12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3765" w:dyaOrig="825">
                <v:shape id="_x0000_i1061" type="#_x0000_t75" style="width:188.25pt;height:41.25pt" o:ole="">
                  <v:imagedata r:id="rId92" o:title=""/>
                </v:shape>
                <o:OLEObject Type="Embed" ProgID="FXEquation.Equation" ShapeID="_x0000_i1061" DrawAspect="Content" ObjectID="_1514613045" r:id="rId93"/>
              </w:object>
            </w:r>
            <w:r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3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36"/>
                <w:sz w:val="24"/>
                <w:szCs w:val="24"/>
              </w:rPr>
              <w:object w:dxaOrig="5880" w:dyaOrig="1065">
                <v:shape id="_x0000_i1062" type="#_x0000_t75" style="width:294pt;height:53.25pt" o:ole="">
                  <v:imagedata r:id="rId94" o:title=""/>
                </v:shape>
                <o:OLEObject Type="Embed" ProgID="FXEquation.Equation" ShapeID="_x0000_i1062" DrawAspect="Content" ObjectID="_1514613046" r:id="rId95"/>
              </w:object>
            </w:r>
            <w:r>
              <w:rPr>
                <w:rFonts w:asciiTheme="majorHAnsi" w:hAnsiTheme="majorHAnsi"/>
                <w:position w:val="-136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1.5 litre is better, need explanantion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6270" w:dyaOrig="1095">
                <v:shape id="_x0000_i1063" type="#_x0000_t75" style="width:313.5pt;height:54.75pt" o:ole="">
                  <v:imagedata r:id="rId96" o:title=""/>
                </v:shape>
                <o:OLEObject Type="Embed" ProgID="FXEquation.Equation" ShapeID="_x0000_i1063" DrawAspect="Content" ObjectID="_1514613047" r:id="rId97"/>
              </w:object>
            </w:r>
            <w:r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25 000</w:t>
            </w:r>
          </w:p>
        </w:tc>
      </w:tr>
    </w:tbl>
    <w:p w:rsidR="008332B5" w:rsidRDefault="008332B5" w:rsidP="008332B5">
      <w:pPr>
        <w:rPr>
          <w:rFonts w:asciiTheme="majorHAnsi" w:hAnsiTheme="majorHAnsi"/>
          <w:sz w:val="24"/>
          <w:szCs w:val="24"/>
        </w:rPr>
        <w:sectPr w:rsidR="008332B5">
          <w:pgSz w:w="11906" w:h="16838"/>
          <w:pgMar w:top="1440" w:right="1440" w:bottom="1440" w:left="1440" w:header="708" w:footer="708" w:gutter="0"/>
          <w:cols w:space="720"/>
        </w:sectPr>
      </w:pPr>
    </w:p>
    <w:tbl>
      <w:tblPr>
        <w:tblStyle w:val="TableGrid"/>
        <w:tblW w:w="10200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7"/>
        <w:gridCol w:w="431"/>
        <w:gridCol w:w="5239"/>
        <w:gridCol w:w="568"/>
        <w:gridCol w:w="2975"/>
      </w:tblGrid>
      <w:tr w:rsidR="008332B5" w:rsidTr="008332B5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id w:val="-418944250"/>
            <w:placeholder>
              <w:docPart w:val="84544FAA928B4379830E3AB2394D3396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  <w:hideMark/>
              </w:tcPr>
              <w:p w:rsidR="008332B5" w:rsidRDefault="008332B5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id w:val="713930614"/>
            <w:placeholder>
              <w:docPart w:val="920F05D0DF16496B93B1033095D2A48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top w:val="nil"/>
                  <w:left w:val="nil"/>
                  <w:bottom w:val="nil"/>
                  <w:right w:val="single" w:sz="4" w:space="0" w:color="auto"/>
                </w:tcBorders>
                <w:shd w:val="clear" w:color="auto" w:fill="B6DDE8" w:themeFill="accent5" w:themeFillTint="66"/>
                <w:hideMark/>
              </w:tcPr>
              <w:p w:rsidR="008332B5" w:rsidRDefault="008332B5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332B5" w:rsidRDefault="008332B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332B5" w:rsidRDefault="008332B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332B5" w:rsidTr="008332B5">
        <w:trPr>
          <w:cantSplit/>
          <w:trHeight w:val="851"/>
        </w:trPr>
        <w:tc>
          <w:tcPr>
            <w:tcW w:w="10207" w:type="dxa"/>
            <w:gridSpan w:val="5"/>
            <w:shd w:val="clear" w:color="auto" w:fill="B6DDE8" w:themeFill="accent5" w:themeFillTint="66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8332B5" w:rsidTr="008332B5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object w:dxaOrig="1845" w:dyaOrig="540">
                <v:shape id="_x0000_i1064" type="#_x0000_t75" style="width:92.25pt;height:27pt" o:ole="">
                  <v:imagedata r:id="rId98" o:title=""/>
                </v:shape>
                <o:OLEObject Type="Embed" ProgID="FXEquation.Equation" ShapeID="_x0000_i1064" DrawAspect="Content" ObjectID="_1514613048" r:id="rId99"/>
              </w:object>
            </w:r>
            <w:r>
              <w:rPr>
                <w:rFonts w:asciiTheme="majorHAnsi" w:hAnsiTheme="majorHAnsi"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665" w:dyaOrig="540">
                <v:shape id="_x0000_i1065" type="#_x0000_t75" style="width:83.25pt;height:27pt" o:ole="">
                  <v:imagedata r:id="rId100" o:title=""/>
                </v:shape>
                <o:OLEObject Type="Embed" ProgID="FXEquation.Equation" ShapeID="_x0000_i1065" DrawAspect="Content" ObjectID="_1514613049" r:id="rId101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36%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</w:t>
            </w:r>
            <w:r>
              <w:rPr>
                <w:rFonts w:asciiTheme="majorHAnsi" w:hAnsiTheme="majorHAnsi"/>
                <w:sz w:val="24"/>
                <w:szCs w:val="24"/>
              </w:rPr>
              <w:object w:dxaOrig="3000" w:dyaOrig="195">
                <v:shape id="_x0000_i1066" type="#_x0000_t75" style="width:150.75pt;height:9.75pt" o:ole="">
                  <v:imagedata r:id="rId102" o:title=""/>
                </v:shape>
                <o:OLEObject Type="Embed" ProgID="FXEquation.Equation" ShapeID="_x0000_i1066" DrawAspect="Content" ObjectID="_1514613050" r:id="rId103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0.875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3345" w:dyaOrig="780">
                <v:shape id="_x0000_i1067" type="#_x0000_t75" style="width:167.25pt;height:39pt" o:ole="">
                  <v:imagedata r:id="rId104" o:title=""/>
                </v:shape>
                <o:OLEObject Type="Embed" ProgID="FXEquation.Equation" ShapeID="_x0000_i1067" DrawAspect="Content" ObjectID="_1514613051" r:id="rId105"/>
              </w:object>
            </w:r>
            <w:r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20%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935" w:dyaOrig="195">
                <v:shape id="_x0000_i1068" type="#_x0000_t75" style="width:97.5pt;height:9.75pt" o:ole="">
                  <v:imagedata r:id="rId106" o:title=""/>
                </v:shape>
                <o:OLEObject Type="Embed" ProgID="FXEquation.Equation" ShapeID="_x0000_i1068" DrawAspect="Content" ObjectID="_1514613052" r:id="rId107"/>
              </w:object>
            </w:r>
            <w:r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4"/>
                <w:sz w:val="24"/>
                <w:szCs w:val="24"/>
              </w:rPr>
              <w:object w:dxaOrig="3645" w:dyaOrig="510">
                <v:shape id="_x0000_i1069" type="#_x0000_t75" style="width:182.25pt;height:25.5pt" o:ole="">
                  <v:imagedata r:id="rId108" o:title=""/>
                </v:shape>
                <o:OLEObject Type="Embed" ProgID="FXEquation.Equation" ShapeID="_x0000_i1069" DrawAspect="Content" ObjectID="_1514613053" r:id="rId109"/>
              </w:object>
            </w:r>
            <w:r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$1 000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405" w:dyaOrig="540">
                <v:shape id="_x0000_i1070" type="#_x0000_t75" style="width:170.25pt;height:27pt" o:ole="">
                  <v:imagedata r:id="rId110" o:title=""/>
                </v:shape>
                <o:OLEObject Type="Embed" ProgID="FXEquation.Equation" ShapeID="_x0000_i1070" DrawAspect="Content" ObjectID="_1514613054" r:id="rId111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1710" w:dyaOrig="540">
                <v:shape id="_x0000_i1071" type="#_x0000_t75" style="width:85.5pt;height:27pt" o:ole="">
                  <v:imagedata r:id="rId112" o:title=""/>
                </v:shape>
                <o:OLEObject Type="Embed" ProgID="FXEquation.Equation" ShapeID="_x0000_i1071" DrawAspect="Content" ObjectID="_1514613055" r:id="rId113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4"/>
                <w:sz w:val="24"/>
                <w:szCs w:val="24"/>
              </w:rPr>
              <w:object w:dxaOrig="2190" w:dyaOrig="195">
                <v:shape id="_x0000_i1072" type="#_x0000_t75" style="width:109.5pt;height:9.75pt" o:ole="">
                  <v:imagedata r:id="rId114" o:title=""/>
                </v:shape>
                <o:OLEObject Type="Embed" ProgID="FXEquation.Equation" ShapeID="_x0000_i1072" DrawAspect="Content" ObjectID="_1514613056" r:id="rId115"/>
              </w:object>
            </w:r>
            <w:r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845" w:dyaOrig="540">
                <v:shape id="_x0000_i1073" type="#_x0000_t75" style="width:92.25pt;height:27pt" o:ole="">
                  <v:imagedata r:id="rId116" o:title=""/>
                </v:shape>
                <o:OLEObject Type="Embed" ProgID="FXEquation.Equation" ShapeID="_x0000_i1073" DrawAspect="Content" ObjectID="_1514613057" r:id="rId117"/>
              </w:object>
            </w:r>
            <w:r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5025" w:dyaOrig="1350">
                <v:shape id="_x0000_i1074" type="#_x0000_t75" style="width:252pt;height:67.5pt" o:ole="">
                  <v:imagedata r:id="rId118" o:title=""/>
                </v:shape>
                <o:OLEObject Type="Embed" ProgID="FXEquation.Equation" ShapeID="_x0000_i1074" DrawAspect="Content" ObjectID="_1514613058" r:id="rId119"/>
              </w:object>
            </w:r>
            <w:r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60% profit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Pr="000C67AB" w:rsidRDefault="000C67AB">
            <w:pPr>
              <w:rPr>
                <w:rFonts w:ascii="Times New Roman" w:hAnsi="Times New Roman"/>
                <w:position w:val="-90"/>
                <w:sz w:val="24"/>
                <w:szCs w:val="24"/>
              </w:rPr>
            </w:pPr>
            <w:r w:rsidRPr="000C67AB">
              <w:rPr>
                <w:rFonts w:ascii="Times New Roman" w:hAnsi="Times New Roman"/>
                <w:color w:val="FF0000"/>
                <w:position w:val="-90"/>
                <w:sz w:val="24"/>
                <w:szCs w:val="24"/>
              </w:rPr>
              <w:object w:dxaOrig="5792" w:dyaOrig="1078">
                <v:shape id="_x0000_i1075" type="#_x0000_t75" style="width:289.5pt;height:54pt" o:ole="">
                  <v:imagedata r:id="rId120" o:title=""/>
                </v:shape>
                <o:OLEObject Type="Embed" ProgID="FXEquation.Equation" ShapeID="_x0000_i1075" DrawAspect="Content" ObjectID="_1514613059" r:id="rId121"/>
              </w:object>
            </w:r>
            <w:r w:rsidR="008332B5" w:rsidRPr="000C67AB">
              <w:rPr>
                <w:rFonts w:ascii="Times New Roman" w:hAnsi="Times New Roman"/>
                <w:position w:val="-9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$25 600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Pr="000C67AB" w:rsidRDefault="00BE7304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 w:rsidRPr="000C67AB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7582" w:dyaOrig="778">
                <v:shape id="_x0000_i1076" type="#_x0000_t75" style="width:334.5pt;height:34.5pt" o:ole="">
                  <v:imagedata r:id="rId122" o:title=""/>
                </v:shape>
                <o:OLEObject Type="Embed" ProgID="FXEquation.Equation" ShapeID="_x0000_i1076" DrawAspect="Content" ObjectID="_1514613060" r:id="rId123"/>
              </w:object>
            </w:r>
            <w:r w:rsidR="008332B5" w:rsidRPr="000C67AB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BE7304">
            <w:pPr>
              <w:rPr>
                <w:rFonts w:asciiTheme="majorHAnsi" w:hAnsiTheme="majorHAnsi"/>
                <w:position w:val="-32"/>
                <w:sz w:val="24"/>
                <w:szCs w:val="24"/>
              </w:rPr>
            </w:pPr>
            <w:r>
              <w:rPr>
                <w:rFonts w:asciiTheme="majorHAnsi" w:hAnsiTheme="majorHAnsi"/>
                <w:color w:val="FF0000"/>
                <w:position w:val="-32"/>
                <w:sz w:val="24"/>
                <w:szCs w:val="24"/>
              </w:rPr>
              <w:object w:dxaOrig="6258" w:dyaOrig="1096">
                <v:shape id="_x0000_i1084" type="#_x0000_t75" style="width:312.75pt;height:54.75pt" o:ole="">
                  <v:imagedata r:id="rId124" o:title=""/>
                </v:shape>
                <o:OLEObject Type="Embed" ProgID="FXEquation.Equation" ShapeID="_x0000_i1084" DrawAspect="Content" ObjectID="_1514613061" r:id="rId125"/>
              </w:object>
            </w:r>
            <w:r w:rsidR="008332B5">
              <w:rPr>
                <w:rFonts w:asciiTheme="majorHAnsi" w:hAnsiTheme="majorHAnsi"/>
                <w:position w:val="-32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$724.75</w:t>
            </w:r>
            <w:bookmarkStart w:id="0" w:name="_GoBack"/>
            <w:bookmarkEnd w:id="0"/>
          </w:p>
        </w:tc>
      </w:tr>
      <w:tr w:rsidR="008332B5" w:rsidTr="008332B5">
        <w:trPr>
          <w:cantSplit/>
          <w:trHeight w:val="737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 w:rsidP="008332B5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Pr="00EA53CE" w:rsidRDefault="008332B5">
            <w:pPr>
              <w:rPr>
                <w:rFonts w:asciiTheme="majorHAnsi" w:hAnsiTheme="majorHAnsi"/>
                <w:position w:val="-23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A53CE" w:rsidRPr="00EA53CE">
              <w:rPr>
                <w:rFonts w:asciiTheme="majorHAnsi" w:hAnsiTheme="majorHAnsi"/>
                <w:color w:val="FF0000"/>
                <w:position w:val="-230"/>
                <w:sz w:val="24"/>
                <w:szCs w:val="24"/>
              </w:rPr>
              <w:object w:dxaOrig="4924" w:dyaOrig="2474">
                <v:shape id="_x0000_i1078" type="#_x0000_t75" style="width:246pt;height:123.75pt" o:ole="">
                  <v:imagedata r:id="rId126" o:title=""/>
                </v:shape>
                <o:OLEObject Type="Embed" ProgID="FXEquation.Equation" ShapeID="_x0000_i1078" DrawAspect="Content" ObjectID="_1514613062" r:id="rId127"/>
              </w:object>
            </w:r>
            <w:r w:rsidRPr="00EA53CE">
              <w:rPr>
                <w:rFonts w:asciiTheme="majorHAnsi" w:hAnsiTheme="majorHAnsi"/>
                <w:position w:val="-23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32B5" w:rsidRDefault="008332B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In order as shown</w:t>
            </w:r>
          </w:p>
        </w:tc>
      </w:tr>
    </w:tbl>
    <w:p w:rsidR="008332B5" w:rsidRDefault="008332B5" w:rsidP="008332B5">
      <w:pPr>
        <w:rPr>
          <w:rFonts w:asciiTheme="majorHAnsi" w:hAnsiTheme="majorHAnsi"/>
          <w:sz w:val="24"/>
          <w:szCs w:val="24"/>
        </w:rPr>
        <w:sectPr w:rsidR="008332B5">
          <w:pgSz w:w="11906" w:h="16838"/>
          <w:pgMar w:top="1440" w:right="1440" w:bottom="1440" w:left="1440" w:header="708" w:footer="708" w:gutter="0"/>
          <w:cols w:space="720"/>
        </w:sectPr>
      </w:pPr>
    </w:p>
    <w:tbl>
      <w:tblPr>
        <w:tblStyle w:val="TableGrid"/>
        <w:tblW w:w="10200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099"/>
        <w:gridCol w:w="1308"/>
        <w:gridCol w:w="1383"/>
        <w:gridCol w:w="991"/>
      </w:tblGrid>
      <w:tr w:rsidR="008332B5" w:rsidTr="000C67AB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id w:val="-1744551391"/>
            <w:placeholder>
              <w:docPart w:val="408222F5FEBB404EAA7EB496531EEDDE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6DDE8" w:themeFill="accent5" w:themeFillTint="66"/>
                <w:vAlign w:val="center"/>
                <w:hideMark/>
              </w:tcPr>
              <w:p w:rsidR="008332B5" w:rsidRDefault="008332B5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id w:val="1236743850"/>
            <w:placeholder>
              <w:docPart w:val="53F78BFCBBF04AEBA6BC723DCC61D2C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B6DDE8" w:themeFill="accent5" w:themeFillTint="66"/>
                <w:hideMark/>
              </w:tcPr>
              <w:p w:rsidR="008332B5" w:rsidRDefault="008332B5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tc>
          </w:sdtContent>
        </w:sdt>
        <w:tc>
          <w:tcPr>
            <w:tcW w:w="36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332B5" w:rsidRDefault="008332B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Longer Answer </w:t>
            </w:r>
          </w:p>
          <w:p w:rsidR="008332B5" w:rsidRDefault="008332B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332B5" w:rsidTr="000C67AB">
        <w:trPr>
          <w:cantSplit/>
          <w:trHeight w:val="567"/>
        </w:trPr>
        <w:tc>
          <w:tcPr>
            <w:tcW w:w="1020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ANSWERS</w:t>
            </w:r>
          </w:p>
        </w:tc>
      </w:tr>
      <w:tr w:rsidR="008332B5" w:rsidTr="000C67AB">
        <w:trPr>
          <w:cantSplit/>
          <w:trHeight w:val="227"/>
          <w:tblHeader/>
        </w:trPr>
        <w:tc>
          <w:tcPr>
            <w:tcW w:w="921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8332B5" w:rsidTr="000C67AB">
        <w:trPr>
          <w:cantSplit/>
          <w:trHeight w:val="1134"/>
        </w:trPr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DFF5D"/>
          </w:tcPr>
          <w:p w:rsidR="008332B5" w:rsidRDefault="008332B5" w:rsidP="008332B5">
            <w:pPr>
              <w:pStyle w:val="ListParagraph"/>
              <w:numPr>
                <w:ilvl w:val="0"/>
                <w:numId w:val="17"/>
              </w:numPr>
              <w:spacing w:after="0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position w:val="-4"/>
                <w:sz w:val="24"/>
                <w:szCs w:val="24"/>
              </w:rPr>
              <w:object w:dxaOrig="5250" w:dyaOrig="3105">
                <v:shape id="_x0000_i1079" type="#_x0000_t75" style="width:262.5pt;height:155.25pt" o:ole="">
                  <v:imagedata r:id="rId128" o:title=""/>
                </v:shape>
                <o:OLEObject Type="Embed" ProgID="FXEquation.Equation" ShapeID="_x0000_i1079" DrawAspect="Content" ObjectID="_1514613063" r:id="rId129"/>
              </w:object>
            </w:r>
            <w:r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3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 marks for calculations similar to those shown for a comparative rate.</w:t>
            </w:r>
          </w:p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 mark for comparing and giving correct answer.</w:t>
            </w:r>
          </w:p>
        </w:tc>
      </w:tr>
      <w:tr w:rsidR="008332B5" w:rsidTr="000C67AB">
        <w:trPr>
          <w:cantSplit/>
          <w:trHeight w:val="1134"/>
        </w:trPr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66"/>
          </w:tcPr>
          <w:p w:rsidR="008332B5" w:rsidRDefault="008332B5" w:rsidP="008332B5">
            <w:pPr>
              <w:pStyle w:val="ListParagraph"/>
              <w:numPr>
                <w:ilvl w:val="0"/>
                <w:numId w:val="17"/>
              </w:numPr>
              <w:spacing w:after="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 w:rsidP="008332B5">
            <w:pPr>
              <w:pStyle w:val="ListParagraph"/>
              <w:numPr>
                <w:ilvl w:val="0"/>
                <w:numId w:val="18"/>
              </w:numPr>
              <w:spacing w:after="0"/>
              <w:ind w:left="392" w:hanging="392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position w:val="-2"/>
                <w:sz w:val="24"/>
                <w:szCs w:val="24"/>
              </w:rPr>
              <w:t>Used 210 minutes, so 600- 210 = 390 remain.</w:t>
            </w:r>
          </w:p>
          <w:p w:rsidR="008332B5" w:rsidRDefault="008332B5">
            <w:pPr>
              <w:pStyle w:val="ListParagraph"/>
              <w:ind w:hanging="328"/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position w:val="-2"/>
                <w:sz w:val="24"/>
                <w:szCs w:val="24"/>
              </w:rPr>
              <w:object w:dxaOrig="3945" w:dyaOrig="540">
                <v:shape id="_x0000_i1080" type="#_x0000_t75" style="width:197.25pt;height:27pt" o:ole="">
                  <v:imagedata r:id="rId130" o:title=""/>
                </v:shape>
                <o:OLEObject Type="Embed" ProgID="FXEquation.Equation" ShapeID="_x0000_i1080" DrawAspect="Content" ObjectID="_1514613064" r:id="rId131"/>
              </w:object>
            </w:r>
            <w:r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3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  <w:tr w:rsidR="008332B5" w:rsidTr="000C67AB">
        <w:trPr>
          <w:cantSplit/>
          <w:trHeight w:val="1134"/>
        </w:trPr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66"/>
          </w:tcPr>
          <w:p w:rsidR="008332B5" w:rsidRDefault="008332B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b)         </w:t>
            </w:r>
          </w:p>
          <w:p w:rsidR="008332B5" w:rsidRDefault="008332B5">
            <w:pPr>
              <w:pStyle w:val="ListParagraph"/>
              <w:ind w:left="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Theme="majorHAnsi" w:hAnsiTheme="majorHAnsi"/>
                <w:sz w:val="24"/>
                <w:szCs w:val="24"/>
              </w:rPr>
              <w:object w:dxaOrig="6450" w:dyaOrig="1065">
                <v:shape id="_x0000_i1081" type="#_x0000_t75" style="width:322.5pt;height:53.25pt" o:ole="">
                  <v:imagedata r:id="rId132" o:title=""/>
                </v:shape>
                <o:OLEObject Type="Embed" ProgID="FXEquation.Equation" ShapeID="_x0000_i1081" DrawAspect="Content" ObjectID="_1514613065" r:id="rId133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3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  <w:tr w:rsidR="008332B5" w:rsidTr="000C67AB">
        <w:trPr>
          <w:cantSplit/>
          <w:trHeight w:val="1134"/>
        </w:trPr>
        <w:tc>
          <w:tcPr>
            <w:tcW w:w="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66"/>
          </w:tcPr>
          <w:p w:rsidR="008332B5" w:rsidRDefault="008332B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8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pStyle w:val="ListParagraph"/>
              <w:ind w:left="0"/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c)    </w:t>
            </w:r>
            <w:r>
              <w:rPr>
                <w:rFonts w:ascii="Times New Roman" w:hAnsi="Times New Roman"/>
                <w:position w:val="-18"/>
                <w:sz w:val="24"/>
                <w:szCs w:val="24"/>
              </w:rPr>
              <w:object w:dxaOrig="6285" w:dyaOrig="1365">
                <v:shape id="_x0000_i1082" type="#_x0000_t75" style="width:314.25pt;height:68.25pt" o:ole="">
                  <v:imagedata r:id="rId134" o:title=""/>
                </v:shape>
                <o:OLEObject Type="Embed" ProgID="FXEquation.Equation" ShapeID="_x0000_i1082" DrawAspect="Content" ObjectID="_1514613066" r:id="rId135"/>
              </w:object>
            </w:r>
            <w:r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3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32B5" w:rsidRDefault="008332B5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</w:tbl>
    <w:p w:rsidR="008332B5" w:rsidRDefault="008332B5" w:rsidP="008332B5">
      <w:pPr>
        <w:rPr>
          <w:rFonts w:asciiTheme="majorHAnsi" w:hAnsiTheme="majorHAnsi"/>
          <w:sz w:val="24"/>
          <w:szCs w:val="24"/>
        </w:rPr>
      </w:pPr>
    </w:p>
    <w:p w:rsidR="008332B5" w:rsidRDefault="008332B5" w:rsidP="008332B5"/>
    <w:p w:rsidR="00885304" w:rsidRDefault="00885304">
      <w:pPr>
        <w:rPr>
          <w:rFonts w:asciiTheme="majorHAnsi" w:hAnsiTheme="majorHAnsi"/>
          <w:sz w:val="24"/>
          <w:szCs w:val="24"/>
        </w:rPr>
      </w:pPr>
    </w:p>
    <w:sectPr w:rsidR="00885304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76B8" w:rsidRDefault="00C776B8" w:rsidP="00C868AD">
      <w:r>
        <w:separator/>
      </w:r>
    </w:p>
  </w:endnote>
  <w:endnote w:type="continuationSeparator" w:id="0">
    <w:p w:rsidR="00C776B8" w:rsidRDefault="00C776B8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1D06" w:rsidRDefault="009D1D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7304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9D1D06" w:rsidRDefault="009D1D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1D06" w:rsidRDefault="009D1D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76B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D1D06" w:rsidRDefault="009D1D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76B8" w:rsidRDefault="00C776B8" w:rsidP="00C868AD">
      <w:r>
        <w:separator/>
      </w:r>
    </w:p>
  </w:footnote>
  <w:footnote w:type="continuationSeparator" w:id="0">
    <w:p w:rsidR="00C776B8" w:rsidRDefault="00C776B8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1D06" w:rsidRPr="00C868AD" w:rsidRDefault="009D1D06">
    <w:pPr>
      <w:pStyle w:val="Header"/>
      <w:rPr>
        <w:u w:val="single"/>
      </w:rPr>
    </w:pPr>
    <w:r>
      <w:rPr>
        <w:u w:val="single"/>
      </w:rPr>
      <w:t xml:space="preserve">Mathematics                       Topic </w:t>
    </w:r>
    <w:r w:rsidRPr="00C868AD">
      <w:rPr>
        <w:u w:val="single"/>
      </w:rPr>
      <w:t>Test</w:t>
    </w:r>
    <w:r>
      <w:rPr>
        <w:u w:val="single"/>
      </w:rPr>
      <w:t xml:space="preserve"> - </w:t>
    </w:r>
    <w:sdt>
      <w:sdtPr>
        <w:rPr>
          <w:u w:val="single"/>
        </w:rPr>
        <w:alias w:val="Title"/>
        <w:tag w:val=""/>
        <w:id w:val="1775589371"/>
        <w:placeholder>
          <w:docPart w:val="25BDAD6FB399473990CC766F2FC72CD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u w:val="single"/>
          </w:rPr>
          <w:t>Percentages and Financial Maths</w:t>
        </w:r>
      </w:sdtContent>
    </w:sdt>
    <w:r w:rsidRPr="00C868AD">
      <w:rPr>
        <w:u w:val="single"/>
      </w:rPr>
      <w:tab/>
    </w:r>
    <w:r w:rsidRPr="00C868AD">
      <w:rPr>
        <w:u w:val="single"/>
      </w:rPr>
      <w:tab/>
    </w:r>
    <w:r w:rsidR="00860B89">
      <w:rPr>
        <w:u w:val="single"/>
      </w:rPr>
      <w:t>2016</w:t>
    </w:r>
    <w:r w:rsidRPr="00C868AD">
      <w:rPr>
        <w:u w:val="single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1D06" w:rsidRPr="005615AC" w:rsidRDefault="009D1D06" w:rsidP="005C44C0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>High School</w:t>
    </w:r>
  </w:p>
  <w:p w:rsidR="009D1D06" w:rsidRPr="005615AC" w:rsidRDefault="009D1D06" w:rsidP="00C71E16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 xml:space="preserve">Mathematics Test </w:t>
    </w:r>
    <w:r w:rsidR="00860B89">
      <w:rPr>
        <w:rFonts w:ascii="Baskerville Old Face" w:hAnsi="Baskerville Old Face"/>
        <w:i/>
        <w:sz w:val="52"/>
        <w:szCs w:val="52"/>
      </w:rPr>
      <w:t>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0E53F6"/>
    <w:multiLevelType w:val="hybridMultilevel"/>
    <w:tmpl w:val="8542AA1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684155"/>
    <w:multiLevelType w:val="hybridMultilevel"/>
    <w:tmpl w:val="6D8E684E"/>
    <w:lvl w:ilvl="0" w:tplc="D598B488">
      <w:start w:val="1"/>
      <w:numFmt w:val="lowerLetter"/>
      <w:lvlText w:val="(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11"/>
  </w:num>
  <w:num w:numId="8">
    <w:abstractNumId w:val="13"/>
  </w:num>
  <w:num w:numId="9">
    <w:abstractNumId w:val="2"/>
  </w:num>
  <w:num w:numId="10">
    <w:abstractNumId w:val="3"/>
  </w:num>
  <w:num w:numId="11">
    <w:abstractNumId w:val="5"/>
  </w:num>
  <w:num w:numId="12">
    <w:abstractNumId w:val="12"/>
  </w:num>
  <w:num w:numId="13">
    <w:abstractNumId w:val="11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E67"/>
    <w:rsid w:val="000176AA"/>
    <w:rsid w:val="000266E5"/>
    <w:rsid w:val="000342CE"/>
    <w:rsid w:val="000A3DF6"/>
    <w:rsid w:val="000B1FCE"/>
    <w:rsid w:val="000C4CAD"/>
    <w:rsid w:val="000C67AB"/>
    <w:rsid w:val="00110126"/>
    <w:rsid w:val="0018287C"/>
    <w:rsid w:val="001863F5"/>
    <w:rsid w:val="001A1D1D"/>
    <w:rsid w:val="001B0A58"/>
    <w:rsid w:val="001D1C88"/>
    <w:rsid w:val="001D25CA"/>
    <w:rsid w:val="001D3F6F"/>
    <w:rsid w:val="001D51F7"/>
    <w:rsid w:val="00216994"/>
    <w:rsid w:val="00232645"/>
    <w:rsid w:val="00246314"/>
    <w:rsid w:val="00256433"/>
    <w:rsid w:val="00272C1C"/>
    <w:rsid w:val="002C1F1F"/>
    <w:rsid w:val="002D4741"/>
    <w:rsid w:val="002F71E5"/>
    <w:rsid w:val="00325745"/>
    <w:rsid w:val="00354FC5"/>
    <w:rsid w:val="00374BC9"/>
    <w:rsid w:val="00396770"/>
    <w:rsid w:val="003A1A1E"/>
    <w:rsid w:val="003B3D0F"/>
    <w:rsid w:val="003D0FC8"/>
    <w:rsid w:val="003D41FF"/>
    <w:rsid w:val="00411E20"/>
    <w:rsid w:val="00413DF5"/>
    <w:rsid w:val="00460B7C"/>
    <w:rsid w:val="00474558"/>
    <w:rsid w:val="004A64CB"/>
    <w:rsid w:val="004E1D1E"/>
    <w:rsid w:val="004E3BAC"/>
    <w:rsid w:val="005277D4"/>
    <w:rsid w:val="005615AC"/>
    <w:rsid w:val="00591FD0"/>
    <w:rsid w:val="005B261E"/>
    <w:rsid w:val="005C44C0"/>
    <w:rsid w:val="005F70B5"/>
    <w:rsid w:val="00641EA7"/>
    <w:rsid w:val="00667642"/>
    <w:rsid w:val="006718CF"/>
    <w:rsid w:val="006F6932"/>
    <w:rsid w:val="007403DD"/>
    <w:rsid w:val="00782A12"/>
    <w:rsid w:val="007A0F32"/>
    <w:rsid w:val="007A7013"/>
    <w:rsid w:val="007B3348"/>
    <w:rsid w:val="007D39B1"/>
    <w:rsid w:val="008332B5"/>
    <w:rsid w:val="00845ACB"/>
    <w:rsid w:val="00853748"/>
    <w:rsid w:val="00860520"/>
    <w:rsid w:val="00860B89"/>
    <w:rsid w:val="00885304"/>
    <w:rsid w:val="008959EE"/>
    <w:rsid w:val="008A20B4"/>
    <w:rsid w:val="008B7480"/>
    <w:rsid w:val="008C68D7"/>
    <w:rsid w:val="008F3E43"/>
    <w:rsid w:val="00935523"/>
    <w:rsid w:val="00992EE1"/>
    <w:rsid w:val="009A1529"/>
    <w:rsid w:val="009A5487"/>
    <w:rsid w:val="009D1D06"/>
    <w:rsid w:val="009D24C3"/>
    <w:rsid w:val="00A029D4"/>
    <w:rsid w:val="00A131FB"/>
    <w:rsid w:val="00A23965"/>
    <w:rsid w:val="00A252B0"/>
    <w:rsid w:val="00A81533"/>
    <w:rsid w:val="00A824D7"/>
    <w:rsid w:val="00AB0C62"/>
    <w:rsid w:val="00AE0919"/>
    <w:rsid w:val="00B0317F"/>
    <w:rsid w:val="00B133FC"/>
    <w:rsid w:val="00B154A9"/>
    <w:rsid w:val="00B26BD8"/>
    <w:rsid w:val="00B850EA"/>
    <w:rsid w:val="00B9780A"/>
    <w:rsid w:val="00BA5E67"/>
    <w:rsid w:val="00BC0959"/>
    <w:rsid w:val="00BC7287"/>
    <w:rsid w:val="00BE233F"/>
    <w:rsid w:val="00BE7304"/>
    <w:rsid w:val="00C17E11"/>
    <w:rsid w:val="00C204E3"/>
    <w:rsid w:val="00C30E34"/>
    <w:rsid w:val="00C46FB5"/>
    <w:rsid w:val="00C56E1E"/>
    <w:rsid w:val="00C71E16"/>
    <w:rsid w:val="00C776B8"/>
    <w:rsid w:val="00C868AD"/>
    <w:rsid w:val="00CA11C9"/>
    <w:rsid w:val="00CA296A"/>
    <w:rsid w:val="00CD209A"/>
    <w:rsid w:val="00D03A78"/>
    <w:rsid w:val="00D667E2"/>
    <w:rsid w:val="00D95422"/>
    <w:rsid w:val="00DB0E30"/>
    <w:rsid w:val="00DC0A47"/>
    <w:rsid w:val="00DC7D30"/>
    <w:rsid w:val="00DD06F8"/>
    <w:rsid w:val="00E0659A"/>
    <w:rsid w:val="00E371AE"/>
    <w:rsid w:val="00E47C79"/>
    <w:rsid w:val="00E73210"/>
    <w:rsid w:val="00E97D94"/>
    <w:rsid w:val="00EA53CE"/>
    <w:rsid w:val="00EB1449"/>
    <w:rsid w:val="00ED1BC6"/>
    <w:rsid w:val="00EE6E9B"/>
    <w:rsid w:val="00F32379"/>
    <w:rsid w:val="00F76BBF"/>
    <w:rsid w:val="00FB477B"/>
    <w:rsid w:val="00FB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3"/>
    <o:shapelayout v:ext="edit">
      <o:idmap v:ext="edit" data="1"/>
    </o:shapelayout>
  </w:shapeDefaults>
  <w:decimalSymbol w:val="."/>
  <w:listSeparator w:val=","/>
  <w14:docId w14:val="20ED7C56"/>
  <w15:docId w15:val="{C43E4EBD-4EC2-4106-8865-960CC7D07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1B0A58"/>
    <w:pPr>
      <w:ind w:right="4853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1B0A58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81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oleObject" Target="embeddings/oleObject49.bin"/><Relationship Id="rId21" Type="http://schemas.openxmlformats.org/officeDocument/2006/relationships/image" Target="media/image8.png"/><Relationship Id="rId42" Type="http://schemas.openxmlformats.org/officeDocument/2006/relationships/oleObject" Target="embeddings/oleObject13.bin"/><Relationship Id="rId47" Type="http://schemas.openxmlformats.org/officeDocument/2006/relationships/oleObject" Target="embeddings/oleObject15.bin"/><Relationship Id="rId63" Type="http://schemas.openxmlformats.org/officeDocument/2006/relationships/oleObject" Target="embeddings/oleObject22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oleObject" Target="embeddings/oleObject35.bin"/><Relationship Id="rId112" Type="http://schemas.openxmlformats.org/officeDocument/2006/relationships/image" Target="media/image55.png"/><Relationship Id="rId133" Type="http://schemas.openxmlformats.org/officeDocument/2006/relationships/oleObject" Target="embeddings/oleObject57.bin"/><Relationship Id="rId138" Type="http://schemas.openxmlformats.org/officeDocument/2006/relationships/theme" Target="theme/theme1.xm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4.bin"/><Relationship Id="rId11" Type="http://schemas.openxmlformats.org/officeDocument/2006/relationships/oleObject" Target="embeddings/oleObject2.bin"/><Relationship Id="rId32" Type="http://schemas.openxmlformats.org/officeDocument/2006/relationships/footer" Target="footer2.xml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0.bin"/><Relationship Id="rId102" Type="http://schemas.openxmlformats.org/officeDocument/2006/relationships/image" Target="media/image50.png"/><Relationship Id="rId123" Type="http://schemas.openxmlformats.org/officeDocument/2006/relationships/oleObject" Target="embeddings/oleObject52.bin"/><Relationship Id="rId128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oleObject" Target="embeddings/oleObject38.bin"/><Relationship Id="rId14" Type="http://schemas.openxmlformats.org/officeDocument/2006/relationships/image" Target="media/image4.jpeg"/><Relationship Id="rId22" Type="http://schemas.openxmlformats.org/officeDocument/2006/relationships/oleObject" Target="embeddings/oleObject7.bin"/><Relationship Id="rId27" Type="http://schemas.openxmlformats.org/officeDocument/2006/relationships/image" Target="media/image12.jpeg"/><Relationship Id="rId30" Type="http://schemas.openxmlformats.org/officeDocument/2006/relationships/footer" Target="footer1.xml"/><Relationship Id="rId35" Type="http://schemas.openxmlformats.org/officeDocument/2006/relationships/image" Target="media/image15.png"/><Relationship Id="rId43" Type="http://schemas.openxmlformats.org/officeDocument/2006/relationships/image" Target="media/image19.jpeg"/><Relationship Id="rId48" Type="http://schemas.openxmlformats.org/officeDocument/2006/relationships/image" Target="media/image22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25.bin"/><Relationship Id="rId77" Type="http://schemas.openxmlformats.org/officeDocument/2006/relationships/oleObject" Target="embeddings/oleObject29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43.bin"/><Relationship Id="rId113" Type="http://schemas.openxmlformats.org/officeDocument/2006/relationships/oleObject" Target="embeddings/oleObject47.bin"/><Relationship Id="rId118" Type="http://schemas.openxmlformats.org/officeDocument/2006/relationships/image" Target="media/image58.png"/><Relationship Id="rId126" Type="http://schemas.openxmlformats.org/officeDocument/2006/relationships/image" Target="media/image62.png"/><Relationship Id="rId134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oleObject" Target="embeddings/oleObject17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33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8.png"/><Relationship Id="rId121" Type="http://schemas.openxmlformats.org/officeDocument/2006/relationships/oleObject" Target="embeddings/oleObject51.bin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1.bin"/><Relationship Id="rId46" Type="http://schemas.openxmlformats.org/officeDocument/2006/relationships/image" Target="media/image21.png"/><Relationship Id="rId59" Type="http://schemas.openxmlformats.org/officeDocument/2006/relationships/oleObject" Target="embeddings/oleObject20.bin"/><Relationship Id="rId67" Type="http://schemas.openxmlformats.org/officeDocument/2006/relationships/oleObject" Target="embeddings/oleObject24.bin"/><Relationship Id="rId103" Type="http://schemas.openxmlformats.org/officeDocument/2006/relationships/oleObject" Target="embeddings/oleObject42.bin"/><Relationship Id="rId108" Type="http://schemas.openxmlformats.org/officeDocument/2006/relationships/image" Target="media/image53.png"/><Relationship Id="rId116" Type="http://schemas.openxmlformats.org/officeDocument/2006/relationships/image" Target="media/image57.png"/><Relationship Id="rId124" Type="http://schemas.openxmlformats.org/officeDocument/2006/relationships/image" Target="media/image61.png"/><Relationship Id="rId129" Type="http://schemas.openxmlformats.org/officeDocument/2006/relationships/oleObject" Target="embeddings/oleObject55.bin"/><Relationship Id="rId137" Type="http://schemas.openxmlformats.org/officeDocument/2006/relationships/glossaryDocument" Target="glossary/document.xml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54" Type="http://schemas.openxmlformats.org/officeDocument/2006/relationships/oleObject" Target="embeddings/oleObject18.bin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28.bin"/><Relationship Id="rId83" Type="http://schemas.openxmlformats.org/officeDocument/2006/relationships/oleObject" Target="embeddings/oleObject32.bin"/><Relationship Id="rId88" Type="http://schemas.openxmlformats.org/officeDocument/2006/relationships/image" Target="media/image43.png"/><Relationship Id="rId91" Type="http://schemas.openxmlformats.org/officeDocument/2006/relationships/oleObject" Target="embeddings/oleObject36.bin"/><Relationship Id="rId96" Type="http://schemas.openxmlformats.org/officeDocument/2006/relationships/image" Target="media/image47.png"/><Relationship Id="rId111" Type="http://schemas.openxmlformats.org/officeDocument/2006/relationships/oleObject" Target="embeddings/oleObject46.bin"/><Relationship Id="rId132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6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52.png"/><Relationship Id="rId114" Type="http://schemas.openxmlformats.org/officeDocument/2006/relationships/image" Target="media/image56.png"/><Relationship Id="rId119" Type="http://schemas.openxmlformats.org/officeDocument/2006/relationships/oleObject" Target="embeddings/oleObject50.bin"/><Relationship Id="rId127" Type="http://schemas.openxmlformats.org/officeDocument/2006/relationships/oleObject" Target="embeddings/oleObject54.bin"/><Relationship Id="rId10" Type="http://schemas.openxmlformats.org/officeDocument/2006/relationships/image" Target="media/image2.png"/><Relationship Id="rId31" Type="http://schemas.openxmlformats.org/officeDocument/2006/relationships/header" Target="header2.xml"/><Relationship Id="rId44" Type="http://schemas.openxmlformats.org/officeDocument/2006/relationships/image" Target="media/image20.png"/><Relationship Id="rId52" Type="http://schemas.openxmlformats.org/officeDocument/2006/relationships/image" Target="media/image24.jpeg"/><Relationship Id="rId60" Type="http://schemas.openxmlformats.org/officeDocument/2006/relationships/image" Target="media/image29.png"/><Relationship Id="rId65" Type="http://schemas.openxmlformats.org/officeDocument/2006/relationships/oleObject" Target="embeddings/oleObject23.bin"/><Relationship Id="rId73" Type="http://schemas.openxmlformats.org/officeDocument/2006/relationships/oleObject" Target="embeddings/oleObject27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1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0.bin"/><Relationship Id="rId101" Type="http://schemas.openxmlformats.org/officeDocument/2006/relationships/oleObject" Target="embeddings/oleObject41.bin"/><Relationship Id="rId122" Type="http://schemas.openxmlformats.org/officeDocument/2006/relationships/image" Target="media/image60.png"/><Relationship Id="rId130" Type="http://schemas.openxmlformats.org/officeDocument/2006/relationships/image" Target="media/image64.png"/><Relationship Id="rId135" Type="http://schemas.openxmlformats.org/officeDocument/2006/relationships/oleObject" Target="embeddings/oleObject58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oleObject" Target="embeddings/oleObject45.bin"/><Relationship Id="rId34" Type="http://schemas.openxmlformats.org/officeDocument/2006/relationships/oleObject" Target="embeddings/oleObject9.bin"/><Relationship Id="rId50" Type="http://schemas.openxmlformats.org/officeDocument/2006/relationships/image" Target="media/image23.png"/><Relationship Id="rId55" Type="http://schemas.openxmlformats.org/officeDocument/2006/relationships/image" Target="media/image26.jpeg"/><Relationship Id="rId76" Type="http://schemas.openxmlformats.org/officeDocument/2006/relationships/image" Target="media/image37.png"/><Relationship Id="rId97" Type="http://schemas.openxmlformats.org/officeDocument/2006/relationships/oleObject" Target="embeddings/oleObject39.bin"/><Relationship Id="rId104" Type="http://schemas.openxmlformats.org/officeDocument/2006/relationships/image" Target="media/image51.png"/><Relationship Id="rId120" Type="http://schemas.openxmlformats.org/officeDocument/2006/relationships/image" Target="media/image59.png"/><Relationship Id="rId125" Type="http://schemas.openxmlformats.org/officeDocument/2006/relationships/oleObject" Target="embeddings/oleObject53.bin"/><Relationship Id="rId7" Type="http://schemas.openxmlformats.org/officeDocument/2006/relationships/endnotes" Target="endnotes.xml"/><Relationship Id="rId71" Type="http://schemas.openxmlformats.org/officeDocument/2006/relationships/oleObject" Target="embeddings/oleObject26.bin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eader" Target="header1.xml"/><Relationship Id="rId24" Type="http://schemas.openxmlformats.org/officeDocument/2006/relationships/image" Target="media/image10.jpeg"/><Relationship Id="rId40" Type="http://schemas.openxmlformats.org/officeDocument/2006/relationships/oleObject" Target="embeddings/oleObject12.bin"/><Relationship Id="rId45" Type="http://schemas.openxmlformats.org/officeDocument/2006/relationships/oleObject" Target="embeddings/oleObject14.bin"/><Relationship Id="rId66" Type="http://schemas.openxmlformats.org/officeDocument/2006/relationships/image" Target="media/image32.png"/><Relationship Id="rId87" Type="http://schemas.openxmlformats.org/officeDocument/2006/relationships/oleObject" Target="embeddings/oleObject34.bin"/><Relationship Id="rId110" Type="http://schemas.openxmlformats.org/officeDocument/2006/relationships/image" Target="media/image54.png"/><Relationship Id="rId115" Type="http://schemas.openxmlformats.org/officeDocument/2006/relationships/oleObject" Target="embeddings/oleObject48.bin"/><Relationship Id="rId131" Type="http://schemas.openxmlformats.org/officeDocument/2006/relationships/oleObject" Target="embeddings/oleObject56.bin"/><Relationship Id="rId136" Type="http://schemas.openxmlformats.org/officeDocument/2006/relationships/fontTable" Target="fontTable.xml"/><Relationship Id="rId61" Type="http://schemas.openxmlformats.org/officeDocument/2006/relationships/oleObject" Target="embeddings/oleObject21.bin"/><Relationship Id="rId82" Type="http://schemas.openxmlformats.org/officeDocument/2006/relationships/image" Target="media/image40.png"/><Relationship Id="rId19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Year%207%208%20Test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B25C77129EE451C8D4C170A34F533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F4125E-2533-4C8A-B67A-12938EDAE257}"/>
      </w:docPartPr>
      <w:docPartBody>
        <w:p w:rsidR="00092A62" w:rsidRDefault="00D461B3">
          <w:pPr>
            <w:pStyle w:val="EB25C77129EE451C8D4C170A34F533E3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56327FE15DA4260A40ED538A431A7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957D76-45AB-4D96-B1F2-1F743A01DB22}"/>
      </w:docPartPr>
      <w:docPartBody>
        <w:p w:rsidR="00092A62" w:rsidRDefault="00D461B3">
          <w:pPr>
            <w:pStyle w:val="A56327FE15DA4260A40ED538A431A75B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C29B79154B434FACADB9200F2558F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BAF004-814B-453A-A7A7-4E56252D5189}"/>
      </w:docPartPr>
      <w:docPartBody>
        <w:p w:rsidR="00092A62" w:rsidRDefault="00D461B3">
          <w:pPr>
            <w:pStyle w:val="C29B79154B434FACADB9200F2558FD1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FC5B31880F34857BEC2E4B4605801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02DFDB-7C9F-4A1D-BCB4-30167143C753}"/>
      </w:docPartPr>
      <w:docPartBody>
        <w:p w:rsidR="00092A62" w:rsidRDefault="00D461B3">
          <w:pPr>
            <w:pStyle w:val="4FC5B31880F34857BEC2E4B460580175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39B06C6388F47B8A5609F78AD7A3B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9DA690-2F52-4A30-85FA-C2C58C440BF6}"/>
      </w:docPartPr>
      <w:docPartBody>
        <w:p w:rsidR="00092A62" w:rsidRDefault="00D461B3">
          <w:pPr>
            <w:pStyle w:val="F39B06C6388F47B8A5609F78AD7A3BF3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54032837EF5410FACB242B8D8AEC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D91202-BEC8-45E3-A7CA-322FBAB7E91B}"/>
      </w:docPartPr>
      <w:docPartBody>
        <w:p w:rsidR="00092A62" w:rsidRDefault="00D461B3">
          <w:pPr>
            <w:pStyle w:val="154032837EF5410FACB242B8D8AECFBD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25BDAD6FB399473990CC766F2FC72C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3A2F7F-6DDD-4186-8729-C40183034D1B}"/>
      </w:docPartPr>
      <w:docPartBody>
        <w:p w:rsidR="00092A62" w:rsidRDefault="00912DAE" w:rsidP="00912DAE">
          <w:pPr>
            <w:pStyle w:val="25BDAD6FB399473990CC766F2FC72CD4"/>
          </w:pPr>
          <w:r>
            <w:rPr>
              <w:rStyle w:val="PlaceholderText"/>
            </w:rPr>
            <w:t>[Category]</w:t>
          </w:r>
        </w:p>
      </w:docPartBody>
    </w:docPart>
    <w:docPart>
      <w:docPartPr>
        <w:name w:val="21C9CF022B2A4BC6A041CEC782E169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B98F94-D5B3-40F3-B632-85CBB174ED18}"/>
      </w:docPartPr>
      <w:docPartBody>
        <w:p w:rsidR="00092A62" w:rsidRDefault="00912DAE" w:rsidP="00912DAE">
          <w:pPr>
            <w:pStyle w:val="21C9CF022B2A4BC6A041CEC782E16906"/>
          </w:pPr>
          <w:r>
            <w:rPr>
              <w:rStyle w:val="PlaceholderText"/>
            </w:rPr>
            <w:t>[Title]</w:t>
          </w:r>
        </w:p>
      </w:docPartBody>
    </w:docPart>
    <w:docPart>
      <w:docPartPr>
        <w:name w:val="84544FAA928B4379830E3AB2394D33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5CD637-56B3-4F6C-90E0-BE265506F107}"/>
      </w:docPartPr>
      <w:docPartBody>
        <w:p w:rsidR="00092A62" w:rsidRDefault="00912DAE" w:rsidP="00912DAE">
          <w:pPr>
            <w:pStyle w:val="84544FAA928B4379830E3AB2394D3396"/>
          </w:pPr>
          <w:r>
            <w:rPr>
              <w:rStyle w:val="PlaceholderText"/>
            </w:rPr>
            <w:t>[Category]</w:t>
          </w:r>
        </w:p>
      </w:docPartBody>
    </w:docPart>
    <w:docPart>
      <w:docPartPr>
        <w:name w:val="920F05D0DF16496B93B1033095D2A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D138EE-2B38-4CC4-BD8A-C791B3F90FD6}"/>
      </w:docPartPr>
      <w:docPartBody>
        <w:p w:rsidR="00092A62" w:rsidRDefault="00912DAE" w:rsidP="00912DAE">
          <w:pPr>
            <w:pStyle w:val="920F05D0DF16496B93B1033095D2A482"/>
          </w:pPr>
          <w:r>
            <w:rPr>
              <w:rStyle w:val="PlaceholderText"/>
            </w:rPr>
            <w:t>[Title]</w:t>
          </w:r>
        </w:p>
      </w:docPartBody>
    </w:docPart>
    <w:docPart>
      <w:docPartPr>
        <w:name w:val="408222F5FEBB404EAA7EB496531EED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72D57C-0792-4156-B114-408228C3389F}"/>
      </w:docPartPr>
      <w:docPartBody>
        <w:p w:rsidR="00092A62" w:rsidRDefault="00912DAE" w:rsidP="00912DAE">
          <w:pPr>
            <w:pStyle w:val="408222F5FEBB404EAA7EB496531EEDDE"/>
          </w:pPr>
          <w:r>
            <w:rPr>
              <w:rStyle w:val="PlaceholderText"/>
            </w:rPr>
            <w:t>[Category]</w:t>
          </w:r>
        </w:p>
      </w:docPartBody>
    </w:docPart>
    <w:docPart>
      <w:docPartPr>
        <w:name w:val="53F78BFCBBF04AEBA6BC723DCC61D2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2E78F-AEA2-4383-80CC-4E9D2C3B4B27}"/>
      </w:docPartPr>
      <w:docPartBody>
        <w:p w:rsidR="00092A62" w:rsidRDefault="00912DAE" w:rsidP="00912DAE">
          <w:pPr>
            <w:pStyle w:val="53F78BFCBBF04AEBA6BC723DCC61D2C6"/>
          </w:pPr>
          <w:r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DAE"/>
    <w:rsid w:val="00092A62"/>
    <w:rsid w:val="006740CC"/>
    <w:rsid w:val="00812C9F"/>
    <w:rsid w:val="00912DAE"/>
    <w:rsid w:val="00D461B3"/>
    <w:rsid w:val="00E739FA"/>
    <w:rsid w:val="00F21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12DAE"/>
  </w:style>
  <w:style w:type="paragraph" w:customStyle="1" w:styleId="EB25C77129EE451C8D4C170A34F533E3">
    <w:name w:val="EB25C77129EE451C8D4C170A34F533E3"/>
  </w:style>
  <w:style w:type="paragraph" w:customStyle="1" w:styleId="A56327FE15DA4260A40ED538A431A75B">
    <w:name w:val="A56327FE15DA4260A40ED538A431A75B"/>
  </w:style>
  <w:style w:type="paragraph" w:customStyle="1" w:styleId="C29B79154B434FACADB9200F2558FD11">
    <w:name w:val="C29B79154B434FACADB9200F2558FD11"/>
  </w:style>
  <w:style w:type="paragraph" w:customStyle="1" w:styleId="4FC5B31880F34857BEC2E4B460580175">
    <w:name w:val="4FC5B31880F34857BEC2E4B460580175"/>
  </w:style>
  <w:style w:type="paragraph" w:customStyle="1" w:styleId="F39B06C6388F47B8A5609F78AD7A3BF3">
    <w:name w:val="F39B06C6388F47B8A5609F78AD7A3BF3"/>
  </w:style>
  <w:style w:type="paragraph" w:customStyle="1" w:styleId="154032837EF5410FACB242B8D8AECFBD">
    <w:name w:val="154032837EF5410FACB242B8D8AECFBD"/>
  </w:style>
  <w:style w:type="paragraph" w:customStyle="1" w:styleId="25BDAD6FB399473990CC766F2FC72CD4">
    <w:name w:val="25BDAD6FB399473990CC766F2FC72CD4"/>
    <w:rsid w:val="00912DAE"/>
  </w:style>
  <w:style w:type="paragraph" w:customStyle="1" w:styleId="21C9CF022B2A4BC6A041CEC782E16906">
    <w:name w:val="21C9CF022B2A4BC6A041CEC782E16906"/>
    <w:rsid w:val="00912DAE"/>
  </w:style>
  <w:style w:type="paragraph" w:customStyle="1" w:styleId="84544FAA928B4379830E3AB2394D3396">
    <w:name w:val="84544FAA928B4379830E3AB2394D3396"/>
    <w:rsid w:val="00912DAE"/>
  </w:style>
  <w:style w:type="paragraph" w:customStyle="1" w:styleId="920F05D0DF16496B93B1033095D2A482">
    <w:name w:val="920F05D0DF16496B93B1033095D2A482"/>
    <w:rsid w:val="00912DAE"/>
  </w:style>
  <w:style w:type="paragraph" w:customStyle="1" w:styleId="408222F5FEBB404EAA7EB496531EEDDE">
    <w:name w:val="408222F5FEBB404EAA7EB496531EEDDE"/>
    <w:rsid w:val="00912DAE"/>
  </w:style>
  <w:style w:type="paragraph" w:customStyle="1" w:styleId="53F78BFCBBF04AEBA6BC723DCC61D2C6">
    <w:name w:val="53F78BFCBBF04AEBA6BC723DCC61D2C6"/>
    <w:rsid w:val="00912DA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0088FC-3719-4D25-9385-E3D104F04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2015.dotx</Template>
  <TotalTime>4</TotalTime>
  <Pages>16</Pages>
  <Words>1805</Words>
  <Characters>10292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Percentages and Financial Maths</vt:lpstr>
    </vt:vector>
  </TitlesOfParts>
  <Company>Western Mathematics</Company>
  <LinksUpToDate>false</LinksUpToDate>
  <CharactersWithSpaces>12073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Percentages and Financial Maths</dc:title>
  <dc:creator>Garry</dc:creator>
  <cp:lastModifiedBy>Garry</cp:lastModifiedBy>
  <cp:revision>3</cp:revision>
  <cp:lastPrinted>2015-07-08T01:22:00Z</cp:lastPrinted>
  <dcterms:created xsi:type="dcterms:W3CDTF">2016-01-17T21:53:00Z</dcterms:created>
  <dcterms:modified xsi:type="dcterms:W3CDTF">2016-01-17T22:03:00Z</dcterms:modified>
  <cp:category>Year 8</cp:category>
</cp:coreProperties>
</file>