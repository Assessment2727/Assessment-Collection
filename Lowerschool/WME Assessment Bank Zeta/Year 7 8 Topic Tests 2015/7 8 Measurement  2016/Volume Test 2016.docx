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57" w:type="dxa"/>
        </w:tblCellMar>
        <w:tblLook w:val="04A0" w:firstRow="1" w:lastRow="0" w:firstColumn="1" w:lastColumn="0" w:noHBand="0" w:noVBand="1"/>
      </w:tblPr>
      <w:tblGrid>
        <w:gridCol w:w="952"/>
        <w:gridCol w:w="1034"/>
        <w:gridCol w:w="4676"/>
        <w:gridCol w:w="3545"/>
      </w:tblGrid>
      <w:tr w:rsidR="00325745" w:rsidTr="00E371AE">
        <w:trPr>
          <w:cantSplit/>
          <w:trHeight w:val="851"/>
        </w:trPr>
        <w:bookmarkStart w:id="0" w:name="_GoBack" w:displacedByCustomXml="next"/>
        <w:bookmarkEnd w:id="0" w:displacedByCustomXml="next"/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1232839955"/>
            <w:placeholder>
              <w:docPart w:val="1CD841E92AD54032AB86522AA4518B42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986" w:type="dxa"/>
                <w:gridSpan w:val="2"/>
                <w:shd w:val="clear" w:color="auto" w:fill="B6DDE8" w:themeFill="accent5" w:themeFillTint="66"/>
                <w:vAlign w:val="center"/>
              </w:tcPr>
              <w:p w:rsidR="00C868AD" w:rsidRPr="00325745" w:rsidRDefault="009E42AA" w:rsidP="00885304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495227311"/>
            <w:placeholder>
              <w:docPart w:val="7C3A941A90C2441491F1E8D5DAE59CB4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4676" w:type="dxa"/>
                <w:shd w:val="clear" w:color="auto" w:fill="B6DDE8" w:themeFill="accent5" w:themeFillTint="66"/>
              </w:tcPr>
              <w:p w:rsidR="001D51F7" w:rsidRPr="005C44C0" w:rsidRDefault="009E42AA" w:rsidP="007403DD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Volume</w:t>
                </w:r>
              </w:p>
            </w:tc>
          </w:sdtContent>
        </w:sdt>
        <w:tc>
          <w:tcPr>
            <w:tcW w:w="3545" w:type="dxa"/>
            <w:shd w:val="clear" w:color="auto" w:fill="215868" w:themeFill="accent5" w:themeFillShade="80"/>
          </w:tcPr>
          <w:p w:rsidR="00325745" w:rsidRDefault="00325745" w:rsidP="00B850EA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Non Calculator</w:t>
            </w:r>
          </w:p>
          <w:p w:rsidR="00853748" w:rsidRPr="00325745" w:rsidRDefault="00853748" w:rsidP="00B850EA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853748" w:rsidTr="00E371AE">
        <w:trPr>
          <w:cantSplit/>
          <w:trHeight w:val="851"/>
        </w:trPr>
        <w:tc>
          <w:tcPr>
            <w:tcW w:w="6662" w:type="dxa"/>
            <w:gridSpan w:val="3"/>
            <w:shd w:val="clear" w:color="auto" w:fill="B6DDE8" w:themeFill="accent5" w:themeFillTint="66"/>
          </w:tcPr>
          <w:p w:rsidR="009E42AA" w:rsidRPr="00C56E1E" w:rsidRDefault="009E42AA" w:rsidP="009E42AA">
            <w:pPr>
              <w:rPr>
                <w:rFonts w:ascii="Times New Roman" w:hAnsi="Times New Roman"/>
                <w:b/>
                <w:sz w:val="16"/>
                <w:szCs w:val="16"/>
              </w:rPr>
            </w:pPr>
            <w:r w:rsidRPr="005A5683">
              <w:rPr>
                <w:rFonts w:ascii="Times New Roman" w:hAnsi="Times New Roman"/>
                <w:b/>
                <w:sz w:val="20"/>
                <w:szCs w:val="20"/>
              </w:rPr>
              <w:t>Skills and Knowledge Assessed:</w:t>
            </w:r>
          </w:p>
          <w:p w:rsidR="009E42AA" w:rsidRDefault="009E42AA" w:rsidP="009E42AA">
            <w:pPr>
              <w:pStyle w:val="ListParagraph"/>
              <w:numPr>
                <w:ilvl w:val="0"/>
                <w:numId w:val="7"/>
              </w:numPr>
              <w:spacing w:after="0"/>
              <w:rPr>
                <w:rFonts w:ascii="Times New Roman" w:hAnsi="Times New Roman"/>
                <w:sz w:val="16"/>
                <w:szCs w:val="16"/>
              </w:rPr>
            </w:pPr>
            <w:r w:rsidRPr="00B717B9">
              <w:rPr>
                <w:rFonts w:ascii="Times New Roman" w:hAnsi="Times New Roman"/>
                <w:sz w:val="16"/>
                <w:szCs w:val="16"/>
              </w:rPr>
              <w:t>Draw different views of prisms and solids formed from combinations of prisms (ACMMG161)</w:t>
            </w:r>
          </w:p>
          <w:p w:rsidR="009E42AA" w:rsidRDefault="009E42AA" w:rsidP="009E42AA">
            <w:pPr>
              <w:pStyle w:val="ListParagraph"/>
              <w:numPr>
                <w:ilvl w:val="0"/>
                <w:numId w:val="7"/>
              </w:numPr>
              <w:spacing w:after="0"/>
              <w:rPr>
                <w:rFonts w:ascii="Times New Roman" w:hAnsi="Times New Roman"/>
                <w:sz w:val="16"/>
                <w:szCs w:val="16"/>
              </w:rPr>
            </w:pPr>
            <w:r w:rsidRPr="00B717B9">
              <w:rPr>
                <w:rFonts w:ascii="Times New Roman" w:hAnsi="Times New Roman"/>
                <w:sz w:val="16"/>
                <w:szCs w:val="16"/>
              </w:rPr>
              <w:t>Choose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appropriate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units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of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measurement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for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area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and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volume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and convert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from one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unit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to another (ACMMG195)</w:t>
            </w:r>
          </w:p>
          <w:p w:rsidR="009E42AA" w:rsidRDefault="009E42AA" w:rsidP="009E42AA">
            <w:pPr>
              <w:pStyle w:val="ListParagraph"/>
              <w:numPr>
                <w:ilvl w:val="0"/>
                <w:numId w:val="7"/>
              </w:numPr>
              <w:spacing w:after="0"/>
              <w:rPr>
                <w:rFonts w:ascii="Times New Roman" w:hAnsi="Times New Roman"/>
                <w:sz w:val="16"/>
                <w:szCs w:val="16"/>
              </w:rPr>
            </w:pPr>
            <w:r w:rsidRPr="00B717B9">
              <w:rPr>
                <w:rFonts w:ascii="Times New Roman" w:hAnsi="Times New Roman"/>
                <w:sz w:val="16"/>
                <w:szCs w:val="16"/>
              </w:rPr>
              <w:t>Develop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the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formulas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for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volumes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of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rectangular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and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triangular prisms and prisms in general. Use formulas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to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solve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problems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involving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volume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B717B9">
              <w:rPr>
                <w:rFonts w:ascii="Times New Roman" w:hAnsi="Times New Roman"/>
                <w:sz w:val="16"/>
                <w:szCs w:val="16"/>
              </w:rPr>
              <w:t>(ACMMG198)</w:t>
            </w:r>
          </w:p>
          <w:p w:rsidR="00853748" w:rsidRPr="00C56E1E" w:rsidRDefault="009E42AA" w:rsidP="009E42AA">
            <w:pPr>
              <w:pStyle w:val="ListParagraph"/>
              <w:numPr>
                <w:ilvl w:val="0"/>
                <w:numId w:val="7"/>
              </w:numPr>
              <w:ind w:left="460"/>
              <w:rPr>
                <w:rFonts w:ascii="Times New Roman" w:hAnsi="Times New Roman"/>
                <w:sz w:val="16"/>
                <w:szCs w:val="16"/>
              </w:rPr>
            </w:pPr>
            <w:r w:rsidRPr="00150A3F">
              <w:rPr>
                <w:rFonts w:ascii="Times New Roman" w:hAnsi="Times New Roman"/>
                <w:sz w:val="16"/>
                <w:szCs w:val="16"/>
              </w:rPr>
              <w:t xml:space="preserve">Calculate </w:t>
            </w:r>
            <w:r w:rsidRPr="00150A3F">
              <w:rPr>
                <w:rFonts w:ascii="Times New Roman" w:hAnsi="Times New Roman"/>
                <w:color w:val="595959" w:themeColor="text1" w:themeTint="A6"/>
                <w:sz w:val="16"/>
                <w:szCs w:val="16"/>
              </w:rPr>
              <w:t>the surface area a</w:t>
            </w:r>
            <w:r w:rsidRPr="00150A3F">
              <w:rPr>
                <w:rFonts w:ascii="Times New Roman" w:hAnsi="Times New Roman"/>
                <w:sz w:val="16"/>
                <w:szCs w:val="16"/>
              </w:rPr>
              <w:t>nd volume of cylinders and solve related problems (ACMMG217) Extension</w:t>
            </w:r>
          </w:p>
        </w:tc>
        <w:tc>
          <w:tcPr>
            <w:tcW w:w="3545" w:type="dxa"/>
            <w:shd w:val="clear" w:color="auto" w:fill="B6DDE8" w:themeFill="accent5" w:themeFillTint="66"/>
          </w:tcPr>
          <w:p w:rsidR="00853748" w:rsidRPr="00325745" w:rsidRDefault="00853748" w:rsidP="00B850EA">
            <w:pPr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sz w:val="28"/>
                <w:szCs w:val="28"/>
              </w:rPr>
              <w:t>ame___________________</w:t>
            </w:r>
          </w:p>
        </w:tc>
      </w:tr>
      <w:tr w:rsidR="00325745" w:rsidTr="00E371AE">
        <w:trPr>
          <w:cantSplit/>
          <w:trHeight w:val="1495"/>
        </w:trPr>
        <w:tc>
          <w:tcPr>
            <w:tcW w:w="10207" w:type="dxa"/>
            <w:gridSpan w:val="4"/>
            <w:shd w:val="clear" w:color="auto" w:fill="B6DDE8" w:themeFill="accent5" w:themeFillTint="66"/>
          </w:tcPr>
          <w:p w:rsidR="00667642" w:rsidRPr="00E371AE" w:rsidRDefault="00667642" w:rsidP="00E371AE">
            <w:pPr>
              <w:ind w:firstLine="567"/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Answer all questions in the spaces provided on this test paper by: </w:t>
            </w:r>
          </w:p>
          <w:p w:rsidR="00667642" w:rsidRPr="00E371AE" w:rsidRDefault="00667642" w:rsidP="00E371AE">
            <w:pPr>
              <w:ind w:firstLine="993"/>
              <w:jc w:val="both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>Writing the answer in the box provided.</w:t>
            </w:r>
          </w:p>
          <w:p w:rsidR="00667642" w:rsidRPr="00E371AE" w:rsidRDefault="00667642" w:rsidP="00E371AE">
            <w:pPr>
              <w:ind w:firstLine="1418"/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>or</w:t>
            </w:r>
          </w:p>
          <w:p w:rsidR="00667642" w:rsidRPr="00E371AE" w:rsidRDefault="00667642" w:rsidP="00E371AE">
            <w:pPr>
              <w:ind w:firstLine="993"/>
              <w:jc w:val="both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 xml:space="preserve">Shading in the bubble for the correct answer from the four choices provided. </w:t>
            </w:r>
          </w:p>
          <w:p w:rsidR="00325745" w:rsidRDefault="00667642" w:rsidP="00E371AE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          Show any working out on the test paper.</w:t>
            </w:r>
            <w:r w:rsidRPr="00667642">
              <w:rPr>
                <w:b/>
                <w:sz w:val="24"/>
                <w:szCs w:val="24"/>
              </w:rPr>
              <w:t xml:space="preserve"> </w:t>
            </w:r>
            <w:r w:rsidR="00E371AE">
              <w:rPr>
                <w:b/>
                <w:sz w:val="24"/>
                <w:szCs w:val="24"/>
              </w:rPr>
              <w:t xml:space="preserve">  </w:t>
            </w:r>
            <w:r w:rsidR="00E371AE" w:rsidRPr="00E371AE">
              <w:rPr>
                <w:rFonts w:asciiTheme="majorHAnsi" w:hAnsiTheme="majorHAnsi"/>
                <w:sz w:val="24"/>
                <w:szCs w:val="24"/>
              </w:rPr>
              <w:t xml:space="preserve">Calculators are </w:t>
            </w:r>
            <w:r w:rsidR="00E371AE" w:rsidRPr="00E371AE">
              <w:rPr>
                <w:rFonts w:asciiTheme="majorHAnsi" w:hAnsiTheme="majorHAnsi"/>
                <w:b/>
                <w:sz w:val="24"/>
                <w:szCs w:val="24"/>
              </w:rPr>
              <w:t xml:space="preserve">not </w:t>
            </w:r>
            <w:r w:rsidR="00E371AE" w:rsidRPr="00E371AE">
              <w:rPr>
                <w:rFonts w:asciiTheme="majorHAnsi" w:hAnsiTheme="majorHAnsi"/>
                <w:sz w:val="24"/>
                <w:szCs w:val="24"/>
              </w:rPr>
              <w:t>allowed.</w:t>
            </w:r>
          </w:p>
        </w:tc>
      </w:tr>
      <w:tr w:rsidR="005277D4" w:rsidTr="005277D4">
        <w:trPr>
          <w:cantSplit/>
          <w:trHeight w:val="851"/>
        </w:trPr>
        <w:tc>
          <w:tcPr>
            <w:tcW w:w="952" w:type="dxa"/>
            <w:tcBorders>
              <w:bottom w:val="single" w:sz="4" w:space="0" w:color="auto"/>
            </w:tcBorders>
            <w:shd w:val="clear" w:color="auto" w:fill="75FF75"/>
          </w:tcPr>
          <w:p w:rsidR="005277D4" w:rsidRPr="001B3341" w:rsidRDefault="005277D4" w:rsidP="005277D4">
            <w:pPr>
              <w:pStyle w:val="ListParagraph"/>
              <w:numPr>
                <w:ilvl w:val="0"/>
                <w:numId w:val="2"/>
              </w:numPr>
              <w:ind w:left="460" w:right="-149" w:hanging="426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bottom w:val="single" w:sz="4" w:space="0" w:color="auto"/>
            </w:tcBorders>
          </w:tcPr>
          <w:p w:rsidR="005277D4" w:rsidRDefault="00B52442" w:rsidP="00CD209A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margin-left:126.65pt;margin-top:28.45pt;width:180.95pt;height:136.25pt;z-index:251660288;mso-position-horizontal-relative:text;mso-position-vertical-relative:text">
                  <v:imagedata r:id="rId8" o:title=""/>
                </v:shape>
                <o:OLEObject Type="Embed" ProgID="FXDraw.Graphic" ShapeID="_x0000_s1027" DrawAspect="Content" ObjectID="_1514611653" r:id="rId9"/>
              </w:object>
            </w:r>
            <w:r w:rsidR="007D4A49">
              <w:t>Which diagram shows the three dimensional view of the solid whose plan and elevation</w:t>
            </w:r>
            <w:r w:rsidR="00AA79C8">
              <w:t>s</w:t>
            </w:r>
            <w:r w:rsidR="007D4A49">
              <w:t xml:space="preserve"> are shown below.</w:t>
            </w:r>
          </w:p>
          <w:p w:rsidR="007D4A49" w:rsidRDefault="007D4A49" w:rsidP="00CD209A">
            <w:pPr>
              <w:pStyle w:val="QuestionStyle"/>
            </w:pPr>
          </w:p>
          <w:p w:rsidR="00AA79C8" w:rsidRDefault="00AA79C8" w:rsidP="00CD209A">
            <w:pPr>
              <w:pStyle w:val="QuestionStyle"/>
            </w:pPr>
          </w:p>
          <w:p w:rsidR="00AA79C8" w:rsidRDefault="00AA79C8" w:rsidP="00CD209A">
            <w:pPr>
              <w:pStyle w:val="QuestionStyle"/>
            </w:pPr>
          </w:p>
          <w:p w:rsidR="00AA79C8" w:rsidRDefault="00AA79C8" w:rsidP="00CD209A">
            <w:pPr>
              <w:pStyle w:val="QuestionStyle"/>
            </w:pPr>
          </w:p>
          <w:p w:rsidR="00AA79C8" w:rsidRDefault="00AA79C8" w:rsidP="00CD209A">
            <w:pPr>
              <w:pStyle w:val="QuestionStyle"/>
            </w:pPr>
          </w:p>
          <w:p w:rsidR="00AA79C8" w:rsidRDefault="00AA79C8" w:rsidP="00CD209A">
            <w:pPr>
              <w:pStyle w:val="QuestionStyle"/>
            </w:pPr>
          </w:p>
          <w:p w:rsidR="00AA79C8" w:rsidRDefault="00AA79C8" w:rsidP="00CD209A">
            <w:pPr>
              <w:pStyle w:val="QuestionStyle"/>
            </w:pPr>
          </w:p>
          <w:p w:rsidR="00AA79C8" w:rsidRDefault="00B52442" w:rsidP="00CD209A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026" type="#_x0000_t75" style="position:absolute;margin-left:3.4pt;margin-top:2.15pt;width:435.2pt;height:72.7pt;z-index:251659264;mso-position-horizontal-relative:text;mso-position-vertical-relative:text">
                  <v:imagedata r:id="rId10" o:title=""/>
                </v:shape>
                <o:OLEObject Type="Embed" ProgID="FXDraw.Graphic" ShapeID="_x0000_s1026" DrawAspect="Content" ObjectID="_1514611654" r:id="rId11"/>
              </w:object>
            </w:r>
          </w:p>
          <w:p w:rsidR="00AA79C8" w:rsidRDefault="00AA79C8" w:rsidP="00CD209A">
            <w:pPr>
              <w:pStyle w:val="QuestionStyle"/>
            </w:pPr>
          </w:p>
          <w:p w:rsidR="00AA79C8" w:rsidRDefault="00AA79C8" w:rsidP="00CD209A">
            <w:pPr>
              <w:pStyle w:val="QuestionStyle"/>
            </w:pPr>
          </w:p>
          <w:p w:rsidR="00AA79C8" w:rsidRDefault="00AA79C8" w:rsidP="00CD209A">
            <w:pPr>
              <w:pStyle w:val="QuestionStyle"/>
            </w:pPr>
          </w:p>
          <w:p w:rsidR="007D4A49" w:rsidRDefault="00AA79C8" w:rsidP="00CD209A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11648" behindDoc="0" locked="0" layoutInCell="1" allowOverlap="1" wp14:anchorId="62A23105" wp14:editId="033F745F">
                      <wp:simplePos x="0" y="0"/>
                      <wp:positionH relativeFrom="column">
                        <wp:posOffset>654050</wp:posOffset>
                      </wp:positionH>
                      <wp:positionV relativeFrom="paragraph">
                        <wp:posOffset>15240</wp:posOffset>
                      </wp:positionV>
                      <wp:extent cx="4415790" cy="114300"/>
                      <wp:effectExtent l="0" t="0" r="22860" b="19050"/>
                      <wp:wrapNone/>
                      <wp:docPr id="1" name="Group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5790" cy="114300"/>
                                <a:chOff x="0" y="0"/>
                                <a:chExt cx="4415790" cy="114300"/>
                              </a:xfrm>
                            </wpg:grpSpPr>
                            <wps:wsp>
                              <wps:cNvPr id="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2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879BB7F" id="Group 1" o:spid="_x0000_s1026" style="position:absolute;margin-left:51.5pt;margin-top:1.2pt;width:347.7pt;height:9pt;z-index:251611648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" strokeweight="1pt"/>
                    </v:group>
                  </w:pict>
                </mc:Fallback>
              </mc:AlternateContent>
            </w:r>
          </w:p>
        </w:tc>
      </w:tr>
      <w:tr w:rsidR="005277D4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5277D4" w:rsidRPr="001B3341" w:rsidRDefault="005277D4" w:rsidP="005277D4">
            <w:pPr>
              <w:pStyle w:val="ListParagraph"/>
              <w:numPr>
                <w:ilvl w:val="0"/>
                <w:numId w:val="2"/>
              </w:numPr>
              <w:ind w:left="34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5277D4" w:rsidRDefault="00B52442" w:rsidP="00CD209A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028" type="#_x0000_t75" style="position:absolute;margin-left:12.25pt;margin-top:17.9pt;width:374.85pt;height:89.25pt;z-index:251665408;mso-position-horizontal-relative:text;mso-position-vertical-relative:text">
                  <v:imagedata r:id="rId12" o:title=""/>
                </v:shape>
                <o:OLEObject Type="Embed" ProgID="FXDraw.Graphic" ShapeID="_x0000_s1028" DrawAspect="Content" ObjectID="_1514611655" r:id="rId13"/>
              </w:object>
            </w:r>
            <w:r w:rsidR="00AA79C8">
              <w:t>Which solid below could be described as a prism?</w:t>
            </w:r>
          </w:p>
          <w:p w:rsidR="00AA79C8" w:rsidRDefault="00AA79C8" w:rsidP="00CD209A">
            <w:pPr>
              <w:pStyle w:val="QuestionStyle"/>
            </w:pPr>
          </w:p>
          <w:p w:rsidR="00AA79C8" w:rsidRDefault="00AA79C8" w:rsidP="00CD209A">
            <w:pPr>
              <w:pStyle w:val="QuestionStyle"/>
            </w:pPr>
          </w:p>
          <w:p w:rsidR="00AA79C8" w:rsidRDefault="00AA79C8" w:rsidP="00CD209A">
            <w:pPr>
              <w:pStyle w:val="QuestionStyle"/>
            </w:pPr>
          </w:p>
          <w:p w:rsidR="00AA79C8" w:rsidRDefault="00AA79C8" w:rsidP="00CD209A">
            <w:pPr>
              <w:pStyle w:val="QuestionStyle"/>
            </w:pPr>
          </w:p>
          <w:p w:rsidR="004637F4" w:rsidRDefault="004637F4" w:rsidP="00CD209A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37248" behindDoc="0" locked="0" layoutInCell="1" allowOverlap="1" wp14:anchorId="43B1604D" wp14:editId="06C8496F">
                      <wp:simplePos x="0" y="0"/>
                      <wp:positionH relativeFrom="column">
                        <wp:posOffset>367665</wp:posOffset>
                      </wp:positionH>
                      <wp:positionV relativeFrom="paragraph">
                        <wp:posOffset>174321</wp:posOffset>
                      </wp:positionV>
                      <wp:extent cx="4415790" cy="114300"/>
                      <wp:effectExtent l="0" t="0" r="22860" b="19050"/>
                      <wp:wrapNone/>
                      <wp:docPr id="6" name="Group 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5790" cy="114300"/>
                                <a:chOff x="0" y="0"/>
                                <a:chExt cx="4415790" cy="114300"/>
                              </a:xfrm>
                            </wpg:grpSpPr>
                            <wps:wsp>
                              <wps:cNvPr id="7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2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A28F2AA" id="Group 6" o:spid="_x0000_s1026" style="position:absolute;margin-left:28.95pt;margin-top:13.75pt;width:347.7pt;height:9pt;z-index:251637248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" strokeweight="1pt"/>
                    </v:group>
                  </w:pict>
                </mc:Fallback>
              </mc:AlternateContent>
            </w:r>
          </w:p>
          <w:p w:rsidR="00AA79C8" w:rsidRDefault="00AA79C8" w:rsidP="00CD209A">
            <w:pPr>
              <w:pStyle w:val="QuestionStyle"/>
            </w:pPr>
          </w:p>
        </w:tc>
      </w:tr>
      <w:tr w:rsidR="005277D4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5277D4" w:rsidRPr="001B3341" w:rsidRDefault="005277D4" w:rsidP="005277D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26367" w:rsidRDefault="00B52442" w:rsidP="00826367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037" type="#_x0000_t75" style="position:absolute;margin-left:300.15pt;margin-top:3.45pt;width:145.05pt;height:102pt;z-index:251673600;mso-position-horizontal-relative:text;mso-position-vertical-relative:text">
                  <v:imagedata r:id="rId14" o:title=""/>
                </v:shape>
                <o:OLEObject Type="Embed" ProgID="FXDraw.Graphic" ShapeID="_x0000_s1037" DrawAspect="Content" ObjectID="_1514611656" r:id="rId15"/>
              </w:object>
            </w:r>
            <w:r w:rsidR="00826367">
              <w:t>What is the volume of the cube shown?</w:t>
            </w:r>
          </w:p>
          <w:p w:rsidR="00826367" w:rsidRDefault="00826367" w:rsidP="00826367">
            <w:pPr>
              <w:pStyle w:val="QuestionStyle"/>
            </w:pPr>
          </w:p>
          <w:p w:rsidR="00826367" w:rsidRDefault="00826367" w:rsidP="00826367">
            <w:pPr>
              <w:pStyle w:val="QuestionStyle"/>
            </w:pPr>
          </w:p>
          <w:p w:rsidR="00826367" w:rsidRDefault="00245F1D" w:rsidP="00826367">
            <w:pPr>
              <w:pStyle w:val="QuestionStyle"/>
            </w:pPr>
            <w:r>
              <w:rPr>
                <w:rFonts w:eastAsiaTheme="minorHAns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 wp14:anchorId="166F803D" wp14:editId="4E9752D7">
                      <wp:simplePos x="0" y="0"/>
                      <wp:positionH relativeFrom="column">
                        <wp:posOffset>1689482</wp:posOffset>
                      </wp:positionH>
                      <wp:positionV relativeFrom="paragraph">
                        <wp:posOffset>185779</wp:posOffset>
                      </wp:positionV>
                      <wp:extent cx="1689100" cy="429260"/>
                      <wp:effectExtent l="0" t="0" r="25400" b="27940"/>
                      <wp:wrapNone/>
                      <wp:docPr id="82" name="Rectangle 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9100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3DC7" w:rsidRDefault="005D3DC7" w:rsidP="00245F1D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66F803D" id="Rectangle 82" o:spid="_x0000_s1026" style="position:absolute;margin-left:133.05pt;margin-top:14.65pt;width:133pt;height:33.8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" filled="f" strokecolor="black [3213]" strokeweight="2pt">
                      <v:textbox>
                        <w:txbxContent>
                          <w:p w:rsidR="005D3DC7" w:rsidRDefault="005D3DC7" w:rsidP="00245F1D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26367" w:rsidRDefault="00826367" w:rsidP="00826367"/>
          <w:p w:rsidR="005277D4" w:rsidRDefault="005277D4" w:rsidP="00CD209A">
            <w:pPr>
              <w:pStyle w:val="QuestionStyle"/>
            </w:pPr>
          </w:p>
        </w:tc>
      </w:tr>
      <w:tr w:rsidR="005277D4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5277D4" w:rsidRPr="001B3341" w:rsidRDefault="005277D4" w:rsidP="005277D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26367" w:rsidRDefault="00826367" w:rsidP="00826367">
            <w:pPr>
              <w:pStyle w:val="QuestionStyle"/>
            </w:pPr>
            <w:r>
              <w:t>What is the volume of the rectangular prism?</w:t>
            </w:r>
          </w:p>
          <w:p w:rsidR="00826367" w:rsidRPr="00460C07" w:rsidRDefault="00B52442" w:rsidP="00826367">
            <w:pPr>
              <w:rPr>
                <w:rFonts w:ascii="Times New Roman" w:hAnsi="Times New Roman"/>
                <w:sz w:val="12"/>
                <w:szCs w:val="12"/>
              </w:rPr>
            </w:pPr>
            <w:r>
              <w:rPr>
                <w:noProof/>
                <w:lang w:eastAsia="en-AU"/>
              </w:rPr>
              <w:object w:dxaOrig="1440" w:dyaOrig="1440">
                <v:shape id="_x0000_s1038" type="#_x0000_t75" style="position:absolute;margin-left:247.2pt;margin-top:1.75pt;width:171.15pt;height:87.45pt;z-index:251675648">
                  <v:imagedata r:id="rId16" o:title=""/>
                </v:shape>
                <o:OLEObject Type="Embed" ProgID="FXDraw.Graphic" ShapeID="_x0000_s1038" DrawAspect="Content" ObjectID="_1514611657" r:id="rId17"/>
              </w:object>
            </w:r>
          </w:p>
          <w:p w:rsidR="00826367" w:rsidRDefault="00826367" w:rsidP="00CD209A">
            <w:pPr>
              <w:pStyle w:val="QuestionStyle"/>
            </w:pPr>
          </w:p>
          <w:p w:rsidR="00826367" w:rsidRDefault="00826367" w:rsidP="00CD209A">
            <w:pPr>
              <w:pStyle w:val="QuestionStyle"/>
            </w:pPr>
          </w:p>
          <w:p w:rsidR="00CD17EB" w:rsidRDefault="00CD17EB" w:rsidP="00CD209A">
            <w:pPr>
              <w:pStyle w:val="QuestionStyle"/>
            </w:pPr>
          </w:p>
          <w:p w:rsidR="00826367" w:rsidRDefault="00245F1D" w:rsidP="00CD209A">
            <w:pPr>
              <w:pStyle w:val="QuestionStyle"/>
            </w:pPr>
            <w:r>
              <w:rPr>
                <w:rFonts w:eastAsiaTheme="minorHAns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0800" behindDoc="0" locked="0" layoutInCell="1" allowOverlap="1" wp14:anchorId="6AB47D8B" wp14:editId="29412A25">
                      <wp:simplePos x="0" y="0"/>
                      <wp:positionH relativeFrom="column">
                        <wp:posOffset>1272208</wp:posOffset>
                      </wp:positionH>
                      <wp:positionV relativeFrom="paragraph">
                        <wp:posOffset>233459</wp:posOffset>
                      </wp:positionV>
                      <wp:extent cx="1689100" cy="429260"/>
                      <wp:effectExtent l="0" t="0" r="25400" b="27940"/>
                      <wp:wrapNone/>
                      <wp:docPr id="83" name="Rectangle 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9100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3DC7" w:rsidRDefault="005D3DC7" w:rsidP="00245F1D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AB47D8B" id="Rectangle 83" o:spid="_x0000_s1027" style="position:absolute;margin-left:100.15pt;margin-top:18.4pt;width:133pt;height:33.8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" filled="f" strokecolor="black [3213]" strokeweight="2pt">
                      <v:textbox>
                        <w:txbxContent>
                          <w:p w:rsidR="005D3DC7" w:rsidRDefault="005D3DC7" w:rsidP="00245F1D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26367" w:rsidRDefault="00826367" w:rsidP="00CD209A">
            <w:pPr>
              <w:pStyle w:val="QuestionStyle"/>
            </w:pPr>
          </w:p>
          <w:p w:rsidR="005277D4" w:rsidRDefault="005277D4" w:rsidP="00CD209A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599360" behindDoc="0" locked="0" layoutInCell="1" allowOverlap="1" wp14:anchorId="24529FD5" wp14:editId="10CA6D79">
                      <wp:simplePos x="0" y="0"/>
                      <wp:positionH relativeFrom="column">
                        <wp:posOffset>1492250</wp:posOffset>
                      </wp:positionH>
                      <wp:positionV relativeFrom="paragraph">
                        <wp:posOffset>7498080</wp:posOffset>
                      </wp:positionV>
                      <wp:extent cx="2819400" cy="457200"/>
                      <wp:effectExtent l="6350" t="8890" r="12700" b="10160"/>
                      <wp:wrapNone/>
                      <wp:docPr id="11" name="Group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819400" cy="457200"/>
                                <a:chOff x="3530" y="6840"/>
                                <a:chExt cx="3900" cy="720"/>
                              </a:xfrm>
                            </wpg:grpSpPr>
                            <wps:wsp>
                              <wps:cNvPr id="12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30" y="684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" name="AutoShape 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30" y="73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" name="AutoShape 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60" y="684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" name="AutoShape 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60" y="73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A1C4FA2" id="Group 11" o:spid="_x0000_s1026" style="position:absolute;margin-left:117.5pt;margin-top:590.4pt;width:222pt;height:36pt;z-index:251599360" coordorigin="3530,6840" coordsize="3900,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">
                      <v:roundrect id="AutoShape 13" o:spid="_x0000_s1027" style="position:absolute;left:3530;top:6840;width:270;height:18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"/>
                      <v:roundrect id="AutoShape 14" o:spid="_x0000_s1028" style="position:absolute;left:3530;top:7380;width:270;height:18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"/>
                      <v:roundrect id="AutoShape 15" o:spid="_x0000_s1029" style="position:absolute;left:7160;top:6840;width:270;height:18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"/>
                      <v:roundrect id="AutoShape 16" o:spid="_x0000_s1030" style="position:absolute;left:7160;top:7380;width:270;height:18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"/>
                    </v:group>
                  </w:pict>
                </mc:Fallback>
              </mc:AlternateContent>
            </w:r>
          </w:p>
        </w:tc>
      </w:tr>
      <w:tr w:rsidR="00CD17EB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CD17EB" w:rsidRPr="001B3341" w:rsidRDefault="00CD17EB" w:rsidP="00CD17EB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CD17EB" w:rsidRDefault="00B52442" w:rsidP="00CD17E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</w:rPr>
              <w:object w:dxaOrig="1440" w:dyaOrig="1440" w14:anchorId="5DD71FF0">
                <v:shape id="_x0000_s1128" type="#_x0000_t75" style="position:absolute;margin-left:284.95pt;margin-top:12.25pt;width:161.25pt;height:116.45pt;z-index:251791360;mso-position-horizontal-relative:text;mso-position-vertical-relative:text">
                  <v:imagedata r:id="rId18" o:title=""/>
                </v:shape>
                <o:OLEObject Type="Embed" ProgID="FXDraw.Graphic" ShapeID="_x0000_s1128" DrawAspect="Content" ObjectID="_1514611658" r:id="rId19"/>
              </w:object>
            </w:r>
            <w:r w:rsidR="00CD17EB">
              <w:rPr>
                <w:rFonts w:ascii="Times New Roman" w:hAnsi="Times New Roman"/>
                <w:sz w:val="24"/>
                <w:szCs w:val="24"/>
              </w:rPr>
              <w:t xml:space="preserve">The solid is made by joining centimetre cubes together. </w:t>
            </w:r>
          </w:p>
          <w:p w:rsidR="00CD17EB" w:rsidRDefault="00CD17EB" w:rsidP="00CD17E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is the volume of the solid?</w:t>
            </w:r>
          </w:p>
          <w:p w:rsidR="00CD17EB" w:rsidRDefault="00CD17EB" w:rsidP="00CD17EB">
            <w:pPr>
              <w:pStyle w:val="QuestionStyle"/>
            </w:pPr>
          </w:p>
          <w:p w:rsidR="00CD17EB" w:rsidRDefault="00CD17EB" w:rsidP="00CD17EB">
            <w:pPr>
              <w:pStyle w:val="QuestionStyle"/>
            </w:pPr>
          </w:p>
          <w:p w:rsidR="00CD17EB" w:rsidRDefault="00CD17EB" w:rsidP="00CD17EB">
            <w:pPr>
              <w:pStyle w:val="QuestionStyle"/>
            </w:pPr>
            <w:r>
              <w:rPr>
                <w:rFonts w:eastAsiaTheme="minorHAns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92384" behindDoc="0" locked="0" layoutInCell="1" allowOverlap="1" wp14:anchorId="050F39F0" wp14:editId="342E54CD">
                      <wp:simplePos x="0" y="0"/>
                      <wp:positionH relativeFrom="column">
                        <wp:posOffset>1526650</wp:posOffset>
                      </wp:positionH>
                      <wp:positionV relativeFrom="paragraph">
                        <wp:posOffset>234287</wp:posOffset>
                      </wp:positionV>
                      <wp:extent cx="1689100" cy="429260"/>
                      <wp:effectExtent l="0" t="0" r="25400" b="27940"/>
                      <wp:wrapNone/>
                      <wp:docPr id="84" name="Rectangle 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9100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3DC7" w:rsidRDefault="005D3DC7" w:rsidP="00245F1D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0F39F0" id="Rectangle 84" o:spid="_x0000_s1028" style="position:absolute;margin-left:120.2pt;margin-top:18.45pt;width:133pt;height:33.8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" filled="f" strokecolor="black [3213]" strokeweight="2pt">
                      <v:textbox>
                        <w:txbxContent>
                          <w:p w:rsidR="005D3DC7" w:rsidRDefault="005D3DC7" w:rsidP="00245F1D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CD17EB" w:rsidRDefault="00CD17EB" w:rsidP="00CD17EB">
            <w:pPr>
              <w:pStyle w:val="QuestionStyle"/>
            </w:pPr>
          </w:p>
          <w:p w:rsidR="00CD17EB" w:rsidRDefault="00CD17EB" w:rsidP="00CD17EB">
            <w:pPr>
              <w:pStyle w:val="QuestionStyle"/>
            </w:pPr>
          </w:p>
        </w:tc>
      </w:tr>
      <w:tr w:rsidR="00CD17EB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CD17EB" w:rsidRPr="001B3341" w:rsidRDefault="00CD17EB" w:rsidP="00CD17EB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CD17EB" w:rsidRPr="00CD17EB" w:rsidRDefault="00CD17EB" w:rsidP="00CD17EB">
            <w:pPr>
              <w:pStyle w:val="QuestionStyle"/>
            </w:pPr>
            <w:r>
              <w:t>How many cubic centimetres are there in a cubic metre?</w:t>
            </w:r>
          </w:p>
          <w:p w:rsidR="00CD17EB" w:rsidRDefault="00CD17EB" w:rsidP="00CD17E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82144" behindDoc="0" locked="0" layoutInCell="1" allowOverlap="1" wp14:anchorId="41881B09" wp14:editId="1D820A47">
                      <wp:simplePos x="0" y="0"/>
                      <wp:positionH relativeFrom="column">
                        <wp:posOffset>304800</wp:posOffset>
                      </wp:positionH>
                      <wp:positionV relativeFrom="paragraph">
                        <wp:posOffset>39370</wp:posOffset>
                      </wp:positionV>
                      <wp:extent cx="213360" cy="883920"/>
                      <wp:effectExtent l="0" t="0" r="15240" b="11430"/>
                      <wp:wrapNone/>
                      <wp:docPr id="26" name="Group 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3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7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CB63689" id="Group 26" o:spid="_x0000_s1026" style="position:absolute;margin-left:24pt;margin-top:3.1pt;width:16.8pt;height:69.6pt;z-index:251782144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1 000</w:t>
            </w:r>
          </w:p>
          <w:p w:rsidR="00CD17EB" w:rsidRDefault="00CD17EB" w:rsidP="00CD17E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10 000 </w:t>
            </w:r>
          </w:p>
          <w:p w:rsidR="00CD17EB" w:rsidRDefault="00CD17EB" w:rsidP="00CD17E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100 000</w:t>
            </w:r>
          </w:p>
          <w:p w:rsidR="00CD17EB" w:rsidRPr="00CD17EB" w:rsidRDefault="00CD17EB" w:rsidP="00CD17E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1 000 000</w:t>
            </w:r>
          </w:p>
        </w:tc>
      </w:tr>
      <w:tr w:rsidR="00CD17EB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CD17EB" w:rsidRPr="001B3341" w:rsidRDefault="00CD17EB" w:rsidP="00CD17EB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CD17EB" w:rsidRDefault="00B52442" w:rsidP="00CD17EB">
            <w:pPr>
              <w:ind w:right="4286"/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Theme="minorHAnsi" w:eastAsiaTheme="minorHAnsi" w:hAnsiTheme="minorHAnsi"/>
              </w:rPr>
              <w:object w:dxaOrig="1440" w:dyaOrig="1440" w14:anchorId="5C7B0308">
                <v:shape id="_x0000_s1137" type="#_x0000_t75" style="position:absolute;margin-left:294.65pt;margin-top:3.7pt;width:83.25pt;height:129.15pt;z-index:251810816;mso-position-horizontal-relative:text;mso-position-vertical-relative:text">
                  <v:imagedata r:id="rId20" o:title=""/>
                </v:shape>
                <o:OLEObject Type="Embed" ProgID="FXDraw.Graphic" ShapeID="_x0000_s1137" DrawAspect="Content" ObjectID="_1514611659" r:id="rId21"/>
              </w:object>
            </w:r>
            <w:r w:rsidR="00CD17EB">
              <w:rPr>
                <w:rFonts w:ascii="Times New Roman" w:hAnsi="Times New Roman"/>
                <w:sz w:val="24"/>
                <w:szCs w:val="24"/>
              </w:rPr>
              <w:t>What is the volume of the prism shown in cm</w:t>
            </w:r>
            <w:r w:rsidR="00CD17EB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 w:rsidR="00CD17EB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CD17EB" w:rsidRDefault="00CD17EB" w:rsidP="00CD17EB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CD17EB" w:rsidRDefault="00CD17EB" w:rsidP="00CD17E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811840" behindDoc="0" locked="0" layoutInCell="1" allowOverlap="1" wp14:anchorId="3A809E51" wp14:editId="73464D4F">
                      <wp:simplePos x="0" y="0"/>
                      <wp:positionH relativeFrom="column">
                        <wp:posOffset>304800</wp:posOffset>
                      </wp:positionH>
                      <wp:positionV relativeFrom="paragraph">
                        <wp:posOffset>14301</wp:posOffset>
                      </wp:positionV>
                      <wp:extent cx="213360" cy="883920"/>
                      <wp:effectExtent l="0" t="0" r="15240" b="11430"/>
                      <wp:wrapNone/>
                      <wp:docPr id="25" name="Group 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2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5979218" id="Group 25" o:spid="_x0000_s1026" style="position:absolute;margin-left:24pt;margin-top:1.15pt;width:16.8pt;height:69.6pt;z-index:251811840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18 cm</w:t>
            </w:r>
            <w:r w:rsidRPr="00CD17EB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CD17EB" w:rsidRDefault="00CD17EB" w:rsidP="00CD17E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180 cm</w:t>
            </w:r>
            <w:r w:rsidRPr="00CD17EB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CD17EB" w:rsidRDefault="00CD17EB" w:rsidP="00CD17E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1 800 cm</w:t>
            </w:r>
            <w:r w:rsidRPr="00CD17EB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CD17EB" w:rsidRDefault="00CD17EB" w:rsidP="00CD17E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18 000 cm</w:t>
            </w:r>
            <w:r w:rsidRPr="00CD17EB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CD17EB" w:rsidRDefault="00CD17EB" w:rsidP="00CD17EB">
            <w:pPr>
              <w:pStyle w:val="QuestionStyle"/>
            </w:pPr>
          </w:p>
        </w:tc>
      </w:tr>
      <w:tr w:rsidR="00CD17EB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CD17EB" w:rsidRPr="001B3341" w:rsidRDefault="00CD17EB" w:rsidP="00CD17EB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CD17EB" w:rsidRDefault="00CD17EB" w:rsidP="00CD17EB">
            <w:pPr>
              <w:ind w:right="485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Find the volume of the triangular prism shown.</w:t>
            </w:r>
          </w:p>
          <w:p w:rsidR="00CD17EB" w:rsidRDefault="00B52442" w:rsidP="00CD17E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</w:rPr>
              <w:object w:dxaOrig="1440" w:dyaOrig="1440">
                <v:shape id="_x0000_s1129" type="#_x0000_t75" style="position:absolute;margin-left:222pt;margin-top:13.4pt;width:219.4pt;height:119.9pt;z-index:251794432;mso-position-horizontal-relative:text;mso-position-vertical-relative:text">
                  <v:imagedata r:id="rId22" o:title=""/>
                </v:shape>
                <o:OLEObject Type="Embed" ProgID="FXDraw.Graphic" ShapeID="_x0000_s1129" DrawAspect="Content" ObjectID="_1514611660" r:id="rId23"/>
              </w:object>
            </w:r>
          </w:p>
          <w:p w:rsidR="00CD17EB" w:rsidRDefault="00CD17EB" w:rsidP="00CD17EB">
            <w:pPr>
              <w:pStyle w:val="QuestionStyle"/>
            </w:pPr>
          </w:p>
          <w:p w:rsidR="00CD17EB" w:rsidRDefault="00CD17EB" w:rsidP="00CD17EB">
            <w:pPr>
              <w:pStyle w:val="QuestionStyle"/>
            </w:pPr>
          </w:p>
          <w:p w:rsidR="00CD17EB" w:rsidRDefault="00CD17EB" w:rsidP="00CD17EB">
            <w:pPr>
              <w:pStyle w:val="QuestionStyle"/>
            </w:pPr>
          </w:p>
          <w:p w:rsidR="00CD17EB" w:rsidRDefault="00CD17EB" w:rsidP="00CD17EB">
            <w:pPr>
              <w:pStyle w:val="QuestionStyle"/>
            </w:pPr>
            <w:r>
              <w:rPr>
                <w:rFonts w:eastAsiaTheme="minorHAns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6B4A4CDE" wp14:editId="1C73E101">
                      <wp:simplePos x="0" y="0"/>
                      <wp:positionH relativeFrom="column">
                        <wp:posOffset>715617</wp:posOffset>
                      </wp:positionH>
                      <wp:positionV relativeFrom="paragraph">
                        <wp:posOffset>244475</wp:posOffset>
                      </wp:positionV>
                      <wp:extent cx="1689100" cy="429260"/>
                      <wp:effectExtent l="0" t="0" r="25400" b="27940"/>
                      <wp:wrapNone/>
                      <wp:docPr id="85" name="Rectangle 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9100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3DC7" w:rsidRDefault="005D3DC7" w:rsidP="00245F1D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B4A4CDE" id="Rectangle 85" o:spid="_x0000_s1029" style="position:absolute;margin-left:56.35pt;margin-top:19.25pt;width:133pt;height:33.8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" filled="f" strokecolor="black [3213]" strokeweight="2pt">
                      <v:textbox>
                        <w:txbxContent>
                          <w:p w:rsidR="005D3DC7" w:rsidRDefault="005D3DC7" w:rsidP="00245F1D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CD17EB" w:rsidRDefault="00CD17EB" w:rsidP="00CD17EB">
            <w:pPr>
              <w:pStyle w:val="QuestionStyle"/>
            </w:pPr>
          </w:p>
          <w:p w:rsidR="00CD17EB" w:rsidRDefault="00CD17EB" w:rsidP="00CD17EB">
            <w:pPr>
              <w:pStyle w:val="QuestionStyle"/>
            </w:pPr>
          </w:p>
        </w:tc>
      </w:tr>
      <w:tr w:rsidR="00CD17EB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CD17EB" w:rsidRPr="001B3341" w:rsidRDefault="00CD17EB" w:rsidP="00CD17EB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CD17EB" w:rsidRDefault="00B52442" w:rsidP="00CD17EB">
            <w:pPr>
              <w:ind w:right="485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</w:rPr>
              <w:object w:dxaOrig="1440" w:dyaOrig="1440">
                <v:shape id="_x0000_s1130" type="#_x0000_t75" style="position:absolute;margin-left:227.7pt;margin-top:16.4pt;width:209.8pt;height:136.15pt;z-index:251795456;mso-position-horizontal-relative:text;mso-position-vertical-relative:text">
                  <v:imagedata r:id="rId24" o:title=""/>
                </v:shape>
                <o:OLEObject Type="Embed" ProgID="FXDraw.Graphic" ShapeID="_x0000_s1130" DrawAspect="Content" ObjectID="_1514611661" r:id="rId25"/>
              </w:object>
            </w:r>
            <w:r w:rsidR="00CA1F44">
              <w:rPr>
                <w:rFonts w:ascii="Times New Roman" w:hAnsi="Times New Roman"/>
                <w:sz w:val="24"/>
                <w:szCs w:val="24"/>
              </w:rPr>
              <w:t>What is the</w:t>
            </w:r>
            <w:r w:rsidR="00CD17EB">
              <w:rPr>
                <w:rFonts w:ascii="Times New Roman" w:hAnsi="Times New Roman"/>
                <w:sz w:val="24"/>
                <w:szCs w:val="24"/>
              </w:rPr>
              <w:t xml:space="preserve"> volume of the triangular prism shown?</w:t>
            </w:r>
          </w:p>
          <w:p w:rsidR="00CD17EB" w:rsidRDefault="00CD17EB" w:rsidP="00CD17EB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CD17EB" w:rsidRDefault="00CD17EB" w:rsidP="00CD17E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802624" behindDoc="0" locked="0" layoutInCell="1" allowOverlap="1" wp14:anchorId="248B9CAF" wp14:editId="1B06BDB1">
                      <wp:simplePos x="0" y="0"/>
                      <wp:positionH relativeFrom="column">
                        <wp:posOffset>304800</wp:posOffset>
                      </wp:positionH>
                      <wp:positionV relativeFrom="paragraph">
                        <wp:posOffset>39370</wp:posOffset>
                      </wp:positionV>
                      <wp:extent cx="213360" cy="883920"/>
                      <wp:effectExtent l="0" t="0" r="15240" b="11430"/>
                      <wp:wrapNone/>
                      <wp:docPr id="27" name="Group 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3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4388597" id="Group 27" o:spid="_x0000_s1026" style="position:absolute;margin-left:24pt;margin-top:3.1pt;width:16.8pt;height:69.6pt;z-index:251802624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 w:rsidR="006E76FD">
              <w:rPr>
                <w:rFonts w:ascii="Times New Roman" w:hAnsi="Times New Roman"/>
                <w:sz w:val="24"/>
                <w:szCs w:val="24"/>
              </w:rPr>
              <w:t xml:space="preserve">                    1 360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m</w:t>
            </w:r>
            <w:r w:rsidRPr="00CD17EB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CD17EB" w:rsidRDefault="00CD17EB" w:rsidP="00CD17E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6E76FD">
              <w:rPr>
                <w:rFonts w:ascii="Times New Roman" w:hAnsi="Times New Roman"/>
                <w:sz w:val="24"/>
                <w:szCs w:val="24"/>
              </w:rPr>
              <w:t xml:space="preserve">2 400 </w:t>
            </w:r>
            <w:r>
              <w:rPr>
                <w:rFonts w:ascii="Times New Roman" w:hAnsi="Times New Roman"/>
                <w:sz w:val="24"/>
                <w:szCs w:val="24"/>
              </w:rPr>
              <w:t>m</w:t>
            </w:r>
            <w:r w:rsidRPr="00CD17EB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CD17EB" w:rsidRDefault="00CD17EB" w:rsidP="00CD17E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6E76FD">
              <w:rPr>
                <w:rFonts w:ascii="Times New Roman" w:hAnsi="Times New Roman"/>
                <w:sz w:val="24"/>
                <w:szCs w:val="24"/>
              </w:rPr>
              <w:t>2 72</w:t>
            </w:r>
            <w:r w:rsidR="0067305E">
              <w:rPr>
                <w:rFonts w:ascii="Times New Roman" w:hAnsi="Times New Roman"/>
                <w:sz w:val="24"/>
                <w:szCs w:val="24"/>
              </w:rPr>
              <w:t>0 m</w:t>
            </w:r>
            <w:r w:rsidR="0067305E" w:rsidRPr="00CD17EB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CD17EB" w:rsidRDefault="00CD17EB" w:rsidP="00CD17E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6E76FD">
              <w:rPr>
                <w:rFonts w:ascii="Times New Roman" w:hAnsi="Times New Roman"/>
                <w:sz w:val="24"/>
                <w:szCs w:val="24"/>
              </w:rPr>
              <w:t>4 8</w:t>
            </w:r>
            <w:r w:rsidR="0067305E">
              <w:rPr>
                <w:rFonts w:ascii="Times New Roman" w:hAnsi="Times New Roman"/>
                <w:sz w:val="24"/>
                <w:szCs w:val="24"/>
              </w:rPr>
              <w:t>00 m</w:t>
            </w:r>
            <w:r w:rsidR="0067305E" w:rsidRPr="00CD17EB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CD17EB" w:rsidRDefault="00CD17EB" w:rsidP="00CD17EB">
            <w:pPr>
              <w:pStyle w:val="QuestionStyle"/>
            </w:pPr>
          </w:p>
          <w:p w:rsidR="00805CED" w:rsidRDefault="00805CED" w:rsidP="00CD17EB">
            <w:pPr>
              <w:pStyle w:val="QuestionStyle"/>
            </w:pPr>
          </w:p>
        </w:tc>
      </w:tr>
      <w:tr w:rsidR="00CD17EB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CD17EB" w:rsidRPr="001B3341" w:rsidRDefault="00CD17EB" w:rsidP="00CD17EB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CD17EB" w:rsidRDefault="00B52442" w:rsidP="00CD17EB">
            <w:pPr>
              <w:ind w:right="4286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31" type="#_x0000_t75" style="position:absolute;margin-left:267.7pt;margin-top:11.95pt;width:149.95pt;height:102.8pt;z-index:251796480;mso-position-horizontal-relative:text;mso-position-vertical-relative:text">
                  <v:imagedata r:id="rId26" o:title=""/>
                </v:shape>
                <o:OLEObject Type="Embed" ProgID="FXDraw.Graphic" ShapeID="_x0000_s1131" DrawAspect="Content" ObjectID="_1514611662" r:id="rId27"/>
              </w:object>
            </w:r>
            <w:r w:rsidR="00CD17EB">
              <w:rPr>
                <w:rFonts w:ascii="Times New Roman" w:hAnsi="Times New Roman"/>
                <w:sz w:val="24"/>
                <w:szCs w:val="24"/>
              </w:rPr>
              <w:t>The area of the heptagonal base of this prism is</w:t>
            </w:r>
            <w:r w:rsidR="0067305E">
              <w:rPr>
                <w:rFonts w:ascii="Times New Roman" w:hAnsi="Times New Roman"/>
                <w:sz w:val="24"/>
                <w:szCs w:val="24"/>
              </w:rPr>
              <w:t> </w:t>
            </w:r>
            <w:r w:rsidR="00CD17EB">
              <w:rPr>
                <w:rFonts w:ascii="Times New Roman" w:hAnsi="Times New Roman"/>
                <w:sz w:val="24"/>
                <w:szCs w:val="24"/>
              </w:rPr>
              <w:t>25 cm</w:t>
            </w:r>
            <w:r w:rsidR="00CD17EB" w:rsidRPr="008F05E4">
              <w:rPr>
                <w:rFonts w:ascii="Times New Roman" w:hAnsi="Times New Roman"/>
                <w:sz w:val="24"/>
                <w:szCs w:val="24"/>
                <w:vertAlign w:val="superscript"/>
              </w:rPr>
              <w:t>2</w:t>
            </w:r>
            <w:r w:rsidR="00CD17EB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CD17EB" w:rsidRDefault="00CD17EB" w:rsidP="00CD17E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is the volume of the prism?</w:t>
            </w:r>
          </w:p>
          <w:p w:rsidR="00CD17EB" w:rsidRDefault="00CD17EB" w:rsidP="00CD17EB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CD17EB" w:rsidRDefault="00CD17EB" w:rsidP="00CD17E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</w:p>
          <w:p w:rsidR="00CD17EB" w:rsidRDefault="0067305E" w:rsidP="00CD17E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eastAsiaTheme="minorHAns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20192" behindDoc="0" locked="0" layoutInCell="1" allowOverlap="1" wp14:anchorId="010C1A4B" wp14:editId="4859669E">
                      <wp:simplePos x="0" y="0"/>
                      <wp:positionH relativeFrom="column">
                        <wp:posOffset>1081378</wp:posOffset>
                      </wp:positionH>
                      <wp:positionV relativeFrom="paragraph">
                        <wp:posOffset>241604</wp:posOffset>
                      </wp:positionV>
                      <wp:extent cx="1689100" cy="429260"/>
                      <wp:effectExtent l="0" t="0" r="25400" b="27940"/>
                      <wp:wrapNone/>
                      <wp:docPr id="97" name="Rectangle 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9100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3DC7" w:rsidRDefault="005D3DC7" w:rsidP="0067305E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10C1A4B" id="Rectangle 97" o:spid="_x0000_s1030" style="position:absolute;margin-left:85.15pt;margin-top:19pt;width:133pt;height:33.8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" filled="f" strokecolor="black [3213]" strokeweight="2pt">
                      <v:textbox>
                        <w:txbxContent>
                          <w:p w:rsidR="005D3DC7" w:rsidRDefault="005D3DC7" w:rsidP="0067305E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D17EB"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</w:p>
          <w:p w:rsidR="00CD17EB" w:rsidRDefault="00CD17EB" w:rsidP="00CD17E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</w:p>
          <w:p w:rsidR="00CD17EB" w:rsidRDefault="00CD17EB" w:rsidP="00CD17E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</w:p>
          <w:p w:rsidR="00CD17EB" w:rsidRDefault="00CD17EB" w:rsidP="00CD17EB">
            <w:pPr>
              <w:pStyle w:val="QuestionStyle"/>
            </w:pPr>
          </w:p>
        </w:tc>
      </w:tr>
      <w:tr w:rsidR="00CD17EB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CD17EB" w:rsidRPr="001B3341" w:rsidRDefault="00CD17EB" w:rsidP="00CD17EB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CD17EB" w:rsidRDefault="00B52442" w:rsidP="00CD17EB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132" type="#_x0000_t75" style="position:absolute;margin-left:287.65pt;margin-top:6.05pt;width:139.45pt;height:121.8pt;z-index:251797504;mso-position-horizontal-relative:text;mso-position-vertical-relative:text">
                  <v:imagedata r:id="rId28" o:title=""/>
                </v:shape>
                <o:OLEObject Type="Embed" ProgID="FXDraw.Graphic" ShapeID="_x0000_s1132" DrawAspect="Content" ObjectID="_1514611663" r:id="rId29"/>
              </w:object>
            </w:r>
            <w:r w:rsidR="00CD17EB">
              <w:t xml:space="preserve">What is the volume of the cylinder, in terms of  </w:t>
            </w:r>
            <w:r w:rsidR="00CD17EB" w:rsidRPr="00AD7A4D">
              <w:rPr>
                <w:color w:val="FF0000"/>
                <w:position w:val="-2"/>
              </w:rPr>
              <w:object w:dxaOrig="228" w:dyaOrig="144">
                <v:shape id="_x0000_i1036" type="#_x0000_t75" style="width:11.25pt;height:7.5pt" o:ole="">
                  <v:imagedata r:id="rId30" o:title=""/>
                </v:shape>
                <o:OLEObject Type="Embed" ProgID="FXEquation.Equation" ShapeID="_x0000_i1036" DrawAspect="Content" ObjectID="_1514611622" r:id="rId31"/>
              </w:object>
            </w:r>
            <w:r w:rsidR="00CD17EB">
              <w:t xml:space="preserve"> </w:t>
            </w:r>
          </w:p>
          <w:p w:rsidR="00CD17EB" w:rsidRDefault="00CD17EB" w:rsidP="00CD17EB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CD17EB" w:rsidRPr="0067305E" w:rsidRDefault="00CD17EB" w:rsidP="00CD17EB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804672" behindDoc="0" locked="0" layoutInCell="1" allowOverlap="1" wp14:anchorId="135C9429" wp14:editId="61ACA07E">
                      <wp:simplePos x="0" y="0"/>
                      <wp:positionH relativeFrom="column">
                        <wp:posOffset>373711</wp:posOffset>
                      </wp:positionH>
                      <wp:positionV relativeFrom="paragraph">
                        <wp:posOffset>77470</wp:posOffset>
                      </wp:positionV>
                      <wp:extent cx="213360" cy="883920"/>
                      <wp:effectExtent l="0" t="0" r="15240" b="11430"/>
                      <wp:wrapNone/>
                      <wp:docPr id="42" name="Group 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4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52CBCD6" id="Group 42" o:spid="_x0000_s1026" style="position:absolute;margin-left:29.45pt;margin-top:6.1pt;width:16.8pt;height:69.6pt;z-index:251804672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67305E" w:rsidRPr="0067305E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068" w:dyaOrig="294">
                <v:shape id="_x0000_i1037" type="#_x0000_t75" style="width:53.25pt;height:15pt" o:ole="">
                  <v:imagedata r:id="rId32" o:title=""/>
                </v:shape>
                <o:OLEObject Type="Embed" ProgID="FXEquation.Equation" ShapeID="_x0000_i1037" DrawAspect="Content" ObjectID="_1514611623" r:id="rId33"/>
              </w:object>
            </w:r>
            <w:r w:rsidR="0067305E" w:rsidRPr="0067305E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  <w:p w:rsidR="00CD17EB" w:rsidRPr="0067305E" w:rsidRDefault="00CD17EB" w:rsidP="00CD17EB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67305E" w:rsidRPr="0067305E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068" w:dyaOrig="294">
                <v:shape id="_x0000_i1038" type="#_x0000_t75" style="width:53.25pt;height:15pt" o:ole="">
                  <v:imagedata r:id="rId34" o:title=""/>
                </v:shape>
                <o:OLEObject Type="Embed" ProgID="FXEquation.Equation" ShapeID="_x0000_i1038" DrawAspect="Content" ObjectID="_1514611624" r:id="rId35"/>
              </w:object>
            </w:r>
          </w:p>
          <w:p w:rsidR="00CD17EB" w:rsidRPr="0067305E" w:rsidRDefault="00CD17EB" w:rsidP="00CD17EB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67305E" w:rsidRPr="0067305E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068" w:dyaOrig="294">
                <v:shape id="_x0000_i1039" type="#_x0000_t75" style="width:53.25pt;height:15pt" o:ole="">
                  <v:imagedata r:id="rId36" o:title=""/>
                </v:shape>
                <o:OLEObject Type="Embed" ProgID="FXEquation.Equation" ShapeID="_x0000_i1039" DrawAspect="Content" ObjectID="_1514611625" r:id="rId37"/>
              </w:object>
            </w:r>
          </w:p>
          <w:p w:rsidR="00CD17EB" w:rsidRPr="0067305E" w:rsidRDefault="00CD17EB" w:rsidP="00CD17EB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67305E" w:rsidRPr="0067305E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248" w:dyaOrig="294">
                <v:shape id="_x0000_i1040" type="#_x0000_t75" style="width:62.25pt;height:15pt" o:ole="">
                  <v:imagedata r:id="rId38" o:title=""/>
                </v:shape>
                <o:OLEObject Type="Embed" ProgID="FXEquation.Equation" ShapeID="_x0000_i1040" DrawAspect="Content" ObjectID="_1514611626" r:id="rId39"/>
              </w:object>
            </w:r>
          </w:p>
          <w:p w:rsidR="00CD17EB" w:rsidRDefault="00CD17EB" w:rsidP="00CD17EB">
            <w:pPr>
              <w:pStyle w:val="QuestionStyle"/>
            </w:pPr>
          </w:p>
        </w:tc>
      </w:tr>
      <w:tr w:rsidR="00CD17EB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CD17EB" w:rsidRPr="001B3341" w:rsidRDefault="00CD17EB" w:rsidP="00CD17EB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CD17EB" w:rsidRDefault="00CD17EB" w:rsidP="00CD17E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is the volume of the prism whose net is shown here?</w:t>
            </w:r>
          </w:p>
          <w:p w:rsidR="00CD17EB" w:rsidRDefault="00B52442" w:rsidP="00CD17E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object w:dxaOrig="1440" w:dyaOrig="1440">
                <v:shape id="_x0000_s1133" type="#_x0000_t75" style="position:absolute;margin-left:201.2pt;margin-top:8.05pt;width:230.55pt;height:168.4pt;z-index:251798528">
                  <v:imagedata r:id="rId40" o:title=""/>
                </v:shape>
                <o:OLEObject Type="Embed" ProgID="FXDraw.Graphic" ShapeID="_x0000_s1133" DrawAspect="Content" ObjectID="_1514611664" r:id="rId41"/>
              </w:object>
            </w:r>
          </w:p>
          <w:p w:rsidR="00CD17EB" w:rsidRDefault="00CD17EB" w:rsidP="00CD17E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CD17EB" w:rsidRDefault="00CD17EB" w:rsidP="00CD17E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CD17EB" w:rsidRDefault="00CD17EB" w:rsidP="00CD17E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CD17EB" w:rsidRDefault="00CD17EB" w:rsidP="00CD17E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CD17EB" w:rsidRDefault="00CD17EB" w:rsidP="00CD17EB">
            <w:pPr>
              <w:pStyle w:val="QuestionStyle"/>
            </w:pPr>
          </w:p>
          <w:p w:rsidR="00CD17EB" w:rsidRDefault="00CD17EB" w:rsidP="00CD17EB">
            <w:pPr>
              <w:pStyle w:val="QuestionStyle"/>
            </w:pPr>
            <w:r>
              <w:rPr>
                <w:rFonts w:eastAsiaTheme="minorHAns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806720" behindDoc="0" locked="0" layoutInCell="1" allowOverlap="1" wp14:anchorId="3695EA13" wp14:editId="3041AEC0">
                      <wp:simplePos x="0" y="0"/>
                      <wp:positionH relativeFrom="column">
                        <wp:posOffset>445273</wp:posOffset>
                      </wp:positionH>
                      <wp:positionV relativeFrom="paragraph">
                        <wp:posOffset>241411</wp:posOffset>
                      </wp:positionV>
                      <wp:extent cx="1689100" cy="429260"/>
                      <wp:effectExtent l="0" t="0" r="25400" b="27940"/>
                      <wp:wrapNone/>
                      <wp:docPr id="86" name="Rectangle 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9100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3DC7" w:rsidRDefault="005D3DC7" w:rsidP="00245F1D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695EA13" id="Rectangle 86" o:spid="_x0000_s1031" style="position:absolute;margin-left:35.05pt;margin-top:19pt;width:133pt;height:33.8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" filled="f" strokecolor="black [3213]" strokeweight="2pt">
                      <v:textbox>
                        <w:txbxContent>
                          <w:p w:rsidR="005D3DC7" w:rsidRDefault="005D3DC7" w:rsidP="00245F1D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CD17EB" w:rsidRDefault="00CD17EB" w:rsidP="00CD17EB">
            <w:pPr>
              <w:pStyle w:val="QuestionStyle"/>
            </w:pPr>
          </w:p>
          <w:p w:rsidR="00CD17EB" w:rsidRDefault="00CD17EB" w:rsidP="00CD17EB">
            <w:pPr>
              <w:pStyle w:val="QuestionStyle"/>
            </w:pPr>
          </w:p>
          <w:p w:rsidR="00CD17EB" w:rsidRDefault="00CD17EB" w:rsidP="00CD17EB">
            <w:pPr>
              <w:pStyle w:val="QuestionStyle"/>
            </w:pPr>
          </w:p>
        </w:tc>
      </w:tr>
      <w:tr w:rsidR="00CD17EB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CD17EB" w:rsidRPr="001B3341" w:rsidRDefault="00CD17EB" w:rsidP="00CD17EB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CD17EB" w:rsidRDefault="00B52442" w:rsidP="00CD17EB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134" type="#_x0000_t75" style="position:absolute;margin-left:249.7pt;margin-top:19.2pt;width:182.05pt;height:164.1pt;z-index:251799552;mso-position-horizontal-relative:text;mso-position-vertical-relative:text">
                  <v:imagedata r:id="rId42" o:title=""/>
                </v:shape>
                <o:OLEObject Type="Embed" ProgID="FXDraw.Graphic" ShapeID="_x0000_s1134" DrawAspect="Content" ObjectID="_1514611665" r:id="rId43"/>
              </w:object>
            </w:r>
            <w:r w:rsidR="00CD17EB">
              <w:t>What volume of paint would the cylindrical can hold.</w:t>
            </w:r>
          </w:p>
          <w:p w:rsidR="00CD17EB" w:rsidRDefault="00CD17EB" w:rsidP="00CD17EB">
            <w:pPr>
              <w:pStyle w:val="QuestionStyle"/>
            </w:pPr>
            <w:r>
              <w:t xml:space="preserve">Answer in </w:t>
            </w:r>
            <w:r w:rsidR="00FB15EB">
              <w:t>cm</w:t>
            </w:r>
            <w:r w:rsidR="00FB15EB" w:rsidRPr="00FB15EB">
              <w:rPr>
                <w:vertAlign w:val="superscript"/>
              </w:rPr>
              <w:t>3</w:t>
            </w:r>
            <w:r w:rsidR="00FB15EB">
              <w:t xml:space="preserve"> and in </w:t>
            </w:r>
            <w:r>
              <w:t xml:space="preserve">terms of  </w:t>
            </w:r>
            <w:r w:rsidRPr="00AD7A4D">
              <w:rPr>
                <w:color w:val="FF0000"/>
                <w:position w:val="-2"/>
              </w:rPr>
              <w:object w:dxaOrig="228" w:dyaOrig="144">
                <v:shape id="_x0000_i1043" type="#_x0000_t75" style="width:11.25pt;height:7.5pt" o:ole="">
                  <v:imagedata r:id="rId30" o:title=""/>
                </v:shape>
                <o:OLEObject Type="Embed" ProgID="FXEquation.Equation" ShapeID="_x0000_i1043" DrawAspect="Content" ObjectID="_1514611627" r:id="rId44"/>
              </w:object>
            </w:r>
            <w:r>
              <w:t xml:space="preserve"> </w:t>
            </w:r>
          </w:p>
          <w:p w:rsidR="00CD17EB" w:rsidRDefault="00CD17EB" w:rsidP="00CD17EB">
            <w:pPr>
              <w:pStyle w:val="QuestionStyle"/>
            </w:pPr>
          </w:p>
          <w:p w:rsidR="00CD17EB" w:rsidRDefault="00CD17EB" w:rsidP="00CD17EB">
            <w:pPr>
              <w:pStyle w:val="QuestionStyle"/>
            </w:pPr>
          </w:p>
          <w:p w:rsidR="00CD17EB" w:rsidRDefault="00CD17EB" w:rsidP="00CD17EB">
            <w:pPr>
              <w:pStyle w:val="QuestionStyle"/>
            </w:pPr>
          </w:p>
          <w:p w:rsidR="00CD17EB" w:rsidRDefault="00CD17EB" w:rsidP="00CD17EB">
            <w:pPr>
              <w:pStyle w:val="QuestionStyle"/>
            </w:pPr>
          </w:p>
          <w:p w:rsidR="00CD17EB" w:rsidRDefault="00CD17EB" w:rsidP="00CD17EB">
            <w:pPr>
              <w:pStyle w:val="QuestionStyle"/>
            </w:pPr>
          </w:p>
          <w:p w:rsidR="00CD17EB" w:rsidRDefault="00CD17EB" w:rsidP="00CD17EB">
            <w:pPr>
              <w:pStyle w:val="QuestionStyle"/>
            </w:pPr>
          </w:p>
          <w:p w:rsidR="00CD17EB" w:rsidRDefault="00CD17EB" w:rsidP="00CD17EB">
            <w:pPr>
              <w:pStyle w:val="QuestionStyle"/>
            </w:pPr>
            <w:r>
              <w:rPr>
                <w:rFonts w:eastAsiaTheme="minorHAns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62D9B90A" wp14:editId="559CA4CD">
                      <wp:simplePos x="0" y="0"/>
                      <wp:positionH relativeFrom="column">
                        <wp:posOffset>604299</wp:posOffset>
                      </wp:positionH>
                      <wp:positionV relativeFrom="paragraph">
                        <wp:posOffset>-3175</wp:posOffset>
                      </wp:positionV>
                      <wp:extent cx="1689100" cy="429260"/>
                      <wp:effectExtent l="0" t="0" r="25400" b="27940"/>
                      <wp:wrapNone/>
                      <wp:docPr id="87" name="Rectangle 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9100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3DC7" w:rsidRDefault="005D3DC7" w:rsidP="00245F1D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D9B90A" id="Rectangle 87" o:spid="_x0000_s1032" style="position:absolute;margin-left:47.6pt;margin-top:-.25pt;width:133pt;height:33.8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" filled="f" strokecolor="black [3213]" strokeweight="2pt">
                      <v:textbox>
                        <w:txbxContent>
                          <w:p w:rsidR="005D3DC7" w:rsidRDefault="005D3DC7" w:rsidP="00245F1D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CD17EB" w:rsidRDefault="00CD17EB" w:rsidP="00CD17EB">
            <w:pPr>
              <w:pStyle w:val="QuestionStyle"/>
            </w:pPr>
          </w:p>
        </w:tc>
      </w:tr>
      <w:tr w:rsidR="00CD17EB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CD17EB" w:rsidRPr="001B3341" w:rsidRDefault="00CD17EB" w:rsidP="00CD17EB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CD17EB" w:rsidRDefault="00B52442" w:rsidP="00CD17EB">
            <w:pPr>
              <w:ind w:right="5562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35" type="#_x0000_t75" style="position:absolute;margin-left:250.7pt;margin-top:0;width:181.6pt;height:114.75pt;z-index:251800576;mso-position-horizontal-relative:text;mso-position-vertical-relative:text">
                  <v:imagedata r:id="rId45" o:title=""/>
                  <w10:wrap type="square"/>
                </v:shape>
                <o:OLEObject Type="Embed" ProgID="FXDraw.Graphic" ShapeID="_x0000_s1135" DrawAspect="Content" ObjectID="_1514611666" r:id="rId46"/>
              </w:object>
            </w:r>
            <w:r w:rsidR="00CD17EB">
              <w:rPr>
                <w:rFonts w:ascii="Times New Roman" w:hAnsi="Times New Roman"/>
                <w:sz w:val="24"/>
                <w:szCs w:val="24"/>
              </w:rPr>
              <w:t>A barn has the dimensions shown.</w:t>
            </w:r>
          </w:p>
          <w:p w:rsidR="00CD17EB" w:rsidRDefault="00CD17EB" w:rsidP="00CD17EB">
            <w:pPr>
              <w:ind w:right="5562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Calculate the volume of the barn in cubic metres.</w:t>
            </w:r>
          </w:p>
          <w:p w:rsidR="00CD17EB" w:rsidRDefault="00CD17EB" w:rsidP="00CD17EB">
            <w:pPr>
              <w:pStyle w:val="QuestionStyle"/>
            </w:pPr>
          </w:p>
          <w:p w:rsidR="00CD17EB" w:rsidRDefault="00CD17EB" w:rsidP="00CD17EB">
            <w:pPr>
              <w:pStyle w:val="QuestionStyle"/>
            </w:pPr>
          </w:p>
          <w:p w:rsidR="00CD17EB" w:rsidRDefault="00CD17EB" w:rsidP="00CD17EB">
            <w:pPr>
              <w:pStyle w:val="QuestionStyle"/>
            </w:pPr>
          </w:p>
          <w:p w:rsidR="00CD17EB" w:rsidRDefault="00CD17EB" w:rsidP="00CD17EB">
            <w:pPr>
              <w:pStyle w:val="QuestionStyle"/>
            </w:pPr>
          </w:p>
          <w:p w:rsidR="00CD17EB" w:rsidRDefault="00CD17EB" w:rsidP="00CD17EB">
            <w:pPr>
              <w:pStyle w:val="QuestionStyle"/>
            </w:pPr>
            <w:r>
              <w:rPr>
                <w:rFonts w:eastAsiaTheme="minorHAns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808768" behindDoc="0" locked="0" layoutInCell="1" allowOverlap="1" wp14:anchorId="756B2316" wp14:editId="2A2E024C">
                      <wp:simplePos x="0" y="0"/>
                      <wp:positionH relativeFrom="column">
                        <wp:posOffset>1089329</wp:posOffset>
                      </wp:positionH>
                      <wp:positionV relativeFrom="paragraph">
                        <wp:posOffset>47515</wp:posOffset>
                      </wp:positionV>
                      <wp:extent cx="1689100" cy="429260"/>
                      <wp:effectExtent l="0" t="0" r="25400" b="27940"/>
                      <wp:wrapNone/>
                      <wp:docPr id="88" name="Rectangle 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9100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3DC7" w:rsidRDefault="005D3DC7" w:rsidP="00245F1D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6B2316" id="Rectangle 88" o:spid="_x0000_s1033" style="position:absolute;margin-left:85.75pt;margin-top:3.75pt;width:133pt;height:33.8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" filled="f" strokecolor="black [3213]" strokeweight="2pt">
                      <v:textbox>
                        <w:txbxContent>
                          <w:p w:rsidR="005D3DC7" w:rsidRDefault="005D3DC7" w:rsidP="00245F1D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CD17EB" w:rsidRDefault="00CD17EB" w:rsidP="00CD17EB">
            <w:pPr>
              <w:pStyle w:val="QuestionStyle"/>
            </w:pPr>
          </w:p>
        </w:tc>
      </w:tr>
      <w:tr w:rsidR="00CD17EB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CD17EB" w:rsidRPr="001B3341" w:rsidRDefault="00CD17EB" w:rsidP="00CD17EB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CD17EB" w:rsidRDefault="00B52442" w:rsidP="00CD17EB">
            <w:pPr>
              <w:ind w:right="4569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36" type="#_x0000_t75" style="position:absolute;margin-left:202.55pt;margin-top:13.8pt;width:249.7pt;height:137.7pt;z-index:251801600;mso-position-horizontal-relative:text;mso-position-vertical-relative:text">
                  <v:imagedata r:id="rId47" o:title=""/>
                </v:shape>
                <o:OLEObject Type="Embed" ProgID="FXDraw.Graphic" ShapeID="_x0000_s1136" DrawAspect="Content" ObjectID="_1514611667" r:id="rId48"/>
              </w:object>
            </w:r>
            <w:r w:rsidR="00CD17EB">
              <w:rPr>
                <w:rFonts w:ascii="Times New Roman" w:hAnsi="Times New Roman"/>
                <w:sz w:val="24"/>
                <w:szCs w:val="24"/>
              </w:rPr>
              <w:t>A food package is in the form of a trapezoidal prism.</w:t>
            </w:r>
          </w:p>
          <w:p w:rsidR="00CD17EB" w:rsidRDefault="00CD17EB" w:rsidP="00CD17EB">
            <w:pPr>
              <w:ind w:right="4569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The dimensions are shown. </w:t>
            </w:r>
          </w:p>
          <w:p w:rsidR="00CD17EB" w:rsidRDefault="00CD17EB" w:rsidP="00CD17EB">
            <w:pPr>
              <w:ind w:right="4569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Find the volume of the package.</w:t>
            </w:r>
          </w:p>
          <w:p w:rsidR="00CD17EB" w:rsidRDefault="00CD17EB" w:rsidP="00CD17EB">
            <w:pPr>
              <w:ind w:right="4569"/>
              <w:rPr>
                <w:rFonts w:ascii="Times New Roman" w:hAnsi="Times New Roman"/>
                <w:sz w:val="24"/>
                <w:szCs w:val="24"/>
              </w:rPr>
            </w:pPr>
          </w:p>
          <w:p w:rsidR="00CD17EB" w:rsidRDefault="00CD17EB" w:rsidP="00CD17EB">
            <w:pPr>
              <w:pStyle w:val="QuestionStyle"/>
            </w:pPr>
          </w:p>
          <w:p w:rsidR="00CD17EB" w:rsidRDefault="00CD17EB" w:rsidP="00CD17EB">
            <w:pPr>
              <w:pStyle w:val="QuestionStyle"/>
            </w:pPr>
          </w:p>
          <w:p w:rsidR="00CD17EB" w:rsidRDefault="00CD17EB" w:rsidP="00CD17EB">
            <w:pPr>
              <w:pStyle w:val="QuestionStyle"/>
            </w:pPr>
          </w:p>
          <w:p w:rsidR="00CD17EB" w:rsidRDefault="00CD17EB" w:rsidP="00CD17EB">
            <w:pPr>
              <w:pStyle w:val="QuestionStyle"/>
            </w:pPr>
            <w:r>
              <w:rPr>
                <w:rFonts w:eastAsiaTheme="minorHAns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421AE877" wp14:editId="1D54E251">
                      <wp:simplePos x="0" y="0"/>
                      <wp:positionH relativeFrom="column">
                        <wp:posOffset>850790</wp:posOffset>
                      </wp:positionH>
                      <wp:positionV relativeFrom="paragraph">
                        <wp:posOffset>16979</wp:posOffset>
                      </wp:positionV>
                      <wp:extent cx="1689100" cy="429260"/>
                      <wp:effectExtent l="0" t="0" r="25400" b="27940"/>
                      <wp:wrapNone/>
                      <wp:docPr id="89" name="Rectangle 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9100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3DC7" w:rsidRDefault="005D3DC7" w:rsidP="00245F1D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1AE877" id="Rectangle 89" o:spid="_x0000_s1034" style="position:absolute;margin-left:67pt;margin-top:1.35pt;width:133pt;height:33.8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" filled="f" strokecolor="black [3213]" strokeweight="2pt">
                      <v:textbox>
                        <w:txbxContent>
                          <w:p w:rsidR="005D3DC7" w:rsidRDefault="005D3DC7" w:rsidP="00245F1D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CD17EB" w:rsidRDefault="00CD17EB" w:rsidP="00CD17EB">
            <w:pPr>
              <w:pStyle w:val="QuestionStyle"/>
            </w:pPr>
          </w:p>
        </w:tc>
      </w:tr>
    </w:tbl>
    <w:p w:rsidR="00325745" w:rsidRDefault="00325745"/>
    <w:p w:rsidR="00413DF5" w:rsidRDefault="00413DF5">
      <w:pPr>
        <w:sectPr w:rsidR="00413DF5" w:rsidSect="00B850EA">
          <w:headerReference w:type="default" r:id="rId49"/>
          <w:footerReference w:type="default" r:id="rId50"/>
          <w:headerReference w:type="first" r:id="rId51"/>
          <w:footerReference w:type="first" r:id="rId52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952"/>
        <w:gridCol w:w="467"/>
        <w:gridCol w:w="5243"/>
        <w:gridCol w:w="3545"/>
      </w:tblGrid>
      <w:tr w:rsidR="00885304" w:rsidTr="00E371AE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1661890148"/>
            <w:placeholder>
              <w:docPart w:val="1890CED5994C450C979947BE012212B7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gridSpan w:val="2"/>
                <w:shd w:val="clear" w:color="auto" w:fill="B6DDE8" w:themeFill="accent5" w:themeFillTint="66"/>
                <w:vAlign w:val="center"/>
              </w:tcPr>
              <w:p w:rsidR="00885304" w:rsidRPr="00325745" w:rsidRDefault="009E42AA" w:rsidP="00885304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1058201428"/>
            <w:placeholder>
              <w:docPart w:val="E8E313AE31F34C9798791683017255C9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243" w:type="dxa"/>
                <w:tcBorders>
                  <w:right w:val="single" w:sz="4" w:space="0" w:color="auto"/>
                </w:tcBorders>
                <w:shd w:val="clear" w:color="auto" w:fill="B6DDE8" w:themeFill="accent5" w:themeFillTint="66"/>
              </w:tcPr>
              <w:p w:rsidR="00885304" w:rsidRPr="005C44C0" w:rsidRDefault="009E42AA" w:rsidP="00885304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Volume</w:t>
                </w:r>
              </w:p>
            </w:tc>
          </w:sdtContent>
        </w:sdt>
        <w:tc>
          <w:tcPr>
            <w:tcW w:w="3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15868" w:themeFill="accent5" w:themeFillShade="80"/>
          </w:tcPr>
          <w:p w:rsidR="00885304" w:rsidRDefault="00885304" w:rsidP="00885304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  <w:p w:rsidR="00885304" w:rsidRDefault="00885304" w:rsidP="00885304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 xml:space="preserve">Short Answer </w:t>
            </w:r>
          </w:p>
          <w:p w:rsidR="00885304" w:rsidRPr="00325745" w:rsidRDefault="00885304" w:rsidP="00885304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853748" w:rsidTr="00E371AE">
        <w:trPr>
          <w:cantSplit/>
          <w:trHeight w:val="851"/>
        </w:trPr>
        <w:tc>
          <w:tcPr>
            <w:tcW w:w="6662" w:type="dxa"/>
            <w:gridSpan w:val="3"/>
            <w:shd w:val="clear" w:color="auto" w:fill="B6DDE8" w:themeFill="accent5" w:themeFillTint="66"/>
          </w:tcPr>
          <w:p w:rsidR="00853748" w:rsidRPr="00325745" w:rsidRDefault="00853748" w:rsidP="00413DF5">
            <w:pPr>
              <w:tabs>
                <w:tab w:val="left" w:pos="1428"/>
              </w:tabs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36"/>
                <w:szCs w:val="36"/>
              </w:rPr>
              <w:tab/>
            </w:r>
          </w:p>
        </w:tc>
        <w:tc>
          <w:tcPr>
            <w:tcW w:w="3545" w:type="dxa"/>
            <w:tcBorders>
              <w:top w:val="single" w:sz="4" w:space="0" w:color="auto"/>
            </w:tcBorders>
            <w:shd w:val="clear" w:color="auto" w:fill="B6DDE8" w:themeFill="accent5" w:themeFillTint="66"/>
          </w:tcPr>
          <w:p w:rsidR="00853748" w:rsidRDefault="00853748" w:rsidP="00B850EA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853748" w:rsidRPr="00325745" w:rsidRDefault="00853748" w:rsidP="00B850EA">
            <w:pPr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sz w:val="28"/>
                <w:szCs w:val="28"/>
              </w:rPr>
              <w:t>ame___________________</w:t>
            </w:r>
          </w:p>
        </w:tc>
      </w:tr>
      <w:tr w:rsidR="00325745" w:rsidTr="00E371AE">
        <w:trPr>
          <w:cantSplit/>
          <w:trHeight w:val="851"/>
        </w:trPr>
        <w:tc>
          <w:tcPr>
            <w:tcW w:w="10207" w:type="dxa"/>
            <w:gridSpan w:val="4"/>
            <w:shd w:val="clear" w:color="auto" w:fill="B6DDE8" w:themeFill="accent5" w:themeFillTint="66"/>
          </w:tcPr>
          <w:p w:rsidR="00A81533" w:rsidRPr="00E371AE" w:rsidRDefault="00A81533" w:rsidP="00A81533">
            <w:pPr>
              <w:ind w:firstLine="567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Answer all questions in the spaces provided on this test paper by: </w:t>
            </w:r>
          </w:p>
          <w:p w:rsidR="00A81533" w:rsidRPr="00E371AE" w:rsidRDefault="00A81533" w:rsidP="00A81533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>Writing the answer in the box provided.</w:t>
            </w:r>
          </w:p>
          <w:p w:rsidR="00A81533" w:rsidRPr="00E371AE" w:rsidRDefault="00A81533" w:rsidP="00A81533">
            <w:pPr>
              <w:ind w:firstLine="1418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>or</w:t>
            </w:r>
          </w:p>
          <w:p w:rsidR="00A81533" w:rsidRPr="00E371AE" w:rsidRDefault="00A81533" w:rsidP="00A81533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 xml:space="preserve">Shading in the bubble for the correct answer from the four choices provided. </w:t>
            </w:r>
          </w:p>
          <w:p w:rsidR="00325745" w:rsidRDefault="00A81533" w:rsidP="00A81533">
            <w:pPr>
              <w:rPr>
                <w:rFonts w:ascii="Times New Roman" w:hAnsi="Times New Roman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     </w:t>
            </w:r>
            <w:r w:rsidR="00E371AE">
              <w:rPr>
                <w:rFonts w:asciiTheme="majorHAnsi" w:hAnsiTheme="majorHAnsi"/>
                <w:sz w:val="24"/>
                <w:szCs w:val="24"/>
              </w:rPr>
              <w:t xml:space="preserve">     Show any working out on this</w:t>
            </w:r>
            <w:r w:rsidRPr="00E371AE">
              <w:rPr>
                <w:rFonts w:asciiTheme="majorHAnsi" w:hAnsiTheme="majorHAnsi"/>
                <w:sz w:val="24"/>
                <w:szCs w:val="24"/>
              </w:rPr>
              <w:t xml:space="preserve"> test paper.  Calculators are allowed.</w:t>
            </w:r>
          </w:p>
        </w:tc>
      </w:tr>
      <w:tr w:rsidR="00325745" w:rsidTr="005277D4">
        <w:trPr>
          <w:cantSplit/>
          <w:trHeight w:val="851"/>
        </w:trPr>
        <w:tc>
          <w:tcPr>
            <w:tcW w:w="952" w:type="dxa"/>
            <w:tcBorders>
              <w:bottom w:val="single" w:sz="4" w:space="0" w:color="auto"/>
            </w:tcBorders>
            <w:shd w:val="clear" w:color="auto" w:fill="5DFF5D"/>
          </w:tcPr>
          <w:p w:rsidR="00325745" w:rsidRPr="001B3341" w:rsidRDefault="00325745" w:rsidP="00CD209A">
            <w:pPr>
              <w:pStyle w:val="ListParagraph"/>
              <w:numPr>
                <w:ilvl w:val="0"/>
                <w:numId w:val="9"/>
              </w:numPr>
              <w:ind w:left="460" w:right="-149" w:hanging="426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bottom w:val="single" w:sz="4" w:space="0" w:color="auto"/>
            </w:tcBorders>
          </w:tcPr>
          <w:p w:rsidR="001D51F7" w:rsidRDefault="00B52442" w:rsidP="005277D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29" type="#_x0000_t75" style="position:absolute;margin-left:255.9pt;margin-top:16.3pt;width:167.25pt;height:98.65pt;z-index:251666432;mso-position-horizontal-relative:text;mso-position-vertical-relative:text">
                  <v:imagedata r:id="rId53" o:title=""/>
                </v:shape>
                <o:OLEObject Type="Embed" ProgID="FXDraw.Graphic" ShapeID="_x0000_s1029" DrawAspect="Content" ObjectID="_1514611668" r:id="rId54"/>
              </w:object>
            </w:r>
            <w:r w:rsidR="004637F4">
              <w:rPr>
                <w:rFonts w:ascii="Times New Roman" w:hAnsi="Times New Roman"/>
                <w:sz w:val="24"/>
                <w:szCs w:val="24"/>
              </w:rPr>
              <w:t>What name could be given to the solid below?</w:t>
            </w:r>
          </w:p>
          <w:p w:rsidR="00245F1D" w:rsidRDefault="00245F1D" w:rsidP="00826367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4D24DC" w:rsidRDefault="004D24DC" w:rsidP="004D24DC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17792" behindDoc="0" locked="0" layoutInCell="1" allowOverlap="1" wp14:anchorId="257246F1" wp14:editId="2C18421A">
                      <wp:simplePos x="0" y="0"/>
                      <wp:positionH relativeFrom="column">
                        <wp:posOffset>439420</wp:posOffset>
                      </wp:positionH>
                      <wp:positionV relativeFrom="paragraph">
                        <wp:posOffset>20955</wp:posOffset>
                      </wp:positionV>
                      <wp:extent cx="213360" cy="883920"/>
                      <wp:effectExtent l="0" t="0" r="15240" b="11430"/>
                      <wp:wrapNone/>
                      <wp:docPr id="44" name="Group 4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1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982EE15" id="Group 44" o:spid="_x0000_s1026" style="position:absolute;margin-left:34.6pt;margin-top:1.65pt;width:16.8pt;height:69.6pt;z-index:251617792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Hexagonal prism</w:t>
            </w:r>
          </w:p>
          <w:p w:rsidR="00245F1D" w:rsidRDefault="004D24DC" w:rsidP="004D24DC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Hexagonal pyramid</w:t>
            </w:r>
          </w:p>
          <w:p w:rsidR="00826367" w:rsidRDefault="00826367" w:rsidP="0082636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805CED">
              <w:rPr>
                <w:rFonts w:ascii="Times New Roman" w:hAnsi="Times New Roman"/>
                <w:sz w:val="24"/>
                <w:szCs w:val="24"/>
              </w:rPr>
              <w:t>Pentagon</w:t>
            </w:r>
            <w:r w:rsidR="004D24DC">
              <w:rPr>
                <w:rFonts w:ascii="Times New Roman" w:hAnsi="Times New Roman"/>
                <w:sz w:val="24"/>
                <w:szCs w:val="24"/>
              </w:rPr>
              <w:t>al prism.</w:t>
            </w:r>
          </w:p>
          <w:p w:rsidR="004637F4" w:rsidRDefault="00826367" w:rsidP="005277D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805CED">
              <w:rPr>
                <w:rFonts w:ascii="Times New Roman" w:hAnsi="Times New Roman"/>
                <w:sz w:val="24"/>
                <w:szCs w:val="24"/>
              </w:rPr>
              <w:t>Pentagonal</w:t>
            </w:r>
            <w:r w:rsidR="004D24DC">
              <w:rPr>
                <w:rFonts w:ascii="Times New Roman" w:hAnsi="Times New Roman"/>
                <w:sz w:val="24"/>
                <w:szCs w:val="24"/>
              </w:rPr>
              <w:t xml:space="preserve"> pyramid.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</w:tr>
      <w:tr w:rsidR="00325745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325745" w:rsidRPr="001B3341" w:rsidRDefault="00325745" w:rsidP="00CD209A">
            <w:pPr>
              <w:pStyle w:val="ListParagraph"/>
              <w:numPr>
                <w:ilvl w:val="0"/>
                <w:numId w:val="9"/>
              </w:numPr>
              <w:ind w:left="34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25745" w:rsidRDefault="004637F4" w:rsidP="005277D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name would be given to a solid whose net is shown below?</w:t>
            </w:r>
          </w:p>
          <w:p w:rsidR="004637F4" w:rsidRDefault="00B52442" w:rsidP="005277D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30" type="#_x0000_t75" style="position:absolute;margin-left:261.3pt;margin-top:.7pt;width:168.45pt;height:149.05pt;z-index:251667456;mso-position-horizontal-relative:text;mso-position-vertical-relative:text">
                  <v:imagedata r:id="rId55" o:title=""/>
                </v:shape>
                <o:OLEObject Type="Embed" ProgID="FXDraw.Graphic" ShapeID="_x0000_s1030" DrawAspect="Content" ObjectID="_1514611669" r:id="rId56"/>
              </w:object>
            </w:r>
          </w:p>
          <w:p w:rsidR="004637F4" w:rsidRDefault="004637F4" w:rsidP="005277D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4637F4" w:rsidRDefault="004637F4" w:rsidP="005277D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26367" w:rsidRDefault="00826367" w:rsidP="005277D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4637F4" w:rsidRDefault="00826367" w:rsidP="005277D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Theme="minorHAnsi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5440" behindDoc="0" locked="0" layoutInCell="1" allowOverlap="1" wp14:anchorId="78C45FC5" wp14:editId="209B1240">
                      <wp:simplePos x="0" y="0"/>
                      <wp:positionH relativeFrom="column">
                        <wp:posOffset>328929</wp:posOffset>
                      </wp:positionH>
                      <wp:positionV relativeFrom="paragraph">
                        <wp:posOffset>12645</wp:posOffset>
                      </wp:positionV>
                      <wp:extent cx="1932167" cy="429260"/>
                      <wp:effectExtent l="0" t="0" r="11430" b="27940"/>
                      <wp:wrapNone/>
                      <wp:docPr id="34" name="Rectangle 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32167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3DC7" w:rsidRDefault="005D3DC7" w:rsidP="00826367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8C45FC5" id="Rectangle 34" o:spid="_x0000_s1035" style="position:absolute;margin-left:25.9pt;margin-top:1pt;width:152.15pt;height:33.8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" filled="f" strokecolor="black [3213]" strokeweight="2pt">
                      <v:textbox>
                        <w:txbxContent>
                          <w:p w:rsidR="005D3DC7" w:rsidRDefault="005D3DC7" w:rsidP="00826367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4637F4" w:rsidRDefault="004637F4" w:rsidP="005277D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26367" w:rsidRDefault="00826367" w:rsidP="005277D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26367" w:rsidRDefault="00826367" w:rsidP="005277D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325745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325745" w:rsidRPr="001B3341" w:rsidRDefault="00325745" w:rsidP="00CD209A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BC5CF9" w:rsidRDefault="00B52442" w:rsidP="00BC5CF9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049" type="#_x0000_t75" style="position:absolute;margin-left:304.55pt;margin-top:2.1pt;width:106.4pt;height:95.95pt;z-index:251697152;mso-position-horizontal-relative:text;mso-position-vertical-relative:text">
                  <v:imagedata r:id="rId57" o:title=""/>
                </v:shape>
                <o:OLEObject Type="Embed" ProgID="FXDraw.Graphic" ShapeID="_x0000_s1049" DrawAspect="Content" ObjectID="_1514611670" r:id="rId58"/>
              </w:object>
            </w:r>
            <w:r w:rsidR="004D24DC">
              <w:t>A cube</w:t>
            </w:r>
            <w:r w:rsidR="00BC5CF9">
              <w:t xml:space="preserve"> has a volume of </w:t>
            </w:r>
            <w:r w:rsidR="00BC5CF9" w:rsidRPr="00BC5CF9">
              <w:t>17.576</w:t>
            </w:r>
            <w:r w:rsidR="00BC5CF9">
              <w:t xml:space="preserve"> cm</w:t>
            </w:r>
            <w:r w:rsidR="00BC5CF9" w:rsidRPr="00BC5CF9">
              <w:rPr>
                <w:vertAlign w:val="superscript"/>
              </w:rPr>
              <w:t>3</w:t>
            </w:r>
            <w:r w:rsidR="00BC5CF9">
              <w:t>?</w:t>
            </w:r>
          </w:p>
          <w:p w:rsidR="00BC5CF9" w:rsidRDefault="00BC5CF9" w:rsidP="00BC5CF9">
            <w:pPr>
              <w:pStyle w:val="QuestionStyle"/>
            </w:pPr>
            <w:r>
              <w:t>What is its side length?</w:t>
            </w:r>
          </w:p>
          <w:p w:rsidR="00245F1D" w:rsidRDefault="00245F1D" w:rsidP="00245F1D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245F1D" w:rsidRDefault="00245F1D" w:rsidP="00245F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28896" behindDoc="0" locked="0" layoutInCell="1" allowOverlap="1">
                      <wp:simplePos x="0" y="0"/>
                      <wp:positionH relativeFrom="column">
                        <wp:posOffset>304800</wp:posOffset>
                      </wp:positionH>
                      <wp:positionV relativeFrom="paragraph">
                        <wp:posOffset>39370</wp:posOffset>
                      </wp:positionV>
                      <wp:extent cx="213360" cy="883920"/>
                      <wp:effectExtent l="0" t="0" r="15240" b="11430"/>
                      <wp:wrapNone/>
                      <wp:docPr id="52" name="Group 5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5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4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5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106C7D9" id="Group 52" o:spid="_x0000_s1026" style="position:absolute;margin-left:24pt;margin-top:3.1pt;width:16.8pt;height:69.6pt;z-index:251728896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4D24DC">
              <w:rPr>
                <w:rFonts w:ascii="Times New Roman" w:hAnsi="Times New Roman"/>
                <w:sz w:val="24"/>
                <w:szCs w:val="24"/>
              </w:rPr>
              <w:t xml:space="preserve">2.6 cm </w:t>
            </w:r>
          </w:p>
          <w:p w:rsidR="00245F1D" w:rsidRDefault="00245F1D" w:rsidP="00245F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4D24DC">
              <w:rPr>
                <w:rFonts w:ascii="Times New Roman" w:hAnsi="Times New Roman"/>
                <w:sz w:val="24"/>
                <w:szCs w:val="24"/>
              </w:rPr>
              <w:t>4.2 cm</w:t>
            </w:r>
          </w:p>
          <w:p w:rsidR="00245F1D" w:rsidRDefault="00245F1D" w:rsidP="00245F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4D24DC">
              <w:rPr>
                <w:rFonts w:ascii="Times New Roman" w:hAnsi="Times New Roman"/>
                <w:sz w:val="24"/>
                <w:szCs w:val="24"/>
              </w:rPr>
              <w:t>5.8 cm</w:t>
            </w:r>
          </w:p>
          <w:p w:rsidR="00BC5CF9" w:rsidRPr="008E37B1" w:rsidRDefault="00245F1D" w:rsidP="008E37B1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4D24DC">
              <w:rPr>
                <w:rFonts w:ascii="Times New Roman" w:hAnsi="Times New Roman"/>
                <w:sz w:val="24"/>
                <w:szCs w:val="24"/>
              </w:rPr>
              <w:t>8.8 cm</w:t>
            </w:r>
          </w:p>
        </w:tc>
      </w:tr>
      <w:tr w:rsidR="00325745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325745" w:rsidRPr="001B3341" w:rsidRDefault="00325745" w:rsidP="00CD209A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26091" w:rsidRDefault="00626091" w:rsidP="00626091">
            <w:pPr>
              <w:pStyle w:val="QuestionStyle"/>
            </w:pPr>
            <w:r>
              <w:t>What is the volume of the rectangular prism?</w:t>
            </w:r>
          </w:p>
          <w:p w:rsidR="00325745" w:rsidRDefault="00B52442" w:rsidP="00CD209A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050" type="#_x0000_t75" style="position:absolute;margin-left:239.85pt;margin-top:4.2pt;width:207.3pt;height:96.3pt;z-index:251699200;mso-position-horizontal-relative:text;mso-position-vertical-relative:text">
                  <v:imagedata r:id="rId59" o:title="" cropbottom="51863f" cropright="39834f"/>
                </v:shape>
                <o:OLEObject Type="Embed" ProgID="FXDraw.Graphic" ShapeID="_x0000_s1050" DrawAspect="Content" ObjectID="_1514611671" r:id="rId60"/>
              </w:object>
            </w:r>
          </w:p>
          <w:p w:rsidR="00626091" w:rsidRDefault="00626091" w:rsidP="00CD209A">
            <w:pPr>
              <w:pStyle w:val="QuestionStyle"/>
            </w:pPr>
          </w:p>
          <w:p w:rsidR="00626091" w:rsidRDefault="00626091" w:rsidP="00CD209A">
            <w:pPr>
              <w:pStyle w:val="QuestionStyle"/>
            </w:pPr>
          </w:p>
          <w:p w:rsidR="00626091" w:rsidRDefault="00626091" w:rsidP="00CD209A">
            <w:pPr>
              <w:pStyle w:val="QuestionStyle"/>
            </w:pPr>
          </w:p>
          <w:p w:rsidR="00626091" w:rsidRDefault="004D24DC" w:rsidP="00CD209A">
            <w:pPr>
              <w:pStyle w:val="QuestionStyle"/>
            </w:pPr>
            <w:r>
              <w:rPr>
                <w:rFonts w:eastAsiaTheme="minorHAns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92544" behindDoc="0" locked="0" layoutInCell="1" allowOverlap="1" wp14:anchorId="797EBC9E" wp14:editId="0E16FA94">
                      <wp:simplePos x="0" y="0"/>
                      <wp:positionH relativeFrom="column">
                        <wp:posOffset>675585</wp:posOffset>
                      </wp:positionH>
                      <wp:positionV relativeFrom="paragraph">
                        <wp:posOffset>187739</wp:posOffset>
                      </wp:positionV>
                      <wp:extent cx="1689100" cy="429260"/>
                      <wp:effectExtent l="0" t="0" r="25400" b="27940"/>
                      <wp:wrapNone/>
                      <wp:docPr id="90" name="Rectangle 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9100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3DC7" w:rsidRDefault="005D3DC7" w:rsidP="00245F1D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97EBC9E" id="Rectangle 90" o:spid="_x0000_s1036" style="position:absolute;margin-left:53.2pt;margin-top:14.8pt;width:133pt;height:33.8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" filled="f" strokecolor="black [3213]" strokeweight="2pt">
                      <v:textbox>
                        <w:txbxContent>
                          <w:p w:rsidR="005D3DC7" w:rsidRDefault="005D3DC7" w:rsidP="00245F1D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626091" w:rsidRDefault="00626091" w:rsidP="00CD209A">
            <w:pPr>
              <w:pStyle w:val="QuestionStyle"/>
            </w:pPr>
          </w:p>
          <w:p w:rsidR="00626091" w:rsidRDefault="00626091" w:rsidP="00CD209A">
            <w:pPr>
              <w:pStyle w:val="QuestionStyle"/>
            </w:pPr>
          </w:p>
        </w:tc>
      </w:tr>
      <w:tr w:rsidR="00325745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325745" w:rsidRPr="001B3341" w:rsidRDefault="00325745" w:rsidP="00CD209A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26091" w:rsidRDefault="00B52442" w:rsidP="00626091">
            <w:pPr>
              <w:ind w:right="485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51" type="#_x0000_t75" style="position:absolute;margin-left:200.55pt;margin-top:3.35pt;width:246.6pt;height:133.15pt;z-index:251701248;mso-position-horizontal-relative:text;mso-position-vertical-relative:text">
                  <v:imagedata r:id="rId61" o:title=""/>
                  <o:lock v:ext="edit" aspectratio="f"/>
                </v:shape>
                <o:OLEObject Type="Embed" ProgID="FXDraw.Graphic" ShapeID="_x0000_s1051" DrawAspect="Content" ObjectID="_1514611672" r:id="rId62"/>
              </w:object>
            </w:r>
            <w:r w:rsidR="00626091">
              <w:rPr>
                <w:rFonts w:ascii="Times New Roman" w:hAnsi="Times New Roman"/>
                <w:sz w:val="24"/>
                <w:szCs w:val="24"/>
              </w:rPr>
              <w:t>Find the volume of the triangular prism shown.</w:t>
            </w:r>
          </w:p>
          <w:p w:rsidR="00626091" w:rsidRDefault="00626091" w:rsidP="0062609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6091" w:rsidRDefault="00626091" w:rsidP="0062609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6091" w:rsidRDefault="00626091" w:rsidP="0062609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6091" w:rsidRDefault="00245F1D" w:rsidP="00626091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eastAsiaTheme="minorHAns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94592" behindDoc="0" locked="0" layoutInCell="1" allowOverlap="1" wp14:anchorId="27B229B9" wp14:editId="78F76F93">
                      <wp:simplePos x="0" y="0"/>
                      <wp:positionH relativeFrom="column">
                        <wp:posOffset>515509</wp:posOffset>
                      </wp:positionH>
                      <wp:positionV relativeFrom="paragraph">
                        <wp:posOffset>38293</wp:posOffset>
                      </wp:positionV>
                      <wp:extent cx="1689100" cy="429260"/>
                      <wp:effectExtent l="0" t="0" r="25400" b="27940"/>
                      <wp:wrapNone/>
                      <wp:docPr id="91" name="Rectangle 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9100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3DC7" w:rsidRDefault="005D3DC7" w:rsidP="00245F1D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B229B9" id="Rectangle 91" o:spid="_x0000_s1037" style="position:absolute;margin-left:40.6pt;margin-top:3pt;width:133pt;height:33.8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" filled="f" strokecolor="black [3213]" strokeweight="2pt">
                      <v:textbox>
                        <w:txbxContent>
                          <w:p w:rsidR="005D3DC7" w:rsidRDefault="005D3DC7" w:rsidP="00245F1D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626091" w:rsidRDefault="00626091" w:rsidP="00626091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25745" w:rsidRDefault="00325745" w:rsidP="00CD209A">
            <w:pPr>
              <w:pStyle w:val="QuestionStyle"/>
            </w:pPr>
          </w:p>
        </w:tc>
      </w:tr>
      <w:tr w:rsidR="00325745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325745" w:rsidRPr="001B3341" w:rsidRDefault="00325745" w:rsidP="00CD209A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25745" w:rsidRDefault="00B52442" w:rsidP="00E84E4C">
            <w:pPr>
              <w:pStyle w:val="QuestionStyle"/>
              <w:ind w:right="5278"/>
            </w:pPr>
            <w:r>
              <w:rPr>
                <w:noProof/>
                <w:lang w:eastAsia="en-AU"/>
              </w:rPr>
              <w:object w:dxaOrig="1440" w:dyaOrig="1440">
                <v:shape id="_x0000_s1052" type="#_x0000_t75" style="position:absolute;margin-left:244.75pt;margin-top:12.65pt;width:188.4pt;height:89.25pt;z-index:251702272;mso-position-horizontal-relative:text;mso-position-vertical-relative:text">
                  <v:imagedata r:id="rId63" o:title=""/>
                </v:shape>
                <o:OLEObject Type="Embed" ProgID="FXDraw.Graphic" ShapeID="_x0000_s1052" DrawAspect="Content" ObjectID="_1514611673" r:id="rId64"/>
              </w:object>
            </w:r>
            <w:r w:rsidR="00231C52">
              <w:t xml:space="preserve">A water </w:t>
            </w:r>
            <w:r w:rsidR="00E84E4C">
              <w:t>trough is in the shape of a trapezoidal prism.</w:t>
            </w:r>
          </w:p>
          <w:p w:rsidR="00E84E4C" w:rsidRDefault="00805CED" w:rsidP="00E84E4C">
            <w:pPr>
              <w:pStyle w:val="QuestionStyle"/>
              <w:ind w:right="5278"/>
            </w:pPr>
            <w:r>
              <w:t>It is 35 cm deep and 165 cm</w:t>
            </w:r>
            <w:r w:rsidR="00E84E4C">
              <w:t xml:space="preserve"> long.</w:t>
            </w:r>
          </w:p>
          <w:p w:rsidR="00E84E4C" w:rsidRDefault="00E84E4C" w:rsidP="00E84E4C">
            <w:pPr>
              <w:pStyle w:val="QuestionStyle"/>
              <w:ind w:right="5278"/>
            </w:pPr>
            <w:r>
              <w:t>What is its v</w:t>
            </w:r>
            <w:r w:rsidR="00805CED">
              <w:t>olume, correct to the nearest cm</w:t>
            </w:r>
            <w:r w:rsidR="00805CED" w:rsidRPr="00805CED">
              <w:rPr>
                <w:vertAlign w:val="superscript"/>
              </w:rPr>
              <w:t>3</w:t>
            </w:r>
            <w:r>
              <w:t>?</w:t>
            </w:r>
          </w:p>
          <w:p w:rsidR="00245F1D" w:rsidRDefault="00245F1D" w:rsidP="00245F1D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245F1D" w:rsidRDefault="00245F1D" w:rsidP="00245F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30944" behindDoc="0" locked="0" layoutInCell="1" allowOverlap="1">
                      <wp:simplePos x="0" y="0"/>
                      <wp:positionH relativeFrom="column">
                        <wp:posOffset>495604</wp:posOffset>
                      </wp:positionH>
                      <wp:positionV relativeFrom="paragraph">
                        <wp:posOffset>21590</wp:posOffset>
                      </wp:positionV>
                      <wp:extent cx="213360" cy="883920"/>
                      <wp:effectExtent l="0" t="0" r="15240" b="11430"/>
                      <wp:wrapNone/>
                      <wp:docPr id="57" name="Group 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5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06F6E35" id="Group 57" o:spid="_x0000_s1026" style="position:absolute;margin-left:39pt;margin-top:1.7pt;width:16.8pt;height:69.6pt;z-index:251730944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8E37B1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6879A6">
              <w:rPr>
                <w:rFonts w:ascii="Times New Roman" w:hAnsi="Times New Roman"/>
                <w:sz w:val="24"/>
                <w:szCs w:val="24"/>
              </w:rPr>
              <w:t>186 450</w:t>
            </w:r>
            <w:r w:rsidR="008E37B1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805CED">
              <w:rPr>
                <w:rFonts w:ascii="Times New Roman" w:hAnsi="Times New Roman"/>
                <w:sz w:val="24"/>
                <w:szCs w:val="24"/>
              </w:rPr>
              <w:t>c</w:t>
            </w:r>
            <w:r w:rsidR="008E37B1">
              <w:rPr>
                <w:rFonts w:ascii="Times New Roman" w:hAnsi="Times New Roman"/>
                <w:sz w:val="24"/>
                <w:szCs w:val="24"/>
              </w:rPr>
              <w:t>m</w:t>
            </w:r>
            <w:r w:rsidR="008E37B1" w:rsidRPr="008E37B1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245F1D" w:rsidRDefault="00245F1D" w:rsidP="00245F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8E37B1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805CED">
              <w:rPr>
                <w:rFonts w:ascii="Times New Roman" w:hAnsi="Times New Roman"/>
                <w:sz w:val="24"/>
                <w:szCs w:val="24"/>
              </w:rPr>
              <w:t>404 250</w:t>
            </w:r>
            <w:r w:rsidR="008E37B1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805CED">
              <w:rPr>
                <w:rFonts w:ascii="Times New Roman" w:hAnsi="Times New Roman"/>
                <w:sz w:val="24"/>
                <w:szCs w:val="24"/>
              </w:rPr>
              <w:t>c</w:t>
            </w:r>
            <w:r w:rsidR="008E37B1">
              <w:rPr>
                <w:rFonts w:ascii="Times New Roman" w:hAnsi="Times New Roman"/>
                <w:sz w:val="24"/>
                <w:szCs w:val="24"/>
              </w:rPr>
              <w:t>m</w:t>
            </w:r>
            <w:r w:rsidR="008E37B1" w:rsidRPr="008E37B1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245F1D" w:rsidRDefault="00245F1D" w:rsidP="00245F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8E37B1"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 w:rsidR="006879A6">
              <w:rPr>
                <w:rFonts w:ascii="Times New Roman" w:hAnsi="Times New Roman"/>
                <w:sz w:val="24"/>
                <w:szCs w:val="24"/>
              </w:rPr>
              <w:t>606 375</w:t>
            </w:r>
            <w:r w:rsidR="00805CED">
              <w:rPr>
                <w:rFonts w:ascii="Times New Roman" w:hAnsi="Times New Roman"/>
                <w:sz w:val="24"/>
                <w:szCs w:val="24"/>
              </w:rPr>
              <w:t>c</w:t>
            </w:r>
            <w:r w:rsidR="008E37B1">
              <w:rPr>
                <w:rFonts w:ascii="Times New Roman" w:hAnsi="Times New Roman"/>
                <w:sz w:val="24"/>
                <w:szCs w:val="24"/>
              </w:rPr>
              <w:t>m</w:t>
            </w:r>
            <w:r w:rsidR="008E37B1" w:rsidRPr="008E37B1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231C52" w:rsidRPr="008E37B1" w:rsidRDefault="008E37B1" w:rsidP="008E37B1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</w:t>
            </w:r>
            <w:r w:rsidR="00E84E4C">
              <w:t xml:space="preserve"> </w:t>
            </w:r>
            <w:r w:rsidR="00E84E4C" w:rsidRPr="008E37B1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6879A6">
              <w:rPr>
                <w:rFonts w:ascii="Times New Roman" w:hAnsi="Times New Roman"/>
                <w:sz w:val="24"/>
                <w:szCs w:val="24"/>
              </w:rPr>
              <w:t>808 500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cm</w:t>
            </w:r>
            <w:r w:rsidRPr="008E37B1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 w:rsidR="00E84E4C" w:rsidRPr="008E37B1">
              <w:rPr>
                <w:rFonts w:ascii="Times New Roman" w:hAnsi="Times New Roman"/>
                <w:sz w:val="24"/>
                <w:szCs w:val="24"/>
              </w:rPr>
              <w:t xml:space="preserve">       </w:t>
            </w:r>
          </w:p>
        </w:tc>
      </w:tr>
      <w:tr w:rsidR="00325745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325745" w:rsidRPr="001B3341" w:rsidRDefault="00325745" w:rsidP="00CD209A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F78F4" w:rsidRDefault="00B52442" w:rsidP="00CD209A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060" type="#_x0000_t75" style="position:absolute;margin-left:215.35pt;margin-top:0;width:229.9pt;height:105.6pt;z-index:251714560;mso-position-horizontal-relative:text;mso-position-vertical-relative:text">
                  <v:imagedata r:id="rId65" o:title=""/>
                </v:shape>
                <o:OLEObject Type="Embed" ProgID="FXDraw.Graphic" ShapeID="_x0000_s1060" DrawAspect="Content" ObjectID="_1514611674" r:id="rId66"/>
              </w:object>
            </w:r>
            <w:r w:rsidR="003862A8">
              <w:t>The prism has a rhombus as its base.</w:t>
            </w:r>
          </w:p>
          <w:p w:rsidR="003862A8" w:rsidRDefault="003862A8" w:rsidP="00CD209A">
            <w:pPr>
              <w:pStyle w:val="QuestionStyle"/>
            </w:pPr>
            <w:r>
              <w:t>What is its volume?</w:t>
            </w:r>
          </w:p>
          <w:p w:rsidR="00245F1D" w:rsidRDefault="00245F1D" w:rsidP="00245F1D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245F1D" w:rsidRDefault="00245F1D" w:rsidP="00245F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32992" behindDoc="0" locked="0" layoutInCell="1" allowOverlap="1">
                      <wp:simplePos x="0" y="0"/>
                      <wp:positionH relativeFrom="column">
                        <wp:posOffset>304800</wp:posOffset>
                      </wp:positionH>
                      <wp:positionV relativeFrom="paragraph">
                        <wp:posOffset>39370</wp:posOffset>
                      </wp:positionV>
                      <wp:extent cx="213360" cy="883920"/>
                      <wp:effectExtent l="0" t="0" r="15240" b="11430"/>
                      <wp:wrapNone/>
                      <wp:docPr id="62" name="Group 6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6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5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24F598B" id="Group 62" o:spid="_x0000_s1026" style="position:absolute;margin-left:24pt;margin-top:3.1pt;width:16.8pt;height:69.6pt;z-index:251732992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995B8F">
              <w:rPr>
                <w:rFonts w:ascii="Times New Roman" w:hAnsi="Times New Roman"/>
                <w:sz w:val="24"/>
                <w:szCs w:val="24"/>
              </w:rPr>
              <w:t>30 cm</w:t>
            </w:r>
            <w:r w:rsidR="00995B8F" w:rsidRPr="00995B8F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245F1D" w:rsidRDefault="00245F1D" w:rsidP="00245F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995B8F">
              <w:rPr>
                <w:rFonts w:ascii="Times New Roman" w:hAnsi="Times New Roman"/>
                <w:sz w:val="24"/>
                <w:szCs w:val="24"/>
              </w:rPr>
              <w:t>90 cm</w:t>
            </w:r>
            <w:r w:rsidR="00995B8F" w:rsidRPr="00995B8F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245F1D" w:rsidRDefault="00245F1D" w:rsidP="00245F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995B8F">
              <w:rPr>
                <w:rFonts w:ascii="Times New Roman" w:hAnsi="Times New Roman"/>
                <w:sz w:val="24"/>
                <w:szCs w:val="24"/>
              </w:rPr>
              <w:t>180 cm</w:t>
            </w:r>
            <w:r w:rsidR="00995B8F" w:rsidRPr="00995B8F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8F78F4" w:rsidRPr="008E37B1" w:rsidRDefault="00245F1D" w:rsidP="008E37B1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995B8F">
              <w:rPr>
                <w:rFonts w:ascii="Times New Roman" w:hAnsi="Times New Roman"/>
                <w:sz w:val="24"/>
                <w:szCs w:val="24"/>
              </w:rPr>
              <w:t>360 cm</w:t>
            </w:r>
            <w:r w:rsidR="00995B8F" w:rsidRPr="00995B8F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</w:tc>
      </w:tr>
      <w:tr w:rsidR="00325745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325745" w:rsidRPr="001B3341" w:rsidRDefault="00325745" w:rsidP="00CD209A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862A8" w:rsidRDefault="00B52442" w:rsidP="00752D8B">
            <w:pPr>
              <w:pStyle w:val="QuestionStyle"/>
              <w:ind w:right="5987"/>
            </w:pPr>
            <w:r>
              <w:rPr>
                <w:noProof/>
                <w:lang w:eastAsia="en-AU"/>
              </w:rPr>
              <w:object w:dxaOrig="1440" w:dyaOrig="1440">
                <v:shape id="_x0000_s1061" type="#_x0000_t75" style="position:absolute;margin-left:154.05pt;margin-top:8.85pt;width:299.25pt;height:92.65pt;z-index:251715584;mso-position-horizontal-relative:text;mso-position-vertical-relative:text">
                  <v:imagedata r:id="rId67" o:title=""/>
                </v:shape>
                <o:OLEObject Type="Embed" ProgID="FXDraw.Graphic" ShapeID="_x0000_s1061" DrawAspect="Content" ObjectID="_1514611675" r:id="rId68"/>
              </w:object>
            </w:r>
            <w:r w:rsidR="00752D8B">
              <w:t>An eraser is in the shape of a prism with a parallelogram as its cross section.</w:t>
            </w:r>
          </w:p>
          <w:p w:rsidR="00752D8B" w:rsidRDefault="00752D8B" w:rsidP="00752D8B">
            <w:pPr>
              <w:pStyle w:val="QuestionStyle"/>
              <w:ind w:right="5987"/>
            </w:pPr>
            <w:r>
              <w:t>What is the volume of the eraser</w:t>
            </w:r>
            <w:r w:rsidR="00995B8F">
              <w:t xml:space="preserve"> in mm</w:t>
            </w:r>
            <w:r w:rsidR="00995B8F" w:rsidRPr="00995B8F">
              <w:rPr>
                <w:vertAlign w:val="superscript"/>
              </w:rPr>
              <w:t>3</w:t>
            </w:r>
            <w:r>
              <w:t>?</w:t>
            </w:r>
          </w:p>
          <w:p w:rsidR="003862A8" w:rsidRDefault="003862A8" w:rsidP="00CD209A">
            <w:pPr>
              <w:pStyle w:val="QuestionStyle"/>
            </w:pPr>
          </w:p>
          <w:p w:rsidR="00245F1D" w:rsidRDefault="00245F1D" w:rsidP="00CD209A">
            <w:pPr>
              <w:pStyle w:val="QuestionStyle"/>
            </w:pPr>
          </w:p>
          <w:p w:rsidR="00245F1D" w:rsidRDefault="00245F1D" w:rsidP="00CD209A">
            <w:pPr>
              <w:pStyle w:val="QuestionStyle"/>
            </w:pPr>
          </w:p>
          <w:p w:rsidR="003862A8" w:rsidRDefault="003862A8" w:rsidP="00CD209A">
            <w:pPr>
              <w:pStyle w:val="QuestionStyle"/>
            </w:pPr>
          </w:p>
          <w:p w:rsidR="003862A8" w:rsidRDefault="00245F1D" w:rsidP="00CD209A">
            <w:pPr>
              <w:pStyle w:val="QuestionStyle"/>
            </w:pPr>
            <w:r>
              <w:rPr>
                <w:rFonts w:eastAsiaTheme="minorHAns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96640" behindDoc="0" locked="0" layoutInCell="1" allowOverlap="1" wp14:anchorId="6C72080C" wp14:editId="6DAB92EB">
                      <wp:simplePos x="0" y="0"/>
                      <wp:positionH relativeFrom="column">
                        <wp:posOffset>515509</wp:posOffset>
                      </wp:positionH>
                      <wp:positionV relativeFrom="paragraph">
                        <wp:posOffset>230394</wp:posOffset>
                      </wp:positionV>
                      <wp:extent cx="1689100" cy="429260"/>
                      <wp:effectExtent l="0" t="0" r="25400" b="27940"/>
                      <wp:wrapNone/>
                      <wp:docPr id="92" name="Rectangle 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9100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3DC7" w:rsidRDefault="005D3DC7" w:rsidP="00245F1D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72080C" id="Rectangle 92" o:spid="_x0000_s1038" style="position:absolute;margin-left:40.6pt;margin-top:18.15pt;width:133pt;height:33.8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" filled="f" strokecolor="black [3213]" strokeweight="2pt">
                      <v:textbox>
                        <w:txbxContent>
                          <w:p w:rsidR="005D3DC7" w:rsidRDefault="005D3DC7" w:rsidP="00245F1D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3862A8" w:rsidRDefault="003862A8" w:rsidP="00CD209A">
            <w:pPr>
              <w:pStyle w:val="QuestionStyle"/>
            </w:pPr>
          </w:p>
          <w:p w:rsidR="00325745" w:rsidRDefault="00325745" w:rsidP="00CD209A">
            <w:pPr>
              <w:pStyle w:val="QuestionStyle"/>
            </w:pPr>
          </w:p>
        </w:tc>
      </w:tr>
      <w:tr w:rsidR="00325745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325745" w:rsidRPr="001B3341" w:rsidRDefault="00325745" w:rsidP="00CD209A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25745" w:rsidRDefault="00B52442" w:rsidP="00752D8B">
            <w:pPr>
              <w:pStyle w:val="QuestionStyle"/>
              <w:ind w:right="5278"/>
            </w:pPr>
            <w:r>
              <w:rPr>
                <w:noProof/>
                <w:lang w:eastAsia="en-AU"/>
              </w:rPr>
              <w:object w:dxaOrig="1440" w:dyaOrig="1440">
                <v:shape id="_x0000_s1062" type="#_x0000_t75" style="position:absolute;margin-left:215.35pt;margin-top:-1.95pt;width:230.85pt;height:117.35pt;z-index:251716608;mso-position-horizontal-relative:text;mso-position-vertical-relative:text">
                  <v:imagedata r:id="rId69" o:title=""/>
                </v:shape>
                <o:OLEObject Type="Embed" ProgID="FXDraw.Graphic" ShapeID="_x0000_s1062" DrawAspect="Content" ObjectID="_1514611676" r:id="rId70"/>
              </w:object>
            </w:r>
            <w:r w:rsidR="00752D8B">
              <w:t>A paperweight is a prism with a face in the shape of a kite, as shown.</w:t>
            </w:r>
          </w:p>
          <w:p w:rsidR="00752D8B" w:rsidRDefault="00752D8B" w:rsidP="00752D8B">
            <w:pPr>
              <w:pStyle w:val="QuestionStyle"/>
              <w:ind w:right="5278"/>
            </w:pPr>
            <w:r>
              <w:t>It is 3 cm thick and made of glass.</w:t>
            </w:r>
          </w:p>
          <w:p w:rsidR="00752D8B" w:rsidRDefault="00752D8B" w:rsidP="00752D8B">
            <w:pPr>
              <w:pStyle w:val="QuestionStyle"/>
              <w:ind w:right="5278"/>
            </w:pPr>
            <w:r>
              <w:t>What volume of glass is used to make the paperweight?</w:t>
            </w:r>
          </w:p>
          <w:p w:rsidR="00752D8B" w:rsidRDefault="00752D8B" w:rsidP="00752D8B">
            <w:pPr>
              <w:pStyle w:val="QuestionStyle"/>
              <w:ind w:right="5278"/>
            </w:pPr>
          </w:p>
          <w:p w:rsidR="00752D8B" w:rsidRDefault="00752D8B" w:rsidP="00752D8B">
            <w:pPr>
              <w:pStyle w:val="QuestionStyle"/>
              <w:ind w:right="5278"/>
            </w:pPr>
          </w:p>
          <w:p w:rsidR="00245F1D" w:rsidRDefault="00245F1D" w:rsidP="00752D8B">
            <w:pPr>
              <w:pStyle w:val="QuestionStyle"/>
              <w:ind w:right="5278"/>
            </w:pPr>
          </w:p>
          <w:p w:rsidR="00752D8B" w:rsidRDefault="00752D8B" w:rsidP="00752D8B">
            <w:pPr>
              <w:pStyle w:val="QuestionStyle"/>
              <w:ind w:right="5278"/>
            </w:pPr>
          </w:p>
          <w:p w:rsidR="00752D8B" w:rsidRDefault="00245F1D" w:rsidP="00752D8B">
            <w:pPr>
              <w:pStyle w:val="QuestionStyle"/>
              <w:ind w:right="5278"/>
            </w:pPr>
            <w:r>
              <w:rPr>
                <w:rFonts w:eastAsiaTheme="minorHAns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99712" behindDoc="0" locked="0" layoutInCell="1" allowOverlap="1" wp14:anchorId="56B43BBB" wp14:editId="5B645165">
                      <wp:simplePos x="0" y="0"/>
                      <wp:positionH relativeFrom="column">
                        <wp:posOffset>1216549</wp:posOffset>
                      </wp:positionH>
                      <wp:positionV relativeFrom="paragraph">
                        <wp:posOffset>60435</wp:posOffset>
                      </wp:positionV>
                      <wp:extent cx="1689100" cy="429260"/>
                      <wp:effectExtent l="0" t="0" r="25400" b="27940"/>
                      <wp:wrapNone/>
                      <wp:docPr id="93" name="Rectangle 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9100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3DC7" w:rsidRDefault="005D3DC7" w:rsidP="00245F1D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6B43BBB" id="Rectangle 93" o:spid="_x0000_s1039" style="position:absolute;margin-left:95.8pt;margin-top:4.75pt;width:133pt;height:33.8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" filled="f" strokecolor="black [3213]" strokeweight="2pt">
                      <v:textbox>
                        <w:txbxContent>
                          <w:p w:rsidR="005D3DC7" w:rsidRDefault="005D3DC7" w:rsidP="00245F1D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752D8B" w:rsidRDefault="00752D8B" w:rsidP="00752D8B">
            <w:pPr>
              <w:pStyle w:val="QuestionStyle"/>
              <w:ind w:right="5278"/>
            </w:pPr>
          </w:p>
        </w:tc>
      </w:tr>
      <w:tr w:rsidR="00325745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325745" w:rsidRPr="001B3341" w:rsidRDefault="00325745" w:rsidP="00CD209A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23E6C" w:rsidRDefault="00B52442" w:rsidP="00923E6C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059" type="#_x0000_t75" style="position:absolute;margin-left:226.65pt;margin-top:5.15pt;width:210.2pt;height:145.4pt;z-index:251713536;mso-position-horizontal-relative:text;mso-position-vertical-relative:text">
                  <v:imagedata r:id="rId71" o:title=""/>
                </v:shape>
                <o:OLEObject Type="Embed" ProgID="FXDraw.Graphic" ShapeID="_x0000_s1059" DrawAspect="Content" ObjectID="_1514611677" r:id="rId72"/>
              </w:object>
            </w:r>
            <w:r w:rsidR="00923E6C">
              <w:t>What is the volume of the solid shown?</w:t>
            </w:r>
          </w:p>
          <w:p w:rsidR="00245F1D" w:rsidRDefault="00245F1D" w:rsidP="00245F1D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245F1D" w:rsidRDefault="00245F1D" w:rsidP="00245F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35040" behindDoc="0" locked="0" layoutInCell="1" allowOverlap="1">
                      <wp:simplePos x="0" y="0"/>
                      <wp:positionH relativeFrom="column">
                        <wp:posOffset>304800</wp:posOffset>
                      </wp:positionH>
                      <wp:positionV relativeFrom="paragraph">
                        <wp:posOffset>39370</wp:posOffset>
                      </wp:positionV>
                      <wp:extent cx="213360" cy="883920"/>
                      <wp:effectExtent l="0" t="0" r="15240" b="11430"/>
                      <wp:wrapNone/>
                      <wp:docPr id="67" name="Group 6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6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8171331" id="Group 67" o:spid="_x0000_s1026" style="position:absolute;margin-left:24pt;margin-top:3.1pt;width:16.8pt;height:69.6pt;z-index:251735040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</w:t>
            </w:r>
            <w:r w:rsidR="00650224">
              <w:rPr>
                <w:rFonts w:ascii="Times New Roman" w:hAnsi="Times New Roman"/>
                <w:sz w:val="24"/>
                <w:szCs w:val="24"/>
              </w:rPr>
              <w:t>161 cm</w:t>
            </w:r>
            <w:r w:rsidR="00650224" w:rsidRPr="00650224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245F1D" w:rsidRDefault="00245F1D" w:rsidP="00245F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650224">
              <w:rPr>
                <w:rFonts w:ascii="Times New Roman" w:hAnsi="Times New Roman"/>
                <w:sz w:val="24"/>
                <w:szCs w:val="24"/>
              </w:rPr>
              <w:t>966 cm</w:t>
            </w:r>
            <w:r w:rsidR="00650224" w:rsidRPr="00650224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245F1D" w:rsidRDefault="00245F1D" w:rsidP="00245F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</w:t>
            </w:r>
            <w:r w:rsidR="00650224">
              <w:rPr>
                <w:rFonts w:ascii="Times New Roman" w:hAnsi="Times New Roman"/>
                <w:sz w:val="24"/>
                <w:szCs w:val="24"/>
              </w:rPr>
              <w:t>1 932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650224">
              <w:rPr>
                <w:rFonts w:ascii="Times New Roman" w:hAnsi="Times New Roman"/>
                <w:sz w:val="24"/>
                <w:szCs w:val="24"/>
              </w:rPr>
              <w:t>cm</w:t>
            </w:r>
            <w:r w:rsidR="00650224" w:rsidRPr="00650224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650224" w:rsidRDefault="00650224" w:rsidP="0065022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</w:t>
            </w:r>
            <w:r w:rsidRPr="00650224">
              <w:rPr>
                <w:rFonts w:ascii="Times New Roman" w:hAnsi="Times New Roman"/>
                <w:sz w:val="24"/>
                <w:szCs w:val="24"/>
              </w:rPr>
              <w:t>2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650224">
              <w:rPr>
                <w:rFonts w:ascii="Times New Roman" w:hAnsi="Times New Roman"/>
                <w:sz w:val="24"/>
                <w:szCs w:val="24"/>
              </w:rPr>
              <w:t>112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cm</w:t>
            </w:r>
            <w:r w:rsidRPr="00650224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923E6C" w:rsidRDefault="00923E6C" w:rsidP="00CD209A">
            <w:pPr>
              <w:pStyle w:val="QuestionStyle"/>
            </w:pPr>
          </w:p>
          <w:p w:rsidR="00245F1D" w:rsidRDefault="00245F1D" w:rsidP="00CD209A">
            <w:pPr>
              <w:pStyle w:val="QuestionStyle"/>
            </w:pPr>
          </w:p>
        </w:tc>
      </w:tr>
      <w:tr w:rsidR="00325745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325745" w:rsidRPr="001B3341" w:rsidRDefault="00325745" w:rsidP="00CD209A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E84E4C" w:rsidRDefault="00B52442" w:rsidP="00E84E4C">
            <w:pPr>
              <w:ind w:right="485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54" type="#_x0000_t75" style="position:absolute;margin-left:280.55pt;margin-top:.35pt;width:130.25pt;height:141.1pt;z-index:251706368;mso-position-horizontal-relative:text;mso-position-vertical-relative:text">
                  <v:imagedata r:id="rId73" o:title=""/>
                </v:shape>
                <o:OLEObject Type="Embed" ProgID="FXDraw.Graphic" ShapeID="_x0000_s1054" DrawAspect="Content" ObjectID="_1514611678" r:id="rId74"/>
              </w:object>
            </w:r>
            <w:r w:rsidR="00E84E4C">
              <w:rPr>
                <w:rFonts w:ascii="Times New Roman" w:hAnsi="Times New Roman"/>
                <w:sz w:val="24"/>
                <w:szCs w:val="24"/>
              </w:rPr>
              <w:t>What is the volume of the cylinder to the nearest cm</w:t>
            </w:r>
            <w:r w:rsidR="00E84E4C" w:rsidRPr="00611B44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 w:rsidR="00E84E4C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245F1D" w:rsidRDefault="00245F1D" w:rsidP="00245F1D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245F1D" w:rsidRDefault="00245F1D" w:rsidP="00245F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37088" behindDoc="0" locked="0" layoutInCell="1" allowOverlap="1">
                      <wp:simplePos x="0" y="0"/>
                      <wp:positionH relativeFrom="column">
                        <wp:posOffset>304800</wp:posOffset>
                      </wp:positionH>
                      <wp:positionV relativeFrom="paragraph">
                        <wp:posOffset>39370</wp:posOffset>
                      </wp:positionV>
                      <wp:extent cx="213360" cy="883920"/>
                      <wp:effectExtent l="0" t="0" r="15240" b="11430"/>
                      <wp:wrapNone/>
                      <wp:docPr id="72" name="Group 7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7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4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0C9484F" id="Group 72" o:spid="_x0000_s1026" style="position:absolute;margin-left:24pt;margin-top:3.1pt;width:16.8pt;height:69.6pt;z-index:251737088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2436C1">
              <w:rPr>
                <w:rFonts w:ascii="Times New Roman" w:hAnsi="Times New Roman"/>
                <w:sz w:val="24"/>
                <w:szCs w:val="24"/>
              </w:rPr>
              <w:t>707 cm</w:t>
            </w:r>
            <w:r w:rsidR="002436C1" w:rsidRPr="002436C1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245F1D" w:rsidRDefault="00245F1D" w:rsidP="00245F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6E76FD">
              <w:rPr>
                <w:rFonts w:ascii="Times New Roman" w:hAnsi="Times New Roman"/>
                <w:sz w:val="24"/>
                <w:szCs w:val="24"/>
              </w:rPr>
              <w:t>2 651</w:t>
            </w:r>
            <w:r w:rsidR="00650224">
              <w:rPr>
                <w:rFonts w:ascii="Times New Roman" w:hAnsi="Times New Roman"/>
                <w:sz w:val="24"/>
                <w:szCs w:val="24"/>
              </w:rPr>
              <w:t xml:space="preserve"> cm</w:t>
            </w:r>
            <w:r w:rsidR="00650224" w:rsidRPr="00650224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245F1D" w:rsidRDefault="00245F1D" w:rsidP="00245F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2436C1">
              <w:rPr>
                <w:rFonts w:ascii="Times New Roman" w:hAnsi="Times New Roman"/>
                <w:sz w:val="24"/>
                <w:szCs w:val="24"/>
              </w:rPr>
              <w:t>5 301 cm</w:t>
            </w:r>
            <w:r w:rsidR="002436C1" w:rsidRPr="002436C1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245F1D" w:rsidRDefault="00245F1D" w:rsidP="00245F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2436C1">
              <w:rPr>
                <w:rFonts w:ascii="Times New Roman" w:hAnsi="Times New Roman"/>
                <w:sz w:val="24"/>
                <w:szCs w:val="24"/>
              </w:rPr>
              <w:t>10 603 cm</w:t>
            </w:r>
            <w:r w:rsidR="002436C1" w:rsidRPr="002436C1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E84E4C" w:rsidRDefault="00E84E4C" w:rsidP="00CD209A">
            <w:pPr>
              <w:pStyle w:val="QuestionStyle"/>
            </w:pPr>
          </w:p>
        </w:tc>
      </w:tr>
      <w:tr w:rsidR="00325745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325745" w:rsidRPr="001B3341" w:rsidRDefault="00325745" w:rsidP="00CD209A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E84E4C" w:rsidRDefault="00B52442" w:rsidP="00E84E4C">
            <w:pPr>
              <w:ind w:right="4711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55" type="#_x0000_t75" style="position:absolute;margin-left:247.7pt;margin-top:4.95pt;width:200.2pt;height:119.85pt;z-index:251708416;mso-position-horizontal-relative:text;mso-position-vertical-relative:text">
                  <v:imagedata r:id="rId75" o:title=""/>
                </v:shape>
                <o:OLEObject Type="Embed" ProgID="FXDraw.Graphic" ShapeID="_x0000_s1055" DrawAspect="Content" ObjectID="_1514611679" r:id="rId76"/>
              </w:object>
            </w:r>
            <w:r w:rsidR="00E84E4C">
              <w:rPr>
                <w:rFonts w:ascii="Times New Roman" w:hAnsi="Times New Roman"/>
                <w:sz w:val="24"/>
                <w:szCs w:val="24"/>
              </w:rPr>
              <w:t xml:space="preserve">The diagram shows a </w:t>
            </w:r>
            <w:r w:rsidR="00A232F4">
              <w:rPr>
                <w:rFonts w:ascii="Times New Roman" w:hAnsi="Times New Roman"/>
                <w:sz w:val="24"/>
                <w:szCs w:val="24"/>
              </w:rPr>
              <w:t>picnic hamper</w:t>
            </w:r>
            <w:r w:rsidR="00E84E4C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E84E4C" w:rsidRDefault="00A232F4" w:rsidP="00E84E4C">
            <w:pPr>
              <w:ind w:right="4711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Find the volume of the hamper</w:t>
            </w:r>
            <w:r w:rsidR="00E84E4C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245F1D" w:rsidRDefault="00245F1D" w:rsidP="00245F1D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245F1D" w:rsidRDefault="00245F1D" w:rsidP="00245F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39136" behindDoc="0" locked="0" layoutInCell="1" allowOverlap="1">
                      <wp:simplePos x="0" y="0"/>
                      <wp:positionH relativeFrom="column">
                        <wp:posOffset>366091</wp:posOffset>
                      </wp:positionH>
                      <wp:positionV relativeFrom="paragraph">
                        <wp:posOffset>22860</wp:posOffset>
                      </wp:positionV>
                      <wp:extent cx="213360" cy="883920"/>
                      <wp:effectExtent l="0" t="0" r="15240" b="11430"/>
                      <wp:wrapNone/>
                      <wp:docPr id="77" name="Group 7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7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55AA709" id="Group 77" o:spid="_x0000_s1026" style="position:absolute;margin-left:28.85pt;margin-top:1.8pt;width:16.8pt;height:69.6pt;z-index:251739136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2436C1" w:rsidRPr="002436C1">
              <w:rPr>
                <w:rFonts w:ascii="Times New Roman" w:hAnsi="Times New Roman"/>
                <w:sz w:val="24"/>
                <w:szCs w:val="24"/>
              </w:rPr>
              <w:t>18</w:t>
            </w:r>
            <w:r w:rsidR="002436C1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2436C1" w:rsidRPr="002436C1">
              <w:rPr>
                <w:rFonts w:ascii="Times New Roman" w:hAnsi="Times New Roman"/>
                <w:sz w:val="24"/>
                <w:szCs w:val="24"/>
              </w:rPr>
              <w:t>550</w:t>
            </w:r>
            <w:r w:rsidR="002436C1">
              <w:rPr>
                <w:rFonts w:ascii="Times New Roman" w:hAnsi="Times New Roman"/>
                <w:sz w:val="24"/>
                <w:szCs w:val="24"/>
              </w:rPr>
              <w:t xml:space="preserve"> cm</w:t>
            </w:r>
            <w:r w:rsidR="002436C1" w:rsidRPr="002436C1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245F1D" w:rsidRDefault="00245F1D" w:rsidP="00245F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2436C1" w:rsidRPr="002436C1">
              <w:rPr>
                <w:rFonts w:ascii="Times New Roman" w:hAnsi="Times New Roman"/>
                <w:sz w:val="24"/>
                <w:szCs w:val="24"/>
              </w:rPr>
              <w:t>24</w:t>
            </w:r>
            <w:r w:rsidR="002436C1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2436C1" w:rsidRPr="002436C1">
              <w:rPr>
                <w:rFonts w:ascii="Times New Roman" w:hAnsi="Times New Roman"/>
                <w:sz w:val="24"/>
                <w:szCs w:val="24"/>
              </w:rPr>
              <w:t>850</w:t>
            </w:r>
            <w:r w:rsidR="002436C1">
              <w:rPr>
                <w:rFonts w:ascii="Times New Roman" w:hAnsi="Times New Roman"/>
                <w:sz w:val="24"/>
                <w:szCs w:val="24"/>
              </w:rPr>
              <w:t xml:space="preserve"> cm</w:t>
            </w:r>
            <w:r w:rsidR="002436C1" w:rsidRPr="002436C1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245F1D" w:rsidRDefault="00245F1D" w:rsidP="00245F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2436C1" w:rsidRPr="002436C1">
              <w:rPr>
                <w:rFonts w:ascii="Times New Roman" w:hAnsi="Times New Roman"/>
                <w:sz w:val="24"/>
                <w:szCs w:val="24"/>
              </w:rPr>
              <w:t>30</w:t>
            </w:r>
            <w:r w:rsidR="002436C1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2436C1" w:rsidRPr="002436C1">
              <w:rPr>
                <w:rFonts w:ascii="Times New Roman" w:hAnsi="Times New Roman"/>
                <w:sz w:val="24"/>
                <w:szCs w:val="24"/>
              </w:rPr>
              <w:t>800</w:t>
            </w:r>
            <w:r w:rsidR="002436C1">
              <w:rPr>
                <w:rFonts w:ascii="Times New Roman" w:hAnsi="Times New Roman"/>
                <w:sz w:val="24"/>
                <w:szCs w:val="24"/>
              </w:rPr>
              <w:t xml:space="preserve"> cm</w:t>
            </w:r>
            <w:r w:rsidR="002436C1" w:rsidRPr="002436C1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A232F4" w:rsidRPr="002436C1" w:rsidRDefault="00245F1D" w:rsidP="002436C1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2436C1" w:rsidRPr="002436C1">
              <w:rPr>
                <w:rFonts w:ascii="Times New Roman" w:hAnsi="Times New Roman"/>
                <w:sz w:val="24"/>
                <w:szCs w:val="24"/>
              </w:rPr>
              <w:t>37</w:t>
            </w:r>
            <w:r w:rsidR="002436C1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2436C1" w:rsidRPr="002436C1">
              <w:rPr>
                <w:rFonts w:ascii="Times New Roman" w:hAnsi="Times New Roman"/>
                <w:sz w:val="24"/>
                <w:szCs w:val="24"/>
              </w:rPr>
              <w:t>100</w:t>
            </w:r>
            <w:r w:rsidR="002436C1">
              <w:rPr>
                <w:rFonts w:ascii="Times New Roman" w:hAnsi="Times New Roman"/>
                <w:sz w:val="24"/>
                <w:szCs w:val="24"/>
              </w:rPr>
              <w:t xml:space="preserve"> cm</w:t>
            </w:r>
            <w:r w:rsidR="002436C1" w:rsidRPr="002436C1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</w:tc>
      </w:tr>
      <w:tr w:rsidR="00325745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325745" w:rsidRPr="001B3341" w:rsidRDefault="00325745" w:rsidP="00CD209A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E84E4C" w:rsidRDefault="00B52442" w:rsidP="00E84E4C">
            <w:pPr>
              <w:ind w:right="485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53" type="#_x0000_t75" style="position:absolute;margin-left:242.1pt;margin-top:3.95pt;width:213pt;height:104.15pt;z-index:251704320;mso-position-horizontal-relative:text;mso-position-vertical-relative:text">
                  <v:imagedata r:id="rId77" o:title=""/>
                </v:shape>
                <o:OLEObject Type="Embed" ProgID="FXDraw.Graphic" ShapeID="_x0000_s1053" DrawAspect="Content" ObjectID="_1514611680" r:id="rId78"/>
              </w:object>
            </w:r>
            <w:r w:rsidR="00E84E4C">
              <w:rPr>
                <w:rFonts w:ascii="Times New Roman" w:hAnsi="Times New Roman"/>
                <w:sz w:val="24"/>
                <w:szCs w:val="24"/>
              </w:rPr>
              <w:t xml:space="preserve">A storage hut is in the shape of a half cylinder. </w:t>
            </w:r>
          </w:p>
          <w:p w:rsidR="00E84E4C" w:rsidRDefault="00E84E4C" w:rsidP="00E84E4C">
            <w:pPr>
              <w:ind w:right="485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The</w:t>
            </w:r>
            <w:r w:rsidR="002436C1">
              <w:rPr>
                <w:rFonts w:ascii="Times New Roman" w:hAnsi="Times New Roman"/>
                <w:sz w:val="24"/>
                <w:szCs w:val="24"/>
              </w:rPr>
              <w:t xml:space="preserve"> diameter of the semicircle is 10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metres</w:t>
            </w:r>
            <w:r w:rsidR="002436C1">
              <w:rPr>
                <w:rFonts w:ascii="Times New Roman" w:hAnsi="Times New Roman"/>
                <w:sz w:val="24"/>
                <w:szCs w:val="24"/>
              </w:rPr>
              <w:t xml:space="preserve"> and the length of the hut is 15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metres.</w:t>
            </w:r>
          </w:p>
          <w:p w:rsidR="00325745" w:rsidRDefault="008E1210" w:rsidP="00CD209A">
            <w:pPr>
              <w:pStyle w:val="QuestionStyle"/>
            </w:pPr>
            <w:r>
              <w:t>What is its volume to the nearest cubic metre?</w:t>
            </w:r>
          </w:p>
          <w:p w:rsidR="00245F1D" w:rsidRDefault="00245F1D" w:rsidP="00CD209A">
            <w:pPr>
              <w:pStyle w:val="QuestionStyle"/>
            </w:pPr>
          </w:p>
          <w:p w:rsidR="00245F1D" w:rsidRDefault="00245F1D" w:rsidP="008E1210">
            <w:pPr>
              <w:pStyle w:val="QuestionStyle"/>
              <w:tabs>
                <w:tab w:val="left" w:pos="1465"/>
              </w:tabs>
            </w:pPr>
          </w:p>
          <w:p w:rsidR="00245F1D" w:rsidRDefault="00245F1D" w:rsidP="00CD209A">
            <w:pPr>
              <w:pStyle w:val="QuestionStyle"/>
            </w:pPr>
          </w:p>
          <w:p w:rsidR="006F2EA8" w:rsidRDefault="00245F1D" w:rsidP="00CD209A">
            <w:pPr>
              <w:pStyle w:val="QuestionStyle"/>
            </w:pPr>
            <w:r>
              <w:rPr>
                <w:rFonts w:eastAsiaTheme="minorHAns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01760" behindDoc="0" locked="0" layoutInCell="1" allowOverlap="1" wp14:anchorId="1E0D10E6" wp14:editId="764DFD46">
                      <wp:simplePos x="0" y="0"/>
                      <wp:positionH relativeFrom="column">
                        <wp:posOffset>1184744</wp:posOffset>
                      </wp:positionH>
                      <wp:positionV relativeFrom="paragraph">
                        <wp:posOffset>0</wp:posOffset>
                      </wp:positionV>
                      <wp:extent cx="1689100" cy="429260"/>
                      <wp:effectExtent l="0" t="0" r="25400" b="27940"/>
                      <wp:wrapNone/>
                      <wp:docPr id="94" name="Rectangle 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9100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3DC7" w:rsidRDefault="005D3DC7" w:rsidP="00245F1D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0D10E6" id="Rectangle 94" o:spid="_x0000_s1040" style="position:absolute;margin-left:93.3pt;margin-top:0;width:133pt;height:33.8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" filled="f" strokecolor="black [3213]" strokeweight="2pt">
                      <v:textbox>
                        <w:txbxContent>
                          <w:p w:rsidR="005D3DC7" w:rsidRDefault="005D3DC7" w:rsidP="00245F1D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6F2EA8" w:rsidRDefault="006F2EA8" w:rsidP="00CD209A">
            <w:pPr>
              <w:pStyle w:val="QuestionStyle"/>
            </w:pPr>
          </w:p>
        </w:tc>
      </w:tr>
      <w:tr w:rsidR="00325745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325745" w:rsidRPr="001B3341" w:rsidRDefault="00325745" w:rsidP="00CD209A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E25834" w:rsidRPr="00EB7018" w:rsidRDefault="00B52442" w:rsidP="00E25834">
            <w:pPr>
              <w:ind w:right="54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57" type="#_x0000_t75" style="position:absolute;margin-left:250.4pt;margin-top:10.7pt;width:192.55pt;height:139.25pt;z-index:251711488;mso-position-horizontal-relative:text;mso-position-vertical-relative:text">
                  <v:imagedata r:id="rId79" o:title=""/>
                </v:shape>
                <o:OLEObject Type="Embed" ProgID="FXDraw.Graphic" ShapeID="_x0000_s1057" DrawAspect="Content" ObjectID="_1514611681" r:id="rId80"/>
              </w:object>
            </w:r>
            <w:r w:rsidR="00E25834">
              <w:rPr>
                <w:rFonts w:ascii="Times New Roman" w:hAnsi="Times New Roman"/>
                <w:sz w:val="24"/>
                <w:szCs w:val="24"/>
              </w:rPr>
              <w:t>Jack is building a prism from 1 cm</w:t>
            </w:r>
            <w:r w:rsidR="00E25834" w:rsidRPr="00EB7018">
              <w:rPr>
                <w:rFonts w:ascii="Times New Roman" w:hAnsi="Times New Roman"/>
                <w:sz w:val="24"/>
                <w:szCs w:val="24"/>
                <w:vertAlign w:val="superscript"/>
              </w:rPr>
              <w:t>2</w:t>
            </w:r>
            <w:r w:rsidR="00E25834">
              <w:rPr>
                <w:rFonts w:ascii="Times New Roman" w:hAnsi="Times New Roman"/>
                <w:sz w:val="24"/>
                <w:szCs w:val="24"/>
              </w:rPr>
              <w:t xml:space="preserve"> cubes. What is the least number of cubes he must add to produce a prism? </w:t>
            </w:r>
          </w:p>
          <w:p w:rsidR="00325745" w:rsidRDefault="00325745" w:rsidP="00CD209A">
            <w:pPr>
              <w:pStyle w:val="QuestionStyle"/>
            </w:pPr>
          </w:p>
          <w:p w:rsidR="002C25F0" w:rsidRDefault="002C25F0" w:rsidP="00CD209A">
            <w:pPr>
              <w:pStyle w:val="QuestionStyle"/>
            </w:pPr>
          </w:p>
          <w:p w:rsidR="002C25F0" w:rsidRDefault="002C25F0" w:rsidP="00CD209A">
            <w:pPr>
              <w:pStyle w:val="QuestionStyle"/>
            </w:pPr>
          </w:p>
          <w:p w:rsidR="002C25F0" w:rsidRDefault="002C25F0" w:rsidP="00CD209A">
            <w:pPr>
              <w:pStyle w:val="QuestionStyle"/>
            </w:pPr>
          </w:p>
          <w:p w:rsidR="002C25F0" w:rsidRDefault="002C25F0" w:rsidP="00CD209A">
            <w:pPr>
              <w:pStyle w:val="QuestionStyle"/>
            </w:pPr>
          </w:p>
          <w:p w:rsidR="002C25F0" w:rsidRDefault="00245F1D" w:rsidP="00CD209A">
            <w:pPr>
              <w:pStyle w:val="QuestionStyle"/>
            </w:pPr>
            <w:r>
              <w:rPr>
                <w:rFonts w:eastAsiaTheme="minorHAns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02784" behindDoc="0" locked="0" layoutInCell="1" allowOverlap="1" wp14:anchorId="61EACB12" wp14:editId="077D4FE1">
                      <wp:simplePos x="0" y="0"/>
                      <wp:positionH relativeFrom="column">
                        <wp:posOffset>1184744</wp:posOffset>
                      </wp:positionH>
                      <wp:positionV relativeFrom="paragraph">
                        <wp:posOffset>4583</wp:posOffset>
                      </wp:positionV>
                      <wp:extent cx="1689100" cy="429260"/>
                      <wp:effectExtent l="0" t="0" r="25400" b="27940"/>
                      <wp:wrapNone/>
                      <wp:docPr id="95" name="Rectangle 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9100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3DC7" w:rsidRDefault="005D3DC7" w:rsidP="00245F1D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1EACB12" id="Rectangle 95" o:spid="_x0000_s1041" style="position:absolute;margin-left:93.3pt;margin-top:.35pt;width:133pt;height:33.8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" filled="f" strokecolor="black [3213]" strokeweight="2pt">
                      <v:textbox>
                        <w:txbxContent>
                          <w:p w:rsidR="005D3DC7" w:rsidRDefault="005D3DC7" w:rsidP="00245F1D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2C25F0" w:rsidRDefault="002C25F0" w:rsidP="00CD209A">
            <w:pPr>
              <w:pStyle w:val="QuestionStyle"/>
            </w:pPr>
          </w:p>
        </w:tc>
      </w:tr>
      <w:tr w:rsidR="00325745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325745" w:rsidRPr="001B3341" w:rsidRDefault="00325745" w:rsidP="00CD209A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2C25F0" w:rsidRDefault="00B52442" w:rsidP="006F2EA8">
            <w:pPr>
              <w:pStyle w:val="QuestionStyle"/>
              <w:ind w:right="4428"/>
            </w:pPr>
            <w:r>
              <w:rPr>
                <w:noProof/>
                <w:lang w:eastAsia="en-AU"/>
              </w:rPr>
              <w:object w:dxaOrig="1440" w:dyaOrig="1440">
                <v:shape id="_x0000_s1056" type="#_x0000_t75" style="position:absolute;margin-left:289.25pt;margin-top:11.55pt;width:133.2pt;height:166.55pt;z-index:251709440;mso-position-horizontal-relative:text;mso-position-vertical-relative:text">
                  <v:imagedata r:id="rId81" o:title=""/>
                </v:shape>
                <o:OLEObject Type="Embed" ProgID="FXDraw.Graphic" ShapeID="_x0000_s1056" DrawAspect="Content" ObjectID="_1514611682" r:id="rId82"/>
              </w:object>
            </w:r>
            <w:r w:rsidR="00CF4EEC">
              <w:t>A cylindrical water cooler is 66</w:t>
            </w:r>
            <w:r w:rsidR="006F2EA8">
              <w:t xml:space="preserve"> </w:t>
            </w:r>
            <w:r w:rsidR="00CF4EEC">
              <w:t>cm high and has a diameter of 46</w:t>
            </w:r>
            <w:r w:rsidR="006F2EA8">
              <w:t xml:space="preserve"> cm.</w:t>
            </w:r>
          </w:p>
          <w:p w:rsidR="006F2EA8" w:rsidRDefault="006F2EA8" w:rsidP="006F2EA8">
            <w:pPr>
              <w:pStyle w:val="QuestionStyle"/>
              <w:ind w:right="4428"/>
            </w:pPr>
            <w:r>
              <w:t>It is currently half full, and is used to fill cups that hold 400 ml.</w:t>
            </w:r>
          </w:p>
          <w:p w:rsidR="006F2EA8" w:rsidRDefault="006F2EA8" w:rsidP="006F2EA8">
            <w:pPr>
              <w:pStyle w:val="QuestionStyle"/>
              <w:ind w:right="4428"/>
            </w:pPr>
            <w:r>
              <w:t>Given that 1000 cm</w:t>
            </w:r>
            <w:r w:rsidRPr="006F2EA8">
              <w:rPr>
                <w:vertAlign w:val="superscript"/>
              </w:rPr>
              <w:t>3</w:t>
            </w:r>
            <w:r>
              <w:t xml:space="preserve"> holds 1 litre, how many more cups could be filled from the cooler? </w:t>
            </w:r>
          </w:p>
          <w:p w:rsidR="002C25F0" w:rsidRDefault="002C25F0" w:rsidP="00CD209A">
            <w:pPr>
              <w:pStyle w:val="QuestionStyle"/>
            </w:pPr>
          </w:p>
          <w:p w:rsidR="002C25F0" w:rsidRDefault="002C25F0" w:rsidP="00CD209A">
            <w:pPr>
              <w:pStyle w:val="QuestionStyle"/>
            </w:pPr>
          </w:p>
          <w:p w:rsidR="002C25F0" w:rsidRDefault="002C25F0" w:rsidP="00CD209A">
            <w:pPr>
              <w:pStyle w:val="QuestionStyle"/>
            </w:pPr>
          </w:p>
          <w:p w:rsidR="002C25F0" w:rsidRDefault="002C25F0" w:rsidP="00CD209A">
            <w:pPr>
              <w:pStyle w:val="QuestionStyle"/>
            </w:pPr>
          </w:p>
          <w:p w:rsidR="002C25F0" w:rsidRDefault="002C25F0" w:rsidP="00CD209A">
            <w:pPr>
              <w:pStyle w:val="QuestionStyle"/>
            </w:pPr>
          </w:p>
          <w:p w:rsidR="002C25F0" w:rsidRDefault="00245F1D" w:rsidP="00CD209A">
            <w:pPr>
              <w:pStyle w:val="QuestionStyle"/>
            </w:pPr>
            <w:r>
              <w:rPr>
                <w:rFonts w:eastAsiaTheme="minorHAns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06880" behindDoc="0" locked="0" layoutInCell="1" allowOverlap="1" wp14:anchorId="675F448A" wp14:editId="4CD55C7E">
                      <wp:simplePos x="0" y="0"/>
                      <wp:positionH relativeFrom="column">
                        <wp:posOffset>1614115</wp:posOffset>
                      </wp:positionH>
                      <wp:positionV relativeFrom="paragraph">
                        <wp:posOffset>209522</wp:posOffset>
                      </wp:positionV>
                      <wp:extent cx="1689100" cy="429260"/>
                      <wp:effectExtent l="0" t="0" r="25400" b="27940"/>
                      <wp:wrapNone/>
                      <wp:docPr id="96" name="Rectangle 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9100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5D3DC7" w:rsidRDefault="005D3DC7" w:rsidP="00245F1D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5F448A" id="Rectangle 96" o:spid="_x0000_s1042" style="position:absolute;margin-left:127.1pt;margin-top:16.5pt;width:133pt;height:33.8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" filled="f" strokecolor="black [3213]" strokeweight="2pt">
                      <v:textbox>
                        <w:txbxContent>
                          <w:p w:rsidR="005D3DC7" w:rsidRDefault="005D3DC7" w:rsidP="00245F1D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2C25F0" w:rsidRDefault="002C25F0" w:rsidP="00CD209A">
            <w:pPr>
              <w:pStyle w:val="QuestionStyle"/>
            </w:pPr>
          </w:p>
          <w:p w:rsidR="00325745" w:rsidRDefault="00325745" w:rsidP="00CD209A">
            <w:pPr>
              <w:pStyle w:val="QuestionStyle"/>
            </w:pPr>
          </w:p>
        </w:tc>
      </w:tr>
    </w:tbl>
    <w:p w:rsidR="00D667E2" w:rsidRDefault="00D667E2">
      <w:pPr>
        <w:sectPr w:rsidR="00D667E2" w:rsidSect="00413DF5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9D24C3" w:rsidRDefault="009D24C3" w:rsidP="0067305E">
      <w:pPr>
        <w:jc w:val="center"/>
        <w:rPr>
          <w:rFonts w:ascii="Times New Roman" w:hAnsi="Times New Roman"/>
          <w:sz w:val="36"/>
          <w:szCs w:val="36"/>
        </w:rPr>
        <w:sectPr w:rsidR="009D24C3" w:rsidSect="00A252B0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875833" w:rsidRDefault="00875833" w:rsidP="00875833">
      <w:pPr>
        <w:rPr>
          <w:rFonts w:asciiTheme="majorHAnsi" w:hAnsiTheme="majorHAnsi"/>
          <w:sz w:val="24"/>
          <w:szCs w:val="24"/>
        </w:r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57" w:type="dxa"/>
        </w:tblCellMar>
        <w:tblLook w:val="04A0" w:firstRow="1" w:lastRow="0" w:firstColumn="1" w:lastColumn="0" w:noHBand="0" w:noVBand="1"/>
      </w:tblPr>
      <w:tblGrid>
        <w:gridCol w:w="988"/>
        <w:gridCol w:w="1002"/>
        <w:gridCol w:w="5240"/>
        <w:gridCol w:w="2977"/>
      </w:tblGrid>
      <w:tr w:rsidR="00875833" w:rsidRPr="00325745" w:rsidTr="005D3DC7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132142659"/>
            <w:placeholder>
              <w:docPart w:val="132C79544D924329B9920F6EC378D3AA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990" w:type="dxa"/>
                <w:gridSpan w:val="2"/>
                <w:shd w:val="clear" w:color="auto" w:fill="B6DDE8" w:themeFill="accent5" w:themeFillTint="66"/>
                <w:vAlign w:val="center"/>
              </w:tcPr>
              <w:p w:rsidR="00875833" w:rsidRPr="00325745" w:rsidRDefault="00875833" w:rsidP="005D3DC7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-1511053743"/>
            <w:placeholder>
              <w:docPart w:val="4C733559A8944275AAC3B97209A2D333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240" w:type="dxa"/>
                <w:shd w:val="clear" w:color="auto" w:fill="B6DDE8" w:themeFill="accent5" w:themeFillTint="66"/>
              </w:tcPr>
              <w:p w:rsidR="00875833" w:rsidRPr="005C44C0" w:rsidRDefault="00875833" w:rsidP="005D3DC7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Volume</w:t>
                </w:r>
              </w:p>
            </w:tc>
          </w:sdtContent>
        </w:sdt>
        <w:tc>
          <w:tcPr>
            <w:tcW w:w="2977" w:type="dxa"/>
            <w:shd w:val="clear" w:color="auto" w:fill="215868" w:themeFill="accent5" w:themeFillShade="80"/>
          </w:tcPr>
          <w:p w:rsidR="00875833" w:rsidRDefault="00875833" w:rsidP="005D3DC7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Non Calculator</w:t>
            </w:r>
          </w:p>
          <w:p w:rsidR="00875833" w:rsidRPr="00325745" w:rsidRDefault="00875833" w:rsidP="005D3DC7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875833" w:rsidRPr="00325745" w:rsidTr="005D3DC7">
        <w:trPr>
          <w:cantSplit/>
          <w:trHeight w:val="624"/>
        </w:trPr>
        <w:tc>
          <w:tcPr>
            <w:tcW w:w="10207" w:type="dxa"/>
            <w:gridSpan w:val="4"/>
            <w:shd w:val="clear" w:color="auto" w:fill="B6DDE8" w:themeFill="accent5" w:themeFillTint="66"/>
          </w:tcPr>
          <w:p w:rsidR="00875833" w:rsidRPr="00885304" w:rsidRDefault="00875833" w:rsidP="005D3DC7">
            <w:pPr>
              <w:jc w:val="center"/>
              <w:rPr>
                <w:rFonts w:ascii="Times New Roman" w:hAnsi="Times New Roman"/>
                <w:sz w:val="40"/>
                <w:szCs w:val="40"/>
              </w:rPr>
            </w:pPr>
            <w:r w:rsidRPr="00885304">
              <w:rPr>
                <w:rFonts w:ascii="Times New Roman" w:hAnsi="Times New Roman"/>
                <w:sz w:val="40"/>
                <w:szCs w:val="40"/>
              </w:rPr>
              <w:t>ANSWERS</w:t>
            </w:r>
          </w:p>
        </w:tc>
      </w:tr>
      <w:tr w:rsidR="00875833" w:rsidTr="005D3D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</w:trPr>
        <w:tc>
          <w:tcPr>
            <w:tcW w:w="988" w:type="dxa"/>
          </w:tcPr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No.</w:t>
            </w:r>
          </w:p>
        </w:tc>
        <w:tc>
          <w:tcPr>
            <w:tcW w:w="6242" w:type="dxa"/>
            <w:gridSpan w:val="2"/>
          </w:tcPr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WORKING</w:t>
            </w:r>
          </w:p>
        </w:tc>
        <w:tc>
          <w:tcPr>
            <w:tcW w:w="2977" w:type="dxa"/>
          </w:tcPr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ANSWER</w:t>
            </w:r>
          </w:p>
        </w:tc>
      </w:tr>
      <w:tr w:rsidR="00875833" w:rsidTr="005D3D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875833" w:rsidRPr="00B9780A" w:rsidRDefault="00875833" w:rsidP="00875833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</w:t>
            </w:r>
            <w:r w:rsidRPr="00ED2287">
              <w:rPr>
                <w:rFonts w:asciiTheme="majorHAnsi" w:hAnsiTheme="majorHAnsi"/>
                <w:sz w:val="24"/>
                <w:szCs w:val="24"/>
                <w:vertAlign w:val="superscript"/>
              </w:rPr>
              <w:t>st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has pyramid above a prism</w:t>
            </w:r>
          </w:p>
        </w:tc>
        <w:tc>
          <w:tcPr>
            <w:tcW w:w="2977" w:type="dxa"/>
            <w:vAlign w:val="center"/>
          </w:tcPr>
          <w:p w:rsidR="00875833" w:rsidRDefault="00875833" w:rsidP="005D3DC7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</w:t>
            </w:r>
            <w:r w:rsidRPr="00805C21">
              <w:rPr>
                <w:rFonts w:asciiTheme="majorHAnsi" w:hAnsiTheme="majorHAnsi"/>
                <w:sz w:val="24"/>
                <w:szCs w:val="24"/>
                <w:vertAlign w:val="superscript"/>
              </w:rPr>
              <w:t>st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</w:tc>
      </w:tr>
      <w:tr w:rsidR="00875833" w:rsidTr="005D3D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875833" w:rsidRPr="00B9780A" w:rsidRDefault="00875833" w:rsidP="00875833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3</w:t>
            </w:r>
            <w:r w:rsidRPr="00EB1BD1">
              <w:rPr>
                <w:rFonts w:asciiTheme="majorHAnsi" w:hAnsiTheme="majorHAnsi"/>
                <w:sz w:val="24"/>
                <w:szCs w:val="24"/>
                <w:vertAlign w:val="superscript"/>
              </w:rPr>
              <w:t>rd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is a triangular prism</w:t>
            </w:r>
          </w:p>
        </w:tc>
        <w:tc>
          <w:tcPr>
            <w:tcW w:w="2977" w:type="dxa"/>
            <w:vAlign w:val="center"/>
          </w:tcPr>
          <w:p w:rsidR="00875833" w:rsidRDefault="00875833" w:rsidP="005D3DC7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3</w:t>
            </w:r>
            <w:r w:rsidRPr="00805C21">
              <w:rPr>
                <w:rFonts w:asciiTheme="majorHAnsi" w:hAnsiTheme="majorHAnsi"/>
                <w:sz w:val="24"/>
                <w:szCs w:val="24"/>
                <w:vertAlign w:val="superscript"/>
              </w:rPr>
              <w:t>rd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</w:tc>
      </w:tr>
      <w:tr w:rsidR="00875833" w:rsidTr="005D3D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875833" w:rsidRPr="00B9780A" w:rsidRDefault="00875833" w:rsidP="00875833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875833" w:rsidRPr="00805C21" w:rsidRDefault="00875833" w:rsidP="005D3DC7">
            <w:pPr>
              <w:rPr>
                <w:rFonts w:asciiTheme="majorHAnsi" w:hAnsiTheme="majorHAnsi"/>
                <w:position w:val="-2"/>
                <w:sz w:val="24"/>
                <w:szCs w:val="24"/>
              </w:rPr>
            </w:pPr>
            <w:r w:rsidRPr="00805C21">
              <w:rPr>
                <w:color w:val="FF0000"/>
                <w:position w:val="-2"/>
              </w:rPr>
              <w:object w:dxaOrig="1894" w:dyaOrig="396">
                <v:shape id="_x0000_i1061" type="#_x0000_t75" style="width:69pt;height:15pt" o:ole="">
                  <v:imagedata r:id="rId83" o:title=""/>
                </v:shape>
                <o:OLEObject Type="Embed" ProgID="FXEquation.Equation" ShapeID="_x0000_i1061" DrawAspect="Content" ObjectID="_1514611628" r:id="rId84"/>
              </w:object>
            </w:r>
          </w:p>
        </w:tc>
        <w:tc>
          <w:tcPr>
            <w:tcW w:w="2977" w:type="dxa"/>
            <w:vAlign w:val="center"/>
          </w:tcPr>
          <w:p w:rsidR="00875833" w:rsidRDefault="00875833" w:rsidP="005D3DC7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27 cm</w:t>
            </w:r>
            <w:r w:rsidRPr="00805C21">
              <w:rPr>
                <w:rFonts w:asciiTheme="majorHAnsi" w:hAnsiTheme="majorHAnsi"/>
                <w:sz w:val="24"/>
                <w:szCs w:val="24"/>
                <w:vertAlign w:val="superscript"/>
              </w:rPr>
              <w:t>3</w:t>
            </w:r>
          </w:p>
        </w:tc>
      </w:tr>
      <w:tr w:rsidR="00875833" w:rsidTr="005D3D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875833" w:rsidRPr="00B9780A" w:rsidRDefault="00875833" w:rsidP="00875833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875833" w:rsidRDefault="006E76FD" w:rsidP="005D3DC7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object w:dxaOrig="2553" w:dyaOrig="753">
                <v:shape id="_x0000_i1062" type="#_x0000_t75" style="width:96.75pt;height:28.5pt" o:ole="">
                  <v:imagedata r:id="rId85" o:title=""/>
                </v:shape>
                <o:OLEObject Type="Embed" ProgID="FXEquation.Equation" ShapeID="_x0000_i1062" DrawAspect="Content" ObjectID="_1514611629" r:id="rId86"/>
              </w:object>
            </w:r>
          </w:p>
        </w:tc>
        <w:tc>
          <w:tcPr>
            <w:tcW w:w="2977" w:type="dxa"/>
            <w:vAlign w:val="center"/>
          </w:tcPr>
          <w:p w:rsidR="00875833" w:rsidRDefault="006E76FD" w:rsidP="005D3DC7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16</w:t>
            </w:r>
            <w:r w:rsidR="00875833">
              <w:rPr>
                <w:rFonts w:asciiTheme="majorHAnsi" w:hAnsiTheme="majorHAnsi"/>
                <w:sz w:val="24"/>
                <w:szCs w:val="24"/>
              </w:rPr>
              <w:t>0 cm</w:t>
            </w:r>
            <w:r w:rsidR="00875833" w:rsidRPr="00805C21">
              <w:rPr>
                <w:rFonts w:asciiTheme="majorHAnsi" w:hAnsiTheme="majorHAnsi"/>
                <w:sz w:val="24"/>
                <w:szCs w:val="24"/>
                <w:vertAlign w:val="superscript"/>
              </w:rPr>
              <w:t>3</w:t>
            </w:r>
          </w:p>
        </w:tc>
      </w:tr>
      <w:tr w:rsidR="00875833" w:rsidTr="005D3D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875833" w:rsidRPr="00B9780A" w:rsidRDefault="00875833" w:rsidP="00875833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  <w:vertAlign w:val="superscript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Bottom row = 10 cm</w:t>
            </w:r>
            <w:r w:rsidRPr="00805C21">
              <w:rPr>
                <w:rFonts w:asciiTheme="majorHAnsi" w:hAnsiTheme="majorHAnsi"/>
                <w:sz w:val="24"/>
                <w:szCs w:val="24"/>
                <w:vertAlign w:val="superscript"/>
              </w:rPr>
              <w:t>3</w:t>
            </w:r>
          </w:p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  <w:vertAlign w:val="superscript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Second row = 5 cm</w:t>
            </w:r>
            <w:r w:rsidRPr="00805C21">
              <w:rPr>
                <w:rFonts w:asciiTheme="majorHAnsi" w:hAnsiTheme="majorHAnsi"/>
                <w:sz w:val="24"/>
                <w:szCs w:val="24"/>
                <w:vertAlign w:val="superscript"/>
              </w:rPr>
              <w:t>3</w:t>
            </w:r>
          </w:p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  <w:vertAlign w:val="superscript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Top row = 3 cm</w:t>
            </w:r>
            <w:r w:rsidRPr="00805C21">
              <w:rPr>
                <w:rFonts w:asciiTheme="majorHAnsi" w:hAnsiTheme="majorHAnsi"/>
                <w:sz w:val="24"/>
                <w:szCs w:val="24"/>
                <w:vertAlign w:val="superscript"/>
              </w:rPr>
              <w:t>3</w:t>
            </w:r>
          </w:p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Total volume = 18 cm</w:t>
            </w:r>
            <w:r w:rsidRPr="00805C21">
              <w:rPr>
                <w:rFonts w:asciiTheme="majorHAnsi" w:hAnsiTheme="majorHAnsi"/>
                <w:sz w:val="24"/>
                <w:szCs w:val="24"/>
                <w:vertAlign w:val="superscript"/>
              </w:rPr>
              <w:t>3</w:t>
            </w:r>
          </w:p>
        </w:tc>
        <w:tc>
          <w:tcPr>
            <w:tcW w:w="2977" w:type="dxa"/>
            <w:vAlign w:val="center"/>
          </w:tcPr>
          <w:p w:rsidR="00875833" w:rsidRDefault="00875833" w:rsidP="005D3DC7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18 cm</w:t>
            </w:r>
            <w:r w:rsidRPr="00805C21">
              <w:rPr>
                <w:rFonts w:asciiTheme="majorHAnsi" w:hAnsiTheme="majorHAnsi"/>
                <w:sz w:val="24"/>
                <w:szCs w:val="24"/>
                <w:vertAlign w:val="superscript"/>
              </w:rPr>
              <w:t>3</w:t>
            </w:r>
          </w:p>
        </w:tc>
      </w:tr>
      <w:tr w:rsidR="00875833" w:rsidTr="005D3D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875833" w:rsidRPr="00B9780A" w:rsidRDefault="00875833" w:rsidP="00875833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sz w:val="24"/>
                <w:szCs w:val="24"/>
              </w:rPr>
              <w:object w:dxaOrig="4090" w:dyaOrig="558">
                <v:shape id="_x0000_i1063" type="#_x0000_t75" style="width:205.5pt;height:27.75pt" o:ole="">
                  <v:imagedata r:id="rId87" o:title=""/>
                </v:shape>
                <o:OLEObject Type="Embed" ProgID="FXEquation.Equation" ShapeID="_x0000_i1063" DrawAspect="Content" ObjectID="_1514611630" r:id="rId88"/>
              </w:object>
            </w: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875833" w:rsidRDefault="00875833" w:rsidP="005D3DC7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4</w:t>
            </w:r>
            <w:r w:rsidRPr="00805C21">
              <w:rPr>
                <w:rFonts w:asciiTheme="majorHAnsi" w:hAnsiTheme="majorHAnsi"/>
                <w:sz w:val="24"/>
                <w:szCs w:val="24"/>
                <w:vertAlign w:val="superscript"/>
              </w:rPr>
              <w:t>th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</w:tc>
      </w:tr>
      <w:tr w:rsidR="00875833" w:rsidTr="005D3D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875833" w:rsidRPr="00B9780A" w:rsidRDefault="00875833" w:rsidP="00875833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sz w:val="24"/>
                <w:szCs w:val="24"/>
              </w:rPr>
              <w:object w:dxaOrig="2662" w:dyaOrig="834">
                <v:shape id="_x0000_i1064" type="#_x0000_t75" style="width:134.25pt;height:42pt" o:ole="">
                  <v:imagedata r:id="rId89" o:title=""/>
                </v:shape>
                <o:OLEObject Type="Embed" ProgID="FXEquation.Equation" ShapeID="_x0000_i1064" DrawAspect="Content" ObjectID="_1514611631" r:id="rId90"/>
              </w:object>
            </w:r>
          </w:p>
        </w:tc>
        <w:tc>
          <w:tcPr>
            <w:tcW w:w="2977" w:type="dxa"/>
            <w:vAlign w:val="center"/>
          </w:tcPr>
          <w:p w:rsidR="00875833" w:rsidRDefault="00875833" w:rsidP="005D3DC7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</w:t>
            </w:r>
            <w:r w:rsidRPr="00DF4E87">
              <w:rPr>
                <w:rFonts w:asciiTheme="majorHAnsi" w:hAnsiTheme="majorHAnsi"/>
                <w:sz w:val="24"/>
                <w:szCs w:val="24"/>
                <w:vertAlign w:val="superscript"/>
              </w:rPr>
              <w:t>nd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</w:tc>
      </w:tr>
      <w:tr w:rsidR="00875833" w:rsidTr="005D3D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875833" w:rsidRPr="00B9780A" w:rsidRDefault="00875833" w:rsidP="00875833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875833" w:rsidRPr="00DF4E87" w:rsidRDefault="00875833" w:rsidP="005D3DC7">
            <w:pPr>
              <w:rPr>
                <w:rFonts w:asciiTheme="majorHAnsi" w:hAnsiTheme="majorHAnsi"/>
                <w:position w:val="-74"/>
                <w:sz w:val="24"/>
                <w:szCs w:val="24"/>
              </w:rPr>
            </w:pPr>
            <w:r w:rsidRPr="00DF4E87">
              <w:rPr>
                <w:rFonts w:ascii="Times New Roman" w:hAnsi="Times New Roman"/>
                <w:color w:val="FF0000"/>
                <w:position w:val="-74"/>
                <w:sz w:val="24"/>
                <w:szCs w:val="24"/>
              </w:rPr>
              <w:object w:dxaOrig="3244" w:dyaOrig="1218">
                <v:shape id="_x0000_i1065" type="#_x0000_t75" style="width:120pt;height:45pt" o:ole="">
                  <v:imagedata r:id="rId91" o:title=""/>
                </v:shape>
                <o:OLEObject Type="Embed" ProgID="FXEquation.Equation" ShapeID="_x0000_i1065" DrawAspect="Content" ObjectID="_1514611632" r:id="rId92"/>
              </w:object>
            </w:r>
          </w:p>
        </w:tc>
        <w:tc>
          <w:tcPr>
            <w:tcW w:w="2977" w:type="dxa"/>
            <w:vAlign w:val="center"/>
          </w:tcPr>
          <w:p w:rsidR="00875833" w:rsidRDefault="00875833" w:rsidP="005D3DC7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192 m</w:t>
            </w:r>
            <w:r w:rsidRPr="00805C21">
              <w:rPr>
                <w:rFonts w:asciiTheme="majorHAnsi" w:hAnsiTheme="majorHAnsi"/>
                <w:sz w:val="24"/>
                <w:szCs w:val="24"/>
                <w:vertAlign w:val="superscript"/>
              </w:rPr>
              <w:t>3</w:t>
            </w:r>
          </w:p>
        </w:tc>
      </w:tr>
      <w:tr w:rsidR="00875833" w:rsidTr="005D3D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875833" w:rsidRPr="00B9780A" w:rsidRDefault="00875833" w:rsidP="00875833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875833" w:rsidRDefault="006E76FD" w:rsidP="005D3DC7">
            <w:pPr>
              <w:rPr>
                <w:rFonts w:asciiTheme="majorHAnsi" w:hAnsiTheme="majorHAnsi"/>
                <w:sz w:val="24"/>
                <w:szCs w:val="24"/>
              </w:rPr>
            </w:pPr>
            <w:r w:rsidRPr="00DF4E87">
              <w:rPr>
                <w:rFonts w:ascii="Times New Roman" w:hAnsi="Times New Roman"/>
                <w:color w:val="FF0000"/>
                <w:position w:val="-74"/>
                <w:sz w:val="24"/>
                <w:szCs w:val="24"/>
              </w:rPr>
              <w:object w:dxaOrig="3784" w:dyaOrig="1638">
                <v:shape id="_x0000_i1066" type="#_x0000_t75" style="width:139.5pt;height:59.25pt" o:ole="">
                  <v:imagedata r:id="rId93" o:title=""/>
                </v:shape>
                <o:OLEObject Type="Embed" ProgID="FXEquation.Equation" ShapeID="_x0000_i1066" DrawAspect="Content" ObjectID="_1514611633" r:id="rId94"/>
              </w:object>
            </w:r>
          </w:p>
        </w:tc>
        <w:tc>
          <w:tcPr>
            <w:tcW w:w="2977" w:type="dxa"/>
            <w:vAlign w:val="center"/>
          </w:tcPr>
          <w:p w:rsidR="00875833" w:rsidRDefault="00875833" w:rsidP="005D3DC7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</w:t>
            </w:r>
            <w:r w:rsidRPr="00B17412">
              <w:rPr>
                <w:rFonts w:asciiTheme="majorHAnsi" w:hAnsiTheme="majorHAnsi"/>
                <w:sz w:val="24"/>
                <w:szCs w:val="24"/>
                <w:vertAlign w:val="superscript"/>
              </w:rPr>
              <w:t>st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</w:tc>
      </w:tr>
      <w:tr w:rsidR="00875833" w:rsidTr="005D3D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875833" w:rsidRPr="00B9780A" w:rsidRDefault="00875833" w:rsidP="00875833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</w:rPr>
            </w:pPr>
            <w:r w:rsidRPr="00DF4E87">
              <w:rPr>
                <w:rFonts w:ascii="Times New Roman" w:hAnsi="Times New Roman"/>
                <w:color w:val="FF0000"/>
                <w:position w:val="-74"/>
                <w:sz w:val="24"/>
                <w:szCs w:val="24"/>
              </w:rPr>
              <w:object w:dxaOrig="2178" w:dyaOrig="1180">
                <v:shape id="_x0000_i1067" type="#_x0000_t75" style="width:80.25pt;height:42.75pt" o:ole="">
                  <v:imagedata r:id="rId95" o:title=""/>
                </v:shape>
                <o:OLEObject Type="Embed" ProgID="FXEquation.Equation" ShapeID="_x0000_i1067" DrawAspect="Content" ObjectID="_1514611634" r:id="rId96"/>
              </w:object>
            </w:r>
          </w:p>
        </w:tc>
        <w:tc>
          <w:tcPr>
            <w:tcW w:w="2977" w:type="dxa"/>
            <w:vAlign w:val="center"/>
          </w:tcPr>
          <w:p w:rsidR="00875833" w:rsidRDefault="00875833" w:rsidP="005D3DC7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200 cm</w:t>
            </w:r>
            <w:r w:rsidRPr="00805C21">
              <w:rPr>
                <w:rFonts w:asciiTheme="majorHAnsi" w:hAnsiTheme="majorHAnsi"/>
                <w:sz w:val="24"/>
                <w:szCs w:val="24"/>
                <w:vertAlign w:val="superscript"/>
              </w:rPr>
              <w:t>3</w:t>
            </w:r>
          </w:p>
        </w:tc>
      </w:tr>
      <w:tr w:rsidR="00875833" w:rsidTr="005D3D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875833" w:rsidRPr="00B9780A" w:rsidRDefault="00875833" w:rsidP="00875833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</w:rPr>
            </w:pPr>
            <w:r w:rsidRPr="00DF4E87">
              <w:rPr>
                <w:rFonts w:ascii="Times New Roman" w:hAnsi="Times New Roman"/>
                <w:color w:val="FF0000"/>
                <w:position w:val="-74"/>
                <w:sz w:val="24"/>
                <w:szCs w:val="24"/>
              </w:rPr>
              <w:object w:dxaOrig="2884" w:dyaOrig="1356">
                <v:shape id="_x0000_i1068" type="#_x0000_t75" style="width:106.5pt;height:49.5pt" o:ole="">
                  <v:imagedata r:id="rId97" o:title=""/>
                </v:shape>
                <o:OLEObject Type="Embed" ProgID="FXEquation.Equation" ShapeID="_x0000_i1068" DrawAspect="Content" ObjectID="_1514611635" r:id="rId98"/>
              </w:object>
            </w:r>
          </w:p>
        </w:tc>
        <w:tc>
          <w:tcPr>
            <w:tcW w:w="2977" w:type="dxa"/>
            <w:vAlign w:val="center"/>
          </w:tcPr>
          <w:p w:rsidR="00875833" w:rsidRDefault="00875833" w:rsidP="005D3DC7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</w:t>
            </w:r>
            <w:r w:rsidRPr="00B17412">
              <w:rPr>
                <w:rFonts w:asciiTheme="majorHAnsi" w:hAnsiTheme="majorHAnsi"/>
                <w:sz w:val="24"/>
                <w:szCs w:val="24"/>
                <w:vertAlign w:val="superscript"/>
              </w:rPr>
              <w:t>nd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</w:tc>
      </w:tr>
      <w:tr w:rsidR="00875833" w:rsidTr="005D3D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875833" w:rsidRPr="00B9780A" w:rsidRDefault="00875833" w:rsidP="00875833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</w:rPr>
            </w:pPr>
            <w:r w:rsidRPr="00DF4E87">
              <w:rPr>
                <w:rFonts w:ascii="Times New Roman" w:hAnsi="Times New Roman"/>
                <w:color w:val="FF0000"/>
                <w:position w:val="-74"/>
                <w:sz w:val="24"/>
                <w:szCs w:val="24"/>
              </w:rPr>
              <w:object w:dxaOrig="3604" w:dyaOrig="1218">
                <v:shape id="_x0000_i1069" type="#_x0000_t75" style="width:132.75pt;height:45pt" o:ole="">
                  <v:imagedata r:id="rId99" o:title=""/>
                </v:shape>
                <o:OLEObject Type="Embed" ProgID="FXEquation.Equation" ShapeID="_x0000_i1069" DrawAspect="Content" ObjectID="_1514611636" r:id="rId100"/>
              </w:object>
            </w:r>
          </w:p>
        </w:tc>
        <w:tc>
          <w:tcPr>
            <w:tcW w:w="2977" w:type="dxa"/>
            <w:vAlign w:val="center"/>
          </w:tcPr>
          <w:p w:rsidR="00875833" w:rsidRDefault="00875833" w:rsidP="005D3DC7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480 cm</w:t>
            </w:r>
            <w:r w:rsidRPr="00805C21">
              <w:rPr>
                <w:rFonts w:asciiTheme="majorHAnsi" w:hAnsiTheme="majorHAnsi"/>
                <w:sz w:val="24"/>
                <w:szCs w:val="24"/>
                <w:vertAlign w:val="superscript"/>
              </w:rPr>
              <w:t>3</w:t>
            </w:r>
          </w:p>
        </w:tc>
      </w:tr>
      <w:tr w:rsidR="00875833" w:rsidTr="005D3D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875833" w:rsidRPr="00B9780A" w:rsidRDefault="00875833" w:rsidP="00875833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875833" w:rsidRPr="00ED2287" w:rsidRDefault="00875833" w:rsidP="005D3DC7">
            <w:pPr>
              <w:rPr>
                <w:rFonts w:asciiTheme="majorHAnsi" w:hAnsiTheme="majorHAnsi"/>
                <w:position w:val="-110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ED2287">
              <w:rPr>
                <w:rFonts w:asciiTheme="majorHAnsi" w:hAnsiTheme="majorHAnsi"/>
                <w:color w:val="FF0000"/>
                <w:position w:val="-110"/>
                <w:sz w:val="24"/>
                <w:szCs w:val="24"/>
              </w:rPr>
              <w:object w:dxaOrig="2868" w:dyaOrig="1274">
                <v:shape id="_x0000_i1070" type="#_x0000_t75" style="width:143.25pt;height:63.75pt" o:ole="">
                  <v:imagedata r:id="rId101" o:title=""/>
                </v:shape>
                <o:OLEObject Type="Embed" ProgID="FXEquation.Equation" ShapeID="_x0000_i1070" DrawAspect="Content" ObjectID="_1514611637" r:id="rId102"/>
              </w:object>
            </w:r>
            <w:r w:rsidRPr="00ED2287">
              <w:rPr>
                <w:rFonts w:asciiTheme="majorHAnsi" w:hAnsiTheme="majorHAnsi"/>
                <w:position w:val="-11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875833" w:rsidRDefault="00875833" w:rsidP="005D3DC7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ED2287">
              <w:rPr>
                <w:rFonts w:asciiTheme="majorHAnsi" w:hAnsiTheme="majorHAnsi"/>
                <w:color w:val="FF0000"/>
                <w:position w:val="-2"/>
                <w:sz w:val="24"/>
                <w:szCs w:val="24"/>
              </w:rPr>
              <w:object w:dxaOrig="648" w:dyaOrig="194">
                <v:shape id="_x0000_i1071" type="#_x0000_t75" style="width:32.25pt;height:9.75pt" o:ole="">
                  <v:imagedata r:id="rId103" o:title=""/>
                </v:shape>
                <o:OLEObject Type="Embed" ProgID="FXEquation.Equation" ShapeID="_x0000_i1071" DrawAspect="Content" ObjectID="_1514611638" r:id="rId104"/>
              </w:object>
            </w:r>
            <w:r>
              <w:rPr>
                <w:rFonts w:asciiTheme="majorHAnsi" w:hAnsiTheme="majorHAnsi"/>
                <w:sz w:val="24"/>
                <w:szCs w:val="24"/>
              </w:rPr>
              <w:t xml:space="preserve"> cm</w:t>
            </w:r>
            <w:r w:rsidRPr="00805C21">
              <w:rPr>
                <w:rFonts w:asciiTheme="majorHAnsi" w:hAnsiTheme="majorHAnsi"/>
                <w:sz w:val="24"/>
                <w:szCs w:val="24"/>
                <w:vertAlign w:val="superscript"/>
              </w:rPr>
              <w:t>3</w:t>
            </w:r>
          </w:p>
        </w:tc>
      </w:tr>
      <w:tr w:rsidR="00875833" w:rsidTr="005D3D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875833" w:rsidRPr="00B9780A" w:rsidRDefault="00875833" w:rsidP="00875833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sz w:val="24"/>
                <w:szCs w:val="24"/>
              </w:rPr>
              <w:object w:dxaOrig="3048" w:dyaOrig="1757">
                <v:shape id="_x0000_i1072" type="#_x0000_t75" style="width:152.25pt;height:87.75pt" o:ole="">
                  <v:imagedata r:id="rId105" o:title=""/>
                </v:shape>
                <o:OLEObject Type="Embed" ProgID="FXEquation.Equation" ShapeID="_x0000_i1072" DrawAspect="Content" ObjectID="_1514611639" r:id="rId106"/>
              </w:object>
            </w: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875833" w:rsidRDefault="00875833" w:rsidP="005D3DC7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336 m</w:t>
            </w:r>
            <w:r w:rsidRPr="00805C21">
              <w:rPr>
                <w:rFonts w:asciiTheme="majorHAnsi" w:hAnsiTheme="majorHAnsi"/>
                <w:sz w:val="24"/>
                <w:szCs w:val="24"/>
                <w:vertAlign w:val="superscript"/>
              </w:rPr>
              <w:t>3</w:t>
            </w:r>
          </w:p>
        </w:tc>
      </w:tr>
      <w:tr w:rsidR="00875833" w:rsidTr="005D3D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875833" w:rsidRPr="00B9780A" w:rsidRDefault="00875833" w:rsidP="00875833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875833" w:rsidRPr="00ED2287" w:rsidRDefault="00875833" w:rsidP="005D3DC7">
            <w:pPr>
              <w:rPr>
                <w:rFonts w:asciiTheme="majorHAnsi" w:hAnsiTheme="majorHAnsi"/>
                <w:position w:val="-150"/>
                <w:sz w:val="24"/>
                <w:szCs w:val="24"/>
              </w:rPr>
            </w:pPr>
            <w:r w:rsidRPr="00ED2287">
              <w:rPr>
                <w:rFonts w:asciiTheme="majorHAnsi" w:hAnsiTheme="majorHAnsi"/>
                <w:color w:val="FF0000"/>
                <w:position w:val="-150"/>
                <w:sz w:val="24"/>
                <w:szCs w:val="24"/>
              </w:rPr>
              <w:object w:dxaOrig="2864" w:dyaOrig="1838">
                <v:shape id="_x0000_i1073" type="#_x0000_t75" style="width:143.25pt;height:91.5pt" o:ole="">
                  <v:imagedata r:id="rId107" o:title=""/>
                </v:shape>
                <o:OLEObject Type="Embed" ProgID="FXEquation.Equation" ShapeID="_x0000_i1073" DrawAspect="Content" ObjectID="_1514611640" r:id="rId108"/>
              </w:object>
            </w:r>
          </w:p>
        </w:tc>
        <w:tc>
          <w:tcPr>
            <w:tcW w:w="2977" w:type="dxa"/>
            <w:vAlign w:val="center"/>
          </w:tcPr>
          <w:p w:rsidR="00875833" w:rsidRDefault="00875833" w:rsidP="005D3DC7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3 600 cm</w:t>
            </w:r>
            <w:r w:rsidRPr="00805C21">
              <w:rPr>
                <w:rFonts w:asciiTheme="majorHAnsi" w:hAnsiTheme="majorHAnsi"/>
                <w:sz w:val="24"/>
                <w:szCs w:val="24"/>
                <w:vertAlign w:val="superscript"/>
              </w:rPr>
              <w:t>3</w:t>
            </w:r>
          </w:p>
        </w:tc>
      </w:tr>
    </w:tbl>
    <w:p w:rsidR="00875833" w:rsidRDefault="00875833" w:rsidP="00875833">
      <w:pPr>
        <w:rPr>
          <w:rFonts w:asciiTheme="majorHAnsi" w:hAnsiTheme="majorHAnsi"/>
          <w:sz w:val="24"/>
          <w:szCs w:val="24"/>
        </w:rPr>
        <w:sectPr w:rsidR="00875833" w:rsidSect="009D24C3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57" w:type="dxa"/>
        </w:tblCellMar>
        <w:tblLook w:val="04A0" w:firstRow="1" w:lastRow="0" w:firstColumn="1" w:lastColumn="0" w:noHBand="0" w:noVBand="1"/>
      </w:tblPr>
      <w:tblGrid>
        <w:gridCol w:w="988"/>
        <w:gridCol w:w="431"/>
        <w:gridCol w:w="5243"/>
        <w:gridCol w:w="568"/>
        <w:gridCol w:w="2977"/>
      </w:tblGrid>
      <w:tr w:rsidR="00875833" w:rsidRPr="00325745" w:rsidTr="005D3DC7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418944250"/>
            <w:placeholder>
              <w:docPart w:val="058D17B4F0A24CF0A5F7F457FE2F02A1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gridSpan w:val="2"/>
                <w:shd w:val="clear" w:color="auto" w:fill="B6DDE8" w:themeFill="accent5" w:themeFillTint="66"/>
                <w:vAlign w:val="center"/>
              </w:tcPr>
              <w:p w:rsidR="00875833" w:rsidRPr="00325745" w:rsidRDefault="00875833" w:rsidP="005D3DC7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713930614"/>
            <w:placeholder>
              <w:docPart w:val="0F1935E07F0441E5BBD9CA2F31DA097F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243" w:type="dxa"/>
                <w:tcBorders>
                  <w:right w:val="single" w:sz="4" w:space="0" w:color="auto"/>
                </w:tcBorders>
                <w:shd w:val="clear" w:color="auto" w:fill="B6DDE8" w:themeFill="accent5" w:themeFillTint="66"/>
              </w:tcPr>
              <w:p w:rsidR="00875833" w:rsidRPr="005C44C0" w:rsidRDefault="00875833" w:rsidP="005D3DC7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Volume</w:t>
                </w:r>
              </w:p>
            </w:tc>
          </w:sdtContent>
        </w:sdt>
        <w:tc>
          <w:tcPr>
            <w:tcW w:w="35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15868" w:themeFill="accent5" w:themeFillShade="80"/>
          </w:tcPr>
          <w:p w:rsidR="00875833" w:rsidRDefault="00875833" w:rsidP="005D3DC7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  <w:p w:rsidR="00875833" w:rsidRDefault="00875833" w:rsidP="005D3DC7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 xml:space="preserve">Short Answer </w:t>
            </w:r>
          </w:p>
          <w:p w:rsidR="00875833" w:rsidRPr="00325745" w:rsidRDefault="00875833" w:rsidP="005D3DC7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875833" w:rsidRPr="00325745" w:rsidTr="005D3DC7">
        <w:trPr>
          <w:cantSplit/>
          <w:trHeight w:val="851"/>
        </w:trPr>
        <w:tc>
          <w:tcPr>
            <w:tcW w:w="10207" w:type="dxa"/>
            <w:gridSpan w:val="5"/>
            <w:shd w:val="clear" w:color="auto" w:fill="B6DDE8" w:themeFill="accent5" w:themeFillTint="66"/>
          </w:tcPr>
          <w:p w:rsidR="00875833" w:rsidRPr="00325745" w:rsidRDefault="00875833" w:rsidP="005D3DC7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885304">
              <w:rPr>
                <w:rFonts w:ascii="Times New Roman" w:hAnsi="Times New Roman"/>
                <w:sz w:val="40"/>
                <w:szCs w:val="40"/>
              </w:rPr>
              <w:t>ANSWERS</w:t>
            </w:r>
          </w:p>
        </w:tc>
      </w:tr>
      <w:tr w:rsidR="00875833" w:rsidTr="005D3D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88" w:type="dxa"/>
          </w:tcPr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No.</w:t>
            </w:r>
          </w:p>
        </w:tc>
        <w:tc>
          <w:tcPr>
            <w:tcW w:w="6242" w:type="dxa"/>
            <w:gridSpan w:val="3"/>
          </w:tcPr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WORKING</w:t>
            </w:r>
          </w:p>
        </w:tc>
        <w:tc>
          <w:tcPr>
            <w:tcW w:w="2977" w:type="dxa"/>
          </w:tcPr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ANSWER</w:t>
            </w:r>
          </w:p>
        </w:tc>
      </w:tr>
      <w:tr w:rsidR="00875833" w:rsidTr="005D3D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737"/>
        </w:trPr>
        <w:tc>
          <w:tcPr>
            <w:tcW w:w="988" w:type="dxa"/>
          </w:tcPr>
          <w:p w:rsidR="00875833" w:rsidRPr="00B9780A" w:rsidRDefault="00875833" w:rsidP="00875833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875833" w:rsidRDefault="00805CED" w:rsidP="005D3DC7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It is a Pentagonal</w:t>
            </w:r>
            <w:r w:rsidR="00875833">
              <w:rPr>
                <w:rFonts w:asciiTheme="majorHAnsi" w:hAnsiTheme="majorHAnsi"/>
                <w:sz w:val="24"/>
                <w:szCs w:val="24"/>
              </w:rPr>
              <w:t xml:space="preserve"> prism.</w:t>
            </w:r>
          </w:p>
        </w:tc>
        <w:tc>
          <w:tcPr>
            <w:tcW w:w="2977" w:type="dxa"/>
            <w:vAlign w:val="center"/>
          </w:tcPr>
          <w:p w:rsidR="00875833" w:rsidRDefault="00875833" w:rsidP="005D3DC7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3</w:t>
            </w:r>
            <w:r w:rsidRPr="00825EB5">
              <w:rPr>
                <w:rFonts w:asciiTheme="majorHAnsi" w:hAnsiTheme="majorHAnsi"/>
                <w:sz w:val="24"/>
                <w:szCs w:val="24"/>
                <w:vertAlign w:val="superscript"/>
              </w:rPr>
              <w:t>rd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</w:tc>
      </w:tr>
      <w:tr w:rsidR="00875833" w:rsidTr="005D3D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737"/>
        </w:trPr>
        <w:tc>
          <w:tcPr>
            <w:tcW w:w="988" w:type="dxa"/>
          </w:tcPr>
          <w:p w:rsidR="00875833" w:rsidRPr="00B9780A" w:rsidRDefault="00875833" w:rsidP="00875833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Hexagonal prism</w:t>
            </w:r>
          </w:p>
        </w:tc>
        <w:tc>
          <w:tcPr>
            <w:tcW w:w="2977" w:type="dxa"/>
            <w:vAlign w:val="center"/>
          </w:tcPr>
          <w:p w:rsidR="00875833" w:rsidRDefault="00875833" w:rsidP="005D3DC7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Hexagonal prism</w:t>
            </w:r>
          </w:p>
        </w:tc>
      </w:tr>
      <w:tr w:rsidR="00875833" w:rsidTr="005D3D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737"/>
        </w:trPr>
        <w:tc>
          <w:tcPr>
            <w:tcW w:w="988" w:type="dxa"/>
          </w:tcPr>
          <w:p w:rsidR="00875833" w:rsidRPr="00B9780A" w:rsidRDefault="00875833" w:rsidP="00875833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875833" w:rsidRPr="0035302C" w:rsidRDefault="00875833" w:rsidP="005D3DC7">
            <w:pPr>
              <w:rPr>
                <w:rFonts w:asciiTheme="majorHAnsi" w:hAnsiTheme="majorHAnsi"/>
                <w:position w:val="-100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35302C">
              <w:rPr>
                <w:rFonts w:asciiTheme="majorHAnsi" w:hAnsiTheme="majorHAnsi"/>
                <w:color w:val="FF0000"/>
                <w:position w:val="-100"/>
                <w:sz w:val="24"/>
                <w:szCs w:val="24"/>
              </w:rPr>
              <w:object w:dxaOrig="2837" w:dyaOrig="1274">
                <v:shape id="_x0000_i1074" type="#_x0000_t75" style="width:142.5pt;height:63.75pt" o:ole="">
                  <v:imagedata r:id="rId109" o:title=""/>
                </v:shape>
                <o:OLEObject Type="Embed" ProgID="FXEquation.Equation" ShapeID="_x0000_i1074" DrawAspect="Content" ObjectID="_1514611641" r:id="rId110"/>
              </w:object>
            </w:r>
            <w:r w:rsidRPr="0035302C">
              <w:rPr>
                <w:rFonts w:asciiTheme="majorHAnsi" w:hAnsiTheme="majorHAnsi"/>
                <w:position w:val="-10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875833" w:rsidRDefault="00875833" w:rsidP="005D3DC7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</w:t>
            </w:r>
            <w:r w:rsidRPr="00825EB5">
              <w:rPr>
                <w:rFonts w:asciiTheme="majorHAnsi" w:hAnsiTheme="majorHAnsi"/>
                <w:sz w:val="24"/>
                <w:szCs w:val="24"/>
                <w:vertAlign w:val="superscript"/>
              </w:rPr>
              <w:t>st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</w:tc>
      </w:tr>
      <w:tr w:rsidR="00875833" w:rsidTr="005D3D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737"/>
        </w:trPr>
        <w:tc>
          <w:tcPr>
            <w:tcW w:w="988" w:type="dxa"/>
          </w:tcPr>
          <w:p w:rsidR="00875833" w:rsidRPr="00B9780A" w:rsidRDefault="00875833" w:rsidP="00875833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object w:dxaOrig="3454" w:dyaOrig="753">
                <v:shape id="_x0000_i1075" type="#_x0000_t75" style="width:131.25pt;height:28.5pt" o:ole="">
                  <v:imagedata r:id="rId111" o:title=""/>
                </v:shape>
                <o:OLEObject Type="Embed" ProgID="FXEquation.Equation" ShapeID="_x0000_i1075" DrawAspect="Content" ObjectID="_1514611642" r:id="rId112"/>
              </w:object>
            </w:r>
          </w:p>
        </w:tc>
        <w:tc>
          <w:tcPr>
            <w:tcW w:w="2977" w:type="dxa"/>
            <w:vAlign w:val="center"/>
          </w:tcPr>
          <w:p w:rsidR="00875833" w:rsidRDefault="00875833" w:rsidP="005D3DC7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1 280 cm</w:t>
            </w:r>
            <w:r w:rsidRPr="0035302C">
              <w:rPr>
                <w:rFonts w:asciiTheme="majorHAnsi" w:hAnsiTheme="majorHAnsi"/>
                <w:sz w:val="24"/>
                <w:szCs w:val="24"/>
                <w:vertAlign w:val="superscript"/>
              </w:rPr>
              <w:t>3</w:t>
            </w:r>
          </w:p>
        </w:tc>
      </w:tr>
      <w:tr w:rsidR="00875833" w:rsidTr="005D3D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737"/>
        </w:trPr>
        <w:tc>
          <w:tcPr>
            <w:tcW w:w="988" w:type="dxa"/>
          </w:tcPr>
          <w:p w:rsidR="00875833" w:rsidRPr="00B9780A" w:rsidRDefault="00875833" w:rsidP="00875833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</w:rPr>
            </w:pPr>
            <w:r w:rsidRPr="00DF4E87">
              <w:rPr>
                <w:rFonts w:ascii="Times New Roman" w:hAnsi="Times New Roman"/>
                <w:color w:val="FF0000"/>
                <w:position w:val="-74"/>
                <w:sz w:val="24"/>
                <w:szCs w:val="24"/>
              </w:rPr>
              <w:object w:dxaOrig="3604" w:dyaOrig="1218">
                <v:shape id="_x0000_i1076" type="#_x0000_t75" style="width:132.75pt;height:45pt" o:ole="">
                  <v:imagedata r:id="rId113" o:title=""/>
                </v:shape>
                <o:OLEObject Type="Embed" ProgID="FXEquation.Equation" ShapeID="_x0000_i1076" DrawAspect="Content" ObjectID="_1514611643" r:id="rId114"/>
              </w:object>
            </w:r>
          </w:p>
        </w:tc>
        <w:tc>
          <w:tcPr>
            <w:tcW w:w="2977" w:type="dxa"/>
            <w:vAlign w:val="center"/>
          </w:tcPr>
          <w:p w:rsidR="00875833" w:rsidRDefault="00875833" w:rsidP="005D3DC7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480 m</w:t>
            </w:r>
            <w:r w:rsidRPr="0035302C">
              <w:rPr>
                <w:rFonts w:asciiTheme="majorHAnsi" w:hAnsiTheme="majorHAnsi"/>
                <w:sz w:val="24"/>
                <w:szCs w:val="24"/>
                <w:vertAlign w:val="superscript"/>
              </w:rPr>
              <w:t>3</w:t>
            </w:r>
          </w:p>
        </w:tc>
      </w:tr>
      <w:tr w:rsidR="00875833" w:rsidTr="005D3D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737"/>
        </w:trPr>
        <w:tc>
          <w:tcPr>
            <w:tcW w:w="988" w:type="dxa"/>
          </w:tcPr>
          <w:p w:rsidR="00875833" w:rsidRPr="00B9780A" w:rsidRDefault="00875833" w:rsidP="00875833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875833" w:rsidRPr="00805CED" w:rsidRDefault="00805CED" w:rsidP="005D3DC7">
            <w:pPr>
              <w:rPr>
                <w:rFonts w:asciiTheme="majorHAnsi" w:hAnsiTheme="majorHAnsi"/>
                <w:position w:val="-186"/>
                <w:sz w:val="24"/>
                <w:szCs w:val="24"/>
              </w:rPr>
            </w:pPr>
            <w:r w:rsidRPr="00805CED">
              <w:rPr>
                <w:rFonts w:asciiTheme="majorHAnsi" w:hAnsiTheme="majorHAnsi"/>
                <w:color w:val="FF0000"/>
                <w:position w:val="-186"/>
                <w:sz w:val="24"/>
                <w:szCs w:val="24"/>
              </w:rPr>
              <w:object w:dxaOrig="2864" w:dyaOrig="2198">
                <v:shape id="_x0000_i1077" type="#_x0000_t75" style="width:143.25pt;height:110.25pt" o:ole="">
                  <v:imagedata r:id="rId115" o:title=""/>
                </v:shape>
                <o:OLEObject Type="Embed" ProgID="FXEquation.Equation" ShapeID="_x0000_i1077" DrawAspect="Content" ObjectID="_1514611644" r:id="rId116"/>
              </w:object>
            </w:r>
          </w:p>
        </w:tc>
        <w:tc>
          <w:tcPr>
            <w:tcW w:w="2977" w:type="dxa"/>
            <w:vAlign w:val="center"/>
          </w:tcPr>
          <w:p w:rsidR="00875833" w:rsidRDefault="00875833" w:rsidP="005D3DC7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</w:t>
            </w:r>
            <w:r w:rsidRPr="00FD4801">
              <w:rPr>
                <w:rFonts w:asciiTheme="majorHAnsi" w:hAnsiTheme="majorHAnsi"/>
                <w:sz w:val="24"/>
                <w:szCs w:val="24"/>
                <w:vertAlign w:val="superscript"/>
              </w:rPr>
              <w:t>nd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</w:tc>
      </w:tr>
      <w:tr w:rsidR="00875833" w:rsidTr="005D3D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737"/>
        </w:trPr>
        <w:tc>
          <w:tcPr>
            <w:tcW w:w="988" w:type="dxa"/>
          </w:tcPr>
          <w:p w:rsidR="00875833" w:rsidRPr="00B9780A" w:rsidRDefault="00875833" w:rsidP="00875833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875833" w:rsidRPr="003671AE" w:rsidRDefault="00875833" w:rsidP="005D3DC7">
            <w:pPr>
              <w:rPr>
                <w:rFonts w:asciiTheme="majorHAnsi" w:hAnsiTheme="majorHAnsi"/>
                <w:position w:val="-126"/>
                <w:sz w:val="24"/>
                <w:szCs w:val="24"/>
              </w:rPr>
            </w:pPr>
            <w:r w:rsidRPr="003671AE">
              <w:rPr>
                <w:rFonts w:asciiTheme="majorHAnsi" w:hAnsiTheme="majorHAnsi"/>
                <w:color w:val="FF0000"/>
                <w:position w:val="-126"/>
                <w:sz w:val="24"/>
                <w:szCs w:val="24"/>
              </w:rPr>
              <w:object w:dxaOrig="4087" w:dyaOrig="1598">
                <v:shape id="_x0000_i1078" type="#_x0000_t75" style="width:204pt;height:80.25pt" o:ole="">
                  <v:imagedata r:id="rId117" o:title=""/>
                </v:shape>
                <o:OLEObject Type="Embed" ProgID="FXEquation.Equation" ShapeID="_x0000_i1078" DrawAspect="Content" ObjectID="_1514611645" r:id="rId118"/>
              </w:object>
            </w:r>
          </w:p>
        </w:tc>
        <w:tc>
          <w:tcPr>
            <w:tcW w:w="2977" w:type="dxa"/>
            <w:vAlign w:val="center"/>
          </w:tcPr>
          <w:p w:rsidR="00875833" w:rsidRDefault="00875833" w:rsidP="005D3DC7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4</w:t>
            </w:r>
            <w:r w:rsidRPr="003671AE">
              <w:rPr>
                <w:rFonts w:asciiTheme="majorHAnsi" w:hAnsiTheme="majorHAnsi"/>
                <w:sz w:val="24"/>
                <w:szCs w:val="24"/>
                <w:vertAlign w:val="superscript"/>
              </w:rPr>
              <w:t>th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</w:tc>
      </w:tr>
      <w:tr w:rsidR="00875833" w:rsidTr="005D3D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737"/>
        </w:trPr>
        <w:tc>
          <w:tcPr>
            <w:tcW w:w="988" w:type="dxa"/>
          </w:tcPr>
          <w:p w:rsidR="00875833" w:rsidRPr="00B9780A" w:rsidRDefault="00875833" w:rsidP="00875833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</w:rPr>
            </w:pPr>
            <w:r w:rsidRPr="003671AE">
              <w:rPr>
                <w:rFonts w:asciiTheme="majorHAnsi" w:hAnsiTheme="majorHAnsi"/>
                <w:color w:val="FF0000"/>
                <w:position w:val="-126"/>
                <w:sz w:val="24"/>
                <w:szCs w:val="24"/>
              </w:rPr>
              <w:object w:dxaOrig="5362" w:dyaOrig="1198">
                <v:shape id="_x0000_i1079" type="#_x0000_t75" style="width:268.5pt;height:60pt" o:ole="">
                  <v:imagedata r:id="rId119" o:title=""/>
                </v:shape>
                <o:OLEObject Type="Embed" ProgID="FXEquation.Equation" ShapeID="_x0000_i1079" DrawAspect="Content" ObjectID="_1514611646" r:id="rId120"/>
              </w:object>
            </w:r>
          </w:p>
        </w:tc>
        <w:tc>
          <w:tcPr>
            <w:tcW w:w="2977" w:type="dxa"/>
            <w:vAlign w:val="center"/>
          </w:tcPr>
          <w:p w:rsidR="00875833" w:rsidRDefault="00875833" w:rsidP="005D3DC7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180 000 mm</w:t>
            </w:r>
            <w:r w:rsidRPr="003671AE">
              <w:rPr>
                <w:rFonts w:asciiTheme="majorHAnsi" w:hAnsiTheme="majorHAnsi"/>
                <w:sz w:val="24"/>
                <w:szCs w:val="24"/>
                <w:vertAlign w:val="superscript"/>
              </w:rPr>
              <w:t>3</w:t>
            </w:r>
          </w:p>
        </w:tc>
      </w:tr>
      <w:tr w:rsidR="00875833" w:rsidTr="005D3D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737"/>
        </w:trPr>
        <w:tc>
          <w:tcPr>
            <w:tcW w:w="988" w:type="dxa"/>
          </w:tcPr>
          <w:p w:rsidR="00875833" w:rsidRPr="00B9780A" w:rsidRDefault="00875833" w:rsidP="00875833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</w:rPr>
            </w:pPr>
            <w:r w:rsidRPr="003671AE">
              <w:rPr>
                <w:rFonts w:asciiTheme="majorHAnsi" w:hAnsiTheme="majorHAnsi"/>
                <w:color w:val="FF0000"/>
                <w:position w:val="-126"/>
                <w:sz w:val="24"/>
                <w:szCs w:val="24"/>
              </w:rPr>
              <w:object w:dxaOrig="3528" w:dyaOrig="1538">
                <v:shape id="_x0000_i1080" type="#_x0000_t75" style="width:176.25pt;height:76.5pt" o:ole="">
                  <v:imagedata r:id="rId121" o:title=""/>
                </v:shape>
                <o:OLEObject Type="Embed" ProgID="FXEquation.Equation" ShapeID="_x0000_i1080" DrawAspect="Content" ObjectID="_1514611647" r:id="rId122"/>
              </w:object>
            </w:r>
          </w:p>
        </w:tc>
        <w:tc>
          <w:tcPr>
            <w:tcW w:w="2977" w:type="dxa"/>
            <w:vAlign w:val="center"/>
          </w:tcPr>
          <w:p w:rsidR="00875833" w:rsidRDefault="00875833" w:rsidP="005D3DC7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324 cm</w:t>
            </w:r>
            <w:r w:rsidRPr="003671AE">
              <w:rPr>
                <w:rFonts w:asciiTheme="majorHAnsi" w:hAnsiTheme="majorHAnsi"/>
                <w:sz w:val="24"/>
                <w:szCs w:val="24"/>
                <w:vertAlign w:val="superscript"/>
              </w:rPr>
              <w:t>3</w:t>
            </w:r>
          </w:p>
        </w:tc>
      </w:tr>
      <w:tr w:rsidR="00875833" w:rsidTr="005D3D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737"/>
        </w:trPr>
        <w:tc>
          <w:tcPr>
            <w:tcW w:w="988" w:type="dxa"/>
          </w:tcPr>
          <w:p w:rsidR="00875833" w:rsidRPr="00B9780A" w:rsidRDefault="00875833" w:rsidP="00875833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</w:rPr>
            </w:pPr>
            <w:r w:rsidRPr="003671AE">
              <w:rPr>
                <w:rFonts w:asciiTheme="majorHAnsi" w:hAnsiTheme="majorHAnsi"/>
                <w:color w:val="FF0000"/>
                <w:position w:val="-126"/>
                <w:sz w:val="24"/>
                <w:szCs w:val="24"/>
              </w:rPr>
              <w:object w:dxaOrig="4878" w:dyaOrig="1498">
                <v:shape id="_x0000_i1081" type="#_x0000_t75" style="width:243.75pt;height:75.75pt" o:ole="">
                  <v:imagedata r:id="rId123" o:title=""/>
                </v:shape>
                <o:OLEObject Type="Embed" ProgID="FXEquation.Equation" ShapeID="_x0000_i1081" DrawAspect="Content" ObjectID="_1514611648" r:id="rId124"/>
              </w:object>
            </w:r>
          </w:p>
        </w:tc>
        <w:tc>
          <w:tcPr>
            <w:tcW w:w="2977" w:type="dxa"/>
            <w:vAlign w:val="center"/>
          </w:tcPr>
          <w:p w:rsidR="00875833" w:rsidRDefault="00875833" w:rsidP="005D3DC7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3</w:t>
            </w:r>
            <w:r w:rsidRPr="00525700">
              <w:rPr>
                <w:rFonts w:asciiTheme="majorHAnsi" w:hAnsiTheme="majorHAnsi"/>
                <w:sz w:val="24"/>
                <w:szCs w:val="24"/>
                <w:vertAlign w:val="superscript"/>
              </w:rPr>
              <w:t>rd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</w:tc>
      </w:tr>
      <w:tr w:rsidR="00875833" w:rsidTr="005D3D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737"/>
        </w:trPr>
        <w:tc>
          <w:tcPr>
            <w:tcW w:w="988" w:type="dxa"/>
          </w:tcPr>
          <w:p w:rsidR="00875833" w:rsidRPr="00B9780A" w:rsidRDefault="00875833" w:rsidP="00875833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6E76FD">
              <w:rPr>
                <w:rFonts w:asciiTheme="majorHAnsi" w:hAnsiTheme="majorHAnsi"/>
                <w:sz w:val="24"/>
                <w:szCs w:val="24"/>
              </w:rPr>
              <w:object w:dxaOrig="3728" w:dyaOrig="2310">
                <v:shape id="_x0000_i1082" type="#_x0000_t75" style="width:186.75pt;height:115.5pt" o:ole="">
                  <v:imagedata r:id="rId125" o:title=""/>
                </v:shape>
                <o:OLEObject Type="Embed" ProgID="FXEquation.Equation" ShapeID="_x0000_i1082" DrawAspect="Content" ObjectID="_1514611649" r:id="rId126"/>
              </w:object>
            </w: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875833" w:rsidRDefault="00875833" w:rsidP="005D3DC7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</w:t>
            </w:r>
            <w:r w:rsidRPr="002A26CE">
              <w:rPr>
                <w:rFonts w:asciiTheme="majorHAnsi" w:hAnsiTheme="majorHAnsi"/>
                <w:sz w:val="24"/>
                <w:szCs w:val="24"/>
                <w:vertAlign w:val="superscript"/>
              </w:rPr>
              <w:t>nd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</w:tc>
      </w:tr>
      <w:tr w:rsidR="00875833" w:rsidTr="005D3D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737"/>
        </w:trPr>
        <w:tc>
          <w:tcPr>
            <w:tcW w:w="988" w:type="dxa"/>
          </w:tcPr>
          <w:p w:rsidR="00875833" w:rsidRPr="00B9780A" w:rsidRDefault="00875833" w:rsidP="00875833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sz w:val="24"/>
                <w:szCs w:val="24"/>
              </w:rPr>
              <w:object w:dxaOrig="4148" w:dyaOrig="2438">
                <v:shape id="_x0000_i1083" type="#_x0000_t75" style="width:207pt;height:122.25pt" o:ole="">
                  <v:imagedata r:id="rId127" o:title=""/>
                </v:shape>
                <o:OLEObject Type="Embed" ProgID="FXEquation.Equation" ShapeID="_x0000_i1083" DrawAspect="Content" ObjectID="_1514611650" r:id="rId128"/>
              </w:object>
            </w: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875833" w:rsidRDefault="00875833" w:rsidP="005D3DC7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</w:t>
            </w:r>
            <w:r w:rsidRPr="002A26CE">
              <w:rPr>
                <w:rFonts w:asciiTheme="majorHAnsi" w:hAnsiTheme="majorHAnsi"/>
                <w:sz w:val="24"/>
                <w:szCs w:val="24"/>
                <w:vertAlign w:val="superscript"/>
              </w:rPr>
              <w:t>st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</w:tc>
      </w:tr>
      <w:tr w:rsidR="00875833" w:rsidTr="005D3D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737"/>
        </w:trPr>
        <w:tc>
          <w:tcPr>
            <w:tcW w:w="988" w:type="dxa"/>
          </w:tcPr>
          <w:p w:rsidR="00875833" w:rsidRPr="00B9780A" w:rsidRDefault="00875833" w:rsidP="00875833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object w:dxaOrig="3964" w:dyaOrig="2578">
                <v:shape id="_x0000_i1084" type="#_x0000_t75" style="width:198.75pt;height:129pt" o:ole="">
                  <v:imagedata r:id="rId129" o:title=""/>
                </v:shape>
                <o:OLEObject Type="Embed" ProgID="FXEquation.Equation" ShapeID="_x0000_i1084" DrawAspect="Content" ObjectID="_1514611651" r:id="rId130"/>
              </w:object>
            </w:r>
          </w:p>
        </w:tc>
        <w:tc>
          <w:tcPr>
            <w:tcW w:w="2977" w:type="dxa"/>
            <w:vAlign w:val="center"/>
          </w:tcPr>
          <w:p w:rsidR="00875833" w:rsidRDefault="00875833" w:rsidP="005D3DC7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589 m</w:t>
            </w:r>
            <w:r w:rsidRPr="00566D07">
              <w:rPr>
                <w:rFonts w:asciiTheme="majorHAnsi" w:hAnsiTheme="majorHAnsi"/>
                <w:sz w:val="24"/>
                <w:szCs w:val="24"/>
                <w:vertAlign w:val="superscript"/>
              </w:rPr>
              <w:t>3</w:t>
            </w:r>
          </w:p>
        </w:tc>
      </w:tr>
      <w:tr w:rsidR="00875833" w:rsidTr="005D3D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875833" w:rsidRPr="00B9780A" w:rsidRDefault="00875833" w:rsidP="00875833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875833" w:rsidRDefault="00B52442" w:rsidP="005D3DC7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sz w:val="24"/>
                <w:szCs w:val="24"/>
                <w:lang w:eastAsia="en-AU"/>
              </w:rPr>
              <w:object w:dxaOrig="1440" w:dyaOrig="1440">
                <v:shape id="_x0000_s1139" type="#_x0000_t75" style="position:absolute;margin-left:.3pt;margin-top:19.8pt;width:153.3pt;height:78.7pt;z-index:251814912;mso-position-horizontal-relative:text;mso-position-vertical-relative:text">
                  <v:imagedata r:id="rId131" o:title=""/>
                </v:shape>
                <o:OLEObject Type="Embed" ProgID="FXDraw.Graphic" ShapeID="_x0000_s1139" DrawAspect="Content" ObjectID="_1514611683" r:id="rId132"/>
              </w:object>
            </w:r>
          </w:p>
          <w:p w:rsidR="00875833" w:rsidRDefault="00B52442" w:rsidP="005D3DC7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sz w:val="24"/>
                <w:szCs w:val="24"/>
                <w:lang w:eastAsia="en-AU"/>
              </w:rPr>
              <w:object w:dxaOrig="1440" w:dyaOrig="1440">
                <v:shape id="_x0000_s1138" type="#_x0000_t75" style="position:absolute;margin-left:180.1pt;margin-top:7.6pt;width:99.85pt;height:72.15pt;z-index:251813888;mso-position-horizontal-relative:text;mso-position-vertical-relative:text">
                  <v:imagedata r:id="rId133" o:title=""/>
                </v:shape>
                <o:OLEObject Type="Embed" ProgID="FXDraw.Graphic" ShapeID="_x0000_s1138" DrawAspect="Content" ObjectID="_1514611684" r:id="rId134"/>
              </w:object>
            </w:r>
          </w:p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Extra needed 5 on second row and 4 on top row to make a prism.</w:t>
            </w:r>
          </w:p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Total needed = 9 cubes.</w:t>
            </w:r>
          </w:p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2977" w:type="dxa"/>
            <w:vAlign w:val="center"/>
          </w:tcPr>
          <w:p w:rsidR="00875833" w:rsidRDefault="00875833" w:rsidP="005D3DC7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9 cubes</w:t>
            </w:r>
          </w:p>
        </w:tc>
      </w:tr>
      <w:tr w:rsidR="00875833" w:rsidTr="005D3D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737"/>
        </w:trPr>
        <w:tc>
          <w:tcPr>
            <w:tcW w:w="988" w:type="dxa"/>
          </w:tcPr>
          <w:p w:rsidR="00875833" w:rsidRPr="00B9780A" w:rsidRDefault="00875833" w:rsidP="00875833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875833" w:rsidRDefault="00875833" w:rsidP="005D3DC7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sz w:val="24"/>
                <w:szCs w:val="24"/>
              </w:rPr>
              <w:object w:dxaOrig="4128" w:dyaOrig="2934">
                <v:shape id="_x0000_i1087" type="#_x0000_t75" style="width:207pt;height:147pt" o:ole="">
                  <v:imagedata r:id="rId135" o:title=""/>
                </v:shape>
                <o:OLEObject Type="Embed" ProgID="FXEquation.Equation" ShapeID="_x0000_i1087" DrawAspect="Content" ObjectID="_1514611652" r:id="rId136"/>
              </w:object>
            </w: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875833" w:rsidRDefault="00875833" w:rsidP="005D3DC7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137 cups</w:t>
            </w:r>
          </w:p>
        </w:tc>
      </w:tr>
    </w:tbl>
    <w:p w:rsidR="00885304" w:rsidRDefault="00885304">
      <w:pPr>
        <w:rPr>
          <w:rFonts w:asciiTheme="majorHAnsi" w:hAnsiTheme="majorHAnsi"/>
          <w:sz w:val="24"/>
          <w:szCs w:val="24"/>
        </w:rPr>
      </w:pPr>
    </w:p>
    <w:sectPr w:rsidR="00885304" w:rsidSect="009D24C3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52442" w:rsidRDefault="00B52442" w:rsidP="00C868AD">
      <w:r>
        <w:separator/>
      </w:r>
    </w:p>
  </w:endnote>
  <w:endnote w:type="continuationSeparator" w:id="0">
    <w:p w:rsidR="00B52442" w:rsidRDefault="00B52442" w:rsidP="00C868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8436295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D3DC7" w:rsidRDefault="005D3DC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609AB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5D3DC7" w:rsidRDefault="005D3DC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5798696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D3DC7" w:rsidRDefault="005D3DC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52442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5D3DC7" w:rsidRDefault="005D3DC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52442" w:rsidRDefault="00B52442" w:rsidP="00C868AD">
      <w:r>
        <w:separator/>
      </w:r>
    </w:p>
  </w:footnote>
  <w:footnote w:type="continuationSeparator" w:id="0">
    <w:p w:rsidR="00B52442" w:rsidRDefault="00B52442" w:rsidP="00C868A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3DC7" w:rsidRPr="00C868AD" w:rsidRDefault="005D3DC7">
    <w:pPr>
      <w:pStyle w:val="Header"/>
      <w:rPr>
        <w:u w:val="single"/>
      </w:rPr>
    </w:pPr>
    <w:r>
      <w:rPr>
        <w:u w:val="single"/>
      </w:rPr>
      <w:t xml:space="preserve">Mathematics                       Topic </w:t>
    </w:r>
    <w:r w:rsidRPr="00C868AD">
      <w:rPr>
        <w:u w:val="single"/>
      </w:rPr>
      <w:t>Test</w:t>
    </w:r>
    <w:r>
      <w:rPr>
        <w:u w:val="single"/>
      </w:rPr>
      <w:t xml:space="preserve"> - </w:t>
    </w:r>
    <w:sdt>
      <w:sdtPr>
        <w:rPr>
          <w:u w:val="single"/>
        </w:rPr>
        <w:alias w:val="Title"/>
        <w:tag w:val=""/>
        <w:id w:val="1775589371"/>
        <w:placeholder>
          <w:docPart w:val="132C79544D924329B9920F6EC378D3AA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>
          <w:rPr>
            <w:u w:val="single"/>
          </w:rPr>
          <w:t>Volume</w:t>
        </w:r>
      </w:sdtContent>
    </w:sdt>
    <w:r w:rsidRPr="00C868AD">
      <w:rPr>
        <w:u w:val="single"/>
      </w:rPr>
      <w:tab/>
    </w:r>
    <w:r w:rsidRPr="00C868AD">
      <w:rPr>
        <w:u w:val="single"/>
      </w:rPr>
      <w:tab/>
    </w:r>
    <w:r w:rsidR="00390BAB">
      <w:rPr>
        <w:u w:val="single"/>
      </w:rPr>
      <w:t>2016</w:t>
    </w:r>
    <w:r w:rsidRPr="00C868AD">
      <w:rPr>
        <w:u w:val="single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3DC7" w:rsidRPr="005615AC" w:rsidRDefault="005D3DC7" w:rsidP="005C44C0">
    <w:pPr>
      <w:pStyle w:val="Header"/>
      <w:jc w:val="center"/>
      <w:rPr>
        <w:rFonts w:ascii="Baskerville Old Face" w:hAnsi="Baskerville Old Face"/>
        <w:i/>
        <w:sz w:val="52"/>
        <w:szCs w:val="52"/>
      </w:rPr>
    </w:pPr>
    <w:r w:rsidRPr="005615AC">
      <w:rPr>
        <w:rFonts w:ascii="Baskerville Old Face" w:hAnsi="Baskerville Old Face"/>
        <w:i/>
        <w:sz w:val="52"/>
        <w:szCs w:val="52"/>
      </w:rPr>
      <w:t>High School</w:t>
    </w:r>
  </w:p>
  <w:p w:rsidR="005D3DC7" w:rsidRPr="005615AC" w:rsidRDefault="005D3DC7" w:rsidP="00C71E16">
    <w:pPr>
      <w:pStyle w:val="Header"/>
      <w:jc w:val="center"/>
      <w:rPr>
        <w:rFonts w:ascii="Baskerville Old Face" w:hAnsi="Baskerville Old Face"/>
        <w:i/>
        <w:sz w:val="52"/>
        <w:szCs w:val="52"/>
      </w:rPr>
    </w:pPr>
    <w:r w:rsidRPr="005615AC">
      <w:rPr>
        <w:rFonts w:ascii="Baskerville Old Face" w:hAnsi="Baskerville Old Face"/>
        <w:i/>
        <w:sz w:val="52"/>
        <w:szCs w:val="52"/>
      </w:rPr>
      <w:t xml:space="preserve">Mathematics Test </w:t>
    </w:r>
    <w:r w:rsidR="00390BAB">
      <w:rPr>
        <w:rFonts w:ascii="Baskerville Old Face" w:hAnsi="Baskerville Old Face"/>
        <w:i/>
        <w:sz w:val="52"/>
        <w:szCs w:val="52"/>
      </w:rPr>
      <w:t>2016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40318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0D1B96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DC777B"/>
    <w:multiLevelType w:val="hybridMultilevel"/>
    <w:tmpl w:val="EF1CB580"/>
    <w:lvl w:ilvl="0" w:tplc="8876A414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295AD4"/>
    <w:multiLevelType w:val="hybridMultilevel"/>
    <w:tmpl w:val="9784531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A22566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1C2D86"/>
    <w:multiLevelType w:val="hybridMultilevel"/>
    <w:tmpl w:val="9784531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3C764F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A36D28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0008AB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BA2DE3"/>
    <w:multiLevelType w:val="hybridMultilevel"/>
    <w:tmpl w:val="4FEC9AA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8949E9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AE32378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4"/>
  </w:num>
  <w:num w:numId="3">
    <w:abstractNumId w:val="6"/>
  </w:num>
  <w:num w:numId="4">
    <w:abstractNumId w:val="1"/>
  </w:num>
  <w:num w:numId="5">
    <w:abstractNumId w:val="8"/>
  </w:num>
  <w:num w:numId="6">
    <w:abstractNumId w:val="0"/>
  </w:num>
  <w:num w:numId="7">
    <w:abstractNumId w:val="9"/>
  </w:num>
  <w:num w:numId="8">
    <w:abstractNumId w:val="11"/>
  </w:num>
  <w:num w:numId="9">
    <w:abstractNumId w:val="2"/>
  </w:num>
  <w:num w:numId="10">
    <w:abstractNumId w:val="3"/>
  </w:num>
  <w:num w:numId="11">
    <w:abstractNumId w:val="5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42AA"/>
    <w:rsid w:val="000176AA"/>
    <w:rsid w:val="000266E5"/>
    <w:rsid w:val="000A3DF6"/>
    <w:rsid w:val="000C4CAD"/>
    <w:rsid w:val="000E52E9"/>
    <w:rsid w:val="00110126"/>
    <w:rsid w:val="001512CA"/>
    <w:rsid w:val="0018287C"/>
    <w:rsid w:val="001D1C88"/>
    <w:rsid w:val="001D25CA"/>
    <w:rsid w:val="001D51F7"/>
    <w:rsid w:val="00216994"/>
    <w:rsid w:val="00231C52"/>
    <w:rsid w:val="002436C1"/>
    <w:rsid w:val="00245F1D"/>
    <w:rsid w:val="00246314"/>
    <w:rsid w:val="002C1F1F"/>
    <w:rsid w:val="002C25F0"/>
    <w:rsid w:val="002F71E5"/>
    <w:rsid w:val="00313BB2"/>
    <w:rsid w:val="00325745"/>
    <w:rsid w:val="00374BC9"/>
    <w:rsid w:val="003862A8"/>
    <w:rsid w:val="00390BAB"/>
    <w:rsid w:val="00396770"/>
    <w:rsid w:val="003D41FF"/>
    <w:rsid w:val="00413DF5"/>
    <w:rsid w:val="00442789"/>
    <w:rsid w:val="0045797C"/>
    <w:rsid w:val="00460B7C"/>
    <w:rsid w:val="004637F4"/>
    <w:rsid w:val="00474558"/>
    <w:rsid w:val="004A64CB"/>
    <w:rsid w:val="004D24DC"/>
    <w:rsid w:val="004E1D1E"/>
    <w:rsid w:val="005277D4"/>
    <w:rsid w:val="005615AC"/>
    <w:rsid w:val="00591FD0"/>
    <w:rsid w:val="005B261E"/>
    <w:rsid w:val="005C44C0"/>
    <w:rsid w:val="005D3DC7"/>
    <w:rsid w:val="005F70B5"/>
    <w:rsid w:val="00613F61"/>
    <w:rsid w:val="00626091"/>
    <w:rsid w:val="00641EA7"/>
    <w:rsid w:val="00650224"/>
    <w:rsid w:val="00667642"/>
    <w:rsid w:val="006718CF"/>
    <w:rsid w:val="0067305E"/>
    <w:rsid w:val="006879A6"/>
    <w:rsid w:val="006E76FD"/>
    <w:rsid w:val="006F2EA8"/>
    <w:rsid w:val="007403DD"/>
    <w:rsid w:val="00752D8B"/>
    <w:rsid w:val="007705C3"/>
    <w:rsid w:val="007A7013"/>
    <w:rsid w:val="007B3348"/>
    <w:rsid w:val="007D39B1"/>
    <w:rsid w:val="007D4A49"/>
    <w:rsid w:val="00805CED"/>
    <w:rsid w:val="00826367"/>
    <w:rsid w:val="00845ACB"/>
    <w:rsid w:val="00853748"/>
    <w:rsid w:val="00860520"/>
    <w:rsid w:val="008609AB"/>
    <w:rsid w:val="00875833"/>
    <w:rsid w:val="00885304"/>
    <w:rsid w:val="008959EE"/>
    <w:rsid w:val="008A20B4"/>
    <w:rsid w:val="008B7480"/>
    <w:rsid w:val="008C68D7"/>
    <w:rsid w:val="008E1210"/>
    <w:rsid w:val="008E37B1"/>
    <w:rsid w:val="008F3E43"/>
    <w:rsid w:val="008F78F4"/>
    <w:rsid w:val="00923E6C"/>
    <w:rsid w:val="00995B8F"/>
    <w:rsid w:val="009A5487"/>
    <w:rsid w:val="009D24C3"/>
    <w:rsid w:val="009E3806"/>
    <w:rsid w:val="009E42AA"/>
    <w:rsid w:val="00A232F4"/>
    <w:rsid w:val="00A23965"/>
    <w:rsid w:val="00A252B0"/>
    <w:rsid w:val="00A81533"/>
    <w:rsid w:val="00A824D7"/>
    <w:rsid w:val="00AA79C8"/>
    <w:rsid w:val="00AB0C62"/>
    <w:rsid w:val="00AD7A4D"/>
    <w:rsid w:val="00B0317F"/>
    <w:rsid w:val="00B22210"/>
    <w:rsid w:val="00B26BD8"/>
    <w:rsid w:val="00B52442"/>
    <w:rsid w:val="00B850EA"/>
    <w:rsid w:val="00B9780A"/>
    <w:rsid w:val="00BC0959"/>
    <w:rsid w:val="00BC5CF9"/>
    <w:rsid w:val="00BE0649"/>
    <w:rsid w:val="00BE233F"/>
    <w:rsid w:val="00C0538A"/>
    <w:rsid w:val="00C17E11"/>
    <w:rsid w:val="00C204E3"/>
    <w:rsid w:val="00C56E1E"/>
    <w:rsid w:val="00C71E16"/>
    <w:rsid w:val="00C868AD"/>
    <w:rsid w:val="00CA11C9"/>
    <w:rsid w:val="00CA1F44"/>
    <w:rsid w:val="00CA296A"/>
    <w:rsid w:val="00CD17EB"/>
    <w:rsid w:val="00CD209A"/>
    <w:rsid w:val="00CF4EEC"/>
    <w:rsid w:val="00D03A78"/>
    <w:rsid w:val="00D667E2"/>
    <w:rsid w:val="00D95422"/>
    <w:rsid w:val="00DA7F70"/>
    <w:rsid w:val="00DB0E30"/>
    <w:rsid w:val="00DD06F8"/>
    <w:rsid w:val="00E25834"/>
    <w:rsid w:val="00E371AE"/>
    <w:rsid w:val="00E73210"/>
    <w:rsid w:val="00E84E4C"/>
    <w:rsid w:val="00E97D94"/>
    <w:rsid w:val="00EB1449"/>
    <w:rsid w:val="00F76BBF"/>
    <w:rsid w:val="00FB15EB"/>
    <w:rsid w:val="00FD4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40"/>
    <o:shapelayout v:ext="edit">
      <o:idmap v:ext="edit" data="1"/>
    </o:shapelayout>
  </w:shapeDefaults>
  <w:decimalSymbol w:val="."/>
  <w:listSeparator w:val=","/>
  <w15:docId w15:val="{E27F0167-B59C-4204-A305-7EB09F9E20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25745"/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257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2574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3E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E43"/>
    <w:rPr>
      <w:rFonts w:ascii="Tahoma" w:eastAsia="Calibri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868A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868AD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C868A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868AD"/>
    <w:rPr>
      <w:rFonts w:ascii="Calibri" w:eastAsia="Calibri" w:hAnsi="Calibri" w:cs="Times New Roman"/>
    </w:rPr>
  </w:style>
  <w:style w:type="paragraph" w:customStyle="1" w:styleId="LongerQuestions">
    <w:name w:val="Longer Questions"/>
    <w:basedOn w:val="Normal"/>
    <w:link w:val="LongerQuestionsChar"/>
    <w:autoRedefine/>
    <w:qFormat/>
    <w:rsid w:val="00591FD0"/>
    <w:rPr>
      <w:rFonts w:ascii="Times New Roman" w:hAnsi="Times New Roman"/>
      <w:sz w:val="24"/>
      <w:szCs w:val="24"/>
    </w:rPr>
  </w:style>
  <w:style w:type="paragraph" w:customStyle="1" w:styleId="QuestionStyle">
    <w:name w:val="Question Style"/>
    <w:basedOn w:val="Normal"/>
    <w:link w:val="QuestionStyleChar"/>
    <w:autoRedefine/>
    <w:qFormat/>
    <w:rsid w:val="00CD209A"/>
    <w:rPr>
      <w:rFonts w:ascii="Times New Roman" w:hAnsi="Times New Roman"/>
      <w:sz w:val="24"/>
      <w:szCs w:val="24"/>
    </w:rPr>
  </w:style>
  <w:style w:type="character" w:customStyle="1" w:styleId="LongerQuestionsChar">
    <w:name w:val="Longer Questions Char"/>
    <w:basedOn w:val="DefaultParagraphFont"/>
    <w:link w:val="LongerQuestions"/>
    <w:rsid w:val="00591FD0"/>
    <w:rPr>
      <w:rFonts w:ascii="Times New Roman" w:eastAsia="Calibri" w:hAnsi="Times New Roman" w:cs="Times New Roman"/>
      <w:sz w:val="24"/>
      <w:szCs w:val="24"/>
    </w:rPr>
  </w:style>
  <w:style w:type="character" w:customStyle="1" w:styleId="QuestionStyleChar">
    <w:name w:val="Question Style Char"/>
    <w:basedOn w:val="DefaultParagraphFont"/>
    <w:link w:val="QuestionStyle"/>
    <w:rsid w:val="00CD209A"/>
    <w:rPr>
      <w:rFonts w:ascii="Times New Roman" w:eastAsia="Calibri" w:hAnsi="Times New Roman" w:cs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88530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30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1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5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8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6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7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4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2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1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53.png"/><Relationship Id="rId21" Type="http://schemas.openxmlformats.org/officeDocument/2006/relationships/oleObject" Target="embeddings/oleObject7.bin"/><Relationship Id="rId42" Type="http://schemas.openxmlformats.org/officeDocument/2006/relationships/image" Target="media/image18.png"/><Relationship Id="rId47" Type="http://schemas.openxmlformats.org/officeDocument/2006/relationships/image" Target="media/image20.png"/><Relationship Id="rId63" Type="http://schemas.openxmlformats.org/officeDocument/2006/relationships/image" Target="media/image26.png"/><Relationship Id="rId68" Type="http://schemas.openxmlformats.org/officeDocument/2006/relationships/oleObject" Target="embeddings/oleObject29.bin"/><Relationship Id="rId84" Type="http://schemas.openxmlformats.org/officeDocument/2006/relationships/oleObject" Target="embeddings/oleObject37.bin"/><Relationship Id="rId89" Type="http://schemas.openxmlformats.org/officeDocument/2006/relationships/image" Target="media/image39.png"/><Relationship Id="rId112" Type="http://schemas.openxmlformats.org/officeDocument/2006/relationships/oleObject" Target="embeddings/oleObject51.bin"/><Relationship Id="rId133" Type="http://schemas.openxmlformats.org/officeDocument/2006/relationships/image" Target="media/image61.png"/><Relationship Id="rId138" Type="http://schemas.openxmlformats.org/officeDocument/2006/relationships/glossaryDocument" Target="glossary/document.xml"/><Relationship Id="rId16" Type="http://schemas.openxmlformats.org/officeDocument/2006/relationships/image" Target="media/image5.png"/><Relationship Id="rId107" Type="http://schemas.openxmlformats.org/officeDocument/2006/relationships/image" Target="media/image48.png"/><Relationship Id="rId11" Type="http://schemas.openxmlformats.org/officeDocument/2006/relationships/oleObject" Target="embeddings/oleObject2.bin"/><Relationship Id="rId32" Type="http://schemas.openxmlformats.org/officeDocument/2006/relationships/image" Target="media/image13.png"/><Relationship Id="rId37" Type="http://schemas.openxmlformats.org/officeDocument/2006/relationships/oleObject" Target="embeddings/oleObject15.bin"/><Relationship Id="rId53" Type="http://schemas.openxmlformats.org/officeDocument/2006/relationships/image" Target="media/image21.png"/><Relationship Id="rId58" Type="http://schemas.openxmlformats.org/officeDocument/2006/relationships/oleObject" Target="embeddings/oleObject24.bin"/><Relationship Id="rId74" Type="http://schemas.openxmlformats.org/officeDocument/2006/relationships/oleObject" Target="embeddings/oleObject32.bin"/><Relationship Id="rId79" Type="http://schemas.openxmlformats.org/officeDocument/2006/relationships/image" Target="media/image34.png"/><Relationship Id="rId102" Type="http://schemas.openxmlformats.org/officeDocument/2006/relationships/oleObject" Target="embeddings/oleObject46.bin"/><Relationship Id="rId123" Type="http://schemas.openxmlformats.org/officeDocument/2006/relationships/image" Target="media/image56.png"/><Relationship Id="rId128" Type="http://schemas.openxmlformats.org/officeDocument/2006/relationships/oleObject" Target="embeddings/oleObject59.bin"/><Relationship Id="rId5" Type="http://schemas.openxmlformats.org/officeDocument/2006/relationships/webSettings" Target="webSettings.xml"/><Relationship Id="rId90" Type="http://schemas.openxmlformats.org/officeDocument/2006/relationships/oleObject" Target="embeddings/oleObject40.bin"/><Relationship Id="rId95" Type="http://schemas.openxmlformats.org/officeDocument/2006/relationships/image" Target="media/image42.png"/><Relationship Id="rId22" Type="http://schemas.openxmlformats.org/officeDocument/2006/relationships/image" Target="media/image8.png"/><Relationship Id="rId27" Type="http://schemas.openxmlformats.org/officeDocument/2006/relationships/oleObject" Target="embeddings/oleObject10.bin"/><Relationship Id="rId43" Type="http://schemas.openxmlformats.org/officeDocument/2006/relationships/oleObject" Target="embeddings/oleObject18.bin"/><Relationship Id="rId48" Type="http://schemas.openxmlformats.org/officeDocument/2006/relationships/oleObject" Target="embeddings/oleObject21.bin"/><Relationship Id="rId64" Type="http://schemas.openxmlformats.org/officeDocument/2006/relationships/oleObject" Target="embeddings/oleObject27.bin"/><Relationship Id="rId69" Type="http://schemas.openxmlformats.org/officeDocument/2006/relationships/image" Target="media/image29.png"/><Relationship Id="rId113" Type="http://schemas.openxmlformats.org/officeDocument/2006/relationships/image" Target="media/image51.png"/><Relationship Id="rId118" Type="http://schemas.openxmlformats.org/officeDocument/2006/relationships/oleObject" Target="embeddings/oleObject54.bin"/><Relationship Id="rId134" Type="http://schemas.openxmlformats.org/officeDocument/2006/relationships/oleObject" Target="embeddings/oleObject62.bin"/><Relationship Id="rId13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eader" Target="header2.xml"/><Relationship Id="rId72" Type="http://schemas.openxmlformats.org/officeDocument/2006/relationships/oleObject" Target="embeddings/oleObject31.bin"/><Relationship Id="rId80" Type="http://schemas.openxmlformats.org/officeDocument/2006/relationships/oleObject" Target="embeddings/oleObject35.bin"/><Relationship Id="rId85" Type="http://schemas.openxmlformats.org/officeDocument/2006/relationships/image" Target="media/image37.png"/><Relationship Id="rId93" Type="http://schemas.openxmlformats.org/officeDocument/2006/relationships/image" Target="media/image41.png"/><Relationship Id="rId98" Type="http://schemas.openxmlformats.org/officeDocument/2006/relationships/oleObject" Target="embeddings/oleObject44.bin"/><Relationship Id="rId121" Type="http://schemas.openxmlformats.org/officeDocument/2006/relationships/image" Target="media/image55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6.png"/><Relationship Id="rId46" Type="http://schemas.openxmlformats.org/officeDocument/2006/relationships/oleObject" Target="embeddings/oleObject20.bin"/><Relationship Id="rId59" Type="http://schemas.openxmlformats.org/officeDocument/2006/relationships/image" Target="media/image24.png"/><Relationship Id="rId67" Type="http://schemas.openxmlformats.org/officeDocument/2006/relationships/image" Target="media/image28.png"/><Relationship Id="rId103" Type="http://schemas.openxmlformats.org/officeDocument/2006/relationships/image" Target="media/image46.png"/><Relationship Id="rId108" Type="http://schemas.openxmlformats.org/officeDocument/2006/relationships/oleObject" Target="embeddings/oleObject49.bin"/><Relationship Id="rId116" Type="http://schemas.openxmlformats.org/officeDocument/2006/relationships/oleObject" Target="embeddings/oleObject53.bin"/><Relationship Id="rId124" Type="http://schemas.openxmlformats.org/officeDocument/2006/relationships/oleObject" Target="embeddings/oleObject57.bin"/><Relationship Id="rId129" Type="http://schemas.openxmlformats.org/officeDocument/2006/relationships/image" Target="media/image59.png"/><Relationship Id="rId137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oleObject" Target="embeddings/oleObject17.bin"/><Relationship Id="rId54" Type="http://schemas.openxmlformats.org/officeDocument/2006/relationships/oleObject" Target="embeddings/oleObject22.bin"/><Relationship Id="rId62" Type="http://schemas.openxmlformats.org/officeDocument/2006/relationships/oleObject" Target="embeddings/oleObject26.bin"/><Relationship Id="rId70" Type="http://schemas.openxmlformats.org/officeDocument/2006/relationships/oleObject" Target="embeddings/oleObject30.bin"/><Relationship Id="rId75" Type="http://schemas.openxmlformats.org/officeDocument/2006/relationships/image" Target="media/image32.png"/><Relationship Id="rId83" Type="http://schemas.openxmlformats.org/officeDocument/2006/relationships/image" Target="media/image36.png"/><Relationship Id="rId88" Type="http://schemas.openxmlformats.org/officeDocument/2006/relationships/oleObject" Target="embeddings/oleObject39.bin"/><Relationship Id="rId91" Type="http://schemas.openxmlformats.org/officeDocument/2006/relationships/image" Target="media/image40.png"/><Relationship Id="rId96" Type="http://schemas.openxmlformats.org/officeDocument/2006/relationships/oleObject" Target="embeddings/oleObject43.bin"/><Relationship Id="rId111" Type="http://schemas.openxmlformats.org/officeDocument/2006/relationships/image" Target="media/image50.png"/><Relationship Id="rId132" Type="http://schemas.openxmlformats.org/officeDocument/2006/relationships/oleObject" Target="embeddings/oleObject61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header" Target="header1.xml"/><Relationship Id="rId57" Type="http://schemas.openxmlformats.org/officeDocument/2006/relationships/image" Target="media/image23.png"/><Relationship Id="rId106" Type="http://schemas.openxmlformats.org/officeDocument/2006/relationships/oleObject" Target="embeddings/oleObject48.bin"/><Relationship Id="rId114" Type="http://schemas.openxmlformats.org/officeDocument/2006/relationships/oleObject" Target="embeddings/oleObject52.bin"/><Relationship Id="rId119" Type="http://schemas.openxmlformats.org/officeDocument/2006/relationships/image" Target="media/image54.png"/><Relationship Id="rId127" Type="http://schemas.openxmlformats.org/officeDocument/2006/relationships/image" Target="media/image58.png"/><Relationship Id="rId10" Type="http://schemas.openxmlformats.org/officeDocument/2006/relationships/image" Target="media/image2.png"/><Relationship Id="rId31" Type="http://schemas.openxmlformats.org/officeDocument/2006/relationships/oleObject" Target="embeddings/oleObject12.bin"/><Relationship Id="rId44" Type="http://schemas.openxmlformats.org/officeDocument/2006/relationships/oleObject" Target="embeddings/oleObject19.bin"/><Relationship Id="rId52" Type="http://schemas.openxmlformats.org/officeDocument/2006/relationships/footer" Target="footer2.xml"/><Relationship Id="rId60" Type="http://schemas.openxmlformats.org/officeDocument/2006/relationships/oleObject" Target="embeddings/oleObject25.bin"/><Relationship Id="rId65" Type="http://schemas.openxmlformats.org/officeDocument/2006/relationships/image" Target="media/image27.png"/><Relationship Id="rId73" Type="http://schemas.openxmlformats.org/officeDocument/2006/relationships/image" Target="media/image31.png"/><Relationship Id="rId78" Type="http://schemas.openxmlformats.org/officeDocument/2006/relationships/oleObject" Target="embeddings/oleObject34.bin"/><Relationship Id="rId81" Type="http://schemas.openxmlformats.org/officeDocument/2006/relationships/image" Target="media/image35.png"/><Relationship Id="rId86" Type="http://schemas.openxmlformats.org/officeDocument/2006/relationships/oleObject" Target="embeddings/oleObject38.bin"/><Relationship Id="rId94" Type="http://schemas.openxmlformats.org/officeDocument/2006/relationships/oleObject" Target="embeddings/oleObject42.bin"/><Relationship Id="rId99" Type="http://schemas.openxmlformats.org/officeDocument/2006/relationships/image" Target="media/image44.png"/><Relationship Id="rId101" Type="http://schemas.openxmlformats.org/officeDocument/2006/relationships/image" Target="media/image45.png"/><Relationship Id="rId122" Type="http://schemas.openxmlformats.org/officeDocument/2006/relationships/oleObject" Target="embeddings/oleObject56.bin"/><Relationship Id="rId130" Type="http://schemas.openxmlformats.org/officeDocument/2006/relationships/oleObject" Target="embeddings/oleObject60.bin"/><Relationship Id="rId135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9" Type="http://schemas.openxmlformats.org/officeDocument/2006/relationships/oleObject" Target="embeddings/oleObject16.bin"/><Relationship Id="rId109" Type="http://schemas.openxmlformats.org/officeDocument/2006/relationships/image" Target="media/image49.png"/><Relationship Id="rId34" Type="http://schemas.openxmlformats.org/officeDocument/2006/relationships/image" Target="media/image14.png"/><Relationship Id="rId50" Type="http://schemas.openxmlformats.org/officeDocument/2006/relationships/footer" Target="footer1.xml"/><Relationship Id="rId55" Type="http://schemas.openxmlformats.org/officeDocument/2006/relationships/image" Target="media/image22.png"/><Relationship Id="rId76" Type="http://schemas.openxmlformats.org/officeDocument/2006/relationships/oleObject" Target="embeddings/oleObject33.bin"/><Relationship Id="rId97" Type="http://schemas.openxmlformats.org/officeDocument/2006/relationships/image" Target="media/image43.png"/><Relationship Id="rId104" Type="http://schemas.openxmlformats.org/officeDocument/2006/relationships/oleObject" Target="embeddings/oleObject47.bin"/><Relationship Id="rId120" Type="http://schemas.openxmlformats.org/officeDocument/2006/relationships/oleObject" Target="embeddings/oleObject55.bin"/><Relationship Id="rId125" Type="http://schemas.openxmlformats.org/officeDocument/2006/relationships/image" Target="media/image57.png"/><Relationship Id="rId7" Type="http://schemas.openxmlformats.org/officeDocument/2006/relationships/endnotes" Target="endnotes.xml"/><Relationship Id="rId71" Type="http://schemas.openxmlformats.org/officeDocument/2006/relationships/image" Target="media/image30.png"/><Relationship Id="rId92" Type="http://schemas.openxmlformats.org/officeDocument/2006/relationships/oleObject" Target="embeddings/oleObject41.bin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4" Type="http://schemas.openxmlformats.org/officeDocument/2006/relationships/image" Target="media/image9.png"/><Relationship Id="rId40" Type="http://schemas.openxmlformats.org/officeDocument/2006/relationships/image" Target="media/image17.png"/><Relationship Id="rId45" Type="http://schemas.openxmlformats.org/officeDocument/2006/relationships/image" Target="media/image19.png"/><Relationship Id="rId66" Type="http://schemas.openxmlformats.org/officeDocument/2006/relationships/oleObject" Target="embeddings/oleObject28.bin"/><Relationship Id="rId87" Type="http://schemas.openxmlformats.org/officeDocument/2006/relationships/image" Target="media/image38.png"/><Relationship Id="rId110" Type="http://schemas.openxmlformats.org/officeDocument/2006/relationships/oleObject" Target="embeddings/oleObject50.bin"/><Relationship Id="rId115" Type="http://schemas.openxmlformats.org/officeDocument/2006/relationships/image" Target="media/image52.png"/><Relationship Id="rId131" Type="http://schemas.openxmlformats.org/officeDocument/2006/relationships/image" Target="media/image60.png"/><Relationship Id="rId136" Type="http://schemas.openxmlformats.org/officeDocument/2006/relationships/oleObject" Target="embeddings/oleObject63.bin"/><Relationship Id="rId61" Type="http://schemas.openxmlformats.org/officeDocument/2006/relationships/image" Target="media/image25.png"/><Relationship Id="rId82" Type="http://schemas.openxmlformats.org/officeDocument/2006/relationships/oleObject" Target="embeddings/oleObject36.bin"/><Relationship Id="rId19" Type="http://schemas.openxmlformats.org/officeDocument/2006/relationships/oleObject" Target="embeddings/oleObject6.bin"/><Relationship Id="rId14" Type="http://schemas.openxmlformats.org/officeDocument/2006/relationships/image" Target="media/image4.png"/><Relationship Id="rId30" Type="http://schemas.openxmlformats.org/officeDocument/2006/relationships/image" Target="media/image12.png"/><Relationship Id="rId35" Type="http://schemas.openxmlformats.org/officeDocument/2006/relationships/oleObject" Target="embeddings/oleObject14.bin"/><Relationship Id="rId56" Type="http://schemas.openxmlformats.org/officeDocument/2006/relationships/oleObject" Target="embeddings/oleObject23.bin"/><Relationship Id="rId77" Type="http://schemas.openxmlformats.org/officeDocument/2006/relationships/image" Target="media/image33.png"/><Relationship Id="rId100" Type="http://schemas.openxmlformats.org/officeDocument/2006/relationships/oleObject" Target="embeddings/oleObject45.bin"/><Relationship Id="rId105" Type="http://schemas.openxmlformats.org/officeDocument/2006/relationships/image" Target="media/image47.png"/><Relationship Id="rId126" Type="http://schemas.openxmlformats.org/officeDocument/2006/relationships/oleObject" Target="embeddings/oleObject58.bin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rry\Desktop\Assessment%20Bank%202015%20Draft%201\Templates\Year%207%208%20Test%20Template%202015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CD841E92AD54032AB86522AA4518B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E2EE33-179F-4238-A6FB-9CD944274846}"/>
      </w:docPartPr>
      <w:docPartBody>
        <w:p w:rsidR="003E5292" w:rsidRDefault="00896378">
          <w:pPr>
            <w:pStyle w:val="1CD841E92AD54032AB86522AA4518B42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7C3A941A90C2441491F1E8D5DAE59CB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FB605C-7E62-4F2A-BB58-32A162703786}"/>
      </w:docPartPr>
      <w:docPartBody>
        <w:p w:rsidR="003E5292" w:rsidRDefault="00896378">
          <w:pPr>
            <w:pStyle w:val="7C3A941A90C2441491F1E8D5DAE59CB4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1890CED5994C450C979947BE012212B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F07C52B-DC41-4046-8B52-8B9E194EF6AD}"/>
      </w:docPartPr>
      <w:docPartBody>
        <w:p w:rsidR="003E5292" w:rsidRDefault="00896378">
          <w:pPr>
            <w:pStyle w:val="1890CED5994C450C979947BE012212B7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E8E313AE31F34C9798791683017255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7A2020-4A94-4033-99D2-CD91FA4A0E8D}"/>
      </w:docPartPr>
      <w:docPartBody>
        <w:p w:rsidR="003E5292" w:rsidRDefault="00896378">
          <w:pPr>
            <w:pStyle w:val="E8E313AE31F34C9798791683017255C9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132C79544D924329B9920F6EC378D3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855CA2-62E7-490A-9C71-F40332335CA7}"/>
      </w:docPartPr>
      <w:docPartBody>
        <w:p w:rsidR="003E5292" w:rsidRDefault="00A23C53" w:rsidP="00A23C53">
          <w:pPr>
            <w:pStyle w:val="132C79544D924329B9920F6EC378D3AA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4C733559A8944275AAC3B97209A2D33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5081D5-2CE6-4D19-A290-0B4CF04D66A3}"/>
      </w:docPartPr>
      <w:docPartBody>
        <w:p w:rsidR="003E5292" w:rsidRDefault="00A23C53" w:rsidP="00A23C53">
          <w:pPr>
            <w:pStyle w:val="4C733559A8944275AAC3B97209A2D333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058D17B4F0A24CF0A5F7F457FE2F02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16DA30-BD2D-4A3C-9C54-57BA20C97B55}"/>
      </w:docPartPr>
      <w:docPartBody>
        <w:p w:rsidR="003E5292" w:rsidRDefault="00A23C53" w:rsidP="00A23C53">
          <w:pPr>
            <w:pStyle w:val="058D17B4F0A24CF0A5F7F457FE2F02A1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0F1935E07F0441E5BBD9CA2F31DA09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0311F8-D6A5-44F3-9FC9-43B8697CD811}"/>
      </w:docPartPr>
      <w:docPartBody>
        <w:p w:rsidR="003E5292" w:rsidRDefault="00A23C53" w:rsidP="00A23C53">
          <w:pPr>
            <w:pStyle w:val="0F1935E07F0441E5BBD9CA2F31DA097F"/>
          </w:pPr>
          <w:r w:rsidRPr="00EE6CF7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3C53"/>
    <w:rsid w:val="003E5292"/>
    <w:rsid w:val="004241EB"/>
    <w:rsid w:val="00431203"/>
    <w:rsid w:val="00896378"/>
    <w:rsid w:val="00A23C53"/>
    <w:rsid w:val="00DD3BEA"/>
    <w:rsid w:val="00E65E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A23C53"/>
    <w:rPr>
      <w:color w:val="808080"/>
    </w:rPr>
  </w:style>
  <w:style w:type="paragraph" w:customStyle="1" w:styleId="1CD841E92AD54032AB86522AA4518B42">
    <w:name w:val="1CD841E92AD54032AB86522AA4518B42"/>
  </w:style>
  <w:style w:type="paragraph" w:customStyle="1" w:styleId="7C3A941A90C2441491F1E8D5DAE59CB4">
    <w:name w:val="7C3A941A90C2441491F1E8D5DAE59CB4"/>
  </w:style>
  <w:style w:type="paragraph" w:customStyle="1" w:styleId="1890CED5994C450C979947BE012212B7">
    <w:name w:val="1890CED5994C450C979947BE012212B7"/>
  </w:style>
  <w:style w:type="paragraph" w:customStyle="1" w:styleId="E8E313AE31F34C9798791683017255C9">
    <w:name w:val="E8E313AE31F34C9798791683017255C9"/>
  </w:style>
  <w:style w:type="paragraph" w:customStyle="1" w:styleId="5C6EF4D993784E5FB4C4F4B3B83E5672">
    <w:name w:val="5C6EF4D993784E5FB4C4F4B3B83E5672"/>
  </w:style>
  <w:style w:type="paragraph" w:customStyle="1" w:styleId="4CAD495840364A90921E95A223496C7B">
    <w:name w:val="4CAD495840364A90921E95A223496C7B"/>
  </w:style>
  <w:style w:type="paragraph" w:customStyle="1" w:styleId="132C79544D924329B9920F6EC378D3AA">
    <w:name w:val="132C79544D924329B9920F6EC378D3AA"/>
    <w:rsid w:val="00A23C53"/>
  </w:style>
  <w:style w:type="paragraph" w:customStyle="1" w:styleId="4C733559A8944275AAC3B97209A2D333">
    <w:name w:val="4C733559A8944275AAC3B97209A2D333"/>
    <w:rsid w:val="00A23C53"/>
  </w:style>
  <w:style w:type="paragraph" w:customStyle="1" w:styleId="058D17B4F0A24CF0A5F7F457FE2F02A1">
    <w:name w:val="058D17B4F0A24CF0A5F7F457FE2F02A1"/>
    <w:rsid w:val="00A23C53"/>
  </w:style>
  <w:style w:type="paragraph" w:customStyle="1" w:styleId="0F1935E07F0441E5BBD9CA2F31DA097F">
    <w:name w:val="0F1935E07F0441E5BBD9CA2F31DA097F"/>
    <w:rsid w:val="00A23C5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E78F70-DD94-4AC1-B24E-CBDD8115D0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Year 7 8 Test Template 2015.dotx</Template>
  <TotalTime>0</TotalTime>
  <Pages>15</Pages>
  <Words>1048</Words>
  <Characters>5977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Volume</vt:lpstr>
    </vt:vector>
  </TitlesOfParts>
  <Company>Western Mathematics</Company>
  <LinksUpToDate>false</LinksUpToDate>
  <CharactersWithSpaces>7011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Volume</dc:title>
  <dc:creator>Garry</dc:creator>
  <cp:lastModifiedBy>Garry</cp:lastModifiedBy>
  <cp:revision>2</cp:revision>
  <cp:lastPrinted>2015-07-08T00:40:00Z</cp:lastPrinted>
  <dcterms:created xsi:type="dcterms:W3CDTF">2016-01-17T21:38:00Z</dcterms:created>
  <dcterms:modified xsi:type="dcterms:W3CDTF">2016-01-17T21:38:00Z</dcterms:modified>
  <cp:category>Year 8</cp:category>
</cp:coreProperties>
</file>