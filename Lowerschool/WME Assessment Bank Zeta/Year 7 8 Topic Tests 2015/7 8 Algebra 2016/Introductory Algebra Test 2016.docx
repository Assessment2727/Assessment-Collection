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325745" w:rsidTr="00E371AE">
        <w:trPr>
          <w:cantSplit/>
          <w:trHeight w:val="851"/>
        </w:trPr>
        <w:bookmarkStart w:id="0" w:name="_GoBack" w:displacedByCustomXml="next"/>
        <w:bookmarkEnd w:id="0" w:displacedByCustomXml="next"/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2324EB76E78C4A4C9C48CC9CBE461703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6155E9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35AA93333BC44316BFD4DA6FBA9E6D6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6155E9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6155E9" w:rsidRPr="00C56E1E" w:rsidRDefault="006155E9" w:rsidP="006155E9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6155E9" w:rsidRDefault="006155E9" w:rsidP="006155E9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Introduce the concept of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variables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as a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way of representing numbers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using letters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 xml:space="preserve">(ACMNA175)  </w:t>
            </w:r>
          </w:p>
          <w:p w:rsidR="006155E9" w:rsidRDefault="006155E9" w:rsidP="006155E9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543F44">
              <w:rPr>
                <w:rFonts w:ascii="Times New Roman" w:hAnsi="Times New Roman"/>
                <w:sz w:val="16"/>
                <w:szCs w:val="16"/>
              </w:rPr>
              <w:t>Extend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and apply the laws and properties of arithmetic to algebraic terms and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expressions (ACMNA177)</w:t>
            </w:r>
          </w:p>
          <w:p w:rsidR="00853748" w:rsidRPr="00C56E1E" w:rsidRDefault="006155E9" w:rsidP="006155E9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543F44">
              <w:rPr>
                <w:rFonts w:ascii="Times New Roman" w:hAnsi="Times New Roman"/>
                <w:sz w:val="16"/>
                <w:szCs w:val="16"/>
              </w:rPr>
              <w:t>Simplify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>algebraic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543F44">
              <w:rPr>
                <w:rFonts w:ascii="Times New Roman" w:hAnsi="Times New Roman"/>
                <w:sz w:val="16"/>
                <w:szCs w:val="16"/>
              </w:rPr>
              <w:t xml:space="preserve">expressions involving the four operations (ACMNA192)  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667642" w:rsidRPr="00E371AE" w:rsidRDefault="00667642" w:rsidP="00E371AE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67642" w:rsidRPr="00E371AE" w:rsidRDefault="00667642" w:rsidP="00E371AE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667642" w:rsidRPr="00E371AE" w:rsidRDefault="00667642" w:rsidP="00E371AE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667642" w:rsidP="00E371A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 w:rsidR="00E371AE">
              <w:rPr>
                <w:b/>
                <w:sz w:val="24"/>
                <w:szCs w:val="24"/>
              </w:rPr>
              <w:t xml:space="preserve"> 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="00E371AE"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="00E371AE"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6155E9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6155E9" w:rsidRPr="001B3341" w:rsidRDefault="006155E9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661A0D" w:rsidRPr="00661A0D" w:rsidRDefault="00661A0D" w:rsidP="00A75254">
            <w:pPr>
              <w:pStyle w:val="QuestionStyle"/>
              <w:spacing w:before="60"/>
            </w:pPr>
            <w:r>
              <w:t xml:space="preserve"> </w:t>
            </w:r>
            <w:r w:rsidRPr="00661A0D">
              <w:object w:dxaOrig="783" w:dyaOrig="29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9pt;height:14.25pt" o:ole="">
                  <v:imagedata r:id="rId8" o:title=""/>
                </v:shape>
                <o:OLEObject Type="Embed" ProgID="FXEquation.Equation" ShapeID="_x0000_i1025" DrawAspect="Content" ObjectID="_1514611229" r:id="rId9"/>
              </w:object>
            </w:r>
            <w:r w:rsidRPr="00661A0D">
              <w:t xml:space="preserve"> </w:t>
            </w:r>
          </w:p>
          <w:p w:rsidR="006155E9" w:rsidRDefault="00661A0D" w:rsidP="00A75254">
            <w:pPr>
              <w:pStyle w:val="QuestionStyle"/>
              <w:spacing w:before="60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6464" behindDoc="0" locked="0" layoutInCell="1" allowOverlap="1" wp14:anchorId="29DB0F45" wp14:editId="53E59D3C">
                      <wp:simplePos x="0" y="0"/>
                      <wp:positionH relativeFrom="column">
                        <wp:posOffset>219286</wp:posOffset>
                      </wp:positionH>
                      <wp:positionV relativeFrom="paragraph">
                        <wp:posOffset>54399</wp:posOffset>
                      </wp:positionV>
                      <wp:extent cx="2724150" cy="388620"/>
                      <wp:effectExtent l="0" t="0" r="19050" b="11430"/>
                      <wp:wrapNone/>
                      <wp:docPr id="30" name="Group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4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FC7A13" id="Group 30" o:spid="_x0000_s1026" style="position:absolute;margin-left:17.25pt;margin-top:4.3pt;width:214.5pt;height:30.6pt;z-index:251646464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1FB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P11FBxQAAANsAAAAP&#10;AAAAAAAAAAAAAAAAAAcCAABkcnMvZG93bnJldi54bWxQSwUGAAAAAAMAAwC3AAAA+QIAAAAA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k1xQAAANsAAAAPAAAAZHJzL2Rvd25yZXYueG1sRI9Ba8JA&#10;FITvQv/D8gQv0mwqYm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AAPsk1xQAAANsAAAAP&#10;AAAAAAAAAAAAAAAAAAcCAABkcnMvZG93bnJldi54bWxQSwUGAAAAAAMAAwC3AAAA+QIAAAAA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yu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vcmyuxQAAANs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LZ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CfoPLZ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6155E9">
              <w:t xml:space="preserve">          </w:t>
            </w:r>
            <w:r>
              <w:t xml:space="preserve">  </w:t>
            </w:r>
            <w:r w:rsidRPr="00661A0D">
              <w:object w:dxaOrig="1998" w:dyaOrig="173">
                <v:shape id="_x0000_i1026" type="#_x0000_t75" style="width:99.75pt;height:9pt" o:ole="">
                  <v:imagedata r:id="rId10" o:title=""/>
                </v:shape>
                <o:OLEObject Type="Embed" ProgID="FXEquation.Equation" ShapeID="_x0000_i1026" DrawAspect="Content" ObjectID="_1514611230" r:id="rId11"/>
              </w:object>
            </w:r>
            <w:r>
              <w:t xml:space="preserve"> </w:t>
            </w:r>
            <w:r w:rsidRPr="006155E9">
              <w:t xml:space="preserve">                   </w:t>
            </w:r>
            <w:r>
              <w:t xml:space="preserve">                 </w:t>
            </w:r>
            <w:r w:rsidRPr="00661A0D">
              <w:object w:dxaOrig="2718" w:dyaOrig="164">
                <v:shape id="_x0000_i1027" type="#_x0000_t75" style="width:135.75pt;height:8.25pt" o:ole="">
                  <v:imagedata r:id="rId12" o:title=""/>
                </v:shape>
                <o:OLEObject Type="Embed" ProgID="FXEquation.Equation" ShapeID="_x0000_i1027" DrawAspect="Content" ObjectID="_1514611231" r:id="rId13"/>
              </w:object>
            </w:r>
            <w:r>
              <w:t xml:space="preserve"> </w:t>
            </w:r>
          </w:p>
          <w:p w:rsidR="00661A0D" w:rsidRPr="00661A0D" w:rsidRDefault="00661A0D" w:rsidP="00A75254">
            <w:pPr>
              <w:pStyle w:val="QuestionStyle"/>
              <w:spacing w:before="60"/>
            </w:pPr>
            <w:r>
              <w:t xml:space="preserve">              </w:t>
            </w:r>
            <w:r w:rsidRPr="00661A0D">
              <w:rPr>
                <w:color w:val="FF0000"/>
              </w:rPr>
              <w:object w:dxaOrig="588" w:dyaOrig="190">
                <v:shape id="_x0000_i1028" type="#_x0000_t75" style="width:29.25pt;height:9.75pt" o:ole="">
                  <v:imagedata r:id="rId14" o:title=""/>
                </v:shape>
                <o:OLEObject Type="Embed" ProgID="FXEquation.Equation" ShapeID="_x0000_i1028" DrawAspect="Content" ObjectID="_1514611232" r:id="rId15"/>
              </w:object>
            </w:r>
            <w:r w:rsidRPr="00661A0D">
              <w:t xml:space="preserve"> </w:t>
            </w:r>
            <w:r>
              <w:t xml:space="preserve">                                                           </w:t>
            </w:r>
            <w:r w:rsidRPr="00661A0D">
              <w:rPr>
                <w:color w:val="FF0000"/>
              </w:rPr>
              <w:object w:dxaOrig="588" w:dyaOrig="190">
                <v:shape id="_x0000_i1029" type="#_x0000_t75" style="width:29.25pt;height:9.75pt" o:ole="">
                  <v:imagedata r:id="rId14" o:title=""/>
                </v:shape>
                <o:OLEObject Type="Embed" ProgID="FXEquation.Equation" ShapeID="_x0000_i1029" DrawAspect="Content" ObjectID="_1514611233" r:id="rId16"/>
              </w:object>
            </w:r>
            <w:r>
              <w:t xml:space="preserve"> </w:t>
            </w:r>
            <w:r w:rsidRPr="00661A0D">
              <w:t xml:space="preserve">  </w:t>
            </w:r>
          </w:p>
        </w:tc>
      </w:tr>
      <w:tr w:rsidR="00661A0D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661A0D" w:rsidRPr="001B3341" w:rsidRDefault="00661A0D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661A0D" w:rsidRPr="006155E9" w:rsidRDefault="00661A0D" w:rsidP="00A75254">
            <w:pPr>
              <w:pStyle w:val="QuestionStyle"/>
              <w:spacing w:before="60"/>
            </w:pPr>
            <w:r w:rsidRPr="00661A0D">
              <w:object w:dxaOrig="2492" w:dyaOrig="234">
                <v:shape id="_x0000_i1030" type="#_x0000_t75" style="width:127.5pt;height:11.25pt" o:ole="">
                  <v:imagedata r:id="rId17" o:title=""/>
                </v:shape>
                <o:OLEObject Type="Embed" ProgID="FXEquation.Equation" ShapeID="_x0000_i1030" DrawAspect="Content" ObjectID="_1514611234" r:id="rId18"/>
              </w:object>
            </w:r>
            <w:r w:rsidR="00380CC4">
              <w:t xml:space="preserve"> </w:t>
            </w:r>
          </w:p>
          <w:p w:rsidR="00661A0D" w:rsidRPr="00661A0D" w:rsidRDefault="00661A0D" w:rsidP="00A75254">
            <w:pPr>
              <w:pStyle w:val="QuestionStyle"/>
              <w:spacing w:before="60"/>
            </w:pPr>
            <w:r w:rsidRPr="006155E9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3392" behindDoc="0" locked="0" layoutInCell="1" allowOverlap="1" wp14:anchorId="1DBD1741" wp14:editId="7A31E842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67945</wp:posOffset>
                      </wp:positionV>
                      <wp:extent cx="4362450" cy="114300"/>
                      <wp:effectExtent l="0" t="0" r="19050" b="19050"/>
                      <wp:wrapNone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2E7E4C" id="Group 17" o:spid="_x0000_s1026" style="position:absolute;margin-left:11.2pt;margin-top:5.35pt;width:343.5pt;height:9pt;z-index:25164339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" strokecolor="black [3213]" strokeweight="1pt"/>
                    </v:group>
                  </w:pict>
                </mc:Fallback>
              </mc:AlternateContent>
            </w:r>
            <w:r w:rsidRPr="006155E9">
              <w:t xml:space="preserve">             </w:t>
            </w:r>
            <w:r w:rsidRPr="00661A0D">
              <w:object w:dxaOrig="736" w:dyaOrig="354">
                <v:shape id="_x0000_i1031" type="#_x0000_t75" style="width:39.75pt;height:18.75pt" o:ole="">
                  <v:imagedata r:id="rId19" o:title=""/>
                </v:shape>
                <o:OLEObject Type="Embed" ProgID="FXEquation.Equation" ShapeID="_x0000_i1031" DrawAspect="Content" ObjectID="_1514611235" r:id="rId20"/>
              </w:object>
            </w:r>
            <w:r w:rsidRPr="006155E9">
              <w:t xml:space="preserve">   </w:t>
            </w:r>
            <w:r>
              <w:t xml:space="preserve">                 </w:t>
            </w:r>
            <w:r w:rsidRPr="006155E9">
              <w:t xml:space="preserve"> </w:t>
            </w:r>
            <w:r w:rsidRPr="00661A0D">
              <w:rPr>
                <w:position w:val="-6"/>
              </w:rPr>
              <w:object w:dxaOrig="378" w:dyaOrig="234">
                <v:shape id="_x0000_i1032" type="#_x0000_t75" style="width:19.5pt;height:11.25pt" o:ole="">
                  <v:imagedata r:id="rId21" o:title=""/>
                </v:shape>
                <o:OLEObject Type="Embed" ProgID="FXEquation.Equation" ShapeID="_x0000_i1032" DrawAspect="Content" ObjectID="_1514611236" r:id="rId22"/>
              </w:object>
            </w:r>
            <w:r w:rsidRPr="006155E9">
              <w:t xml:space="preserve">          </w:t>
            </w:r>
            <w:r>
              <w:t xml:space="preserve">   </w:t>
            </w:r>
            <w:r w:rsidRPr="006155E9">
              <w:t xml:space="preserve">     </w:t>
            </w:r>
            <w:r>
              <w:t xml:space="preserve">      </w:t>
            </w:r>
            <w:r w:rsidRPr="006155E9">
              <w:t xml:space="preserve">      </w:t>
            </w:r>
            <w:r w:rsidRPr="00661A0D">
              <w:rPr>
                <w:position w:val="-6"/>
              </w:rPr>
              <w:object w:dxaOrig="768" w:dyaOrig="234">
                <v:shape id="_x0000_i1033" type="#_x0000_t75" style="width:40.5pt;height:12pt" o:ole="">
                  <v:imagedata r:id="rId23" o:title=""/>
                </v:shape>
                <o:OLEObject Type="Embed" ProgID="FXEquation.Equation" ShapeID="_x0000_i1033" DrawAspect="Content" ObjectID="_1514611237" r:id="rId24"/>
              </w:object>
            </w:r>
            <w:r w:rsidRPr="006155E9">
              <w:t xml:space="preserve">          </w:t>
            </w:r>
            <w:r>
              <w:t xml:space="preserve">  </w:t>
            </w:r>
            <w:r w:rsidRPr="006155E9">
              <w:t xml:space="preserve">             </w:t>
            </w:r>
            <w:r w:rsidRPr="00661A0D">
              <w:object w:dxaOrig="465" w:dyaOrig="354">
                <v:shape id="_x0000_i1034" type="#_x0000_t75" style="width:24pt;height:18pt" o:ole="">
                  <v:imagedata r:id="rId25" o:title=""/>
                </v:shape>
                <o:OLEObject Type="Embed" ProgID="FXEquation.Equation" ShapeID="_x0000_i1034" DrawAspect="Content" ObjectID="_1514611238" r:id="rId26"/>
              </w:object>
            </w:r>
            <w:r w:rsidRPr="006155E9">
              <w:t xml:space="preserve">        </w:t>
            </w:r>
          </w:p>
        </w:tc>
      </w:tr>
      <w:tr w:rsidR="006155E9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55E9" w:rsidRPr="001B3341" w:rsidRDefault="006155E9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55E9" w:rsidRDefault="00661A0D" w:rsidP="00A75254">
            <w:pPr>
              <w:pStyle w:val="QuestionStyle"/>
              <w:spacing w:before="60"/>
            </w:pPr>
            <w:r w:rsidRPr="00661A0D">
              <w:t>Ms</w:t>
            </w:r>
            <w:r>
              <w:t xml:space="preserve"> Gausden asks her class to write an expression </w:t>
            </w:r>
            <w:r w:rsidR="00367627">
              <w:t>which is “</w:t>
            </w:r>
            <w:r w:rsidR="00367627" w:rsidRPr="00367627">
              <w:rPr>
                <w:i/>
              </w:rPr>
              <w:t>Four times the square of m</w:t>
            </w:r>
            <w:r w:rsidR="00367627">
              <w:t>”</w:t>
            </w:r>
            <w:r w:rsidRPr="00661A0D">
              <w:t xml:space="preserve"> </w:t>
            </w:r>
            <w:r w:rsidR="006155E9" w:rsidRPr="00661A0D">
              <w:t xml:space="preserve">                          </w:t>
            </w:r>
          </w:p>
          <w:p w:rsidR="00367627" w:rsidRDefault="00367627" w:rsidP="00A75254">
            <w:pPr>
              <w:pStyle w:val="QuestionStyle"/>
              <w:spacing w:before="60"/>
            </w:pPr>
            <w:r w:rsidRPr="006155E9">
              <w:t>Which of these algebraic expressions could represent this?</w:t>
            </w:r>
          </w:p>
          <w:p w:rsidR="00367627" w:rsidRDefault="00367627" w:rsidP="00A75254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1344" behindDoc="0" locked="0" layoutInCell="1" allowOverlap="1">
                      <wp:simplePos x="0" y="0"/>
                      <wp:positionH relativeFrom="column">
                        <wp:posOffset>211243</wp:posOffset>
                      </wp:positionH>
                      <wp:positionV relativeFrom="paragraph">
                        <wp:posOffset>40217</wp:posOffset>
                      </wp:positionV>
                      <wp:extent cx="2724150" cy="501226"/>
                      <wp:effectExtent l="0" t="0" r="19050" b="13335"/>
                      <wp:wrapNone/>
                      <wp:docPr id="77" name="Group 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501226"/>
                                <a:chOff x="0" y="0"/>
                                <a:chExt cx="2724150" cy="501226"/>
                              </a:xfrm>
                            </wpg:grpSpPr>
                            <wps:wsp>
                              <wps:cNvPr id="6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6A91E3" id="Group 77" o:spid="_x0000_s1026" style="position:absolute;margin-left:16.65pt;margin-top:3.15pt;width:214.5pt;height:39.45pt;z-index:251641344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OIxQAAANsAAAAPAAAAZHJzL2Rvd25yZXYueG1sRI9Ba8JA&#10;FITvQv/D8gQv0mwqR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DOUgOIxQAAANsAAAAP&#10;AAAAAAAAAAAAAAAAAAcCAABkcnMvZG93bnJldi54bWxQSwUGAAAAAAMAAwC3AAAA+QIAAAAA&#10;" strokecolor="windowText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qYTxQAAANsAAAAPAAAAZHJzL2Rvd25yZXYueG1sRI9Ba8JA&#10;FITvQv/D8gQv0mwqVG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ChHqYTxQAAANsAAAAP&#10;AAAAAAAAAAAAAAAAAAcCAABkcnMvZG93bnJldi54bWxQSwUGAAAAAAMAAwC3AAAA+QIAAAAA&#10;" strokecolor="windowText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t xml:space="preserve">               </w:t>
            </w:r>
            <w:r w:rsidRPr="00367627">
              <w:rPr>
                <w:color w:val="FF0000"/>
                <w:position w:val="-2"/>
              </w:rPr>
              <w:object w:dxaOrig="408" w:dyaOrig="294">
                <v:shape id="_x0000_i1035" type="#_x0000_t75" style="width:20.25pt;height:15pt" o:ole="">
                  <v:imagedata r:id="rId27" o:title=""/>
                </v:shape>
                <o:OLEObject Type="Embed" ProgID="FXEquation.Equation" ShapeID="_x0000_i1035" DrawAspect="Content" ObjectID="_1514611239" r:id="rId28"/>
              </w:object>
            </w:r>
            <w:r w:rsidRPr="00367627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                                        </w:t>
            </w:r>
            <w:r w:rsidRPr="00367627">
              <w:rPr>
                <w:color w:val="FF0000"/>
                <w:position w:val="-2"/>
              </w:rPr>
              <w:object w:dxaOrig="408" w:dyaOrig="294">
                <v:shape id="_x0000_i1036" type="#_x0000_t75" style="width:20.25pt;height:15pt" o:ole="">
                  <v:imagedata r:id="rId29" o:title=""/>
                </v:shape>
                <o:OLEObject Type="Embed" ProgID="FXEquation.Equation" ShapeID="_x0000_i1036" DrawAspect="Content" ObjectID="_1514611240" r:id="rId30"/>
              </w:object>
            </w:r>
            <w:r>
              <w:rPr>
                <w:position w:val="-2"/>
              </w:rPr>
              <w:t xml:space="preserve"> </w:t>
            </w:r>
          </w:p>
          <w:p w:rsidR="00367627" w:rsidRPr="00367627" w:rsidRDefault="00367627" w:rsidP="00A75254">
            <w:pPr>
              <w:pStyle w:val="QuestionStyle"/>
              <w:spacing w:before="60"/>
              <w:rPr>
                <w:position w:val="-2"/>
              </w:rPr>
            </w:pPr>
            <w:r>
              <w:rPr>
                <w:position w:val="-2"/>
              </w:rPr>
              <w:t xml:space="preserve">                </w:t>
            </w:r>
            <w:r w:rsidRPr="00367627">
              <w:rPr>
                <w:color w:val="FF0000"/>
                <w:position w:val="-2"/>
              </w:rPr>
              <w:object w:dxaOrig="677" w:dyaOrig="294">
                <v:shape id="_x0000_i1037" type="#_x0000_t75" style="width:33.75pt;height:15pt" o:ole="">
                  <v:imagedata r:id="rId31" o:title=""/>
                </v:shape>
                <o:OLEObject Type="Embed" ProgID="FXEquation.Equation" ShapeID="_x0000_i1037" DrawAspect="Content" ObjectID="_1514611241" r:id="rId32"/>
              </w:object>
            </w:r>
            <w:r w:rsidRPr="00367627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                                     </w:t>
            </w:r>
            <w:r w:rsidRPr="00367627">
              <w:rPr>
                <w:color w:val="FF0000"/>
                <w:position w:val="-20"/>
              </w:rPr>
              <w:object w:dxaOrig="304" w:dyaOrig="639">
                <v:shape id="_x0000_i1038" type="#_x0000_t75" style="width:15pt;height:32.25pt" o:ole="">
                  <v:imagedata r:id="rId33" o:title=""/>
                </v:shape>
                <o:OLEObject Type="Embed" ProgID="FXEquation.Equation" ShapeID="_x0000_i1038" DrawAspect="Content" ObjectID="_1514611242" r:id="rId34"/>
              </w:object>
            </w:r>
            <w:r>
              <w:rPr>
                <w:position w:val="-2"/>
              </w:rPr>
              <w:t xml:space="preserve"> </w:t>
            </w:r>
          </w:p>
        </w:tc>
      </w:tr>
      <w:tr w:rsidR="006155E9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6155E9" w:rsidRPr="00367627" w:rsidRDefault="006155E9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155E9" w:rsidRDefault="00367627" w:rsidP="00A75254">
            <w:pPr>
              <w:pStyle w:val="QuestionStyle"/>
              <w:spacing w:before="60"/>
              <w:rPr>
                <w:position w:val="0"/>
              </w:rPr>
            </w:pPr>
            <w:r w:rsidRPr="00367627">
              <w:rPr>
                <w:position w:val="0"/>
              </w:rPr>
              <w:t xml:space="preserve">Simplify  </w:t>
            </w:r>
            <w:r w:rsidRPr="00367627">
              <w:rPr>
                <w:color w:val="FF0000"/>
                <w:position w:val="-2"/>
              </w:rPr>
              <w:object w:dxaOrig="1397" w:dyaOrig="198">
                <v:shape id="_x0000_i1039" type="#_x0000_t75" style="width:69.75pt;height:9.75pt" o:ole="">
                  <v:imagedata r:id="rId35" o:title=""/>
                </v:shape>
                <o:OLEObject Type="Embed" ProgID="FXEquation.Equation" ShapeID="_x0000_i1039" DrawAspect="Content" ObjectID="_1514611243" r:id="rId36"/>
              </w:object>
            </w:r>
            <w:r w:rsidRPr="00367627">
              <w:rPr>
                <w:position w:val="0"/>
              </w:rPr>
              <w:t xml:space="preserve"> </w:t>
            </w:r>
          </w:p>
          <w:p w:rsidR="00367627" w:rsidRDefault="00367627" w:rsidP="00A75254">
            <w:pPr>
              <w:pStyle w:val="QuestionStyle"/>
              <w:spacing w:before="60"/>
              <w:rPr>
                <w:position w:val="0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689DED63" wp14:editId="0DA8D6E5">
                      <wp:simplePos x="0" y="0"/>
                      <wp:positionH relativeFrom="column">
                        <wp:posOffset>3564042</wp:posOffset>
                      </wp:positionH>
                      <wp:positionV relativeFrom="paragraph">
                        <wp:posOffset>47202</wp:posOffset>
                      </wp:positionV>
                      <wp:extent cx="1646767" cy="373380"/>
                      <wp:effectExtent l="0" t="0" r="10795" b="26670"/>
                      <wp:wrapNone/>
                      <wp:docPr id="89" name="Rectangle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67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0D7367" id="Rectangle 89" o:spid="_x0000_s1026" style="position:absolute;margin-left:280.65pt;margin-top:3.7pt;width:129.65pt;height:29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367627" w:rsidRPr="00367627" w:rsidRDefault="00367627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36762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367627" w:rsidRPr="001B3341" w:rsidRDefault="0036762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67627" w:rsidRDefault="00367627" w:rsidP="00A75254">
            <w:pPr>
              <w:pStyle w:val="QuestionStyle"/>
              <w:spacing w:before="60"/>
            </w:pPr>
            <w:r w:rsidRPr="00367627">
              <w:rPr>
                <w:position w:val="0"/>
              </w:rPr>
              <w:t xml:space="preserve">Simplify  </w:t>
            </w:r>
            <w:r w:rsidRPr="00367627">
              <w:rPr>
                <w:color w:val="FF0000"/>
                <w:position w:val="-2"/>
              </w:rPr>
              <w:object w:dxaOrig="888" w:dyaOrig="198">
                <v:shape id="_x0000_i1040" type="#_x0000_t75" style="width:44.25pt;height:9.75pt" o:ole="">
                  <v:imagedata r:id="rId37" o:title=""/>
                </v:shape>
                <o:OLEObject Type="Embed" ProgID="FXEquation.Equation" ShapeID="_x0000_i1040" DrawAspect="Content" ObjectID="_1514611244" r:id="rId38"/>
              </w:object>
            </w:r>
            <w:r>
              <w:t xml:space="preserve"> </w:t>
            </w:r>
          </w:p>
          <w:p w:rsidR="00367627" w:rsidRDefault="00367627" w:rsidP="00A75254">
            <w:pPr>
              <w:pStyle w:val="QuestionStyle"/>
              <w:spacing w:before="60"/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D210484" wp14:editId="06B72B13">
                      <wp:simplePos x="0" y="0"/>
                      <wp:positionH relativeFrom="column">
                        <wp:posOffset>3628602</wp:posOffset>
                      </wp:positionH>
                      <wp:positionV relativeFrom="paragraph">
                        <wp:posOffset>43604</wp:posOffset>
                      </wp:positionV>
                      <wp:extent cx="1646767" cy="373380"/>
                      <wp:effectExtent l="0" t="0" r="10795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67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D5EF9A" id="Rectangle 138" o:spid="_x0000_s1026" style="position:absolute;margin-left:285.7pt;margin-top:3.45pt;width:129.65pt;height:29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367627" w:rsidRPr="006155E9" w:rsidRDefault="00367627" w:rsidP="00A75254">
            <w:pPr>
              <w:pStyle w:val="QuestionStyle"/>
              <w:spacing w:before="60"/>
            </w:pPr>
          </w:p>
        </w:tc>
      </w:tr>
      <w:tr w:rsidR="0036762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367627" w:rsidRPr="001B3341" w:rsidRDefault="0036762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67627" w:rsidRDefault="00367627" w:rsidP="00A75254">
            <w:pPr>
              <w:pStyle w:val="QuestionStyle"/>
              <w:spacing w:before="60"/>
              <w:rPr>
                <w:position w:val="-20"/>
              </w:rPr>
            </w:pPr>
            <w:r>
              <w:rPr>
                <w:position w:val="0"/>
              </w:rPr>
              <w:t xml:space="preserve"> </w:t>
            </w:r>
            <w:r w:rsidR="00925134" w:rsidRPr="00925134">
              <w:rPr>
                <w:color w:val="FF0000"/>
                <w:position w:val="-20"/>
              </w:rPr>
              <w:object w:dxaOrig="5914" w:dyaOrig="482">
                <v:shape id="_x0000_i1041" type="#_x0000_t75" style="width:295.5pt;height:24pt" o:ole="">
                  <v:imagedata r:id="rId39" o:title=""/>
                </v:shape>
                <o:OLEObject Type="Embed" ProgID="FXEquation.Equation" ShapeID="_x0000_i1041" DrawAspect="Content" ObjectID="_1514611245" r:id="rId40"/>
              </w:object>
            </w:r>
            <w:r w:rsidRPr="00925134">
              <w:rPr>
                <w:position w:val="-20"/>
              </w:rPr>
              <w:t xml:space="preserve"> </w:t>
            </w:r>
          </w:p>
          <w:p w:rsidR="00925134" w:rsidRPr="00925134" w:rsidRDefault="00925134" w:rsidP="00A75254">
            <w:pPr>
              <w:pStyle w:val="QuestionStyle"/>
              <w:spacing w:before="60"/>
              <w:rPr>
                <w:position w:val="-20"/>
              </w:rPr>
            </w:pPr>
          </w:p>
          <w:p w:rsidR="00925134" w:rsidRPr="00367627" w:rsidRDefault="00925134" w:rsidP="00A75254">
            <w:pPr>
              <w:pStyle w:val="QuestionStyle"/>
              <w:spacing w:before="60"/>
              <w:rPr>
                <w:position w:val="-20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1584" behindDoc="0" locked="0" layoutInCell="1" allowOverlap="1" wp14:anchorId="660DC96F" wp14:editId="39F58A4E">
                      <wp:simplePos x="0" y="0"/>
                      <wp:positionH relativeFrom="column">
                        <wp:posOffset>289560</wp:posOffset>
                      </wp:positionH>
                      <wp:positionV relativeFrom="paragraph">
                        <wp:posOffset>29633</wp:posOffset>
                      </wp:positionV>
                      <wp:extent cx="4415790" cy="114300"/>
                      <wp:effectExtent l="0" t="0" r="22860" b="19050"/>
                      <wp:wrapNone/>
                      <wp:docPr id="139" name="Group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4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A3BB7D" id="Group 139" o:spid="_x0000_s1026" style="position:absolute;margin-left:22.8pt;margin-top:2.35pt;width:347.7pt;height:9pt;z-index:25165158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rPr>
                <w:position w:val="-20"/>
              </w:rPr>
              <w:t xml:space="preserve">                    1                                 2                                 6                                    37  </w:t>
            </w:r>
          </w:p>
        </w:tc>
      </w:tr>
      <w:tr w:rsidR="009251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925134" w:rsidRPr="001B3341" w:rsidRDefault="00925134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5134" w:rsidRDefault="00925134" w:rsidP="00A75254">
            <w:pPr>
              <w:pStyle w:val="QuestionStyle"/>
              <w:spacing w:before="60"/>
              <w:rPr>
                <w:position w:val="-20"/>
              </w:rPr>
            </w:pPr>
            <w:r>
              <w:rPr>
                <w:position w:val="0"/>
              </w:rPr>
              <w:t xml:space="preserve"> </w:t>
            </w:r>
            <w:r w:rsidRPr="00925134">
              <w:rPr>
                <w:color w:val="FF0000"/>
                <w:position w:val="-20"/>
              </w:rPr>
              <w:object w:dxaOrig="3168" w:dyaOrig="639">
                <v:shape id="_x0000_i1042" type="#_x0000_t75" style="width:158.25pt;height:32.25pt" o:ole="">
                  <v:imagedata r:id="rId41" o:title=""/>
                </v:shape>
                <o:OLEObject Type="Embed" ProgID="FXEquation.Equation" ShapeID="_x0000_i1042" DrawAspect="Content" ObjectID="_1514611246" r:id="rId42"/>
              </w:object>
            </w:r>
            <w:r w:rsidRPr="00925134">
              <w:rPr>
                <w:position w:val="-20"/>
              </w:rPr>
              <w:t xml:space="preserve"> </w:t>
            </w:r>
          </w:p>
          <w:p w:rsidR="00925134" w:rsidRDefault="00925134" w:rsidP="00A75254">
            <w:pPr>
              <w:pStyle w:val="QuestionStyle"/>
              <w:spacing w:before="60"/>
              <w:rPr>
                <w:position w:val="-20"/>
              </w:rPr>
            </w:pPr>
          </w:p>
          <w:p w:rsidR="00925134" w:rsidRPr="00925134" w:rsidRDefault="00925134" w:rsidP="00A75254">
            <w:pPr>
              <w:pStyle w:val="QuestionStyle"/>
              <w:spacing w:before="60"/>
              <w:rPr>
                <w:position w:val="-20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3632" behindDoc="0" locked="0" layoutInCell="1" allowOverlap="1" wp14:anchorId="1A6B4181" wp14:editId="1FBCA471">
                      <wp:simplePos x="0" y="0"/>
                      <wp:positionH relativeFrom="column">
                        <wp:posOffset>290830</wp:posOffset>
                      </wp:positionH>
                      <wp:positionV relativeFrom="paragraph">
                        <wp:posOffset>37253</wp:posOffset>
                      </wp:positionV>
                      <wp:extent cx="4415790" cy="114300"/>
                      <wp:effectExtent l="0" t="0" r="22860" b="19050"/>
                      <wp:wrapNone/>
                      <wp:docPr id="144" name="Group 1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4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D01194" id="Group 144" o:spid="_x0000_s1026" style="position:absolute;margin-left:22.9pt;margin-top:2.95pt;width:347.7pt;height:9pt;z-index:251653632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position w:val="-20"/>
              </w:rPr>
              <w:t xml:space="preserve">              </w:t>
            </w:r>
            <w:r w:rsidR="00E45A4C" w:rsidRPr="00E45A4C">
              <w:rPr>
                <w:color w:val="FF0000"/>
                <w:position w:val="-6"/>
              </w:rPr>
              <w:object w:dxaOrig="1143" w:dyaOrig="238">
                <v:shape id="_x0000_i1043" type="#_x0000_t75" style="width:57pt;height:12pt" o:ole="">
                  <v:imagedata r:id="rId43" o:title=""/>
                </v:shape>
                <o:OLEObject Type="Embed" ProgID="FXEquation.Equation" ShapeID="_x0000_i1043" DrawAspect="Content" ObjectID="_1514611247" r:id="rId44"/>
              </w:object>
            </w:r>
            <w:r w:rsidRPr="00925134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</w:t>
            </w:r>
            <w:r w:rsidR="00E45A4C" w:rsidRPr="00E45A4C">
              <w:rPr>
                <w:color w:val="FF0000"/>
                <w:position w:val="-6"/>
              </w:rPr>
              <w:object w:dxaOrig="1143" w:dyaOrig="238">
                <v:shape id="_x0000_i1044" type="#_x0000_t75" style="width:57pt;height:12pt" o:ole="">
                  <v:imagedata r:id="rId45" o:title=""/>
                </v:shape>
                <o:OLEObject Type="Embed" ProgID="FXEquation.Equation" ShapeID="_x0000_i1044" DrawAspect="Content" ObjectID="_1514611248" r:id="rId46"/>
              </w:object>
            </w:r>
            <w:r>
              <w:rPr>
                <w:position w:val="-2"/>
              </w:rPr>
              <w:t xml:space="preserve"> </w:t>
            </w:r>
            <w:r w:rsidRPr="00925134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</w:t>
            </w:r>
            <w:r w:rsidR="00E45A4C">
              <w:rPr>
                <w:position w:val="-2"/>
              </w:rPr>
              <w:t xml:space="preserve">     </w:t>
            </w:r>
            <w:r>
              <w:rPr>
                <w:position w:val="-2"/>
              </w:rPr>
              <w:t xml:space="preserve">  </w:t>
            </w:r>
            <w:r w:rsidR="00E45A4C" w:rsidRPr="00E45A4C">
              <w:rPr>
                <w:color w:val="FF0000"/>
                <w:position w:val="-6"/>
              </w:rPr>
              <w:object w:dxaOrig="1054" w:dyaOrig="238">
                <v:shape id="_x0000_i1045" type="#_x0000_t75" style="width:52.5pt;height:12pt" o:ole="">
                  <v:imagedata r:id="rId47" o:title=""/>
                </v:shape>
                <o:OLEObject Type="Embed" ProgID="FXEquation.Equation" ShapeID="_x0000_i1045" DrawAspect="Content" ObjectID="_1514611249" r:id="rId48"/>
              </w:object>
            </w:r>
            <w:r>
              <w:rPr>
                <w:position w:val="-2"/>
              </w:rPr>
              <w:t xml:space="preserve">                   </w:t>
            </w:r>
            <w:r w:rsidR="00E45A4C" w:rsidRPr="00E45A4C">
              <w:rPr>
                <w:color w:val="FF0000"/>
                <w:position w:val="-6"/>
              </w:rPr>
              <w:object w:dxaOrig="1294" w:dyaOrig="238">
                <v:shape id="_x0000_i1046" type="#_x0000_t75" style="width:64.5pt;height:12pt" o:ole="">
                  <v:imagedata r:id="rId49" o:title=""/>
                </v:shape>
                <o:OLEObject Type="Embed" ProgID="FXEquation.Equation" ShapeID="_x0000_i1046" DrawAspect="Content" ObjectID="_1514611250" r:id="rId50"/>
              </w:object>
            </w:r>
            <w:r>
              <w:rPr>
                <w:position w:val="-2"/>
              </w:rPr>
              <w:t xml:space="preserve"> </w:t>
            </w:r>
          </w:p>
        </w:tc>
      </w:tr>
      <w:tr w:rsidR="009251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925134" w:rsidRPr="001B3341" w:rsidRDefault="00925134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25134" w:rsidRDefault="00925134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Which of these does </w:t>
            </w:r>
            <w:r w:rsidRPr="00925134">
              <w:rPr>
                <w:b/>
                <w:position w:val="0"/>
              </w:rPr>
              <w:t>not</w:t>
            </w:r>
            <w:r>
              <w:rPr>
                <w:position w:val="0"/>
              </w:rPr>
              <w:t xml:space="preserve"> simplify to  </w:t>
            </w:r>
            <w:r w:rsidRPr="00925134">
              <w:rPr>
                <w:color w:val="FF0000"/>
              </w:rPr>
              <w:object w:dxaOrig="738" w:dyaOrig="354">
                <v:shape id="_x0000_i1047" type="#_x0000_t75" style="width:36.75pt;height:18pt" o:ole="">
                  <v:imagedata r:id="rId51" o:title=""/>
                </v:shape>
                <o:OLEObject Type="Embed" ProgID="FXEquation.Equation" ShapeID="_x0000_i1047" DrawAspect="Content" ObjectID="_1514611251" r:id="rId52"/>
              </w:object>
            </w:r>
            <w:r>
              <w:rPr>
                <w:position w:val="0"/>
              </w:rPr>
              <w:t xml:space="preserve"> </w:t>
            </w:r>
          </w:p>
          <w:p w:rsidR="00925134" w:rsidRDefault="00925134" w:rsidP="00A75254">
            <w:pPr>
              <w:pStyle w:val="QuestionStyle"/>
              <w:spacing w:before="60"/>
              <w:rPr>
                <w:position w:val="0"/>
              </w:rPr>
            </w:pPr>
          </w:p>
          <w:p w:rsidR="00925134" w:rsidRDefault="00925134" w:rsidP="00A75254">
            <w:pPr>
              <w:pStyle w:val="QuestionStyle"/>
              <w:spacing w:before="60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5680" behindDoc="0" locked="0" layoutInCell="1" allowOverlap="1" wp14:anchorId="41DA340C" wp14:editId="6B0B8A59">
                      <wp:simplePos x="0" y="0"/>
                      <wp:positionH relativeFrom="column">
                        <wp:posOffset>263102</wp:posOffset>
                      </wp:positionH>
                      <wp:positionV relativeFrom="paragraph">
                        <wp:posOffset>64135</wp:posOffset>
                      </wp:positionV>
                      <wp:extent cx="2724150" cy="501226"/>
                      <wp:effectExtent l="0" t="0" r="19050" b="13335"/>
                      <wp:wrapNone/>
                      <wp:docPr id="154" name="Group 1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501226"/>
                                <a:chOff x="0" y="0"/>
                                <a:chExt cx="2724150" cy="501226"/>
                              </a:xfrm>
                            </wpg:grpSpPr>
                            <wps:wsp>
                              <wps:cNvPr id="15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4B33EA" id="Group 154" o:spid="_x0000_s1026" style="position:absolute;margin-left:20.7pt;margin-top:5.05pt;width:214.5pt;height:39.45pt;z-index:251655680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" strokecolor="windowText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" strokecolor="windowText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>
              <w:rPr>
                <w:position w:val="0"/>
              </w:rPr>
              <w:t xml:space="preserve">                </w:t>
            </w:r>
            <w:r w:rsidRPr="00925134">
              <w:rPr>
                <w:color w:val="FF0000"/>
              </w:rPr>
              <w:object w:dxaOrig="904" w:dyaOrig="354">
                <v:shape id="_x0000_i1048" type="#_x0000_t75" style="width:45pt;height:18pt" o:ole="">
                  <v:imagedata r:id="rId53" o:title=""/>
                </v:shape>
                <o:OLEObject Type="Embed" ProgID="FXEquation.Equation" ShapeID="_x0000_i1048" DrawAspect="Content" ObjectID="_1514611252" r:id="rId54"/>
              </w:object>
            </w:r>
            <w:r w:rsidRPr="00925134">
              <w:t xml:space="preserve"> </w:t>
            </w:r>
            <w:r>
              <w:t xml:space="preserve">                                                   </w:t>
            </w:r>
            <w:r w:rsidRPr="00925134">
              <w:rPr>
                <w:color w:val="FF0000"/>
                <w:position w:val="-6"/>
              </w:rPr>
              <w:object w:dxaOrig="934" w:dyaOrig="234">
                <v:shape id="_x0000_i1049" type="#_x0000_t75" style="width:46.5pt;height:12pt" o:ole="">
                  <v:imagedata r:id="rId55" o:title=""/>
                </v:shape>
                <o:OLEObject Type="Embed" ProgID="FXEquation.Equation" ShapeID="_x0000_i1049" DrawAspect="Content" ObjectID="_1514611253" r:id="rId56"/>
              </w:object>
            </w:r>
            <w:r>
              <w:t xml:space="preserve"> </w:t>
            </w:r>
          </w:p>
          <w:p w:rsidR="00925134" w:rsidRPr="00925134" w:rsidRDefault="00925134" w:rsidP="00A75254">
            <w:pPr>
              <w:pStyle w:val="QuestionStyle"/>
              <w:spacing w:before="60"/>
              <w:rPr>
                <w:position w:val="-20"/>
              </w:rPr>
            </w:pPr>
            <w:r>
              <w:t xml:space="preserve">                 </w:t>
            </w:r>
            <w:r w:rsidRPr="00925134">
              <w:rPr>
                <w:color w:val="FF0000"/>
                <w:position w:val="-20"/>
              </w:rPr>
              <w:object w:dxaOrig="590" w:dyaOrig="639">
                <v:shape id="_x0000_i1050" type="#_x0000_t75" style="width:29.25pt;height:32.25pt" o:ole="">
                  <v:imagedata r:id="rId57" o:title=""/>
                </v:shape>
                <o:OLEObject Type="Embed" ProgID="FXEquation.Equation" ShapeID="_x0000_i1050" DrawAspect="Content" ObjectID="_1514611254" r:id="rId58"/>
              </w:object>
            </w:r>
            <w:r w:rsidRPr="00925134">
              <w:rPr>
                <w:position w:val="-20"/>
              </w:rPr>
              <w:t xml:space="preserve"> </w:t>
            </w:r>
            <w:r>
              <w:rPr>
                <w:position w:val="-20"/>
              </w:rPr>
              <w:t xml:space="preserve">                                                        </w:t>
            </w:r>
            <w:r w:rsidRPr="00925134">
              <w:rPr>
                <w:color w:val="FF0000"/>
                <w:position w:val="-20"/>
              </w:rPr>
              <w:object w:dxaOrig="590" w:dyaOrig="639">
                <v:shape id="_x0000_i1051" type="#_x0000_t75" style="width:29.25pt;height:32.25pt" o:ole="">
                  <v:imagedata r:id="rId59" o:title=""/>
                </v:shape>
                <o:OLEObject Type="Embed" ProgID="FXEquation.Equation" ShapeID="_x0000_i1051" DrawAspect="Content" ObjectID="_1514611255" r:id="rId60"/>
              </w:object>
            </w:r>
            <w:r>
              <w:rPr>
                <w:position w:val="-20"/>
              </w:rPr>
              <w:t xml:space="preserve"> </w:t>
            </w:r>
          </w:p>
        </w:tc>
      </w:tr>
      <w:tr w:rsidR="00E40C2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E40C27" w:rsidRPr="001B3341" w:rsidRDefault="00E40C2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Simplify  </w:t>
            </w:r>
            <w:r w:rsidRPr="00E40C27">
              <w:rPr>
                <w:color w:val="FF0000"/>
                <w:position w:val="-2"/>
              </w:rPr>
              <w:object w:dxaOrig="1818" w:dyaOrig="198">
                <v:shape id="_x0000_i1052" type="#_x0000_t75" style="width:90.75pt;height:9.75pt" o:ole="">
                  <v:imagedata r:id="rId61" o:title=""/>
                </v:shape>
                <o:OLEObject Type="Embed" ProgID="FXEquation.Equation" ShapeID="_x0000_i1052" DrawAspect="Content" ObjectID="_1514611256" r:id="rId62"/>
              </w:object>
            </w:r>
            <w:r>
              <w:rPr>
                <w:position w:val="0"/>
              </w:rPr>
              <w:t xml:space="preserve"> </w:t>
            </w:r>
          </w:p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5ADE199C" wp14:editId="15896CBC">
                      <wp:simplePos x="0" y="0"/>
                      <wp:positionH relativeFrom="column">
                        <wp:posOffset>3440853</wp:posOffset>
                      </wp:positionH>
                      <wp:positionV relativeFrom="paragraph">
                        <wp:posOffset>88689</wp:posOffset>
                      </wp:positionV>
                      <wp:extent cx="1646767" cy="373380"/>
                      <wp:effectExtent l="0" t="0" r="10795" b="26670"/>
                      <wp:wrapNone/>
                      <wp:docPr id="159" name="Rectang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6767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C4A0B1" id="Rectangle 159" o:spid="_x0000_s1026" style="position:absolute;margin-left:270.95pt;margin-top:7pt;width:129.65pt;height:29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E40C2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E40C27" w:rsidRPr="001B3341" w:rsidRDefault="00E40C2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40C27" w:rsidRPr="00E40C27" w:rsidRDefault="00E40C27" w:rsidP="00A75254">
            <w:pPr>
              <w:pStyle w:val="QuestionStyle"/>
              <w:spacing w:before="60"/>
              <w:rPr>
                <w:position w:val="-6"/>
              </w:rPr>
            </w:pPr>
            <w:r>
              <w:rPr>
                <w:position w:val="0"/>
              </w:rPr>
              <w:t xml:space="preserve"> </w:t>
            </w:r>
            <w:r w:rsidRPr="00E40C27">
              <w:rPr>
                <w:color w:val="FF0000"/>
                <w:position w:val="-6"/>
              </w:rPr>
              <w:object w:dxaOrig="1728" w:dyaOrig="234">
                <v:shape id="_x0000_i1053" type="#_x0000_t75" style="width:86.25pt;height:12pt" o:ole="">
                  <v:imagedata r:id="rId63" o:title=""/>
                </v:shape>
                <o:OLEObject Type="Embed" ProgID="FXEquation.Equation" ShapeID="_x0000_i1053" DrawAspect="Content" ObjectID="_1514611257" r:id="rId64"/>
              </w:object>
            </w:r>
            <w:r w:rsidRPr="00E40C27">
              <w:rPr>
                <w:position w:val="-6"/>
              </w:rPr>
              <w:t xml:space="preserve"> </w:t>
            </w:r>
          </w:p>
          <w:p w:rsidR="00E40C27" w:rsidRDefault="00E40C27" w:rsidP="00A75254">
            <w:pPr>
              <w:pStyle w:val="QuestionStyle"/>
              <w:spacing w:before="60"/>
              <w:rPr>
                <w:position w:val="-6"/>
              </w:rPr>
            </w:pPr>
          </w:p>
          <w:p w:rsidR="00E40C27" w:rsidRPr="00E40C27" w:rsidRDefault="00E40C27" w:rsidP="00A75254">
            <w:pPr>
              <w:pStyle w:val="QuestionStyle"/>
              <w:spacing w:before="60"/>
              <w:rPr>
                <w:position w:val="-6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7728" behindDoc="0" locked="0" layoutInCell="1" allowOverlap="1" wp14:anchorId="278A3F1E" wp14:editId="7DA42794">
                      <wp:simplePos x="0" y="0"/>
                      <wp:positionH relativeFrom="column">
                        <wp:posOffset>274955</wp:posOffset>
                      </wp:positionH>
                      <wp:positionV relativeFrom="paragraph">
                        <wp:posOffset>77893</wp:posOffset>
                      </wp:positionV>
                      <wp:extent cx="4415790" cy="114300"/>
                      <wp:effectExtent l="0" t="0" r="22860" b="19050"/>
                      <wp:wrapNone/>
                      <wp:docPr id="160" name="Group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6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AC1A34" id="Group 160" o:spid="_x0000_s1026" style="position:absolute;margin-left:21.65pt;margin-top:6.15pt;width:347.7pt;height:9pt;z-index:25165772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rPr>
                <w:position w:val="-6"/>
              </w:rPr>
              <w:t xml:space="preserve">                   </w:t>
            </w:r>
            <w:r w:rsidRPr="00E40C27">
              <w:rPr>
                <w:color w:val="FF0000"/>
                <w:position w:val="-6"/>
              </w:rPr>
              <w:object w:dxaOrig="590" w:dyaOrig="234">
                <v:shape id="_x0000_i1054" type="#_x0000_t75" style="width:29.25pt;height:12pt" o:ole="">
                  <v:imagedata r:id="rId65" o:title=""/>
                </v:shape>
                <o:OLEObject Type="Embed" ProgID="FXEquation.Equation" ShapeID="_x0000_i1054" DrawAspect="Content" ObjectID="_1514611258" r:id="rId66"/>
              </w:object>
            </w:r>
            <w:r w:rsidRPr="00E40C27">
              <w:rPr>
                <w:position w:val="-6"/>
              </w:rPr>
              <w:t xml:space="preserve"> </w:t>
            </w:r>
            <w:r>
              <w:rPr>
                <w:position w:val="-6"/>
              </w:rPr>
              <w:t xml:space="preserve">                         </w:t>
            </w:r>
            <w:r w:rsidRPr="00E40C27">
              <w:rPr>
                <w:color w:val="FF0000"/>
              </w:rPr>
              <w:object w:dxaOrig="680" w:dyaOrig="354">
                <v:shape id="_x0000_i1055" type="#_x0000_t75" style="width:33.75pt;height:18pt" o:ole="">
                  <v:imagedata r:id="rId67" o:title=""/>
                </v:shape>
                <o:OLEObject Type="Embed" ProgID="FXEquation.Equation" ShapeID="_x0000_i1055" DrawAspect="Content" ObjectID="_1514611259" r:id="rId68"/>
              </w:object>
            </w:r>
            <w:r>
              <w:rPr>
                <w:position w:val="-6"/>
              </w:rPr>
              <w:t xml:space="preserve">                        </w:t>
            </w:r>
            <w:r w:rsidRPr="00E40C27">
              <w:rPr>
                <w:color w:val="FF0000"/>
                <w:position w:val="-6"/>
              </w:rPr>
              <w:object w:dxaOrig="604" w:dyaOrig="234">
                <v:shape id="_x0000_i1056" type="#_x0000_t75" style="width:30pt;height:12pt" o:ole="">
                  <v:imagedata r:id="rId69" o:title=""/>
                </v:shape>
                <o:OLEObject Type="Embed" ProgID="FXEquation.Equation" ShapeID="_x0000_i1056" DrawAspect="Content" ObjectID="_1514611260" r:id="rId70"/>
              </w:object>
            </w:r>
            <w:r>
              <w:rPr>
                <w:position w:val="-6"/>
              </w:rPr>
              <w:t xml:space="preserve">                           </w:t>
            </w:r>
            <w:r w:rsidRPr="00E40C27">
              <w:rPr>
                <w:color w:val="FF0000"/>
              </w:rPr>
              <w:object w:dxaOrig="694" w:dyaOrig="354">
                <v:shape id="_x0000_i1057" type="#_x0000_t75" style="width:34.5pt;height:18pt" o:ole="">
                  <v:imagedata r:id="rId71" o:title=""/>
                </v:shape>
                <o:OLEObject Type="Embed" ProgID="FXEquation.Equation" ShapeID="_x0000_i1057" DrawAspect="Content" ObjectID="_1514611261" r:id="rId72"/>
              </w:object>
            </w:r>
            <w:r>
              <w:rPr>
                <w:position w:val="-6"/>
              </w:rPr>
              <w:t xml:space="preserve"> </w:t>
            </w:r>
          </w:p>
        </w:tc>
      </w:tr>
      <w:tr w:rsidR="00E40C2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E40C27" w:rsidRPr="001B3341" w:rsidRDefault="00E40C2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6D58125E" wp14:editId="66C58DB1">
                      <wp:simplePos x="0" y="0"/>
                      <wp:positionH relativeFrom="column">
                        <wp:posOffset>4199043</wp:posOffset>
                      </wp:positionH>
                      <wp:positionV relativeFrom="paragraph">
                        <wp:posOffset>381212</wp:posOffset>
                      </wp:positionV>
                      <wp:extent cx="1075055" cy="508000"/>
                      <wp:effectExtent l="0" t="0" r="10795" b="25400"/>
                      <wp:wrapNone/>
                      <wp:docPr id="165" name="Rectangl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5055" cy="508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4D87D6" id="Rectangle 165" o:spid="_x0000_s1026" style="position:absolute;margin-left:330.65pt;margin-top:30pt;width:84.65pt;height:40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" filled="f" strokecolor="black [3213]" strokeweight="1.5pt"/>
                  </w:pict>
                </mc:Fallback>
              </mc:AlternateContent>
            </w:r>
            <w:r>
              <w:rPr>
                <w:position w:val="0"/>
              </w:rPr>
              <w:t xml:space="preserve">Simplify   </w:t>
            </w:r>
            <w:r w:rsidRPr="00E40C27">
              <w:rPr>
                <w:color w:val="FF0000"/>
                <w:position w:val="-20"/>
              </w:rPr>
              <w:object w:dxaOrig="664" w:dyaOrig="639">
                <v:shape id="_x0000_i1058" type="#_x0000_t75" style="width:33pt;height:32.25pt" o:ole="">
                  <v:imagedata r:id="rId73" o:title=""/>
                </v:shape>
                <o:OLEObject Type="Embed" ProgID="FXEquation.Equation" ShapeID="_x0000_i1058" DrawAspect="Content" ObjectID="_1514611262" r:id="rId74"/>
              </w:object>
            </w:r>
            <w:r>
              <w:rPr>
                <w:position w:val="0"/>
              </w:rPr>
              <w:t xml:space="preserve"> </w:t>
            </w:r>
          </w:p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</w:p>
          <w:p w:rsidR="00E40C27" w:rsidRPr="00367627" w:rsidRDefault="00E40C27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E40C2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E40C27" w:rsidRPr="001B3341" w:rsidRDefault="00E40C2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Simplify  </w:t>
            </w:r>
            <w:r w:rsidRPr="00E40C27">
              <w:rPr>
                <w:color w:val="FF0000"/>
                <w:position w:val="-2"/>
              </w:rPr>
              <w:object w:dxaOrig="2704" w:dyaOrig="294">
                <v:shape id="_x0000_i1059" type="#_x0000_t75" style="width:135pt;height:15pt" o:ole="">
                  <v:imagedata r:id="rId75" o:title=""/>
                </v:shape>
                <o:OLEObject Type="Embed" ProgID="FXEquation.Equation" ShapeID="_x0000_i1059" DrawAspect="Content" ObjectID="_1514611263" r:id="rId76"/>
              </w:object>
            </w:r>
            <w:r>
              <w:rPr>
                <w:position w:val="0"/>
              </w:rPr>
              <w:t xml:space="preserve"> </w:t>
            </w:r>
          </w:p>
          <w:p w:rsidR="00E40C27" w:rsidRDefault="00E40C27" w:rsidP="00A75254">
            <w:pPr>
              <w:pStyle w:val="QuestionStyle"/>
              <w:spacing w:before="60"/>
              <w:rPr>
                <w:position w:val="0"/>
              </w:rPr>
            </w:pPr>
          </w:p>
          <w:p w:rsidR="00E40C27" w:rsidRPr="00E40C27" w:rsidRDefault="00E40C27" w:rsidP="00A75254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9776" behindDoc="0" locked="0" layoutInCell="1" allowOverlap="1" wp14:anchorId="56826883" wp14:editId="63F04C32">
                      <wp:simplePos x="0" y="0"/>
                      <wp:positionH relativeFrom="column">
                        <wp:posOffset>260350</wp:posOffset>
                      </wp:positionH>
                      <wp:positionV relativeFrom="paragraph">
                        <wp:posOffset>71543</wp:posOffset>
                      </wp:positionV>
                      <wp:extent cx="4415790" cy="114300"/>
                      <wp:effectExtent l="0" t="0" r="22860" b="19050"/>
                      <wp:wrapNone/>
                      <wp:docPr id="166" name="Group 1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6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5619A4" id="Group 166" o:spid="_x0000_s1026" style="position:absolute;margin-left:20.5pt;margin-top:5.65pt;width:347.7pt;height:9pt;z-index:25165977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" strokeweight="1pt"/>
                    </v:group>
                  </w:pict>
                </mc:Fallback>
              </mc:AlternateContent>
            </w:r>
            <w:r>
              <w:rPr>
                <w:position w:val="0"/>
              </w:rPr>
              <w:t xml:space="preserve">               </w:t>
            </w:r>
            <w:r w:rsidRPr="00E40C27">
              <w:rPr>
                <w:color w:val="FF0000"/>
                <w:position w:val="-2"/>
              </w:rPr>
              <w:object w:dxaOrig="1192" w:dyaOrig="294">
                <v:shape id="_x0000_i1060" type="#_x0000_t75" style="width:59.25pt;height:15pt" o:ole="">
                  <v:imagedata r:id="rId77" o:title=""/>
                </v:shape>
                <o:OLEObject Type="Embed" ProgID="FXEquation.Equation" ShapeID="_x0000_i1060" DrawAspect="Content" ObjectID="_1514611264" r:id="rId78"/>
              </w:object>
            </w:r>
            <w:r w:rsidRPr="00E40C27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</w:t>
            </w:r>
            <w:r w:rsidRPr="00E40C27">
              <w:rPr>
                <w:color w:val="FF0000"/>
                <w:position w:val="-2"/>
              </w:rPr>
              <w:object w:dxaOrig="1068" w:dyaOrig="294">
                <v:shape id="_x0000_i1061" type="#_x0000_t75" style="width:53.25pt;height:15pt" o:ole="">
                  <v:imagedata r:id="rId79" o:title=""/>
                </v:shape>
                <o:OLEObject Type="Embed" ProgID="FXEquation.Equation" ShapeID="_x0000_i1061" DrawAspect="Content" ObjectID="_1514611265" r:id="rId80"/>
              </w:object>
            </w:r>
            <w:r>
              <w:rPr>
                <w:color w:val="FF0000"/>
                <w:position w:val="-2"/>
              </w:rPr>
              <w:t xml:space="preserve">                   </w:t>
            </w:r>
            <w:r w:rsidRPr="00E40C27">
              <w:rPr>
                <w:color w:val="FF0000"/>
                <w:position w:val="-2"/>
              </w:rPr>
              <w:object w:dxaOrig="948" w:dyaOrig="294">
                <v:shape id="_x0000_i1062" type="#_x0000_t75" style="width:47.25pt;height:15pt" o:ole="">
                  <v:imagedata r:id="rId81" o:title=""/>
                </v:shape>
                <o:OLEObject Type="Embed" ProgID="FXEquation.Equation" ShapeID="_x0000_i1062" DrawAspect="Content" ObjectID="_1514611266" r:id="rId82"/>
              </w:object>
            </w:r>
            <w:r>
              <w:rPr>
                <w:color w:val="FF0000"/>
                <w:position w:val="-2"/>
              </w:rPr>
              <w:t xml:space="preserve">                      </w:t>
            </w:r>
            <w:r w:rsidR="00844015" w:rsidRPr="00844015">
              <w:rPr>
                <w:color w:val="FF0000"/>
                <w:position w:val="-2"/>
              </w:rPr>
              <w:object w:dxaOrig="1218" w:dyaOrig="294">
                <v:shape id="_x0000_i1063" type="#_x0000_t75" style="width:60.75pt;height:15pt" o:ole="">
                  <v:imagedata r:id="rId83" o:title=""/>
                </v:shape>
                <o:OLEObject Type="Embed" ProgID="FXEquation.Equation" ShapeID="_x0000_i1063" DrawAspect="Content" ObjectID="_1514611267" r:id="rId84"/>
              </w:object>
            </w:r>
          </w:p>
        </w:tc>
      </w:tr>
      <w:tr w:rsidR="0084401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4015" w:rsidRPr="001B3341" w:rsidRDefault="00844015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4015" w:rsidRDefault="00844015" w:rsidP="00A75254">
            <w:pPr>
              <w:pStyle w:val="QuestionStyle"/>
              <w:spacing w:before="60"/>
              <w:rPr>
                <w:position w:val="0"/>
              </w:rPr>
            </w:pPr>
            <w:r w:rsidRPr="0068243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7F0DCA7E" wp14:editId="4F1E2DC2">
                      <wp:simplePos x="0" y="0"/>
                      <wp:positionH relativeFrom="column">
                        <wp:posOffset>4170469</wp:posOffset>
                      </wp:positionH>
                      <wp:positionV relativeFrom="paragraph">
                        <wp:posOffset>364066</wp:posOffset>
                      </wp:positionV>
                      <wp:extent cx="1075055" cy="508000"/>
                      <wp:effectExtent l="0" t="0" r="10795" b="25400"/>
                      <wp:wrapNone/>
                      <wp:docPr id="176" name="Rectangl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5055" cy="508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BACE85" id="Rectangle 176" o:spid="_x0000_s1026" style="position:absolute;margin-left:328.4pt;margin-top:28.65pt;width:84.65pt;height:40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" filled="f" strokecolor="black [3213]" strokeweight="1.5pt"/>
                  </w:pict>
                </mc:Fallback>
              </mc:AlternateContent>
            </w:r>
            <w:r>
              <w:rPr>
                <w:position w:val="0"/>
              </w:rPr>
              <w:t xml:space="preserve"> </w:t>
            </w:r>
            <w:r>
              <w:rPr>
                <w:position w:val="0"/>
              </w:rPr>
              <w:object w:dxaOrig="5478" w:dyaOrig="542">
                <v:shape id="_x0000_i1064" type="#_x0000_t75" style="width:273.75pt;height:27pt" o:ole="">
                  <v:imagedata r:id="rId85" o:title=""/>
                </v:shape>
                <o:OLEObject Type="Embed" ProgID="FXEquation.Equation" ShapeID="_x0000_i1064" DrawAspect="Content" ObjectID="_1514611268" r:id="rId86"/>
              </w:object>
            </w:r>
            <w:r>
              <w:rPr>
                <w:position w:val="0"/>
              </w:rPr>
              <w:t xml:space="preserve"> </w:t>
            </w:r>
          </w:p>
          <w:p w:rsidR="00844015" w:rsidRDefault="00844015" w:rsidP="00A75254">
            <w:pPr>
              <w:pStyle w:val="QuestionStyle"/>
              <w:spacing w:before="60"/>
              <w:rPr>
                <w:position w:val="0"/>
              </w:rPr>
            </w:pPr>
          </w:p>
          <w:p w:rsidR="00844015" w:rsidRDefault="00844015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84401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44015" w:rsidRPr="001B3341" w:rsidRDefault="00844015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4015" w:rsidRDefault="00844015" w:rsidP="00A75254">
            <w:pPr>
              <w:pStyle w:val="QuestionStyle"/>
              <w:spacing w:before="60"/>
              <w:rPr>
                <w:position w:val="-2"/>
              </w:rPr>
            </w:pPr>
            <w:r>
              <w:rPr>
                <w:position w:val="0"/>
              </w:rPr>
              <w:t xml:space="preserve"> </w:t>
            </w:r>
            <w:r w:rsidRPr="00844015">
              <w:rPr>
                <w:color w:val="FF0000"/>
                <w:position w:val="-2"/>
              </w:rPr>
              <w:object w:dxaOrig="1833" w:dyaOrig="294">
                <v:shape id="_x0000_i1065" type="#_x0000_t75" style="width:92.25pt;height:15pt" o:ole="">
                  <v:imagedata r:id="rId87" o:title=""/>
                </v:shape>
                <o:OLEObject Type="Embed" ProgID="FXEquation.Equation" ShapeID="_x0000_i1065" DrawAspect="Content" ObjectID="_1514611269" r:id="rId88"/>
              </w:object>
            </w:r>
            <w:r w:rsidRPr="00844015">
              <w:rPr>
                <w:position w:val="-2"/>
              </w:rPr>
              <w:t xml:space="preserve"> </w:t>
            </w:r>
          </w:p>
          <w:p w:rsidR="00844015" w:rsidRDefault="00844015" w:rsidP="00A75254">
            <w:pPr>
              <w:pStyle w:val="QuestionStyle"/>
              <w:spacing w:before="60"/>
              <w:rPr>
                <w:position w:val="-2"/>
              </w:rPr>
            </w:pPr>
          </w:p>
          <w:p w:rsidR="00844015" w:rsidRPr="00844015" w:rsidRDefault="00844015" w:rsidP="00A75254">
            <w:pPr>
              <w:pStyle w:val="QuestionStyle"/>
              <w:spacing w:before="60"/>
              <w:rPr>
                <w:position w:val="-2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0800" behindDoc="0" locked="0" layoutInCell="1" allowOverlap="1" wp14:anchorId="3868C880" wp14:editId="26E0A4F4">
                      <wp:simplePos x="0" y="0"/>
                      <wp:positionH relativeFrom="column">
                        <wp:posOffset>185420</wp:posOffset>
                      </wp:positionH>
                      <wp:positionV relativeFrom="paragraph">
                        <wp:posOffset>58843</wp:posOffset>
                      </wp:positionV>
                      <wp:extent cx="4415790" cy="114300"/>
                      <wp:effectExtent l="0" t="0" r="22860" b="19050"/>
                      <wp:wrapNone/>
                      <wp:docPr id="171" name="Group 1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7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AA344A7" id="Group 171" o:spid="_x0000_s1026" style="position:absolute;margin-left:14.6pt;margin-top:4.65pt;width:347.7pt;height:9pt;z-index:25166080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" strokeweight="1pt"/>
                    </v:group>
                  </w:pict>
                </mc:Fallback>
              </mc:AlternateContent>
            </w:r>
            <w:r>
              <w:rPr>
                <w:position w:val="-2"/>
              </w:rPr>
              <w:t xml:space="preserve">             </w:t>
            </w:r>
            <w:r w:rsidRPr="00844015">
              <w:rPr>
                <w:color w:val="FF0000"/>
                <w:position w:val="-2"/>
              </w:rPr>
              <w:object w:dxaOrig="708" w:dyaOrig="294">
                <v:shape id="_x0000_i1066" type="#_x0000_t75" style="width:35.25pt;height:15pt" o:ole="">
                  <v:imagedata r:id="rId89" o:title=""/>
                </v:shape>
                <o:OLEObject Type="Embed" ProgID="FXEquation.Equation" ShapeID="_x0000_i1066" DrawAspect="Content" ObjectID="_1514611270" r:id="rId90"/>
              </w:object>
            </w:r>
            <w:r w:rsidRPr="00844015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    </w:t>
            </w:r>
            <w:r w:rsidRPr="00844015">
              <w:rPr>
                <w:color w:val="FF0000"/>
                <w:position w:val="-2"/>
              </w:rPr>
              <w:object w:dxaOrig="618" w:dyaOrig="294">
                <v:shape id="_x0000_i1067" type="#_x0000_t75" style="width:30.75pt;height:15pt" o:ole="">
                  <v:imagedata r:id="rId91" o:title=""/>
                </v:shape>
                <o:OLEObject Type="Embed" ProgID="FXEquation.Equation" ShapeID="_x0000_i1067" DrawAspect="Content" ObjectID="_1514611271" r:id="rId92"/>
              </w:object>
            </w:r>
            <w:r>
              <w:rPr>
                <w:color w:val="FF0000"/>
                <w:position w:val="-2"/>
              </w:rPr>
              <w:t xml:space="preserve">                          </w:t>
            </w:r>
            <w:r w:rsidRPr="00844015">
              <w:rPr>
                <w:color w:val="FF0000"/>
                <w:position w:val="-2"/>
              </w:rPr>
              <w:object w:dxaOrig="708" w:dyaOrig="294">
                <v:shape id="_x0000_i1068" type="#_x0000_t75" style="width:35.25pt;height:15pt" o:ole="">
                  <v:imagedata r:id="rId93" o:title=""/>
                </v:shape>
                <o:OLEObject Type="Embed" ProgID="FXEquation.Equation" ShapeID="_x0000_i1068" DrawAspect="Content" ObjectID="_1514611272" r:id="rId94"/>
              </w:object>
            </w:r>
            <w:r>
              <w:rPr>
                <w:color w:val="FF0000"/>
                <w:position w:val="-2"/>
              </w:rPr>
              <w:t xml:space="preserve">                          </w:t>
            </w:r>
            <w:r w:rsidRPr="00844015">
              <w:rPr>
                <w:color w:val="FF0000"/>
                <w:position w:val="-2"/>
              </w:rPr>
              <w:object w:dxaOrig="708" w:dyaOrig="294">
                <v:shape id="_x0000_i1069" type="#_x0000_t75" style="width:35.25pt;height:15pt" o:ole="">
                  <v:imagedata r:id="rId95" o:title=""/>
                </v:shape>
                <o:OLEObject Type="Embed" ProgID="FXEquation.Equation" ShapeID="_x0000_i1069" DrawAspect="Content" ObjectID="_1514611273" r:id="rId96"/>
              </w:object>
            </w:r>
          </w:p>
        </w:tc>
      </w:tr>
      <w:tr w:rsidR="0084401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44015" w:rsidRPr="001B3341" w:rsidRDefault="00844015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4015" w:rsidRDefault="00844015" w:rsidP="00A75254">
            <w:pPr>
              <w:pStyle w:val="QuestionStyle"/>
              <w:spacing w:before="60"/>
              <w:rPr>
                <w:noProof/>
                <w:position w:val="0"/>
                <w:lang w:eastAsia="en-AU"/>
              </w:rPr>
            </w:pPr>
            <w:r w:rsidRPr="00367627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59D4DD9A" wp14:editId="56464133">
                      <wp:simplePos x="0" y="0"/>
                      <wp:positionH relativeFrom="column">
                        <wp:posOffset>4067810</wp:posOffset>
                      </wp:positionH>
                      <wp:positionV relativeFrom="paragraph">
                        <wp:posOffset>388832</wp:posOffset>
                      </wp:positionV>
                      <wp:extent cx="868680" cy="504613"/>
                      <wp:effectExtent l="0" t="0" r="26670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8680" cy="50461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B26812" id="Rectangle 29" o:spid="_x0000_s1026" style="position:absolute;margin-left:320.3pt;margin-top:30.6pt;width:68.4pt;height:39.7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" filled="f" strokecolor="black [3213]" strokeweight="1.5pt"/>
                  </w:pict>
                </mc:Fallback>
              </mc:AlternateContent>
            </w:r>
            <w:r>
              <w:rPr>
                <w:noProof/>
                <w:position w:val="0"/>
                <w:lang w:eastAsia="en-AU"/>
              </w:rPr>
              <w:t xml:space="preserve">Simplify  </w:t>
            </w:r>
            <w:r w:rsidRPr="00844015">
              <w:rPr>
                <w:noProof/>
                <w:color w:val="FF0000"/>
                <w:position w:val="-20"/>
                <w:lang w:eastAsia="en-AU"/>
              </w:rPr>
              <w:object w:dxaOrig="1054" w:dyaOrig="639">
                <v:shape id="_x0000_i1070" type="#_x0000_t75" style="width:52.5pt;height:32.25pt" o:ole="">
                  <v:imagedata r:id="rId97" o:title=""/>
                </v:shape>
                <o:OLEObject Type="Embed" ProgID="FXEquation.Equation" ShapeID="_x0000_i1070" DrawAspect="Content" ObjectID="_1514611274" r:id="rId98"/>
              </w:object>
            </w:r>
            <w:r>
              <w:rPr>
                <w:noProof/>
                <w:position w:val="0"/>
                <w:lang w:eastAsia="en-AU"/>
              </w:rPr>
              <w:t xml:space="preserve"> .</w:t>
            </w:r>
          </w:p>
          <w:p w:rsidR="00844015" w:rsidRDefault="00844015" w:rsidP="00A75254">
            <w:pPr>
              <w:pStyle w:val="QuestionStyle"/>
              <w:spacing w:before="60"/>
              <w:rPr>
                <w:noProof/>
                <w:position w:val="0"/>
                <w:lang w:eastAsia="en-AU"/>
              </w:rPr>
            </w:pPr>
          </w:p>
          <w:p w:rsidR="00844015" w:rsidRPr="00367627" w:rsidRDefault="00844015" w:rsidP="00A75254">
            <w:pPr>
              <w:pStyle w:val="QuestionStyle"/>
              <w:spacing w:before="60"/>
              <w:rPr>
                <w:noProof/>
                <w:position w:val="0"/>
                <w:lang w:eastAsia="en-AU"/>
              </w:rPr>
            </w:pPr>
          </w:p>
        </w:tc>
      </w:tr>
      <w:tr w:rsidR="00844015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44015" w:rsidRPr="001B3341" w:rsidRDefault="00844015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44015" w:rsidRDefault="00042CF5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If </w:t>
            </w:r>
            <w:r w:rsidRPr="00042CF5">
              <w:rPr>
                <w:i/>
                <w:position w:val="0"/>
              </w:rPr>
              <w:t>a</w:t>
            </w:r>
            <w:r>
              <w:rPr>
                <w:position w:val="0"/>
              </w:rPr>
              <w:t xml:space="preserve"> is an integer between 0 and 4 inclusive, what is the smallest value of  </w:t>
            </w:r>
            <w:r w:rsidRPr="00042CF5">
              <w:rPr>
                <w:color w:val="FF0000"/>
                <w:position w:val="-2"/>
              </w:rPr>
              <w:object w:dxaOrig="1098" w:dyaOrig="294">
                <v:shape id="_x0000_i1071" type="#_x0000_t75" style="width:54.75pt;height:15pt" o:ole="">
                  <v:imagedata r:id="rId99" o:title=""/>
                </v:shape>
                <o:OLEObject Type="Embed" ProgID="FXEquation.Equation" ShapeID="_x0000_i1071" DrawAspect="Content" ObjectID="_1514611275" r:id="rId100"/>
              </w:object>
            </w:r>
            <w:r>
              <w:rPr>
                <w:position w:val="0"/>
              </w:rPr>
              <w:t xml:space="preserve">  ?</w:t>
            </w:r>
          </w:p>
          <w:p w:rsidR="00117E5E" w:rsidRDefault="00117E5E" w:rsidP="00A75254">
            <w:pPr>
              <w:pStyle w:val="QuestionStyle"/>
              <w:spacing w:before="60"/>
              <w:rPr>
                <w:position w:val="0"/>
              </w:rPr>
            </w:pPr>
          </w:p>
          <w:p w:rsidR="00042CF5" w:rsidRDefault="00117E5E" w:rsidP="00A75254">
            <w:pPr>
              <w:pStyle w:val="QuestionStyle"/>
              <w:spacing w:before="60"/>
              <w:rPr>
                <w:position w:val="0"/>
              </w:rPr>
            </w:pPr>
            <w:r w:rsidRPr="00367627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7EC5235" wp14:editId="201A97B8">
                      <wp:simplePos x="0" y="0"/>
                      <wp:positionH relativeFrom="column">
                        <wp:posOffset>4144222</wp:posOffset>
                      </wp:positionH>
                      <wp:positionV relativeFrom="paragraph">
                        <wp:posOffset>56092</wp:posOffset>
                      </wp:positionV>
                      <wp:extent cx="868680" cy="389890"/>
                      <wp:effectExtent l="0" t="0" r="26670" b="10160"/>
                      <wp:wrapNone/>
                      <wp:docPr id="177" name="Rectangle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8680" cy="3898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0D873A" id="Rectangle 177" o:spid="_x0000_s1026" style="position:absolute;margin-left:326.3pt;margin-top:4.4pt;width:68.4pt;height:30.7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042CF5" w:rsidRPr="00367627" w:rsidRDefault="00042CF5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2B37E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2B37E7" w:rsidRPr="001B3341" w:rsidRDefault="002B37E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37E7" w:rsidRDefault="002B37E7" w:rsidP="00A75254">
            <w:pPr>
              <w:pStyle w:val="QuestionStyle"/>
              <w:spacing w:before="60"/>
              <w:rPr>
                <w:position w:val="-6"/>
              </w:rPr>
            </w:pPr>
            <w:r>
              <w:rPr>
                <w:position w:val="0"/>
              </w:rPr>
              <w:t xml:space="preserve"> </w:t>
            </w:r>
            <w:r w:rsidRPr="00117E5E">
              <w:rPr>
                <w:color w:val="FF0000"/>
                <w:position w:val="-6"/>
              </w:rPr>
              <w:object w:dxaOrig="1248" w:dyaOrig="238" w14:anchorId="192DECC9">
                <v:shape id="_x0000_i1072" type="#_x0000_t75" style="width:62.25pt;height:12pt" o:ole="">
                  <v:imagedata r:id="rId101" o:title=""/>
                </v:shape>
                <o:OLEObject Type="Embed" ProgID="FXEquation.Equation" ShapeID="_x0000_i1072" DrawAspect="Content" ObjectID="_1514611276" r:id="rId102"/>
              </w:object>
            </w:r>
            <w:r w:rsidRPr="00117E5E">
              <w:rPr>
                <w:position w:val="-6"/>
              </w:rPr>
              <w:t xml:space="preserve"> </w:t>
            </w:r>
          </w:p>
          <w:p w:rsidR="002B37E7" w:rsidRDefault="002B37E7" w:rsidP="00A75254">
            <w:pPr>
              <w:pStyle w:val="QuestionStyle"/>
              <w:spacing w:before="60"/>
              <w:rPr>
                <w:position w:val="-6"/>
              </w:rPr>
            </w:pPr>
          </w:p>
          <w:p w:rsidR="002B37E7" w:rsidRPr="00117E5E" w:rsidRDefault="002B37E7" w:rsidP="00A75254">
            <w:pPr>
              <w:pStyle w:val="QuestionStyle"/>
              <w:spacing w:before="60"/>
              <w:rPr>
                <w:position w:val="-2"/>
              </w:rPr>
            </w:pPr>
            <w:r w:rsidRPr="00367627">
              <w:rPr>
                <w:noProof/>
                <w:position w:val="0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8512" behindDoc="0" locked="0" layoutInCell="1" allowOverlap="1" wp14:anchorId="62F6F98F" wp14:editId="37D0C794">
                      <wp:simplePos x="0" y="0"/>
                      <wp:positionH relativeFrom="column">
                        <wp:posOffset>271780</wp:posOffset>
                      </wp:positionH>
                      <wp:positionV relativeFrom="paragraph">
                        <wp:posOffset>35560</wp:posOffset>
                      </wp:positionV>
                      <wp:extent cx="4362450" cy="114300"/>
                      <wp:effectExtent l="0" t="0" r="19050" b="19050"/>
                      <wp:wrapNone/>
                      <wp:docPr id="178" name="Group 1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7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11D8DC3" id="Group 178" o:spid="_x0000_s1026" style="position:absolute;margin-left:21.4pt;margin-top:2.8pt;width:343.5pt;height:9pt;z-index:25164851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" strokecolor="black [3213]" strokeweight="1pt"/>
                    </v:group>
                  </w:pict>
                </mc:Fallback>
              </mc:AlternateContent>
            </w:r>
            <w:r>
              <w:rPr>
                <w:position w:val="-6"/>
              </w:rPr>
              <w:t xml:space="preserve">                    </w:t>
            </w:r>
            <w:r w:rsidRPr="00117E5E">
              <w:rPr>
                <w:color w:val="FF0000"/>
                <w:position w:val="-2"/>
              </w:rPr>
              <w:object w:dxaOrig="738" w:dyaOrig="194" w14:anchorId="11E1A5F4">
                <v:shape id="_x0000_i1073" type="#_x0000_t75" style="width:36.75pt;height:9pt" o:ole="">
                  <v:imagedata r:id="rId103" o:title=""/>
                </v:shape>
                <o:OLEObject Type="Embed" ProgID="FXEquation.Equation" ShapeID="_x0000_i1073" DrawAspect="Content" ObjectID="_1514611277" r:id="rId104"/>
              </w:object>
            </w:r>
            <w:r w:rsidRPr="00117E5E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</w:t>
            </w:r>
            <w:r>
              <w:rPr>
                <w:position w:val="-6"/>
              </w:rPr>
              <w:t xml:space="preserve"> </w:t>
            </w:r>
            <w:r w:rsidRPr="00380CC4">
              <w:rPr>
                <w:color w:val="FF0000"/>
                <w:position w:val="-2"/>
              </w:rPr>
              <w:object w:dxaOrig="858" w:dyaOrig="194" w14:anchorId="18A83E56">
                <v:shape id="_x0000_i1074" type="#_x0000_t75" style="width:42.75pt;height:9pt" o:ole="">
                  <v:imagedata r:id="rId105" o:title=""/>
                </v:shape>
                <o:OLEObject Type="Embed" ProgID="FXEquation.Equation" ShapeID="_x0000_i1074" DrawAspect="Content" ObjectID="_1514611278" r:id="rId106"/>
              </w:object>
            </w:r>
            <w:r w:rsidRPr="00117E5E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</w:t>
            </w:r>
            <w:r>
              <w:rPr>
                <w:position w:val="-6"/>
              </w:rPr>
              <w:t xml:space="preserve"> </w:t>
            </w:r>
            <w:r w:rsidRPr="00380CC4">
              <w:rPr>
                <w:color w:val="FF0000"/>
                <w:position w:val="-2"/>
              </w:rPr>
              <w:object w:dxaOrig="738" w:dyaOrig="194" w14:anchorId="096C21AB">
                <v:shape id="_x0000_i1075" type="#_x0000_t75" style="width:36.75pt;height:9pt" o:ole="">
                  <v:imagedata r:id="rId107" o:title=""/>
                </v:shape>
                <o:OLEObject Type="Embed" ProgID="FXEquation.Equation" ShapeID="_x0000_i1075" DrawAspect="Content" ObjectID="_1514611279" r:id="rId108"/>
              </w:object>
            </w:r>
            <w:r w:rsidRPr="00117E5E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       </w:t>
            </w:r>
            <w:r>
              <w:rPr>
                <w:position w:val="-6"/>
              </w:rPr>
              <w:t xml:space="preserve"> </w:t>
            </w:r>
            <w:r w:rsidRPr="00380CC4">
              <w:rPr>
                <w:color w:val="FF0000"/>
                <w:position w:val="-2"/>
              </w:rPr>
              <w:object w:dxaOrig="858" w:dyaOrig="194" w14:anchorId="145447FC">
                <v:shape id="_x0000_i1076" type="#_x0000_t75" style="width:42.75pt;height:9pt" o:ole="">
                  <v:imagedata r:id="rId109" o:title=""/>
                </v:shape>
                <o:OLEObject Type="Embed" ProgID="FXEquation.Equation" ShapeID="_x0000_i1076" DrawAspect="Content" ObjectID="_1514611280" r:id="rId110"/>
              </w:object>
            </w:r>
            <w:r w:rsidRPr="00117E5E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</w:t>
            </w:r>
          </w:p>
        </w:tc>
      </w:tr>
      <w:tr w:rsidR="002B37E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2B37E7" w:rsidRPr="001B3341" w:rsidRDefault="002B37E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37E7" w:rsidRDefault="002B37E7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A cup holds </w:t>
            </w:r>
            <w:r w:rsidRPr="00117E5E">
              <w:rPr>
                <w:i/>
                <w:position w:val="0"/>
              </w:rPr>
              <w:t>x</w:t>
            </w:r>
            <w:r>
              <w:rPr>
                <w:position w:val="0"/>
              </w:rPr>
              <w:t xml:space="preserve"> ml of water and a mug holds  </w:t>
            </w:r>
            <w:r w:rsidRPr="00117E5E">
              <w:rPr>
                <w:color w:val="FF0000"/>
                <w:position w:val="-2"/>
              </w:rPr>
              <w:object w:dxaOrig="768" w:dyaOrig="194">
                <v:shape id="_x0000_i1077" type="#_x0000_t75" style="width:39pt;height:9pt" o:ole="">
                  <v:imagedata r:id="rId111" o:title=""/>
                </v:shape>
                <o:OLEObject Type="Embed" ProgID="FXEquation.Equation" ShapeID="_x0000_i1077" DrawAspect="Content" ObjectID="_1514611281" r:id="rId112"/>
              </w:object>
            </w:r>
            <w:r>
              <w:rPr>
                <w:position w:val="0"/>
              </w:rPr>
              <w:t xml:space="preserve">  ml of water.</w:t>
            </w:r>
          </w:p>
          <w:p w:rsidR="002B37E7" w:rsidRDefault="002B37E7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How much water does 3 cups and 2 mugs hold? </w:t>
            </w:r>
          </w:p>
          <w:p w:rsidR="002B37E7" w:rsidRDefault="002B37E7" w:rsidP="00A75254">
            <w:pPr>
              <w:pStyle w:val="QuestionStyle"/>
              <w:spacing w:before="60"/>
              <w:rPr>
                <w:position w:val="0"/>
              </w:rPr>
            </w:pPr>
          </w:p>
          <w:p w:rsidR="002B37E7" w:rsidRPr="00117E5E" w:rsidRDefault="002B37E7" w:rsidP="00A75254">
            <w:pPr>
              <w:pStyle w:val="QuestionStyle"/>
              <w:spacing w:before="60"/>
              <w:rPr>
                <w:position w:val="-2"/>
              </w:rPr>
            </w:pPr>
            <w:r w:rsidRPr="00367627">
              <w:rPr>
                <w:noProof/>
                <w:position w:val="0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4416" behindDoc="0" locked="0" layoutInCell="1" allowOverlap="1" wp14:anchorId="732967E1" wp14:editId="16830D10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48683</wp:posOffset>
                      </wp:positionV>
                      <wp:extent cx="4362450" cy="114300"/>
                      <wp:effectExtent l="0" t="0" r="19050" b="19050"/>
                      <wp:wrapNone/>
                      <wp:docPr id="55" name="Group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5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00618F" id="Group 55" o:spid="_x0000_s1026" style="position:absolute;margin-left:21.25pt;margin-top:3.85pt;width:343.5pt;height:9pt;z-index:25164441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" strokecolor="black [3213]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" strokecolor="black [3213]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" strokecolor="black [3213]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" strokecolor="black [3213]" strokeweight="1pt"/>
                    </v:group>
                  </w:pict>
                </mc:Fallback>
              </mc:AlternateContent>
            </w:r>
            <w:r>
              <w:rPr>
                <w:position w:val="0"/>
              </w:rPr>
              <w:t xml:space="preserve">                  </w:t>
            </w:r>
            <w:r w:rsidRPr="00117E5E">
              <w:rPr>
                <w:color w:val="FF0000"/>
                <w:position w:val="-2"/>
              </w:rPr>
              <w:object w:dxaOrig="1116" w:dyaOrig="198">
                <v:shape id="_x0000_i1078" type="#_x0000_t75" style="width:55.5pt;height:9.75pt" o:ole="">
                  <v:imagedata r:id="rId113" o:title=""/>
                </v:shape>
                <o:OLEObject Type="Embed" ProgID="FXEquation.Equation" ShapeID="_x0000_i1078" DrawAspect="Content" ObjectID="_1514611282" r:id="rId114"/>
              </w:object>
            </w:r>
            <w:r w:rsidRPr="00117E5E">
              <w:rPr>
                <w:position w:val="-2"/>
              </w:rPr>
              <w:t xml:space="preserve"> </w:t>
            </w:r>
            <w:r>
              <w:rPr>
                <w:position w:val="-2"/>
              </w:rPr>
              <w:t xml:space="preserve">               </w:t>
            </w:r>
            <w:r w:rsidRPr="00117E5E">
              <w:rPr>
                <w:color w:val="FF0000"/>
                <w:position w:val="-2"/>
              </w:rPr>
              <w:object w:dxaOrig="1116" w:dyaOrig="198">
                <v:shape id="_x0000_i1079" type="#_x0000_t75" style="width:55.5pt;height:9.75pt" o:ole="">
                  <v:imagedata r:id="rId115" o:title=""/>
                </v:shape>
                <o:OLEObject Type="Embed" ProgID="FXEquation.Equation" ShapeID="_x0000_i1079" DrawAspect="Content" ObjectID="_1514611283" r:id="rId116"/>
              </w:object>
            </w:r>
            <w:r>
              <w:rPr>
                <w:color w:val="FF0000"/>
                <w:position w:val="-2"/>
              </w:rPr>
              <w:t xml:space="preserve">               </w:t>
            </w:r>
            <w:r w:rsidRPr="00117E5E">
              <w:rPr>
                <w:color w:val="FF0000"/>
                <w:position w:val="-2"/>
              </w:rPr>
              <w:object w:dxaOrig="1116" w:dyaOrig="198">
                <v:shape id="_x0000_i1080" type="#_x0000_t75" style="width:55.5pt;height:9.75pt" o:ole="">
                  <v:imagedata r:id="rId117" o:title=""/>
                </v:shape>
                <o:OLEObject Type="Embed" ProgID="FXEquation.Equation" ShapeID="_x0000_i1080" DrawAspect="Content" ObjectID="_1514611284" r:id="rId118"/>
              </w:object>
            </w:r>
            <w:r>
              <w:rPr>
                <w:color w:val="FF0000"/>
                <w:position w:val="-2"/>
              </w:rPr>
              <w:t xml:space="preserve">                    </w:t>
            </w:r>
            <w:r w:rsidRPr="00117E5E">
              <w:rPr>
                <w:color w:val="FF0000"/>
                <w:position w:val="-2"/>
              </w:rPr>
              <w:object w:dxaOrig="1116" w:dyaOrig="198">
                <v:shape id="_x0000_i1081" type="#_x0000_t75" style="width:55.5pt;height:9.75pt" o:ole="">
                  <v:imagedata r:id="rId119" o:title=""/>
                </v:shape>
                <o:OLEObject Type="Embed" ProgID="FXEquation.Equation" ShapeID="_x0000_i1081" DrawAspect="Content" ObjectID="_1514611285" r:id="rId120"/>
              </w:object>
            </w:r>
          </w:p>
        </w:tc>
      </w:tr>
      <w:tr w:rsidR="002B37E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2B37E7" w:rsidRPr="001B3341" w:rsidRDefault="002B37E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37E7" w:rsidRDefault="002B37E7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A rectangular sheet of plastic is </w:t>
            </w:r>
            <w:r w:rsidRPr="00380CC4">
              <w:rPr>
                <w:i/>
                <w:position w:val="0"/>
              </w:rPr>
              <w:t>l</w:t>
            </w:r>
            <w:r>
              <w:rPr>
                <w:position w:val="0"/>
              </w:rPr>
              <w:t xml:space="preserve"> cm long and </w:t>
            </w:r>
            <w:r w:rsidRPr="00380CC4">
              <w:rPr>
                <w:i/>
                <w:position w:val="0"/>
              </w:rPr>
              <w:t>w</w:t>
            </w:r>
            <w:r>
              <w:rPr>
                <w:position w:val="0"/>
              </w:rPr>
              <w:t xml:space="preserve"> cm wide. What is the combined area of 5 of these sheets?</w:t>
            </w:r>
          </w:p>
          <w:p w:rsidR="002B37E7" w:rsidRDefault="002B37E7" w:rsidP="00A75254">
            <w:pPr>
              <w:pStyle w:val="QuestionStyle"/>
              <w:spacing w:before="60"/>
              <w:rPr>
                <w:position w:val="0"/>
              </w:rPr>
            </w:pPr>
            <w:r w:rsidRPr="00367627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3C98EF10" wp14:editId="521800E5">
                      <wp:simplePos x="0" y="0"/>
                      <wp:positionH relativeFrom="column">
                        <wp:posOffset>4168987</wp:posOffset>
                      </wp:positionH>
                      <wp:positionV relativeFrom="paragraph">
                        <wp:posOffset>41063</wp:posOffset>
                      </wp:positionV>
                      <wp:extent cx="868680" cy="389890"/>
                      <wp:effectExtent l="0" t="0" r="26670" b="10160"/>
                      <wp:wrapNone/>
                      <wp:docPr id="183" name="Rectangle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8680" cy="3898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5C6910" id="Rectangle 183" o:spid="_x0000_s1026" style="position:absolute;margin-left:328.25pt;margin-top:3.25pt;width:68.4pt;height:30.7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2B37E7" w:rsidRPr="00367627" w:rsidRDefault="002B37E7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2B37E7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2B37E7" w:rsidRPr="001B3341" w:rsidRDefault="002B37E7" w:rsidP="00A75254">
            <w:pPr>
              <w:pStyle w:val="ListParagraph"/>
              <w:numPr>
                <w:ilvl w:val="0"/>
                <w:numId w:val="2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37E7" w:rsidRDefault="002B37E7" w:rsidP="00A75254">
            <w:pPr>
              <w:pStyle w:val="QuestionStyle"/>
              <w:spacing w:before="60"/>
            </w:pPr>
            <w:r>
              <w:t xml:space="preserve">Using </w:t>
            </w:r>
            <w:r w:rsidRPr="00380CC4">
              <w:rPr>
                <w:i/>
              </w:rPr>
              <w:t>n</w:t>
            </w:r>
            <w:r>
              <w:t xml:space="preserve"> for the number, write an expression in algebraic symbols for the following.</w:t>
            </w:r>
          </w:p>
          <w:p w:rsidR="002B37E7" w:rsidRDefault="002B37E7" w:rsidP="00A75254">
            <w:pPr>
              <w:pStyle w:val="QuestionStyle"/>
              <w:spacing w:before="60"/>
              <w:rPr>
                <w:i/>
              </w:rPr>
            </w:pPr>
            <w:r>
              <w:t>“</w:t>
            </w:r>
            <w:r>
              <w:rPr>
                <w:i/>
              </w:rPr>
              <w:t>Take any number, double it and add five, then divide the result by 10.”</w:t>
            </w:r>
          </w:p>
          <w:p w:rsidR="002B37E7" w:rsidRDefault="002B37E7" w:rsidP="00A75254">
            <w:pPr>
              <w:pStyle w:val="QuestionStyle"/>
              <w:spacing w:before="60"/>
              <w:rPr>
                <w:i/>
              </w:rPr>
            </w:pPr>
            <w:r w:rsidRPr="00367627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7DE720FD" wp14:editId="26E974E9">
                      <wp:simplePos x="0" y="0"/>
                      <wp:positionH relativeFrom="column">
                        <wp:posOffset>4067810</wp:posOffset>
                      </wp:positionH>
                      <wp:positionV relativeFrom="paragraph">
                        <wp:posOffset>237278</wp:posOffset>
                      </wp:positionV>
                      <wp:extent cx="1334347" cy="389890"/>
                      <wp:effectExtent l="0" t="0" r="18415" b="10160"/>
                      <wp:wrapNone/>
                      <wp:docPr id="184" name="Rectangl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4347" cy="3898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28976E" id="Rectangle 184" o:spid="_x0000_s1026" style="position:absolute;margin-left:320.3pt;margin-top:18.7pt;width:105.05pt;height:30.7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" filled="f" strokecolor="black [3213]" strokeweight="1.5pt"/>
                  </w:pict>
                </mc:Fallback>
              </mc:AlternateContent>
            </w:r>
          </w:p>
          <w:p w:rsidR="002B37E7" w:rsidRPr="00380CC4" w:rsidRDefault="002B37E7" w:rsidP="00A75254">
            <w:pPr>
              <w:pStyle w:val="QuestionStyle"/>
              <w:spacing w:before="60"/>
              <w:rPr>
                <w:i/>
              </w:rPr>
            </w:pPr>
          </w:p>
          <w:p w:rsidR="002B37E7" w:rsidRPr="006155E9" w:rsidRDefault="002B37E7" w:rsidP="00A75254">
            <w:pPr>
              <w:pStyle w:val="QuestionStyle"/>
              <w:spacing w:before="60"/>
            </w:pPr>
          </w:p>
        </w:tc>
      </w:tr>
    </w:tbl>
    <w:p w:rsidR="00325745" w:rsidRDefault="00325745" w:rsidP="00A75254">
      <w:pPr>
        <w:spacing w:before="60"/>
      </w:pPr>
    </w:p>
    <w:p w:rsidR="00413DF5" w:rsidRDefault="00413DF5" w:rsidP="00A75254">
      <w:pPr>
        <w:spacing w:before="60"/>
        <w:sectPr w:rsidR="00413DF5" w:rsidSect="00B850EA">
          <w:headerReference w:type="default" r:id="rId121"/>
          <w:footerReference w:type="default" r:id="rId122"/>
          <w:headerReference w:type="first" r:id="rId123"/>
          <w:footerReference w:type="first" r:id="rId124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2BC62AFC297F48E2B130BC29EA337EF9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6155E9" w:rsidP="00A75254">
                <w:pPr>
                  <w:spacing w:before="60"/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0C1F0CB9BAEA457B951893BA032573B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6155E9" w:rsidP="00A75254">
                <w:pPr>
                  <w:tabs>
                    <w:tab w:val="left" w:pos="1152"/>
                    <w:tab w:val="center" w:pos="2230"/>
                  </w:tabs>
                  <w:spacing w:before="60"/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A75254">
            <w:pPr>
              <w:spacing w:before="60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A75254">
            <w:pPr>
              <w:spacing w:before="60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A75254">
            <w:pPr>
              <w:spacing w:before="60"/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A75254">
            <w:pPr>
              <w:tabs>
                <w:tab w:val="left" w:pos="1428"/>
              </w:tabs>
              <w:spacing w:before="6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A75254">
            <w:pPr>
              <w:spacing w:before="60"/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A75254">
            <w:pPr>
              <w:spacing w:before="60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371AE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75254">
            <w:pPr>
              <w:spacing w:before="60"/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75254">
            <w:pPr>
              <w:spacing w:before="60"/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75254">
            <w:pPr>
              <w:spacing w:before="60"/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75254">
            <w:pPr>
              <w:spacing w:before="60"/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7B4A5A" w:rsidRDefault="007B4A5A" w:rsidP="00A75254">
            <w:pPr>
              <w:pStyle w:val="QuestionStyle"/>
              <w:spacing w:before="60"/>
              <w:rPr>
                <w:position w:val="0"/>
              </w:rPr>
            </w:pPr>
            <w:r w:rsidRPr="007B4A5A">
              <w:rPr>
                <w:position w:val="0"/>
              </w:rPr>
              <w:t xml:space="preserve">Simplify  </w:t>
            </w:r>
            <w:r w:rsidRPr="007B4A5A">
              <w:rPr>
                <w:color w:val="FF0000"/>
                <w:position w:val="0"/>
              </w:rPr>
              <w:object w:dxaOrig="1428" w:dyaOrig="194">
                <v:shape id="_x0000_i1082" type="#_x0000_t75" style="width:71.25pt;height:9pt" o:ole="">
                  <v:imagedata r:id="rId125" o:title=""/>
                </v:shape>
                <o:OLEObject Type="Embed" ProgID="FXEquation.Equation" ShapeID="_x0000_i1082" DrawAspect="Content" ObjectID="_1514611286" r:id="rId126"/>
              </w:object>
            </w:r>
            <w:r w:rsidRPr="007B4A5A">
              <w:rPr>
                <w:position w:val="0"/>
              </w:rPr>
              <w:t xml:space="preserve"> </w:t>
            </w:r>
          </w:p>
          <w:p w:rsidR="008A2B3A" w:rsidRDefault="008A2B3A" w:rsidP="00A75254">
            <w:pPr>
              <w:pStyle w:val="QuestionStyle"/>
              <w:spacing w:before="60"/>
              <w:rPr>
                <w:position w:val="0"/>
              </w:rPr>
            </w:pPr>
            <w:r w:rsidRPr="007B4A5A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329AE9AF" wp14:editId="7C03A621">
                      <wp:simplePos x="0" y="0"/>
                      <wp:positionH relativeFrom="column">
                        <wp:posOffset>4253865</wp:posOffset>
                      </wp:positionH>
                      <wp:positionV relativeFrom="paragraph">
                        <wp:posOffset>82973</wp:posOffset>
                      </wp:positionV>
                      <wp:extent cx="1231900" cy="373380"/>
                      <wp:effectExtent l="0" t="0" r="25400" b="26670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19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DD4C06" id="Rectangle 125" o:spid="_x0000_s1026" style="position:absolute;margin-left:334.95pt;margin-top:6.55pt;width:97pt;height:29.4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8A2B3A" w:rsidRPr="007B4A5A" w:rsidRDefault="008A2B3A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B4A5A" w:rsidRDefault="007B4A5A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Simplify  </w:t>
            </w:r>
            <w:r w:rsidRPr="007B4A5A">
              <w:rPr>
                <w:color w:val="FF0000"/>
                <w:position w:val="-2"/>
              </w:rPr>
              <w:object w:dxaOrig="2028" w:dyaOrig="198">
                <v:shape id="_x0000_i1083" type="#_x0000_t75" style="width:101.25pt;height:9.75pt" o:ole="">
                  <v:imagedata r:id="rId127" o:title=""/>
                </v:shape>
                <o:OLEObject Type="Embed" ProgID="FXEquation.Equation" ShapeID="_x0000_i1083" DrawAspect="Content" ObjectID="_1514611287" r:id="rId128"/>
              </w:object>
            </w:r>
            <w:r>
              <w:rPr>
                <w:position w:val="0"/>
              </w:rPr>
              <w:t xml:space="preserve">  </w:t>
            </w:r>
          </w:p>
          <w:p w:rsidR="008A2B3A" w:rsidRDefault="008A2B3A" w:rsidP="00A75254">
            <w:pPr>
              <w:pStyle w:val="QuestionStyle"/>
              <w:spacing w:before="60"/>
              <w:rPr>
                <w:position w:val="0"/>
              </w:rPr>
            </w:pPr>
            <w:r w:rsidRPr="007B4A5A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2D91BEB0" wp14:editId="4B4D3FA0">
                      <wp:simplePos x="0" y="0"/>
                      <wp:positionH relativeFrom="column">
                        <wp:posOffset>4253230</wp:posOffset>
                      </wp:positionH>
                      <wp:positionV relativeFrom="paragraph">
                        <wp:posOffset>97578</wp:posOffset>
                      </wp:positionV>
                      <wp:extent cx="1231900" cy="373380"/>
                      <wp:effectExtent l="0" t="0" r="25400" b="26670"/>
                      <wp:wrapNone/>
                      <wp:docPr id="185" name="Rectangle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19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850250" id="Rectangle 185" o:spid="_x0000_s1026" style="position:absolute;margin-left:334.9pt;margin-top:7.7pt;width:97pt;height:29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8A2B3A" w:rsidRPr="007B4A5A" w:rsidRDefault="008A2B3A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B4A5A" w:rsidRDefault="007B4A5A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If </w:t>
            </w:r>
            <w:r w:rsidR="008A2B3A">
              <w:rPr>
                <w:position w:val="0"/>
              </w:rPr>
              <w:t xml:space="preserve">  </w:t>
            </w:r>
            <w:r w:rsidR="008A2B3A" w:rsidRPr="008A2B3A">
              <w:rPr>
                <w:color w:val="FF0000"/>
                <w:position w:val="-6"/>
              </w:rPr>
              <w:object w:dxaOrig="838" w:dyaOrig="234">
                <v:shape id="_x0000_i1084" type="#_x0000_t75" style="width:42pt;height:12pt" o:ole="">
                  <v:imagedata r:id="rId129" o:title=""/>
                </v:shape>
                <o:OLEObject Type="Embed" ProgID="FXEquation.Equation" ShapeID="_x0000_i1084" DrawAspect="Content" ObjectID="_1514611288" r:id="rId130"/>
              </w:object>
            </w:r>
            <w:r w:rsidR="008A2B3A">
              <w:rPr>
                <w:position w:val="0"/>
              </w:rPr>
              <w:t xml:space="preserve"> what is the value of  </w:t>
            </w:r>
            <w:r w:rsidR="008A2B3A" w:rsidRPr="008A2B3A">
              <w:rPr>
                <w:color w:val="FF0000"/>
                <w:position w:val="-2"/>
              </w:rPr>
              <w:object w:dxaOrig="1024" w:dyaOrig="294">
                <v:shape id="_x0000_i1085" type="#_x0000_t75" style="width:51.75pt;height:15pt" o:ole="">
                  <v:imagedata r:id="rId131" o:title=""/>
                </v:shape>
                <o:OLEObject Type="Embed" ProgID="FXEquation.Equation" ShapeID="_x0000_i1085" DrawAspect="Content" ObjectID="_1514611289" r:id="rId132"/>
              </w:object>
            </w:r>
            <w:r w:rsidR="008A2B3A">
              <w:rPr>
                <w:position w:val="0"/>
              </w:rPr>
              <w:t xml:space="preserve"> </w:t>
            </w:r>
          </w:p>
          <w:p w:rsidR="008A2B3A" w:rsidRDefault="008A2B3A" w:rsidP="00A75254">
            <w:pPr>
              <w:pStyle w:val="QuestionStyle"/>
              <w:spacing w:before="60"/>
              <w:rPr>
                <w:position w:val="0"/>
              </w:rPr>
            </w:pPr>
            <w:r w:rsidRPr="007B4A5A">
              <w:rPr>
                <w:noProof/>
                <w:position w:val="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71254A0" wp14:editId="75456812">
                      <wp:simplePos x="0" y="0"/>
                      <wp:positionH relativeFrom="column">
                        <wp:posOffset>4253230</wp:posOffset>
                      </wp:positionH>
                      <wp:positionV relativeFrom="paragraph">
                        <wp:posOffset>104352</wp:posOffset>
                      </wp:positionV>
                      <wp:extent cx="1231900" cy="373380"/>
                      <wp:effectExtent l="0" t="0" r="25400" b="26670"/>
                      <wp:wrapNone/>
                      <wp:docPr id="186" name="Rectangle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19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7E1E57" id="Rectangle 186" o:spid="_x0000_s1026" style="position:absolute;margin-left:334.9pt;margin-top:8.2pt;width:97pt;height:29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8A2B3A" w:rsidRPr="007B4A5A" w:rsidRDefault="008A2B3A" w:rsidP="00A75254">
            <w:pPr>
              <w:pStyle w:val="QuestionStyle"/>
              <w:spacing w:before="60"/>
              <w:rPr>
                <w:position w:val="0"/>
              </w:rPr>
            </w:pP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B4A5A" w:rsidRDefault="008A2B3A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A2B3A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037" w:dyaOrig="354">
                <v:shape id="_x0000_i1086" type="#_x0000_t75" style="width:51.75pt;height:17.25pt" o:ole="">
                  <v:imagedata r:id="rId133" o:title=""/>
                </v:shape>
                <o:OLEObject Type="Embed" ProgID="FXEquation.Equation" ShapeID="_x0000_i1086" DrawAspect="Content" ObjectID="_1514611290" r:id="rId134"/>
              </w:object>
            </w:r>
            <w:r w:rsidRPr="008A2B3A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8A2B3A" w:rsidRDefault="008A2B3A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  <w:p w:rsidR="008A2B3A" w:rsidRDefault="008A2B3A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5920" behindDoc="0" locked="0" layoutInCell="1" allowOverlap="1" wp14:anchorId="6E279DDF" wp14:editId="00E05772">
                      <wp:simplePos x="0" y="0"/>
                      <wp:positionH relativeFrom="column">
                        <wp:posOffset>206587</wp:posOffset>
                      </wp:positionH>
                      <wp:positionV relativeFrom="paragraph">
                        <wp:posOffset>24765</wp:posOffset>
                      </wp:positionV>
                      <wp:extent cx="2724150" cy="388620"/>
                      <wp:effectExtent l="0" t="0" r="19050" b="11430"/>
                      <wp:wrapNone/>
                      <wp:docPr id="187" name="Group 1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18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97CC15" id="Group 187" o:spid="_x0000_s1026" style="position:absolute;margin-left:16.25pt;margin-top:1.95pt;width:214.5pt;height:30.6pt;z-index:251665920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BuaxgAAANw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X8VGjlGZlAz/8AAAD//wMAUEsBAi0AFAAGAAgAAAAhANvh9svuAAAAhQEAABMAAAAAAAAA&#10;AAAAAAAAAAAAAFtDb250ZW50X1R5cGVzXS54bWxQSwECLQAUAAYACAAAACEAWvQsW78AAAAVAQAA&#10;CwAAAAAAAAAAAAAAAAAfAQAAX3JlbHMvLnJlbHNQSwECLQAUAAYACAAAACEA5fAbms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</w:t>
            </w:r>
            <w:r w:rsidRPr="008A2B3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924" w:dyaOrig="234">
                <v:shape id="_x0000_i1087" type="#_x0000_t75" style="width:96.75pt;height:12pt" o:ole="">
                  <v:imagedata r:id="rId135" o:title=""/>
                </v:shape>
                <o:OLEObject Type="Embed" ProgID="FXEquation.Equation" ShapeID="_x0000_i1087" DrawAspect="Content" ObjectID="_1514611291" r:id="rId136"/>
              </w:object>
            </w:r>
            <w:r w:rsidRPr="008A2B3A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      </w:t>
            </w:r>
            <w:r w:rsidRPr="008A2B3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910" w:dyaOrig="234">
                <v:shape id="_x0000_i1088" type="#_x0000_t75" style="width:95.25pt;height:12pt" o:ole="">
                  <v:imagedata r:id="rId137" o:title=""/>
                </v:shape>
                <o:OLEObject Type="Embed" ProgID="FXEquation.Equation" ShapeID="_x0000_i1088" DrawAspect="Content" ObjectID="_1514611292" r:id="rId138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8A2B3A" w:rsidRPr="008A2B3A" w:rsidRDefault="008A2B3A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</w:t>
            </w:r>
            <w:r w:rsidRPr="008A2B3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344" w:dyaOrig="234">
                <v:shape id="_x0000_i1089" type="#_x0000_t75" style="width:117pt;height:12pt" o:ole="">
                  <v:imagedata r:id="rId139" o:title=""/>
                </v:shape>
                <o:OLEObject Type="Embed" ProgID="FXEquation.Equation" ShapeID="_x0000_i1089" DrawAspect="Content" ObjectID="_1514611293" r:id="rId140"/>
              </w:object>
            </w:r>
            <w:r w:rsidRPr="008A2B3A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</w:t>
            </w:r>
            <w:r w:rsidRPr="008A2B3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794" w:dyaOrig="234">
                <v:shape id="_x0000_i1090" type="#_x0000_t75" style="width:139.5pt;height:12pt" o:ole="">
                  <v:imagedata r:id="rId141" o:title=""/>
                </v:shape>
                <o:OLEObject Type="Embed" ProgID="FXEquation.Equation" ShapeID="_x0000_i1090" DrawAspect="Content" ObjectID="_1514611294" r:id="rId142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B4A5A" w:rsidRDefault="004011F3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 w:rsidRPr="007B4A5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6944960F" wp14:editId="073D9F89">
                      <wp:simplePos x="0" y="0"/>
                      <wp:positionH relativeFrom="column">
                        <wp:posOffset>4029710</wp:posOffset>
                      </wp:positionH>
                      <wp:positionV relativeFrom="paragraph">
                        <wp:posOffset>180128</wp:posOffset>
                      </wp:positionV>
                      <wp:extent cx="754380" cy="534247"/>
                      <wp:effectExtent l="0" t="0" r="26670" b="1841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5342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14514" id="Rectangle 65" o:spid="_x0000_s1026" style="position:absolute;margin-left:317.3pt;margin-top:14.2pt;width:59.4pt;height:42.0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" filled="f" strokecolor="black [3213]" strokeweight="1.5pt"/>
                  </w:pict>
                </mc:Fallback>
              </mc:AlternateContent>
            </w:r>
            <w:r w:rsidR="008A2B3A">
              <w:rPr>
                <w:rFonts w:ascii="Times New Roman" w:hAnsi="Times New Roman"/>
                <w:sz w:val="24"/>
                <w:szCs w:val="24"/>
              </w:rPr>
              <w:t xml:space="preserve">Write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011F3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388" w:dyaOrig="194">
                <v:shape id="_x0000_i1091" type="#_x0000_t75" style="width:119.25pt;height:9pt" o:ole="">
                  <v:imagedata r:id="rId143" o:title=""/>
                </v:shape>
                <o:OLEObject Type="Embed" ProgID="FXEquation.Equation" ShapeID="_x0000_i1091" DrawAspect="Content" ObjectID="_1514611295" r:id="rId14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in index form.</w:t>
            </w:r>
          </w:p>
          <w:p w:rsidR="004011F3" w:rsidRDefault="004011F3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4011F3" w:rsidRPr="007B4A5A" w:rsidRDefault="004011F3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17836" w:rsidRDefault="004011F3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If  </w:t>
            </w:r>
            <w:r w:rsidR="00D17836" w:rsidRPr="00D17836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935" w:dyaOrig="238">
                <v:shape id="_x0000_i1092" type="#_x0000_t75" style="width:96.75pt;height:12pt" o:ole="">
                  <v:imagedata r:id="rId145" o:title=""/>
                </v:shape>
                <o:OLEObject Type="Embed" ProgID="FXEquation.Equation" ShapeID="_x0000_i1092" DrawAspect="Content" ObjectID="_1514611296" r:id="rId14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what is the value of  </w:t>
            </w:r>
            <w:r w:rsidR="00D17836" w:rsidRPr="00D17836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552" w:dyaOrig="654">
                <v:shape id="_x0000_i1093" type="#_x0000_t75" style="width:27.75pt;height:33pt" o:ole="">
                  <v:imagedata r:id="rId147" o:title=""/>
                </v:shape>
                <o:OLEObject Type="Embed" ProgID="FXEquation.Equation" ShapeID="_x0000_i1093" DrawAspect="Content" ObjectID="_1514611297" r:id="rId148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D17836" w:rsidRDefault="00D17836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D17836" w:rsidRPr="00D17836" w:rsidRDefault="00D17836" w:rsidP="00A75254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6944" behindDoc="0" locked="0" layoutInCell="1" allowOverlap="1" wp14:anchorId="68DD9D69" wp14:editId="18ECB085">
                      <wp:simplePos x="0" y="0"/>
                      <wp:positionH relativeFrom="column">
                        <wp:posOffset>163195</wp:posOffset>
                      </wp:positionH>
                      <wp:positionV relativeFrom="paragraph">
                        <wp:posOffset>48048</wp:posOffset>
                      </wp:positionV>
                      <wp:extent cx="4415790" cy="114300"/>
                      <wp:effectExtent l="0" t="0" r="22860" b="19050"/>
                      <wp:wrapNone/>
                      <wp:docPr id="192" name="Group 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19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CD16E1" id="Group 192" o:spid="_x0000_s1026" style="position:absolute;margin-left:12.85pt;margin-top:3.8pt;width:347.7pt;height:9pt;z-index:25166694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Pr="00D1783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62" w:dyaOrig="194">
                <v:shape id="_x0000_i1094" type="#_x0000_t75" style="width:12.75pt;height:9pt" o:ole="">
                  <v:imagedata r:id="rId149" o:title=""/>
                </v:shape>
                <o:OLEObject Type="Embed" ProgID="FXEquation.Equation" ShapeID="_x0000_i1094" DrawAspect="Content" ObjectID="_1514611298" r:id="rId150"/>
              </w:object>
            </w:r>
            <w:r w:rsidRPr="00D17836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</w:t>
            </w:r>
            <w:r w:rsidRPr="00D1783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62" w:dyaOrig="194">
                <v:shape id="_x0000_i1095" type="#_x0000_t75" style="width:12.75pt;height:9pt" o:ole="">
                  <v:imagedata r:id="rId151" o:title=""/>
                </v:shape>
                <o:OLEObject Type="Embed" ProgID="FXEquation.Equation" ShapeID="_x0000_i1095" DrawAspect="Content" ObjectID="_1514611299" r:id="rId152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</w:t>
            </w:r>
            <w:r w:rsidRPr="00D1783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38" w:dyaOrig="194">
                <v:shape id="_x0000_i1096" type="#_x0000_t75" style="width:6.75pt;height:9pt" o:ole="">
                  <v:imagedata r:id="rId153" o:title=""/>
                </v:shape>
                <o:OLEObject Type="Embed" ProgID="FXEquation.Equation" ShapeID="_x0000_i1096" DrawAspect="Content" ObjectID="_1514611300" r:id="rId154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</w:t>
            </w:r>
            <w:r w:rsidRPr="00D1783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38" w:dyaOrig="194">
                <v:shape id="_x0000_i1097" type="#_x0000_t75" style="width:6.75pt;height:9pt" o:ole="">
                  <v:imagedata r:id="rId155" o:title=""/>
                </v:shape>
                <o:OLEObject Type="Embed" ProgID="FXEquation.Equation" ShapeID="_x0000_i1097" DrawAspect="Content" ObjectID="_1514611301" r:id="rId156"/>
              </w:objec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7B4A5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B4A5A" w:rsidRPr="001B3341" w:rsidRDefault="007B4A5A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B4A5A" w:rsidRDefault="00D17836" w:rsidP="00A75254">
            <w:pPr>
              <w:spacing w:before="60"/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Write an albegraic expression for: “</w: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Multiply the sum of x and y by 4.”</w:t>
            </w:r>
          </w:p>
          <w:p w:rsidR="00D17836" w:rsidRDefault="00D17836" w:rsidP="00A75254">
            <w:pPr>
              <w:spacing w:before="60"/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 w:rsidRPr="007B4A5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12290545" wp14:editId="4ABBE3A2">
                      <wp:simplePos x="0" y="0"/>
                      <wp:positionH relativeFrom="column">
                        <wp:posOffset>3864186</wp:posOffset>
                      </wp:positionH>
                      <wp:positionV relativeFrom="paragraph">
                        <wp:posOffset>116628</wp:posOffset>
                      </wp:positionV>
                      <wp:extent cx="1602463" cy="373380"/>
                      <wp:effectExtent l="0" t="0" r="17145" b="26670"/>
                      <wp:wrapNone/>
                      <wp:docPr id="197" name="Rectangl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2463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5A2FC6" id="Rectangle 197" o:spid="_x0000_s1026" style="position:absolute;margin-left:304.25pt;margin-top:9.2pt;width:126.2pt;height:29.4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D17836" w:rsidRPr="00D17836" w:rsidRDefault="00D17836" w:rsidP="00A75254">
            <w:pPr>
              <w:spacing w:before="60"/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</w:p>
        </w:tc>
      </w:tr>
      <w:tr w:rsidR="00190B9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90B93" w:rsidRPr="001B3341" w:rsidRDefault="00190B93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90B93" w:rsidRDefault="00190B93" w:rsidP="00A75254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90B93"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1122" w:dyaOrig="618">
                <v:shape id="_x0000_i1098" type="#_x0000_t75" style="width:56.25pt;height:30.75pt" o:ole="">
                  <v:imagedata r:id="rId157" o:title=""/>
                </v:shape>
                <o:OLEObject Type="Embed" ProgID="FXEquation.Equation" ShapeID="_x0000_i1098" DrawAspect="Content" ObjectID="_1514611302" r:id="rId158"/>
              </w:object>
            </w:r>
            <w:r w:rsidRPr="00190B93"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</w:t>
            </w:r>
          </w:p>
          <w:p w:rsidR="00190B93" w:rsidRDefault="00190B93" w:rsidP="00A75254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</w:p>
          <w:p w:rsidR="00190B93" w:rsidRDefault="00190B93" w:rsidP="00A75254">
            <w:pPr>
              <w:spacing w:before="60"/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8992" behindDoc="0" locked="0" layoutInCell="1" allowOverlap="1" wp14:anchorId="15D5F203" wp14:editId="4BB21AD5">
                      <wp:simplePos x="0" y="0"/>
                      <wp:positionH relativeFrom="column">
                        <wp:posOffset>422487</wp:posOffset>
                      </wp:positionH>
                      <wp:positionV relativeFrom="paragraph">
                        <wp:posOffset>23495</wp:posOffset>
                      </wp:positionV>
                      <wp:extent cx="2724150" cy="388620"/>
                      <wp:effectExtent l="0" t="0" r="19050" b="11430"/>
                      <wp:wrapNone/>
                      <wp:docPr id="203" name="Group 2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0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E69414" id="Group 203" o:spid="_x0000_s1026" style="position:absolute;margin-left:33.25pt;margin-top:1.85pt;width:214.5pt;height:30.6pt;z-index:251668992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                  </w:t>
            </w:r>
            <w:r w:rsidRPr="00190B9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220" w:dyaOrig="238">
                <v:shape id="_x0000_i1099" type="#_x0000_t75" style="width:111pt;height:12pt" o:ole="">
                  <v:imagedata r:id="rId159" o:title=""/>
                </v:shape>
                <o:OLEObject Type="Embed" ProgID="FXEquation.Equation" ShapeID="_x0000_i1099" DrawAspect="Content" ObjectID="_1514611303" r:id="rId160"/>
              </w:object>
            </w:r>
            <w:r w:rsidRPr="00190B93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</w:t>
            </w:r>
            <w:r w:rsidRPr="00190B9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220" w:dyaOrig="238">
                <v:shape id="_x0000_i1100" type="#_x0000_t75" style="width:111pt;height:12pt" o:ole="">
                  <v:imagedata r:id="rId161" o:title=""/>
                </v:shape>
                <o:OLEObject Type="Embed" ProgID="FXEquation.Equation" ShapeID="_x0000_i1100" DrawAspect="Content" ObjectID="_1514611304" r:id="rId162"/>
              </w:object>
            </w:r>
          </w:p>
          <w:p w:rsidR="00190B93" w:rsidRPr="00190B93" w:rsidRDefault="00190B93" w:rsidP="00A75254">
            <w:pPr>
              <w:spacing w:before="60"/>
              <w:rPr>
                <w:rFonts w:ascii="Times New Roman" w:hAnsi="Times New Roman"/>
                <w:b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         </w:t>
            </w:r>
            <w:r w:rsidRPr="00190B9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280" w:dyaOrig="238">
                <v:shape id="_x0000_i1101" type="#_x0000_t75" style="width:114pt;height:12pt" o:ole="">
                  <v:imagedata r:id="rId163" o:title=""/>
                </v:shape>
                <o:OLEObject Type="Embed" ProgID="FXEquation.Equation" ShapeID="_x0000_i1101" DrawAspect="Content" ObjectID="_1514611305" r:id="rId164"/>
              </w:objec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                     </w:t>
            </w:r>
            <w:r w:rsidRPr="00190B93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280" w:dyaOrig="238">
                <v:shape id="_x0000_i1102" type="#_x0000_t75" style="width:114pt;height:12pt" o:ole="">
                  <v:imagedata r:id="rId165" o:title=""/>
                </v:shape>
                <o:OLEObject Type="Embed" ProgID="FXEquation.Equation" ShapeID="_x0000_i1102" DrawAspect="Content" ObjectID="_1514611306" r:id="rId166"/>
              </w:object>
            </w:r>
          </w:p>
        </w:tc>
      </w:tr>
      <w:tr w:rsidR="00190B9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90B93" w:rsidRPr="001B3341" w:rsidRDefault="00190B93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90B93" w:rsidRDefault="00190B93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533FD" w:rsidRPr="001533FD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934" w:dyaOrig="238">
                <v:shape id="_x0000_i1103" type="#_x0000_t75" style="width:196.5pt;height:12pt" o:ole="">
                  <v:imagedata r:id="rId167" o:title=""/>
                </v:shape>
                <o:OLEObject Type="Embed" ProgID="FXEquation.Equation" ShapeID="_x0000_i1103" DrawAspect="Content" ObjectID="_1514611307" r:id="rId168"/>
              </w:object>
            </w:r>
            <w:r w:rsidRPr="001533FD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1533FD" w:rsidRDefault="001533FD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7B4A5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5D9CB353" wp14:editId="5F984C45">
                      <wp:simplePos x="0" y="0"/>
                      <wp:positionH relativeFrom="column">
                        <wp:posOffset>4199043</wp:posOffset>
                      </wp:positionH>
                      <wp:positionV relativeFrom="paragraph">
                        <wp:posOffset>93768</wp:posOffset>
                      </wp:positionV>
                      <wp:extent cx="1294554" cy="373380"/>
                      <wp:effectExtent l="0" t="0" r="20320" b="26670"/>
                      <wp:wrapNone/>
                      <wp:docPr id="208" name="Rectangle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4554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80A616" id="Rectangle 208" o:spid="_x0000_s1026" style="position:absolute;margin-left:330.65pt;margin-top:7.4pt;width:101.95pt;height:29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" filled="f" strokecolor="black [3213]" strokeweight="1.5pt"/>
                  </w:pict>
                </mc:Fallback>
              </mc:AlternateContent>
            </w:r>
          </w:p>
          <w:p w:rsidR="001533FD" w:rsidRPr="001533FD" w:rsidRDefault="001533FD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</w:p>
        </w:tc>
      </w:tr>
      <w:tr w:rsidR="00190B9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90B93" w:rsidRPr="001B3341" w:rsidRDefault="00190B93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90B93" w:rsidRDefault="001533FD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 following does </w:t>
            </w:r>
            <w:r w:rsidRPr="001533FD">
              <w:rPr>
                <w:rFonts w:ascii="Times New Roman" w:hAnsi="Times New Roman"/>
                <w:b/>
                <w:sz w:val="24"/>
                <w:szCs w:val="24"/>
              </w:rPr>
              <w:t xml:space="preserve">not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simplify to give  </w:t>
            </w:r>
            <w:r w:rsidRPr="001533FD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04" w:dyaOrig="354">
                <v:shape id="_x0000_i1104" type="#_x0000_t75" style="width:30.75pt;height:17.25pt" o:ole="">
                  <v:imagedata r:id="rId169" o:title=""/>
                </v:shape>
                <o:OLEObject Type="Embed" ProgID="FXEquation.Equation" ShapeID="_x0000_i1104" DrawAspect="Content" ObjectID="_1514611308" r:id="rId170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1533FD" w:rsidRDefault="001533FD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1533FD" w:rsidRDefault="001533FD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1040" behindDoc="0" locked="0" layoutInCell="1" allowOverlap="1" wp14:anchorId="58994DCC" wp14:editId="0C4A7C08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70697</wp:posOffset>
                      </wp:positionV>
                      <wp:extent cx="2724150" cy="501015"/>
                      <wp:effectExtent l="0" t="0" r="19050" b="13335"/>
                      <wp:wrapNone/>
                      <wp:docPr id="209" name="Group 2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501015"/>
                                <a:chOff x="0" y="0"/>
                                <a:chExt cx="2724150" cy="501226"/>
                              </a:xfrm>
                            </wpg:grpSpPr>
                            <wps:wsp>
                              <wps:cNvPr id="21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095A8A" id="Group 209" o:spid="_x0000_s1026" style="position:absolute;margin-left:26.35pt;margin-top:5.55pt;width:214.5pt;height:39.45pt;z-index:251671040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" strokecolor="windowText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" strokecolor="windowText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Pr="001533FD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893" w:dyaOrig="234">
                <v:shape id="_x0000_i1105" type="#_x0000_t75" style="width:44.25pt;height:12pt" o:ole="">
                  <v:imagedata r:id="rId171" o:title=""/>
                </v:shape>
                <o:OLEObject Type="Embed" ProgID="FXEquation.Equation" ShapeID="_x0000_i1105" DrawAspect="Content" ObjectID="_1514611309" r:id="rId172"/>
              </w:object>
            </w:r>
            <w:r w:rsidRPr="001533FD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                     </w:t>
            </w:r>
            <w:r w:rsidRPr="001533FD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774" w:dyaOrig="354">
                <v:shape id="_x0000_i1106" type="#_x0000_t75" style="width:39pt;height:17.25pt" o:ole="">
                  <v:imagedata r:id="rId173" o:title=""/>
                </v:shape>
                <o:OLEObject Type="Embed" ProgID="FXEquation.Equation" ShapeID="_x0000_i1106" DrawAspect="Content" ObjectID="_1514611310" r:id="rId17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1533FD" w:rsidRPr="00104B8F" w:rsidRDefault="001533FD" w:rsidP="00A75254">
            <w:pPr>
              <w:spacing w:before="60"/>
              <w:rPr>
                <w:rFonts w:ascii="Times New Roman" w:hAnsi="Times New Roman"/>
                <w:position w:val="-24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</w:t>
            </w:r>
            <w:r w:rsidRPr="001533FD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454" w:dyaOrig="680">
                <v:shape id="_x0000_i1107" type="#_x0000_t75" style="width:22.5pt;height:33.75pt" o:ole="">
                  <v:imagedata r:id="rId175" o:title=""/>
                </v:shape>
                <o:OLEObject Type="Embed" ProgID="FXEquation.Equation" ShapeID="_x0000_i1107" DrawAspect="Content" ObjectID="_1514611311" r:id="rId176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                                                           </w:t>
            </w:r>
            <w:r w:rsidRPr="001533FD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710" w:dyaOrig="680">
                <v:shape id="_x0000_i1108" type="#_x0000_t75" style="width:36pt;height:33.75pt" o:ole="">
                  <v:imagedata r:id="rId177" o:title=""/>
                </v:shape>
                <o:OLEObject Type="Embed" ProgID="FXEquation.Equation" ShapeID="_x0000_i1108" DrawAspect="Content" ObjectID="_1514611312" r:id="rId178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  </w:t>
            </w:r>
            <w:r w:rsidRPr="001533F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3" w:dyaOrig="29">
                <v:shape id="_x0000_i1109" type="#_x0000_t75" style="width:3pt;height:1.5pt" o:ole="">
                  <v:imagedata r:id="rId179" o:title=""/>
                </v:shape>
                <o:OLEObject Type="Embed" ProgID="FXEquation.Equation" ShapeID="_x0000_i1109" DrawAspect="Content" ObjectID="_1514611313" r:id="rId180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</w:t>
            </w:r>
            <w:r w:rsidR="00104B8F"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</w:tr>
      <w:tr w:rsidR="00190B9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90B93" w:rsidRPr="001B3341" w:rsidRDefault="00190B93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90B93" w:rsidRPr="00060B0C" w:rsidRDefault="00104B8F" w:rsidP="00A75254">
            <w:pPr>
              <w:spacing w:before="6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60B0C" w:rsidRPr="00060B0C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5898" w:dyaOrig="542">
                <v:shape id="_x0000_i1110" type="#_x0000_t75" style="width:294.75pt;height:27pt" o:ole="">
                  <v:imagedata r:id="rId181" o:title=""/>
                </v:shape>
                <o:OLEObject Type="Embed" ProgID="FXEquation.Equation" ShapeID="_x0000_i1110" DrawAspect="Content" ObjectID="_1514611314" r:id="rId182"/>
              </w:object>
            </w:r>
            <w:r w:rsidRPr="00060B0C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  <w:p w:rsidR="00104B8F" w:rsidRDefault="00104B8F" w:rsidP="00A75254">
            <w:pPr>
              <w:spacing w:before="60"/>
              <w:rPr>
                <w:rFonts w:ascii="Times New Roman" w:hAnsi="Times New Roman"/>
                <w:position w:val="-20"/>
                <w:sz w:val="24"/>
                <w:szCs w:val="24"/>
              </w:rPr>
            </w:pPr>
          </w:p>
          <w:p w:rsidR="00104B8F" w:rsidRPr="00104B8F" w:rsidRDefault="00D30A29" w:rsidP="00A75254">
            <w:pPr>
              <w:spacing w:before="60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2064" behindDoc="0" locked="0" layoutInCell="1" allowOverlap="1" wp14:anchorId="391777BB" wp14:editId="54591527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29633</wp:posOffset>
                      </wp:positionV>
                      <wp:extent cx="4415790" cy="114300"/>
                      <wp:effectExtent l="0" t="0" r="22860" b="19050"/>
                      <wp:wrapNone/>
                      <wp:docPr id="214" name="Group 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1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4604DD1" id="Group 214" o:spid="_x0000_s1026" style="position:absolute;margin-left:28.5pt;margin-top:2.35pt;width:347.7pt;height:9pt;z-index:25167206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                   9                                22.5                               30                                  90</w:t>
            </w:r>
          </w:p>
        </w:tc>
      </w:tr>
      <w:tr w:rsidR="00190B9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90B93" w:rsidRPr="001B3341" w:rsidRDefault="00190B93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90B93" w:rsidRDefault="0000627A" w:rsidP="00A75254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Pr="0000627A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528" w:dyaOrig="294">
                <v:shape id="_x0000_i1111" type="#_x0000_t75" style="width:176.25pt;height:15pt" o:ole="">
                  <v:imagedata r:id="rId183" o:title=""/>
                </v:shape>
                <o:OLEObject Type="Embed" ProgID="FXEquation.Equation" ShapeID="_x0000_i1111" DrawAspect="Content" ObjectID="_1514611315" r:id="rId184"/>
              </w:object>
            </w:r>
            <w:r w:rsidRPr="0000627A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00627A" w:rsidRDefault="0000627A" w:rsidP="00A75254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  <w:p w:rsidR="0000627A" w:rsidRDefault="0000627A" w:rsidP="00A75254">
            <w:pPr>
              <w:spacing w:before="6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3088" behindDoc="0" locked="0" layoutInCell="1" allowOverlap="1" wp14:anchorId="2DC4EF04" wp14:editId="7712313C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56938</wp:posOffset>
                      </wp:positionV>
                      <wp:extent cx="2724150" cy="388620"/>
                      <wp:effectExtent l="0" t="0" r="19050" b="11430"/>
                      <wp:wrapNone/>
                      <wp:docPr id="219" name="Group 2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388620"/>
                                <a:chOff x="0" y="0"/>
                                <a:chExt cx="2724150" cy="388620"/>
                              </a:xfrm>
                            </wpg:grpSpPr>
                            <wps:wsp>
                              <wps:cNvPr id="22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427C77" id="Group 219" o:spid="_x0000_s1026" style="position:absolute;margin-left:19.5pt;margin-top:4.5pt;width:214.5pt;height:30.6pt;z-index:251673088" coordsize="27241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" strokecolor="windowText" strokeweight="1pt"/>
                      <v:roundrect id="AutoShape 3" o:spid="_x0000_s1029" style="position:absolute;left:25527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I2xgAAANw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CfyfCUdArq4AAAD//wMAUEsBAi0AFAAGAAgAAAAhANvh9svuAAAAhQEAABMAAAAAAAAA&#10;AAAAAAAAAAAAAFtDb250ZW50X1R5cGVzXS54bWxQSwECLQAUAAYACAAAACEAWvQsW78AAAAVAQAA&#10;CwAAAAAAAAAAAAAAAAAfAQAAX3JlbHMvLnJlbHNQSwECLQAUAAYACAAAACEAeVsSNsYAAADcAAAA&#10;DwAAAAAAAAAAAAAAAAAHAgAAZHJzL2Rvd25yZXYueG1sUEsFBgAAAAADAAMAtwAAAPoCAAAAAA==&#10;" strokecolor="windowText" strokeweight="1pt"/>
                      <v:roundrect id="AutoShape 5" o:spid="_x0000_s1030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7et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Fhe3r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</w:t>
            </w:r>
            <w:r w:rsidRPr="0000627A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728" w:dyaOrig="294">
                <v:shape id="_x0000_i1112" type="#_x0000_t75" style="width:86.25pt;height:15pt" o:ole="">
                  <v:imagedata r:id="rId185" o:title=""/>
                </v:shape>
                <o:OLEObject Type="Embed" ProgID="FXEquation.Equation" ShapeID="_x0000_i1112" DrawAspect="Content" ObjectID="_1514611316" r:id="rId186"/>
              </w:object>
            </w:r>
            <w:r w:rsidRPr="0000627A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 w:rsidR="00060B0C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               </w:t>
            </w:r>
            <w:r w:rsidR="00060B0C" w:rsidRPr="00060B0C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728" w:dyaOrig="294">
                <v:shape id="_x0000_i1113" type="#_x0000_t75" style="width:86.25pt;height:15pt" o:ole="">
                  <v:imagedata r:id="rId187" o:title=""/>
                </v:shape>
                <o:OLEObject Type="Embed" ProgID="FXEquation.Equation" ShapeID="_x0000_i1113" DrawAspect="Content" ObjectID="_1514611317" r:id="rId188"/>
              </w:object>
            </w:r>
          </w:p>
          <w:p w:rsidR="00060B0C" w:rsidRPr="00060B0C" w:rsidRDefault="00060B0C" w:rsidP="00A75254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 </w:t>
            </w:r>
            <w:r w:rsidRPr="00060B0C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848" w:dyaOrig="294">
                <v:shape id="_x0000_i1114" type="#_x0000_t75" style="width:92.25pt;height:15pt" o:ole="">
                  <v:imagedata r:id="rId189" o:title=""/>
                </v:shape>
                <o:OLEObject Type="Embed" ProgID="FXEquation.Equation" ShapeID="_x0000_i1114" DrawAspect="Content" ObjectID="_1514611318" r:id="rId190"/>
              </w:objec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                 </w:t>
            </w:r>
            <w:r w:rsidRPr="00060B0C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848" w:dyaOrig="294">
                <v:shape id="_x0000_i1115" type="#_x0000_t75" style="width:92.25pt;height:15pt" o:ole="">
                  <v:imagedata r:id="rId191" o:title=""/>
                </v:shape>
                <o:OLEObject Type="Embed" ProgID="FXEquation.Equation" ShapeID="_x0000_i1115" DrawAspect="Content" ObjectID="_1514611319" r:id="rId192"/>
              </w:object>
            </w:r>
          </w:p>
        </w:tc>
      </w:tr>
      <w:tr w:rsidR="00060B0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60B0C" w:rsidRPr="001B3341" w:rsidRDefault="00060B0C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31FDA" w:rsidRDefault="00060B0C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When  </w:t>
            </w:r>
            <w:r w:rsidRPr="00060B0C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33" w:dyaOrig="234">
                <v:shape id="_x0000_i1116" type="#_x0000_t75" style="width:27pt;height:12pt" o:ole="">
                  <v:imagedata r:id="rId193" o:title=""/>
                </v:shape>
                <o:OLEObject Type="Embed" ProgID="FXEquation.Equation" ShapeID="_x0000_i1116" DrawAspect="Content" ObjectID="_1514611320" r:id="rId194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,  </w:t>
            </w:r>
            <w:r w:rsidR="00393CDE" w:rsidRPr="00393CDE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42" w:dyaOrig="190">
                <v:shape id="_x0000_i1117" type="#_x0000_t75" style="width:36.75pt;height:9pt" o:ole="">
                  <v:imagedata r:id="rId195" o:title=""/>
                </v:shape>
                <o:OLEObject Type="Embed" ProgID="FXEquation.Equation" ShapeID="_x0000_i1117" DrawAspect="Content" ObjectID="_1514611321" r:id="rId19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="00531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31FDA" w:rsidRPr="00531FD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796" w:dyaOrig="238">
                <v:shape id="_x0000_i1118" type="#_x0000_t75" style="width:39.75pt;height:12pt" o:ole="">
                  <v:imagedata r:id="rId197" o:title=""/>
                </v:shape>
                <o:OLEObject Type="Embed" ProgID="FXEquation.Equation" ShapeID="_x0000_i1118" DrawAspect="Content" ObjectID="_1514611322" r:id="rId198"/>
              </w:object>
            </w:r>
            <w:r w:rsidR="00531FDA">
              <w:rPr>
                <w:rFonts w:ascii="Times New Roman" w:hAnsi="Times New Roman"/>
                <w:sz w:val="24"/>
                <w:szCs w:val="24"/>
              </w:rPr>
              <w:t xml:space="preserve"> which expression has a value of </w:t>
            </w:r>
            <w:r w:rsidR="009200C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200CD" w:rsidRPr="009200C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21" w:dyaOrig="194">
                <v:shape id="_x0000_i1119" type="#_x0000_t75" style="width:15.75pt;height:9pt" o:ole="">
                  <v:imagedata r:id="rId199" o:title=""/>
                </v:shape>
                <o:OLEObject Type="Embed" ProgID="FXEquation.Equation" ShapeID="_x0000_i1119" DrawAspect="Content" ObjectID="_1514611323" r:id="rId200"/>
              </w:object>
            </w:r>
            <w:r w:rsidR="009200C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31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31FDA" w:rsidRDefault="00531FDA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531FDA" w:rsidRDefault="00531FDA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271A9EF6" wp14:editId="43511890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149013</wp:posOffset>
                      </wp:positionV>
                      <wp:extent cx="2724150" cy="501015"/>
                      <wp:effectExtent l="0" t="0" r="19050" b="13335"/>
                      <wp:wrapNone/>
                      <wp:docPr id="224" name="Group 2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4150" cy="501015"/>
                                <a:chOff x="0" y="0"/>
                                <a:chExt cx="2724150" cy="501226"/>
                              </a:xfrm>
                            </wpg:grpSpPr>
                            <wps:wsp>
                              <wps:cNvPr id="22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5270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376766"/>
                                  <a:ext cx="171450" cy="12446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8D20FB" id="Group 224" o:spid="_x0000_s1026" style="position:absolute;margin-left:26.35pt;margin-top:11.75pt;width:214.5pt;height:39.45pt;z-index:251652608" coordsize="27241,5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opCxgAAANwAAAAPAAAAZHJzL2Rvd25yZXYueG1sRI9Ba8JA&#10;FITvgv9heUIvUjcG1D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9rKKQsYAAADcAAAA&#10;DwAAAAAAAAAAAAAAAAAHAgAAZHJzL2Rvd25yZXYueG1sUEsFBgAAAAADAAMAtwAAAPoCAAAAAA==&#10;" strokecolor="windowText" strokeweight="1pt"/>
                      <v:roundrect id="AutoShape 6" o:spid="_x0000_s1028" style="position:absolute;left:25527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" strokecolor="windowText" strokeweight="1pt"/>
                      <v:roundrect id="AutoShape 3" o:spid="_x0000_s1029" style="position:absolute;left:25527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" strokecolor="windowText" strokeweight="1pt"/>
                      <v:roundrect id="AutoShape 5" o:spid="_x0000_s1030" style="position:absolute;top:3767;width:1714;height:12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</w:t>
            </w:r>
            <w:r w:rsidR="009200CD" w:rsidRPr="009200CD"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624" w:dyaOrig="542">
                <v:shape id="_x0000_i1120" type="#_x0000_t75" style="width:31.5pt;height:27pt" o:ole="">
                  <v:imagedata r:id="rId201" o:title=""/>
                </v:shape>
                <o:OLEObject Type="Embed" ProgID="FXEquation.Equation" ShapeID="_x0000_i1120" DrawAspect="Content" ObjectID="_1514611324" r:id="rId202"/>
              </w:object>
            </w:r>
            <w:r w:rsidRPr="001533FD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</w:t>
            </w:r>
            <w:r w:rsidR="00393CDE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</w:t>
            </w:r>
            <w:r w:rsidR="00393CDE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          </w:t>
            </w:r>
            <w:r w:rsidR="00393CDE" w:rsidRPr="00393CDE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636" w:dyaOrig="542">
                <v:shape id="_x0000_i1121" type="#_x0000_t75" style="width:31.5pt;height:27pt" o:ole="">
                  <v:imagedata r:id="rId203" o:title=""/>
                </v:shape>
                <o:OLEObject Type="Embed" ProgID="FXEquation.Equation" ShapeID="_x0000_i1121" DrawAspect="Content" ObjectID="_1514611325" r:id="rId204"/>
              </w:object>
            </w: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060B0C" w:rsidRDefault="00531FDA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           </w:t>
            </w:r>
            <w:r w:rsidR="009200CD" w:rsidRPr="009200CD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18" w:dyaOrig="238">
                <v:shape id="_x0000_i1122" type="#_x0000_t75" style="width:30.75pt;height:12pt" o:ole="">
                  <v:imagedata r:id="rId205" o:title=""/>
                </v:shape>
                <o:OLEObject Type="Embed" ProgID="FXEquation.Equation" ShapeID="_x0000_i1122" DrawAspect="Content" ObjectID="_1514611326" r:id="rId206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                                                           </w:t>
            </w:r>
            <w:r w:rsidR="009200CD" w:rsidRPr="009200CD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708" w:dyaOrig="354">
                <v:shape id="_x0000_i1123" type="#_x0000_t75" style="width:35.25pt;height:17.25pt" o:ole="">
                  <v:imagedata r:id="rId207" o:title=""/>
                </v:shape>
                <o:OLEObject Type="Embed" ProgID="FXEquation.Equation" ShapeID="_x0000_i1123" DrawAspect="Content" ObjectID="_1514611327" r:id="rId208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  </w:t>
            </w:r>
            <w:r w:rsidRPr="001533F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3" w:dyaOrig="29">
                <v:shape id="_x0000_i1124" type="#_x0000_t75" style="width:3pt;height:1.5pt" o:ole="">
                  <v:imagedata r:id="rId179" o:title=""/>
                </v:shape>
                <o:OLEObject Type="Embed" ProgID="FXEquation.Equation" ShapeID="_x0000_i1124" DrawAspect="Content" ObjectID="_1514611328" r:id="rId209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</w:tr>
      <w:tr w:rsidR="00190B93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190B93" w:rsidRPr="001B3341" w:rsidRDefault="00190B93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90B93" w:rsidRDefault="007E0A51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Simplify  </w:t>
            </w:r>
            <w:r w:rsidRPr="007E0A51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136" w:dyaOrig="537">
                <v:shape id="_x0000_i1125" type="#_x0000_t75" style="width:57pt;height:27pt" o:ole="">
                  <v:imagedata r:id="rId210" o:title=""/>
                </v:shape>
                <o:OLEObject Type="Embed" ProgID="FXEquation.Equation" ShapeID="_x0000_i1125" DrawAspect="Content" ObjectID="_1514611329" r:id="rId21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7E0A51" w:rsidRDefault="007E0A51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 w:rsidRPr="007B4A5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67CA42B2" wp14:editId="556DA49E">
                      <wp:simplePos x="0" y="0"/>
                      <wp:positionH relativeFrom="column">
                        <wp:posOffset>3585210</wp:posOffset>
                      </wp:positionH>
                      <wp:positionV relativeFrom="paragraph">
                        <wp:posOffset>5927</wp:posOffset>
                      </wp:positionV>
                      <wp:extent cx="1062197" cy="458046"/>
                      <wp:effectExtent l="0" t="0" r="24130" b="18415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2197" cy="45804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38E0C6" id="Rectangle 109" o:spid="_x0000_s1026" style="position:absolute;margin-left:282.3pt;margin-top:.45pt;width:83.65pt;height:36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7E0A51" w:rsidRPr="007B4A5A" w:rsidRDefault="007E0A51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678B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678BC" w:rsidRPr="001B3341" w:rsidRDefault="001678BC" w:rsidP="00A75254">
            <w:pPr>
              <w:pStyle w:val="ListParagraph"/>
              <w:numPr>
                <w:ilvl w:val="0"/>
                <w:numId w:val="9"/>
              </w:numPr>
              <w:spacing w:before="18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678BC" w:rsidRDefault="001678BC" w:rsidP="00A75254">
            <w:pPr>
              <w:spacing w:before="60"/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  <w:r w:rsidRPr="001678BC">
              <w:rPr>
                <w:rFonts w:ascii="Times New Roman" w:hAnsi="Times New Roman"/>
                <w:noProof/>
                <w:color w:val="FF0000"/>
                <w:position w:val="-20"/>
                <w:sz w:val="24"/>
                <w:szCs w:val="24"/>
                <w:lang w:eastAsia="en-AU"/>
              </w:rPr>
              <w:object w:dxaOrig="6528" w:dyaOrig="639">
                <v:shape id="_x0000_i1126" type="#_x0000_t75" style="width:327pt;height:32.25pt" o:ole="">
                  <v:imagedata r:id="rId212" o:title=""/>
                </v:shape>
                <o:OLEObject Type="Embed" ProgID="FXEquation.Equation" ShapeID="_x0000_i1126" DrawAspect="Content" ObjectID="_1514611330" r:id="rId213"/>
              </w:object>
            </w:r>
            <w:r w:rsidRPr="001678BC"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  <w:t xml:space="preserve"> </w:t>
            </w:r>
          </w:p>
          <w:p w:rsidR="004B148C" w:rsidRPr="004B148C" w:rsidRDefault="004B148C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1678BC" w:rsidRPr="001678BC" w:rsidRDefault="004B148C" w:rsidP="00A75254">
            <w:pPr>
              <w:spacing w:before="60"/>
              <w:rPr>
                <w:rFonts w:ascii="Times New Roman" w:hAnsi="Times New Roman"/>
                <w:noProof/>
                <w:position w:val="-20"/>
                <w:sz w:val="24"/>
                <w:szCs w:val="24"/>
                <w:lang w:eastAsia="en-AU"/>
              </w:rPr>
            </w:pPr>
            <w:r w:rsidRPr="004B148C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5136" behindDoc="0" locked="0" layoutInCell="1" allowOverlap="1" wp14:anchorId="51572425" wp14:editId="17128CD8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29633</wp:posOffset>
                      </wp:positionV>
                      <wp:extent cx="4415790" cy="114300"/>
                      <wp:effectExtent l="0" t="0" r="22860" b="19050"/>
                      <wp:wrapNone/>
                      <wp:docPr id="229" name="Group 2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3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E31A02" id="Group 229" o:spid="_x0000_s1026" style="position:absolute;margin-left:28.5pt;margin-top:2.35pt;width:347.7pt;height:9pt;z-index:251675136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" strokeweight="1pt"/>
                    </v:group>
                  </w:pict>
                </mc:Fallback>
              </mc:AlternateContent>
            </w:r>
            <w:r w:rsidRPr="004B148C"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Pr="004B148C">
              <w:rPr>
                <w:rFonts w:ascii="Times New Roman" w:hAnsi="Times New Roman"/>
                <w:color w:val="FF0000"/>
                <w:sz w:val="24"/>
                <w:szCs w:val="24"/>
              </w:rPr>
              <w:object w:dxaOrig="262" w:dyaOrig="194">
                <v:shape id="_x0000_i1127" type="#_x0000_t75" style="width:12.75pt;height:9pt" o:ole="">
                  <v:imagedata r:id="rId214" o:title=""/>
                </v:shape>
                <o:OLEObject Type="Embed" ProgID="FXEquation.Equation" ShapeID="_x0000_i1127" DrawAspect="Content" ObjectID="_1514611331" r:id="rId215"/>
              </w:object>
            </w:r>
            <w:r w:rsidRPr="004B148C">
              <w:rPr>
                <w:rFonts w:ascii="Times New Roman" w:hAnsi="Times New Roman"/>
                <w:sz w:val="24"/>
                <w:szCs w:val="24"/>
              </w:rPr>
              <w:t xml:space="preserve">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B148C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62" w:dyaOrig="194">
                <v:shape id="_x0000_i1128" type="#_x0000_t75" style="width:12.75pt;height:9pt" o:ole="">
                  <v:imagedata r:id="rId151" o:title=""/>
                </v:shape>
                <o:OLEObject Type="Embed" ProgID="FXEquation.Equation" ShapeID="_x0000_i1128" DrawAspect="Content" ObjectID="_1514611332" r:id="rId216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B148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4</w:t>
            </w:r>
            <w:r w:rsidRPr="004B148C">
              <w:rPr>
                <w:rFonts w:ascii="Times New Roman" w:hAnsi="Times New Roman"/>
                <w:sz w:val="24"/>
                <w:szCs w:val="24"/>
              </w:rPr>
              <w:t xml:space="preserve">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8</w:t>
            </w:r>
          </w:p>
        </w:tc>
      </w:tr>
      <w:tr w:rsidR="001678B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678BC" w:rsidRPr="001B3341" w:rsidRDefault="001678BC" w:rsidP="00A75254">
            <w:pPr>
              <w:pStyle w:val="ListParagraph"/>
              <w:numPr>
                <w:ilvl w:val="0"/>
                <w:numId w:val="9"/>
              </w:numPr>
              <w:spacing w:before="180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678BC" w:rsidRDefault="004B148C" w:rsidP="00A75254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  <w:r w:rsidRPr="007B4A5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2FF47C45" wp14:editId="515035A3">
                      <wp:simplePos x="0" y="0"/>
                      <wp:positionH relativeFrom="column">
                        <wp:posOffset>4516543</wp:posOffset>
                      </wp:positionH>
                      <wp:positionV relativeFrom="paragraph">
                        <wp:posOffset>379094</wp:posOffset>
                      </wp:positionV>
                      <wp:extent cx="754380" cy="588433"/>
                      <wp:effectExtent l="0" t="0" r="26670" b="21590"/>
                      <wp:wrapNone/>
                      <wp:docPr id="90" name="Rectangle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58843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FE60FB" id="Rectangle 90" o:spid="_x0000_s1026" style="position:absolute;margin-left:355.65pt;margin-top:29.85pt;width:59.4pt;height:46.3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" filled="f" strokecolor="black [3213]" strokeweight="1.5pt"/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B148C"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2434" w:dyaOrig="714">
                <v:shape id="_x0000_i1129" type="#_x0000_t75" style="width:121.5pt;height:36pt" o:ole="">
                  <v:imagedata r:id="rId217" o:title=""/>
                </v:shape>
                <o:OLEObject Type="Embed" ProgID="FXEquation.Equation" ShapeID="_x0000_i1129" DrawAspect="Content" ObjectID="_1514611333" r:id="rId218"/>
              </w:object>
            </w:r>
            <w:r w:rsidRPr="004B148C">
              <w:rPr>
                <w:rFonts w:ascii="Times New Roman" w:hAnsi="Times New Roman"/>
                <w:position w:val="-26"/>
                <w:sz w:val="24"/>
                <w:szCs w:val="24"/>
              </w:rPr>
              <w:t xml:space="preserve"> </w:t>
            </w:r>
          </w:p>
          <w:p w:rsidR="004B148C" w:rsidRDefault="004B148C" w:rsidP="00A75254">
            <w:pPr>
              <w:spacing w:before="60"/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</w:p>
          <w:p w:rsidR="004B148C" w:rsidRPr="004B148C" w:rsidRDefault="004B148C" w:rsidP="00A75254">
            <w:pPr>
              <w:spacing w:before="60"/>
              <w:rPr>
                <w:rFonts w:ascii="Times New Roman" w:hAnsi="Times New Roman"/>
                <w:position w:val="-26"/>
                <w:sz w:val="24"/>
                <w:szCs w:val="24"/>
              </w:rPr>
            </w:pPr>
            <w:r w:rsidRPr="001533F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3" w:dyaOrig="29">
                <v:shape id="_x0000_i1130" type="#_x0000_t75" style="width:3pt;height:1.5pt" o:ole="">
                  <v:imagedata r:id="rId179" o:title=""/>
                </v:shape>
                <o:OLEObject Type="Embed" ProgID="FXEquation.Equation" ShapeID="_x0000_i1130" DrawAspect="Content" ObjectID="_1514611334" r:id="rId219"/>
              </w:object>
            </w:r>
            <w: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24"/>
                <w:sz w:val="24"/>
                <w:szCs w:val="24"/>
              </w:rPr>
              <w:t xml:space="preserve"> </w:t>
            </w:r>
          </w:p>
        </w:tc>
      </w:tr>
      <w:tr w:rsidR="001678B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678BC" w:rsidRPr="001B3341" w:rsidRDefault="001678BC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678BC" w:rsidRDefault="004B148C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expression is not equal to  </w:t>
            </w:r>
            <w:r w:rsidRPr="004B148C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798" w:dyaOrig="354">
                <v:shape id="_x0000_i1131" type="#_x0000_t75" style="width:39.75pt;height:17.25pt" o:ole="">
                  <v:imagedata r:id="rId220" o:title=""/>
                </v:shape>
                <o:OLEObject Type="Embed" ProgID="FXEquation.Equation" ShapeID="_x0000_i1131" DrawAspect="Content" ObjectID="_1514611335" r:id="rId22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4B148C" w:rsidRPr="008B193C" w:rsidRDefault="008B193C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4B148C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6160" behindDoc="0" locked="0" layoutInCell="1" allowOverlap="1" wp14:anchorId="5835FA71" wp14:editId="29D5B005">
                      <wp:simplePos x="0" y="0"/>
                      <wp:positionH relativeFrom="column">
                        <wp:posOffset>232833</wp:posOffset>
                      </wp:positionH>
                      <wp:positionV relativeFrom="paragraph">
                        <wp:posOffset>242147</wp:posOffset>
                      </wp:positionV>
                      <wp:extent cx="4415790" cy="114300"/>
                      <wp:effectExtent l="0" t="0" r="22860" b="19050"/>
                      <wp:wrapNone/>
                      <wp:docPr id="239" name="Group 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4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7001BE" id="Group 239" o:spid="_x0000_s1026" style="position:absolute;margin-left:18.35pt;margin-top:19.05pt;width:347.7pt;height:9pt;z-index:251676160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" strokeweight="1pt"/>
                    </v:group>
                  </w:pict>
                </mc:Fallback>
              </mc:AlternateContent>
            </w:r>
            <w:r w:rsidR="004B148C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  <w:r w:rsidRPr="008B193C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098" w:dyaOrig="354">
                <v:shape id="_x0000_i1132" type="#_x0000_t75" style="width:54.75pt;height:17.25pt" o:ole="">
                  <v:imagedata r:id="rId222" o:title=""/>
                </v:shape>
                <o:OLEObject Type="Embed" ProgID="FXEquation.Equation" ShapeID="_x0000_i1132" DrawAspect="Content" ObjectID="_1514611336" r:id="rId223"/>
              </w:object>
            </w:r>
            <w:r w:rsidRPr="008B193C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      </w:t>
            </w:r>
            <w:r w:rsidRPr="008B193C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650" w:dyaOrig="639">
                <v:shape id="_x0000_i1133" type="#_x0000_t75" style="width:33pt;height:32.25pt" o:ole="">
                  <v:imagedata r:id="rId224" o:title=""/>
                </v:shape>
                <o:OLEObject Type="Embed" ProgID="FXEquation.Equation" ShapeID="_x0000_i1133" DrawAspect="Content" ObjectID="_1514611337" r:id="rId225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              </w:t>
            </w:r>
            <w:r w:rsidRPr="008B193C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783" w:dyaOrig="354">
                <v:shape id="_x0000_i1134" type="#_x0000_t75" style="width:39pt;height:17.25pt" o:ole="">
                  <v:imagedata r:id="rId226" o:title=""/>
                </v:shape>
                <o:OLEObject Type="Embed" ProgID="FXEquation.Equation" ShapeID="_x0000_i1134" DrawAspect="Content" ObjectID="_1514611338" r:id="rId227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           </w:t>
            </w:r>
            <w:r w:rsidRPr="008B193C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783" w:dyaOrig="893">
                <v:shape id="_x0000_i1135" type="#_x0000_t75" style="width:39pt;height:44.25pt" o:ole="">
                  <v:imagedata r:id="rId228" o:title=""/>
                </v:shape>
                <o:OLEObject Type="Embed" ProgID="FXEquation.Equation" ShapeID="_x0000_i1135" DrawAspect="Content" ObjectID="_1514611339" r:id="rId229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 w:rsidR="004B148C" w:rsidRPr="008B193C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</w:t>
            </w:r>
          </w:p>
        </w:tc>
      </w:tr>
      <w:tr w:rsidR="001678B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678BC" w:rsidRPr="001B3341" w:rsidRDefault="001678BC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678BC" w:rsidRPr="00A75254" w:rsidRDefault="008B193C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75254" w:rsidRPr="00A75254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6348" w:dyaOrig="354">
                <v:shape id="_x0000_i1136" type="#_x0000_t75" style="width:317.25pt;height:17.25pt" o:ole="">
                  <v:imagedata r:id="rId230" o:title=""/>
                </v:shape>
                <o:OLEObject Type="Embed" ProgID="FXEquation.Equation" ShapeID="_x0000_i1136" DrawAspect="Content" ObjectID="_1514611340" r:id="rId231"/>
              </w:object>
            </w:r>
            <w:r w:rsidRPr="00A75254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8B193C" w:rsidRDefault="008B193C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  <w:p w:rsidR="008B193C" w:rsidRDefault="008B193C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7B4A5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43D6C025" wp14:editId="20962AFA">
                      <wp:simplePos x="0" y="0"/>
                      <wp:positionH relativeFrom="column">
                        <wp:posOffset>4296410</wp:posOffset>
                      </wp:positionH>
                      <wp:positionV relativeFrom="paragraph">
                        <wp:posOffset>7197</wp:posOffset>
                      </wp:positionV>
                      <wp:extent cx="1158240" cy="449580"/>
                      <wp:effectExtent l="0" t="0" r="22860" b="26670"/>
                      <wp:wrapNone/>
                      <wp:docPr id="244" name="Rectangle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8240" cy="4495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667699" id="Rectangle 244" o:spid="_x0000_s1026" style="position:absolute;margin-left:338.3pt;margin-top:.55pt;width:91.2pt;height:35.4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8B193C" w:rsidRPr="008B193C" w:rsidRDefault="008B193C" w:rsidP="00A75254">
            <w:pPr>
              <w:spacing w:before="60"/>
              <w:rPr>
                <w:rFonts w:ascii="Times New Roman" w:hAnsi="Times New Roman"/>
                <w:position w:val="-8"/>
                <w:sz w:val="24"/>
                <w:szCs w:val="24"/>
              </w:rPr>
            </w:pPr>
          </w:p>
        </w:tc>
      </w:tr>
      <w:tr w:rsidR="001678B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678BC" w:rsidRPr="001B3341" w:rsidRDefault="001678BC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678BC" w:rsidRDefault="00690589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Which of these means the same as  </w:t>
            </w:r>
            <w:r w:rsidRPr="00690589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108" w:dyaOrig="354">
                <v:shape id="_x0000_i1137" type="#_x0000_t75" style="width:55.5pt;height:17.25pt" o:ole="">
                  <v:imagedata r:id="rId232" o:title=""/>
                </v:shape>
                <o:OLEObject Type="Embed" ProgID="FXEquation.Equation" ShapeID="_x0000_i1137" DrawAspect="Content" ObjectID="_1514611341" r:id="rId23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90589" w:rsidRDefault="00690589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8208" behindDoc="0" locked="0" layoutInCell="1" allowOverlap="1" wp14:anchorId="3A96D4BF" wp14:editId="476C7A9A">
                      <wp:simplePos x="0" y="0"/>
                      <wp:positionH relativeFrom="column">
                        <wp:posOffset>307552</wp:posOffset>
                      </wp:positionH>
                      <wp:positionV relativeFrom="paragraph">
                        <wp:posOffset>40640</wp:posOffset>
                      </wp:positionV>
                      <wp:extent cx="165887" cy="883920"/>
                      <wp:effectExtent l="0" t="0" r="24765" b="11430"/>
                      <wp:wrapNone/>
                      <wp:docPr id="245" name="Group 2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887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5CA8F7" id="Group 245" o:spid="_x0000_s1026" style="position:absolute;margin-left:24.2pt;margin-top:3.2pt;width:13.05pt;height:69.6pt;z-index:25167820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4108" w:dyaOrig="238">
                <v:shape id="_x0000_i1138" type="#_x0000_t75" style="width:205.5pt;height:12pt" o:ole="">
                  <v:imagedata r:id="rId234" o:title=""/>
                </v:shape>
                <o:OLEObject Type="Embed" ProgID="FXEquation.Equation" ShapeID="_x0000_i1138" DrawAspect="Content" ObjectID="_1514611342" r:id="rId235"/>
              </w:object>
            </w:r>
            <w:r w:rsidRPr="0069058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417" w:dyaOrig="238">
                <v:shape id="_x0000_i1139" type="#_x0000_t75" style="width:171pt;height:12pt" o:ole="">
                  <v:imagedata r:id="rId236" o:title=""/>
                </v:shape>
                <o:OLEObject Type="Embed" ProgID="FXEquation.Equation" ShapeID="_x0000_i1139" DrawAspect="Content" ObjectID="_1514611343" r:id="rId237"/>
              </w:object>
            </w:r>
            <w:r w:rsidRPr="0069058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658" w:dyaOrig="238">
                <v:shape id="_x0000_i1140" type="#_x0000_t75" style="width:183pt;height:12pt" o:ole="">
                  <v:imagedata r:id="rId238" o:title=""/>
                </v:shape>
                <o:OLEObject Type="Embed" ProgID="FXEquation.Equation" ShapeID="_x0000_i1140" DrawAspect="Content" ObjectID="_1514611344" r:id="rId239"/>
              </w:object>
            </w:r>
            <w:r w:rsidRPr="0069058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3658" w:dyaOrig="238">
                <v:shape id="_x0000_i1141" type="#_x0000_t75" style="width:183pt;height:12pt" o:ole="">
                  <v:imagedata r:id="rId240" o:title=""/>
                </v:shape>
                <o:OLEObject Type="Embed" ProgID="FXEquation.Equation" ShapeID="_x0000_i1141" DrawAspect="Content" ObjectID="_1514611345" r:id="rId241"/>
              </w:object>
            </w:r>
            <w:r w:rsidRPr="0069058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</w:tc>
      </w:tr>
      <w:tr w:rsidR="001678BC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1678BC" w:rsidRPr="001B3341" w:rsidRDefault="001678BC" w:rsidP="00A75254">
            <w:pPr>
              <w:pStyle w:val="ListParagraph"/>
              <w:numPr>
                <w:ilvl w:val="0"/>
                <w:numId w:val="9"/>
              </w:numPr>
              <w:spacing w:before="60"/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678BC" w:rsidRDefault="00690589" w:rsidP="00A75254">
            <w:pPr>
              <w:pStyle w:val="QuestionStyle"/>
              <w:spacing w:before="60"/>
              <w:rPr>
                <w:position w:val="0"/>
              </w:rPr>
            </w:pPr>
            <w:r>
              <w:rPr>
                <w:position w:val="0"/>
              </w:rPr>
              <w:t xml:space="preserve">Which of these is always true, regardless of the values of </w:t>
            </w:r>
            <w:r w:rsidRPr="00690589">
              <w:rPr>
                <w:i/>
                <w:position w:val="0"/>
              </w:rPr>
              <w:t>a</w:t>
            </w:r>
            <w:r>
              <w:rPr>
                <w:position w:val="0"/>
              </w:rPr>
              <w:t xml:space="preserve">, </w:t>
            </w:r>
            <w:r w:rsidRPr="00690589">
              <w:rPr>
                <w:i/>
                <w:position w:val="0"/>
              </w:rPr>
              <w:t>b</w:t>
            </w:r>
            <w:r>
              <w:rPr>
                <w:position w:val="0"/>
              </w:rPr>
              <w:t xml:space="preserve"> and </w:t>
            </w:r>
            <w:r w:rsidRPr="00690589">
              <w:rPr>
                <w:i/>
                <w:position w:val="0"/>
              </w:rPr>
              <w:t>c</w:t>
            </w:r>
            <w:r>
              <w:rPr>
                <w:position w:val="0"/>
              </w:rPr>
              <w:t>?</w:t>
            </w:r>
          </w:p>
          <w:p w:rsidR="00690589" w:rsidRDefault="00690589" w:rsidP="00A75254">
            <w:pPr>
              <w:spacing w:before="60"/>
              <w:rPr>
                <w:rFonts w:ascii="Times New Roman" w:hAnsi="Times New Roman"/>
                <w:sz w:val="24"/>
                <w:szCs w:val="24"/>
              </w:rPr>
            </w:pP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4656" behindDoc="0" locked="0" layoutInCell="1" allowOverlap="1" wp14:anchorId="4567F6C6" wp14:editId="4072E232">
                      <wp:simplePos x="0" y="0"/>
                      <wp:positionH relativeFrom="column">
                        <wp:posOffset>307552</wp:posOffset>
                      </wp:positionH>
                      <wp:positionV relativeFrom="paragraph">
                        <wp:posOffset>40640</wp:posOffset>
                      </wp:positionV>
                      <wp:extent cx="165887" cy="883920"/>
                      <wp:effectExtent l="0" t="0" r="24765" b="11430"/>
                      <wp:wrapNone/>
                      <wp:docPr id="250" name="Group 2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887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5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BB9BAA" id="Group 250" o:spid="_x0000_s1026" style="position:absolute;margin-left:24.2pt;margin-top:3.2pt;width:13.05pt;height:69.6pt;z-index:25165465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148" w:dyaOrig="198">
                <v:shape id="_x0000_i1142" type="#_x0000_t75" style="width:107.25pt;height:9.75pt" o:ole="">
                  <v:imagedata r:id="rId242" o:title=""/>
                </v:shape>
                <o:OLEObject Type="Embed" ProgID="FXEquation.Equation" ShapeID="_x0000_i1142" DrawAspect="Content" ObjectID="_1514611346" r:id="rId243"/>
              </w:object>
            </w:r>
            <w:r w:rsidRPr="00690589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824" w:dyaOrig="238">
                <v:shape id="_x0000_i1143" type="#_x0000_t75" style="width:141pt;height:12pt" o:ole="">
                  <v:imagedata r:id="rId244" o:title=""/>
                </v:shape>
                <o:OLEObject Type="Embed" ProgID="FXEquation.Equation" ShapeID="_x0000_i1143" DrawAspect="Content" ObjectID="_1514611347" r:id="rId245"/>
              </w:object>
            </w:r>
            <w:r w:rsidRPr="0069058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spacing w:before="60"/>
              <w:rPr>
                <w:rFonts w:ascii="Times New Roman" w:hAnsi="Times New Roman"/>
                <w:position w:val="-6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Pr="00690589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688" w:dyaOrig="238">
                <v:shape id="_x0000_i1144" type="#_x0000_t75" style="width:135pt;height:12pt" o:ole="">
                  <v:imagedata r:id="rId246" o:title=""/>
                </v:shape>
                <o:OLEObject Type="Embed" ProgID="FXEquation.Equation" ShapeID="_x0000_i1144" DrawAspect="Content" ObjectID="_1514611348" r:id="rId247"/>
              </w:object>
            </w:r>
            <w:r w:rsidRPr="00690589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690589" w:rsidRPr="00690589" w:rsidRDefault="00690589" w:rsidP="00A75254">
            <w:pPr>
              <w:pStyle w:val="QuestionStyle"/>
              <w:spacing w:before="60"/>
              <w:rPr>
                <w:position w:val="-6"/>
              </w:rPr>
            </w:pPr>
            <w:r>
              <w:t xml:space="preserve">                </w:t>
            </w:r>
            <w:r w:rsidRPr="00690589">
              <w:rPr>
                <w:color w:val="FF0000"/>
                <w:position w:val="-6"/>
              </w:rPr>
              <w:object w:dxaOrig="3104" w:dyaOrig="238">
                <v:shape id="_x0000_i1145" type="#_x0000_t75" style="width:155.25pt;height:12pt" o:ole="">
                  <v:imagedata r:id="rId248" o:title=""/>
                </v:shape>
                <o:OLEObject Type="Embed" ProgID="FXEquation.Equation" ShapeID="_x0000_i1145" DrawAspect="Content" ObjectID="_1514611349" r:id="rId249"/>
              </w:object>
            </w:r>
          </w:p>
        </w:tc>
      </w:tr>
    </w:tbl>
    <w:p w:rsidR="00D667E2" w:rsidRDefault="00D667E2" w:rsidP="00A75254">
      <w:pPr>
        <w:spacing w:before="60"/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A75254">
      <w:pPr>
        <w:spacing w:before="60"/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1002"/>
        <w:gridCol w:w="5240"/>
        <w:gridCol w:w="2977"/>
      </w:tblGrid>
      <w:tr w:rsidR="00EC5FE7" w:rsidRPr="00325745" w:rsidTr="008A2E94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32142659"/>
            <w:placeholder>
              <w:docPart w:val="F47E32F45FDB4E85AE53F89BF1DF096A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90" w:type="dxa"/>
                <w:gridSpan w:val="2"/>
                <w:shd w:val="clear" w:color="auto" w:fill="B6DDE8" w:themeFill="accent5" w:themeFillTint="66"/>
                <w:vAlign w:val="center"/>
              </w:tcPr>
              <w:p w:rsidR="00EC5FE7" w:rsidRPr="00325745" w:rsidRDefault="00EC5FE7" w:rsidP="008A2E9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1511053743"/>
            <w:placeholder>
              <w:docPart w:val="14A01778D9CC4AB7A02277C268A1387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0" w:type="dxa"/>
                <w:shd w:val="clear" w:color="auto" w:fill="B6DDE8" w:themeFill="accent5" w:themeFillTint="66"/>
              </w:tcPr>
              <w:p w:rsidR="00EC5FE7" w:rsidRPr="005C44C0" w:rsidRDefault="00EC5FE7" w:rsidP="008A2E9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2977" w:type="dxa"/>
            <w:shd w:val="clear" w:color="auto" w:fill="215868" w:themeFill="accent5" w:themeFillShade="80"/>
          </w:tcPr>
          <w:p w:rsidR="00EC5FE7" w:rsidRDefault="00EC5FE7" w:rsidP="008A2E9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EC5FE7" w:rsidRPr="00325745" w:rsidRDefault="00EC5FE7" w:rsidP="008A2E9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EC5FE7" w:rsidRPr="00325745" w:rsidTr="008A2E94">
        <w:trPr>
          <w:cantSplit/>
          <w:trHeight w:val="624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EC5FE7" w:rsidRPr="00885304" w:rsidRDefault="00EC5FE7" w:rsidP="008A2E94">
            <w:pPr>
              <w:jc w:val="center"/>
              <w:rPr>
                <w:rFonts w:ascii="Times New Roman" w:hAnsi="Times New Roman"/>
                <w:sz w:val="40"/>
                <w:szCs w:val="40"/>
              </w:rPr>
            </w:pPr>
            <w:r w:rsidRPr="00885304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C5FE7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988" w:type="dxa"/>
          </w:tcPr>
          <w:p w:rsidR="00EC5FE7" w:rsidRPr="0002444F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 w:rsidRPr="0002444F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2"/>
          </w:tcPr>
          <w:p w:rsidR="00EC5FE7" w:rsidRPr="0002444F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 w:rsidRPr="0002444F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C5FE7" w:rsidRPr="0002444F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2444F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6A223E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6A223E">
              <w:rPr>
                <w:color w:val="FF0000"/>
                <w:position w:val="-2"/>
              </w:rPr>
              <w:object w:dxaOrig="3378" w:dyaOrig="292">
                <v:shape id="_x0000_i1146" type="#_x0000_t75" style="width:168.75pt;height:15pt" o:ole="">
                  <v:imagedata r:id="rId250" o:title=""/>
                </v:shape>
                <o:OLEObject Type="Embed" ProgID="FXEquation.Equation" ShapeID="_x0000_i1146" DrawAspect="Content" ObjectID="_1514611350" r:id="rId251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6A223E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6A223E" w:rsidRDefault="00EC5FE7" w:rsidP="008A2E94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6A223E">
              <w:rPr>
                <w:color w:val="FF0000"/>
                <w:position w:val="-6"/>
              </w:rPr>
              <w:object w:dxaOrig="5986" w:dyaOrig="238">
                <v:shape id="_x0000_i1147" type="#_x0000_t75" style="width:295.5pt;height:11.25pt" o:ole="">
                  <v:imagedata r:id="rId252" o:title=""/>
                </v:shape>
                <o:OLEObject Type="Embed" ProgID="FXEquation.Equation" ShapeID="_x0000_i1147" DrawAspect="Content" ObjectID="_1514611351" r:id="rId253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ED6B46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D6B4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4819" w:dyaOrig="354">
                <v:shape id="_x0000_i1148" type="#_x0000_t75" style="width:241.5pt;height:17.25pt" o:ole="">
                  <v:imagedata r:id="rId254" o:title=""/>
                </v:shape>
                <o:OLEObject Type="Embed" ProgID="FXEquation.Equation" ShapeID="_x0000_i1148" DrawAspect="Content" ObjectID="_1514611352" r:id="rId255"/>
              </w:object>
            </w:r>
            <w:r w:rsidRPr="00ED6B46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ED6B46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ED6B46">
              <w:rPr>
                <w:color w:val="FF0000"/>
                <w:position w:val="-2"/>
              </w:rPr>
              <w:object w:dxaOrig="1968" w:dyaOrig="198">
                <v:shape id="_x0000_i1149" type="#_x0000_t75" style="width:98.25pt;height:9.75pt" o:ole="">
                  <v:imagedata r:id="rId256" o:title=""/>
                </v:shape>
                <o:OLEObject Type="Embed" ProgID="FXEquation.Equation" ShapeID="_x0000_i1149" DrawAspect="Content" ObjectID="_1514611353" r:id="rId257"/>
              </w:object>
            </w:r>
          </w:p>
        </w:tc>
        <w:tc>
          <w:tcPr>
            <w:tcW w:w="2977" w:type="dxa"/>
          </w:tcPr>
          <w:p w:rsidR="00EC5FE7" w:rsidRPr="00ED6B46" w:rsidRDefault="00EC5FE7" w:rsidP="008A2E94">
            <w:pPr>
              <w:jc w:val="center"/>
              <w:rPr>
                <w:position w:val="-2"/>
              </w:rPr>
            </w:pPr>
            <w:r w:rsidRPr="00ED6B4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58" w:dyaOrig="198">
                <v:shape id="_x0000_i1150" type="#_x0000_t75" style="width:12.75pt;height:9.75pt" o:ole="">
                  <v:imagedata r:id="rId258" o:title=""/>
                </v:shape>
                <o:OLEObject Type="Embed" ProgID="FXEquation.Equation" ShapeID="_x0000_i1150" DrawAspect="Content" ObjectID="_1514611354" r:id="rId259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ED6B46">
              <w:rPr>
                <w:color w:val="FF0000"/>
                <w:position w:val="-2"/>
              </w:rPr>
              <w:object w:dxaOrig="1768" w:dyaOrig="198">
                <v:shape id="_x0000_i1151" type="#_x0000_t75" style="width:88.5pt;height:9.75pt" o:ole="">
                  <v:imagedata r:id="rId260" o:title=""/>
                </v:shape>
                <o:OLEObject Type="Embed" ProgID="FXEquation.Equation" ShapeID="_x0000_i1151" DrawAspect="Content" ObjectID="_1514611355" r:id="rId261"/>
              </w:object>
            </w:r>
          </w:p>
        </w:tc>
        <w:tc>
          <w:tcPr>
            <w:tcW w:w="2977" w:type="dxa"/>
          </w:tcPr>
          <w:p w:rsidR="00EC5FE7" w:rsidRPr="00ED6B46" w:rsidRDefault="00EC5FE7" w:rsidP="008A2E94">
            <w:pPr>
              <w:jc w:val="center"/>
              <w:rPr>
                <w:position w:val="-2"/>
              </w:rPr>
            </w:pPr>
            <w:r w:rsidRPr="00ED6B46">
              <w:rPr>
                <w:color w:val="FF0000"/>
                <w:position w:val="-2"/>
              </w:rPr>
              <w:object w:dxaOrig="508" w:dyaOrig="198">
                <v:shape id="_x0000_i1152" type="#_x0000_t75" style="width:25.5pt;height:9.75pt" o:ole="">
                  <v:imagedata r:id="rId262" o:title=""/>
                </v:shape>
                <o:OLEObject Type="Embed" ProgID="FXEquation.Equation" ShapeID="_x0000_i1152" DrawAspect="Content" ObjectID="_1514611356" r:id="rId263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144"/>
                <w:sz w:val="24"/>
                <w:szCs w:val="24"/>
              </w:rPr>
            </w:pPr>
            <w:r w:rsidRPr="00ED6B46">
              <w:rPr>
                <w:color w:val="FF0000"/>
                <w:position w:val="-144"/>
              </w:rPr>
              <w:object w:dxaOrig="3201" w:dyaOrig="1617">
                <v:shape id="_x0000_i1153" type="#_x0000_t75" style="width:159.75pt;height:81pt" o:ole="">
                  <v:imagedata r:id="rId264" o:title=""/>
                </v:shape>
                <o:OLEObject Type="Embed" ProgID="FXEquation.Equation" ShapeID="_x0000_i1153" DrawAspect="Content" ObjectID="_1514611357" r:id="rId265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ED6B46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54"/>
                <w:sz w:val="24"/>
                <w:szCs w:val="24"/>
              </w:rPr>
            </w:pPr>
            <w:r w:rsidRPr="00ED6B46">
              <w:rPr>
                <w:color w:val="FF0000"/>
                <w:position w:val="-54"/>
              </w:rPr>
              <w:object w:dxaOrig="2193" w:dyaOrig="980">
                <v:shape id="_x0000_i1154" type="#_x0000_t75" style="width:109.5pt;height:49.5pt" o:ole="">
                  <v:imagedata r:id="rId266" o:title=""/>
                </v:shape>
                <o:OLEObject Type="Embed" ProgID="FXEquation.Equation" ShapeID="_x0000_i1154" DrawAspect="Content" ObjectID="_1514611358" r:id="rId267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ED6B46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ED6B46">
              <w:rPr>
                <w:color w:val="FF0000"/>
                <w:position w:val="-60"/>
              </w:rPr>
              <w:object w:dxaOrig="2518" w:dyaOrig="1040">
                <v:shape id="_x0000_i1155" type="#_x0000_t75" style="width:126pt;height:51.75pt" o:ole="">
                  <v:imagedata r:id="rId268" o:title=""/>
                </v:shape>
                <o:OLEObject Type="Embed" ProgID="FXEquation.Equation" ShapeID="_x0000_i1155" DrawAspect="Content" ObjectID="_1514611359" r:id="rId269"/>
              </w:object>
            </w:r>
            <w:r w:rsidRPr="00ED6B46">
              <w:rPr>
                <w:color w:val="FF0000"/>
                <w:position w:val="-60"/>
              </w:rPr>
              <w:t xml:space="preserve">   </w: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ED6B46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ED6B46">
              <w:rPr>
                <w:color w:val="FF0000"/>
                <w:position w:val="-30"/>
              </w:rPr>
              <w:object w:dxaOrig="5868" w:dyaOrig="478">
                <v:shape id="_x0000_i1156" type="#_x0000_t75" style="width:293.25pt;height:24pt" o:ole="">
                  <v:imagedata r:id="rId270" o:title=""/>
                </v:shape>
                <o:OLEObject Type="Embed" ProgID="FXEquation.Equation" ShapeID="_x0000_i1156" DrawAspect="Content" ObjectID="_1514611360" r:id="rId271"/>
              </w:object>
            </w:r>
          </w:p>
        </w:tc>
        <w:tc>
          <w:tcPr>
            <w:tcW w:w="2977" w:type="dxa"/>
          </w:tcPr>
          <w:p w:rsidR="00EC5FE7" w:rsidRPr="00ED6B46" w:rsidRDefault="00EC5FE7" w:rsidP="008A2E94">
            <w:pPr>
              <w:jc w:val="center"/>
              <w:rPr>
                <w:position w:val="-2"/>
              </w:rPr>
            </w:pPr>
            <w:r w:rsidRPr="00ED6B4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08" w:dyaOrig="198">
                <v:shape id="_x0000_i1157" type="#_x0000_t75" style="width:50.25pt;height:9.75pt" o:ole="">
                  <v:imagedata r:id="rId272" o:title=""/>
                </v:shape>
                <o:OLEObject Type="Embed" ProgID="FXEquation.Equation" ShapeID="_x0000_i1157" DrawAspect="Content" ObjectID="_1514611361" r:id="rId273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ED6B46" w:rsidRDefault="00EC5FE7" w:rsidP="008A2E94">
            <w:pPr>
              <w:rPr>
                <w:rFonts w:ascii="Times New Roman" w:hAnsi="Times New Roman"/>
                <w:position w:val="-42"/>
                <w:sz w:val="24"/>
                <w:szCs w:val="24"/>
              </w:rPr>
            </w:pPr>
            <w:r w:rsidRPr="00ED6B46">
              <w:rPr>
                <w:color w:val="FF0000"/>
                <w:position w:val="-42"/>
              </w:rPr>
              <w:object w:dxaOrig="5194" w:dyaOrig="594">
                <v:shape id="_x0000_i1158" type="#_x0000_t75" style="width:260.25pt;height:30pt" o:ole="">
                  <v:imagedata r:id="rId274" o:title=""/>
                </v:shape>
                <o:OLEObject Type="Embed" ProgID="FXEquation.Equation" ShapeID="_x0000_i1158" DrawAspect="Content" ObjectID="_1514611362" r:id="rId275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D84CF7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D84CF7" w:rsidRDefault="00EC5FE7" w:rsidP="008A2E94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 w:rsidRPr="00D84CF7">
              <w:rPr>
                <w:color w:val="FF0000"/>
                <w:position w:val="-20"/>
              </w:rPr>
              <w:object w:dxaOrig="1466" w:dyaOrig="639">
                <v:shape id="_x0000_i1159" type="#_x0000_t75" style="width:73.5pt;height:32.25pt" o:ole="">
                  <v:imagedata r:id="rId276" o:title=""/>
                </v:shape>
                <o:OLEObject Type="Embed" ProgID="FXEquation.Equation" ShapeID="_x0000_i1159" DrawAspect="Content" ObjectID="_1514611363" r:id="rId277"/>
              </w:object>
            </w:r>
          </w:p>
        </w:tc>
        <w:tc>
          <w:tcPr>
            <w:tcW w:w="2977" w:type="dxa"/>
          </w:tcPr>
          <w:p w:rsidR="00EC5FE7" w:rsidRPr="00D84CF7" w:rsidRDefault="00EC5FE7" w:rsidP="008A2E94">
            <w:pPr>
              <w:jc w:val="center"/>
              <w:rPr>
                <w:position w:val="-2"/>
              </w:rPr>
            </w:pPr>
            <w:r w:rsidRPr="00D84CF7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38" w:dyaOrig="198">
                <v:shape id="_x0000_i1160" type="#_x0000_t75" style="width:22.5pt;height:9.75pt" o:ole="">
                  <v:imagedata r:id="rId278" o:title=""/>
                </v:shape>
                <o:OLEObject Type="Embed" ProgID="FXEquation.Equation" ShapeID="_x0000_i1160" DrawAspect="Content" ObjectID="_1514611364" r:id="rId279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D84CF7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D84CF7">
              <w:rPr>
                <w:color w:val="FF0000"/>
                <w:position w:val="-2"/>
              </w:rPr>
              <w:object w:dxaOrig="4023" w:dyaOrig="294">
                <v:shape id="_x0000_i1161" type="#_x0000_t75" style="width:201pt;height:15pt" o:ole="">
                  <v:imagedata r:id="rId280" o:title=""/>
                </v:shape>
                <o:OLEObject Type="Embed" ProgID="FXEquation.Equation" ShapeID="_x0000_i1161" DrawAspect="Content" ObjectID="_1514611365" r:id="rId281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D84CF7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D84CF7" w:rsidRDefault="00EC5FE7" w:rsidP="008A2E94">
            <w:pPr>
              <w:rPr>
                <w:rFonts w:ascii="Times New Roman" w:hAnsi="Times New Roman"/>
                <w:position w:val="-164"/>
                <w:sz w:val="24"/>
                <w:szCs w:val="24"/>
              </w:rPr>
            </w:pPr>
            <w:r w:rsidRPr="00D84CF7">
              <w:rPr>
                <w:color w:val="FF0000"/>
                <w:position w:val="-164"/>
              </w:rPr>
              <w:object w:dxaOrig="2538" w:dyaOrig="1818">
                <v:shape id="_x0000_i1162" type="#_x0000_t75" style="width:126.75pt;height:90.75pt" o:ole="">
                  <v:imagedata r:id="rId282" o:title=""/>
                </v:shape>
                <o:OLEObject Type="Embed" ProgID="FXEquation.Equation" ShapeID="_x0000_i1162" DrawAspect="Content" ObjectID="_1514611366" r:id="rId283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D84CF7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D84CF7">
              <w:rPr>
                <w:color w:val="FF0000"/>
                <w:position w:val="-2"/>
              </w:rPr>
              <w:object w:dxaOrig="2418" w:dyaOrig="294">
                <v:shape id="_x0000_i1163" type="#_x0000_t75" style="width:121.5pt;height:15pt" o:ole="">
                  <v:imagedata r:id="rId284" o:title=""/>
                </v:shape>
                <o:OLEObject Type="Embed" ProgID="FXEquation.Equation" ShapeID="_x0000_i1163" DrawAspect="Content" ObjectID="_1514611367" r:id="rId285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D84CF7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D84CF7" w:rsidRDefault="00EC5FE7" w:rsidP="008A2E94">
            <w:pPr>
              <w:rPr>
                <w:rFonts w:ascii="Times New Roman" w:hAnsi="Times New Roman"/>
                <w:position w:val="-56"/>
                <w:sz w:val="24"/>
                <w:szCs w:val="24"/>
              </w:rPr>
            </w:pPr>
            <w:r w:rsidRPr="00D84CF7">
              <w:rPr>
                <w:noProof/>
                <w:color w:val="FF0000"/>
                <w:position w:val="-56"/>
                <w:lang w:eastAsia="en-AU"/>
              </w:rPr>
              <w:object w:dxaOrig="3026" w:dyaOrig="999">
                <v:shape id="_x0000_i1164" type="#_x0000_t75" style="width:150.75pt;height:49.5pt" o:ole="">
                  <v:imagedata r:id="rId286" o:title=""/>
                </v:shape>
                <o:OLEObject Type="Embed" ProgID="FXEquation.Equation" ShapeID="_x0000_i1164" DrawAspect="Content" ObjectID="_1514611368" r:id="rId287"/>
              </w:object>
            </w:r>
          </w:p>
        </w:tc>
        <w:tc>
          <w:tcPr>
            <w:tcW w:w="2977" w:type="dxa"/>
          </w:tcPr>
          <w:p w:rsidR="00EC5FE7" w:rsidRPr="00D84CF7" w:rsidRDefault="00EC5FE7" w:rsidP="000F2476">
            <w:pPr>
              <w:spacing w:before="60"/>
              <w:jc w:val="center"/>
              <w:rPr>
                <w:position w:val="-2"/>
              </w:rPr>
            </w:pPr>
            <w:r w:rsidRPr="00D84CF7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48" w:dyaOrig="294">
                <v:shape id="_x0000_i1165" type="#_x0000_t75" style="width:17.25pt;height:15pt" o:ole="">
                  <v:imagedata r:id="rId288" o:title=""/>
                </v:shape>
                <o:OLEObject Type="Embed" ProgID="FXEquation.Equation" ShapeID="_x0000_i1165" DrawAspect="Content" ObjectID="_1514611369" r:id="rId289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Default="00EC5FE7" w:rsidP="008A2E94">
            <w:pPr>
              <w:rPr>
                <w:color w:val="FF0000"/>
                <w:position w:val="-2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627"/>
              <w:gridCol w:w="4111"/>
            </w:tblGrid>
            <w:tr w:rsidR="00EC5FE7" w:rsidTr="008A2E94">
              <w:tc>
                <w:tcPr>
                  <w:tcW w:w="1627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138" w:dyaOrig="138">
                      <v:shape id="_x0000_i1166" type="#_x0000_t75" style="width:6.75pt;height:6.75pt" o:ole="">
                        <v:imagedata r:id="rId290" o:title=""/>
                      </v:shape>
                      <o:OLEObject Type="Embed" ProgID="FXEquation.Equation" ShapeID="_x0000_i1166" DrawAspect="Content" ObjectID="_1514611370" r:id="rId291"/>
                    </w:object>
                  </w:r>
                </w:p>
              </w:tc>
              <w:tc>
                <w:tcPr>
                  <w:tcW w:w="4111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1098" w:dyaOrig="294">
                      <v:shape id="_x0000_i1167" type="#_x0000_t75" style="width:54.75pt;height:15pt" o:ole="">
                        <v:imagedata r:id="rId99" o:title=""/>
                      </v:shape>
                      <o:OLEObject Type="Embed" ProgID="FXEquation.Equation" ShapeID="_x0000_i1167" DrawAspect="Content" ObjectID="_1514611371" r:id="rId292"/>
                    </w:object>
                  </w:r>
                </w:p>
              </w:tc>
            </w:tr>
            <w:tr w:rsidR="00EC5FE7" w:rsidTr="008A2E94">
              <w:tc>
                <w:tcPr>
                  <w:tcW w:w="1627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4111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 xml:space="preserve"> </w:t>
                  </w: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3408" w:dyaOrig="294">
                      <v:shape id="_x0000_i1168" type="#_x0000_t75" style="width:170.25pt;height:15pt" o:ole="">
                        <v:imagedata r:id="rId293" o:title=""/>
                      </v:shape>
                      <o:OLEObject Type="Embed" ProgID="FXEquation.Equation" ShapeID="_x0000_i1168" DrawAspect="Content" ObjectID="_1514611372" r:id="rId294"/>
                    </w:object>
                  </w:r>
                  <w:r w:rsidRPr="00D84CF7"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 xml:space="preserve"> </w:t>
                  </w:r>
                </w:p>
              </w:tc>
            </w:tr>
            <w:tr w:rsidR="00EC5FE7" w:rsidTr="008A2E94">
              <w:tc>
                <w:tcPr>
                  <w:tcW w:w="1627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4111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3318" w:dyaOrig="294">
                      <v:shape id="_x0000_i1169" type="#_x0000_t75" style="width:166.5pt;height:15pt" o:ole="">
                        <v:imagedata r:id="rId295" o:title=""/>
                      </v:shape>
                      <o:OLEObject Type="Embed" ProgID="FXEquation.Equation" ShapeID="_x0000_i1169" DrawAspect="Content" ObjectID="_1514611373" r:id="rId296"/>
                    </w:object>
                  </w:r>
                </w:p>
              </w:tc>
            </w:tr>
            <w:tr w:rsidR="00EC5FE7" w:rsidTr="008A2E94">
              <w:tc>
                <w:tcPr>
                  <w:tcW w:w="1627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111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3318" w:dyaOrig="294">
                      <v:shape id="_x0000_i1170" type="#_x0000_t75" style="width:166.5pt;height:15pt" o:ole="">
                        <v:imagedata r:id="rId297" o:title=""/>
                      </v:shape>
                      <o:OLEObject Type="Embed" ProgID="FXEquation.Equation" ShapeID="_x0000_i1170" DrawAspect="Content" ObjectID="_1514611374" r:id="rId298"/>
                    </w:object>
                  </w:r>
                </w:p>
              </w:tc>
            </w:tr>
            <w:tr w:rsidR="00EC5FE7" w:rsidTr="008A2E94">
              <w:tc>
                <w:tcPr>
                  <w:tcW w:w="1627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4111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3438" w:dyaOrig="294">
                      <v:shape id="_x0000_i1171" type="#_x0000_t75" style="width:171.75pt;height:15pt" o:ole="">
                        <v:imagedata r:id="rId299" o:title=""/>
                      </v:shape>
                      <o:OLEObject Type="Embed" ProgID="FXEquation.Equation" ShapeID="_x0000_i1171" DrawAspect="Content" ObjectID="_1514611375" r:id="rId300"/>
                    </w:object>
                  </w:r>
                </w:p>
              </w:tc>
            </w:tr>
            <w:tr w:rsidR="00EC5FE7" w:rsidTr="008A2E94">
              <w:tc>
                <w:tcPr>
                  <w:tcW w:w="1627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4111" w:type="dxa"/>
                </w:tcPr>
                <w:p w:rsidR="00EC5FE7" w:rsidRPr="00D84CF7" w:rsidRDefault="00EC5FE7" w:rsidP="000F2476">
                  <w:pPr>
                    <w:spacing w:before="60"/>
                    <w:jc w:val="center"/>
                    <w:rPr>
                      <w:rFonts w:ascii="Times New Roman" w:hAnsi="Times New Roman"/>
                      <w:position w:val="-2"/>
                      <w:sz w:val="24"/>
                      <w:szCs w:val="24"/>
                    </w:rPr>
                  </w:pPr>
                  <w:r w:rsidRPr="00D84CF7">
                    <w:rPr>
                      <w:rFonts w:ascii="Times New Roman" w:hAnsi="Times New Roman"/>
                      <w:color w:val="FF0000"/>
                      <w:position w:val="-2"/>
                      <w:sz w:val="24"/>
                      <w:szCs w:val="24"/>
                    </w:rPr>
                    <w:object w:dxaOrig="3557" w:dyaOrig="294">
                      <v:shape id="_x0000_i1172" type="#_x0000_t75" style="width:177.75pt;height:15pt" o:ole="">
                        <v:imagedata r:id="rId301" o:title=""/>
                      </v:shape>
                      <o:OLEObject Type="Embed" ProgID="FXEquation.Equation" ShapeID="_x0000_i1172" DrawAspect="Content" ObjectID="_1514611376" r:id="rId302"/>
                    </w:object>
                  </w:r>
                </w:p>
              </w:tc>
            </w:tr>
          </w:tbl>
          <w:p w:rsidR="00EC5FE7" w:rsidRPr="00F86401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F86401">
              <w:rPr>
                <w:rFonts w:ascii="Times New Roman" w:hAnsi="Times New Roman"/>
                <w:position w:val="-2"/>
                <w:sz w:val="24"/>
                <w:szCs w:val="24"/>
              </w:rPr>
              <w:t>The smallest value is 1</w:t>
            </w:r>
          </w:p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F86401" w:rsidRDefault="00EC5FE7" w:rsidP="008A2E94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F86401">
              <w:rPr>
                <w:color w:val="FF0000"/>
                <w:position w:val="-60"/>
              </w:rPr>
              <w:object w:dxaOrig="3231" w:dyaOrig="778">
                <v:shape id="_x0000_i1173" type="#_x0000_t75" style="width:161.25pt;height:39pt" o:ole="">
                  <v:imagedata r:id="rId303" o:title=""/>
                </v:shape>
                <o:OLEObject Type="Embed" ProgID="FXEquation.Equation" ShapeID="_x0000_i1173" DrawAspect="Content" ObjectID="_1514611377" r:id="rId304"/>
              </w:objec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F86401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0F2476" w:rsidRDefault="00EC5FE7" w:rsidP="008A2E94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F2476" w:rsidRPr="000F2476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9364" w:dyaOrig="778">
                <v:shape id="_x0000_i1174" type="#_x0000_t75" style="width:468pt;height:39pt" o:ole="">
                  <v:imagedata r:id="rId305" o:title=""/>
                </v:shape>
                <o:OLEObject Type="Embed" ProgID="FXEquation.Equation" ShapeID="_x0000_i1174" DrawAspect="Content" ObjectID="_1514611378" r:id="rId306"/>
              </w:object>
            </w:r>
            <w:r w:rsidRPr="000F2476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</w:tcPr>
          <w:p w:rsidR="00EC5FE7" w:rsidRDefault="00EC5FE7" w:rsidP="008A2E94">
            <w:pPr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F86401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D089D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Pr="00F86401" w:rsidRDefault="00EC5FE7" w:rsidP="008A2E94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86401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3948" w:dyaOrig="778">
                <v:shape id="_x0000_i1175" type="#_x0000_t75" style="width:197.25pt;height:39pt" o:ole="">
                  <v:imagedata r:id="rId307" o:title=""/>
                </v:shape>
                <o:OLEObject Type="Embed" ProgID="FXEquation.Equation" ShapeID="_x0000_i1175" DrawAspect="Content" ObjectID="_1514611379" r:id="rId308"/>
              </w:object>
            </w:r>
            <w:r w:rsidRPr="00F86401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</w:tcPr>
          <w:p w:rsidR="00EC5FE7" w:rsidRPr="00F86401" w:rsidRDefault="00EC5FE7" w:rsidP="008A2E94">
            <w:pPr>
              <w:jc w:val="center"/>
              <w:rPr>
                <w:position w:val="-2"/>
              </w:rPr>
            </w:pPr>
            <w:r w:rsidRPr="00F8640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64" w:dyaOrig="198">
                <v:shape id="_x0000_i1176" type="#_x0000_t75" style="width:18pt;height:9.75pt" o:ole="">
                  <v:imagedata r:id="rId309" o:title=""/>
                </v:shape>
                <o:OLEObject Type="Embed" ProgID="FXEquation.Equation" ShapeID="_x0000_i1176" DrawAspect="Content" ObjectID="_1514611380" r:id="rId310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2"/>
            <w:vAlign w:val="center"/>
          </w:tcPr>
          <w:p w:rsidR="00EC5FE7" w:rsidRDefault="00EC5FE7" w:rsidP="008A2E94">
            <w:pPr>
              <w:pStyle w:val="QuestionStyle"/>
              <w:rPr>
                <w:i/>
              </w:rPr>
            </w:pPr>
            <w:r>
              <w:t>“</w:t>
            </w:r>
            <w:r>
              <w:rPr>
                <w:i/>
              </w:rPr>
              <w:t>Take any number (n)</w:t>
            </w:r>
          </w:p>
          <w:p w:rsidR="00EC5FE7" w:rsidRDefault="00EC5FE7" w:rsidP="008A2E94">
            <w:pPr>
              <w:pStyle w:val="QuestionStyle"/>
              <w:rPr>
                <w:i/>
              </w:rPr>
            </w:pPr>
            <w:r>
              <w:rPr>
                <w:i/>
              </w:rPr>
              <w:t xml:space="preserve"> Double it  gives 2n</w:t>
            </w:r>
          </w:p>
          <w:p w:rsidR="00EC5FE7" w:rsidRDefault="00EC5FE7" w:rsidP="008A2E94">
            <w:pPr>
              <w:pStyle w:val="QuestionStyle"/>
              <w:rPr>
                <w:i/>
              </w:rPr>
            </w:pPr>
            <w:r>
              <w:rPr>
                <w:i/>
              </w:rPr>
              <w:t>Add five, gives 2n + 5</w:t>
            </w:r>
          </w:p>
          <w:p w:rsidR="00EC5FE7" w:rsidRDefault="00EC5FE7" w:rsidP="008A2E94">
            <w:pPr>
              <w:pStyle w:val="QuestionStyle"/>
              <w:rPr>
                <w:i/>
              </w:rPr>
            </w:pPr>
            <w:r>
              <w:rPr>
                <w:i/>
              </w:rPr>
              <w:t xml:space="preserve">Divide the result by 10 gives  </w:t>
            </w:r>
            <w:r w:rsidRPr="00F86401">
              <w:rPr>
                <w:i/>
                <w:color w:val="FF0000"/>
                <w:position w:val="-20"/>
              </w:rPr>
              <w:object w:dxaOrig="664" w:dyaOrig="537">
                <v:shape id="_x0000_i1177" type="#_x0000_t75" style="width:33pt;height:27pt" o:ole="">
                  <v:imagedata r:id="rId311" o:title=""/>
                </v:shape>
                <o:OLEObject Type="Embed" ProgID="FXEquation.Equation" ShapeID="_x0000_i1177" DrawAspect="Content" ObjectID="_1514611381" r:id="rId312"/>
              </w:object>
            </w:r>
            <w:r>
              <w:rPr>
                <w:i/>
              </w:rPr>
              <w:t xml:space="preserve"> </w:t>
            </w:r>
          </w:p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EC5FE7" w:rsidRDefault="00EC5FE7" w:rsidP="000F2476">
            <w:pPr>
              <w:spacing w:before="60"/>
              <w:jc w:val="center"/>
            </w:pPr>
            <w:r w:rsidRPr="00F86401">
              <w:rPr>
                <w:i/>
                <w:color w:val="FF0000"/>
                <w:position w:val="-20"/>
              </w:rPr>
              <w:object w:dxaOrig="664" w:dyaOrig="537">
                <v:shape id="_x0000_i1178" type="#_x0000_t75" style="width:33pt;height:27pt" o:ole="">
                  <v:imagedata r:id="rId311" o:title=""/>
                </v:shape>
                <o:OLEObject Type="Embed" ProgID="FXEquation.Equation" ShapeID="_x0000_i1178" DrawAspect="Content" ObjectID="_1514611382" r:id="rId313"/>
              </w:object>
            </w:r>
          </w:p>
        </w:tc>
      </w:tr>
    </w:tbl>
    <w:p w:rsidR="00EC5FE7" w:rsidRPr="00A254FC" w:rsidRDefault="00EC5FE7" w:rsidP="00EC5FE7">
      <w:pPr>
        <w:rPr>
          <w:rFonts w:ascii="Times New Roman" w:hAnsi="Times New Roman"/>
          <w:sz w:val="24"/>
          <w:szCs w:val="24"/>
        </w:rPr>
        <w:sectPr w:rsidR="00EC5FE7" w:rsidRPr="00A254FC" w:rsidSect="003F797D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88"/>
        <w:gridCol w:w="431"/>
        <w:gridCol w:w="5243"/>
        <w:gridCol w:w="568"/>
        <w:gridCol w:w="2977"/>
      </w:tblGrid>
      <w:tr w:rsidR="00EC5FE7" w:rsidRPr="00A254FC" w:rsidTr="008A2E94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418944250"/>
            <w:placeholder>
              <w:docPart w:val="F9A5C1C4C3CF49BE90E92574AF26E7E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EC5FE7" w:rsidRPr="00A254FC" w:rsidRDefault="00EC5FE7" w:rsidP="008A2E9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="Times New Roman" w:hAnsi="Times New Roman"/>
              <w:i/>
              <w:sz w:val="52"/>
              <w:szCs w:val="52"/>
            </w:rPr>
            <w:alias w:val="Title"/>
            <w:tag w:val=""/>
            <w:id w:val="713930614"/>
            <w:placeholder>
              <w:docPart w:val="ACB20E18924A49398746F3C7BBAFC68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EC5FE7" w:rsidRPr="00A254FC" w:rsidRDefault="00EC5FE7" w:rsidP="008A2E9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Introductory Algebra</w:t>
                </w:r>
              </w:p>
            </w:tc>
          </w:sdtContent>
        </w:sdt>
        <w:tc>
          <w:tcPr>
            <w:tcW w:w="3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EC5FE7" w:rsidRPr="00A254FC" w:rsidTr="008A2E94">
        <w:trPr>
          <w:cantSplit/>
          <w:trHeight w:val="851"/>
        </w:trPr>
        <w:tc>
          <w:tcPr>
            <w:tcW w:w="10207" w:type="dxa"/>
            <w:gridSpan w:val="5"/>
            <w:shd w:val="clear" w:color="auto" w:fill="B6DDE8" w:themeFill="accent5" w:themeFillTint="66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A254FC">
              <w:rPr>
                <w:rFonts w:ascii="Times New Roman" w:hAnsi="Times New Roman"/>
                <w:sz w:val="40"/>
                <w:szCs w:val="40"/>
              </w:rPr>
              <w:t>ANSWERS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88" w:type="dxa"/>
          </w:tcPr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 w:rsidRPr="00A254FC">
              <w:rPr>
                <w:rFonts w:ascii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6242" w:type="dxa"/>
            <w:gridSpan w:val="3"/>
          </w:tcPr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 w:rsidRPr="00A254FC">
              <w:rPr>
                <w:rFonts w:ascii="Times New Roman" w:hAnsi="Times New Roman"/>
                <w:sz w:val="24"/>
                <w:szCs w:val="24"/>
              </w:rPr>
              <w:t>WORKING</w:t>
            </w:r>
          </w:p>
        </w:tc>
        <w:tc>
          <w:tcPr>
            <w:tcW w:w="2977" w:type="dxa"/>
          </w:tcPr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 w:rsidRPr="00A254FC"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FA4A2F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FA4A2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197" w:dyaOrig="194">
                <v:shape id="_x0000_i1179" type="#_x0000_t75" style="width:159.75pt;height:9pt" o:ole="">
                  <v:imagedata r:id="rId314" o:title=""/>
                </v:shape>
                <o:OLEObject Type="Embed" ProgID="FXEquation.Equation" ShapeID="_x0000_i1179" DrawAspect="Content" ObjectID="_1514611383" r:id="rId315"/>
              </w:object>
            </w:r>
          </w:p>
        </w:tc>
        <w:tc>
          <w:tcPr>
            <w:tcW w:w="2977" w:type="dxa"/>
            <w:vAlign w:val="center"/>
          </w:tcPr>
          <w:p w:rsidR="00EC5FE7" w:rsidRPr="00FA4A2F" w:rsidRDefault="00EC5FE7" w:rsidP="008A2E94">
            <w:pPr>
              <w:jc w:val="center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A4A2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78" w:dyaOrig="194">
                <v:shape id="_x0000_i1180" type="#_x0000_t75" style="width:18.75pt;height:9pt" o:ole="">
                  <v:imagedata r:id="rId316" o:title=""/>
                </v:shape>
                <o:OLEObject Type="Embed" ProgID="FXEquation.Equation" ShapeID="_x0000_i1180" DrawAspect="Content" ObjectID="_1514611384" r:id="rId317"/>
              </w:object>
            </w:r>
            <w:r w:rsidRPr="00FA4A2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FA4A2F" w:rsidRDefault="00EC5FE7" w:rsidP="008A2E94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FA4A2F">
              <w:rPr>
                <w:color w:val="FF0000"/>
                <w:position w:val="-30"/>
              </w:rPr>
              <w:object w:dxaOrig="6258" w:dyaOrig="478">
                <v:shape id="_x0000_i1181" type="#_x0000_t75" style="width:313.5pt;height:24pt" o:ole="">
                  <v:imagedata r:id="rId318" o:title=""/>
                </v:shape>
                <o:OLEObject Type="Embed" ProgID="FXEquation.Equation" ShapeID="_x0000_i1181" DrawAspect="Content" ObjectID="_1514611385" r:id="rId319"/>
              </w:object>
            </w:r>
          </w:p>
        </w:tc>
        <w:tc>
          <w:tcPr>
            <w:tcW w:w="2977" w:type="dxa"/>
            <w:vAlign w:val="center"/>
          </w:tcPr>
          <w:p w:rsidR="00EC5FE7" w:rsidRPr="00FA4A2F" w:rsidRDefault="00EC5FE7" w:rsidP="008A2E94">
            <w:pPr>
              <w:jc w:val="center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FA4A2F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62" w:dyaOrig="198">
                <v:shape id="_x0000_i1182" type="#_x0000_t75" style="width:48pt;height:9.75pt" o:ole="">
                  <v:imagedata r:id="rId320" o:title=""/>
                </v:shape>
                <o:OLEObject Type="Embed" ProgID="FXEquation.Equation" ShapeID="_x0000_i1182" DrawAspect="Content" ObjectID="_1514611386" r:id="rId321"/>
              </w:object>
            </w:r>
            <w:r w:rsidRPr="00FA4A2F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A75254" w:rsidRDefault="00A75254" w:rsidP="008A2E94">
            <w:pPr>
              <w:rPr>
                <w:rFonts w:ascii="Times New Roman" w:hAnsi="Times New Roman"/>
                <w:position w:val="-88"/>
                <w:sz w:val="24"/>
                <w:szCs w:val="24"/>
              </w:rPr>
            </w:pPr>
            <w:r w:rsidRPr="00A75254">
              <w:rPr>
                <w:color w:val="FF0000"/>
                <w:position w:val="-88"/>
              </w:rPr>
              <w:object w:dxaOrig="3454" w:dyaOrig="1154">
                <v:shape id="_x0000_i1183" type="#_x0000_t75" style="width:172.5pt;height:57pt" o:ole="">
                  <v:imagedata r:id="rId322" o:title=""/>
                </v:shape>
                <o:OLEObject Type="Embed" ProgID="FXEquation.Equation" ShapeID="_x0000_i1183" DrawAspect="Content" ObjectID="_1514611387" r:id="rId323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A75254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="00EC5FE7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9F7467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9F7467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3260" w:dyaOrig="354">
                <v:shape id="_x0000_i1184" type="#_x0000_t75" style="width:162.75pt;height:17.25pt" o:ole="">
                  <v:imagedata r:id="rId324" o:title=""/>
                </v:shape>
                <o:OLEObject Type="Embed" ProgID="FXEquation.Equation" ShapeID="_x0000_i1184" DrawAspect="Content" ObjectID="_1514611388" r:id="rId325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9F7467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9F7467" w:rsidRDefault="00EC5FE7" w:rsidP="008A2E9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9F7467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988" w:dyaOrig="294">
                <v:shape id="_x0000_i1185" type="#_x0000_t75" style="width:149.25pt;height:15pt" o:ole="">
                  <v:imagedata r:id="rId326" o:title=""/>
                </v:shape>
                <o:OLEObject Type="Embed" ProgID="FXEquation.Equation" ShapeID="_x0000_i1185" DrawAspect="Content" ObjectID="_1514611389" r:id="rId327"/>
              </w:object>
            </w:r>
          </w:p>
        </w:tc>
        <w:tc>
          <w:tcPr>
            <w:tcW w:w="2977" w:type="dxa"/>
            <w:vAlign w:val="center"/>
          </w:tcPr>
          <w:p w:rsidR="00EC5FE7" w:rsidRPr="009F7467" w:rsidRDefault="00EC5FE7" w:rsidP="008A2E94">
            <w:pPr>
              <w:jc w:val="center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9F7467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228" w:dyaOrig="294">
                <v:shape id="_x0000_i1186" type="#_x0000_t75" style="width:11.25pt;height:15pt" o:ole="">
                  <v:imagedata r:id="rId328" o:title=""/>
                </v:shape>
                <o:OLEObject Type="Embed" ProgID="FXEquation.Equation" ShapeID="_x0000_i1186" DrawAspect="Content" ObjectID="_1514611390" r:id="rId329"/>
              </w:object>
            </w:r>
            <w:r w:rsidRPr="009F7467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 w:rsidRPr="00D17836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2006" w:dyaOrig="1473">
                <v:shape id="_x0000_i1187" type="#_x0000_t75" style="width:99.75pt;height:73.5pt" o:ole="">
                  <v:imagedata r:id="rId330" o:title=""/>
                </v:shape>
                <o:OLEObject Type="Embed" ProgID="FXEquation.Equation" ShapeID="_x0000_i1187" DrawAspect="Content" ObjectID="_1514611391" r:id="rId331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477F94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Default="00EC5FE7" w:rsidP="008A2E94">
            <w:pP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“</w: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Multiply the sum of x and y by 4.”</w:t>
            </w:r>
          </w:p>
          <w:p w:rsidR="00EC5FE7" w:rsidRDefault="00EC5FE7" w:rsidP="008A2E94">
            <w:pP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The sum of x and y = x + y</w:t>
            </w:r>
          </w:p>
          <w:p w:rsidR="00EC5FE7" w:rsidRPr="00A254FC" w:rsidRDefault="00EC5FE7" w:rsidP="008A2E9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Multiply this by 4 = </w:t>
            </w:r>
            <w:r w:rsidRPr="0086157C">
              <w:rPr>
                <w:rFonts w:ascii="Times New Roman" w:hAnsi="Times New Roman"/>
                <w:i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2250" w:dyaOrig="238">
                <v:shape id="_x0000_i1188" type="#_x0000_t75" style="width:112.5pt;height:12pt" o:ole="">
                  <v:imagedata r:id="rId332" o:title=""/>
                </v:shape>
                <o:OLEObject Type="Embed" ProgID="FXEquation.Equation" ShapeID="_x0000_i1188" DrawAspect="Content" ObjectID="_1514611392" r:id="rId333"/>
              </w:object>
            </w:r>
            <w:r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 xml:space="preserve">  </w:t>
            </w:r>
          </w:p>
        </w:tc>
        <w:tc>
          <w:tcPr>
            <w:tcW w:w="2977" w:type="dxa"/>
            <w:vAlign w:val="center"/>
          </w:tcPr>
          <w:p w:rsidR="00EC5FE7" w:rsidRPr="0086157C" w:rsidRDefault="00EC5FE7" w:rsidP="008A2E94">
            <w:pPr>
              <w:jc w:val="center"/>
              <w:rPr>
                <w:rFonts w:ascii="Times New Roman" w:hAnsi="Times New Roman"/>
                <w:position w:val="-54"/>
                <w:sz w:val="24"/>
                <w:szCs w:val="24"/>
              </w:rPr>
            </w:pPr>
            <w:r w:rsidRPr="0086157C">
              <w:rPr>
                <w:rFonts w:ascii="Times New Roman" w:hAnsi="Times New Roman"/>
                <w:i/>
                <w:noProof/>
                <w:color w:val="FF0000"/>
                <w:position w:val="-54"/>
                <w:sz w:val="24"/>
                <w:szCs w:val="24"/>
                <w:lang w:eastAsia="en-AU"/>
              </w:rPr>
              <w:object w:dxaOrig="1534" w:dyaOrig="718">
                <v:shape id="_x0000_i1189" type="#_x0000_t75" style="width:76.5pt;height:36pt" o:ole="">
                  <v:imagedata r:id="rId334" o:title=""/>
                </v:shape>
                <o:OLEObject Type="Embed" ProgID="FXEquation.Equation" ShapeID="_x0000_i1189" DrawAspect="Content" ObjectID="_1514611393" r:id="rId335"/>
              </w:objec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86157C" w:rsidRDefault="00EC5FE7" w:rsidP="008A2E94">
            <w:pPr>
              <w:rPr>
                <w:rFonts w:ascii="Times New Roman" w:hAnsi="Times New Roman"/>
                <w:position w:val="-26"/>
                <w:sz w:val="24"/>
                <w:szCs w:val="24"/>
              </w:rPr>
            </w:pPr>
            <w:r w:rsidRPr="0086157C">
              <w:rPr>
                <w:rFonts w:ascii="Times New Roman" w:hAnsi="Times New Roman"/>
                <w:color w:val="FF0000"/>
                <w:position w:val="-26"/>
                <w:sz w:val="24"/>
                <w:szCs w:val="24"/>
              </w:rPr>
              <w:object w:dxaOrig="3278" w:dyaOrig="618">
                <v:shape id="_x0000_i1190" type="#_x0000_t75" style="width:164.25pt;height:30.75pt" o:ole="">
                  <v:imagedata r:id="rId336" o:title=""/>
                </v:shape>
                <o:OLEObject Type="Embed" ProgID="FXEquation.Equation" ShapeID="_x0000_i1190" DrawAspect="Content" ObjectID="_1514611394" r:id="rId337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86157C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306E2E" w:rsidRDefault="00EC5FE7" w:rsidP="008A2E94">
            <w:pPr>
              <w:rPr>
                <w:rFonts w:ascii="Times New Roman" w:hAnsi="Times New Roman"/>
                <w:position w:val="-30"/>
                <w:sz w:val="24"/>
                <w:szCs w:val="24"/>
              </w:rPr>
            </w:pPr>
            <w:r w:rsidRPr="00306E2E">
              <w:rPr>
                <w:rFonts w:ascii="Times New Roman" w:hAnsi="Times New Roman"/>
                <w:color w:val="FF0000"/>
                <w:position w:val="-30"/>
                <w:sz w:val="24"/>
                <w:szCs w:val="24"/>
              </w:rPr>
              <w:object w:dxaOrig="4678" w:dyaOrig="478">
                <v:shape id="_x0000_i1191" type="#_x0000_t75" style="width:234pt;height:24pt" o:ole="">
                  <v:imagedata r:id="rId338" o:title=""/>
                </v:shape>
                <o:OLEObject Type="Embed" ProgID="FXEquation.Equation" ShapeID="_x0000_i1191" DrawAspect="Content" ObjectID="_1514611395" r:id="rId339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5</w:t>
            </w:r>
            <w:r w:rsidRPr="00306E2E">
              <w:rPr>
                <w:rFonts w:ascii="Times New Roman" w:hAnsi="Times New Roman"/>
                <w:i/>
                <w:sz w:val="24"/>
                <w:szCs w:val="24"/>
              </w:rPr>
              <w:t>ed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or 5</w:t>
            </w:r>
            <w:r w:rsidRPr="00306E2E">
              <w:rPr>
                <w:rFonts w:ascii="Times New Roman" w:hAnsi="Times New Roman"/>
                <w:i/>
                <w:sz w:val="24"/>
                <w:szCs w:val="24"/>
              </w:rPr>
              <w:t>de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325326" w:rsidRDefault="00EC5FE7" w:rsidP="008A2E94">
            <w:pPr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</w:pPr>
            <w:r w:rsidRPr="0032532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584" w:dyaOrig="354">
                <v:shape id="_x0000_i1192" type="#_x0000_t75" style="width:79.5pt;height:17.25pt" o:ole="">
                  <v:imagedata r:id="rId340" o:title=""/>
                </v:shape>
                <o:OLEObject Type="Embed" ProgID="FXEquation.Equation" ShapeID="_x0000_i1192" DrawAspect="Content" ObjectID="_1514611396" r:id="rId341"/>
              </w:object>
            </w:r>
          </w:p>
          <w:p w:rsidR="00EC5FE7" w:rsidRPr="00325326" w:rsidRDefault="00EC5FE7" w:rsidP="008A2E94">
            <w:pPr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</w:pPr>
            <w:r w:rsidRPr="0032532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1464" w:dyaOrig="354">
                <v:shape id="_x0000_i1193" type="#_x0000_t75" style="width:73.5pt;height:17.25pt" o:ole="">
                  <v:imagedata r:id="rId342" o:title=""/>
                </v:shape>
                <o:OLEObject Type="Embed" ProgID="FXEquation.Equation" ShapeID="_x0000_i1193" DrawAspect="Content" ObjectID="_1514611397" r:id="rId343"/>
              </w:object>
            </w:r>
          </w:p>
          <w:p w:rsidR="00EC5FE7" w:rsidRDefault="00EC5FE7" w:rsidP="008A2E94">
            <w:pPr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</w:pPr>
            <w:r w:rsidRPr="00325326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2072" w:dyaOrig="680">
                <v:shape id="_x0000_i1194" type="#_x0000_t75" style="width:103.5pt;height:33.75pt" o:ole="">
                  <v:imagedata r:id="rId344" o:title=""/>
                </v:shape>
                <o:OLEObject Type="Embed" ProgID="FXEquation.Equation" ShapeID="_x0000_i1194" DrawAspect="Content" ObjectID="_1514611398" r:id="rId345"/>
              </w:object>
            </w:r>
          </w:p>
          <w:p w:rsidR="00EC5FE7" w:rsidRPr="00325326" w:rsidRDefault="00EC5FE7" w:rsidP="008A2E94">
            <w:pPr>
              <w:rPr>
                <w:rFonts w:ascii="Times New Roman" w:hAnsi="Times New Roman"/>
                <w:position w:val="-24"/>
                <w:sz w:val="24"/>
                <w:szCs w:val="24"/>
              </w:rPr>
            </w:pPr>
            <w:r w:rsidRPr="00325326">
              <w:rPr>
                <w:rFonts w:ascii="Times New Roman" w:hAnsi="Times New Roman"/>
                <w:color w:val="FF0000"/>
                <w:position w:val="-24"/>
                <w:sz w:val="24"/>
                <w:szCs w:val="24"/>
              </w:rPr>
              <w:object w:dxaOrig="3888" w:dyaOrig="680">
                <v:shape id="_x0000_i1195" type="#_x0000_t75" style="width:194.25pt;height:33.75pt" o:ole="">
                  <v:imagedata r:id="rId346" o:title=""/>
                </v:shape>
                <o:OLEObject Type="Embed" ProgID="FXEquation.Equation" ShapeID="_x0000_i1195" DrawAspect="Content" ObjectID="_1514611399" r:id="rId347"/>
              </w:object>
            </w:r>
          </w:p>
        </w:tc>
        <w:tc>
          <w:tcPr>
            <w:tcW w:w="2977" w:type="dxa"/>
            <w:vAlign w:val="center"/>
          </w:tcPr>
          <w:p w:rsidR="00EC5FE7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325326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325326" w:rsidRDefault="00EC5FE7" w:rsidP="008A2E94">
            <w:pPr>
              <w:rPr>
                <w:rFonts w:ascii="Times New Roman" w:hAnsi="Times New Roman"/>
                <w:position w:val="-60"/>
                <w:sz w:val="24"/>
                <w:szCs w:val="24"/>
              </w:rPr>
            </w:pPr>
            <w:r w:rsidRPr="00325326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3798" w:dyaOrig="778">
                <v:shape id="_x0000_i1196" type="#_x0000_t75" style="width:190.5pt;height:39pt" o:ole="">
                  <v:imagedata r:id="rId348" o:title=""/>
                </v:shape>
                <o:OLEObject Type="Embed" ProgID="FXEquation.Equation" ShapeID="_x0000_i1196" DrawAspect="Content" ObjectID="_1514611400" r:id="rId349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2D5C68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2D5C68" w:rsidRDefault="00EC5FE7" w:rsidP="008A2E94">
            <w:pPr>
              <w:rPr>
                <w:rFonts w:ascii="Times New Roman" w:hAnsi="Times New Roman"/>
                <w:position w:val="-38"/>
                <w:sz w:val="24"/>
                <w:szCs w:val="24"/>
              </w:rPr>
            </w:pPr>
            <w:r w:rsidRPr="002D5C68">
              <w:rPr>
                <w:rFonts w:ascii="Times New Roman" w:hAnsi="Times New Roman"/>
                <w:color w:val="FF0000"/>
                <w:position w:val="-38"/>
                <w:sz w:val="24"/>
                <w:szCs w:val="24"/>
              </w:rPr>
              <w:object w:dxaOrig="10757" w:dyaOrig="654">
                <v:shape id="_x0000_i1197" type="#_x0000_t75" style="width:537.75pt;height:33pt" o:ole="">
                  <v:imagedata r:id="rId350" o:title=""/>
                </v:shape>
                <o:OLEObject Type="Embed" ProgID="FXEquation.Equation" ShapeID="_x0000_i1197" DrawAspect="Content" ObjectID="_1514611401" r:id="rId351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51034A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Default="00EC5FE7" w:rsidP="008A2E94">
            <w:pP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</w:pPr>
            <w:r w:rsidRPr="00060B0C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33" w:dyaOrig="234">
                <v:shape id="_x0000_i1198" type="#_x0000_t75" style="width:27pt;height:12pt" o:ole="">
                  <v:imagedata r:id="rId193" o:title=""/>
                </v:shape>
                <o:OLEObject Type="Embed" ProgID="FXEquation.Equation" ShapeID="_x0000_i1198" DrawAspect="Content" ObjectID="_1514611402" r:id="rId352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,  </w:t>
            </w:r>
            <w:r w:rsidRPr="0051034A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42" w:dyaOrig="190">
                <v:shape id="_x0000_i1199" type="#_x0000_t75" style="width:36.75pt;height:9pt" o:ole="">
                  <v:imagedata r:id="rId195" o:title=""/>
                </v:shape>
                <o:OLEObject Type="Embed" ProgID="FXEquation.Equation" ShapeID="_x0000_i1199" DrawAspect="Content" ObjectID="_1514611403" r:id="rId35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 </w:t>
            </w:r>
            <w:r w:rsidRPr="0051034A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676" w:dyaOrig="238">
                <v:shape id="_x0000_i1200" type="#_x0000_t75" style="width:33.75pt;height:12pt" o:ole="">
                  <v:imagedata r:id="rId354" o:title=""/>
                </v:shape>
                <o:OLEObject Type="Embed" ProgID="FXEquation.Equation" ShapeID="_x0000_i1200" DrawAspect="Content" ObjectID="_1514611404" r:id="rId355"/>
              </w:object>
            </w:r>
          </w:p>
          <w:p w:rsidR="00EC5FE7" w:rsidRDefault="00EC5FE7" w:rsidP="008A2E94">
            <w:pPr>
              <w:rPr>
                <w:rFonts w:ascii="Times New Roman" w:hAnsi="Times New Roman"/>
                <w:color w:val="FF0000"/>
                <w:position w:val="-106"/>
                <w:sz w:val="24"/>
                <w:szCs w:val="24"/>
              </w:rPr>
            </w:pPr>
            <w:r w:rsidRPr="00141FFA">
              <w:rPr>
                <w:rFonts w:ascii="Times New Roman" w:hAnsi="Times New Roman"/>
                <w:color w:val="FF0000"/>
                <w:position w:val="-106"/>
                <w:sz w:val="24"/>
                <w:szCs w:val="24"/>
              </w:rPr>
              <w:object w:dxaOrig="2130" w:dyaOrig="1397">
                <v:shape id="_x0000_i1201" type="#_x0000_t75" style="width:106.5pt;height:70.5pt" o:ole="">
                  <v:imagedata r:id="rId356" o:title=""/>
                </v:shape>
                <o:OLEObject Type="Embed" ProgID="FXEquation.Equation" ShapeID="_x0000_i1201" DrawAspect="Content" ObjectID="_1514611405" r:id="rId357"/>
              </w:object>
            </w:r>
            <w:r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</w:t>
            </w:r>
            <w:r w:rsidRPr="0051034A">
              <w:rPr>
                <w:rFonts w:ascii="Times New Roman" w:hAnsi="Times New Roman"/>
                <w:color w:val="FF0000"/>
                <w:position w:val="-106"/>
                <w:sz w:val="24"/>
                <w:szCs w:val="24"/>
              </w:rPr>
              <w:object w:dxaOrig="2576" w:dyaOrig="1401">
                <v:shape id="_x0000_i1202" type="#_x0000_t75" style="width:129pt;height:70.5pt" o:ole="">
                  <v:imagedata r:id="rId358" o:title=""/>
                </v:shape>
                <o:OLEObject Type="Embed" ProgID="FXEquation.Equation" ShapeID="_x0000_i1202" DrawAspect="Content" ObjectID="_1514611406" r:id="rId359"/>
              </w:object>
            </w:r>
          </w:p>
          <w:p w:rsidR="00EC5FE7" w:rsidRDefault="00EC5FE7" w:rsidP="008A2E94">
            <w:pPr>
              <w:rPr>
                <w:rFonts w:ascii="Times New Roman" w:hAnsi="Times New Roman"/>
                <w:color w:val="FF0000"/>
                <w:position w:val="-106"/>
                <w:sz w:val="24"/>
                <w:szCs w:val="24"/>
              </w:rPr>
            </w:pPr>
          </w:p>
          <w:p w:rsidR="00EC5FE7" w:rsidRPr="00141FFA" w:rsidRDefault="00EC5FE7" w:rsidP="008A2E94">
            <w:pPr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color w:val="FF0000"/>
                <w:position w:val="-106"/>
                <w:sz w:val="24"/>
                <w:szCs w:val="24"/>
              </w:rPr>
              <w:t xml:space="preserve"> </w:t>
            </w:r>
            <w:r w:rsidRPr="00141FFA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2724" w:dyaOrig="778">
                <v:shape id="_x0000_i1203" type="#_x0000_t75" style="width:136.5pt;height:39pt" o:ole="">
                  <v:imagedata r:id="rId360" o:title=""/>
                </v:shape>
                <o:OLEObject Type="Embed" ProgID="FXEquation.Equation" ShapeID="_x0000_i1203" DrawAspect="Content" ObjectID="_1514611407" r:id="rId361"/>
              </w:object>
            </w:r>
            <w:r w:rsidRPr="00141FFA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t xml:space="preserve"> </w:t>
            </w:r>
            <w:r w:rsidRPr="00141FFA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2934" w:dyaOrig="874">
                <v:shape id="_x0000_i1204" type="#_x0000_t75" style="width:147pt;height:44.25pt" o:ole="">
                  <v:imagedata r:id="rId362" o:title=""/>
                </v:shape>
                <o:OLEObject Type="Embed" ProgID="FXEquation.Equation" ShapeID="_x0000_i1204" DrawAspect="Content" ObjectID="_1514611408" r:id="rId363"/>
              </w:object>
            </w:r>
            <w:r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Pr="005310D1">
              <w:rPr>
                <w:rFonts w:ascii="Times New Roman" w:hAnsi="Times New Roman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5310D1" w:rsidRDefault="00EC5FE7" w:rsidP="008A2E94">
            <w:pPr>
              <w:rPr>
                <w:rFonts w:ascii="Times New Roman" w:hAnsi="Times New Roman"/>
                <w:position w:val="-20"/>
                <w:sz w:val="24"/>
                <w:szCs w:val="24"/>
              </w:rPr>
            </w:pPr>
            <w:r w:rsidRPr="005310D1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644" w:dyaOrig="639">
                <v:shape id="_x0000_i1205" type="#_x0000_t75" style="width:132pt;height:32.25pt" o:ole="">
                  <v:imagedata r:id="rId364" o:title=""/>
                </v:shape>
                <o:OLEObject Type="Embed" ProgID="FXEquation.Equation" ShapeID="_x0000_i1205" DrawAspect="Content" ObjectID="_1514611409" r:id="rId365"/>
              </w:object>
            </w:r>
          </w:p>
        </w:tc>
        <w:tc>
          <w:tcPr>
            <w:tcW w:w="2977" w:type="dxa"/>
            <w:vAlign w:val="center"/>
          </w:tcPr>
          <w:p w:rsidR="00EC5FE7" w:rsidRPr="005310D1" w:rsidRDefault="00EC5FE7" w:rsidP="008A2E94">
            <w:pPr>
              <w:jc w:val="center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5310D1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423" w:dyaOrig="639">
                <v:shape id="_x0000_i1206" type="#_x0000_t75" style="width:21pt;height:32.25pt" o:ole="">
                  <v:imagedata r:id="rId366" o:title=""/>
                </v:shape>
                <o:OLEObject Type="Embed" ProgID="FXEquation.Equation" ShapeID="_x0000_i1206" DrawAspect="Content" ObjectID="_1514611410" r:id="rId367"/>
              </w:object>
            </w:r>
            <w:r w:rsidRPr="005310D1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89419E" w:rsidRDefault="00EC5FE7" w:rsidP="008A2E94">
            <w:pPr>
              <w:rPr>
                <w:rFonts w:ascii="Times New Roman" w:hAnsi="Times New Roman"/>
                <w:position w:val="-266"/>
                <w:sz w:val="24"/>
                <w:szCs w:val="24"/>
              </w:rPr>
            </w:pPr>
            <w:r w:rsidRPr="0089419E">
              <w:rPr>
                <w:rFonts w:ascii="Times New Roman" w:hAnsi="Times New Roman"/>
                <w:noProof/>
                <w:color w:val="FF0000"/>
                <w:position w:val="-266"/>
                <w:sz w:val="24"/>
                <w:szCs w:val="24"/>
                <w:lang w:eastAsia="en-AU"/>
              </w:rPr>
              <w:object w:dxaOrig="3664" w:dyaOrig="2837">
                <v:shape id="_x0000_i1207" type="#_x0000_t75" style="width:168.75pt;height:131.25pt" o:ole="">
                  <v:imagedata r:id="rId368" o:title=""/>
                </v:shape>
                <o:OLEObject Type="Embed" ProgID="FXEquation.Equation" ShapeID="_x0000_i1207" DrawAspect="Content" ObjectID="_1514611411" r:id="rId369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Pr="0089419E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89419E" w:rsidRDefault="00A75254" w:rsidP="008A2E94">
            <w:pPr>
              <w:rPr>
                <w:rFonts w:ascii="Times New Roman" w:hAnsi="Times New Roman"/>
                <w:position w:val="-84"/>
                <w:sz w:val="24"/>
                <w:szCs w:val="24"/>
              </w:rPr>
            </w:pPr>
            <w:r w:rsidRPr="0089419E">
              <w:rPr>
                <w:rFonts w:ascii="Times New Roman" w:hAnsi="Times New Roman"/>
                <w:color w:val="FF0000"/>
                <w:position w:val="-84"/>
                <w:sz w:val="24"/>
                <w:szCs w:val="24"/>
              </w:rPr>
              <w:object w:dxaOrig="4307" w:dyaOrig="1274">
                <v:shape id="_x0000_i1208" type="#_x0000_t75" style="width:215.25pt;height:63.75pt" o:ole="">
                  <v:imagedata r:id="rId370" o:title=""/>
                </v:shape>
                <o:OLEObject Type="Embed" ProgID="FXEquation.Equation" ShapeID="_x0000_i1208" DrawAspect="Content" ObjectID="_1514611412" r:id="rId371"/>
              </w:object>
            </w:r>
          </w:p>
        </w:tc>
        <w:tc>
          <w:tcPr>
            <w:tcW w:w="2977" w:type="dxa"/>
            <w:vAlign w:val="center"/>
          </w:tcPr>
          <w:p w:rsidR="00EC5FE7" w:rsidRPr="00A75254" w:rsidRDefault="00EC5FE7" w:rsidP="008A2E94">
            <w:pPr>
              <w:jc w:val="center"/>
              <w:rPr>
                <w:rFonts w:ascii="Times New Roman" w:hAnsi="Times New Roman"/>
                <w:position w:val="-2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75254" w:rsidRPr="00A75254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274" w:dyaOrig="537">
                <v:shape id="_x0000_i1209" type="#_x0000_t75" style="width:13.5pt;height:27pt" o:ole="">
                  <v:imagedata r:id="rId372" o:title=""/>
                </v:shape>
                <o:OLEObject Type="Embed" ProgID="FXEquation.Equation" ShapeID="_x0000_i1209" DrawAspect="Content" ObjectID="_1514611413" r:id="rId373"/>
              </w:object>
            </w:r>
            <w:r w:rsidRPr="00A75254">
              <w:rPr>
                <w:rFonts w:ascii="Times New Roman" w:hAnsi="Times New Roman"/>
                <w:position w:val="-20"/>
                <w:sz w:val="24"/>
                <w:szCs w:val="24"/>
              </w:rPr>
              <w:t xml:space="preserve"> 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5734B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3078" w:dyaOrig="354">
                <v:shape id="_x0000_i1210" type="#_x0000_t75" style="width:153.75pt;height:17.25pt" o:ole="">
                  <v:imagedata r:id="rId374" o:title=""/>
                </v:shape>
                <o:OLEObject Type="Embed" ProgID="FXEquation.Equation" ShapeID="_x0000_i1210" DrawAspect="Content" ObjectID="_1514611414" r:id="rId375"/>
              </w:object>
            </w:r>
            <w:r w:rsidRPr="008B193C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   </w:t>
            </w:r>
          </w:p>
          <w:p w:rsidR="00EC5FE7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</w:t>
            </w:r>
            <w:r w:rsidRPr="005734B6">
              <w:rPr>
                <w:rFonts w:ascii="Times New Roman" w:hAnsi="Times New Roman"/>
                <w:color w:val="FF0000"/>
                <w:position w:val="-20"/>
                <w:sz w:val="24"/>
                <w:szCs w:val="24"/>
              </w:rPr>
              <w:object w:dxaOrig="1646" w:dyaOrig="639">
                <v:shape id="_x0000_i1211" type="#_x0000_t75" style="width:82.5pt;height:32.25pt" o:ole="">
                  <v:imagedata r:id="rId376" o:title=""/>
                </v:shape>
                <o:OLEObject Type="Embed" ProgID="FXEquation.Equation" ShapeID="_x0000_i1211" DrawAspect="Content" ObjectID="_1514611415" r:id="rId377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             </w:t>
            </w:r>
          </w:p>
          <w:p w:rsidR="00EC5FE7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  <w:r w:rsidRPr="005734B6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3064" w:dyaOrig="354">
                <v:shape id="_x0000_i1212" type="#_x0000_t75" style="width:153pt;height:17.25pt" o:ole="">
                  <v:imagedata r:id="rId378" o:title=""/>
                </v:shape>
                <o:OLEObject Type="Embed" ProgID="FXEquation.Equation" ShapeID="_x0000_i1212" DrawAspect="Content" ObjectID="_1514611416" r:id="rId379"/>
              </w:object>
            </w: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                    </w:t>
            </w:r>
          </w:p>
          <w:p w:rsidR="00EC5FE7" w:rsidRPr="005734B6" w:rsidRDefault="00EC5FE7" w:rsidP="008A2E94">
            <w:pPr>
              <w:rPr>
                <w:rFonts w:ascii="Times New Roman" w:hAnsi="Times New Roman"/>
                <w:position w:val="-32"/>
                <w:sz w:val="24"/>
                <w:szCs w:val="24"/>
              </w:rPr>
            </w:pPr>
            <w:r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 </w:t>
            </w:r>
            <w:r w:rsidRPr="005734B6">
              <w:rPr>
                <w:rFonts w:ascii="Times New Roman" w:hAnsi="Times New Roman"/>
                <w:color w:val="FF0000"/>
                <w:position w:val="-32"/>
                <w:sz w:val="24"/>
                <w:szCs w:val="24"/>
              </w:rPr>
              <w:object w:dxaOrig="2726" w:dyaOrig="893">
                <v:shape id="_x0000_i1213" type="#_x0000_t75" style="width:136.5pt;height:44.25pt" o:ole="">
                  <v:imagedata r:id="rId380" o:title=""/>
                </v:shape>
                <o:OLEObject Type="Embed" ProgID="FXEquation.Equation" ShapeID="_x0000_i1213" DrawAspect="Content" ObjectID="_1514611417" r:id="rId381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5734B6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5734B6" w:rsidRDefault="00EC5FE7" w:rsidP="008A2E94">
            <w:pPr>
              <w:rPr>
                <w:rFonts w:ascii="Times New Roman" w:hAnsi="Times New Roman"/>
                <w:position w:val="-168"/>
                <w:sz w:val="24"/>
                <w:szCs w:val="24"/>
              </w:rPr>
            </w:pPr>
            <w:r w:rsidRPr="005734B6">
              <w:rPr>
                <w:rFonts w:ascii="Times New Roman" w:hAnsi="Times New Roman"/>
                <w:color w:val="FF0000"/>
                <w:position w:val="-168"/>
                <w:sz w:val="24"/>
                <w:szCs w:val="24"/>
              </w:rPr>
              <w:object w:dxaOrig="3454" w:dyaOrig="1858">
                <v:shape id="_x0000_i1214" type="#_x0000_t75" style="width:164.25pt;height:87.75pt" o:ole="">
                  <v:imagedata r:id="rId382" o:title=""/>
                </v:shape>
                <o:OLEObject Type="Embed" ProgID="FXEquation.Equation" ShapeID="_x0000_i1214" DrawAspect="Content" ObjectID="_1514611418" r:id="rId383"/>
              </w:object>
            </w:r>
          </w:p>
        </w:tc>
        <w:tc>
          <w:tcPr>
            <w:tcW w:w="2977" w:type="dxa"/>
            <w:vAlign w:val="center"/>
          </w:tcPr>
          <w:p w:rsidR="00EC5FE7" w:rsidRPr="003F797D" w:rsidRDefault="00EC5FE7" w:rsidP="008A2E94">
            <w:pPr>
              <w:jc w:val="center"/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3F797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502" w:dyaOrig="194">
                <v:shape id="_x0000_i1215" type="#_x0000_t75" style="width:25.5pt;height:9pt" o:ole="">
                  <v:imagedata r:id="rId384" o:title=""/>
                </v:shape>
                <o:OLEObject Type="Embed" ProgID="FXEquation.Equation" ShapeID="_x0000_i1215" DrawAspect="Content" ObjectID="_1514611419" r:id="rId385"/>
              </w:object>
            </w:r>
            <w:r w:rsidRPr="003F797D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Pr="003F797D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3F797D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698" w:dyaOrig="354">
                <v:shape id="_x0000_i1216" type="#_x0000_t75" style="width:285pt;height:17.25pt" o:ole="">
                  <v:imagedata r:id="rId386" o:title=""/>
                </v:shape>
                <o:OLEObject Type="Embed" ProgID="FXEquation.Equation" ShapeID="_x0000_i1216" DrawAspect="Content" ObjectID="_1514611420" r:id="rId387"/>
              </w:object>
            </w:r>
            <w:r w:rsidRPr="003F797D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EC5FE7" w:rsidRPr="003F797D" w:rsidRDefault="00EC5FE7" w:rsidP="008A2E94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3F797D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5050" w:dyaOrig="238">
                <v:shape id="_x0000_i1217" type="#_x0000_t75" style="width:252.75pt;height:12pt" o:ole="">
                  <v:imagedata r:id="rId388" o:title=""/>
                </v:shape>
                <o:OLEObject Type="Embed" ProgID="FXEquation.Equation" ShapeID="_x0000_i1217" DrawAspect="Content" ObjectID="_1514611421" r:id="rId389"/>
              </w:object>
            </w:r>
            <w:r w:rsidRPr="003F797D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EC5FE7" w:rsidRPr="00CD5522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D5522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118" w:dyaOrig="354">
                <v:shape id="_x0000_i1218" type="#_x0000_t75" style="width:255.75pt;height:17.25pt" o:ole="">
                  <v:imagedata r:id="rId390" o:title=""/>
                </v:shape>
                <o:OLEObject Type="Embed" ProgID="FXEquation.Equation" ShapeID="_x0000_i1218" DrawAspect="Content" ObjectID="_1514611422" r:id="rId391"/>
              </w:object>
            </w:r>
            <w:r w:rsidRPr="00CD5522">
              <w:rPr>
                <w:rFonts w:ascii="Times New Roman" w:hAnsi="Times New Roman"/>
                <w:position w:val="-8"/>
                <w:sz w:val="24"/>
                <w:szCs w:val="24"/>
              </w:rPr>
              <w:t xml:space="preserve"> </w:t>
            </w:r>
          </w:p>
          <w:p w:rsidR="00EC5FE7" w:rsidRPr="00CD5522" w:rsidRDefault="00EC5FE7" w:rsidP="008A2E94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D5522">
              <w:rPr>
                <w:rFonts w:ascii="Times New Roman" w:hAnsi="Times New Roman"/>
                <w:color w:val="FF0000"/>
                <w:position w:val="-8"/>
                <w:sz w:val="24"/>
                <w:szCs w:val="24"/>
              </w:rPr>
              <w:object w:dxaOrig="5114" w:dyaOrig="354">
                <v:shape id="_x0000_i1219" type="#_x0000_t75" style="width:255.75pt;height:17.25pt" o:ole="">
                  <v:imagedata r:id="rId392" o:title=""/>
                </v:shape>
                <o:OLEObject Type="Embed" ProgID="FXEquation.Equation" ShapeID="_x0000_i1219" DrawAspect="Content" ObjectID="_1514611423" r:id="rId393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Pr="00CD5522">
              <w:rPr>
                <w:rFonts w:ascii="Times New Roman" w:hAnsi="Times New Roman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  <w:tr w:rsidR="00EC5FE7" w:rsidRPr="00A254FC" w:rsidTr="008A2E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val="737"/>
        </w:trPr>
        <w:tc>
          <w:tcPr>
            <w:tcW w:w="988" w:type="dxa"/>
          </w:tcPr>
          <w:p w:rsidR="00EC5FE7" w:rsidRPr="00A254FC" w:rsidRDefault="00EC5FE7" w:rsidP="00EC5FE7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42" w:type="dxa"/>
            <w:gridSpan w:val="3"/>
            <w:vAlign w:val="center"/>
          </w:tcPr>
          <w:p w:rsidR="00EC5FE7" w:rsidRDefault="00EC5FE7" w:rsidP="008A2E94">
            <w:pPr>
              <w:jc w:val="both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D5522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3214" w:dyaOrig="778">
                <v:shape id="_x0000_i1220" type="#_x0000_t75" style="width:161.25pt;height:39pt" o:ole="">
                  <v:imagedata r:id="rId394" o:title=""/>
                </v:shape>
                <o:OLEObject Type="Embed" ProgID="FXEquation.Equation" ShapeID="_x0000_i1220" DrawAspect="Content" ObjectID="_1514611424" r:id="rId395"/>
              </w:object>
            </w:r>
            <w:r w:rsidRPr="00CD5522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  <w:p w:rsidR="00EC5FE7" w:rsidRPr="00CD5522" w:rsidRDefault="00EC5FE7" w:rsidP="008A2E94">
            <w:pPr>
              <w:jc w:val="both"/>
              <w:rPr>
                <w:rFonts w:ascii="Times New Roman" w:hAnsi="Times New Roman"/>
                <w:position w:val="-60"/>
                <w:sz w:val="24"/>
                <w:szCs w:val="24"/>
              </w:rPr>
            </w:pPr>
          </w:p>
          <w:p w:rsidR="00EC5FE7" w:rsidRPr="00CD5522" w:rsidRDefault="00EC5FE7" w:rsidP="008A2E94">
            <w:pPr>
              <w:jc w:val="both"/>
              <w:rPr>
                <w:rFonts w:ascii="Times New Roman" w:hAnsi="Times New Roman"/>
                <w:position w:val="-60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D5522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3768" w:dyaOrig="778">
                <v:shape id="_x0000_i1221" type="#_x0000_t75" style="width:188.25pt;height:39pt" o:ole="">
                  <v:imagedata r:id="rId396" o:title=""/>
                </v:shape>
                <o:OLEObject Type="Embed" ProgID="FXEquation.Equation" ShapeID="_x0000_i1221" DrawAspect="Content" ObjectID="_1514611425" r:id="rId397"/>
              </w:object>
            </w:r>
            <w:r w:rsidRPr="00CD5522">
              <w:rPr>
                <w:rFonts w:ascii="Times New Roman" w:hAnsi="Times New Roman"/>
                <w:position w:val="-60"/>
                <w:sz w:val="24"/>
                <w:szCs w:val="24"/>
              </w:rPr>
              <w:t xml:space="preserve"> </w:t>
            </w:r>
          </w:p>
          <w:p w:rsidR="00EC5FE7" w:rsidRDefault="00EC5FE7" w:rsidP="008A2E9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EC5FE7" w:rsidRPr="00A636E9" w:rsidRDefault="00EC5FE7" w:rsidP="008A2E94">
            <w:pPr>
              <w:jc w:val="both"/>
              <w:rPr>
                <w:rFonts w:ascii="Times New Roman" w:hAnsi="Times New Roman"/>
                <w:position w:val="-92"/>
                <w:sz w:val="24"/>
                <w:szCs w:val="24"/>
              </w:rPr>
            </w:pPr>
            <w:r w:rsidRPr="00A636E9"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4324" w:dyaOrig="1098">
                <v:shape id="_x0000_i1222" type="#_x0000_t75" style="width:216.75pt;height:54.75pt" o:ole="">
                  <v:imagedata r:id="rId398" o:title=""/>
                </v:shape>
                <o:OLEObject Type="Embed" ProgID="FXEquation.Equation" ShapeID="_x0000_i1222" DrawAspect="Content" ObjectID="_1514611426" r:id="rId399"/>
              </w:object>
            </w:r>
            <w:r w:rsidRPr="00A636E9">
              <w:rPr>
                <w:rFonts w:ascii="Times New Roman" w:hAnsi="Times New Roman"/>
                <w:position w:val="-92"/>
                <w:sz w:val="24"/>
                <w:szCs w:val="24"/>
              </w:rPr>
              <w:t xml:space="preserve"> </w:t>
            </w:r>
          </w:p>
          <w:p w:rsidR="00EC5FE7" w:rsidRDefault="00EC5FE7" w:rsidP="008A2E94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EC5FE7" w:rsidRPr="00A636E9" w:rsidRDefault="00EC5FE7" w:rsidP="008A2E94">
            <w:pPr>
              <w:jc w:val="both"/>
              <w:rPr>
                <w:rFonts w:ascii="Times New Roman" w:hAnsi="Times New Roman"/>
                <w:position w:val="-88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A636E9">
              <w:rPr>
                <w:color w:val="FF0000"/>
                <w:position w:val="-88"/>
              </w:rPr>
              <w:object w:dxaOrig="4038" w:dyaOrig="1058">
                <v:shape id="_x0000_i1223" type="#_x0000_t75" style="width:201.75pt;height:53.25pt" o:ole="">
                  <v:imagedata r:id="rId400" o:title=""/>
                </v:shape>
                <o:OLEObject Type="Embed" ProgID="FXEquation.Equation" ShapeID="_x0000_i1223" DrawAspect="Content" ObjectID="_1514611427" r:id="rId401"/>
              </w:object>
            </w:r>
          </w:p>
        </w:tc>
        <w:tc>
          <w:tcPr>
            <w:tcW w:w="2977" w:type="dxa"/>
            <w:vAlign w:val="center"/>
          </w:tcPr>
          <w:p w:rsidR="00EC5FE7" w:rsidRPr="00A254FC" w:rsidRDefault="00EC5FE7" w:rsidP="008A2E94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Pr="00A636E9">
              <w:rPr>
                <w:rFonts w:ascii="Times New Roma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answer</w:t>
            </w:r>
          </w:p>
        </w:tc>
      </w:tr>
    </w:tbl>
    <w:p w:rsidR="00EC5FE7" w:rsidRPr="00A254FC" w:rsidRDefault="00EC5FE7" w:rsidP="00EC5FE7">
      <w:pPr>
        <w:rPr>
          <w:rFonts w:ascii="Times New Roman" w:hAnsi="Times New Roman"/>
        </w:rPr>
      </w:pPr>
    </w:p>
    <w:p w:rsidR="00885304" w:rsidRDefault="00885304" w:rsidP="006155E9">
      <w:pPr>
        <w:rPr>
          <w:rFonts w:asciiTheme="majorHAnsi" w:hAnsiTheme="majorHAnsi"/>
          <w:sz w:val="24"/>
          <w:szCs w:val="24"/>
        </w:rPr>
      </w:pPr>
    </w:p>
    <w:sectPr w:rsidR="00885304" w:rsidSect="003F797D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352F" w:rsidRDefault="0051352F" w:rsidP="00C868AD">
      <w:r>
        <w:separator/>
      </w:r>
    </w:p>
  </w:endnote>
  <w:endnote w:type="continuationSeparator" w:id="0">
    <w:p w:rsidR="0051352F" w:rsidRDefault="0051352F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533FD" w:rsidRDefault="001533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44A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533FD" w:rsidRDefault="001533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533FD" w:rsidRDefault="001533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1352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533FD" w:rsidRDefault="001533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352F" w:rsidRDefault="0051352F" w:rsidP="00C868AD">
      <w:r>
        <w:separator/>
      </w:r>
    </w:p>
  </w:footnote>
  <w:footnote w:type="continuationSeparator" w:id="0">
    <w:p w:rsidR="0051352F" w:rsidRDefault="0051352F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33FD" w:rsidRPr="00C868AD" w:rsidRDefault="001533FD">
    <w:pPr>
      <w:pStyle w:val="Header"/>
      <w:rPr>
        <w:u w:val="single"/>
      </w:rPr>
    </w:pPr>
    <w:r>
      <w:rPr>
        <w:u w:val="single"/>
      </w:rPr>
      <w:t xml:space="preserve">Mathematics                       Topic </w:t>
    </w:r>
    <w:r w:rsidRPr="00C868AD">
      <w:rPr>
        <w:u w:val="single"/>
      </w:rPr>
      <w:t>Test</w:t>
    </w:r>
    <w:r>
      <w:rPr>
        <w:u w:val="single"/>
      </w:rPr>
      <w:t xml:space="preserve"> - </w:t>
    </w:r>
    <w:sdt>
      <w:sdtPr>
        <w:rPr>
          <w:u w:val="single"/>
        </w:rPr>
        <w:alias w:val="Title"/>
        <w:tag w:val=""/>
        <w:id w:val="1775589371"/>
        <w:placeholder>
          <w:docPart w:val="F47E32F45FDB4E85AE53F89BF1DF096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u w:val="single"/>
          </w:rPr>
          <w:t>Introductory Algebra</w:t>
        </w:r>
      </w:sdtContent>
    </w:sdt>
    <w:r w:rsidRPr="00C868AD">
      <w:rPr>
        <w:u w:val="single"/>
      </w:rPr>
      <w:tab/>
    </w:r>
    <w:r w:rsidRPr="00C868AD">
      <w:rPr>
        <w:u w:val="single"/>
      </w:rPr>
      <w:tab/>
    </w:r>
    <w:r w:rsidR="007444AB">
      <w:rPr>
        <w:u w:val="single"/>
      </w:rPr>
      <w:t>2016</w:t>
    </w:r>
    <w:r w:rsidRPr="00C868AD">
      <w:rPr>
        <w:u w:val="single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33FD" w:rsidRPr="005615AC" w:rsidRDefault="001533FD" w:rsidP="005C44C0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>High School</w:t>
    </w:r>
  </w:p>
  <w:p w:rsidR="001533FD" w:rsidRPr="005615AC" w:rsidRDefault="001533FD" w:rsidP="00C71E16">
    <w:pPr>
      <w:pStyle w:val="Header"/>
      <w:jc w:val="center"/>
      <w:rPr>
        <w:rFonts w:ascii="Baskerville Old Face" w:hAnsi="Baskerville Old Face"/>
        <w:i/>
        <w:sz w:val="52"/>
        <w:szCs w:val="52"/>
      </w:rPr>
    </w:pPr>
    <w:r w:rsidRPr="005615AC">
      <w:rPr>
        <w:rFonts w:ascii="Baskerville Old Face" w:hAnsi="Baskerville Old Face"/>
        <w:i/>
        <w:sz w:val="52"/>
        <w:szCs w:val="52"/>
      </w:rPr>
      <w:t xml:space="preserve">Mathematics Test </w:t>
    </w:r>
    <w:r w:rsidR="007444AB">
      <w:rPr>
        <w:rFonts w:ascii="Baskerville Old Face" w:hAnsi="Baskerville Old Face"/>
        <w:i/>
        <w:sz w:val="52"/>
        <w:szCs w:val="52"/>
      </w:rPr>
      <w:t>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"/>
  </w:num>
  <w:num w:numId="5">
    <w:abstractNumId w:val="8"/>
  </w:num>
  <w:num w:numId="6">
    <w:abstractNumId w:val="0"/>
  </w:num>
  <w:num w:numId="7">
    <w:abstractNumId w:val="9"/>
  </w:num>
  <w:num w:numId="8">
    <w:abstractNumId w:val="11"/>
  </w:num>
  <w:num w:numId="9">
    <w:abstractNumId w:val="2"/>
  </w:num>
  <w:num w:numId="10">
    <w:abstractNumId w:val="3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55E9"/>
    <w:rsid w:val="0000627A"/>
    <w:rsid w:val="000176AA"/>
    <w:rsid w:val="000266E5"/>
    <w:rsid w:val="00042CF5"/>
    <w:rsid w:val="00060B0C"/>
    <w:rsid w:val="000A3DF6"/>
    <w:rsid w:val="000C4CAD"/>
    <w:rsid w:val="000F2476"/>
    <w:rsid w:val="00104B8F"/>
    <w:rsid w:val="00110126"/>
    <w:rsid w:val="00117E5E"/>
    <w:rsid w:val="001533FD"/>
    <w:rsid w:val="001678BC"/>
    <w:rsid w:val="0018287C"/>
    <w:rsid w:val="00190B93"/>
    <w:rsid w:val="001D1C88"/>
    <w:rsid w:val="001D25CA"/>
    <w:rsid w:val="001D51F7"/>
    <w:rsid w:val="00216994"/>
    <w:rsid w:val="00246314"/>
    <w:rsid w:val="002B37E7"/>
    <w:rsid w:val="002C1F1F"/>
    <w:rsid w:val="002F71E5"/>
    <w:rsid w:val="00325745"/>
    <w:rsid w:val="00367627"/>
    <w:rsid w:val="00374BC9"/>
    <w:rsid w:val="00380CC4"/>
    <w:rsid w:val="00393CDE"/>
    <w:rsid w:val="00396770"/>
    <w:rsid w:val="003D41FF"/>
    <w:rsid w:val="004011F3"/>
    <w:rsid w:val="00413DF5"/>
    <w:rsid w:val="00460B7C"/>
    <w:rsid w:val="00474558"/>
    <w:rsid w:val="004A64CB"/>
    <w:rsid w:val="004B148C"/>
    <w:rsid w:val="004E1D1E"/>
    <w:rsid w:val="0051352F"/>
    <w:rsid w:val="005277D4"/>
    <w:rsid w:val="00531FDA"/>
    <w:rsid w:val="005615AC"/>
    <w:rsid w:val="00591FD0"/>
    <w:rsid w:val="005B261E"/>
    <w:rsid w:val="005C44C0"/>
    <w:rsid w:val="005F70B5"/>
    <w:rsid w:val="006155E9"/>
    <w:rsid w:val="00641EA7"/>
    <w:rsid w:val="00661A0D"/>
    <w:rsid w:val="00667642"/>
    <w:rsid w:val="006718CF"/>
    <w:rsid w:val="00690589"/>
    <w:rsid w:val="007403DD"/>
    <w:rsid w:val="007444AB"/>
    <w:rsid w:val="007A7013"/>
    <w:rsid w:val="007B3348"/>
    <w:rsid w:val="007B4A5A"/>
    <w:rsid w:val="007D39B1"/>
    <w:rsid w:val="007E0A51"/>
    <w:rsid w:val="00844015"/>
    <w:rsid w:val="00845ACB"/>
    <w:rsid w:val="00853748"/>
    <w:rsid w:val="00860520"/>
    <w:rsid w:val="00885304"/>
    <w:rsid w:val="008959EE"/>
    <w:rsid w:val="008A20B4"/>
    <w:rsid w:val="008A2B3A"/>
    <w:rsid w:val="008B193C"/>
    <w:rsid w:val="008B7480"/>
    <w:rsid w:val="008C68D7"/>
    <w:rsid w:val="008F3E43"/>
    <w:rsid w:val="009200CD"/>
    <w:rsid w:val="00925134"/>
    <w:rsid w:val="009A5487"/>
    <w:rsid w:val="009D24C3"/>
    <w:rsid w:val="009D5D26"/>
    <w:rsid w:val="00A158D7"/>
    <w:rsid w:val="00A23965"/>
    <w:rsid w:val="00A252B0"/>
    <w:rsid w:val="00A75254"/>
    <w:rsid w:val="00A81533"/>
    <w:rsid w:val="00A824D7"/>
    <w:rsid w:val="00AB0C62"/>
    <w:rsid w:val="00B0317F"/>
    <w:rsid w:val="00B26BD8"/>
    <w:rsid w:val="00B850EA"/>
    <w:rsid w:val="00B9780A"/>
    <w:rsid w:val="00BC0959"/>
    <w:rsid w:val="00BE233F"/>
    <w:rsid w:val="00C17E11"/>
    <w:rsid w:val="00C204E3"/>
    <w:rsid w:val="00C56E1E"/>
    <w:rsid w:val="00C71E16"/>
    <w:rsid w:val="00C868AD"/>
    <w:rsid w:val="00CA11C9"/>
    <w:rsid w:val="00CA296A"/>
    <w:rsid w:val="00CC67A0"/>
    <w:rsid w:val="00CD209A"/>
    <w:rsid w:val="00D03A78"/>
    <w:rsid w:val="00D17836"/>
    <w:rsid w:val="00D30A29"/>
    <w:rsid w:val="00D33041"/>
    <w:rsid w:val="00D667E2"/>
    <w:rsid w:val="00D752EC"/>
    <w:rsid w:val="00D95422"/>
    <w:rsid w:val="00DB0E30"/>
    <w:rsid w:val="00DD06F8"/>
    <w:rsid w:val="00DF1894"/>
    <w:rsid w:val="00E371AE"/>
    <w:rsid w:val="00E40C27"/>
    <w:rsid w:val="00E45A4C"/>
    <w:rsid w:val="00E7013E"/>
    <w:rsid w:val="00E73210"/>
    <w:rsid w:val="00E97D94"/>
    <w:rsid w:val="00EB1449"/>
    <w:rsid w:val="00EC5FE7"/>
    <w:rsid w:val="00F76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6CDFD5-473B-45FC-B306-F519F129B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661A0D"/>
    <w:rPr>
      <w:rFonts w:ascii="Times New Roman" w:hAnsi="Times New Roman"/>
      <w:position w:val="-8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661A0D"/>
    <w:rPr>
      <w:rFonts w:ascii="Times New Roman" w:eastAsia="Calibri" w:hAnsi="Times New Roman" w:cs="Times New Roman"/>
      <w:position w:val="-8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99" Type="http://schemas.openxmlformats.org/officeDocument/2006/relationships/image" Target="media/image142.png"/><Relationship Id="rId21" Type="http://schemas.openxmlformats.org/officeDocument/2006/relationships/image" Target="media/image7.png"/><Relationship Id="rId63" Type="http://schemas.openxmlformats.org/officeDocument/2006/relationships/image" Target="media/image28.png"/><Relationship Id="rId159" Type="http://schemas.openxmlformats.org/officeDocument/2006/relationships/image" Target="media/image74.png"/><Relationship Id="rId324" Type="http://schemas.openxmlformats.org/officeDocument/2006/relationships/image" Target="media/image154.png"/><Relationship Id="rId366" Type="http://schemas.openxmlformats.org/officeDocument/2006/relationships/image" Target="media/image174.png"/><Relationship Id="rId170" Type="http://schemas.openxmlformats.org/officeDocument/2006/relationships/oleObject" Target="embeddings/oleObject80.bin"/><Relationship Id="rId226" Type="http://schemas.openxmlformats.org/officeDocument/2006/relationships/image" Target="media/image106.png"/><Relationship Id="rId268" Type="http://schemas.openxmlformats.org/officeDocument/2006/relationships/image" Target="media/image127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3.bin"/><Relationship Id="rId53" Type="http://schemas.openxmlformats.org/officeDocument/2006/relationships/image" Target="media/image23.png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59.bin"/><Relationship Id="rId149" Type="http://schemas.openxmlformats.org/officeDocument/2006/relationships/image" Target="media/image69.png"/><Relationship Id="rId314" Type="http://schemas.openxmlformats.org/officeDocument/2006/relationships/image" Target="media/image149.png"/><Relationship Id="rId335" Type="http://schemas.openxmlformats.org/officeDocument/2006/relationships/oleObject" Target="embeddings/oleObject165.bin"/><Relationship Id="rId356" Type="http://schemas.openxmlformats.org/officeDocument/2006/relationships/image" Target="media/image169.png"/><Relationship Id="rId377" Type="http://schemas.openxmlformats.org/officeDocument/2006/relationships/oleObject" Target="embeddings/oleObject187.bin"/><Relationship Id="rId398" Type="http://schemas.openxmlformats.org/officeDocument/2006/relationships/image" Target="media/image190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oleObject" Target="embeddings/oleObject75.bin"/><Relationship Id="rId181" Type="http://schemas.openxmlformats.org/officeDocument/2006/relationships/image" Target="media/image85.png"/><Relationship Id="rId216" Type="http://schemas.openxmlformats.org/officeDocument/2006/relationships/oleObject" Target="embeddings/oleObject104.bin"/><Relationship Id="rId237" Type="http://schemas.openxmlformats.org/officeDocument/2006/relationships/oleObject" Target="embeddings/oleObject115.bin"/><Relationship Id="rId402" Type="http://schemas.openxmlformats.org/officeDocument/2006/relationships/fontTable" Target="fontTable.xml"/><Relationship Id="rId258" Type="http://schemas.openxmlformats.org/officeDocument/2006/relationships/image" Target="media/image122.png"/><Relationship Id="rId279" Type="http://schemas.openxmlformats.org/officeDocument/2006/relationships/oleObject" Target="embeddings/oleObject136.bin"/><Relationship Id="rId22" Type="http://schemas.openxmlformats.org/officeDocument/2006/relationships/oleObject" Target="embeddings/oleObject8.bin"/><Relationship Id="rId43" Type="http://schemas.openxmlformats.org/officeDocument/2006/relationships/image" Target="media/image18.png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6.bin"/><Relationship Id="rId139" Type="http://schemas.openxmlformats.org/officeDocument/2006/relationships/image" Target="media/image64.png"/><Relationship Id="rId290" Type="http://schemas.openxmlformats.org/officeDocument/2006/relationships/image" Target="media/image138.png"/><Relationship Id="rId304" Type="http://schemas.openxmlformats.org/officeDocument/2006/relationships/oleObject" Target="embeddings/oleObject149.bin"/><Relationship Id="rId325" Type="http://schemas.openxmlformats.org/officeDocument/2006/relationships/oleObject" Target="embeddings/oleObject160.bin"/><Relationship Id="rId346" Type="http://schemas.openxmlformats.org/officeDocument/2006/relationships/image" Target="media/image165.png"/><Relationship Id="rId367" Type="http://schemas.openxmlformats.org/officeDocument/2006/relationships/oleObject" Target="embeddings/oleObject182.bin"/><Relationship Id="rId388" Type="http://schemas.openxmlformats.org/officeDocument/2006/relationships/image" Target="media/image185.png"/><Relationship Id="rId85" Type="http://schemas.openxmlformats.org/officeDocument/2006/relationships/image" Target="media/image39.png"/><Relationship Id="rId150" Type="http://schemas.openxmlformats.org/officeDocument/2006/relationships/oleObject" Target="embeddings/oleObject70.bin"/><Relationship Id="rId171" Type="http://schemas.openxmlformats.org/officeDocument/2006/relationships/image" Target="media/image80.png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227" Type="http://schemas.openxmlformats.org/officeDocument/2006/relationships/oleObject" Target="embeddings/oleObject110.bin"/><Relationship Id="rId248" Type="http://schemas.openxmlformats.org/officeDocument/2006/relationships/image" Target="media/image117.png"/><Relationship Id="rId269" Type="http://schemas.openxmlformats.org/officeDocument/2006/relationships/oleObject" Target="embeddings/oleObject131.bin"/><Relationship Id="rId12" Type="http://schemas.openxmlformats.org/officeDocument/2006/relationships/image" Target="media/image3.png"/><Relationship Id="rId33" Type="http://schemas.openxmlformats.org/officeDocument/2006/relationships/image" Target="media/image13.png"/><Relationship Id="rId108" Type="http://schemas.openxmlformats.org/officeDocument/2006/relationships/oleObject" Target="embeddings/oleObject51.bin"/><Relationship Id="rId129" Type="http://schemas.openxmlformats.org/officeDocument/2006/relationships/image" Target="media/image59.png"/><Relationship Id="rId280" Type="http://schemas.openxmlformats.org/officeDocument/2006/relationships/image" Target="media/image133.png"/><Relationship Id="rId315" Type="http://schemas.openxmlformats.org/officeDocument/2006/relationships/oleObject" Target="embeddings/oleObject155.bin"/><Relationship Id="rId336" Type="http://schemas.openxmlformats.org/officeDocument/2006/relationships/image" Target="media/image160.png"/><Relationship Id="rId357" Type="http://schemas.openxmlformats.org/officeDocument/2006/relationships/oleObject" Target="embeddings/oleObject177.bin"/><Relationship Id="rId54" Type="http://schemas.openxmlformats.org/officeDocument/2006/relationships/oleObject" Target="embeddings/oleObject24.bin"/><Relationship Id="rId75" Type="http://schemas.openxmlformats.org/officeDocument/2006/relationships/image" Target="media/image34.png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5.bin"/><Relationship Id="rId161" Type="http://schemas.openxmlformats.org/officeDocument/2006/relationships/image" Target="media/image75.png"/><Relationship Id="rId182" Type="http://schemas.openxmlformats.org/officeDocument/2006/relationships/oleObject" Target="embeddings/oleObject86.bin"/><Relationship Id="rId217" Type="http://schemas.openxmlformats.org/officeDocument/2006/relationships/image" Target="media/image102.png"/><Relationship Id="rId378" Type="http://schemas.openxmlformats.org/officeDocument/2006/relationships/image" Target="media/image180.png"/><Relationship Id="rId399" Type="http://schemas.openxmlformats.org/officeDocument/2006/relationships/oleObject" Target="embeddings/oleObject198.bin"/><Relationship Id="rId403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8" Type="http://schemas.openxmlformats.org/officeDocument/2006/relationships/image" Target="media/image112.png"/><Relationship Id="rId259" Type="http://schemas.openxmlformats.org/officeDocument/2006/relationships/oleObject" Target="embeddings/oleObject126.bin"/><Relationship Id="rId23" Type="http://schemas.openxmlformats.org/officeDocument/2006/relationships/image" Target="media/image8.png"/><Relationship Id="rId119" Type="http://schemas.openxmlformats.org/officeDocument/2006/relationships/image" Target="media/image56.png"/><Relationship Id="rId270" Type="http://schemas.openxmlformats.org/officeDocument/2006/relationships/image" Target="media/image128.png"/><Relationship Id="rId291" Type="http://schemas.openxmlformats.org/officeDocument/2006/relationships/oleObject" Target="embeddings/oleObject142.bin"/><Relationship Id="rId305" Type="http://schemas.openxmlformats.org/officeDocument/2006/relationships/image" Target="media/image145.png"/><Relationship Id="rId326" Type="http://schemas.openxmlformats.org/officeDocument/2006/relationships/image" Target="media/image155.png"/><Relationship Id="rId347" Type="http://schemas.openxmlformats.org/officeDocument/2006/relationships/oleObject" Target="embeddings/oleObject171.bin"/><Relationship Id="rId44" Type="http://schemas.openxmlformats.org/officeDocument/2006/relationships/oleObject" Target="embeddings/oleObject19.bin"/><Relationship Id="rId65" Type="http://schemas.openxmlformats.org/officeDocument/2006/relationships/image" Target="media/image29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0.bin"/><Relationship Id="rId151" Type="http://schemas.openxmlformats.org/officeDocument/2006/relationships/image" Target="media/image70.png"/><Relationship Id="rId368" Type="http://schemas.openxmlformats.org/officeDocument/2006/relationships/image" Target="media/image175.png"/><Relationship Id="rId389" Type="http://schemas.openxmlformats.org/officeDocument/2006/relationships/oleObject" Target="embeddings/oleObject193.bin"/><Relationship Id="rId172" Type="http://schemas.openxmlformats.org/officeDocument/2006/relationships/oleObject" Target="embeddings/oleObject81.bin"/><Relationship Id="rId193" Type="http://schemas.openxmlformats.org/officeDocument/2006/relationships/image" Target="media/image91.png"/><Relationship Id="rId207" Type="http://schemas.openxmlformats.org/officeDocument/2006/relationships/image" Target="media/image98.png"/><Relationship Id="rId228" Type="http://schemas.openxmlformats.org/officeDocument/2006/relationships/image" Target="media/image107.png"/><Relationship Id="rId249" Type="http://schemas.openxmlformats.org/officeDocument/2006/relationships/oleObject" Target="embeddings/oleObject121.bin"/><Relationship Id="rId13" Type="http://schemas.openxmlformats.org/officeDocument/2006/relationships/oleObject" Target="embeddings/oleObject3.bin"/><Relationship Id="rId109" Type="http://schemas.openxmlformats.org/officeDocument/2006/relationships/image" Target="media/image51.png"/><Relationship Id="rId260" Type="http://schemas.openxmlformats.org/officeDocument/2006/relationships/image" Target="media/image123.png"/><Relationship Id="rId281" Type="http://schemas.openxmlformats.org/officeDocument/2006/relationships/oleObject" Target="embeddings/oleObject137.bin"/><Relationship Id="rId316" Type="http://schemas.openxmlformats.org/officeDocument/2006/relationships/image" Target="media/image150.png"/><Relationship Id="rId337" Type="http://schemas.openxmlformats.org/officeDocument/2006/relationships/oleObject" Target="embeddings/oleObject166.bin"/><Relationship Id="rId34" Type="http://schemas.openxmlformats.org/officeDocument/2006/relationships/oleObject" Target="embeddings/oleObject14.bin"/><Relationship Id="rId55" Type="http://schemas.openxmlformats.org/officeDocument/2006/relationships/image" Target="media/image24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5.png"/><Relationship Id="rId120" Type="http://schemas.openxmlformats.org/officeDocument/2006/relationships/oleObject" Target="embeddings/oleObject57.bin"/><Relationship Id="rId141" Type="http://schemas.openxmlformats.org/officeDocument/2006/relationships/image" Target="media/image65.png"/><Relationship Id="rId358" Type="http://schemas.openxmlformats.org/officeDocument/2006/relationships/image" Target="media/image170.png"/><Relationship Id="rId379" Type="http://schemas.openxmlformats.org/officeDocument/2006/relationships/oleObject" Target="embeddings/oleObject188.bin"/><Relationship Id="rId7" Type="http://schemas.openxmlformats.org/officeDocument/2006/relationships/endnotes" Target="endnotes.xml"/><Relationship Id="rId162" Type="http://schemas.openxmlformats.org/officeDocument/2006/relationships/oleObject" Target="embeddings/oleObject76.bin"/><Relationship Id="rId183" Type="http://schemas.openxmlformats.org/officeDocument/2006/relationships/image" Target="media/image86.png"/><Relationship Id="rId218" Type="http://schemas.openxmlformats.org/officeDocument/2006/relationships/oleObject" Target="embeddings/oleObject105.bin"/><Relationship Id="rId239" Type="http://schemas.openxmlformats.org/officeDocument/2006/relationships/oleObject" Target="embeddings/oleObject116.bin"/><Relationship Id="rId390" Type="http://schemas.openxmlformats.org/officeDocument/2006/relationships/image" Target="media/image186.png"/><Relationship Id="rId404" Type="http://schemas.openxmlformats.org/officeDocument/2006/relationships/theme" Target="theme/theme1.xml"/><Relationship Id="rId250" Type="http://schemas.openxmlformats.org/officeDocument/2006/relationships/image" Target="media/image118.png"/><Relationship Id="rId271" Type="http://schemas.openxmlformats.org/officeDocument/2006/relationships/oleObject" Target="embeddings/oleObject132.bin"/><Relationship Id="rId292" Type="http://schemas.openxmlformats.org/officeDocument/2006/relationships/oleObject" Target="embeddings/oleObject143.bin"/><Relationship Id="rId306" Type="http://schemas.openxmlformats.org/officeDocument/2006/relationships/oleObject" Target="embeddings/oleObject150.bin"/><Relationship Id="rId24" Type="http://schemas.openxmlformats.org/officeDocument/2006/relationships/oleObject" Target="embeddings/oleObject9.bin"/><Relationship Id="rId45" Type="http://schemas.openxmlformats.org/officeDocument/2006/relationships/image" Target="media/image19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0.png"/><Relationship Id="rId110" Type="http://schemas.openxmlformats.org/officeDocument/2006/relationships/oleObject" Target="embeddings/oleObject52.bin"/><Relationship Id="rId131" Type="http://schemas.openxmlformats.org/officeDocument/2006/relationships/image" Target="media/image60.png"/><Relationship Id="rId327" Type="http://schemas.openxmlformats.org/officeDocument/2006/relationships/oleObject" Target="embeddings/oleObject161.bin"/><Relationship Id="rId348" Type="http://schemas.openxmlformats.org/officeDocument/2006/relationships/image" Target="media/image166.png"/><Relationship Id="rId369" Type="http://schemas.openxmlformats.org/officeDocument/2006/relationships/oleObject" Target="embeddings/oleObject183.bin"/><Relationship Id="rId152" Type="http://schemas.openxmlformats.org/officeDocument/2006/relationships/oleObject" Target="embeddings/oleObject71.bin"/><Relationship Id="rId173" Type="http://schemas.openxmlformats.org/officeDocument/2006/relationships/image" Target="media/image81.png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229" Type="http://schemas.openxmlformats.org/officeDocument/2006/relationships/oleObject" Target="embeddings/oleObject111.bin"/><Relationship Id="rId380" Type="http://schemas.openxmlformats.org/officeDocument/2006/relationships/image" Target="media/image181.png"/><Relationship Id="rId240" Type="http://schemas.openxmlformats.org/officeDocument/2006/relationships/image" Target="media/image113.png"/><Relationship Id="rId261" Type="http://schemas.openxmlformats.org/officeDocument/2006/relationships/oleObject" Target="embeddings/oleObject127.bin"/><Relationship Id="rId14" Type="http://schemas.openxmlformats.org/officeDocument/2006/relationships/image" Target="media/image4.png"/><Relationship Id="rId35" Type="http://schemas.openxmlformats.org/officeDocument/2006/relationships/image" Target="media/image14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5.png"/><Relationship Id="rId100" Type="http://schemas.openxmlformats.org/officeDocument/2006/relationships/oleObject" Target="embeddings/oleObject47.bin"/><Relationship Id="rId282" Type="http://schemas.openxmlformats.org/officeDocument/2006/relationships/image" Target="media/image134.png"/><Relationship Id="rId317" Type="http://schemas.openxmlformats.org/officeDocument/2006/relationships/oleObject" Target="embeddings/oleObject156.bin"/><Relationship Id="rId338" Type="http://schemas.openxmlformats.org/officeDocument/2006/relationships/image" Target="media/image161.png"/><Relationship Id="rId359" Type="http://schemas.openxmlformats.org/officeDocument/2006/relationships/oleObject" Target="embeddings/oleObject178.bin"/><Relationship Id="rId8" Type="http://schemas.openxmlformats.org/officeDocument/2006/relationships/image" Target="media/image1.png"/><Relationship Id="rId98" Type="http://schemas.openxmlformats.org/officeDocument/2006/relationships/oleObject" Target="embeddings/oleObject46.bin"/><Relationship Id="rId121" Type="http://schemas.openxmlformats.org/officeDocument/2006/relationships/header" Target="header1.xml"/><Relationship Id="rId142" Type="http://schemas.openxmlformats.org/officeDocument/2006/relationships/oleObject" Target="embeddings/oleObject66.bin"/><Relationship Id="rId163" Type="http://schemas.openxmlformats.org/officeDocument/2006/relationships/image" Target="media/image76.png"/><Relationship Id="rId184" Type="http://schemas.openxmlformats.org/officeDocument/2006/relationships/oleObject" Target="embeddings/oleObject87.bin"/><Relationship Id="rId219" Type="http://schemas.openxmlformats.org/officeDocument/2006/relationships/oleObject" Target="embeddings/oleObject106.bin"/><Relationship Id="rId370" Type="http://schemas.openxmlformats.org/officeDocument/2006/relationships/image" Target="media/image176.png"/><Relationship Id="rId391" Type="http://schemas.openxmlformats.org/officeDocument/2006/relationships/oleObject" Target="embeddings/oleObject194.bin"/><Relationship Id="rId230" Type="http://schemas.openxmlformats.org/officeDocument/2006/relationships/image" Target="media/image108.png"/><Relationship Id="rId251" Type="http://schemas.openxmlformats.org/officeDocument/2006/relationships/oleObject" Target="embeddings/oleObject122.bin"/><Relationship Id="rId25" Type="http://schemas.openxmlformats.org/officeDocument/2006/relationships/image" Target="media/image9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0.png"/><Relationship Id="rId272" Type="http://schemas.openxmlformats.org/officeDocument/2006/relationships/image" Target="media/image129.png"/><Relationship Id="rId293" Type="http://schemas.openxmlformats.org/officeDocument/2006/relationships/image" Target="media/image139.png"/><Relationship Id="rId307" Type="http://schemas.openxmlformats.org/officeDocument/2006/relationships/image" Target="media/image146.png"/><Relationship Id="rId328" Type="http://schemas.openxmlformats.org/officeDocument/2006/relationships/image" Target="media/image156.png"/><Relationship Id="rId349" Type="http://schemas.openxmlformats.org/officeDocument/2006/relationships/oleObject" Target="embeddings/oleObject172.bin"/><Relationship Id="rId88" Type="http://schemas.openxmlformats.org/officeDocument/2006/relationships/oleObject" Target="embeddings/oleObject41.bin"/><Relationship Id="rId111" Type="http://schemas.openxmlformats.org/officeDocument/2006/relationships/image" Target="media/image52.png"/><Relationship Id="rId132" Type="http://schemas.openxmlformats.org/officeDocument/2006/relationships/oleObject" Target="embeddings/oleObject61.bin"/><Relationship Id="rId153" Type="http://schemas.openxmlformats.org/officeDocument/2006/relationships/image" Target="media/image71.png"/><Relationship Id="rId174" Type="http://schemas.openxmlformats.org/officeDocument/2006/relationships/oleObject" Target="embeddings/oleObject82.bin"/><Relationship Id="rId195" Type="http://schemas.openxmlformats.org/officeDocument/2006/relationships/image" Target="media/image92.png"/><Relationship Id="rId209" Type="http://schemas.openxmlformats.org/officeDocument/2006/relationships/oleObject" Target="embeddings/oleObject100.bin"/><Relationship Id="rId360" Type="http://schemas.openxmlformats.org/officeDocument/2006/relationships/image" Target="media/image171.png"/><Relationship Id="rId381" Type="http://schemas.openxmlformats.org/officeDocument/2006/relationships/oleObject" Target="embeddings/oleObject189.bin"/><Relationship Id="rId220" Type="http://schemas.openxmlformats.org/officeDocument/2006/relationships/image" Target="media/image103.png"/><Relationship Id="rId241" Type="http://schemas.openxmlformats.org/officeDocument/2006/relationships/oleObject" Target="embeddings/oleObject117.bin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5.bin"/><Relationship Id="rId57" Type="http://schemas.openxmlformats.org/officeDocument/2006/relationships/image" Target="media/image25.png"/><Relationship Id="rId262" Type="http://schemas.openxmlformats.org/officeDocument/2006/relationships/image" Target="media/image124.png"/><Relationship Id="rId283" Type="http://schemas.openxmlformats.org/officeDocument/2006/relationships/oleObject" Target="embeddings/oleObject138.bin"/><Relationship Id="rId318" Type="http://schemas.openxmlformats.org/officeDocument/2006/relationships/image" Target="media/image151.png"/><Relationship Id="rId339" Type="http://schemas.openxmlformats.org/officeDocument/2006/relationships/oleObject" Target="embeddings/oleObject167.bin"/><Relationship Id="rId78" Type="http://schemas.openxmlformats.org/officeDocument/2006/relationships/oleObject" Target="embeddings/oleObject36.bin"/><Relationship Id="rId99" Type="http://schemas.openxmlformats.org/officeDocument/2006/relationships/image" Target="media/image46.png"/><Relationship Id="rId101" Type="http://schemas.openxmlformats.org/officeDocument/2006/relationships/image" Target="media/image47.png"/><Relationship Id="rId122" Type="http://schemas.openxmlformats.org/officeDocument/2006/relationships/footer" Target="footer1.xml"/><Relationship Id="rId143" Type="http://schemas.openxmlformats.org/officeDocument/2006/relationships/image" Target="media/image66.png"/><Relationship Id="rId164" Type="http://schemas.openxmlformats.org/officeDocument/2006/relationships/oleObject" Target="embeddings/oleObject77.bin"/><Relationship Id="rId185" Type="http://schemas.openxmlformats.org/officeDocument/2006/relationships/image" Target="media/image87.png"/><Relationship Id="rId350" Type="http://schemas.openxmlformats.org/officeDocument/2006/relationships/image" Target="media/image167.png"/><Relationship Id="rId371" Type="http://schemas.openxmlformats.org/officeDocument/2006/relationships/oleObject" Target="embeddings/oleObject184.bin"/><Relationship Id="rId9" Type="http://schemas.openxmlformats.org/officeDocument/2006/relationships/oleObject" Target="embeddings/oleObject1.bin"/><Relationship Id="rId210" Type="http://schemas.openxmlformats.org/officeDocument/2006/relationships/image" Target="media/image99.png"/><Relationship Id="rId392" Type="http://schemas.openxmlformats.org/officeDocument/2006/relationships/image" Target="media/image187.png"/><Relationship Id="rId26" Type="http://schemas.openxmlformats.org/officeDocument/2006/relationships/oleObject" Target="embeddings/oleObject10.bin"/><Relationship Id="rId231" Type="http://schemas.openxmlformats.org/officeDocument/2006/relationships/oleObject" Target="embeddings/oleObject112.bin"/><Relationship Id="rId252" Type="http://schemas.openxmlformats.org/officeDocument/2006/relationships/image" Target="media/image119.png"/><Relationship Id="rId273" Type="http://schemas.openxmlformats.org/officeDocument/2006/relationships/oleObject" Target="embeddings/oleObject133.bin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329" Type="http://schemas.openxmlformats.org/officeDocument/2006/relationships/oleObject" Target="embeddings/oleObject162.bin"/><Relationship Id="rId47" Type="http://schemas.openxmlformats.org/officeDocument/2006/relationships/image" Target="media/image20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1.png"/><Relationship Id="rId154" Type="http://schemas.openxmlformats.org/officeDocument/2006/relationships/oleObject" Target="embeddings/oleObject72.bin"/><Relationship Id="rId175" Type="http://schemas.openxmlformats.org/officeDocument/2006/relationships/image" Target="media/image82.png"/><Relationship Id="rId340" Type="http://schemas.openxmlformats.org/officeDocument/2006/relationships/image" Target="media/image162.png"/><Relationship Id="rId361" Type="http://schemas.openxmlformats.org/officeDocument/2006/relationships/oleObject" Target="embeddings/oleObject179.bin"/><Relationship Id="rId196" Type="http://schemas.openxmlformats.org/officeDocument/2006/relationships/oleObject" Target="embeddings/oleObject93.bin"/><Relationship Id="rId200" Type="http://schemas.openxmlformats.org/officeDocument/2006/relationships/oleObject" Target="embeddings/oleObject95.bin"/><Relationship Id="rId382" Type="http://schemas.openxmlformats.org/officeDocument/2006/relationships/image" Target="media/image182.png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7.bin"/><Relationship Id="rId242" Type="http://schemas.openxmlformats.org/officeDocument/2006/relationships/image" Target="media/image114.png"/><Relationship Id="rId263" Type="http://schemas.openxmlformats.org/officeDocument/2006/relationships/oleObject" Target="embeddings/oleObject128.bin"/><Relationship Id="rId284" Type="http://schemas.openxmlformats.org/officeDocument/2006/relationships/image" Target="media/image135.png"/><Relationship Id="rId319" Type="http://schemas.openxmlformats.org/officeDocument/2006/relationships/oleObject" Target="embeddings/oleObject157.bin"/><Relationship Id="rId37" Type="http://schemas.openxmlformats.org/officeDocument/2006/relationships/image" Target="media/image15.png"/><Relationship Id="rId58" Type="http://schemas.openxmlformats.org/officeDocument/2006/relationships/oleObject" Target="embeddings/oleObject26.bin"/><Relationship Id="rId79" Type="http://schemas.openxmlformats.org/officeDocument/2006/relationships/image" Target="media/image36.png"/><Relationship Id="rId102" Type="http://schemas.openxmlformats.org/officeDocument/2006/relationships/oleObject" Target="embeddings/oleObject48.bin"/><Relationship Id="rId123" Type="http://schemas.openxmlformats.org/officeDocument/2006/relationships/header" Target="header2.xml"/><Relationship Id="rId144" Type="http://schemas.openxmlformats.org/officeDocument/2006/relationships/oleObject" Target="embeddings/oleObject67.bin"/><Relationship Id="rId330" Type="http://schemas.openxmlformats.org/officeDocument/2006/relationships/image" Target="media/image157.png"/><Relationship Id="rId90" Type="http://schemas.openxmlformats.org/officeDocument/2006/relationships/oleObject" Target="embeddings/oleObject42.bin"/><Relationship Id="rId165" Type="http://schemas.openxmlformats.org/officeDocument/2006/relationships/image" Target="media/image77.png"/><Relationship Id="rId186" Type="http://schemas.openxmlformats.org/officeDocument/2006/relationships/oleObject" Target="embeddings/oleObject88.bin"/><Relationship Id="rId351" Type="http://schemas.openxmlformats.org/officeDocument/2006/relationships/oleObject" Target="embeddings/oleObject173.bin"/><Relationship Id="rId372" Type="http://schemas.openxmlformats.org/officeDocument/2006/relationships/image" Target="media/image177.png"/><Relationship Id="rId393" Type="http://schemas.openxmlformats.org/officeDocument/2006/relationships/oleObject" Target="embeddings/oleObject195.bin"/><Relationship Id="rId211" Type="http://schemas.openxmlformats.org/officeDocument/2006/relationships/oleObject" Target="embeddings/oleObject101.bin"/><Relationship Id="rId232" Type="http://schemas.openxmlformats.org/officeDocument/2006/relationships/image" Target="media/image109.png"/><Relationship Id="rId253" Type="http://schemas.openxmlformats.org/officeDocument/2006/relationships/oleObject" Target="embeddings/oleObject123.bin"/><Relationship Id="rId274" Type="http://schemas.openxmlformats.org/officeDocument/2006/relationships/image" Target="media/image130.png"/><Relationship Id="rId295" Type="http://schemas.openxmlformats.org/officeDocument/2006/relationships/image" Target="media/image140.png"/><Relationship Id="rId309" Type="http://schemas.openxmlformats.org/officeDocument/2006/relationships/image" Target="media/image147.png"/><Relationship Id="rId27" Type="http://schemas.openxmlformats.org/officeDocument/2006/relationships/image" Target="media/image10.png"/><Relationship Id="rId48" Type="http://schemas.openxmlformats.org/officeDocument/2006/relationships/oleObject" Target="embeddings/oleObject21.bin"/><Relationship Id="rId69" Type="http://schemas.openxmlformats.org/officeDocument/2006/relationships/image" Target="media/image31.png"/><Relationship Id="rId113" Type="http://schemas.openxmlformats.org/officeDocument/2006/relationships/image" Target="media/image53.png"/><Relationship Id="rId134" Type="http://schemas.openxmlformats.org/officeDocument/2006/relationships/oleObject" Target="embeddings/oleObject62.bin"/><Relationship Id="rId320" Type="http://schemas.openxmlformats.org/officeDocument/2006/relationships/image" Target="media/image152.png"/><Relationship Id="rId80" Type="http://schemas.openxmlformats.org/officeDocument/2006/relationships/oleObject" Target="embeddings/oleObject37.bin"/><Relationship Id="rId155" Type="http://schemas.openxmlformats.org/officeDocument/2006/relationships/image" Target="media/image72.png"/><Relationship Id="rId176" Type="http://schemas.openxmlformats.org/officeDocument/2006/relationships/oleObject" Target="embeddings/oleObject83.bin"/><Relationship Id="rId197" Type="http://schemas.openxmlformats.org/officeDocument/2006/relationships/image" Target="media/image93.png"/><Relationship Id="rId341" Type="http://schemas.openxmlformats.org/officeDocument/2006/relationships/oleObject" Target="embeddings/oleObject168.bin"/><Relationship Id="rId362" Type="http://schemas.openxmlformats.org/officeDocument/2006/relationships/image" Target="media/image172.png"/><Relationship Id="rId383" Type="http://schemas.openxmlformats.org/officeDocument/2006/relationships/oleObject" Target="embeddings/oleObject190.bin"/><Relationship Id="rId201" Type="http://schemas.openxmlformats.org/officeDocument/2006/relationships/image" Target="media/image95.png"/><Relationship Id="rId222" Type="http://schemas.openxmlformats.org/officeDocument/2006/relationships/image" Target="media/image104.png"/><Relationship Id="rId243" Type="http://schemas.openxmlformats.org/officeDocument/2006/relationships/oleObject" Target="embeddings/oleObject118.bin"/><Relationship Id="rId264" Type="http://schemas.openxmlformats.org/officeDocument/2006/relationships/image" Target="media/image125.png"/><Relationship Id="rId285" Type="http://schemas.openxmlformats.org/officeDocument/2006/relationships/oleObject" Target="embeddings/oleObject139.bin"/><Relationship Id="rId17" Type="http://schemas.openxmlformats.org/officeDocument/2006/relationships/image" Target="media/image5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6.png"/><Relationship Id="rId103" Type="http://schemas.openxmlformats.org/officeDocument/2006/relationships/image" Target="media/image48.png"/><Relationship Id="rId124" Type="http://schemas.openxmlformats.org/officeDocument/2006/relationships/footer" Target="footer2.xml"/><Relationship Id="rId310" Type="http://schemas.openxmlformats.org/officeDocument/2006/relationships/oleObject" Target="embeddings/oleObject152.bin"/><Relationship Id="rId70" Type="http://schemas.openxmlformats.org/officeDocument/2006/relationships/oleObject" Target="embeddings/oleObject32.bin"/><Relationship Id="rId91" Type="http://schemas.openxmlformats.org/officeDocument/2006/relationships/image" Target="media/image42.png"/><Relationship Id="rId145" Type="http://schemas.openxmlformats.org/officeDocument/2006/relationships/image" Target="media/image67.png"/><Relationship Id="rId166" Type="http://schemas.openxmlformats.org/officeDocument/2006/relationships/oleObject" Target="embeddings/oleObject78.bin"/><Relationship Id="rId187" Type="http://schemas.openxmlformats.org/officeDocument/2006/relationships/image" Target="media/image88.png"/><Relationship Id="rId331" Type="http://schemas.openxmlformats.org/officeDocument/2006/relationships/oleObject" Target="embeddings/oleObject163.bin"/><Relationship Id="rId352" Type="http://schemas.openxmlformats.org/officeDocument/2006/relationships/oleObject" Target="embeddings/oleObject174.bin"/><Relationship Id="rId373" Type="http://schemas.openxmlformats.org/officeDocument/2006/relationships/oleObject" Target="embeddings/oleObject185.bin"/><Relationship Id="rId394" Type="http://schemas.openxmlformats.org/officeDocument/2006/relationships/image" Target="media/image188.png"/><Relationship Id="rId1" Type="http://schemas.openxmlformats.org/officeDocument/2006/relationships/customXml" Target="../customXml/item1.xml"/><Relationship Id="rId212" Type="http://schemas.openxmlformats.org/officeDocument/2006/relationships/image" Target="media/image100.png"/><Relationship Id="rId233" Type="http://schemas.openxmlformats.org/officeDocument/2006/relationships/oleObject" Target="embeddings/oleObject113.bin"/><Relationship Id="rId254" Type="http://schemas.openxmlformats.org/officeDocument/2006/relationships/image" Target="media/image120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1.png"/><Relationship Id="rId114" Type="http://schemas.openxmlformats.org/officeDocument/2006/relationships/oleObject" Target="embeddings/oleObject54.bin"/><Relationship Id="rId275" Type="http://schemas.openxmlformats.org/officeDocument/2006/relationships/oleObject" Target="embeddings/oleObject134.bin"/><Relationship Id="rId296" Type="http://schemas.openxmlformats.org/officeDocument/2006/relationships/oleObject" Target="embeddings/oleObject145.bin"/><Relationship Id="rId300" Type="http://schemas.openxmlformats.org/officeDocument/2006/relationships/oleObject" Target="embeddings/oleObject147.bin"/><Relationship Id="rId60" Type="http://schemas.openxmlformats.org/officeDocument/2006/relationships/oleObject" Target="embeddings/oleObject27.bin"/><Relationship Id="rId81" Type="http://schemas.openxmlformats.org/officeDocument/2006/relationships/image" Target="media/image37.png"/><Relationship Id="rId135" Type="http://schemas.openxmlformats.org/officeDocument/2006/relationships/image" Target="media/image62.png"/><Relationship Id="rId156" Type="http://schemas.openxmlformats.org/officeDocument/2006/relationships/oleObject" Target="embeddings/oleObject73.bin"/><Relationship Id="rId177" Type="http://schemas.openxmlformats.org/officeDocument/2006/relationships/image" Target="media/image83.png"/><Relationship Id="rId198" Type="http://schemas.openxmlformats.org/officeDocument/2006/relationships/oleObject" Target="embeddings/oleObject94.bin"/><Relationship Id="rId321" Type="http://schemas.openxmlformats.org/officeDocument/2006/relationships/oleObject" Target="embeddings/oleObject158.bin"/><Relationship Id="rId342" Type="http://schemas.openxmlformats.org/officeDocument/2006/relationships/image" Target="media/image163.png"/><Relationship Id="rId363" Type="http://schemas.openxmlformats.org/officeDocument/2006/relationships/oleObject" Target="embeddings/oleObject180.bin"/><Relationship Id="rId384" Type="http://schemas.openxmlformats.org/officeDocument/2006/relationships/image" Target="media/image183.png"/><Relationship Id="rId202" Type="http://schemas.openxmlformats.org/officeDocument/2006/relationships/oleObject" Target="embeddings/oleObject96.bin"/><Relationship Id="rId223" Type="http://schemas.openxmlformats.org/officeDocument/2006/relationships/oleObject" Target="embeddings/oleObject108.bin"/><Relationship Id="rId244" Type="http://schemas.openxmlformats.org/officeDocument/2006/relationships/image" Target="media/image115.png"/><Relationship Id="rId18" Type="http://schemas.openxmlformats.org/officeDocument/2006/relationships/oleObject" Target="embeddings/oleObject6.bin"/><Relationship Id="rId39" Type="http://schemas.openxmlformats.org/officeDocument/2006/relationships/image" Target="media/image16.png"/><Relationship Id="rId265" Type="http://schemas.openxmlformats.org/officeDocument/2006/relationships/oleObject" Target="embeddings/oleObject129.bin"/><Relationship Id="rId286" Type="http://schemas.openxmlformats.org/officeDocument/2006/relationships/image" Target="media/image136.png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49.bin"/><Relationship Id="rId125" Type="http://schemas.openxmlformats.org/officeDocument/2006/relationships/image" Target="media/image57.png"/><Relationship Id="rId146" Type="http://schemas.openxmlformats.org/officeDocument/2006/relationships/oleObject" Target="embeddings/oleObject68.bin"/><Relationship Id="rId167" Type="http://schemas.openxmlformats.org/officeDocument/2006/relationships/image" Target="media/image78.png"/><Relationship Id="rId188" Type="http://schemas.openxmlformats.org/officeDocument/2006/relationships/oleObject" Target="embeddings/oleObject89.bin"/><Relationship Id="rId311" Type="http://schemas.openxmlformats.org/officeDocument/2006/relationships/image" Target="media/image148.png"/><Relationship Id="rId332" Type="http://schemas.openxmlformats.org/officeDocument/2006/relationships/image" Target="media/image158.png"/><Relationship Id="rId353" Type="http://schemas.openxmlformats.org/officeDocument/2006/relationships/oleObject" Target="embeddings/oleObject175.bin"/><Relationship Id="rId374" Type="http://schemas.openxmlformats.org/officeDocument/2006/relationships/image" Target="media/image178.png"/><Relationship Id="rId395" Type="http://schemas.openxmlformats.org/officeDocument/2006/relationships/oleObject" Target="embeddings/oleObject196.bin"/><Relationship Id="rId71" Type="http://schemas.openxmlformats.org/officeDocument/2006/relationships/image" Target="media/image32.png"/><Relationship Id="rId92" Type="http://schemas.openxmlformats.org/officeDocument/2006/relationships/oleObject" Target="embeddings/oleObject43.bin"/><Relationship Id="rId213" Type="http://schemas.openxmlformats.org/officeDocument/2006/relationships/oleObject" Target="embeddings/oleObject102.bin"/><Relationship Id="rId234" Type="http://schemas.openxmlformats.org/officeDocument/2006/relationships/image" Target="media/image110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5" Type="http://schemas.openxmlformats.org/officeDocument/2006/relationships/oleObject" Target="embeddings/oleObject124.bin"/><Relationship Id="rId276" Type="http://schemas.openxmlformats.org/officeDocument/2006/relationships/image" Target="media/image131.png"/><Relationship Id="rId297" Type="http://schemas.openxmlformats.org/officeDocument/2006/relationships/image" Target="media/image141.png"/><Relationship Id="rId40" Type="http://schemas.openxmlformats.org/officeDocument/2006/relationships/oleObject" Target="embeddings/oleObject17.bin"/><Relationship Id="rId115" Type="http://schemas.openxmlformats.org/officeDocument/2006/relationships/image" Target="media/image54.png"/><Relationship Id="rId136" Type="http://schemas.openxmlformats.org/officeDocument/2006/relationships/oleObject" Target="embeddings/oleObject63.bin"/><Relationship Id="rId157" Type="http://schemas.openxmlformats.org/officeDocument/2006/relationships/image" Target="media/image73.png"/><Relationship Id="rId178" Type="http://schemas.openxmlformats.org/officeDocument/2006/relationships/oleObject" Target="embeddings/oleObject84.bin"/><Relationship Id="rId301" Type="http://schemas.openxmlformats.org/officeDocument/2006/relationships/image" Target="media/image143.png"/><Relationship Id="rId322" Type="http://schemas.openxmlformats.org/officeDocument/2006/relationships/image" Target="media/image153.png"/><Relationship Id="rId343" Type="http://schemas.openxmlformats.org/officeDocument/2006/relationships/oleObject" Target="embeddings/oleObject169.bin"/><Relationship Id="rId364" Type="http://schemas.openxmlformats.org/officeDocument/2006/relationships/image" Target="media/image173.png"/><Relationship Id="rId61" Type="http://schemas.openxmlformats.org/officeDocument/2006/relationships/image" Target="media/image27.png"/><Relationship Id="rId82" Type="http://schemas.openxmlformats.org/officeDocument/2006/relationships/oleObject" Target="embeddings/oleObject38.bin"/><Relationship Id="rId199" Type="http://schemas.openxmlformats.org/officeDocument/2006/relationships/image" Target="media/image94.png"/><Relationship Id="rId203" Type="http://schemas.openxmlformats.org/officeDocument/2006/relationships/image" Target="media/image96.png"/><Relationship Id="rId385" Type="http://schemas.openxmlformats.org/officeDocument/2006/relationships/oleObject" Target="embeddings/oleObject191.bin"/><Relationship Id="rId19" Type="http://schemas.openxmlformats.org/officeDocument/2006/relationships/image" Target="media/image6.png"/><Relationship Id="rId224" Type="http://schemas.openxmlformats.org/officeDocument/2006/relationships/image" Target="media/image105.png"/><Relationship Id="rId245" Type="http://schemas.openxmlformats.org/officeDocument/2006/relationships/oleObject" Target="embeddings/oleObject119.bin"/><Relationship Id="rId266" Type="http://schemas.openxmlformats.org/officeDocument/2006/relationships/image" Target="media/image126.png"/><Relationship Id="rId287" Type="http://schemas.openxmlformats.org/officeDocument/2006/relationships/oleObject" Target="embeddings/oleObject140.bin"/><Relationship Id="rId30" Type="http://schemas.openxmlformats.org/officeDocument/2006/relationships/oleObject" Target="embeddings/oleObject12.bin"/><Relationship Id="rId105" Type="http://schemas.openxmlformats.org/officeDocument/2006/relationships/image" Target="media/image49.png"/><Relationship Id="rId126" Type="http://schemas.openxmlformats.org/officeDocument/2006/relationships/oleObject" Target="embeddings/oleObject58.bin"/><Relationship Id="rId147" Type="http://schemas.openxmlformats.org/officeDocument/2006/relationships/image" Target="media/image68.png"/><Relationship Id="rId168" Type="http://schemas.openxmlformats.org/officeDocument/2006/relationships/oleObject" Target="embeddings/oleObject79.bin"/><Relationship Id="rId312" Type="http://schemas.openxmlformats.org/officeDocument/2006/relationships/oleObject" Target="embeddings/oleObject153.bin"/><Relationship Id="rId333" Type="http://schemas.openxmlformats.org/officeDocument/2006/relationships/oleObject" Target="embeddings/oleObject164.bin"/><Relationship Id="rId354" Type="http://schemas.openxmlformats.org/officeDocument/2006/relationships/image" Target="media/image168.png"/><Relationship Id="rId51" Type="http://schemas.openxmlformats.org/officeDocument/2006/relationships/image" Target="media/image22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3.png"/><Relationship Id="rId189" Type="http://schemas.openxmlformats.org/officeDocument/2006/relationships/image" Target="media/image89.png"/><Relationship Id="rId375" Type="http://schemas.openxmlformats.org/officeDocument/2006/relationships/oleObject" Target="embeddings/oleObject186.bin"/><Relationship Id="rId396" Type="http://schemas.openxmlformats.org/officeDocument/2006/relationships/image" Target="media/image189.png"/><Relationship Id="rId3" Type="http://schemas.openxmlformats.org/officeDocument/2006/relationships/styles" Target="styles.xml"/><Relationship Id="rId214" Type="http://schemas.openxmlformats.org/officeDocument/2006/relationships/image" Target="media/image101.png"/><Relationship Id="rId235" Type="http://schemas.openxmlformats.org/officeDocument/2006/relationships/oleObject" Target="embeddings/oleObject114.bin"/><Relationship Id="rId256" Type="http://schemas.openxmlformats.org/officeDocument/2006/relationships/image" Target="media/image121.png"/><Relationship Id="rId277" Type="http://schemas.openxmlformats.org/officeDocument/2006/relationships/oleObject" Target="embeddings/oleObject135.bin"/><Relationship Id="rId298" Type="http://schemas.openxmlformats.org/officeDocument/2006/relationships/oleObject" Target="embeddings/oleObject146.bin"/><Relationship Id="rId400" Type="http://schemas.openxmlformats.org/officeDocument/2006/relationships/image" Target="media/image191.png"/><Relationship Id="rId116" Type="http://schemas.openxmlformats.org/officeDocument/2006/relationships/oleObject" Target="embeddings/oleObject55.bin"/><Relationship Id="rId137" Type="http://schemas.openxmlformats.org/officeDocument/2006/relationships/image" Target="media/image63.png"/><Relationship Id="rId158" Type="http://schemas.openxmlformats.org/officeDocument/2006/relationships/oleObject" Target="embeddings/oleObject74.bin"/><Relationship Id="rId302" Type="http://schemas.openxmlformats.org/officeDocument/2006/relationships/oleObject" Target="embeddings/oleObject148.bin"/><Relationship Id="rId323" Type="http://schemas.openxmlformats.org/officeDocument/2006/relationships/oleObject" Target="embeddings/oleObject159.bin"/><Relationship Id="rId344" Type="http://schemas.openxmlformats.org/officeDocument/2006/relationships/image" Target="media/image164.png"/><Relationship Id="rId20" Type="http://schemas.openxmlformats.org/officeDocument/2006/relationships/oleObject" Target="embeddings/oleObject7.bin"/><Relationship Id="rId41" Type="http://schemas.openxmlformats.org/officeDocument/2006/relationships/image" Target="media/image17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8.png"/><Relationship Id="rId179" Type="http://schemas.openxmlformats.org/officeDocument/2006/relationships/image" Target="media/image84.png"/><Relationship Id="rId365" Type="http://schemas.openxmlformats.org/officeDocument/2006/relationships/oleObject" Target="embeddings/oleObject181.bin"/><Relationship Id="rId386" Type="http://schemas.openxmlformats.org/officeDocument/2006/relationships/image" Target="media/image184.png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25" Type="http://schemas.openxmlformats.org/officeDocument/2006/relationships/oleObject" Target="embeddings/oleObject109.bin"/><Relationship Id="rId246" Type="http://schemas.openxmlformats.org/officeDocument/2006/relationships/image" Target="media/image116.png"/><Relationship Id="rId267" Type="http://schemas.openxmlformats.org/officeDocument/2006/relationships/oleObject" Target="embeddings/oleObject130.bin"/><Relationship Id="rId288" Type="http://schemas.openxmlformats.org/officeDocument/2006/relationships/image" Target="media/image137.png"/><Relationship Id="rId106" Type="http://schemas.openxmlformats.org/officeDocument/2006/relationships/oleObject" Target="embeddings/oleObject50.bin"/><Relationship Id="rId127" Type="http://schemas.openxmlformats.org/officeDocument/2006/relationships/image" Target="media/image58.png"/><Relationship Id="rId313" Type="http://schemas.openxmlformats.org/officeDocument/2006/relationships/oleObject" Target="embeddings/oleObject154.bin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3.png"/><Relationship Id="rId94" Type="http://schemas.openxmlformats.org/officeDocument/2006/relationships/oleObject" Target="embeddings/oleObject44.bin"/><Relationship Id="rId148" Type="http://schemas.openxmlformats.org/officeDocument/2006/relationships/oleObject" Target="embeddings/oleObject69.bin"/><Relationship Id="rId169" Type="http://schemas.openxmlformats.org/officeDocument/2006/relationships/image" Target="media/image79.png"/><Relationship Id="rId334" Type="http://schemas.openxmlformats.org/officeDocument/2006/relationships/image" Target="media/image159.png"/><Relationship Id="rId355" Type="http://schemas.openxmlformats.org/officeDocument/2006/relationships/oleObject" Target="embeddings/oleObject176.bin"/><Relationship Id="rId376" Type="http://schemas.openxmlformats.org/officeDocument/2006/relationships/image" Target="media/image179.png"/><Relationship Id="rId397" Type="http://schemas.openxmlformats.org/officeDocument/2006/relationships/oleObject" Target="embeddings/oleObject197.bin"/><Relationship Id="rId4" Type="http://schemas.openxmlformats.org/officeDocument/2006/relationships/settings" Target="settings.xml"/><Relationship Id="rId180" Type="http://schemas.openxmlformats.org/officeDocument/2006/relationships/oleObject" Target="embeddings/oleObject85.bin"/><Relationship Id="rId215" Type="http://schemas.openxmlformats.org/officeDocument/2006/relationships/oleObject" Target="embeddings/oleObject103.bin"/><Relationship Id="rId236" Type="http://schemas.openxmlformats.org/officeDocument/2006/relationships/image" Target="media/image111.png"/><Relationship Id="rId257" Type="http://schemas.openxmlformats.org/officeDocument/2006/relationships/oleObject" Target="embeddings/oleObject125.bin"/><Relationship Id="rId278" Type="http://schemas.openxmlformats.org/officeDocument/2006/relationships/image" Target="media/image132.png"/><Relationship Id="rId401" Type="http://schemas.openxmlformats.org/officeDocument/2006/relationships/oleObject" Target="embeddings/oleObject199.bin"/><Relationship Id="rId303" Type="http://schemas.openxmlformats.org/officeDocument/2006/relationships/image" Target="media/image144.png"/><Relationship Id="rId42" Type="http://schemas.openxmlformats.org/officeDocument/2006/relationships/oleObject" Target="embeddings/oleObject18.bin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4.bin"/><Relationship Id="rId345" Type="http://schemas.openxmlformats.org/officeDocument/2006/relationships/oleObject" Target="embeddings/oleObject170.bin"/><Relationship Id="rId387" Type="http://schemas.openxmlformats.org/officeDocument/2006/relationships/oleObject" Target="embeddings/oleObject192.bin"/><Relationship Id="rId191" Type="http://schemas.openxmlformats.org/officeDocument/2006/relationships/image" Target="media/image90.png"/><Relationship Id="rId205" Type="http://schemas.openxmlformats.org/officeDocument/2006/relationships/image" Target="media/image97.png"/><Relationship Id="rId247" Type="http://schemas.openxmlformats.org/officeDocument/2006/relationships/oleObject" Target="embeddings/oleObject120.bin"/><Relationship Id="rId107" Type="http://schemas.openxmlformats.org/officeDocument/2006/relationships/image" Target="media/image50.png"/><Relationship Id="rId289" Type="http://schemas.openxmlformats.org/officeDocument/2006/relationships/oleObject" Target="embeddings/oleObject141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Assessment%20Bank%202015%20Draft%201\Templates\Year%207%208%20Test%20Template%202015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324EB76E78C4A4C9C48CC9CBE461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62E4CF-9243-4590-BD14-E5A4B2AF39E7}"/>
      </w:docPartPr>
      <w:docPartBody>
        <w:p w:rsidR="00F25316" w:rsidRDefault="0098761B">
          <w:pPr>
            <w:pStyle w:val="2324EB76E78C4A4C9C48CC9CBE461703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35AA93333BC44316BFD4DA6FBA9E6D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E84BAD-C524-4E77-B5EA-F12CDDB6E676}"/>
      </w:docPartPr>
      <w:docPartBody>
        <w:p w:rsidR="00F25316" w:rsidRDefault="0098761B">
          <w:pPr>
            <w:pStyle w:val="35AA93333BC44316BFD4DA6FBA9E6D64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2BC62AFC297F48E2B130BC29EA337E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E0B67A-324E-4701-85E1-1DA3A17868D7}"/>
      </w:docPartPr>
      <w:docPartBody>
        <w:p w:rsidR="00F25316" w:rsidRDefault="0098761B">
          <w:pPr>
            <w:pStyle w:val="2BC62AFC297F48E2B130BC29EA337EF9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0C1F0CB9BAEA457B951893BA032573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EA8B00-0C68-4B26-B707-F9AA3F9E115B}"/>
      </w:docPartPr>
      <w:docPartBody>
        <w:p w:rsidR="00F25316" w:rsidRDefault="0098761B">
          <w:pPr>
            <w:pStyle w:val="0C1F0CB9BAEA457B951893BA032573B5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F47E32F45FDB4E85AE53F89BF1DF09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CAFF3F-92EF-4301-915D-B5F13764E034}"/>
      </w:docPartPr>
      <w:docPartBody>
        <w:p w:rsidR="00F25316" w:rsidRDefault="003E42F7" w:rsidP="003E42F7">
          <w:pPr>
            <w:pStyle w:val="F47E32F45FDB4E85AE53F89BF1DF096A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4A01778D9CC4AB7A02277C268A138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2548A2-B026-463C-B4ED-3963A19261A7}"/>
      </w:docPartPr>
      <w:docPartBody>
        <w:p w:rsidR="00F25316" w:rsidRDefault="003E42F7" w:rsidP="003E42F7">
          <w:pPr>
            <w:pStyle w:val="14A01778D9CC4AB7A02277C268A13870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F9A5C1C4C3CF49BE90E92574AF26E7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B6FD1-DA17-43B1-B0AA-6901B08A3714}"/>
      </w:docPartPr>
      <w:docPartBody>
        <w:p w:rsidR="00F25316" w:rsidRDefault="003E42F7" w:rsidP="003E42F7">
          <w:pPr>
            <w:pStyle w:val="F9A5C1C4C3CF49BE90E92574AF26E7E4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ACB20E18924A49398746F3C7BBAFC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C82076-3315-42AA-A882-AC18188784C6}"/>
      </w:docPartPr>
      <w:docPartBody>
        <w:p w:rsidR="00F25316" w:rsidRDefault="003E42F7" w:rsidP="003E42F7">
          <w:pPr>
            <w:pStyle w:val="ACB20E18924A49398746F3C7BBAFC689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2F7"/>
    <w:rsid w:val="003E42F7"/>
    <w:rsid w:val="00635179"/>
    <w:rsid w:val="0098761B"/>
    <w:rsid w:val="00B36818"/>
    <w:rsid w:val="00E51743"/>
    <w:rsid w:val="00F25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E42F7"/>
    <w:rPr>
      <w:color w:val="808080"/>
    </w:rPr>
  </w:style>
  <w:style w:type="paragraph" w:customStyle="1" w:styleId="2324EB76E78C4A4C9C48CC9CBE461703">
    <w:name w:val="2324EB76E78C4A4C9C48CC9CBE461703"/>
  </w:style>
  <w:style w:type="paragraph" w:customStyle="1" w:styleId="35AA93333BC44316BFD4DA6FBA9E6D64">
    <w:name w:val="35AA93333BC44316BFD4DA6FBA9E6D64"/>
  </w:style>
  <w:style w:type="paragraph" w:customStyle="1" w:styleId="2BC62AFC297F48E2B130BC29EA337EF9">
    <w:name w:val="2BC62AFC297F48E2B130BC29EA337EF9"/>
  </w:style>
  <w:style w:type="paragraph" w:customStyle="1" w:styleId="0C1F0CB9BAEA457B951893BA032573B5">
    <w:name w:val="0C1F0CB9BAEA457B951893BA032573B5"/>
  </w:style>
  <w:style w:type="paragraph" w:customStyle="1" w:styleId="3CDE7BFB49F84C6E92F83E7E089BB02E">
    <w:name w:val="3CDE7BFB49F84C6E92F83E7E089BB02E"/>
  </w:style>
  <w:style w:type="paragraph" w:customStyle="1" w:styleId="F2E38050EA4E4E7880717C281DFE9DF8">
    <w:name w:val="F2E38050EA4E4E7880717C281DFE9DF8"/>
  </w:style>
  <w:style w:type="paragraph" w:customStyle="1" w:styleId="F47E32F45FDB4E85AE53F89BF1DF096A">
    <w:name w:val="F47E32F45FDB4E85AE53F89BF1DF096A"/>
    <w:rsid w:val="003E42F7"/>
  </w:style>
  <w:style w:type="paragraph" w:customStyle="1" w:styleId="14A01778D9CC4AB7A02277C268A13870">
    <w:name w:val="14A01778D9CC4AB7A02277C268A13870"/>
    <w:rsid w:val="003E42F7"/>
  </w:style>
  <w:style w:type="paragraph" w:customStyle="1" w:styleId="F9A5C1C4C3CF49BE90E92574AF26E7E4">
    <w:name w:val="F9A5C1C4C3CF49BE90E92574AF26E7E4"/>
    <w:rsid w:val="003E42F7"/>
  </w:style>
  <w:style w:type="paragraph" w:customStyle="1" w:styleId="ACB20E18924A49398746F3C7BBAFC689">
    <w:name w:val="ACB20E18924A49398746F3C7BBAFC689"/>
    <w:rsid w:val="003E42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24265B-5D32-4AF2-98E1-300527ADF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2015.dotx</Template>
  <TotalTime>0</TotalTime>
  <Pages>14</Pages>
  <Words>1782</Words>
  <Characters>10162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Introductory Algebra</vt:lpstr>
    </vt:vector>
  </TitlesOfParts>
  <Company>Western Mathematics</Company>
  <LinksUpToDate>false</LinksUpToDate>
  <CharactersWithSpaces>11921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Introductory Algebra</dc:title>
  <dc:creator>Garry</dc:creator>
  <cp:lastModifiedBy>Garry</cp:lastModifiedBy>
  <cp:revision>2</cp:revision>
  <dcterms:created xsi:type="dcterms:W3CDTF">2016-01-17T21:11:00Z</dcterms:created>
  <dcterms:modified xsi:type="dcterms:W3CDTF">2016-01-17T21:11:00Z</dcterms:modified>
  <cp:category>Year 7</cp:category>
</cp:coreProperties>
</file>